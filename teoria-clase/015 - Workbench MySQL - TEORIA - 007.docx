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041D" w14:textId="77777777" w:rsidR="00D62849" w:rsidRPr="00F31671" w:rsidRDefault="00D62849" w:rsidP="00703252">
      <w:pPr>
        <w:pStyle w:val="Lista0b"/>
      </w:pPr>
      <w:r w:rsidRPr="00F31671">
        <w:t>Índice:</w:t>
      </w:r>
    </w:p>
    <w:p w14:paraId="0680CE3D" w14:textId="77777777" w:rsidR="00273903" w:rsidRDefault="00E0119C">
      <w:pPr>
        <w:pStyle w:val="TDC1"/>
        <w:tabs>
          <w:tab w:val="left" w:pos="480"/>
          <w:tab w:val="right" w:leader="dot" w:pos="9628"/>
        </w:tabs>
        <w:rPr>
          <w:rFonts w:asciiTheme="minorHAnsi" w:eastAsiaTheme="minorEastAsia" w:hAnsiTheme="minorHAnsi" w:cstheme="minorBidi"/>
          <w:noProof/>
          <w:sz w:val="22"/>
          <w:szCs w:val="22"/>
        </w:rPr>
      </w:pPr>
      <w:r w:rsidRPr="00F31671">
        <w:fldChar w:fldCharType="begin"/>
      </w:r>
      <w:r w:rsidR="000829B4" w:rsidRPr="00F31671">
        <w:instrText xml:space="preserve"> TOC \o \h \z \u </w:instrText>
      </w:r>
      <w:r w:rsidRPr="00F31671">
        <w:fldChar w:fldCharType="separate"/>
      </w:r>
      <w:hyperlink w:anchor="_Toc53642884" w:history="1">
        <w:r w:rsidR="00273903" w:rsidRPr="005C14C7">
          <w:rPr>
            <w:rStyle w:val="Hipervnculo"/>
            <w:noProof/>
          </w:rPr>
          <w:t>1.</w:t>
        </w:r>
        <w:r w:rsidR="00273903">
          <w:rPr>
            <w:rFonts w:asciiTheme="minorHAnsi" w:eastAsiaTheme="minorEastAsia" w:hAnsiTheme="minorHAnsi" w:cstheme="minorBidi"/>
            <w:noProof/>
            <w:sz w:val="22"/>
            <w:szCs w:val="22"/>
          </w:rPr>
          <w:tab/>
        </w:r>
        <w:r w:rsidR="00273903" w:rsidRPr="005C14C7">
          <w:rPr>
            <w:rStyle w:val="Hipervnculo"/>
            <w:noProof/>
          </w:rPr>
          <w:t>Trabajar con Workbench 6.2 / 8</w:t>
        </w:r>
        <w:r w:rsidR="00273903">
          <w:rPr>
            <w:noProof/>
            <w:webHidden/>
          </w:rPr>
          <w:tab/>
        </w:r>
        <w:r w:rsidR="00273903">
          <w:rPr>
            <w:noProof/>
            <w:webHidden/>
          </w:rPr>
          <w:fldChar w:fldCharType="begin"/>
        </w:r>
        <w:r w:rsidR="00273903">
          <w:rPr>
            <w:noProof/>
            <w:webHidden/>
          </w:rPr>
          <w:instrText xml:space="preserve"> PAGEREF _Toc53642884 \h </w:instrText>
        </w:r>
        <w:r w:rsidR="00273903">
          <w:rPr>
            <w:noProof/>
            <w:webHidden/>
          </w:rPr>
        </w:r>
        <w:r w:rsidR="00273903">
          <w:rPr>
            <w:noProof/>
            <w:webHidden/>
          </w:rPr>
          <w:fldChar w:fldCharType="separate"/>
        </w:r>
        <w:r w:rsidR="000D3A8E">
          <w:rPr>
            <w:noProof/>
            <w:webHidden/>
          </w:rPr>
          <w:t>1</w:t>
        </w:r>
        <w:r w:rsidR="00273903">
          <w:rPr>
            <w:noProof/>
            <w:webHidden/>
          </w:rPr>
          <w:fldChar w:fldCharType="end"/>
        </w:r>
      </w:hyperlink>
    </w:p>
    <w:p w14:paraId="1674BDD3" w14:textId="77777777" w:rsidR="00273903" w:rsidRDefault="00000000">
      <w:pPr>
        <w:pStyle w:val="TDC2"/>
        <w:tabs>
          <w:tab w:val="left" w:pos="720"/>
          <w:tab w:val="right" w:leader="dot" w:pos="9628"/>
        </w:tabs>
        <w:rPr>
          <w:rFonts w:asciiTheme="minorHAnsi" w:eastAsiaTheme="minorEastAsia" w:hAnsiTheme="minorHAnsi" w:cstheme="minorBidi"/>
          <w:noProof/>
          <w:sz w:val="22"/>
          <w:szCs w:val="22"/>
        </w:rPr>
      </w:pPr>
      <w:hyperlink w:anchor="_Toc53642885" w:history="1">
        <w:r w:rsidR="00273903" w:rsidRPr="005C14C7">
          <w:rPr>
            <w:rStyle w:val="Hipervnculo"/>
            <w:b/>
            <w:noProof/>
          </w:rPr>
          <w:t>1.1</w:t>
        </w:r>
        <w:r w:rsidR="00273903">
          <w:rPr>
            <w:rFonts w:asciiTheme="minorHAnsi" w:eastAsiaTheme="minorEastAsia" w:hAnsiTheme="minorHAnsi" w:cstheme="minorBidi"/>
            <w:noProof/>
            <w:sz w:val="22"/>
            <w:szCs w:val="22"/>
          </w:rPr>
          <w:tab/>
        </w:r>
        <w:r w:rsidR="00273903" w:rsidRPr="005C14C7">
          <w:rPr>
            <w:rStyle w:val="Hipervnculo"/>
            <w:noProof/>
          </w:rPr>
          <w:t>Conectarse al servidor:</w:t>
        </w:r>
        <w:r w:rsidR="00273903">
          <w:rPr>
            <w:noProof/>
            <w:webHidden/>
          </w:rPr>
          <w:tab/>
        </w:r>
        <w:r w:rsidR="00273903">
          <w:rPr>
            <w:noProof/>
            <w:webHidden/>
          </w:rPr>
          <w:fldChar w:fldCharType="begin"/>
        </w:r>
        <w:r w:rsidR="00273903">
          <w:rPr>
            <w:noProof/>
            <w:webHidden/>
          </w:rPr>
          <w:instrText xml:space="preserve"> PAGEREF _Toc53642885 \h </w:instrText>
        </w:r>
        <w:r w:rsidR="00273903">
          <w:rPr>
            <w:noProof/>
            <w:webHidden/>
          </w:rPr>
        </w:r>
        <w:r w:rsidR="00273903">
          <w:rPr>
            <w:noProof/>
            <w:webHidden/>
          </w:rPr>
          <w:fldChar w:fldCharType="separate"/>
        </w:r>
        <w:r w:rsidR="000D3A8E">
          <w:rPr>
            <w:noProof/>
            <w:webHidden/>
          </w:rPr>
          <w:t>1</w:t>
        </w:r>
        <w:r w:rsidR="00273903">
          <w:rPr>
            <w:noProof/>
            <w:webHidden/>
          </w:rPr>
          <w:fldChar w:fldCharType="end"/>
        </w:r>
      </w:hyperlink>
    </w:p>
    <w:p w14:paraId="17A2FBF5" w14:textId="77777777" w:rsidR="00273903" w:rsidRDefault="00000000">
      <w:pPr>
        <w:pStyle w:val="TDC2"/>
        <w:tabs>
          <w:tab w:val="left" w:pos="880"/>
          <w:tab w:val="right" w:leader="dot" w:pos="9628"/>
        </w:tabs>
        <w:rPr>
          <w:rFonts w:asciiTheme="minorHAnsi" w:eastAsiaTheme="minorEastAsia" w:hAnsiTheme="minorHAnsi" w:cstheme="minorBidi"/>
          <w:noProof/>
          <w:sz w:val="22"/>
          <w:szCs w:val="22"/>
        </w:rPr>
      </w:pPr>
      <w:hyperlink w:anchor="_Toc53642886" w:history="1">
        <w:r w:rsidR="00273903" w:rsidRPr="005C14C7">
          <w:rPr>
            <w:rStyle w:val="Hipervnculo"/>
            <w:b/>
            <w:noProof/>
          </w:rPr>
          <w:t>1.2</w:t>
        </w:r>
        <w:r w:rsidR="00273903">
          <w:rPr>
            <w:rFonts w:asciiTheme="minorHAnsi" w:eastAsiaTheme="minorEastAsia" w:hAnsiTheme="minorHAnsi" w:cstheme="minorBidi"/>
            <w:noProof/>
            <w:sz w:val="22"/>
            <w:szCs w:val="22"/>
          </w:rPr>
          <w:tab/>
        </w:r>
        <w:r w:rsidR="00273903" w:rsidRPr="005C14C7">
          <w:rPr>
            <w:rStyle w:val="Hipervnculo"/>
            <w:noProof/>
          </w:rPr>
          <w:t>Crear una base de datos en Workbench con el editor gráfico</w:t>
        </w:r>
        <w:r w:rsidR="00273903">
          <w:rPr>
            <w:noProof/>
            <w:webHidden/>
          </w:rPr>
          <w:tab/>
        </w:r>
        <w:r w:rsidR="00273903">
          <w:rPr>
            <w:noProof/>
            <w:webHidden/>
          </w:rPr>
          <w:fldChar w:fldCharType="begin"/>
        </w:r>
        <w:r w:rsidR="00273903">
          <w:rPr>
            <w:noProof/>
            <w:webHidden/>
          </w:rPr>
          <w:instrText xml:space="preserve"> PAGEREF _Toc53642886 \h </w:instrText>
        </w:r>
        <w:r w:rsidR="00273903">
          <w:rPr>
            <w:noProof/>
            <w:webHidden/>
          </w:rPr>
        </w:r>
        <w:r w:rsidR="00273903">
          <w:rPr>
            <w:noProof/>
            <w:webHidden/>
          </w:rPr>
          <w:fldChar w:fldCharType="separate"/>
        </w:r>
        <w:r w:rsidR="000D3A8E">
          <w:rPr>
            <w:noProof/>
            <w:webHidden/>
          </w:rPr>
          <w:t>1</w:t>
        </w:r>
        <w:r w:rsidR="00273903">
          <w:rPr>
            <w:noProof/>
            <w:webHidden/>
          </w:rPr>
          <w:fldChar w:fldCharType="end"/>
        </w:r>
      </w:hyperlink>
    </w:p>
    <w:p w14:paraId="62A8913C" w14:textId="77777777" w:rsidR="00273903" w:rsidRDefault="00000000">
      <w:pPr>
        <w:pStyle w:val="TDC3"/>
        <w:tabs>
          <w:tab w:val="left" w:pos="1320"/>
          <w:tab w:val="right" w:leader="dot" w:pos="9628"/>
        </w:tabs>
        <w:rPr>
          <w:rFonts w:asciiTheme="minorHAnsi" w:eastAsiaTheme="minorEastAsia" w:hAnsiTheme="minorHAnsi" w:cstheme="minorBidi"/>
          <w:noProof/>
          <w:sz w:val="22"/>
          <w:szCs w:val="22"/>
        </w:rPr>
      </w:pPr>
      <w:hyperlink w:anchor="_Toc53642887" w:history="1">
        <w:r w:rsidR="00273903" w:rsidRPr="005C14C7">
          <w:rPr>
            <w:rStyle w:val="Hipervnculo"/>
            <w:noProof/>
          </w:rPr>
          <w:t>1.2.1</w:t>
        </w:r>
        <w:r w:rsidR="00273903">
          <w:rPr>
            <w:rFonts w:asciiTheme="minorHAnsi" w:eastAsiaTheme="minorEastAsia" w:hAnsiTheme="minorHAnsi" w:cstheme="minorBidi"/>
            <w:noProof/>
            <w:sz w:val="22"/>
            <w:szCs w:val="22"/>
          </w:rPr>
          <w:tab/>
        </w:r>
        <w:r w:rsidR="00273903" w:rsidRPr="005C14C7">
          <w:rPr>
            <w:rStyle w:val="Hipervnculo"/>
            <w:noProof/>
          </w:rPr>
          <w:t>Tablas</w:t>
        </w:r>
        <w:r w:rsidR="00273903">
          <w:rPr>
            <w:noProof/>
            <w:webHidden/>
          </w:rPr>
          <w:tab/>
        </w:r>
        <w:r w:rsidR="00273903">
          <w:rPr>
            <w:noProof/>
            <w:webHidden/>
          </w:rPr>
          <w:fldChar w:fldCharType="begin"/>
        </w:r>
        <w:r w:rsidR="00273903">
          <w:rPr>
            <w:noProof/>
            <w:webHidden/>
          </w:rPr>
          <w:instrText xml:space="preserve"> PAGEREF _Toc53642887 \h </w:instrText>
        </w:r>
        <w:r w:rsidR="00273903">
          <w:rPr>
            <w:noProof/>
            <w:webHidden/>
          </w:rPr>
        </w:r>
        <w:r w:rsidR="00273903">
          <w:rPr>
            <w:noProof/>
            <w:webHidden/>
          </w:rPr>
          <w:fldChar w:fldCharType="separate"/>
        </w:r>
        <w:r w:rsidR="000D3A8E">
          <w:rPr>
            <w:noProof/>
            <w:webHidden/>
          </w:rPr>
          <w:t>6</w:t>
        </w:r>
        <w:r w:rsidR="00273903">
          <w:rPr>
            <w:noProof/>
            <w:webHidden/>
          </w:rPr>
          <w:fldChar w:fldCharType="end"/>
        </w:r>
      </w:hyperlink>
    </w:p>
    <w:p w14:paraId="77D8A394" w14:textId="77777777" w:rsidR="00273903" w:rsidRDefault="00000000">
      <w:pPr>
        <w:pStyle w:val="TDC3"/>
        <w:tabs>
          <w:tab w:val="left" w:pos="1320"/>
          <w:tab w:val="right" w:leader="dot" w:pos="9628"/>
        </w:tabs>
        <w:rPr>
          <w:rFonts w:asciiTheme="minorHAnsi" w:eastAsiaTheme="minorEastAsia" w:hAnsiTheme="minorHAnsi" w:cstheme="minorBidi"/>
          <w:noProof/>
          <w:sz w:val="22"/>
          <w:szCs w:val="22"/>
        </w:rPr>
      </w:pPr>
      <w:hyperlink w:anchor="_Toc53642888" w:history="1">
        <w:r w:rsidR="00273903" w:rsidRPr="005C14C7">
          <w:rPr>
            <w:rStyle w:val="Hipervnculo"/>
            <w:noProof/>
          </w:rPr>
          <w:t>1.2.2</w:t>
        </w:r>
        <w:r w:rsidR="00273903">
          <w:rPr>
            <w:rFonts w:asciiTheme="minorHAnsi" w:eastAsiaTheme="minorEastAsia" w:hAnsiTheme="minorHAnsi" w:cstheme="minorBidi"/>
            <w:noProof/>
            <w:sz w:val="22"/>
            <w:szCs w:val="22"/>
          </w:rPr>
          <w:tab/>
        </w:r>
        <w:r w:rsidR="00273903" w:rsidRPr="005C14C7">
          <w:rPr>
            <w:rStyle w:val="Hipervnculo"/>
            <w:noProof/>
          </w:rPr>
          <w:t>Relaciones</w:t>
        </w:r>
        <w:r w:rsidR="00273903">
          <w:rPr>
            <w:noProof/>
            <w:webHidden/>
          </w:rPr>
          <w:tab/>
        </w:r>
        <w:r w:rsidR="00273903">
          <w:rPr>
            <w:noProof/>
            <w:webHidden/>
          </w:rPr>
          <w:fldChar w:fldCharType="begin"/>
        </w:r>
        <w:r w:rsidR="00273903">
          <w:rPr>
            <w:noProof/>
            <w:webHidden/>
          </w:rPr>
          <w:instrText xml:space="preserve"> PAGEREF _Toc53642888 \h </w:instrText>
        </w:r>
        <w:r w:rsidR="00273903">
          <w:rPr>
            <w:noProof/>
            <w:webHidden/>
          </w:rPr>
        </w:r>
        <w:r w:rsidR="00273903">
          <w:rPr>
            <w:noProof/>
            <w:webHidden/>
          </w:rPr>
          <w:fldChar w:fldCharType="separate"/>
        </w:r>
        <w:r w:rsidR="000D3A8E">
          <w:rPr>
            <w:noProof/>
            <w:webHidden/>
          </w:rPr>
          <w:t>8</w:t>
        </w:r>
        <w:r w:rsidR="00273903">
          <w:rPr>
            <w:noProof/>
            <w:webHidden/>
          </w:rPr>
          <w:fldChar w:fldCharType="end"/>
        </w:r>
      </w:hyperlink>
    </w:p>
    <w:p w14:paraId="4D085D7A" w14:textId="77777777" w:rsidR="00273903" w:rsidRDefault="00000000">
      <w:pPr>
        <w:pStyle w:val="TDC4"/>
        <w:tabs>
          <w:tab w:val="left" w:pos="1760"/>
          <w:tab w:val="right" w:leader="dot" w:pos="9628"/>
        </w:tabs>
        <w:rPr>
          <w:rFonts w:asciiTheme="minorHAnsi" w:eastAsiaTheme="minorEastAsia" w:hAnsiTheme="minorHAnsi" w:cstheme="minorBidi"/>
          <w:noProof/>
          <w:sz w:val="22"/>
          <w:szCs w:val="22"/>
        </w:rPr>
      </w:pPr>
      <w:hyperlink w:anchor="_Toc53642889" w:history="1">
        <w:r w:rsidR="00273903" w:rsidRPr="005C14C7">
          <w:rPr>
            <w:rStyle w:val="Hipervnculo"/>
            <w:b/>
            <w:noProof/>
          </w:rPr>
          <w:t>1.2.2.1</w:t>
        </w:r>
        <w:r w:rsidR="00273903">
          <w:rPr>
            <w:rFonts w:asciiTheme="minorHAnsi" w:eastAsiaTheme="minorEastAsia" w:hAnsiTheme="minorHAnsi" w:cstheme="minorBidi"/>
            <w:noProof/>
            <w:sz w:val="22"/>
            <w:szCs w:val="22"/>
          </w:rPr>
          <w:tab/>
        </w:r>
        <w:r w:rsidR="00273903" w:rsidRPr="005C14C7">
          <w:rPr>
            <w:rStyle w:val="Hipervnculo"/>
            <w:noProof/>
          </w:rPr>
          <w:t>En qué orden hacer click en las tablas para crear la relación</w:t>
        </w:r>
        <w:r w:rsidR="00273903">
          <w:rPr>
            <w:noProof/>
            <w:webHidden/>
          </w:rPr>
          <w:tab/>
        </w:r>
        <w:r w:rsidR="00273903">
          <w:rPr>
            <w:noProof/>
            <w:webHidden/>
          </w:rPr>
          <w:fldChar w:fldCharType="begin"/>
        </w:r>
        <w:r w:rsidR="00273903">
          <w:rPr>
            <w:noProof/>
            <w:webHidden/>
          </w:rPr>
          <w:instrText xml:space="preserve"> PAGEREF _Toc53642889 \h </w:instrText>
        </w:r>
        <w:r w:rsidR="00273903">
          <w:rPr>
            <w:noProof/>
            <w:webHidden/>
          </w:rPr>
        </w:r>
        <w:r w:rsidR="00273903">
          <w:rPr>
            <w:noProof/>
            <w:webHidden/>
          </w:rPr>
          <w:fldChar w:fldCharType="separate"/>
        </w:r>
        <w:r w:rsidR="000D3A8E">
          <w:rPr>
            <w:noProof/>
            <w:webHidden/>
          </w:rPr>
          <w:t>9</w:t>
        </w:r>
        <w:r w:rsidR="00273903">
          <w:rPr>
            <w:noProof/>
            <w:webHidden/>
          </w:rPr>
          <w:fldChar w:fldCharType="end"/>
        </w:r>
      </w:hyperlink>
    </w:p>
    <w:p w14:paraId="54F6DCC6" w14:textId="77777777" w:rsidR="00273903" w:rsidRDefault="00000000">
      <w:pPr>
        <w:pStyle w:val="TDC4"/>
        <w:tabs>
          <w:tab w:val="left" w:pos="1760"/>
          <w:tab w:val="right" w:leader="dot" w:pos="9628"/>
        </w:tabs>
        <w:rPr>
          <w:rFonts w:asciiTheme="minorHAnsi" w:eastAsiaTheme="minorEastAsia" w:hAnsiTheme="minorHAnsi" w:cstheme="minorBidi"/>
          <w:noProof/>
          <w:sz w:val="22"/>
          <w:szCs w:val="22"/>
        </w:rPr>
      </w:pPr>
      <w:hyperlink w:anchor="_Toc53642890" w:history="1">
        <w:r w:rsidR="00273903" w:rsidRPr="005C14C7">
          <w:rPr>
            <w:rStyle w:val="Hipervnculo"/>
            <w:b/>
            <w:noProof/>
          </w:rPr>
          <w:t>1.2.2.2</w:t>
        </w:r>
        <w:r w:rsidR="00273903">
          <w:rPr>
            <w:rFonts w:asciiTheme="minorHAnsi" w:eastAsiaTheme="minorEastAsia" w:hAnsiTheme="minorHAnsi" w:cstheme="minorBidi"/>
            <w:noProof/>
            <w:sz w:val="22"/>
            <w:szCs w:val="22"/>
          </w:rPr>
          <w:tab/>
        </w:r>
        <w:r w:rsidR="00273903" w:rsidRPr="005C14C7">
          <w:rPr>
            <w:rStyle w:val="Hipervnculo"/>
            <w:noProof/>
          </w:rPr>
          <w:t>Identifying Relationsship / Non-identifying relationship</w:t>
        </w:r>
        <w:r w:rsidR="00273903">
          <w:rPr>
            <w:noProof/>
            <w:webHidden/>
          </w:rPr>
          <w:tab/>
        </w:r>
        <w:r w:rsidR="00273903">
          <w:rPr>
            <w:noProof/>
            <w:webHidden/>
          </w:rPr>
          <w:fldChar w:fldCharType="begin"/>
        </w:r>
        <w:r w:rsidR="00273903">
          <w:rPr>
            <w:noProof/>
            <w:webHidden/>
          </w:rPr>
          <w:instrText xml:space="preserve"> PAGEREF _Toc53642890 \h </w:instrText>
        </w:r>
        <w:r w:rsidR="00273903">
          <w:rPr>
            <w:noProof/>
            <w:webHidden/>
          </w:rPr>
        </w:r>
        <w:r w:rsidR="00273903">
          <w:rPr>
            <w:noProof/>
            <w:webHidden/>
          </w:rPr>
          <w:fldChar w:fldCharType="separate"/>
        </w:r>
        <w:r w:rsidR="000D3A8E">
          <w:rPr>
            <w:noProof/>
            <w:webHidden/>
          </w:rPr>
          <w:t>9</w:t>
        </w:r>
        <w:r w:rsidR="00273903">
          <w:rPr>
            <w:noProof/>
            <w:webHidden/>
          </w:rPr>
          <w:fldChar w:fldCharType="end"/>
        </w:r>
      </w:hyperlink>
    </w:p>
    <w:p w14:paraId="1D806E66" w14:textId="77777777" w:rsidR="00273903" w:rsidRDefault="00000000">
      <w:pPr>
        <w:pStyle w:val="TDC4"/>
        <w:tabs>
          <w:tab w:val="left" w:pos="1760"/>
          <w:tab w:val="right" w:leader="dot" w:pos="9628"/>
        </w:tabs>
        <w:rPr>
          <w:rFonts w:asciiTheme="minorHAnsi" w:eastAsiaTheme="minorEastAsia" w:hAnsiTheme="minorHAnsi" w:cstheme="minorBidi"/>
          <w:noProof/>
          <w:sz w:val="22"/>
          <w:szCs w:val="22"/>
        </w:rPr>
      </w:pPr>
      <w:hyperlink w:anchor="_Toc53642891" w:history="1">
        <w:r w:rsidR="00273903" w:rsidRPr="005C14C7">
          <w:rPr>
            <w:rStyle w:val="Hipervnculo"/>
            <w:b/>
            <w:noProof/>
          </w:rPr>
          <w:t>1.2.2.3</w:t>
        </w:r>
        <w:r w:rsidR="00273903">
          <w:rPr>
            <w:rFonts w:asciiTheme="minorHAnsi" w:eastAsiaTheme="minorEastAsia" w:hAnsiTheme="minorHAnsi" w:cstheme="minorBidi"/>
            <w:noProof/>
            <w:sz w:val="22"/>
            <w:szCs w:val="22"/>
          </w:rPr>
          <w:tab/>
        </w:r>
        <w:r w:rsidR="00273903" w:rsidRPr="005C14C7">
          <w:rPr>
            <w:rStyle w:val="Hipervnculo"/>
            <w:noProof/>
          </w:rPr>
          <w:t>Mandatory</w:t>
        </w:r>
        <w:r w:rsidR="00273903">
          <w:rPr>
            <w:noProof/>
            <w:webHidden/>
          </w:rPr>
          <w:tab/>
        </w:r>
        <w:r w:rsidR="00273903">
          <w:rPr>
            <w:noProof/>
            <w:webHidden/>
          </w:rPr>
          <w:fldChar w:fldCharType="begin"/>
        </w:r>
        <w:r w:rsidR="00273903">
          <w:rPr>
            <w:noProof/>
            <w:webHidden/>
          </w:rPr>
          <w:instrText xml:space="preserve"> PAGEREF _Toc53642891 \h </w:instrText>
        </w:r>
        <w:r w:rsidR="00273903">
          <w:rPr>
            <w:noProof/>
            <w:webHidden/>
          </w:rPr>
        </w:r>
        <w:r w:rsidR="00273903">
          <w:rPr>
            <w:noProof/>
            <w:webHidden/>
          </w:rPr>
          <w:fldChar w:fldCharType="separate"/>
        </w:r>
        <w:r w:rsidR="000D3A8E">
          <w:rPr>
            <w:noProof/>
            <w:webHidden/>
          </w:rPr>
          <w:t>10</w:t>
        </w:r>
        <w:r w:rsidR="00273903">
          <w:rPr>
            <w:noProof/>
            <w:webHidden/>
          </w:rPr>
          <w:fldChar w:fldCharType="end"/>
        </w:r>
      </w:hyperlink>
    </w:p>
    <w:p w14:paraId="63180A0E" w14:textId="77777777" w:rsidR="00273903" w:rsidRDefault="00000000">
      <w:pPr>
        <w:pStyle w:val="TDC3"/>
        <w:tabs>
          <w:tab w:val="left" w:pos="1320"/>
          <w:tab w:val="right" w:leader="dot" w:pos="9628"/>
        </w:tabs>
        <w:rPr>
          <w:rFonts w:asciiTheme="minorHAnsi" w:eastAsiaTheme="minorEastAsia" w:hAnsiTheme="minorHAnsi" w:cstheme="minorBidi"/>
          <w:noProof/>
          <w:sz w:val="22"/>
          <w:szCs w:val="22"/>
        </w:rPr>
      </w:pPr>
      <w:hyperlink w:anchor="_Toc53642892" w:history="1">
        <w:r w:rsidR="00273903" w:rsidRPr="005C14C7">
          <w:rPr>
            <w:rStyle w:val="Hipervnculo"/>
            <w:noProof/>
          </w:rPr>
          <w:t>1.2.3</w:t>
        </w:r>
        <w:r w:rsidR="00273903">
          <w:rPr>
            <w:rFonts w:asciiTheme="minorHAnsi" w:eastAsiaTheme="minorEastAsia" w:hAnsiTheme="minorHAnsi" w:cstheme="minorBidi"/>
            <w:noProof/>
            <w:sz w:val="22"/>
            <w:szCs w:val="22"/>
          </w:rPr>
          <w:tab/>
        </w:r>
        <w:r w:rsidR="00273903" w:rsidRPr="005C14C7">
          <w:rPr>
            <w:rStyle w:val="Hipervnculo"/>
            <w:noProof/>
          </w:rPr>
          <w:t xml:space="preserve">Formas de representar gráficamente las cardinalidades: </w:t>
        </w:r>
        <w:r w:rsidR="00273903" w:rsidRPr="005C14C7">
          <w:rPr>
            <w:rStyle w:val="Hipervnculo"/>
            <w:noProof/>
            <w:highlight w:val="yellow"/>
          </w:rPr>
          <w:t>UML</w:t>
        </w:r>
        <w:r w:rsidR="00273903" w:rsidRPr="005C14C7">
          <w:rPr>
            <w:rStyle w:val="Hipervnculo"/>
            <w:noProof/>
          </w:rPr>
          <w:t>, Crow's Foot</w:t>
        </w:r>
        <w:r w:rsidR="00273903">
          <w:rPr>
            <w:noProof/>
            <w:webHidden/>
          </w:rPr>
          <w:tab/>
        </w:r>
        <w:r w:rsidR="00273903">
          <w:rPr>
            <w:noProof/>
            <w:webHidden/>
          </w:rPr>
          <w:fldChar w:fldCharType="begin"/>
        </w:r>
        <w:r w:rsidR="00273903">
          <w:rPr>
            <w:noProof/>
            <w:webHidden/>
          </w:rPr>
          <w:instrText xml:space="preserve"> PAGEREF _Toc53642892 \h </w:instrText>
        </w:r>
        <w:r w:rsidR="00273903">
          <w:rPr>
            <w:noProof/>
            <w:webHidden/>
          </w:rPr>
        </w:r>
        <w:r w:rsidR="00273903">
          <w:rPr>
            <w:noProof/>
            <w:webHidden/>
          </w:rPr>
          <w:fldChar w:fldCharType="separate"/>
        </w:r>
        <w:r w:rsidR="000D3A8E">
          <w:rPr>
            <w:noProof/>
            <w:webHidden/>
          </w:rPr>
          <w:t>10</w:t>
        </w:r>
        <w:r w:rsidR="00273903">
          <w:rPr>
            <w:noProof/>
            <w:webHidden/>
          </w:rPr>
          <w:fldChar w:fldCharType="end"/>
        </w:r>
      </w:hyperlink>
    </w:p>
    <w:p w14:paraId="2C46B479" w14:textId="77777777" w:rsidR="00273903" w:rsidRDefault="00000000">
      <w:pPr>
        <w:pStyle w:val="TDC2"/>
        <w:tabs>
          <w:tab w:val="left" w:pos="880"/>
          <w:tab w:val="right" w:leader="dot" w:pos="9628"/>
        </w:tabs>
        <w:rPr>
          <w:rFonts w:asciiTheme="minorHAnsi" w:eastAsiaTheme="minorEastAsia" w:hAnsiTheme="minorHAnsi" w:cstheme="minorBidi"/>
          <w:noProof/>
          <w:sz w:val="22"/>
          <w:szCs w:val="22"/>
        </w:rPr>
      </w:pPr>
      <w:hyperlink w:anchor="_Toc53642893" w:history="1">
        <w:r w:rsidR="00273903" w:rsidRPr="005C14C7">
          <w:rPr>
            <w:rStyle w:val="Hipervnculo"/>
            <w:b/>
            <w:noProof/>
          </w:rPr>
          <w:t>1.3</w:t>
        </w:r>
        <w:r w:rsidR="00273903">
          <w:rPr>
            <w:rFonts w:asciiTheme="minorHAnsi" w:eastAsiaTheme="minorEastAsia" w:hAnsiTheme="minorHAnsi" w:cstheme="minorBidi"/>
            <w:noProof/>
            <w:sz w:val="22"/>
            <w:szCs w:val="22"/>
          </w:rPr>
          <w:tab/>
        </w:r>
        <w:r w:rsidR="00273903" w:rsidRPr="005C14C7">
          <w:rPr>
            <w:rStyle w:val="Hipervnculo"/>
            <w:noProof/>
          </w:rPr>
          <w:t>Crear un nuevo diagrama importándolo desde un script SQL que contiene los comandos DDL</w:t>
        </w:r>
        <w:r w:rsidR="00273903">
          <w:rPr>
            <w:noProof/>
            <w:webHidden/>
          </w:rPr>
          <w:tab/>
        </w:r>
        <w:r w:rsidR="00273903">
          <w:rPr>
            <w:noProof/>
            <w:webHidden/>
          </w:rPr>
          <w:fldChar w:fldCharType="begin"/>
        </w:r>
        <w:r w:rsidR="00273903">
          <w:rPr>
            <w:noProof/>
            <w:webHidden/>
          </w:rPr>
          <w:instrText xml:space="preserve"> PAGEREF _Toc53642893 \h </w:instrText>
        </w:r>
        <w:r w:rsidR="00273903">
          <w:rPr>
            <w:noProof/>
            <w:webHidden/>
          </w:rPr>
        </w:r>
        <w:r w:rsidR="00273903">
          <w:rPr>
            <w:noProof/>
            <w:webHidden/>
          </w:rPr>
          <w:fldChar w:fldCharType="separate"/>
        </w:r>
        <w:r w:rsidR="000D3A8E">
          <w:rPr>
            <w:noProof/>
            <w:webHidden/>
          </w:rPr>
          <w:t>12</w:t>
        </w:r>
        <w:r w:rsidR="00273903">
          <w:rPr>
            <w:noProof/>
            <w:webHidden/>
          </w:rPr>
          <w:fldChar w:fldCharType="end"/>
        </w:r>
      </w:hyperlink>
    </w:p>
    <w:p w14:paraId="2F864353" w14:textId="77777777" w:rsidR="00273903" w:rsidRDefault="00000000">
      <w:pPr>
        <w:pStyle w:val="TDC2"/>
        <w:tabs>
          <w:tab w:val="left" w:pos="880"/>
          <w:tab w:val="right" w:leader="dot" w:pos="9628"/>
        </w:tabs>
        <w:rPr>
          <w:rFonts w:asciiTheme="minorHAnsi" w:eastAsiaTheme="minorEastAsia" w:hAnsiTheme="minorHAnsi" w:cstheme="minorBidi"/>
          <w:noProof/>
          <w:sz w:val="22"/>
          <w:szCs w:val="22"/>
        </w:rPr>
      </w:pPr>
      <w:hyperlink w:anchor="_Toc53642894" w:history="1">
        <w:r w:rsidR="00273903" w:rsidRPr="005C14C7">
          <w:rPr>
            <w:rStyle w:val="Hipervnculo"/>
            <w:b/>
            <w:noProof/>
          </w:rPr>
          <w:t>1.4</w:t>
        </w:r>
        <w:r w:rsidR="00273903">
          <w:rPr>
            <w:rFonts w:asciiTheme="minorHAnsi" w:eastAsiaTheme="minorEastAsia" w:hAnsiTheme="minorHAnsi" w:cstheme="minorBidi"/>
            <w:noProof/>
            <w:sz w:val="22"/>
            <w:szCs w:val="22"/>
          </w:rPr>
          <w:tab/>
        </w:r>
        <w:r w:rsidR="00273903" w:rsidRPr="005C14C7">
          <w:rPr>
            <w:rStyle w:val="Hipervnculo"/>
            <w:noProof/>
          </w:rPr>
          <w:t>Ejemplo  de script generado por Workbench:</w:t>
        </w:r>
        <w:r w:rsidR="00273903">
          <w:rPr>
            <w:noProof/>
            <w:webHidden/>
          </w:rPr>
          <w:tab/>
        </w:r>
        <w:r w:rsidR="00273903">
          <w:rPr>
            <w:noProof/>
            <w:webHidden/>
          </w:rPr>
          <w:fldChar w:fldCharType="begin"/>
        </w:r>
        <w:r w:rsidR="00273903">
          <w:rPr>
            <w:noProof/>
            <w:webHidden/>
          </w:rPr>
          <w:instrText xml:space="preserve"> PAGEREF _Toc53642894 \h </w:instrText>
        </w:r>
        <w:r w:rsidR="00273903">
          <w:rPr>
            <w:noProof/>
            <w:webHidden/>
          </w:rPr>
        </w:r>
        <w:r w:rsidR="00273903">
          <w:rPr>
            <w:noProof/>
            <w:webHidden/>
          </w:rPr>
          <w:fldChar w:fldCharType="separate"/>
        </w:r>
        <w:r w:rsidR="000D3A8E">
          <w:rPr>
            <w:noProof/>
            <w:webHidden/>
          </w:rPr>
          <w:t>12</w:t>
        </w:r>
        <w:r w:rsidR="00273903">
          <w:rPr>
            <w:noProof/>
            <w:webHidden/>
          </w:rPr>
          <w:fldChar w:fldCharType="end"/>
        </w:r>
      </w:hyperlink>
    </w:p>
    <w:p w14:paraId="4CD197ED" w14:textId="77777777" w:rsidR="00273903" w:rsidRDefault="00000000">
      <w:pPr>
        <w:pStyle w:val="TDC3"/>
        <w:tabs>
          <w:tab w:val="left" w:pos="1320"/>
          <w:tab w:val="right" w:leader="dot" w:pos="9628"/>
        </w:tabs>
        <w:rPr>
          <w:rFonts w:asciiTheme="minorHAnsi" w:eastAsiaTheme="minorEastAsia" w:hAnsiTheme="minorHAnsi" w:cstheme="minorBidi"/>
          <w:noProof/>
          <w:sz w:val="22"/>
          <w:szCs w:val="22"/>
        </w:rPr>
      </w:pPr>
      <w:hyperlink w:anchor="_Toc53642895" w:history="1">
        <w:r w:rsidR="00273903" w:rsidRPr="005C14C7">
          <w:rPr>
            <w:rStyle w:val="Hipervnculo"/>
            <w:noProof/>
          </w:rPr>
          <w:t>1.4.1</w:t>
        </w:r>
        <w:r w:rsidR="00273903">
          <w:rPr>
            <w:rFonts w:asciiTheme="minorHAnsi" w:eastAsiaTheme="minorEastAsia" w:hAnsiTheme="minorHAnsi" w:cstheme="minorBidi"/>
            <w:noProof/>
            <w:sz w:val="22"/>
            <w:szCs w:val="22"/>
          </w:rPr>
          <w:tab/>
        </w:r>
        <w:r w:rsidR="00273903" w:rsidRPr="005C14C7">
          <w:rPr>
            <w:rStyle w:val="Hipervnculo"/>
            <w:noProof/>
          </w:rPr>
          <w:t>Significado de algunos comandos que incluye el script</w:t>
        </w:r>
        <w:r w:rsidR="00273903">
          <w:rPr>
            <w:noProof/>
            <w:webHidden/>
          </w:rPr>
          <w:tab/>
        </w:r>
        <w:r w:rsidR="00273903">
          <w:rPr>
            <w:noProof/>
            <w:webHidden/>
          </w:rPr>
          <w:fldChar w:fldCharType="begin"/>
        </w:r>
        <w:r w:rsidR="00273903">
          <w:rPr>
            <w:noProof/>
            <w:webHidden/>
          </w:rPr>
          <w:instrText xml:space="preserve"> PAGEREF _Toc53642895 \h </w:instrText>
        </w:r>
        <w:r w:rsidR="00273903">
          <w:rPr>
            <w:noProof/>
            <w:webHidden/>
          </w:rPr>
        </w:r>
        <w:r w:rsidR="00273903">
          <w:rPr>
            <w:noProof/>
            <w:webHidden/>
          </w:rPr>
          <w:fldChar w:fldCharType="separate"/>
        </w:r>
        <w:r w:rsidR="000D3A8E">
          <w:rPr>
            <w:noProof/>
            <w:webHidden/>
          </w:rPr>
          <w:t>17</w:t>
        </w:r>
        <w:r w:rsidR="00273903">
          <w:rPr>
            <w:noProof/>
            <w:webHidden/>
          </w:rPr>
          <w:fldChar w:fldCharType="end"/>
        </w:r>
      </w:hyperlink>
    </w:p>
    <w:p w14:paraId="1FBE3199" w14:textId="77777777" w:rsidR="00B013A3" w:rsidRPr="00F31671" w:rsidRDefault="00E0119C" w:rsidP="00A47DB6">
      <w:r w:rsidRPr="00F31671">
        <w:fldChar w:fldCharType="end"/>
      </w:r>
    </w:p>
    <w:p w14:paraId="5E816D88" w14:textId="77777777" w:rsidR="008D21F4" w:rsidRPr="00F31671" w:rsidRDefault="008D21F4" w:rsidP="00A47DB6"/>
    <w:p w14:paraId="2653E807" w14:textId="77777777" w:rsidR="001C1E79" w:rsidRPr="00F31671" w:rsidRDefault="001C1E79" w:rsidP="00154092">
      <w:pPr>
        <w:pStyle w:val="Ttulo1"/>
      </w:pPr>
      <w:bookmarkStart w:id="0" w:name="_Toc410196759"/>
      <w:bookmarkStart w:id="1" w:name="_Toc53642884"/>
      <w:r w:rsidRPr="00F31671">
        <w:t xml:space="preserve">Trabajar con </w:t>
      </w:r>
      <w:proofErr w:type="spellStart"/>
      <w:r w:rsidRPr="00F31671">
        <w:t>Workbench</w:t>
      </w:r>
      <w:proofErr w:type="spellEnd"/>
      <w:r w:rsidRPr="00F31671">
        <w:t xml:space="preserve"> 6.2</w:t>
      </w:r>
      <w:bookmarkEnd w:id="0"/>
      <w:r w:rsidR="002035BC" w:rsidRPr="00F31671">
        <w:t xml:space="preserve"> / 8</w:t>
      </w:r>
      <w:bookmarkEnd w:id="1"/>
    </w:p>
    <w:p w14:paraId="7BF9246A" w14:textId="77777777" w:rsidR="001C1E79" w:rsidRPr="00F31671" w:rsidRDefault="001C1E79" w:rsidP="00154092">
      <w:pPr>
        <w:pStyle w:val="Ttulo2"/>
      </w:pPr>
      <w:bookmarkStart w:id="2" w:name="_Toc53642885"/>
      <w:r w:rsidRPr="00F31671">
        <w:t>Conectarse al servidor:</w:t>
      </w:r>
      <w:bookmarkEnd w:id="2"/>
    </w:p>
    <w:p w14:paraId="1FF6E87A" w14:textId="77777777" w:rsidR="001C1E79" w:rsidRPr="00F31671" w:rsidRDefault="001C1E79" w:rsidP="001C1E79">
      <w:pPr>
        <w:pStyle w:val="comandoseinstrucciones"/>
      </w:pPr>
      <w:proofErr w:type="spellStart"/>
      <w:r w:rsidRPr="00F31671">
        <w:t>Database</w:t>
      </w:r>
      <w:proofErr w:type="spellEnd"/>
      <w:r w:rsidRPr="00F31671">
        <w:t xml:space="preserve"> – </w:t>
      </w:r>
      <w:proofErr w:type="spellStart"/>
      <w:r w:rsidRPr="00F31671">
        <w:t>Connect</w:t>
      </w:r>
      <w:proofErr w:type="spellEnd"/>
      <w:r w:rsidRPr="00F31671">
        <w:t xml:space="preserve"> </w:t>
      </w:r>
      <w:proofErr w:type="spellStart"/>
      <w:r w:rsidRPr="00F31671">
        <w:t>to</w:t>
      </w:r>
      <w:proofErr w:type="spellEnd"/>
      <w:r w:rsidRPr="00F31671">
        <w:t xml:space="preserve"> </w:t>
      </w:r>
      <w:proofErr w:type="spellStart"/>
      <w:r w:rsidRPr="00F31671">
        <w:t>Database</w:t>
      </w:r>
      <w:proofErr w:type="spellEnd"/>
    </w:p>
    <w:p w14:paraId="5E414E6F" w14:textId="77777777" w:rsidR="00A95467" w:rsidRPr="00F31671" w:rsidRDefault="00A95467" w:rsidP="00A95467">
      <w:proofErr w:type="spellStart"/>
      <w:r w:rsidRPr="00F31671">
        <w:t>Workbench</w:t>
      </w:r>
      <w:proofErr w:type="spellEnd"/>
      <w:r w:rsidRPr="00F31671">
        <w:t xml:space="preserve"> muestra en la parte inferior conexiones disponibles:</w:t>
      </w:r>
    </w:p>
    <w:p w14:paraId="0A6AE86C" w14:textId="77777777" w:rsidR="00A0069E" w:rsidRPr="00F31671" w:rsidRDefault="00A0069E" w:rsidP="00A0069E">
      <w:pPr>
        <w:pStyle w:val="Piedefoto"/>
      </w:pPr>
      <w:r w:rsidRPr="00F31671">
        <w:rPr>
          <w:noProof/>
        </w:rPr>
        <w:drawing>
          <wp:inline distT="0" distB="0" distL="0" distR="0" wp14:anchorId="6F31F4EE" wp14:editId="6A8E4E5C">
            <wp:extent cx="3352800" cy="1800225"/>
            <wp:effectExtent l="19050" t="19050" r="19050" b="285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2800" cy="1800225"/>
                    </a:xfrm>
                    <a:prstGeom prst="rect">
                      <a:avLst/>
                    </a:prstGeom>
                    <a:ln>
                      <a:solidFill>
                        <a:schemeClr val="accent1"/>
                      </a:solidFill>
                    </a:ln>
                  </pic:spPr>
                </pic:pic>
              </a:graphicData>
            </a:graphic>
          </wp:inline>
        </w:drawing>
      </w:r>
    </w:p>
    <w:p w14:paraId="42632085" w14:textId="77777777" w:rsidR="00A0069E" w:rsidRPr="00F31671" w:rsidRDefault="00A0069E" w:rsidP="00A0069E">
      <w:pPr>
        <w:pStyle w:val="Ttulo2"/>
      </w:pPr>
      <w:bookmarkStart w:id="3" w:name="_Toc53642886"/>
      <w:bookmarkStart w:id="4" w:name="_Toc410196760"/>
      <w:r w:rsidRPr="00F31671">
        <w:t xml:space="preserve">Crear una base de datos en </w:t>
      </w:r>
      <w:proofErr w:type="spellStart"/>
      <w:r w:rsidRPr="00F31671">
        <w:t>Workbench</w:t>
      </w:r>
      <w:proofErr w:type="spellEnd"/>
      <w:r w:rsidRPr="00F31671">
        <w:t xml:space="preserve"> con el editor gráfico</w:t>
      </w:r>
      <w:bookmarkEnd w:id="3"/>
    </w:p>
    <w:p w14:paraId="6FE36B60" w14:textId="77777777" w:rsidR="00A0069E" w:rsidRPr="00F31671" w:rsidRDefault="00000000" w:rsidP="00A0069E">
      <w:pPr>
        <w:pStyle w:val="comandoseinstrucciones"/>
      </w:pPr>
      <w:hyperlink r:id="rId9" w:history="1">
        <w:r w:rsidR="00A0069E" w:rsidRPr="00F31671">
          <w:rPr>
            <w:rStyle w:val="Hipervnculo"/>
          </w:rPr>
          <w:t>https://dev.mysql.com/doc/workbench/en/wb-getting-started-tutorial-creating-a-model.html</w:t>
        </w:r>
      </w:hyperlink>
    </w:p>
    <w:p w14:paraId="029B32A5" w14:textId="77777777" w:rsidR="00A0069E" w:rsidRPr="00F31671" w:rsidRDefault="00A0069E" w:rsidP="00A0069E">
      <w:pPr>
        <w:pStyle w:val="Lista2"/>
      </w:pPr>
      <w:r w:rsidRPr="00F31671">
        <w:rPr>
          <w:highlight w:val="yellow"/>
        </w:rPr>
        <w:t>Crear un nuevo modelo</w:t>
      </w:r>
    </w:p>
    <w:p w14:paraId="16F2A5A8" w14:textId="77777777" w:rsidR="00A0069E" w:rsidRPr="00F31671" w:rsidRDefault="00A0069E" w:rsidP="00A0069E">
      <w:pPr>
        <w:pStyle w:val="comandoseinstrucciones"/>
      </w:pPr>
      <w:r w:rsidRPr="00F31671">
        <w:t xml:space="preserve">File &gt; New </w:t>
      </w:r>
      <w:proofErr w:type="spellStart"/>
      <w:r w:rsidRPr="00F31671">
        <w:t>Model</w:t>
      </w:r>
      <w:proofErr w:type="spellEnd"/>
    </w:p>
    <w:p w14:paraId="75C9DCF8" w14:textId="3BE4C38D" w:rsidR="00A0069E" w:rsidRPr="00F31671" w:rsidRDefault="00A0069E" w:rsidP="00A0069E">
      <w:pPr>
        <w:pStyle w:val="Lista2"/>
      </w:pPr>
      <w:r w:rsidRPr="00F31671">
        <w:rPr>
          <w:highlight w:val="yellow"/>
        </w:rPr>
        <w:t>Cambiar el nombre del BD</w:t>
      </w:r>
      <w:r w:rsidRPr="00F31671">
        <w:t xml:space="preserve"> que se crea (por defecto se llama </w:t>
      </w:r>
      <w:proofErr w:type="spellStart"/>
      <w:r w:rsidRPr="00F31671">
        <w:rPr>
          <w:rStyle w:val="comandoseinstruccionesCarCar"/>
        </w:rPr>
        <w:t>mydb</w:t>
      </w:r>
      <w:proofErr w:type="spellEnd"/>
      <w:r w:rsidRPr="00F31671">
        <w:t>):</w:t>
      </w:r>
    </w:p>
    <w:p w14:paraId="5C2F1D1D" w14:textId="77777777" w:rsidR="00A0069E" w:rsidRPr="00F31671" w:rsidRDefault="00A0069E" w:rsidP="00A0069E">
      <w:r w:rsidRPr="00F31671">
        <w:lastRenderedPageBreak/>
        <w:t xml:space="preserve">Doble </w:t>
      </w:r>
      <w:proofErr w:type="spellStart"/>
      <w:r w:rsidRPr="00F31671">
        <w:t>click</w:t>
      </w:r>
      <w:proofErr w:type="spellEnd"/>
      <w:r w:rsidRPr="00F31671">
        <w:t xml:space="preserve"> sobre la pestaña </w:t>
      </w:r>
      <w:proofErr w:type="spellStart"/>
      <w:r w:rsidRPr="00F31671">
        <w:rPr>
          <w:rStyle w:val="comandoseinstruccionesCarCar"/>
        </w:rPr>
        <w:t>mydb</w:t>
      </w:r>
      <w:proofErr w:type="spellEnd"/>
      <w:r w:rsidRPr="00F31671">
        <w:t xml:space="preserve"> </w:t>
      </w:r>
    </w:p>
    <w:p w14:paraId="167CC7AA" w14:textId="77777777" w:rsidR="00A0069E" w:rsidRPr="00F31671" w:rsidRDefault="00A0069E" w:rsidP="00A0069E">
      <w:pPr>
        <w:pStyle w:val="Piedefoto"/>
      </w:pPr>
      <w:r w:rsidRPr="00F31671">
        <w:rPr>
          <w:noProof/>
        </w:rPr>
        <w:drawing>
          <wp:inline distT="0" distB="0" distL="0" distR="0" wp14:anchorId="70612205" wp14:editId="59630AA8">
            <wp:extent cx="4314825" cy="29146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4825" cy="2914650"/>
                    </a:xfrm>
                    <a:prstGeom prst="rect">
                      <a:avLst/>
                    </a:prstGeom>
                  </pic:spPr>
                </pic:pic>
              </a:graphicData>
            </a:graphic>
          </wp:inline>
        </w:drawing>
      </w:r>
    </w:p>
    <w:p w14:paraId="4C048E56" w14:textId="77777777" w:rsidR="00A0069E" w:rsidRPr="00F31671" w:rsidRDefault="00A0069E" w:rsidP="00A0069E">
      <w:r w:rsidRPr="00F31671">
        <w:rPr>
          <w:highlight w:val="yellow"/>
        </w:rPr>
        <w:t>Cambiar el nombre de la BD</w:t>
      </w:r>
      <w:r w:rsidRPr="00F31671">
        <w:t xml:space="preserve"> en el panel inferior:</w:t>
      </w:r>
    </w:p>
    <w:p w14:paraId="65D56151" w14:textId="77777777" w:rsidR="00A0069E" w:rsidRPr="00F31671" w:rsidRDefault="00A0069E" w:rsidP="00A0069E">
      <w:pPr>
        <w:pStyle w:val="Piedefoto"/>
      </w:pPr>
      <w:r w:rsidRPr="00F31671">
        <w:rPr>
          <w:noProof/>
        </w:rPr>
        <w:lastRenderedPageBreak/>
        <w:drawing>
          <wp:inline distT="0" distB="0" distL="0" distR="0" wp14:anchorId="479CBE26" wp14:editId="63379FF4">
            <wp:extent cx="5591175" cy="65055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1175" cy="6505575"/>
                    </a:xfrm>
                    <a:prstGeom prst="rect">
                      <a:avLst/>
                    </a:prstGeom>
                    <a:noFill/>
                    <a:ln>
                      <a:noFill/>
                    </a:ln>
                  </pic:spPr>
                </pic:pic>
              </a:graphicData>
            </a:graphic>
          </wp:inline>
        </w:drawing>
      </w:r>
    </w:p>
    <w:p w14:paraId="460345BB" w14:textId="77777777" w:rsidR="00A0069E" w:rsidRPr="00F31671" w:rsidRDefault="00A0069E" w:rsidP="00A0069E"/>
    <w:p w14:paraId="0696E098" w14:textId="77777777" w:rsidR="00A0069E" w:rsidRPr="00F31671" w:rsidRDefault="00A0069E" w:rsidP="00A0069E">
      <w:pPr>
        <w:pStyle w:val="Lista2"/>
      </w:pPr>
      <w:r w:rsidRPr="00F31671">
        <w:rPr>
          <w:highlight w:val="yellow"/>
        </w:rPr>
        <w:t>Crear un nuevo diagrama</w:t>
      </w:r>
      <w:r w:rsidRPr="00F31671">
        <w:t xml:space="preserve"> (dibujo) gráfico de la BD, pulsar el icono </w:t>
      </w:r>
      <w:proofErr w:type="spellStart"/>
      <w:r w:rsidRPr="00F31671">
        <w:t>Add</w:t>
      </w:r>
      <w:proofErr w:type="spellEnd"/>
      <w:r w:rsidRPr="00F31671">
        <w:t xml:space="preserve"> </w:t>
      </w:r>
      <w:proofErr w:type="spellStart"/>
      <w:r w:rsidRPr="00F31671">
        <w:t>Diagram</w:t>
      </w:r>
      <w:proofErr w:type="spellEnd"/>
      <w:r w:rsidRPr="00F31671">
        <w:t xml:space="preserve">: </w:t>
      </w:r>
    </w:p>
    <w:p w14:paraId="6532C989" w14:textId="77777777" w:rsidR="00A0069E" w:rsidRPr="00F31671" w:rsidRDefault="00A0069E" w:rsidP="00A0069E">
      <w:pPr>
        <w:pStyle w:val="Piedefoto"/>
      </w:pPr>
      <w:r w:rsidRPr="00F31671">
        <w:rPr>
          <w:noProof/>
        </w:rPr>
        <w:lastRenderedPageBreak/>
        <w:drawing>
          <wp:inline distT="0" distB="0" distL="0" distR="0" wp14:anchorId="68003FE9" wp14:editId="6CA0B98A">
            <wp:extent cx="3933825" cy="2962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3825" cy="2962275"/>
                    </a:xfrm>
                    <a:prstGeom prst="rect">
                      <a:avLst/>
                    </a:prstGeom>
                  </pic:spPr>
                </pic:pic>
              </a:graphicData>
            </a:graphic>
          </wp:inline>
        </w:drawing>
      </w:r>
    </w:p>
    <w:p w14:paraId="686A6DF3" w14:textId="77777777" w:rsidR="00A0069E" w:rsidRPr="00F31671" w:rsidRDefault="00A0069E" w:rsidP="00A0069E">
      <w:pPr>
        <w:pStyle w:val="Lista2"/>
      </w:pPr>
      <w:r w:rsidRPr="00F31671">
        <w:t>Se abre la ventana de diseño gráfico:</w:t>
      </w:r>
    </w:p>
    <w:p w14:paraId="5608F3AB" w14:textId="77777777" w:rsidR="00A0069E" w:rsidRPr="00F31671" w:rsidRDefault="00A0069E" w:rsidP="00A0069E">
      <w:pPr>
        <w:pStyle w:val="Piedefoto"/>
      </w:pPr>
      <w:r w:rsidRPr="00F31671">
        <w:rPr>
          <w:noProof/>
        </w:rPr>
        <w:lastRenderedPageBreak/>
        <w:drawing>
          <wp:inline distT="0" distB="0" distL="0" distR="0" wp14:anchorId="6CFAD28C" wp14:editId="6D6C48F5">
            <wp:extent cx="4514850" cy="6029325"/>
            <wp:effectExtent l="19050" t="19050" r="19050"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14850" cy="6029325"/>
                    </a:xfrm>
                    <a:prstGeom prst="rect">
                      <a:avLst/>
                    </a:prstGeom>
                    <a:ln>
                      <a:solidFill>
                        <a:schemeClr val="accent1"/>
                      </a:solidFill>
                    </a:ln>
                  </pic:spPr>
                </pic:pic>
              </a:graphicData>
            </a:graphic>
          </wp:inline>
        </w:drawing>
      </w:r>
    </w:p>
    <w:p w14:paraId="3078D2A5" w14:textId="77777777" w:rsidR="00A0069E" w:rsidRPr="00F31671" w:rsidRDefault="00A0069E" w:rsidP="00A0069E">
      <w:pPr>
        <w:pStyle w:val="Lista2"/>
      </w:pPr>
      <w:r w:rsidRPr="00F31671">
        <w:t xml:space="preserve">En esta ventana creamos las </w:t>
      </w:r>
      <w:r w:rsidRPr="00F31671">
        <w:rPr>
          <w:highlight w:val="yellow"/>
        </w:rPr>
        <w:t>tablas</w:t>
      </w:r>
      <w:r w:rsidRPr="00F31671">
        <w:t xml:space="preserve"> y </w:t>
      </w:r>
      <w:r w:rsidRPr="00F31671">
        <w:rPr>
          <w:highlight w:val="yellow"/>
        </w:rPr>
        <w:t>relaciones</w:t>
      </w:r>
      <w:r w:rsidRPr="00F31671">
        <w:t xml:space="preserve"> de nuestra BD. Se crea un esquema </w:t>
      </w:r>
      <w:r w:rsidR="009B0762" w:rsidRPr="00F31671">
        <w:t>similar</w:t>
      </w:r>
      <w:r w:rsidRPr="00F31671">
        <w:t>, pero no igual, al modelo Entidad Relación</w:t>
      </w:r>
      <w:r w:rsidR="009B0762" w:rsidRPr="00F31671">
        <w:t xml:space="preserve"> estándar.</w:t>
      </w:r>
      <w:r w:rsidR="00135787" w:rsidRPr="00F31671">
        <w:t xml:space="preserve"> En un apartado inferior se indica como crear las tablas y sus relaciones.</w:t>
      </w:r>
    </w:p>
    <w:p w14:paraId="2635D085" w14:textId="77777777" w:rsidR="00A0069E" w:rsidRPr="00F31671" w:rsidRDefault="00A0069E" w:rsidP="00A0069E">
      <w:pPr>
        <w:pStyle w:val="Lista2"/>
      </w:pPr>
      <w:r w:rsidRPr="00F31671">
        <w:t>Una vez creado el diagrama procedemos a crear la Base de datos físicamente (enviándole los comandos al servidor para que cree la BD):</w:t>
      </w:r>
    </w:p>
    <w:p w14:paraId="798D4A37" w14:textId="77777777" w:rsidR="00A0069E" w:rsidRPr="00F31671" w:rsidRDefault="00A0069E" w:rsidP="00A0069E">
      <w:pPr>
        <w:pStyle w:val="comandoseinstrucciones"/>
      </w:pPr>
      <w:proofErr w:type="spellStart"/>
      <w:r w:rsidRPr="00F31671">
        <w:t>Database</w:t>
      </w:r>
      <w:proofErr w:type="spellEnd"/>
      <w:r w:rsidRPr="00F31671">
        <w:t xml:space="preserve"> - </w:t>
      </w:r>
      <w:r w:rsidRPr="00F31671">
        <w:rPr>
          <w:b/>
          <w:highlight w:val="yellow"/>
        </w:rPr>
        <w:t xml:space="preserve">Forward </w:t>
      </w:r>
      <w:proofErr w:type="spellStart"/>
      <w:r w:rsidRPr="00F31671">
        <w:rPr>
          <w:b/>
          <w:highlight w:val="yellow"/>
        </w:rPr>
        <w:t>Engineer</w:t>
      </w:r>
      <w:proofErr w:type="spellEnd"/>
    </w:p>
    <w:p w14:paraId="3C652042" w14:textId="77777777" w:rsidR="00A0069E" w:rsidRPr="00F31671" w:rsidRDefault="00A0069E" w:rsidP="00A0069E">
      <w:pPr>
        <w:pStyle w:val="comandoseinstrucciones"/>
      </w:pPr>
      <w:r w:rsidRPr="00F31671">
        <w:t>Lanza un asistente en el que escogemos las opciones deseadas, por ejemplo:</w:t>
      </w:r>
    </w:p>
    <w:p w14:paraId="0E935C9F" w14:textId="77777777" w:rsidR="00A0069E" w:rsidRPr="00F31671" w:rsidRDefault="00A0069E" w:rsidP="00A0069E">
      <w:pPr>
        <w:pStyle w:val="Piedefoto"/>
      </w:pPr>
      <w:r w:rsidRPr="00F31671">
        <w:rPr>
          <w:noProof/>
        </w:rPr>
        <w:lastRenderedPageBreak/>
        <w:drawing>
          <wp:inline distT="0" distB="0" distL="0" distR="0" wp14:anchorId="6E37C1D5" wp14:editId="6C13F8B2">
            <wp:extent cx="5612130" cy="42373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237355"/>
                    </a:xfrm>
                    <a:prstGeom prst="rect">
                      <a:avLst/>
                    </a:prstGeom>
                  </pic:spPr>
                </pic:pic>
              </a:graphicData>
            </a:graphic>
          </wp:inline>
        </w:drawing>
      </w:r>
    </w:p>
    <w:p w14:paraId="4654EEAB" w14:textId="77777777" w:rsidR="00A0069E" w:rsidRPr="00F31671" w:rsidRDefault="00A0069E" w:rsidP="00A96B7B">
      <w:pPr>
        <w:pStyle w:val="Lista2"/>
      </w:pPr>
      <w:r w:rsidRPr="00F31671">
        <w:t>El asistente muestra el script que va a generar la BD. Podemos copiar el script al portapapeles para estudiarlo, modificarlo,...</w:t>
      </w:r>
    </w:p>
    <w:p w14:paraId="4354E4B9" w14:textId="77777777" w:rsidR="00A0069E" w:rsidRPr="00F31671" w:rsidRDefault="00135787" w:rsidP="00A96B7B">
      <w:pPr>
        <w:pStyle w:val="Lista2"/>
      </w:pPr>
      <w:r w:rsidRPr="00F31671">
        <w:t xml:space="preserve">Podemos ver un ejemplo  de script generado por </w:t>
      </w:r>
      <w:proofErr w:type="spellStart"/>
      <w:r w:rsidRPr="00F31671">
        <w:t>Workbench</w:t>
      </w:r>
      <w:proofErr w:type="spellEnd"/>
      <w:r w:rsidRPr="00F31671">
        <w:t xml:space="preserve"> en un capítulo que se encuentra más abajo:</w:t>
      </w:r>
    </w:p>
    <w:p w14:paraId="2AD75571" w14:textId="77777777" w:rsidR="00820B6A" w:rsidRDefault="00820B6A" w:rsidP="00820B6A">
      <w:pPr>
        <w:pStyle w:val="Ttulo3"/>
      </w:pPr>
      <w:bookmarkStart w:id="5" w:name="_Toc53642887"/>
      <w:bookmarkEnd w:id="4"/>
      <w:r w:rsidRPr="00F31671">
        <w:t>Tablas</w:t>
      </w:r>
      <w:bookmarkEnd w:id="5"/>
    </w:p>
    <w:p w14:paraId="21F5876D" w14:textId="77777777" w:rsidR="00645DE3" w:rsidRDefault="00000000" w:rsidP="00645DE3">
      <w:pPr>
        <w:pStyle w:val="comandoseinstrucciones"/>
      </w:pPr>
      <w:hyperlink r:id="rId15" w:history="1">
        <w:r w:rsidR="00645DE3" w:rsidRPr="00F83B59">
          <w:rPr>
            <w:rStyle w:val="Hipervnculo"/>
          </w:rPr>
          <w:t>https://dev.mysql.com/doc/workbench/en/wb-table-editor-columns-tab.html</w:t>
        </w:r>
      </w:hyperlink>
    </w:p>
    <w:p w14:paraId="63591CFD" w14:textId="77777777" w:rsidR="00820B6A" w:rsidRPr="00F31671" w:rsidRDefault="00D23D83" w:rsidP="00820B6A">
      <w:pPr>
        <w:pStyle w:val="Lista2"/>
      </w:pPr>
      <w:r>
        <w:t>zer4</w:t>
      </w:r>
      <w:r w:rsidR="00820B6A" w:rsidRPr="00F31671">
        <w:t>Para crear una nueva tabla seguimos los siguientes pasos:</w:t>
      </w:r>
    </w:p>
    <w:p w14:paraId="6CB9FF2F" w14:textId="77777777" w:rsidR="001C1E79" w:rsidRPr="00F31671" w:rsidRDefault="00820B6A" w:rsidP="00820B6A">
      <w:pPr>
        <w:pStyle w:val="Lista2"/>
      </w:pPr>
      <w:r w:rsidRPr="00F31671">
        <w:t>Icono para crear una nueva tabla:</w:t>
      </w:r>
    </w:p>
    <w:p w14:paraId="367F8FC8" w14:textId="77777777" w:rsidR="00820B6A" w:rsidRPr="00F31671" w:rsidRDefault="00820B6A" w:rsidP="001C1E79">
      <w:r w:rsidRPr="00F31671">
        <w:rPr>
          <w:noProof/>
        </w:rPr>
        <w:drawing>
          <wp:inline distT="0" distB="0" distL="0" distR="0" wp14:anchorId="5538A94B" wp14:editId="79C379FC">
            <wp:extent cx="1800225" cy="7715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800225" cy="771525"/>
                    </a:xfrm>
                    <a:prstGeom prst="rect">
                      <a:avLst/>
                    </a:prstGeom>
                  </pic:spPr>
                </pic:pic>
              </a:graphicData>
            </a:graphic>
          </wp:inline>
        </w:drawing>
      </w:r>
    </w:p>
    <w:p w14:paraId="56BBC019" w14:textId="77777777" w:rsidR="00820B6A" w:rsidRPr="00F31671" w:rsidRDefault="00820B6A" w:rsidP="00820B6A">
      <w:pPr>
        <w:pStyle w:val="Lista2"/>
      </w:pPr>
      <w:r w:rsidRPr="00F31671">
        <w:t>Pulsar en el lienzo para depositar la tabla.</w:t>
      </w:r>
    </w:p>
    <w:p w14:paraId="7BC5741E" w14:textId="77777777" w:rsidR="00820B6A" w:rsidRPr="00F31671" w:rsidRDefault="00820B6A" w:rsidP="001C1E79">
      <w:pPr>
        <w:pStyle w:val="Lista2"/>
      </w:pPr>
      <w:r w:rsidRPr="00F31671">
        <w:t>doble clic en la tabla para editar sus propiedades:</w:t>
      </w:r>
    </w:p>
    <w:p w14:paraId="61049876" w14:textId="77777777" w:rsidR="00820B6A" w:rsidRPr="00F31671" w:rsidRDefault="00820B6A" w:rsidP="001C1E79">
      <w:pPr>
        <w:pStyle w:val="Lista2"/>
      </w:pPr>
      <w:r w:rsidRPr="00F31671">
        <w:t xml:space="preserve">Cambiar el nombre de la </w:t>
      </w:r>
      <w:r w:rsidR="00F31671" w:rsidRPr="00F31671">
        <w:t>tabla</w:t>
      </w:r>
      <w:r w:rsidRPr="00F31671">
        <w:t>:</w:t>
      </w:r>
    </w:p>
    <w:p w14:paraId="0859C08F" w14:textId="77777777" w:rsidR="00820B6A" w:rsidRPr="00F31671" w:rsidRDefault="006459C3" w:rsidP="006459C3">
      <w:pPr>
        <w:pStyle w:val="Piedefoto"/>
      </w:pPr>
      <w:r>
        <w:rPr>
          <w:noProof/>
        </w:rPr>
        <w:lastRenderedPageBreak/>
        <w:drawing>
          <wp:inline distT="0" distB="0" distL="0" distR="0" wp14:anchorId="5B2BAD49" wp14:editId="35A3A35C">
            <wp:extent cx="5612130" cy="152908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529080"/>
                    </a:xfrm>
                    <a:prstGeom prst="rect">
                      <a:avLst/>
                    </a:prstGeom>
                  </pic:spPr>
                </pic:pic>
              </a:graphicData>
            </a:graphic>
          </wp:inline>
        </w:drawing>
      </w:r>
    </w:p>
    <w:p w14:paraId="763CF1AE" w14:textId="77777777" w:rsidR="00820B6A" w:rsidRDefault="00820B6A" w:rsidP="00820B6A">
      <w:pPr>
        <w:pStyle w:val="Lista2"/>
      </w:pPr>
      <w:r w:rsidRPr="00F31671">
        <w:t>añadir atributos y definir sus propiedades.</w:t>
      </w:r>
    </w:p>
    <w:p w14:paraId="1B10A835" w14:textId="77777777" w:rsidR="006459C3" w:rsidRDefault="002C0F96" w:rsidP="006459C3">
      <w:pPr>
        <w:pStyle w:val="Piedefoto"/>
      </w:pPr>
      <w:r>
        <w:rPr>
          <w:noProof/>
        </w:rPr>
        <w:drawing>
          <wp:inline distT="0" distB="0" distL="0" distR="0" wp14:anchorId="61BED218" wp14:editId="708EBC1B">
            <wp:extent cx="5612130" cy="214503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2145030"/>
                    </a:xfrm>
                    <a:prstGeom prst="rect">
                      <a:avLst/>
                    </a:prstGeom>
                  </pic:spPr>
                </pic:pic>
              </a:graphicData>
            </a:graphic>
          </wp:inline>
        </w:drawing>
      </w:r>
    </w:p>
    <w:p w14:paraId="6911C6CD" w14:textId="77777777" w:rsidR="006459C3" w:rsidRDefault="00763EA3" w:rsidP="006459C3">
      <w:r>
        <w:t>las propiedades disponibles son:</w:t>
      </w:r>
    </w:p>
    <w:p w14:paraId="6A04A699" w14:textId="77777777" w:rsidR="00763EA3" w:rsidRDefault="00763EA3" w:rsidP="00763EA3">
      <w:pPr>
        <w:pStyle w:val="Piedefoto"/>
      </w:pPr>
      <w:r>
        <w:rPr>
          <w:noProof/>
        </w:rPr>
        <w:drawing>
          <wp:inline distT="0" distB="0" distL="0" distR="0" wp14:anchorId="2ED34C66" wp14:editId="7B26B0CE">
            <wp:extent cx="2447925" cy="5334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47925" cy="533400"/>
                    </a:xfrm>
                    <a:prstGeom prst="rect">
                      <a:avLst/>
                    </a:prstGeom>
                  </pic:spPr>
                </pic:pic>
              </a:graphicData>
            </a:graphic>
          </wp:inline>
        </w:drawing>
      </w:r>
    </w:p>
    <w:tbl>
      <w:tblPr>
        <w:tblStyle w:val="Tablaconcuadrcula"/>
        <w:tblW w:w="0" w:type="auto"/>
        <w:tblInd w:w="1134" w:type="dxa"/>
        <w:tblLook w:val="04A0" w:firstRow="1" w:lastRow="0" w:firstColumn="1" w:lastColumn="0" w:noHBand="0" w:noVBand="1"/>
      </w:tblPr>
      <w:tblGrid>
        <w:gridCol w:w="843"/>
        <w:gridCol w:w="2551"/>
        <w:gridCol w:w="2551"/>
      </w:tblGrid>
      <w:tr w:rsidR="00D23D83" w14:paraId="6AAF2591" w14:textId="77777777" w:rsidTr="000D3A8E">
        <w:tc>
          <w:tcPr>
            <w:tcW w:w="843" w:type="dxa"/>
          </w:tcPr>
          <w:p w14:paraId="4F782CA6" w14:textId="77777777" w:rsidR="00D23D83" w:rsidRDefault="00D23D83" w:rsidP="006459C3">
            <w:pPr>
              <w:ind w:left="0"/>
            </w:pPr>
            <w:r>
              <w:t>PK</w:t>
            </w:r>
          </w:p>
        </w:tc>
        <w:tc>
          <w:tcPr>
            <w:tcW w:w="2551" w:type="dxa"/>
          </w:tcPr>
          <w:p w14:paraId="5055B9D1" w14:textId="77777777" w:rsidR="00D23D83" w:rsidRDefault="00D23D83" w:rsidP="006459C3">
            <w:pPr>
              <w:ind w:left="0"/>
            </w:pPr>
            <w:r>
              <w:t>PRIMARY KEY</w:t>
            </w:r>
          </w:p>
        </w:tc>
        <w:tc>
          <w:tcPr>
            <w:tcW w:w="2551" w:type="dxa"/>
          </w:tcPr>
          <w:p w14:paraId="03C654C8" w14:textId="77777777" w:rsidR="00D23D83" w:rsidRDefault="0007570C" w:rsidP="006459C3">
            <w:pPr>
              <w:ind w:left="0"/>
            </w:pPr>
            <w:r>
              <w:t>CLAVE PRIMARIA</w:t>
            </w:r>
          </w:p>
        </w:tc>
      </w:tr>
      <w:tr w:rsidR="00D23D83" w14:paraId="5461A96D" w14:textId="77777777" w:rsidTr="000D3A8E">
        <w:tc>
          <w:tcPr>
            <w:tcW w:w="843" w:type="dxa"/>
          </w:tcPr>
          <w:p w14:paraId="5C410C42" w14:textId="77777777" w:rsidR="00D23D83" w:rsidRDefault="00D23D83" w:rsidP="006459C3">
            <w:pPr>
              <w:ind w:left="0"/>
            </w:pPr>
            <w:r>
              <w:t>NN</w:t>
            </w:r>
          </w:p>
        </w:tc>
        <w:tc>
          <w:tcPr>
            <w:tcW w:w="2551" w:type="dxa"/>
          </w:tcPr>
          <w:p w14:paraId="46801EFC" w14:textId="77777777" w:rsidR="00D23D83" w:rsidRDefault="00D23D83" w:rsidP="00763EA3">
            <w:pPr>
              <w:ind w:left="0"/>
            </w:pPr>
            <w:r>
              <w:t>NOT NULL</w:t>
            </w:r>
          </w:p>
        </w:tc>
        <w:tc>
          <w:tcPr>
            <w:tcW w:w="2551" w:type="dxa"/>
          </w:tcPr>
          <w:p w14:paraId="3C318FAD" w14:textId="77777777" w:rsidR="00D23D83" w:rsidRDefault="00D23D83" w:rsidP="00763EA3">
            <w:pPr>
              <w:ind w:left="0"/>
            </w:pPr>
          </w:p>
        </w:tc>
      </w:tr>
      <w:tr w:rsidR="00D23D83" w14:paraId="457C2850" w14:textId="77777777" w:rsidTr="000D3A8E">
        <w:tc>
          <w:tcPr>
            <w:tcW w:w="843" w:type="dxa"/>
          </w:tcPr>
          <w:p w14:paraId="41ADA2AC" w14:textId="77777777" w:rsidR="00D23D83" w:rsidRDefault="00D23D83" w:rsidP="006459C3">
            <w:pPr>
              <w:ind w:left="0"/>
            </w:pPr>
            <w:r>
              <w:t>UQ</w:t>
            </w:r>
          </w:p>
        </w:tc>
        <w:tc>
          <w:tcPr>
            <w:tcW w:w="2551" w:type="dxa"/>
          </w:tcPr>
          <w:p w14:paraId="3D4685CA" w14:textId="77777777" w:rsidR="00D23D83" w:rsidRDefault="00D23D83" w:rsidP="006459C3">
            <w:pPr>
              <w:ind w:left="0"/>
            </w:pPr>
            <w:r>
              <w:t>UNIQUE</w:t>
            </w:r>
          </w:p>
        </w:tc>
        <w:tc>
          <w:tcPr>
            <w:tcW w:w="2551" w:type="dxa"/>
          </w:tcPr>
          <w:p w14:paraId="55876009" w14:textId="77777777" w:rsidR="00D23D83" w:rsidRDefault="0007570C" w:rsidP="006459C3">
            <w:pPr>
              <w:ind w:left="0"/>
            </w:pPr>
            <w:r>
              <w:t>CLAVE ALTERNATIVA</w:t>
            </w:r>
          </w:p>
        </w:tc>
      </w:tr>
      <w:tr w:rsidR="00D23D83" w14:paraId="2B9E41FC" w14:textId="77777777" w:rsidTr="000D3A8E">
        <w:tc>
          <w:tcPr>
            <w:tcW w:w="843" w:type="dxa"/>
          </w:tcPr>
          <w:p w14:paraId="4723663F" w14:textId="77777777" w:rsidR="00D23D83" w:rsidRDefault="00D23D83" w:rsidP="006459C3">
            <w:pPr>
              <w:ind w:left="0"/>
            </w:pPr>
            <w:r>
              <w:t>BIN</w:t>
            </w:r>
          </w:p>
        </w:tc>
        <w:tc>
          <w:tcPr>
            <w:tcW w:w="2551" w:type="dxa"/>
          </w:tcPr>
          <w:p w14:paraId="341648EB" w14:textId="77777777" w:rsidR="00D23D83" w:rsidRDefault="00D23D83" w:rsidP="006459C3">
            <w:pPr>
              <w:ind w:left="0"/>
            </w:pPr>
            <w:r w:rsidRPr="0049496B">
              <w:t>BINARY</w:t>
            </w:r>
          </w:p>
        </w:tc>
        <w:tc>
          <w:tcPr>
            <w:tcW w:w="2551" w:type="dxa"/>
          </w:tcPr>
          <w:p w14:paraId="55F82487" w14:textId="77777777" w:rsidR="00D23D83" w:rsidRPr="0049496B" w:rsidRDefault="00D23D83" w:rsidP="006459C3">
            <w:pPr>
              <w:ind w:left="0"/>
            </w:pPr>
          </w:p>
        </w:tc>
      </w:tr>
      <w:tr w:rsidR="00D23D83" w14:paraId="48A071D2" w14:textId="77777777" w:rsidTr="000D3A8E">
        <w:tc>
          <w:tcPr>
            <w:tcW w:w="843" w:type="dxa"/>
          </w:tcPr>
          <w:p w14:paraId="71562C72" w14:textId="77777777" w:rsidR="00D23D83" w:rsidRDefault="00D23D83" w:rsidP="006459C3">
            <w:pPr>
              <w:ind w:left="0"/>
            </w:pPr>
            <w:r>
              <w:t>UN</w:t>
            </w:r>
          </w:p>
        </w:tc>
        <w:tc>
          <w:tcPr>
            <w:tcW w:w="2551" w:type="dxa"/>
          </w:tcPr>
          <w:p w14:paraId="11F411B2" w14:textId="77777777" w:rsidR="00D23D83" w:rsidRDefault="00D23D83" w:rsidP="006459C3">
            <w:pPr>
              <w:ind w:left="0"/>
            </w:pPr>
            <w:r>
              <w:t>UNSIGNED</w:t>
            </w:r>
          </w:p>
        </w:tc>
        <w:tc>
          <w:tcPr>
            <w:tcW w:w="2551" w:type="dxa"/>
          </w:tcPr>
          <w:p w14:paraId="5B578BF1" w14:textId="77777777" w:rsidR="00D23D83" w:rsidRDefault="0007570C" w:rsidP="006459C3">
            <w:pPr>
              <w:ind w:left="0"/>
            </w:pPr>
            <w:r>
              <w:t>NUMERO POSITIVO</w:t>
            </w:r>
          </w:p>
        </w:tc>
      </w:tr>
      <w:tr w:rsidR="00D23D83" w14:paraId="4523E0D4" w14:textId="77777777" w:rsidTr="000D3A8E">
        <w:tc>
          <w:tcPr>
            <w:tcW w:w="843" w:type="dxa"/>
          </w:tcPr>
          <w:p w14:paraId="4E3B53E3" w14:textId="77777777" w:rsidR="00D23D83" w:rsidRDefault="00D23D83" w:rsidP="006459C3">
            <w:pPr>
              <w:ind w:left="0"/>
            </w:pPr>
            <w:r>
              <w:t>ZF</w:t>
            </w:r>
          </w:p>
        </w:tc>
        <w:tc>
          <w:tcPr>
            <w:tcW w:w="2551" w:type="dxa"/>
          </w:tcPr>
          <w:p w14:paraId="550E1A0F" w14:textId="77777777" w:rsidR="00D23D83" w:rsidRDefault="00D23D83" w:rsidP="006459C3">
            <w:pPr>
              <w:ind w:left="0"/>
            </w:pPr>
            <w:r w:rsidRPr="0049496B">
              <w:t>ZEROFILL</w:t>
            </w:r>
          </w:p>
        </w:tc>
        <w:tc>
          <w:tcPr>
            <w:tcW w:w="2551" w:type="dxa"/>
          </w:tcPr>
          <w:p w14:paraId="190A8F30" w14:textId="77777777" w:rsidR="00D23D83" w:rsidRPr="0049496B" w:rsidRDefault="0007570C" w:rsidP="006459C3">
            <w:pPr>
              <w:ind w:left="0"/>
            </w:pPr>
            <w:r>
              <w:t>RELLENAR CON CEROS A LA IZQUIERDA</w:t>
            </w:r>
          </w:p>
        </w:tc>
      </w:tr>
      <w:tr w:rsidR="00D23D83" w14:paraId="757AD7A6" w14:textId="77777777" w:rsidTr="000D3A8E">
        <w:tc>
          <w:tcPr>
            <w:tcW w:w="843" w:type="dxa"/>
          </w:tcPr>
          <w:p w14:paraId="0C750E4B" w14:textId="77777777" w:rsidR="00D23D83" w:rsidRDefault="00D23D83" w:rsidP="006459C3">
            <w:pPr>
              <w:ind w:left="0"/>
            </w:pPr>
            <w:r>
              <w:t>AI</w:t>
            </w:r>
          </w:p>
        </w:tc>
        <w:tc>
          <w:tcPr>
            <w:tcW w:w="2551" w:type="dxa"/>
          </w:tcPr>
          <w:p w14:paraId="01B20E98" w14:textId="77777777" w:rsidR="00D23D83" w:rsidRDefault="00D23D83" w:rsidP="006459C3">
            <w:pPr>
              <w:ind w:left="0"/>
            </w:pPr>
            <w:r>
              <w:t>AUTO_INCREMENT</w:t>
            </w:r>
          </w:p>
        </w:tc>
        <w:tc>
          <w:tcPr>
            <w:tcW w:w="2551" w:type="dxa"/>
          </w:tcPr>
          <w:p w14:paraId="26E68B4D" w14:textId="77777777" w:rsidR="00D23D83" w:rsidRDefault="00D23D83" w:rsidP="006459C3">
            <w:pPr>
              <w:ind w:left="0"/>
            </w:pPr>
          </w:p>
        </w:tc>
      </w:tr>
      <w:tr w:rsidR="00D23D83" w14:paraId="55CFFEC7" w14:textId="77777777" w:rsidTr="000D3A8E">
        <w:tc>
          <w:tcPr>
            <w:tcW w:w="843" w:type="dxa"/>
          </w:tcPr>
          <w:p w14:paraId="04AFE183" w14:textId="77777777" w:rsidR="00D23D83" w:rsidRDefault="00D23D83" w:rsidP="006459C3">
            <w:pPr>
              <w:ind w:left="0"/>
            </w:pPr>
            <w:r>
              <w:t>G</w:t>
            </w:r>
          </w:p>
        </w:tc>
        <w:tc>
          <w:tcPr>
            <w:tcW w:w="2551" w:type="dxa"/>
          </w:tcPr>
          <w:p w14:paraId="6A6B08C6" w14:textId="77777777" w:rsidR="00D23D83" w:rsidRDefault="00D23D83" w:rsidP="006459C3">
            <w:pPr>
              <w:ind w:left="0"/>
            </w:pPr>
            <w:proofErr w:type="spellStart"/>
            <w:r w:rsidRPr="0049496B">
              <w:t>Generated</w:t>
            </w:r>
            <w:proofErr w:type="spellEnd"/>
            <w:r w:rsidRPr="0049496B">
              <w:t xml:space="preserve"> </w:t>
            </w:r>
            <w:proofErr w:type="spellStart"/>
            <w:r w:rsidRPr="0049496B">
              <w:t>Column</w:t>
            </w:r>
            <w:proofErr w:type="spellEnd"/>
          </w:p>
        </w:tc>
        <w:tc>
          <w:tcPr>
            <w:tcW w:w="2551" w:type="dxa"/>
          </w:tcPr>
          <w:p w14:paraId="273C77E3" w14:textId="77777777" w:rsidR="00D23D83" w:rsidRPr="0049496B" w:rsidRDefault="00D23D83" w:rsidP="006459C3">
            <w:pPr>
              <w:ind w:left="0"/>
            </w:pPr>
          </w:p>
        </w:tc>
      </w:tr>
    </w:tbl>
    <w:p w14:paraId="276E04CA" w14:textId="77777777" w:rsidR="0049496B" w:rsidRDefault="0049496B" w:rsidP="0049496B">
      <w:pPr>
        <w:pStyle w:val="Lista2"/>
      </w:pPr>
      <w:r>
        <w:t>Pulsando con el botón derecho sobre el nombre de un atributo se muestran propiedades extra:</w:t>
      </w:r>
    </w:p>
    <w:p w14:paraId="42BA93D2" w14:textId="77777777" w:rsidR="0049496B" w:rsidRDefault="0049496B" w:rsidP="0049496B">
      <w:pPr>
        <w:pStyle w:val="Piedefoto"/>
      </w:pPr>
      <w:r>
        <w:rPr>
          <w:noProof/>
        </w:rPr>
        <w:lastRenderedPageBreak/>
        <w:drawing>
          <wp:inline distT="0" distB="0" distL="0" distR="0" wp14:anchorId="1659C12E" wp14:editId="0C54BC62">
            <wp:extent cx="2143125" cy="343852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43125" cy="3438525"/>
                    </a:xfrm>
                    <a:prstGeom prst="rect">
                      <a:avLst/>
                    </a:prstGeom>
                  </pic:spPr>
                </pic:pic>
              </a:graphicData>
            </a:graphic>
          </wp:inline>
        </w:drawing>
      </w:r>
    </w:p>
    <w:p w14:paraId="0AC5C259" w14:textId="77777777" w:rsidR="0049496B" w:rsidRPr="00273903" w:rsidRDefault="0049496B" w:rsidP="0049496B">
      <w:pPr>
        <w:rPr>
          <w:lang w:val="en-US"/>
        </w:rPr>
      </w:pPr>
      <w:r w:rsidRPr="00273903">
        <w:rPr>
          <w:lang w:val="en-US"/>
        </w:rPr>
        <w:t>To change the name, data type, default value, or comment of a column, double-click the value to edit it.</w:t>
      </w:r>
    </w:p>
    <w:p w14:paraId="5FBD88C0" w14:textId="77777777" w:rsidR="0049496B" w:rsidRPr="00273903" w:rsidRDefault="0049496B" w:rsidP="0049496B">
      <w:pPr>
        <w:rPr>
          <w:lang w:val="en-US"/>
        </w:rPr>
      </w:pPr>
      <w:r w:rsidRPr="00273903">
        <w:rPr>
          <w:lang w:val="en-US"/>
        </w:rPr>
        <w:t>You can also add column comments to the Column Comment field. It is also possible to set the column collation, using the list in the </w:t>
      </w:r>
      <w:r w:rsidRPr="00273903">
        <w:rPr>
          <w:b/>
          <w:bCs/>
          <w:lang w:val="en-US"/>
        </w:rPr>
        <w:t>Column Details</w:t>
      </w:r>
      <w:r w:rsidRPr="00273903">
        <w:rPr>
          <w:lang w:val="en-US"/>
        </w:rPr>
        <w:t> panel.</w:t>
      </w:r>
    </w:p>
    <w:p w14:paraId="05342557" w14:textId="77777777" w:rsidR="0049496B" w:rsidRPr="00273903" w:rsidRDefault="0049496B" w:rsidP="0049496B">
      <w:pPr>
        <w:rPr>
          <w:lang w:val="en-US"/>
        </w:rPr>
      </w:pPr>
      <w:r w:rsidRPr="00273903">
        <w:rPr>
          <w:lang w:val="en-US"/>
        </w:rPr>
        <w:t>To the left of the column name is an icon that indicates whether the column is a member of the primary key. If the icon is a small key, that column belongs to the primary key, otherwise the icon is a blue diamond or a white diamond. A blue diamond indicates the column has </w:t>
      </w:r>
      <w:r w:rsidRPr="00273903">
        <w:rPr>
          <w:b/>
          <w:bCs/>
          <w:lang w:val="en-US"/>
        </w:rPr>
        <w:t>NN</w:t>
      </w:r>
      <w:r w:rsidRPr="00273903">
        <w:rPr>
          <w:lang w:val="en-US"/>
        </w:rPr>
        <w:t> set. To add or remove a column from the primary key, double-click the icon. You can also add a primary key by checking the PRIMARY KEY check box in the Column Details section of the table editor.</w:t>
      </w:r>
    </w:p>
    <w:p w14:paraId="3C892A2F" w14:textId="77777777" w:rsidR="0049496B" w:rsidRPr="00273903" w:rsidRDefault="0049496B" w:rsidP="0049496B">
      <w:pPr>
        <w:rPr>
          <w:lang w:val="en-US"/>
        </w:rPr>
      </w:pPr>
      <w:r w:rsidRPr="00273903">
        <w:rPr>
          <w:lang w:val="en-US"/>
        </w:rPr>
        <w:t>If you wish to create a composite primary key you can select multiple columns and check the PK check box. However, there is an additional step that is required, you must click the Indexes tab, then in the Index Columns panel you must set the desired order of the primary keys.</w:t>
      </w:r>
    </w:p>
    <w:p w14:paraId="75243406" w14:textId="77777777" w:rsidR="0049496B" w:rsidRPr="00273903" w:rsidRDefault="0049496B" w:rsidP="006459C3">
      <w:pPr>
        <w:rPr>
          <w:lang w:val="en-US"/>
        </w:rPr>
      </w:pPr>
    </w:p>
    <w:p w14:paraId="08ECBA0D" w14:textId="77777777" w:rsidR="006459C3" w:rsidRPr="00273903" w:rsidRDefault="006459C3" w:rsidP="006459C3">
      <w:pPr>
        <w:rPr>
          <w:lang w:val="en-US"/>
        </w:rPr>
      </w:pPr>
    </w:p>
    <w:p w14:paraId="7CAA3F8A" w14:textId="77777777" w:rsidR="006459C3" w:rsidRPr="00273903" w:rsidRDefault="006459C3" w:rsidP="006459C3">
      <w:pPr>
        <w:rPr>
          <w:lang w:val="en-US"/>
        </w:rPr>
      </w:pPr>
    </w:p>
    <w:p w14:paraId="2A548187" w14:textId="77777777" w:rsidR="001C1E79" w:rsidRPr="00F31671" w:rsidRDefault="001C1E79" w:rsidP="001C1E79">
      <w:pPr>
        <w:pStyle w:val="Ttulo3"/>
      </w:pPr>
      <w:bookmarkStart w:id="6" w:name="_Toc410196764"/>
      <w:bookmarkStart w:id="7" w:name="_Toc53642888"/>
      <w:r w:rsidRPr="00F31671">
        <w:t>Relaciones</w:t>
      </w:r>
      <w:bookmarkEnd w:id="6"/>
      <w:bookmarkEnd w:id="7"/>
    </w:p>
    <w:p w14:paraId="06F9DD35" w14:textId="77777777" w:rsidR="00135787" w:rsidRPr="00F31671" w:rsidRDefault="00135787" w:rsidP="00A96B7B">
      <w:pPr>
        <w:pStyle w:val="Lista2"/>
      </w:pPr>
      <w:r w:rsidRPr="00F31671">
        <w:t>Los distintos botones se distinguen por tener línea continua (IDENTIFYING) o línea discontinua (NON IDENTIFYING).</w:t>
      </w:r>
    </w:p>
    <w:p w14:paraId="3AA7E078" w14:textId="77777777" w:rsidR="00135787" w:rsidRPr="00F31671" w:rsidRDefault="00135787" w:rsidP="00135787">
      <w:pPr>
        <w:pStyle w:val="Lista3"/>
      </w:pPr>
      <w:r w:rsidRPr="00F31671">
        <w:t xml:space="preserve">IDENTIFYING: </w:t>
      </w:r>
      <w:r w:rsidR="00A96B7B" w:rsidRPr="00F31671">
        <w:rPr>
          <w:rFonts w:ascii="Courier New" w:hAnsi="Courier New" w:cs="Courier New"/>
          <w:b/>
          <w:sz w:val="20"/>
          <w:szCs w:val="20"/>
        </w:rPr>
        <w:t xml:space="preserve">la FOREIGN KEY </w:t>
      </w:r>
      <w:r w:rsidR="00A96B7B" w:rsidRPr="00F31671">
        <w:rPr>
          <w:rFonts w:ascii="Courier New" w:hAnsi="Courier New" w:cs="Courier New"/>
          <w:b/>
          <w:sz w:val="20"/>
          <w:szCs w:val="20"/>
          <w:highlight w:val="cyan"/>
        </w:rPr>
        <w:t>NO</w:t>
      </w:r>
      <w:r w:rsidR="00A96B7B" w:rsidRPr="00F31671">
        <w:rPr>
          <w:rFonts w:ascii="Courier New" w:hAnsi="Courier New" w:cs="Courier New"/>
          <w:b/>
          <w:sz w:val="20"/>
          <w:szCs w:val="20"/>
        </w:rPr>
        <w:t xml:space="preserve"> formará parte de la clave primaria de la tabla receptora.</w:t>
      </w:r>
    </w:p>
    <w:p w14:paraId="555B277F" w14:textId="77777777" w:rsidR="00A96B7B" w:rsidRPr="00F31671" w:rsidRDefault="00A96B7B" w:rsidP="00135787">
      <w:pPr>
        <w:pStyle w:val="Lista3"/>
      </w:pPr>
      <w:r w:rsidRPr="00F31671">
        <w:t xml:space="preserve">NON IDENTIFYING: </w:t>
      </w:r>
      <w:r w:rsidRPr="00F31671">
        <w:rPr>
          <w:rFonts w:ascii="Courier New" w:hAnsi="Courier New" w:cs="Courier New"/>
          <w:b/>
          <w:sz w:val="20"/>
          <w:szCs w:val="20"/>
        </w:rPr>
        <w:t xml:space="preserve">la FOREIGN KEY </w:t>
      </w:r>
      <w:r w:rsidRPr="00F31671">
        <w:rPr>
          <w:rFonts w:ascii="Courier New" w:hAnsi="Courier New" w:cs="Courier New"/>
          <w:b/>
          <w:sz w:val="20"/>
          <w:szCs w:val="20"/>
          <w:highlight w:val="green"/>
        </w:rPr>
        <w:t>SÍ</w:t>
      </w:r>
      <w:r w:rsidRPr="00F31671">
        <w:rPr>
          <w:rFonts w:ascii="Courier New" w:hAnsi="Courier New" w:cs="Courier New"/>
          <w:b/>
          <w:sz w:val="20"/>
          <w:szCs w:val="20"/>
        </w:rPr>
        <w:t xml:space="preserve"> formará parte de la clave primaria de la tabla receptora</w:t>
      </w:r>
    </w:p>
    <w:p w14:paraId="25070D0D" w14:textId="77777777" w:rsidR="00135787" w:rsidRPr="00F31671" w:rsidRDefault="00135787" w:rsidP="00A96B7B">
      <w:pPr>
        <w:pStyle w:val="Lista2"/>
      </w:pPr>
      <w:r w:rsidRPr="00F31671">
        <w:t xml:space="preserve">Estos son los botones que permiten dibujar las relaciones en </w:t>
      </w:r>
      <w:proofErr w:type="spellStart"/>
      <w:r w:rsidRPr="00F31671">
        <w:t>Workbench</w:t>
      </w:r>
      <w:proofErr w:type="spellEnd"/>
    </w:p>
    <w:p w14:paraId="1A8C845E" w14:textId="77777777" w:rsidR="002C7565" w:rsidRPr="00F31671" w:rsidRDefault="002C7565" w:rsidP="002C7565"/>
    <w:tbl>
      <w:tblPr>
        <w:tblStyle w:val="Tablaconcuadrcula"/>
        <w:tblW w:w="0" w:type="auto"/>
        <w:tblInd w:w="675" w:type="dxa"/>
        <w:tblLook w:val="04A0" w:firstRow="1" w:lastRow="0" w:firstColumn="1" w:lastColumn="0" w:noHBand="0" w:noVBand="1"/>
      </w:tblPr>
      <w:tblGrid>
        <w:gridCol w:w="709"/>
        <w:gridCol w:w="2366"/>
        <w:gridCol w:w="5878"/>
      </w:tblGrid>
      <w:tr w:rsidR="00E7338B" w:rsidRPr="00F31671" w14:paraId="66BCD35B" w14:textId="77777777" w:rsidTr="00FC58BA">
        <w:tc>
          <w:tcPr>
            <w:tcW w:w="709" w:type="dxa"/>
            <w:shd w:val="clear" w:color="auto" w:fill="D9D9D9" w:themeFill="background1" w:themeFillShade="D9"/>
          </w:tcPr>
          <w:p w14:paraId="1BBEB90E" w14:textId="77777777" w:rsidR="00E7338B" w:rsidRPr="00F31671" w:rsidRDefault="00E7338B" w:rsidP="002C7565">
            <w:pPr>
              <w:ind w:left="0"/>
              <w:rPr>
                <w:noProof/>
              </w:rPr>
            </w:pPr>
          </w:p>
        </w:tc>
        <w:tc>
          <w:tcPr>
            <w:tcW w:w="2410" w:type="dxa"/>
            <w:shd w:val="clear" w:color="auto" w:fill="D9D9D9" w:themeFill="background1" w:themeFillShade="D9"/>
          </w:tcPr>
          <w:p w14:paraId="7ECE1CAF" w14:textId="77777777" w:rsidR="00E7338B" w:rsidRPr="00F31671" w:rsidRDefault="00E7338B" w:rsidP="002C7565">
            <w:pPr>
              <w:ind w:left="0"/>
              <w:rPr>
                <w:b/>
              </w:rPr>
            </w:pPr>
            <w:r w:rsidRPr="00F31671">
              <w:rPr>
                <w:b/>
              </w:rPr>
              <w:t>nombre</w:t>
            </w:r>
          </w:p>
        </w:tc>
        <w:tc>
          <w:tcPr>
            <w:tcW w:w="6060" w:type="dxa"/>
            <w:shd w:val="clear" w:color="auto" w:fill="D9D9D9" w:themeFill="background1" w:themeFillShade="D9"/>
          </w:tcPr>
          <w:p w14:paraId="442F542B" w14:textId="77777777" w:rsidR="00E7338B" w:rsidRPr="00F31671" w:rsidRDefault="0041173F" w:rsidP="0041173F">
            <w:pPr>
              <w:ind w:left="0"/>
              <w:rPr>
                <w:b/>
              </w:rPr>
            </w:pPr>
            <w:r w:rsidRPr="00F31671">
              <w:rPr>
                <w:b/>
              </w:rPr>
              <w:t>Usarla cuando en el modelo E-R tenemos una relación de este tipo:</w:t>
            </w:r>
          </w:p>
        </w:tc>
      </w:tr>
      <w:tr w:rsidR="00264978" w:rsidRPr="00F31671" w14:paraId="3DC2AE46" w14:textId="77777777" w:rsidTr="00FC58BA">
        <w:tc>
          <w:tcPr>
            <w:tcW w:w="709" w:type="dxa"/>
          </w:tcPr>
          <w:p w14:paraId="75052CD0" w14:textId="77777777" w:rsidR="00264978" w:rsidRPr="00F31671" w:rsidRDefault="00264978" w:rsidP="002C7565">
            <w:pPr>
              <w:ind w:left="0"/>
            </w:pPr>
            <w:r w:rsidRPr="00F31671">
              <w:rPr>
                <w:noProof/>
              </w:rPr>
              <w:drawing>
                <wp:inline distT="0" distB="0" distL="0" distR="0" wp14:anchorId="29CBB7B2" wp14:editId="0752F512">
                  <wp:extent cx="304800" cy="219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4800" cy="219075"/>
                          </a:xfrm>
                          <a:prstGeom prst="rect">
                            <a:avLst/>
                          </a:prstGeom>
                        </pic:spPr>
                      </pic:pic>
                    </a:graphicData>
                  </a:graphic>
                </wp:inline>
              </w:drawing>
            </w:r>
          </w:p>
        </w:tc>
        <w:tc>
          <w:tcPr>
            <w:tcW w:w="2410" w:type="dxa"/>
          </w:tcPr>
          <w:p w14:paraId="629510D6" w14:textId="77777777" w:rsidR="00264978" w:rsidRPr="00F31671" w:rsidRDefault="005A376A" w:rsidP="002C7565">
            <w:pPr>
              <w:ind w:left="0"/>
              <w:rPr>
                <w:rFonts w:ascii="Courier New" w:hAnsi="Courier New" w:cs="Courier New"/>
                <w:sz w:val="18"/>
                <w:szCs w:val="18"/>
              </w:rPr>
            </w:pPr>
            <w:r w:rsidRPr="00F31671">
              <w:rPr>
                <w:rFonts w:ascii="Courier New" w:hAnsi="Courier New" w:cs="Courier New"/>
                <w:b/>
                <w:sz w:val="18"/>
                <w:szCs w:val="18"/>
              </w:rPr>
              <w:t>1:1</w:t>
            </w:r>
            <w:r w:rsidRPr="00F31671">
              <w:rPr>
                <w:rFonts w:ascii="Courier New" w:hAnsi="Courier New" w:cs="Courier New"/>
                <w:sz w:val="18"/>
                <w:szCs w:val="18"/>
              </w:rPr>
              <w:t xml:space="preserve">  non </w:t>
            </w:r>
            <w:proofErr w:type="spellStart"/>
            <w:r w:rsidRPr="00F31671">
              <w:rPr>
                <w:rFonts w:ascii="Courier New" w:hAnsi="Courier New" w:cs="Courier New"/>
                <w:sz w:val="18"/>
                <w:szCs w:val="18"/>
              </w:rPr>
              <w:t>identifying</w:t>
            </w:r>
            <w:proofErr w:type="spellEnd"/>
          </w:p>
        </w:tc>
        <w:tc>
          <w:tcPr>
            <w:tcW w:w="6060" w:type="dxa"/>
          </w:tcPr>
          <w:p w14:paraId="0BB3C387" w14:textId="77777777" w:rsidR="00264978" w:rsidRPr="00F31671" w:rsidRDefault="00E7338B" w:rsidP="0041173F">
            <w:pPr>
              <w:ind w:left="0"/>
              <w:rPr>
                <w:rFonts w:ascii="Courier New" w:hAnsi="Courier New" w:cs="Courier New"/>
                <w:b/>
                <w:sz w:val="20"/>
                <w:szCs w:val="20"/>
              </w:rPr>
            </w:pPr>
            <w:r w:rsidRPr="00F31671">
              <w:rPr>
                <w:rFonts w:ascii="Courier New" w:hAnsi="Courier New" w:cs="Courier New"/>
                <w:b/>
                <w:sz w:val="20"/>
                <w:szCs w:val="20"/>
              </w:rPr>
              <w:t xml:space="preserve">1:1 </w:t>
            </w:r>
          </w:p>
          <w:p w14:paraId="0A60C719" w14:textId="77777777" w:rsidR="00FC58BA" w:rsidRPr="00F31671" w:rsidRDefault="00FC58BA" w:rsidP="0041173F">
            <w:pPr>
              <w:ind w:left="0"/>
              <w:rPr>
                <w:rFonts w:ascii="Courier New" w:hAnsi="Courier New" w:cs="Courier New"/>
                <w:sz w:val="20"/>
                <w:szCs w:val="20"/>
              </w:rPr>
            </w:pPr>
            <w:r w:rsidRPr="00F31671">
              <w:rPr>
                <w:rFonts w:ascii="Courier New" w:hAnsi="Courier New" w:cs="Courier New"/>
                <w:b/>
                <w:sz w:val="20"/>
                <w:szCs w:val="20"/>
              </w:rPr>
              <w:t xml:space="preserve">(la FOREIGN KEY </w:t>
            </w:r>
            <w:r w:rsidRPr="00F31671">
              <w:rPr>
                <w:rFonts w:ascii="Courier New" w:hAnsi="Courier New" w:cs="Courier New"/>
                <w:b/>
                <w:sz w:val="20"/>
                <w:szCs w:val="20"/>
                <w:highlight w:val="cyan"/>
              </w:rPr>
              <w:t>NO</w:t>
            </w:r>
            <w:r w:rsidRPr="00F31671">
              <w:rPr>
                <w:rFonts w:ascii="Courier New" w:hAnsi="Courier New" w:cs="Courier New"/>
                <w:b/>
                <w:sz w:val="20"/>
                <w:szCs w:val="20"/>
              </w:rPr>
              <w:t xml:space="preserve"> formará parte de la clave primaria de la tabla receptora)</w:t>
            </w:r>
          </w:p>
        </w:tc>
      </w:tr>
      <w:tr w:rsidR="00264978" w:rsidRPr="00F31671" w14:paraId="70D86F50" w14:textId="77777777" w:rsidTr="00FC58BA">
        <w:tc>
          <w:tcPr>
            <w:tcW w:w="709" w:type="dxa"/>
          </w:tcPr>
          <w:p w14:paraId="70A48300" w14:textId="77777777" w:rsidR="00264978" w:rsidRPr="00F31671" w:rsidRDefault="00264978" w:rsidP="002C7565">
            <w:pPr>
              <w:ind w:left="0"/>
            </w:pPr>
            <w:r w:rsidRPr="00F31671">
              <w:rPr>
                <w:noProof/>
              </w:rPr>
              <w:drawing>
                <wp:inline distT="0" distB="0" distL="0" distR="0" wp14:anchorId="14905902" wp14:editId="00B34E50">
                  <wp:extent cx="304800" cy="228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4800" cy="228600"/>
                          </a:xfrm>
                          <a:prstGeom prst="rect">
                            <a:avLst/>
                          </a:prstGeom>
                        </pic:spPr>
                      </pic:pic>
                    </a:graphicData>
                  </a:graphic>
                </wp:inline>
              </w:drawing>
            </w:r>
          </w:p>
        </w:tc>
        <w:tc>
          <w:tcPr>
            <w:tcW w:w="2410" w:type="dxa"/>
          </w:tcPr>
          <w:p w14:paraId="72429374" w14:textId="77777777" w:rsidR="00264978" w:rsidRPr="00F31671" w:rsidRDefault="005A376A" w:rsidP="005A376A">
            <w:pPr>
              <w:ind w:left="0"/>
              <w:rPr>
                <w:rFonts w:ascii="Courier New" w:hAnsi="Courier New" w:cs="Courier New"/>
                <w:sz w:val="18"/>
                <w:szCs w:val="18"/>
              </w:rPr>
            </w:pPr>
            <w:r w:rsidRPr="00F31671">
              <w:rPr>
                <w:rFonts w:ascii="Courier New" w:hAnsi="Courier New" w:cs="Courier New"/>
                <w:b/>
                <w:sz w:val="18"/>
                <w:szCs w:val="18"/>
              </w:rPr>
              <w:t>1:N</w:t>
            </w:r>
            <w:r w:rsidRPr="00F31671">
              <w:rPr>
                <w:rFonts w:ascii="Courier New" w:hAnsi="Courier New" w:cs="Courier New"/>
                <w:sz w:val="18"/>
                <w:szCs w:val="18"/>
              </w:rPr>
              <w:t xml:space="preserve">  non </w:t>
            </w:r>
            <w:proofErr w:type="spellStart"/>
            <w:r w:rsidRPr="00F31671">
              <w:rPr>
                <w:rFonts w:ascii="Courier New" w:hAnsi="Courier New" w:cs="Courier New"/>
                <w:sz w:val="18"/>
                <w:szCs w:val="18"/>
              </w:rPr>
              <w:t>identifying</w:t>
            </w:r>
            <w:proofErr w:type="spellEnd"/>
          </w:p>
        </w:tc>
        <w:tc>
          <w:tcPr>
            <w:tcW w:w="6060" w:type="dxa"/>
          </w:tcPr>
          <w:p w14:paraId="7F1FBE1A" w14:textId="77777777" w:rsidR="00264978" w:rsidRPr="00F31671" w:rsidRDefault="00E7338B" w:rsidP="0041173F">
            <w:pPr>
              <w:ind w:left="0"/>
              <w:rPr>
                <w:rFonts w:ascii="Courier New" w:hAnsi="Courier New" w:cs="Courier New"/>
                <w:b/>
                <w:sz w:val="20"/>
                <w:szCs w:val="20"/>
              </w:rPr>
            </w:pPr>
            <w:r w:rsidRPr="00F31671">
              <w:rPr>
                <w:rFonts w:ascii="Courier New" w:hAnsi="Courier New" w:cs="Courier New"/>
                <w:b/>
                <w:sz w:val="20"/>
                <w:szCs w:val="20"/>
              </w:rPr>
              <w:t xml:space="preserve">1:N </w:t>
            </w:r>
          </w:p>
          <w:p w14:paraId="7FCCDA1C" w14:textId="77777777" w:rsidR="00FC58BA" w:rsidRPr="00F31671" w:rsidRDefault="00FC58BA" w:rsidP="0041173F">
            <w:pPr>
              <w:ind w:left="0"/>
              <w:rPr>
                <w:rFonts w:ascii="Courier New" w:hAnsi="Courier New" w:cs="Courier New"/>
                <w:sz w:val="20"/>
                <w:szCs w:val="20"/>
              </w:rPr>
            </w:pPr>
            <w:r w:rsidRPr="00F31671">
              <w:rPr>
                <w:rFonts w:ascii="Courier New" w:hAnsi="Courier New" w:cs="Courier New"/>
                <w:b/>
                <w:sz w:val="20"/>
                <w:szCs w:val="20"/>
              </w:rPr>
              <w:t xml:space="preserve">(la FOREIGN KEY </w:t>
            </w:r>
            <w:r w:rsidRPr="00F31671">
              <w:rPr>
                <w:rFonts w:ascii="Courier New" w:hAnsi="Courier New" w:cs="Courier New"/>
                <w:b/>
                <w:sz w:val="20"/>
                <w:szCs w:val="20"/>
                <w:highlight w:val="cyan"/>
              </w:rPr>
              <w:t>NO</w:t>
            </w:r>
            <w:r w:rsidRPr="00F31671">
              <w:rPr>
                <w:rFonts w:ascii="Courier New" w:hAnsi="Courier New" w:cs="Courier New"/>
                <w:b/>
                <w:sz w:val="20"/>
                <w:szCs w:val="20"/>
              </w:rPr>
              <w:t xml:space="preserve"> formará parte de la clave primaria de la tabla receptora)</w:t>
            </w:r>
          </w:p>
        </w:tc>
      </w:tr>
      <w:tr w:rsidR="005A376A" w:rsidRPr="00F31671" w14:paraId="2CE6B1CB" w14:textId="77777777" w:rsidTr="00FC58BA">
        <w:tc>
          <w:tcPr>
            <w:tcW w:w="709" w:type="dxa"/>
          </w:tcPr>
          <w:p w14:paraId="3A3335BE" w14:textId="77777777" w:rsidR="005A376A" w:rsidRPr="00F31671" w:rsidRDefault="005A376A" w:rsidP="002C7565">
            <w:pPr>
              <w:ind w:left="0"/>
            </w:pPr>
            <w:r w:rsidRPr="00F31671">
              <w:rPr>
                <w:noProof/>
              </w:rPr>
              <w:drawing>
                <wp:inline distT="0" distB="0" distL="0" distR="0" wp14:anchorId="79D00975" wp14:editId="3D07C8C3">
                  <wp:extent cx="266700" cy="19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6700" cy="190500"/>
                          </a:xfrm>
                          <a:prstGeom prst="rect">
                            <a:avLst/>
                          </a:prstGeom>
                        </pic:spPr>
                      </pic:pic>
                    </a:graphicData>
                  </a:graphic>
                </wp:inline>
              </w:drawing>
            </w:r>
          </w:p>
        </w:tc>
        <w:tc>
          <w:tcPr>
            <w:tcW w:w="2410" w:type="dxa"/>
          </w:tcPr>
          <w:p w14:paraId="59A1803B" w14:textId="77777777" w:rsidR="005A376A" w:rsidRPr="00F31671" w:rsidRDefault="005A376A" w:rsidP="005A376A">
            <w:pPr>
              <w:ind w:left="0"/>
              <w:rPr>
                <w:rFonts w:ascii="Courier New" w:hAnsi="Courier New" w:cs="Courier New"/>
                <w:sz w:val="18"/>
                <w:szCs w:val="18"/>
              </w:rPr>
            </w:pPr>
            <w:r w:rsidRPr="00F31671">
              <w:rPr>
                <w:rFonts w:ascii="Courier New" w:hAnsi="Courier New" w:cs="Courier New"/>
                <w:b/>
                <w:sz w:val="18"/>
                <w:szCs w:val="18"/>
              </w:rPr>
              <w:t>1:1</w:t>
            </w:r>
            <w:r w:rsidRPr="00F31671">
              <w:rPr>
                <w:rFonts w:ascii="Courier New" w:hAnsi="Courier New" w:cs="Courier New"/>
                <w:sz w:val="18"/>
                <w:szCs w:val="18"/>
              </w:rPr>
              <w:t xml:space="preserve">  </w:t>
            </w:r>
            <w:proofErr w:type="spellStart"/>
            <w:r w:rsidRPr="00F31671">
              <w:rPr>
                <w:rFonts w:ascii="Courier New" w:hAnsi="Courier New" w:cs="Courier New"/>
                <w:sz w:val="18"/>
                <w:szCs w:val="18"/>
              </w:rPr>
              <w:t>identifying</w:t>
            </w:r>
            <w:proofErr w:type="spellEnd"/>
          </w:p>
        </w:tc>
        <w:tc>
          <w:tcPr>
            <w:tcW w:w="6060" w:type="dxa"/>
          </w:tcPr>
          <w:p w14:paraId="23C138D8" w14:textId="77777777" w:rsidR="005A376A" w:rsidRPr="00F31671" w:rsidRDefault="00E7338B" w:rsidP="002C7565">
            <w:pPr>
              <w:ind w:left="0"/>
              <w:rPr>
                <w:rFonts w:ascii="Courier New" w:hAnsi="Courier New" w:cs="Courier New"/>
                <w:b/>
                <w:sz w:val="20"/>
                <w:szCs w:val="20"/>
              </w:rPr>
            </w:pPr>
            <w:r w:rsidRPr="00F31671">
              <w:rPr>
                <w:rFonts w:ascii="Courier New" w:hAnsi="Courier New" w:cs="Courier New"/>
                <w:b/>
                <w:sz w:val="20"/>
                <w:szCs w:val="20"/>
              </w:rPr>
              <w:t>1:1 débil por identificación o por existencia</w:t>
            </w:r>
          </w:p>
          <w:p w14:paraId="46AE6F0A" w14:textId="77777777" w:rsidR="00FC58BA" w:rsidRPr="00F31671" w:rsidRDefault="00FC58BA" w:rsidP="00FC58BA">
            <w:pPr>
              <w:ind w:left="0"/>
              <w:rPr>
                <w:rFonts w:ascii="Courier New" w:hAnsi="Courier New" w:cs="Courier New"/>
                <w:sz w:val="20"/>
                <w:szCs w:val="20"/>
              </w:rPr>
            </w:pPr>
            <w:r w:rsidRPr="00F31671">
              <w:rPr>
                <w:rFonts w:ascii="Courier New" w:hAnsi="Courier New" w:cs="Courier New"/>
                <w:b/>
                <w:sz w:val="20"/>
                <w:szCs w:val="20"/>
              </w:rPr>
              <w:t xml:space="preserve">(la FOREIGN KEY </w:t>
            </w:r>
            <w:r w:rsidRPr="00F31671">
              <w:rPr>
                <w:rFonts w:ascii="Courier New" w:hAnsi="Courier New" w:cs="Courier New"/>
                <w:b/>
                <w:sz w:val="20"/>
                <w:szCs w:val="20"/>
                <w:highlight w:val="green"/>
              </w:rPr>
              <w:t>SÍ</w:t>
            </w:r>
            <w:r w:rsidRPr="00F31671">
              <w:rPr>
                <w:rFonts w:ascii="Courier New" w:hAnsi="Courier New" w:cs="Courier New"/>
                <w:b/>
                <w:sz w:val="20"/>
                <w:szCs w:val="20"/>
              </w:rPr>
              <w:t xml:space="preserve"> formará parte de la clave primaria de la tabla receptora)</w:t>
            </w:r>
          </w:p>
        </w:tc>
      </w:tr>
      <w:tr w:rsidR="005A376A" w:rsidRPr="00F31671" w14:paraId="5D2D0B61" w14:textId="77777777" w:rsidTr="00FC58BA">
        <w:tc>
          <w:tcPr>
            <w:tcW w:w="709" w:type="dxa"/>
          </w:tcPr>
          <w:p w14:paraId="293F8673" w14:textId="77777777" w:rsidR="005A376A" w:rsidRPr="00F31671" w:rsidRDefault="005A376A" w:rsidP="002C7565">
            <w:pPr>
              <w:ind w:left="0"/>
            </w:pPr>
            <w:r w:rsidRPr="00F31671">
              <w:rPr>
                <w:noProof/>
              </w:rPr>
              <w:drawing>
                <wp:inline distT="0" distB="0" distL="0" distR="0" wp14:anchorId="6EADBE93" wp14:editId="1A74F029">
                  <wp:extent cx="285750" cy="238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5750" cy="238125"/>
                          </a:xfrm>
                          <a:prstGeom prst="rect">
                            <a:avLst/>
                          </a:prstGeom>
                        </pic:spPr>
                      </pic:pic>
                    </a:graphicData>
                  </a:graphic>
                </wp:inline>
              </w:drawing>
            </w:r>
          </w:p>
        </w:tc>
        <w:tc>
          <w:tcPr>
            <w:tcW w:w="2410" w:type="dxa"/>
          </w:tcPr>
          <w:p w14:paraId="0515AB1E" w14:textId="77777777" w:rsidR="005A376A" w:rsidRPr="00F31671" w:rsidRDefault="005A376A" w:rsidP="005A376A">
            <w:pPr>
              <w:ind w:left="0"/>
              <w:rPr>
                <w:rFonts w:ascii="Courier New" w:hAnsi="Courier New" w:cs="Courier New"/>
                <w:sz w:val="18"/>
                <w:szCs w:val="18"/>
              </w:rPr>
            </w:pPr>
            <w:r w:rsidRPr="00F31671">
              <w:rPr>
                <w:rFonts w:ascii="Courier New" w:hAnsi="Courier New" w:cs="Courier New"/>
                <w:b/>
                <w:sz w:val="18"/>
                <w:szCs w:val="18"/>
              </w:rPr>
              <w:t>1:N</w:t>
            </w:r>
            <w:r w:rsidRPr="00F31671">
              <w:rPr>
                <w:rFonts w:ascii="Courier New" w:hAnsi="Courier New" w:cs="Courier New"/>
                <w:sz w:val="18"/>
                <w:szCs w:val="18"/>
              </w:rPr>
              <w:t xml:space="preserve">  </w:t>
            </w:r>
            <w:proofErr w:type="spellStart"/>
            <w:r w:rsidRPr="00F31671">
              <w:rPr>
                <w:rFonts w:ascii="Courier New" w:hAnsi="Courier New" w:cs="Courier New"/>
                <w:sz w:val="18"/>
                <w:szCs w:val="18"/>
              </w:rPr>
              <w:t>identifying</w:t>
            </w:r>
            <w:proofErr w:type="spellEnd"/>
          </w:p>
        </w:tc>
        <w:tc>
          <w:tcPr>
            <w:tcW w:w="6060" w:type="dxa"/>
          </w:tcPr>
          <w:p w14:paraId="2B52605D" w14:textId="77777777" w:rsidR="005A376A" w:rsidRPr="00F31671" w:rsidRDefault="00E7338B" w:rsidP="002C7565">
            <w:pPr>
              <w:ind w:left="0"/>
              <w:rPr>
                <w:rFonts w:ascii="Courier New" w:hAnsi="Courier New" w:cs="Courier New"/>
                <w:b/>
                <w:sz w:val="20"/>
                <w:szCs w:val="20"/>
              </w:rPr>
            </w:pPr>
            <w:proofErr w:type="gramStart"/>
            <w:r w:rsidRPr="00F31671">
              <w:rPr>
                <w:rFonts w:ascii="Courier New" w:hAnsi="Courier New" w:cs="Courier New"/>
                <w:b/>
                <w:sz w:val="20"/>
                <w:szCs w:val="20"/>
              </w:rPr>
              <w:t>1:N</w:t>
            </w:r>
            <w:proofErr w:type="gramEnd"/>
            <w:r w:rsidRPr="00F31671">
              <w:rPr>
                <w:rFonts w:ascii="Courier New" w:hAnsi="Courier New" w:cs="Courier New"/>
                <w:b/>
                <w:sz w:val="20"/>
                <w:szCs w:val="20"/>
              </w:rPr>
              <w:t xml:space="preserve"> débil por identificación o por existencia</w:t>
            </w:r>
            <w:r w:rsidR="00FC58BA" w:rsidRPr="00F31671">
              <w:rPr>
                <w:rFonts w:ascii="Courier New" w:hAnsi="Courier New" w:cs="Courier New"/>
                <w:b/>
                <w:sz w:val="20"/>
                <w:szCs w:val="20"/>
              </w:rPr>
              <w:t>.</w:t>
            </w:r>
          </w:p>
          <w:p w14:paraId="124787AF" w14:textId="77777777" w:rsidR="00FC58BA" w:rsidRPr="00F31671" w:rsidRDefault="00FC58BA" w:rsidP="002C7565">
            <w:pPr>
              <w:ind w:left="0"/>
              <w:rPr>
                <w:rFonts w:ascii="Courier New" w:hAnsi="Courier New" w:cs="Courier New"/>
                <w:sz w:val="20"/>
                <w:szCs w:val="20"/>
              </w:rPr>
            </w:pPr>
            <w:r w:rsidRPr="00F31671">
              <w:rPr>
                <w:rFonts w:ascii="Courier New" w:hAnsi="Courier New" w:cs="Courier New"/>
                <w:b/>
                <w:sz w:val="20"/>
                <w:szCs w:val="20"/>
              </w:rPr>
              <w:t xml:space="preserve">(la FOREIGN KEY </w:t>
            </w:r>
            <w:r w:rsidRPr="00F31671">
              <w:rPr>
                <w:rFonts w:ascii="Courier New" w:hAnsi="Courier New" w:cs="Courier New"/>
                <w:b/>
                <w:sz w:val="20"/>
                <w:szCs w:val="20"/>
                <w:highlight w:val="green"/>
              </w:rPr>
              <w:t>SÍ</w:t>
            </w:r>
            <w:r w:rsidRPr="00F31671">
              <w:rPr>
                <w:rFonts w:ascii="Courier New" w:hAnsi="Courier New" w:cs="Courier New"/>
                <w:b/>
                <w:sz w:val="20"/>
                <w:szCs w:val="20"/>
              </w:rPr>
              <w:t xml:space="preserve"> formará parte de la clave primaria de la tabla receptora)</w:t>
            </w:r>
          </w:p>
        </w:tc>
      </w:tr>
      <w:tr w:rsidR="005A376A" w:rsidRPr="00F31671" w14:paraId="38111983" w14:textId="77777777" w:rsidTr="00FC58BA">
        <w:tc>
          <w:tcPr>
            <w:tcW w:w="709" w:type="dxa"/>
          </w:tcPr>
          <w:p w14:paraId="241A7B08" w14:textId="77777777" w:rsidR="005A376A" w:rsidRPr="00F31671" w:rsidRDefault="005A376A" w:rsidP="002C7565">
            <w:pPr>
              <w:ind w:left="0"/>
            </w:pPr>
            <w:r w:rsidRPr="00F31671">
              <w:rPr>
                <w:noProof/>
              </w:rPr>
              <w:drawing>
                <wp:inline distT="0" distB="0" distL="0" distR="0" wp14:anchorId="132E17F5" wp14:editId="6A59DB48">
                  <wp:extent cx="295275" cy="2286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5275" cy="228600"/>
                          </a:xfrm>
                          <a:prstGeom prst="rect">
                            <a:avLst/>
                          </a:prstGeom>
                        </pic:spPr>
                      </pic:pic>
                    </a:graphicData>
                  </a:graphic>
                </wp:inline>
              </w:drawing>
            </w:r>
          </w:p>
        </w:tc>
        <w:tc>
          <w:tcPr>
            <w:tcW w:w="2410" w:type="dxa"/>
          </w:tcPr>
          <w:p w14:paraId="26EE9FE0" w14:textId="77777777" w:rsidR="005A376A" w:rsidRPr="00F31671" w:rsidRDefault="005A376A" w:rsidP="005A376A">
            <w:pPr>
              <w:ind w:left="0"/>
              <w:rPr>
                <w:rFonts w:ascii="Courier New" w:hAnsi="Courier New" w:cs="Courier New"/>
                <w:sz w:val="18"/>
                <w:szCs w:val="18"/>
              </w:rPr>
            </w:pPr>
            <w:r w:rsidRPr="00F31671">
              <w:rPr>
                <w:rFonts w:ascii="Courier New" w:hAnsi="Courier New" w:cs="Courier New"/>
                <w:b/>
                <w:sz w:val="18"/>
                <w:szCs w:val="18"/>
              </w:rPr>
              <w:t>N:M</w:t>
            </w:r>
            <w:r w:rsidRPr="00F31671">
              <w:rPr>
                <w:rFonts w:ascii="Courier New" w:hAnsi="Courier New" w:cs="Courier New"/>
                <w:sz w:val="18"/>
                <w:szCs w:val="18"/>
              </w:rPr>
              <w:t xml:space="preserve">  </w:t>
            </w:r>
            <w:proofErr w:type="spellStart"/>
            <w:r w:rsidRPr="00F31671">
              <w:rPr>
                <w:rFonts w:ascii="Courier New" w:hAnsi="Courier New" w:cs="Courier New"/>
                <w:sz w:val="18"/>
                <w:szCs w:val="18"/>
              </w:rPr>
              <w:t>identifying</w:t>
            </w:r>
            <w:proofErr w:type="spellEnd"/>
          </w:p>
        </w:tc>
        <w:tc>
          <w:tcPr>
            <w:tcW w:w="6060" w:type="dxa"/>
          </w:tcPr>
          <w:p w14:paraId="2B78102B" w14:textId="77777777" w:rsidR="005A376A" w:rsidRPr="00F31671" w:rsidRDefault="00E7338B" w:rsidP="002C7565">
            <w:pPr>
              <w:ind w:left="0"/>
              <w:rPr>
                <w:rFonts w:ascii="Courier New" w:hAnsi="Courier New" w:cs="Courier New"/>
                <w:sz w:val="20"/>
                <w:szCs w:val="20"/>
              </w:rPr>
            </w:pPr>
            <w:r w:rsidRPr="00F31671">
              <w:rPr>
                <w:rFonts w:ascii="Courier New" w:hAnsi="Courier New" w:cs="Courier New"/>
                <w:b/>
                <w:sz w:val="20"/>
                <w:szCs w:val="20"/>
              </w:rPr>
              <w:t>N:M</w:t>
            </w:r>
          </w:p>
        </w:tc>
      </w:tr>
      <w:tr w:rsidR="005A376A" w:rsidRPr="00F31671" w14:paraId="55C26B71" w14:textId="77777777" w:rsidTr="00FC58BA">
        <w:tc>
          <w:tcPr>
            <w:tcW w:w="709" w:type="dxa"/>
          </w:tcPr>
          <w:p w14:paraId="030C92E8" w14:textId="77777777" w:rsidR="005A376A" w:rsidRPr="00F31671" w:rsidRDefault="005A376A" w:rsidP="002C7565">
            <w:pPr>
              <w:ind w:left="0"/>
            </w:pPr>
            <w:r w:rsidRPr="00F31671">
              <w:rPr>
                <w:noProof/>
              </w:rPr>
              <w:drawing>
                <wp:inline distT="0" distB="0" distL="0" distR="0" wp14:anchorId="143E4BB9" wp14:editId="34EBC7A2">
                  <wp:extent cx="276225" cy="2381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225" cy="238125"/>
                          </a:xfrm>
                          <a:prstGeom prst="rect">
                            <a:avLst/>
                          </a:prstGeom>
                        </pic:spPr>
                      </pic:pic>
                    </a:graphicData>
                  </a:graphic>
                </wp:inline>
              </w:drawing>
            </w:r>
          </w:p>
        </w:tc>
        <w:tc>
          <w:tcPr>
            <w:tcW w:w="2410" w:type="dxa"/>
          </w:tcPr>
          <w:p w14:paraId="146C795E" w14:textId="77777777" w:rsidR="005A376A" w:rsidRPr="00F31671" w:rsidRDefault="005A376A" w:rsidP="00097576">
            <w:pPr>
              <w:ind w:left="0"/>
              <w:rPr>
                <w:rFonts w:ascii="Courier New" w:hAnsi="Courier New" w:cs="Courier New"/>
                <w:sz w:val="18"/>
                <w:szCs w:val="18"/>
              </w:rPr>
            </w:pPr>
            <w:r w:rsidRPr="00F31671">
              <w:rPr>
                <w:rFonts w:ascii="Courier New" w:hAnsi="Courier New" w:cs="Courier New"/>
                <w:b/>
                <w:sz w:val="18"/>
                <w:szCs w:val="18"/>
              </w:rPr>
              <w:t>1:N</w:t>
            </w:r>
            <w:r w:rsidRPr="00F31671">
              <w:rPr>
                <w:rFonts w:ascii="Courier New" w:hAnsi="Courier New" w:cs="Courier New"/>
                <w:sz w:val="18"/>
                <w:szCs w:val="18"/>
              </w:rPr>
              <w:t xml:space="preserve">  </w:t>
            </w:r>
            <w:proofErr w:type="spellStart"/>
            <w:r w:rsidRPr="00F31671">
              <w:rPr>
                <w:rFonts w:ascii="Courier New" w:hAnsi="Courier New" w:cs="Courier New"/>
                <w:sz w:val="18"/>
                <w:szCs w:val="18"/>
              </w:rPr>
              <w:t>identifying</w:t>
            </w:r>
            <w:proofErr w:type="spellEnd"/>
          </w:p>
        </w:tc>
        <w:tc>
          <w:tcPr>
            <w:tcW w:w="6060" w:type="dxa"/>
          </w:tcPr>
          <w:p w14:paraId="2078CFA3" w14:textId="77777777" w:rsidR="005A376A" w:rsidRPr="00F31671" w:rsidRDefault="005A376A" w:rsidP="00E7338B">
            <w:pPr>
              <w:ind w:left="0"/>
              <w:rPr>
                <w:rFonts w:ascii="Courier New" w:hAnsi="Courier New" w:cs="Courier New"/>
                <w:sz w:val="20"/>
                <w:szCs w:val="20"/>
              </w:rPr>
            </w:pPr>
            <w:r w:rsidRPr="00F31671">
              <w:rPr>
                <w:rFonts w:ascii="Courier New" w:hAnsi="Courier New" w:cs="Courier New"/>
                <w:sz w:val="20"/>
                <w:szCs w:val="20"/>
              </w:rPr>
              <w:t>usa columnas ya existentes</w:t>
            </w:r>
            <w:r w:rsidR="00E7338B" w:rsidRPr="00F31671">
              <w:rPr>
                <w:rFonts w:ascii="Courier New" w:hAnsi="Courier New" w:cs="Courier New"/>
                <w:sz w:val="20"/>
                <w:szCs w:val="20"/>
              </w:rPr>
              <w:t xml:space="preserve"> y no crea nuevas columnas:</w:t>
            </w:r>
            <w:r w:rsidRPr="00F31671">
              <w:rPr>
                <w:rFonts w:ascii="Courier New" w:hAnsi="Courier New" w:cs="Courier New"/>
                <w:sz w:val="20"/>
                <w:szCs w:val="20"/>
              </w:rPr>
              <w:t xml:space="preserve"> no </w:t>
            </w:r>
            <w:r w:rsidR="00E7338B" w:rsidRPr="00F31671">
              <w:rPr>
                <w:rFonts w:ascii="Courier New" w:hAnsi="Courier New" w:cs="Courier New"/>
                <w:sz w:val="20"/>
                <w:szCs w:val="20"/>
              </w:rPr>
              <w:t>copia la PK de la tabla padre como FK en la clave hijo.</w:t>
            </w:r>
          </w:p>
        </w:tc>
      </w:tr>
    </w:tbl>
    <w:p w14:paraId="1EA0B5FB" w14:textId="77777777" w:rsidR="002C7564" w:rsidRPr="00F31671" w:rsidRDefault="002C7564" w:rsidP="002C7564">
      <w:pPr>
        <w:pStyle w:val="Ttulo4"/>
      </w:pPr>
      <w:bookmarkStart w:id="8" w:name="_Toc53642889"/>
      <w:r w:rsidRPr="00F31671">
        <w:t xml:space="preserve">En qué orden hacer </w:t>
      </w:r>
      <w:r w:rsidR="005141A7" w:rsidRPr="00F31671">
        <w:t>clic</w:t>
      </w:r>
      <w:r w:rsidRPr="00F31671">
        <w:t xml:space="preserve"> en las tablas para crear la relación</w:t>
      </w:r>
      <w:bookmarkEnd w:id="8"/>
    </w:p>
    <w:p w14:paraId="16720F31" w14:textId="77777777" w:rsidR="003F36F8" w:rsidRPr="00F31671" w:rsidRDefault="003F36F8" w:rsidP="003F36F8">
      <w:pPr>
        <w:pStyle w:val="Lista1"/>
      </w:pPr>
      <w:r w:rsidRPr="00F31671">
        <w:rPr>
          <w:rStyle w:val="Textoennegrita"/>
        </w:rPr>
        <w:t xml:space="preserve">Relaciones </w:t>
      </w:r>
      <w:proofErr w:type="gramStart"/>
      <w:r w:rsidRPr="00F31671">
        <w:rPr>
          <w:rStyle w:val="Textoennegrita"/>
        </w:rPr>
        <w:t>1:N</w:t>
      </w:r>
      <w:proofErr w:type="gramEnd"/>
      <w:r w:rsidRPr="00F31671">
        <w:rPr>
          <w:rStyle w:val="Textoennegrita"/>
        </w:rPr>
        <w:t xml:space="preserve">, 1:1 del </w:t>
      </w:r>
      <w:proofErr w:type="spellStart"/>
      <w:r w:rsidRPr="00F31671">
        <w:rPr>
          <w:rStyle w:val="Textoennegrita"/>
        </w:rPr>
        <w:t>Workbench</w:t>
      </w:r>
      <w:proofErr w:type="spellEnd"/>
      <w:r w:rsidRPr="00F31671">
        <w:t xml:space="preserve">: hacer </w:t>
      </w:r>
      <w:r w:rsidRPr="00F31671">
        <w:rPr>
          <w:highlight w:val="cyan"/>
        </w:rPr>
        <w:t>clic en 1</w:t>
      </w:r>
      <w:r w:rsidRPr="00F31671">
        <w:rPr>
          <w:highlight w:val="cyan"/>
          <w:vertAlign w:val="superscript"/>
        </w:rPr>
        <w:t>er</w:t>
      </w:r>
      <w:r w:rsidRPr="00F31671">
        <w:rPr>
          <w:highlight w:val="cyan"/>
        </w:rPr>
        <w:t xml:space="preserve"> lugar en la tabla </w:t>
      </w:r>
      <w:r w:rsidR="000A3B41">
        <w:rPr>
          <w:highlight w:val="cyan"/>
        </w:rPr>
        <w:t>receptora</w:t>
      </w:r>
      <w:r w:rsidRPr="00F31671">
        <w:rPr>
          <w:highlight w:val="cyan"/>
        </w:rPr>
        <w:t xml:space="preserve"> que </w:t>
      </w:r>
      <w:r w:rsidR="00BF0734">
        <w:rPr>
          <w:highlight w:val="cyan"/>
        </w:rPr>
        <w:t>recibirá</w:t>
      </w:r>
      <w:r w:rsidRPr="00F31671">
        <w:rPr>
          <w:highlight w:val="cyan"/>
        </w:rPr>
        <w:t xml:space="preserve"> la clave ajena</w:t>
      </w:r>
      <w:r w:rsidRPr="00F31671">
        <w:t xml:space="preserve"> y en 2º lugar en la tabla </w:t>
      </w:r>
      <w:r w:rsidR="000A3B41">
        <w:t>donante</w:t>
      </w:r>
      <w:r w:rsidR="005141A7">
        <w:t xml:space="preserve"> (la tabla</w:t>
      </w:r>
      <w:r w:rsidRPr="00F31671">
        <w:t xml:space="preserve"> que contiene la clave primaria</w:t>
      </w:r>
      <w:r w:rsidR="00BF0734">
        <w:t xml:space="preserve"> que se propagará a la otra tabla</w:t>
      </w:r>
      <w:r w:rsidR="005141A7">
        <w:t xml:space="preserve"> receptora)</w:t>
      </w:r>
      <w:r w:rsidRPr="00F31671">
        <w:t xml:space="preserve">. </w:t>
      </w:r>
      <w:proofErr w:type="spellStart"/>
      <w:r w:rsidRPr="00F31671">
        <w:t>Workbench</w:t>
      </w:r>
      <w:proofErr w:type="spellEnd"/>
      <w:r w:rsidRPr="00F31671">
        <w:t xml:space="preserve"> creará automáticamente en la tabla hija un nuevo tributo (clave ajena) que se relacionará con la clave primaria de la tabla principal. </w:t>
      </w:r>
      <w:r w:rsidRPr="00F31671">
        <w:rPr>
          <w:highlight w:val="yellow"/>
        </w:rPr>
        <w:t>Hay que configurar a mano las opciones ON UPDATE Y ON DELETE</w:t>
      </w:r>
      <w:r w:rsidRPr="00F31671">
        <w:t>.</w:t>
      </w:r>
    </w:p>
    <w:p w14:paraId="30BD7656" w14:textId="77777777" w:rsidR="001C1E79" w:rsidRPr="00F31671" w:rsidRDefault="001C1E79" w:rsidP="001C1E79">
      <w:pPr>
        <w:pStyle w:val="Lista1"/>
      </w:pPr>
      <w:r w:rsidRPr="00F31671">
        <w:rPr>
          <w:rStyle w:val="Textoennegrita"/>
        </w:rPr>
        <w:t>Relaciones</w:t>
      </w:r>
      <w:r w:rsidR="00E24CAC" w:rsidRPr="00F31671">
        <w:rPr>
          <w:rStyle w:val="Textoennegrita"/>
        </w:rPr>
        <w:t xml:space="preserve"> </w:t>
      </w:r>
      <w:r w:rsidRPr="00F31671">
        <w:rPr>
          <w:rStyle w:val="Textoennegrita"/>
        </w:rPr>
        <w:t>N:M</w:t>
      </w:r>
      <w:r w:rsidR="00E24CAC" w:rsidRPr="00F31671">
        <w:rPr>
          <w:rStyle w:val="Textoennegrita"/>
        </w:rPr>
        <w:t xml:space="preserve"> del </w:t>
      </w:r>
      <w:proofErr w:type="spellStart"/>
      <w:r w:rsidR="00E24CAC" w:rsidRPr="00F31671">
        <w:rPr>
          <w:rStyle w:val="Textoennegrita"/>
        </w:rPr>
        <w:t>Workbench</w:t>
      </w:r>
      <w:proofErr w:type="spellEnd"/>
      <w:r w:rsidRPr="00F31671">
        <w:t xml:space="preserve">: </w:t>
      </w:r>
      <w:r w:rsidR="003F36F8" w:rsidRPr="00F31671">
        <w:t>No importa el orden. H</w:t>
      </w:r>
      <w:r w:rsidRPr="00F31671">
        <w:t xml:space="preserve">acer clic primero en una de las tablas y después en la otra, </w:t>
      </w:r>
      <w:proofErr w:type="spellStart"/>
      <w:r w:rsidRPr="00F31671">
        <w:t>Workbench</w:t>
      </w:r>
      <w:proofErr w:type="spellEnd"/>
      <w:r w:rsidRPr="00F31671">
        <w:t xml:space="preserve"> creará automáticamente una tabla hijo para relacionar ambas tablas padre, se incluirán automáticamente las claves primarias de los padres.</w:t>
      </w:r>
      <w:r w:rsidR="00181CB4" w:rsidRPr="00F31671">
        <w:t xml:space="preserve"> </w:t>
      </w:r>
      <w:r w:rsidR="003F36F8" w:rsidRPr="00F31671">
        <w:rPr>
          <w:highlight w:val="yellow"/>
        </w:rPr>
        <w:t>Hay que configurar a mano las opciones ON UPDATE Y ON DELETE</w:t>
      </w:r>
      <w:r w:rsidR="003F36F8" w:rsidRPr="00F31671">
        <w:t>.</w:t>
      </w:r>
    </w:p>
    <w:p w14:paraId="6F71892C" w14:textId="77777777" w:rsidR="001C1E79" w:rsidRPr="00F31671" w:rsidRDefault="001C1E79" w:rsidP="00181CB4">
      <w:pPr>
        <w:pStyle w:val="Ttulo4"/>
      </w:pPr>
      <w:bookmarkStart w:id="9" w:name="_Toc53642890"/>
      <w:proofErr w:type="spellStart"/>
      <w:r w:rsidRPr="00F31671">
        <w:t>Identifying</w:t>
      </w:r>
      <w:proofErr w:type="spellEnd"/>
      <w:r w:rsidRPr="00F31671">
        <w:t xml:space="preserve"> </w:t>
      </w:r>
      <w:proofErr w:type="spellStart"/>
      <w:r w:rsidRPr="00F31671">
        <w:t>Relationsship</w:t>
      </w:r>
      <w:proofErr w:type="spellEnd"/>
      <w:r w:rsidR="00C920AC" w:rsidRPr="00F31671">
        <w:t xml:space="preserve"> / Non-</w:t>
      </w:r>
      <w:proofErr w:type="spellStart"/>
      <w:r w:rsidR="00C920AC" w:rsidRPr="00F31671">
        <w:t>identifying</w:t>
      </w:r>
      <w:proofErr w:type="spellEnd"/>
      <w:r w:rsidR="00C920AC" w:rsidRPr="00F31671">
        <w:t xml:space="preserve"> </w:t>
      </w:r>
      <w:proofErr w:type="spellStart"/>
      <w:r w:rsidR="00C920AC" w:rsidRPr="00F31671">
        <w:t>relationship</w:t>
      </w:r>
      <w:bookmarkEnd w:id="9"/>
      <w:proofErr w:type="spellEnd"/>
    </w:p>
    <w:p w14:paraId="71A84535" w14:textId="77777777" w:rsidR="00D139CB" w:rsidRPr="00F31671" w:rsidRDefault="00181CB4" w:rsidP="001C1E79">
      <w:r w:rsidRPr="00F31671">
        <w:t xml:space="preserve">En </w:t>
      </w:r>
      <w:proofErr w:type="spellStart"/>
      <w:r w:rsidRPr="00F31671">
        <w:t>Workbench</w:t>
      </w:r>
      <w:proofErr w:type="spellEnd"/>
      <w:r w:rsidRPr="00F31671">
        <w:t xml:space="preserve"> u</w:t>
      </w:r>
      <w:r w:rsidR="001C1E79" w:rsidRPr="00F31671">
        <w:t>na relación puede ser</w:t>
      </w:r>
      <w:r w:rsidR="00D139CB" w:rsidRPr="00F31671">
        <w:t xml:space="preserve"> de tipo:</w:t>
      </w:r>
    </w:p>
    <w:p w14:paraId="5F73F591" w14:textId="77777777" w:rsidR="00D139CB" w:rsidRPr="00F31671" w:rsidRDefault="003F36F8" w:rsidP="00D139CB">
      <w:pPr>
        <w:pStyle w:val="Lista3"/>
      </w:pPr>
      <w:r w:rsidRPr="00F31671">
        <w:rPr>
          <w:rStyle w:val="Textoennegrita"/>
        </w:rPr>
        <w:t>IDENTIFYING</w:t>
      </w:r>
      <w:r w:rsidRPr="00F31671">
        <w:t xml:space="preserve"> RELATIONSSHIP</w:t>
      </w:r>
    </w:p>
    <w:p w14:paraId="7EA0AA7E" w14:textId="77777777" w:rsidR="00D139CB" w:rsidRPr="00F31671" w:rsidRDefault="003F36F8" w:rsidP="00D139CB">
      <w:pPr>
        <w:pStyle w:val="Lista3"/>
      </w:pPr>
      <w:r w:rsidRPr="00F31671">
        <w:rPr>
          <w:rStyle w:val="Textoennegrita"/>
        </w:rPr>
        <w:t>NO IDENTIFYING</w:t>
      </w:r>
      <w:r w:rsidRPr="00F31671">
        <w:t xml:space="preserve"> RELATIONSSHIP</w:t>
      </w:r>
    </w:p>
    <w:p w14:paraId="74B99669" w14:textId="77777777" w:rsidR="001C1E79" w:rsidRPr="00F31671" w:rsidRDefault="003F36F8" w:rsidP="00D139CB">
      <w:pPr>
        <w:pStyle w:val="Lista2"/>
      </w:pPr>
      <w:r w:rsidRPr="00F31671">
        <w:rPr>
          <w:rStyle w:val="Textoennegrita"/>
        </w:rPr>
        <w:t>IDENTIFYING RELATIONSHIP</w:t>
      </w:r>
      <w:r w:rsidR="001C1E79" w:rsidRPr="00F31671">
        <w:rPr>
          <w:rStyle w:val="Textoennegrita"/>
        </w:rPr>
        <w:t>:</w:t>
      </w:r>
    </w:p>
    <w:p w14:paraId="0ECC370E" w14:textId="77777777" w:rsidR="00D139CB" w:rsidRPr="00F31671" w:rsidRDefault="00D139CB" w:rsidP="001C1E79">
      <w:pPr>
        <w:pStyle w:val="comandoseinstrucciones"/>
        <w:rPr>
          <w:b/>
        </w:rPr>
      </w:pPr>
      <w:r w:rsidRPr="00F31671">
        <w:rPr>
          <w:b/>
        </w:rPr>
        <w:t>La</w:t>
      </w:r>
      <w:r w:rsidR="001C1E79" w:rsidRPr="00F31671">
        <w:rPr>
          <w:b/>
        </w:rPr>
        <w:t xml:space="preserve"> clave primaria de la tabla </w:t>
      </w:r>
      <w:r w:rsidRPr="00F31671">
        <w:rPr>
          <w:b/>
        </w:rPr>
        <w:t>padre</w:t>
      </w:r>
      <w:r w:rsidR="001C1E79" w:rsidRPr="00F31671">
        <w:rPr>
          <w:b/>
        </w:rPr>
        <w:t xml:space="preserve"> </w:t>
      </w:r>
      <w:r w:rsidRPr="00F31671">
        <w:rPr>
          <w:b/>
        </w:rPr>
        <w:t>se añade como atributo (clave foránea) a la tabla hijo.</w:t>
      </w:r>
    </w:p>
    <w:p w14:paraId="4B68BFC5" w14:textId="77777777" w:rsidR="00700A17" w:rsidRPr="00F31671" w:rsidRDefault="00700A17" w:rsidP="00700A17">
      <w:pPr>
        <w:pStyle w:val="comandoseinstrucciones"/>
        <w:rPr>
          <w:b/>
          <w:color w:val="FF0000"/>
        </w:rPr>
      </w:pPr>
      <w:r w:rsidRPr="00F31671">
        <w:rPr>
          <w:b/>
          <w:color w:val="FF0000"/>
          <w:highlight w:val="yellow"/>
        </w:rPr>
        <w:t xml:space="preserve">Además </w:t>
      </w:r>
      <w:proofErr w:type="spellStart"/>
      <w:r w:rsidRPr="00F31671">
        <w:rPr>
          <w:b/>
          <w:color w:val="FF0000"/>
          <w:highlight w:val="yellow"/>
        </w:rPr>
        <w:t>Workbench</w:t>
      </w:r>
      <w:proofErr w:type="spellEnd"/>
      <w:r w:rsidRPr="00F31671">
        <w:rPr>
          <w:b/>
          <w:color w:val="FF0000"/>
          <w:highlight w:val="yellow"/>
        </w:rPr>
        <w:t xml:space="preserve"> modifica la clave primaria de la tabla hijo añadiéndole ese atributo </w:t>
      </w:r>
      <w:r w:rsidR="00EC5030" w:rsidRPr="00F31671">
        <w:rPr>
          <w:b/>
          <w:color w:val="FF0000"/>
          <w:highlight w:val="yellow"/>
        </w:rPr>
        <w:t>A LA CLAVE PRIMARIA</w:t>
      </w:r>
      <w:r w:rsidRPr="00F31671">
        <w:rPr>
          <w:b/>
          <w:color w:val="FF0000"/>
          <w:highlight w:val="yellow"/>
        </w:rPr>
        <w:t xml:space="preserve"> </w:t>
      </w:r>
    </w:p>
    <w:p w14:paraId="0C91BE70" w14:textId="77777777" w:rsidR="00700A17" w:rsidRPr="00F31671" w:rsidRDefault="000F3DB6" w:rsidP="001C1E79">
      <w:pPr>
        <w:pStyle w:val="comandoseinstrucciones"/>
        <w:rPr>
          <w:b/>
        </w:rPr>
      </w:pPr>
      <w:r w:rsidRPr="00F31671">
        <w:rPr>
          <w:b/>
        </w:rPr>
        <w:t>S</w:t>
      </w:r>
      <w:r w:rsidR="00700A17" w:rsidRPr="00F31671">
        <w:rPr>
          <w:b/>
        </w:rPr>
        <w:t xml:space="preserve">e usa cuando en el </w:t>
      </w:r>
      <w:proofErr w:type="spellStart"/>
      <w:r w:rsidR="00700A17" w:rsidRPr="00F31671">
        <w:rPr>
          <w:b/>
        </w:rPr>
        <w:t>modelor</w:t>
      </w:r>
      <w:proofErr w:type="spellEnd"/>
      <w:r w:rsidR="00700A17" w:rsidRPr="00F31671">
        <w:rPr>
          <w:b/>
        </w:rPr>
        <w:t xml:space="preserve"> ER tenemos alguna de estas relaciones:</w:t>
      </w:r>
    </w:p>
    <w:p w14:paraId="4E43884F" w14:textId="77777777" w:rsidR="00700A17" w:rsidRPr="00F31671" w:rsidRDefault="000F3DB6" w:rsidP="001C1E79">
      <w:pPr>
        <w:pStyle w:val="comandoseinstrucciones"/>
        <w:rPr>
          <w:b/>
        </w:rPr>
      </w:pPr>
      <w:r w:rsidRPr="00F31671">
        <w:rPr>
          <w:b/>
        </w:rPr>
        <w:t xml:space="preserve">   N:M</w:t>
      </w:r>
    </w:p>
    <w:p w14:paraId="0FD10C54" w14:textId="77777777" w:rsidR="000F3DB6" w:rsidRPr="00F31671" w:rsidRDefault="000F3DB6" w:rsidP="001C1E79">
      <w:pPr>
        <w:pStyle w:val="comandoseinstrucciones"/>
        <w:rPr>
          <w:b/>
        </w:rPr>
      </w:pPr>
      <w:r w:rsidRPr="00F31671">
        <w:rPr>
          <w:b/>
        </w:rPr>
        <w:t xml:space="preserve">   </w:t>
      </w:r>
      <w:proofErr w:type="gramStart"/>
      <w:r w:rsidRPr="00F31671">
        <w:rPr>
          <w:b/>
        </w:rPr>
        <w:t>1:N</w:t>
      </w:r>
      <w:proofErr w:type="gramEnd"/>
      <w:r w:rsidRPr="00F31671">
        <w:rPr>
          <w:b/>
        </w:rPr>
        <w:t xml:space="preserve"> débil por identificación o por existencia</w:t>
      </w:r>
    </w:p>
    <w:p w14:paraId="61D2ACE2" w14:textId="77777777" w:rsidR="000F3DB6" w:rsidRPr="00F31671" w:rsidRDefault="000F3DB6" w:rsidP="000F3DB6">
      <w:pPr>
        <w:pStyle w:val="comandoseinstrucciones"/>
        <w:rPr>
          <w:b/>
        </w:rPr>
      </w:pPr>
      <w:r w:rsidRPr="00F31671">
        <w:rPr>
          <w:b/>
        </w:rPr>
        <w:t xml:space="preserve">   1:1 débil por identificación o por existencia</w:t>
      </w:r>
    </w:p>
    <w:p w14:paraId="6A3F470C" w14:textId="77777777" w:rsidR="00D139CB" w:rsidRPr="00F31671" w:rsidRDefault="003F36F8" w:rsidP="00D139CB">
      <w:pPr>
        <w:pStyle w:val="Lista2"/>
      </w:pPr>
      <w:r w:rsidRPr="00F31671">
        <w:rPr>
          <w:rStyle w:val="Textoennegrita"/>
        </w:rPr>
        <w:t>NON-IDENTIFYING RELATIONSHIP</w:t>
      </w:r>
      <w:r w:rsidR="001C1E79" w:rsidRPr="00F31671">
        <w:t>:</w:t>
      </w:r>
    </w:p>
    <w:p w14:paraId="1895753F" w14:textId="77777777" w:rsidR="00D139CB" w:rsidRPr="00F31671" w:rsidRDefault="00D139CB" w:rsidP="00D139CB">
      <w:pPr>
        <w:pStyle w:val="comandoseinstrucciones"/>
      </w:pPr>
      <w:r w:rsidRPr="00F31671">
        <w:t>La clave primaria de la tabla padre se añade como atributo (clave foránea) a la tabla hijo.</w:t>
      </w:r>
    </w:p>
    <w:p w14:paraId="38BFBC37" w14:textId="77777777" w:rsidR="001C1E79" w:rsidRPr="00F31671" w:rsidRDefault="00D139CB" w:rsidP="00D139CB">
      <w:pPr>
        <w:pStyle w:val="comandoseinstrucciones"/>
        <w:rPr>
          <w:b/>
          <w:color w:val="FF0000"/>
          <w:highlight w:val="yellow"/>
        </w:rPr>
      </w:pPr>
      <w:r w:rsidRPr="00F31671">
        <w:rPr>
          <w:b/>
          <w:color w:val="FF0000"/>
          <w:highlight w:val="yellow"/>
        </w:rPr>
        <w:t xml:space="preserve">La clave ajena </w:t>
      </w:r>
      <w:r w:rsidR="001E4756" w:rsidRPr="00F31671">
        <w:rPr>
          <w:b/>
          <w:color w:val="FF0000"/>
          <w:highlight w:val="yellow"/>
        </w:rPr>
        <w:t>NO</w:t>
      </w:r>
      <w:r w:rsidRPr="00F31671">
        <w:rPr>
          <w:b/>
          <w:color w:val="FF0000"/>
          <w:highlight w:val="yellow"/>
        </w:rPr>
        <w:t xml:space="preserve"> forma parte de la clave primaria de la tabla hijo.</w:t>
      </w:r>
    </w:p>
    <w:p w14:paraId="2EA46B04" w14:textId="77777777" w:rsidR="005C2A88" w:rsidRPr="00F31671" w:rsidRDefault="005C2A88" w:rsidP="005C2A88">
      <w:pPr>
        <w:pStyle w:val="comandoseinstrucciones"/>
        <w:rPr>
          <w:b/>
        </w:rPr>
      </w:pPr>
      <w:r w:rsidRPr="00F31671">
        <w:rPr>
          <w:b/>
        </w:rPr>
        <w:lastRenderedPageBreak/>
        <w:t>Se usa cuando en el modelo ER tenemos alguna de estas relaciones:</w:t>
      </w:r>
    </w:p>
    <w:p w14:paraId="74AA348B" w14:textId="77777777" w:rsidR="000F3DB6" w:rsidRPr="00F31671" w:rsidRDefault="000F3DB6" w:rsidP="000F3DB6">
      <w:pPr>
        <w:pStyle w:val="comandoseinstrucciones"/>
        <w:rPr>
          <w:b/>
        </w:rPr>
      </w:pPr>
      <w:r w:rsidRPr="00F31671">
        <w:rPr>
          <w:b/>
        </w:rPr>
        <w:t xml:space="preserve">   </w:t>
      </w:r>
      <w:proofErr w:type="gramStart"/>
      <w:r w:rsidRPr="00F31671">
        <w:rPr>
          <w:b/>
        </w:rPr>
        <w:t>1:N</w:t>
      </w:r>
      <w:proofErr w:type="gramEnd"/>
      <w:r w:rsidRPr="00F31671">
        <w:rPr>
          <w:b/>
        </w:rPr>
        <w:t xml:space="preserve"> no débil</w:t>
      </w:r>
    </w:p>
    <w:p w14:paraId="40AEAC43" w14:textId="77777777" w:rsidR="000F3DB6" w:rsidRPr="00F31671" w:rsidRDefault="000F3DB6" w:rsidP="000F3DB6">
      <w:pPr>
        <w:pStyle w:val="comandoseinstrucciones"/>
        <w:rPr>
          <w:b/>
        </w:rPr>
      </w:pPr>
      <w:r w:rsidRPr="00F31671">
        <w:rPr>
          <w:b/>
        </w:rPr>
        <w:t xml:space="preserve">   1:1 no débil</w:t>
      </w:r>
    </w:p>
    <w:p w14:paraId="0813523F" w14:textId="77777777" w:rsidR="00BD602A" w:rsidRPr="00F31671" w:rsidRDefault="00BD602A" w:rsidP="00BD602A">
      <w:pPr>
        <w:pStyle w:val="Ttulo4"/>
      </w:pPr>
      <w:bookmarkStart w:id="10" w:name="_Toc53642891"/>
      <w:proofErr w:type="spellStart"/>
      <w:r w:rsidRPr="00F31671">
        <w:t>Mandatory</w:t>
      </w:r>
      <w:bookmarkEnd w:id="10"/>
      <w:proofErr w:type="spellEnd"/>
    </w:p>
    <w:p w14:paraId="6846EE6F" w14:textId="77777777" w:rsidR="00BD602A" w:rsidRPr="00F31671" w:rsidRDefault="00BD602A" w:rsidP="00BD602A">
      <w:r w:rsidRPr="00F31671">
        <w:t xml:space="preserve">Al editar las propiedades de una relación, haciendo doble </w:t>
      </w:r>
      <w:proofErr w:type="spellStart"/>
      <w:r w:rsidRPr="00F31671">
        <w:t>click</w:t>
      </w:r>
      <w:proofErr w:type="spellEnd"/>
      <w:r w:rsidRPr="00F31671">
        <w:t xml:space="preserve"> sobre la relación:</w:t>
      </w:r>
    </w:p>
    <w:p w14:paraId="04361755" w14:textId="77777777" w:rsidR="00BD602A" w:rsidRPr="00F31671" w:rsidRDefault="00EC5030" w:rsidP="00BD602A">
      <w:pPr>
        <w:pStyle w:val="Lista3"/>
      </w:pPr>
      <w:r w:rsidRPr="00F31671">
        <w:rPr>
          <w:rStyle w:val="Textoennegrita"/>
        </w:rPr>
        <w:t xml:space="preserve">NO ES </w:t>
      </w:r>
      <w:proofErr w:type="gramStart"/>
      <w:r w:rsidRPr="00F31671">
        <w:rPr>
          <w:rStyle w:val="Textoennegrita"/>
        </w:rPr>
        <w:t>MANDATORY</w:t>
      </w:r>
      <w:r w:rsidRPr="00F31671">
        <w:t xml:space="preserve"> </w:t>
      </w:r>
      <w:r w:rsidR="00BD602A" w:rsidRPr="00F31671">
        <w:t>:</w:t>
      </w:r>
      <w:proofErr w:type="gramEnd"/>
      <w:r w:rsidR="00BD602A" w:rsidRPr="00F31671">
        <w:t xml:space="preserve"> Cuando la </w:t>
      </w:r>
      <w:r w:rsidR="00BD602A" w:rsidRPr="00F31671">
        <w:rPr>
          <w:rStyle w:val="Textoennegrita"/>
        </w:rPr>
        <w:t>cardinalidad mínima</w:t>
      </w:r>
      <w:r w:rsidR="00BD602A" w:rsidRPr="00F31671">
        <w:t xml:space="preserve"> de una relación es </w:t>
      </w:r>
      <w:r w:rsidR="00BD602A" w:rsidRPr="00F31671">
        <w:rPr>
          <w:rStyle w:val="Textoennegrita"/>
        </w:rPr>
        <w:t>0</w:t>
      </w:r>
      <w:r w:rsidR="00BD602A" w:rsidRPr="00F31671">
        <w:t>.</w:t>
      </w:r>
    </w:p>
    <w:p w14:paraId="2A29C6C9" w14:textId="77777777" w:rsidR="00BD602A" w:rsidRPr="00F31671" w:rsidRDefault="00EC5030" w:rsidP="00BD602A">
      <w:pPr>
        <w:pStyle w:val="Lista3"/>
      </w:pPr>
      <w:r w:rsidRPr="00F31671">
        <w:rPr>
          <w:rStyle w:val="Textoennegrita"/>
        </w:rPr>
        <w:t>SÍ ES MANDATORY</w:t>
      </w:r>
      <w:r w:rsidR="00BD602A" w:rsidRPr="00F31671">
        <w:t xml:space="preserve">: Cuando la cardinalidad mínima es </w:t>
      </w:r>
      <w:r w:rsidR="00BD602A" w:rsidRPr="00F31671">
        <w:rPr>
          <w:rStyle w:val="Textoennegrita"/>
        </w:rPr>
        <w:t>1</w:t>
      </w:r>
      <w:r w:rsidR="00BD602A" w:rsidRPr="00F31671">
        <w:t>.</w:t>
      </w:r>
    </w:p>
    <w:p w14:paraId="1FBBDB9F" w14:textId="77777777" w:rsidR="001C1E79" w:rsidRPr="00F31671" w:rsidRDefault="001C1E79" w:rsidP="001C1E79"/>
    <w:p w14:paraId="04E52AFF" w14:textId="77777777" w:rsidR="001C1E79" w:rsidRPr="00F31671" w:rsidRDefault="001C1E79" w:rsidP="001C1E79">
      <w:pPr>
        <w:pStyle w:val="Piedefoto"/>
      </w:pPr>
      <w:r w:rsidRPr="00F31671">
        <w:rPr>
          <w:noProof/>
        </w:rPr>
        <w:drawing>
          <wp:inline distT="0" distB="0" distL="0" distR="0" wp14:anchorId="54565A02" wp14:editId="0FC7D57F">
            <wp:extent cx="5612130" cy="4317365"/>
            <wp:effectExtent l="0" t="0" r="7620" b="698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612130" cy="4317365"/>
                    </a:xfrm>
                    <a:prstGeom prst="rect">
                      <a:avLst/>
                    </a:prstGeom>
                  </pic:spPr>
                </pic:pic>
              </a:graphicData>
            </a:graphic>
          </wp:inline>
        </w:drawing>
      </w:r>
    </w:p>
    <w:p w14:paraId="66AF3002" w14:textId="77777777" w:rsidR="001C1E79" w:rsidRPr="00F31671" w:rsidRDefault="001C1E79" w:rsidP="001C1E79">
      <w:pPr>
        <w:pStyle w:val="Ttulo3"/>
      </w:pPr>
      <w:bookmarkStart w:id="11" w:name="_Toc410196765"/>
      <w:bookmarkStart w:id="12" w:name="_Toc53642892"/>
      <w:r w:rsidRPr="00F31671">
        <w:t xml:space="preserve">Formas de </w:t>
      </w:r>
      <w:r w:rsidR="00A96B7B" w:rsidRPr="00F31671">
        <w:t>representar gráficamente</w:t>
      </w:r>
      <w:r w:rsidRPr="00F31671">
        <w:t xml:space="preserve"> las cardinalidades</w:t>
      </w:r>
      <w:bookmarkEnd w:id="11"/>
      <w:r w:rsidR="00EB475C" w:rsidRPr="00F31671">
        <w:t xml:space="preserve">: </w:t>
      </w:r>
      <w:r w:rsidR="00EB475C" w:rsidRPr="00F31671">
        <w:rPr>
          <w:highlight w:val="yellow"/>
        </w:rPr>
        <w:t>UML</w:t>
      </w:r>
      <w:r w:rsidR="00EB475C" w:rsidRPr="00F31671">
        <w:t xml:space="preserve">, </w:t>
      </w:r>
      <w:proofErr w:type="spellStart"/>
      <w:r w:rsidR="00EB475C" w:rsidRPr="00F31671">
        <w:t>Crow's</w:t>
      </w:r>
      <w:proofErr w:type="spellEnd"/>
      <w:r w:rsidR="00EB475C" w:rsidRPr="00F31671">
        <w:t xml:space="preserve"> </w:t>
      </w:r>
      <w:proofErr w:type="spellStart"/>
      <w:r w:rsidR="00EB475C" w:rsidRPr="00F31671">
        <w:t>Foot</w:t>
      </w:r>
      <w:bookmarkEnd w:id="12"/>
      <w:proofErr w:type="spellEnd"/>
    </w:p>
    <w:p w14:paraId="69D19F7B" w14:textId="77777777" w:rsidR="001C1E79" w:rsidRPr="00F31671" w:rsidRDefault="001C1E79" w:rsidP="001C1E79">
      <w:r w:rsidRPr="00F31671">
        <w:t>Existen distintas formas de representar las cardinalidades:</w:t>
      </w:r>
    </w:p>
    <w:p w14:paraId="29E01AF6" w14:textId="77777777" w:rsidR="00A05E69" w:rsidRPr="00F31671" w:rsidRDefault="00A05E69" w:rsidP="001C1E79">
      <w:pPr>
        <w:pStyle w:val="comandoseinstrucciones"/>
      </w:pPr>
      <w:r w:rsidRPr="00F31671">
        <w:t>Se cambia en:</w:t>
      </w:r>
    </w:p>
    <w:p w14:paraId="15770AB7" w14:textId="77777777" w:rsidR="001C1E79" w:rsidRPr="00F31671" w:rsidRDefault="001C1E79" w:rsidP="001C1E79">
      <w:pPr>
        <w:pStyle w:val="comandoseinstrucciones"/>
      </w:pPr>
      <w:proofErr w:type="spellStart"/>
      <w:r w:rsidRPr="00F31671">
        <w:t>Model</w:t>
      </w:r>
      <w:proofErr w:type="spellEnd"/>
      <w:r w:rsidRPr="00F31671">
        <w:t xml:space="preserve"> – </w:t>
      </w:r>
      <w:proofErr w:type="spellStart"/>
      <w:r w:rsidRPr="00F31671">
        <w:t>Relationship</w:t>
      </w:r>
      <w:proofErr w:type="spellEnd"/>
      <w:r w:rsidRPr="00F31671">
        <w:t xml:space="preserve"> </w:t>
      </w:r>
      <w:proofErr w:type="spellStart"/>
      <w:r w:rsidRPr="00F31671">
        <w:t>Notation</w:t>
      </w:r>
      <w:proofErr w:type="spellEnd"/>
      <w:r w:rsidRPr="00F31671">
        <w:t>:</w:t>
      </w:r>
    </w:p>
    <w:p w14:paraId="12E2BC90" w14:textId="77777777" w:rsidR="001C1E79" w:rsidRPr="00F31671" w:rsidRDefault="001C1E79" w:rsidP="001C1E79">
      <w:pPr>
        <w:pStyle w:val="Piedefoto"/>
      </w:pPr>
      <w:r w:rsidRPr="00F31671">
        <w:rPr>
          <w:noProof/>
        </w:rPr>
        <w:drawing>
          <wp:inline distT="0" distB="0" distL="0" distR="0" wp14:anchorId="005629A7" wp14:editId="0488AE35">
            <wp:extent cx="1628775" cy="1104900"/>
            <wp:effectExtent l="0" t="0" r="9525"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628775" cy="1104900"/>
                    </a:xfrm>
                    <a:prstGeom prst="rect">
                      <a:avLst/>
                    </a:prstGeom>
                  </pic:spPr>
                </pic:pic>
              </a:graphicData>
            </a:graphic>
          </wp:inline>
        </w:drawing>
      </w:r>
    </w:p>
    <w:p w14:paraId="1F68AEFD" w14:textId="77777777" w:rsidR="00532787" w:rsidRPr="00F31671" w:rsidRDefault="00532787" w:rsidP="00532787">
      <w:r w:rsidRPr="00F31671">
        <w:rPr>
          <w:highlight w:val="yellow"/>
        </w:rPr>
        <w:lastRenderedPageBreak/>
        <w:t>Noso</w:t>
      </w:r>
      <w:r w:rsidR="002916F3" w:rsidRPr="00F31671">
        <w:rPr>
          <w:highlight w:val="yellow"/>
        </w:rPr>
        <w:t>t</w:t>
      </w:r>
      <w:r w:rsidRPr="00F31671">
        <w:rPr>
          <w:highlight w:val="yellow"/>
        </w:rPr>
        <w:t xml:space="preserve">ros utilizaremos </w:t>
      </w:r>
      <w:r w:rsidR="005469E7" w:rsidRPr="00F31671">
        <w:rPr>
          <w:b/>
          <w:highlight w:val="yellow"/>
        </w:rPr>
        <w:t>UML</w:t>
      </w:r>
      <w:r w:rsidR="005469E7" w:rsidRPr="00F31671">
        <w:t xml:space="preserve"> </w:t>
      </w:r>
      <w:r w:rsidRPr="00F31671">
        <w:rPr>
          <w:highlight w:val="yellow"/>
        </w:rPr>
        <w:t>por ser el más extendido</w:t>
      </w:r>
      <w:r w:rsidRPr="00F31671">
        <w:t>.</w:t>
      </w:r>
    </w:p>
    <w:p w14:paraId="0E0DEF1D" w14:textId="77777777" w:rsidR="005137B6" w:rsidRPr="00F31671" w:rsidRDefault="005137B6" w:rsidP="005137B6">
      <w:pPr>
        <w:pStyle w:val="Lista9"/>
      </w:pPr>
      <w:r w:rsidRPr="00F31671">
        <w:t xml:space="preserve">Por defecto usa </w:t>
      </w:r>
      <w:proofErr w:type="spellStart"/>
      <w:r w:rsidRPr="00F31671">
        <w:rPr>
          <w:rStyle w:val="Textoennegrita"/>
        </w:rPr>
        <w:t>Crow’s</w:t>
      </w:r>
      <w:proofErr w:type="spellEnd"/>
      <w:r w:rsidRPr="00F31671">
        <w:rPr>
          <w:rStyle w:val="Textoennegrita"/>
        </w:rPr>
        <w:t xml:space="preserve"> </w:t>
      </w:r>
      <w:proofErr w:type="spellStart"/>
      <w:r w:rsidRPr="00F31671">
        <w:rPr>
          <w:rStyle w:val="Textoennegrita"/>
        </w:rPr>
        <w:t>Foot</w:t>
      </w:r>
      <w:proofErr w:type="spellEnd"/>
      <w:r w:rsidRPr="00F31671">
        <w:t xml:space="preserve"> (Pata de cuervo)</w:t>
      </w:r>
      <w:r w:rsidR="00305EDB" w:rsidRPr="00F31671">
        <w:t>, antiguamente era el más habitual</w:t>
      </w:r>
      <w:r w:rsidRPr="00F31671">
        <w:t>.</w:t>
      </w:r>
    </w:p>
    <w:tbl>
      <w:tblPr>
        <w:tblStyle w:val="Tablaconcuadrcula"/>
        <w:tblW w:w="0" w:type="auto"/>
        <w:tblLook w:val="04A0" w:firstRow="1" w:lastRow="0" w:firstColumn="1" w:lastColumn="0" w:noHBand="0" w:noVBand="1"/>
      </w:tblPr>
      <w:tblGrid>
        <w:gridCol w:w="4695"/>
        <w:gridCol w:w="4933"/>
      </w:tblGrid>
      <w:tr w:rsidR="001C1E79" w:rsidRPr="00F31671" w14:paraId="7B7C0F09" w14:textId="77777777" w:rsidTr="00532787">
        <w:tc>
          <w:tcPr>
            <w:tcW w:w="5313" w:type="dxa"/>
          </w:tcPr>
          <w:p w14:paraId="479ADEC9" w14:textId="77777777" w:rsidR="001C1E79" w:rsidRPr="00F31671" w:rsidRDefault="001C1E79" w:rsidP="00097576">
            <w:pPr>
              <w:pStyle w:val="Piedefoto"/>
              <w:rPr>
                <w:noProof/>
              </w:rPr>
            </w:pPr>
            <w:r w:rsidRPr="00F31671">
              <w:rPr>
                <w:noProof/>
              </w:rPr>
              <w:drawing>
                <wp:inline distT="0" distB="0" distL="0" distR="0" wp14:anchorId="0A8FE620" wp14:editId="4D7C0452">
                  <wp:extent cx="3228975" cy="4419600"/>
                  <wp:effectExtent l="0" t="0" r="9525"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228975" cy="4419600"/>
                          </a:xfrm>
                          <a:prstGeom prst="rect">
                            <a:avLst/>
                          </a:prstGeom>
                        </pic:spPr>
                      </pic:pic>
                    </a:graphicData>
                  </a:graphic>
                </wp:inline>
              </w:drawing>
            </w:r>
          </w:p>
          <w:p w14:paraId="1B61A827" w14:textId="77777777" w:rsidR="001C1E79" w:rsidRPr="00F31671" w:rsidRDefault="001C1E79" w:rsidP="00097576">
            <w:pPr>
              <w:pStyle w:val="Piedefoto"/>
              <w:rPr>
                <w:noProof/>
              </w:rPr>
            </w:pPr>
            <w:r w:rsidRPr="00F31671">
              <w:rPr>
                <w:noProof/>
              </w:rPr>
              <w:t>Crow’s Foot (pata de cuervo)</w:t>
            </w:r>
          </w:p>
        </w:tc>
        <w:tc>
          <w:tcPr>
            <w:tcW w:w="5584" w:type="dxa"/>
          </w:tcPr>
          <w:p w14:paraId="0C7C9F90" w14:textId="77777777" w:rsidR="001C1E79" w:rsidRPr="00F31671" w:rsidRDefault="001C1E79" w:rsidP="00097576">
            <w:pPr>
              <w:pStyle w:val="Piedefoto"/>
              <w:rPr>
                <w:noProof/>
              </w:rPr>
            </w:pPr>
            <w:r w:rsidRPr="00F31671">
              <w:rPr>
                <w:noProof/>
              </w:rPr>
              <w:drawing>
                <wp:inline distT="0" distB="0" distL="0" distR="0" wp14:anchorId="29BE9545" wp14:editId="0F714133">
                  <wp:extent cx="3409950" cy="4391025"/>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3409950" cy="4391025"/>
                          </a:xfrm>
                          <a:prstGeom prst="rect">
                            <a:avLst/>
                          </a:prstGeom>
                        </pic:spPr>
                      </pic:pic>
                    </a:graphicData>
                  </a:graphic>
                </wp:inline>
              </w:drawing>
            </w:r>
          </w:p>
          <w:p w14:paraId="2401FE0D" w14:textId="77777777" w:rsidR="001C1E79" w:rsidRPr="00F31671" w:rsidRDefault="001C1E79" w:rsidP="00097576">
            <w:pPr>
              <w:pStyle w:val="Piedefoto"/>
              <w:rPr>
                <w:rStyle w:val="Textoennegrita"/>
              </w:rPr>
            </w:pPr>
            <w:r w:rsidRPr="00F31671">
              <w:rPr>
                <w:rStyle w:val="Textoennegrita"/>
              </w:rPr>
              <w:t>UML</w:t>
            </w:r>
          </w:p>
        </w:tc>
      </w:tr>
      <w:tr w:rsidR="001C1E79" w:rsidRPr="00F31671" w14:paraId="3340EBEB" w14:textId="77777777" w:rsidTr="00532787">
        <w:tc>
          <w:tcPr>
            <w:tcW w:w="5313" w:type="dxa"/>
          </w:tcPr>
          <w:p w14:paraId="6159D610" w14:textId="77777777" w:rsidR="001C1E79" w:rsidRPr="00F31671" w:rsidRDefault="001C1E79" w:rsidP="00097576">
            <w:pPr>
              <w:pStyle w:val="Piedefoto"/>
              <w:rPr>
                <w:noProof/>
              </w:rPr>
            </w:pPr>
            <w:r w:rsidRPr="00F31671">
              <w:rPr>
                <w:noProof/>
              </w:rPr>
              <w:lastRenderedPageBreak/>
              <w:drawing>
                <wp:inline distT="0" distB="0" distL="0" distR="0" wp14:anchorId="06DEFFCC" wp14:editId="3407E66A">
                  <wp:extent cx="3143250" cy="4352925"/>
                  <wp:effectExtent l="0" t="0" r="0" b="952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143250" cy="4352925"/>
                          </a:xfrm>
                          <a:prstGeom prst="rect">
                            <a:avLst/>
                          </a:prstGeom>
                        </pic:spPr>
                      </pic:pic>
                    </a:graphicData>
                  </a:graphic>
                </wp:inline>
              </w:drawing>
            </w:r>
          </w:p>
          <w:p w14:paraId="4E75FF26" w14:textId="77777777" w:rsidR="001C1E79" w:rsidRPr="00F31671" w:rsidRDefault="001C1E79" w:rsidP="00097576">
            <w:pPr>
              <w:pStyle w:val="Piedefoto"/>
              <w:rPr>
                <w:noProof/>
              </w:rPr>
            </w:pPr>
            <w:r w:rsidRPr="00F31671">
              <w:rPr>
                <w:noProof/>
              </w:rPr>
              <w:t>Classic</w:t>
            </w:r>
          </w:p>
        </w:tc>
        <w:tc>
          <w:tcPr>
            <w:tcW w:w="5584" w:type="dxa"/>
          </w:tcPr>
          <w:p w14:paraId="1FCA3EC1" w14:textId="77777777" w:rsidR="001C1E79" w:rsidRPr="00F31671" w:rsidRDefault="001C1E79" w:rsidP="00097576">
            <w:pPr>
              <w:pStyle w:val="Piedefoto"/>
              <w:rPr>
                <w:noProof/>
              </w:rPr>
            </w:pPr>
            <w:r w:rsidRPr="00F31671">
              <w:rPr>
                <w:noProof/>
              </w:rPr>
              <w:drawing>
                <wp:inline distT="0" distB="0" distL="0" distR="0" wp14:anchorId="2E1F37EA" wp14:editId="7EB0E9D1">
                  <wp:extent cx="3209925" cy="4371975"/>
                  <wp:effectExtent l="0" t="0" r="9525" b="9525"/>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209925" cy="4371975"/>
                          </a:xfrm>
                          <a:prstGeom prst="rect">
                            <a:avLst/>
                          </a:prstGeom>
                        </pic:spPr>
                      </pic:pic>
                    </a:graphicData>
                  </a:graphic>
                </wp:inline>
              </w:drawing>
            </w:r>
          </w:p>
          <w:p w14:paraId="2CD645CF" w14:textId="77777777" w:rsidR="001C1E79" w:rsidRPr="00F31671" w:rsidRDefault="001C1E79" w:rsidP="00097576">
            <w:pPr>
              <w:pStyle w:val="Piedefoto"/>
              <w:rPr>
                <w:noProof/>
              </w:rPr>
            </w:pPr>
            <w:r w:rsidRPr="00F31671">
              <w:rPr>
                <w:noProof/>
              </w:rPr>
              <w:t>Connect to columns</w:t>
            </w:r>
          </w:p>
        </w:tc>
      </w:tr>
      <w:tr w:rsidR="001C1E79" w:rsidRPr="00F31671" w14:paraId="23952669" w14:textId="77777777" w:rsidTr="00532787">
        <w:tc>
          <w:tcPr>
            <w:tcW w:w="5313" w:type="dxa"/>
          </w:tcPr>
          <w:p w14:paraId="5CA7686B" w14:textId="77777777" w:rsidR="001C1E79" w:rsidRPr="00F31671" w:rsidRDefault="001C1E79" w:rsidP="00097576">
            <w:pPr>
              <w:pStyle w:val="Piedefoto"/>
              <w:rPr>
                <w:noProof/>
              </w:rPr>
            </w:pPr>
          </w:p>
          <w:p w14:paraId="1D5DA6BE" w14:textId="77777777" w:rsidR="001C1E79" w:rsidRPr="00F31671" w:rsidRDefault="001C1E79" w:rsidP="00097576">
            <w:pPr>
              <w:pStyle w:val="Piedefoto"/>
              <w:rPr>
                <w:noProof/>
              </w:rPr>
            </w:pPr>
          </w:p>
        </w:tc>
        <w:tc>
          <w:tcPr>
            <w:tcW w:w="5584" w:type="dxa"/>
          </w:tcPr>
          <w:p w14:paraId="2CD280A5" w14:textId="77777777" w:rsidR="001C1E79" w:rsidRPr="00F31671" w:rsidRDefault="001C1E79" w:rsidP="00097576">
            <w:pPr>
              <w:pStyle w:val="Piedefoto"/>
              <w:rPr>
                <w:noProof/>
              </w:rPr>
            </w:pPr>
          </w:p>
          <w:p w14:paraId="229E0792" w14:textId="77777777" w:rsidR="001C1E79" w:rsidRPr="00F31671" w:rsidRDefault="001C1E79" w:rsidP="00097576">
            <w:pPr>
              <w:pStyle w:val="Piedefoto"/>
              <w:rPr>
                <w:noProof/>
              </w:rPr>
            </w:pPr>
          </w:p>
        </w:tc>
      </w:tr>
    </w:tbl>
    <w:p w14:paraId="2BEF50BB" w14:textId="77777777" w:rsidR="001C1E79" w:rsidRPr="00F31671" w:rsidRDefault="001C1E79" w:rsidP="001C1E79">
      <w:pPr>
        <w:pStyle w:val="Piedefoto"/>
        <w:rPr>
          <w:noProof/>
        </w:rPr>
      </w:pPr>
    </w:p>
    <w:p w14:paraId="16F8CD75" w14:textId="77777777" w:rsidR="00456F95" w:rsidRPr="00F31671" w:rsidRDefault="00456F95" w:rsidP="00A47DB6"/>
    <w:p w14:paraId="61EECBD5" w14:textId="77777777" w:rsidR="00097576" w:rsidRPr="00F31671" w:rsidRDefault="00097576" w:rsidP="00097576">
      <w:pPr>
        <w:pStyle w:val="Ttulo2"/>
      </w:pPr>
      <w:bookmarkStart w:id="13" w:name="_Toc410196763"/>
      <w:bookmarkStart w:id="14" w:name="_Toc53642893"/>
      <w:r w:rsidRPr="00F31671">
        <w:t xml:space="preserve">Crear un nuevo diagrama importándolo desde un script SQL </w:t>
      </w:r>
      <w:r w:rsidR="00135787" w:rsidRPr="00F31671">
        <w:t xml:space="preserve">que contiene los comandos </w:t>
      </w:r>
      <w:r w:rsidRPr="00F31671">
        <w:t>DDL</w:t>
      </w:r>
      <w:bookmarkEnd w:id="13"/>
      <w:bookmarkEnd w:id="14"/>
    </w:p>
    <w:p w14:paraId="210E8B6A" w14:textId="77777777" w:rsidR="00097576" w:rsidRPr="00273903" w:rsidRDefault="00097576" w:rsidP="00135787">
      <w:pPr>
        <w:pStyle w:val="comandoseinstrucciones"/>
        <w:rPr>
          <w:lang w:val="en-US"/>
        </w:rPr>
      </w:pPr>
      <w:r w:rsidRPr="00273903">
        <w:rPr>
          <w:lang w:val="en-US"/>
        </w:rPr>
        <w:t>File – Import – Reverse Engineer MySQL Create Script</w:t>
      </w:r>
    </w:p>
    <w:p w14:paraId="46071D9A" w14:textId="77777777" w:rsidR="005469E7" w:rsidRPr="00F31671" w:rsidRDefault="005469E7" w:rsidP="005469E7">
      <w:r w:rsidRPr="00F31671">
        <w:t xml:space="preserve">La opción de realizar el Reverse </w:t>
      </w:r>
      <w:proofErr w:type="spellStart"/>
      <w:r w:rsidRPr="00F31671">
        <w:t>Engineer</w:t>
      </w:r>
      <w:proofErr w:type="spellEnd"/>
      <w:r w:rsidRPr="00F31671">
        <w:t xml:space="preserve"> facilita la comprensión de una base de datos que existe físicamente en el servidor. El resultado es un diagrama gráfico con la estructura de la base de datos que nosotros escojamos.</w:t>
      </w:r>
    </w:p>
    <w:p w14:paraId="1A076A59" w14:textId="77777777" w:rsidR="005469E7" w:rsidRPr="00F31671" w:rsidRDefault="005469E7" w:rsidP="005469E7">
      <w:r w:rsidRPr="00F31671">
        <w:t xml:space="preserve">Cuando tenemos un script con el código SQL que crea una base de datos es un poco difícil entender la estructura de la base de datos. Lo que podemos hacer es: utilizar el script para crear físicamente la base de datos en el servidor y posteriormente realizar el Reverse </w:t>
      </w:r>
      <w:proofErr w:type="spellStart"/>
      <w:r w:rsidRPr="00F31671">
        <w:t>Engineer</w:t>
      </w:r>
      <w:proofErr w:type="spellEnd"/>
      <w:r w:rsidRPr="00F31671">
        <w:t>.</w:t>
      </w:r>
    </w:p>
    <w:p w14:paraId="2987A429" w14:textId="77777777" w:rsidR="00456F95" w:rsidRPr="00F31671" w:rsidRDefault="00456F95" w:rsidP="00A47DB6"/>
    <w:p w14:paraId="53B18BD7" w14:textId="77777777" w:rsidR="00135787" w:rsidRPr="00F31671" w:rsidRDefault="00135787" w:rsidP="00135787">
      <w:pPr>
        <w:pStyle w:val="Ttulo2"/>
      </w:pPr>
      <w:bookmarkStart w:id="15" w:name="_Toc53642894"/>
      <w:r w:rsidRPr="00F31671">
        <w:t xml:space="preserve">Ejemplo  de script generado por </w:t>
      </w:r>
      <w:proofErr w:type="spellStart"/>
      <w:r w:rsidRPr="00F31671">
        <w:t>Workbench</w:t>
      </w:r>
      <w:proofErr w:type="spellEnd"/>
      <w:r w:rsidRPr="00F31671">
        <w:t>:</w:t>
      </w:r>
      <w:bookmarkEnd w:id="15"/>
    </w:p>
    <w:p w14:paraId="5D4E93DD" w14:textId="77777777" w:rsidR="00135787" w:rsidRPr="00273903" w:rsidRDefault="00135787" w:rsidP="00135787">
      <w:pPr>
        <w:pStyle w:val="comandoseinstrucciones"/>
        <w:rPr>
          <w:lang w:val="en-US"/>
        </w:rPr>
      </w:pPr>
      <w:r w:rsidRPr="00273903">
        <w:rPr>
          <w:lang w:val="en-US"/>
        </w:rPr>
        <w:lastRenderedPageBreak/>
        <w:t>-- MySQL Workbench Forward Engineering</w:t>
      </w:r>
    </w:p>
    <w:p w14:paraId="2A8B808B" w14:textId="77777777" w:rsidR="00135787" w:rsidRPr="00273903" w:rsidRDefault="00135787" w:rsidP="00135787">
      <w:pPr>
        <w:pStyle w:val="comandoseinstrucciones"/>
        <w:rPr>
          <w:lang w:val="en-US"/>
        </w:rPr>
      </w:pPr>
    </w:p>
    <w:p w14:paraId="44CF269E" w14:textId="77777777" w:rsidR="00135787" w:rsidRPr="00273903" w:rsidRDefault="00135787" w:rsidP="00135787">
      <w:pPr>
        <w:pStyle w:val="comandoseinstrucciones"/>
        <w:rPr>
          <w:lang w:val="en-US"/>
        </w:rPr>
      </w:pPr>
      <w:r w:rsidRPr="00273903">
        <w:rPr>
          <w:lang w:val="en-US"/>
        </w:rPr>
        <w:t>SET @OLD_UNIQUE_CHECKS=@@UNIQUE_CHECKS, UNIQUE_CHECKS=0;</w:t>
      </w:r>
    </w:p>
    <w:p w14:paraId="5A09583C" w14:textId="77777777" w:rsidR="00135787" w:rsidRPr="00273903" w:rsidRDefault="00135787" w:rsidP="00135787">
      <w:pPr>
        <w:pStyle w:val="comandoseinstrucciones"/>
        <w:rPr>
          <w:lang w:val="en-US"/>
        </w:rPr>
      </w:pPr>
      <w:r w:rsidRPr="00273903">
        <w:rPr>
          <w:lang w:val="en-US"/>
        </w:rPr>
        <w:t>SET @OLD_FOREIGN_KEY_CHECKS=@@FOREIGN_KEY_CHECKS, FOREIGN_KEY_CHECKS=0;</w:t>
      </w:r>
    </w:p>
    <w:p w14:paraId="338AD1A9" w14:textId="77777777" w:rsidR="00135787" w:rsidRPr="00273903" w:rsidRDefault="00135787" w:rsidP="00135787">
      <w:pPr>
        <w:pStyle w:val="comandoseinstrucciones"/>
        <w:rPr>
          <w:lang w:val="en-US"/>
        </w:rPr>
      </w:pPr>
      <w:r w:rsidRPr="00273903">
        <w:rPr>
          <w:lang w:val="en-US"/>
        </w:rPr>
        <w:t>SET @OLD_SQL_MODE=@@SQL_MODE, SQL_MODE='</w:t>
      </w:r>
      <w:proofErr w:type="gramStart"/>
      <w:r w:rsidRPr="00273903">
        <w:rPr>
          <w:lang w:val="en-US"/>
        </w:rPr>
        <w:t>TRADITIONAL,ALLOW</w:t>
      </w:r>
      <w:proofErr w:type="gramEnd"/>
      <w:r w:rsidRPr="00273903">
        <w:rPr>
          <w:lang w:val="en-US"/>
        </w:rPr>
        <w:t>_INVALID_DATES';</w:t>
      </w:r>
    </w:p>
    <w:p w14:paraId="6F9A0E64" w14:textId="77777777" w:rsidR="00135787" w:rsidRPr="00273903" w:rsidRDefault="00135787" w:rsidP="00135787">
      <w:pPr>
        <w:pStyle w:val="comandoseinstrucciones"/>
        <w:rPr>
          <w:lang w:val="en-US"/>
        </w:rPr>
      </w:pPr>
    </w:p>
    <w:p w14:paraId="042715E8" w14:textId="77777777" w:rsidR="00135787" w:rsidRPr="00F31671" w:rsidRDefault="00135787" w:rsidP="00135787">
      <w:pPr>
        <w:pStyle w:val="comandoseinstrucciones"/>
      </w:pPr>
      <w:r w:rsidRPr="00F31671">
        <w:t>-- -----------------------------------------------------</w:t>
      </w:r>
    </w:p>
    <w:p w14:paraId="6A801742" w14:textId="77777777" w:rsidR="00135787" w:rsidRPr="00F31671" w:rsidRDefault="00135787" w:rsidP="00135787">
      <w:pPr>
        <w:pStyle w:val="comandoseinstrucciones"/>
      </w:pPr>
      <w:r w:rsidRPr="00F31671">
        <w:t xml:space="preserve">-- </w:t>
      </w:r>
      <w:proofErr w:type="spellStart"/>
      <w:r w:rsidRPr="00F31671">
        <w:t>Schema</w:t>
      </w:r>
      <w:proofErr w:type="spellEnd"/>
      <w:r w:rsidRPr="00F31671">
        <w:t xml:space="preserve"> restaurante</w:t>
      </w:r>
    </w:p>
    <w:p w14:paraId="4F091EBC" w14:textId="77777777" w:rsidR="00135787" w:rsidRPr="00F31671" w:rsidRDefault="00135787" w:rsidP="00135787">
      <w:pPr>
        <w:pStyle w:val="comandoseinstrucciones"/>
      </w:pPr>
      <w:r w:rsidRPr="00F31671">
        <w:t>-- -----------------------------------------------------</w:t>
      </w:r>
    </w:p>
    <w:p w14:paraId="2BECF162" w14:textId="77777777" w:rsidR="00135787" w:rsidRPr="00273903" w:rsidRDefault="00135787" w:rsidP="00135787">
      <w:pPr>
        <w:pStyle w:val="comandoseinstrucciones"/>
        <w:rPr>
          <w:lang w:val="en-US"/>
        </w:rPr>
      </w:pPr>
      <w:r w:rsidRPr="00273903">
        <w:rPr>
          <w:lang w:val="en-US"/>
        </w:rPr>
        <w:t>DROP SCHEMA IF EXISTS `</w:t>
      </w:r>
      <w:proofErr w:type="spellStart"/>
      <w:r w:rsidRPr="00273903">
        <w:rPr>
          <w:lang w:val="en-US"/>
        </w:rPr>
        <w:t>restaurante</w:t>
      </w:r>
      <w:proofErr w:type="spellEnd"/>
      <w:proofErr w:type="gramStart"/>
      <w:r w:rsidRPr="00273903">
        <w:rPr>
          <w:lang w:val="en-US"/>
        </w:rPr>
        <w:t>` ;</w:t>
      </w:r>
      <w:proofErr w:type="gramEnd"/>
    </w:p>
    <w:p w14:paraId="3BF50356" w14:textId="77777777" w:rsidR="00135787" w:rsidRPr="00273903" w:rsidRDefault="00135787" w:rsidP="00135787">
      <w:pPr>
        <w:pStyle w:val="comandoseinstrucciones"/>
        <w:rPr>
          <w:lang w:val="en-US"/>
        </w:rPr>
      </w:pPr>
    </w:p>
    <w:p w14:paraId="418DBFB3" w14:textId="77777777" w:rsidR="00135787" w:rsidRPr="00F31671" w:rsidRDefault="00135787" w:rsidP="00135787">
      <w:pPr>
        <w:pStyle w:val="comandoseinstrucciones"/>
      </w:pPr>
      <w:r w:rsidRPr="00F31671">
        <w:t>-- -----------------------------------------------------</w:t>
      </w:r>
    </w:p>
    <w:p w14:paraId="76001E79" w14:textId="77777777" w:rsidR="00135787" w:rsidRPr="00F31671" w:rsidRDefault="00135787" w:rsidP="00135787">
      <w:pPr>
        <w:pStyle w:val="comandoseinstrucciones"/>
      </w:pPr>
      <w:r w:rsidRPr="00F31671">
        <w:t xml:space="preserve">-- </w:t>
      </w:r>
      <w:proofErr w:type="spellStart"/>
      <w:r w:rsidRPr="00F31671">
        <w:t>Schema</w:t>
      </w:r>
      <w:proofErr w:type="spellEnd"/>
      <w:r w:rsidRPr="00F31671">
        <w:t xml:space="preserve"> restaurante</w:t>
      </w:r>
    </w:p>
    <w:p w14:paraId="7D9E1019" w14:textId="77777777" w:rsidR="00135787" w:rsidRPr="00F31671" w:rsidRDefault="00135787" w:rsidP="00135787">
      <w:pPr>
        <w:pStyle w:val="comandoseinstrucciones"/>
      </w:pPr>
      <w:r w:rsidRPr="00F31671">
        <w:t>-- -----------------------------------------------------</w:t>
      </w:r>
    </w:p>
    <w:p w14:paraId="33DC90EF" w14:textId="77777777" w:rsidR="00135787" w:rsidRPr="00273903" w:rsidRDefault="00135787" w:rsidP="00135787">
      <w:pPr>
        <w:pStyle w:val="comandoseinstrucciones"/>
        <w:rPr>
          <w:lang w:val="en-US"/>
        </w:rPr>
      </w:pPr>
      <w:r w:rsidRPr="00273903">
        <w:rPr>
          <w:lang w:val="en-US"/>
        </w:rPr>
        <w:t>CREATE SCHEMA IF NOT EXISTS `</w:t>
      </w:r>
      <w:proofErr w:type="spellStart"/>
      <w:r w:rsidRPr="00273903">
        <w:rPr>
          <w:lang w:val="en-US"/>
        </w:rPr>
        <w:t>restaurante</w:t>
      </w:r>
      <w:proofErr w:type="spellEnd"/>
      <w:r w:rsidRPr="00273903">
        <w:rPr>
          <w:lang w:val="en-US"/>
        </w:rPr>
        <w:t>` DEFAULT CHARACTER SET utf8 COLLATE utf8_general_</w:t>
      </w:r>
      <w:proofErr w:type="gramStart"/>
      <w:r w:rsidRPr="00273903">
        <w:rPr>
          <w:lang w:val="en-US"/>
        </w:rPr>
        <w:t>ci ;</w:t>
      </w:r>
      <w:proofErr w:type="gramEnd"/>
    </w:p>
    <w:p w14:paraId="2FB0F26C" w14:textId="77777777" w:rsidR="00135787" w:rsidRPr="00F31671" w:rsidRDefault="00135787" w:rsidP="00135787">
      <w:pPr>
        <w:pStyle w:val="comandoseinstrucciones"/>
      </w:pPr>
      <w:r w:rsidRPr="00F31671">
        <w:t>USE `restaurante</w:t>
      </w:r>
      <w:proofErr w:type="gramStart"/>
      <w:r w:rsidRPr="00F31671">
        <w:t>` ;</w:t>
      </w:r>
      <w:proofErr w:type="gramEnd"/>
    </w:p>
    <w:p w14:paraId="3250EBA8" w14:textId="77777777" w:rsidR="00135787" w:rsidRPr="00F31671" w:rsidRDefault="00135787" w:rsidP="00135787">
      <w:pPr>
        <w:pStyle w:val="comandoseinstrucciones"/>
      </w:pPr>
    </w:p>
    <w:p w14:paraId="656D5E60" w14:textId="77777777" w:rsidR="00135787" w:rsidRPr="00F31671" w:rsidRDefault="00135787" w:rsidP="00135787">
      <w:pPr>
        <w:pStyle w:val="comandoseinstrucciones"/>
      </w:pPr>
      <w:r w:rsidRPr="00F31671">
        <w:t>-- -----------------------------------------------------</w:t>
      </w:r>
    </w:p>
    <w:p w14:paraId="2FCA7A9E" w14:textId="77777777" w:rsidR="00135787" w:rsidRPr="00F31671" w:rsidRDefault="00135787" w:rsidP="00135787">
      <w:pPr>
        <w:pStyle w:val="comandoseinstrucciones"/>
      </w:pPr>
      <w:r w:rsidRPr="00F31671">
        <w:t>-- Table `Empleados`</w:t>
      </w:r>
    </w:p>
    <w:p w14:paraId="05CECEE7" w14:textId="77777777" w:rsidR="00135787" w:rsidRPr="00F31671" w:rsidRDefault="00135787" w:rsidP="00135787">
      <w:pPr>
        <w:pStyle w:val="comandoseinstrucciones"/>
      </w:pPr>
      <w:r w:rsidRPr="00F31671">
        <w:t>-- -----------------------------------------------------</w:t>
      </w:r>
    </w:p>
    <w:p w14:paraId="69E41CAD"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Empleados</w:t>
      </w:r>
      <w:proofErr w:type="spellEnd"/>
      <w:proofErr w:type="gramStart"/>
      <w:r w:rsidRPr="00273903">
        <w:rPr>
          <w:lang w:val="en-US"/>
        </w:rPr>
        <w:t>` ;</w:t>
      </w:r>
      <w:proofErr w:type="gramEnd"/>
    </w:p>
    <w:p w14:paraId="6F2D11DB" w14:textId="77777777" w:rsidR="00135787" w:rsidRPr="00273903" w:rsidRDefault="00135787" w:rsidP="00135787">
      <w:pPr>
        <w:pStyle w:val="comandoseinstrucciones"/>
        <w:rPr>
          <w:lang w:val="en-US"/>
        </w:rPr>
      </w:pPr>
    </w:p>
    <w:p w14:paraId="2F12E5D0"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Empleados</w:t>
      </w:r>
      <w:proofErr w:type="spellEnd"/>
      <w:r w:rsidRPr="00273903">
        <w:rPr>
          <w:lang w:val="en-US"/>
        </w:rPr>
        <w:t>` (</w:t>
      </w:r>
    </w:p>
    <w:p w14:paraId="03071BBB"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dni</w:t>
      </w:r>
      <w:proofErr w:type="spellEnd"/>
      <w:r w:rsidRPr="00273903">
        <w:rPr>
          <w:lang w:val="en-US"/>
        </w:rPr>
        <w:t xml:space="preserve">` </w:t>
      </w:r>
      <w:proofErr w:type="gramStart"/>
      <w:r w:rsidRPr="00273903">
        <w:rPr>
          <w:lang w:val="en-US"/>
        </w:rPr>
        <w:t>VARCHAR(</w:t>
      </w:r>
      <w:proofErr w:type="gramEnd"/>
      <w:r w:rsidRPr="00273903">
        <w:rPr>
          <w:lang w:val="en-US"/>
        </w:rPr>
        <w:t>9) NOT NULL,</w:t>
      </w:r>
    </w:p>
    <w:p w14:paraId="42BF8D21"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nombre</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49960DAC" w14:textId="77777777" w:rsidR="00135787" w:rsidRPr="00F31671" w:rsidRDefault="00135787" w:rsidP="00135787">
      <w:pPr>
        <w:pStyle w:val="comandoseinstrucciones"/>
      </w:pPr>
      <w:r w:rsidRPr="00273903">
        <w:rPr>
          <w:lang w:val="en-US"/>
        </w:rPr>
        <w:t xml:space="preserve">  </w:t>
      </w:r>
      <w:r w:rsidRPr="00F31671">
        <w:t>`</w:t>
      </w:r>
      <w:proofErr w:type="spellStart"/>
      <w:r w:rsidRPr="00F31671">
        <w:t>apelllidos</w:t>
      </w:r>
      <w:proofErr w:type="spellEnd"/>
      <w:r w:rsidRPr="00F31671">
        <w:t xml:space="preserve">` </w:t>
      </w:r>
      <w:proofErr w:type="gramStart"/>
      <w:r w:rsidRPr="00F31671">
        <w:t>VARCHAR(</w:t>
      </w:r>
      <w:proofErr w:type="gramEnd"/>
      <w:r w:rsidRPr="00F31671">
        <w:t>45) NOT NULL,</w:t>
      </w:r>
    </w:p>
    <w:p w14:paraId="1C97526F" w14:textId="77777777" w:rsidR="00135787" w:rsidRPr="00F31671" w:rsidRDefault="00135787" w:rsidP="00135787">
      <w:pPr>
        <w:pStyle w:val="comandoseinstrucciones"/>
      </w:pPr>
      <w:r w:rsidRPr="00F31671">
        <w:t xml:space="preserve">  `</w:t>
      </w:r>
      <w:proofErr w:type="spellStart"/>
      <w:r w:rsidRPr="00F31671">
        <w:t>direccion</w:t>
      </w:r>
      <w:proofErr w:type="spellEnd"/>
      <w:r w:rsidRPr="00F31671">
        <w:t xml:space="preserve">` </w:t>
      </w:r>
      <w:proofErr w:type="gramStart"/>
      <w:r w:rsidRPr="00F31671">
        <w:t>VARCHAR(</w:t>
      </w:r>
      <w:proofErr w:type="gramEnd"/>
      <w:r w:rsidRPr="00F31671">
        <w:t>45) NOT NULL,</w:t>
      </w:r>
    </w:p>
    <w:p w14:paraId="744222B8" w14:textId="77777777" w:rsidR="00135787" w:rsidRPr="00273903" w:rsidRDefault="00135787" w:rsidP="00135787">
      <w:pPr>
        <w:pStyle w:val="comandoseinstrucciones"/>
        <w:rPr>
          <w:lang w:val="en-US"/>
        </w:rPr>
      </w:pPr>
      <w:r w:rsidRPr="00F31671">
        <w:t xml:space="preserve">  </w:t>
      </w:r>
      <w:r w:rsidRPr="00273903">
        <w:rPr>
          <w:lang w:val="en-US"/>
        </w:rPr>
        <w:t xml:space="preserve">`ciudad` </w:t>
      </w:r>
      <w:proofErr w:type="gramStart"/>
      <w:r w:rsidRPr="00273903">
        <w:rPr>
          <w:lang w:val="en-US"/>
        </w:rPr>
        <w:t>VARCHAR(</w:t>
      </w:r>
      <w:proofErr w:type="gramEnd"/>
      <w:r w:rsidRPr="00273903">
        <w:rPr>
          <w:lang w:val="en-US"/>
        </w:rPr>
        <w:t>45) NOT NULL,</w:t>
      </w:r>
    </w:p>
    <w:p w14:paraId="283AE81A" w14:textId="77777777" w:rsidR="00135787" w:rsidRPr="00273903" w:rsidRDefault="00135787" w:rsidP="00135787">
      <w:pPr>
        <w:pStyle w:val="comandoseinstrucciones"/>
        <w:rPr>
          <w:lang w:val="en-US"/>
        </w:rPr>
      </w:pPr>
      <w:r w:rsidRPr="00273903">
        <w:rPr>
          <w:lang w:val="en-US"/>
        </w:rPr>
        <w:t xml:space="preserve">  `cp` </w:t>
      </w:r>
      <w:proofErr w:type="gramStart"/>
      <w:r w:rsidRPr="00273903">
        <w:rPr>
          <w:lang w:val="en-US"/>
        </w:rPr>
        <w:t>VARCHAR(</w:t>
      </w:r>
      <w:proofErr w:type="gramEnd"/>
      <w:r w:rsidRPr="00273903">
        <w:rPr>
          <w:lang w:val="en-US"/>
        </w:rPr>
        <w:t>5) NOT NULL,</w:t>
      </w:r>
    </w:p>
    <w:p w14:paraId="76E6FFA3" w14:textId="77777777" w:rsidR="00135787" w:rsidRPr="00F31671" w:rsidRDefault="00135787" w:rsidP="00135787">
      <w:pPr>
        <w:pStyle w:val="comandoseinstrucciones"/>
      </w:pPr>
      <w:r w:rsidRPr="00273903">
        <w:rPr>
          <w:lang w:val="en-US"/>
        </w:rPr>
        <w:t xml:space="preserve">  </w:t>
      </w:r>
      <w:r w:rsidRPr="00F31671">
        <w:t>`</w:t>
      </w:r>
      <w:proofErr w:type="spellStart"/>
      <w:r w:rsidRPr="00F31671">
        <w:t>telefono</w:t>
      </w:r>
      <w:proofErr w:type="spellEnd"/>
      <w:r w:rsidRPr="00F31671">
        <w:t xml:space="preserve">` </w:t>
      </w:r>
      <w:proofErr w:type="gramStart"/>
      <w:r w:rsidRPr="00F31671">
        <w:t>VARCHAR(</w:t>
      </w:r>
      <w:proofErr w:type="gramEnd"/>
      <w:r w:rsidRPr="00F31671">
        <w:t>13) NOT NULL,</w:t>
      </w:r>
    </w:p>
    <w:p w14:paraId="16EA1A63" w14:textId="77777777" w:rsidR="00135787" w:rsidRPr="00F31671" w:rsidRDefault="00135787" w:rsidP="00135787">
      <w:pPr>
        <w:pStyle w:val="comandoseinstrucciones"/>
      </w:pPr>
      <w:r w:rsidRPr="00F31671">
        <w:t xml:space="preserve">  `</w:t>
      </w:r>
      <w:proofErr w:type="spellStart"/>
      <w:r w:rsidRPr="00F31671">
        <w:t>fecha_alta</w:t>
      </w:r>
      <w:proofErr w:type="spellEnd"/>
      <w:r w:rsidRPr="00F31671">
        <w:t>` DATE NOT NULL,</w:t>
      </w:r>
    </w:p>
    <w:p w14:paraId="2E02F958" w14:textId="77777777" w:rsidR="00135787" w:rsidRPr="00273903" w:rsidRDefault="00135787" w:rsidP="00135787">
      <w:pPr>
        <w:pStyle w:val="comandoseinstrucciones"/>
        <w:rPr>
          <w:lang w:val="en-US"/>
        </w:rPr>
      </w:pPr>
      <w:r w:rsidRPr="00F31671">
        <w:t xml:space="preserve">  </w:t>
      </w:r>
      <w:r w:rsidRPr="00273903">
        <w:rPr>
          <w:lang w:val="en-US"/>
        </w:rPr>
        <w:t>`</w:t>
      </w:r>
      <w:proofErr w:type="spellStart"/>
      <w:r w:rsidRPr="00273903">
        <w:rPr>
          <w:lang w:val="en-US"/>
        </w:rPr>
        <w:t>categoria</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43247358"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salario</w:t>
      </w:r>
      <w:proofErr w:type="spellEnd"/>
      <w:r w:rsidRPr="00273903">
        <w:rPr>
          <w:lang w:val="en-US"/>
        </w:rPr>
        <w:t xml:space="preserve">` </w:t>
      </w:r>
      <w:proofErr w:type="gramStart"/>
      <w:r w:rsidRPr="00273903">
        <w:rPr>
          <w:lang w:val="en-US"/>
        </w:rPr>
        <w:t>DECIMAL(</w:t>
      </w:r>
      <w:proofErr w:type="gramEnd"/>
      <w:r w:rsidRPr="00273903">
        <w:rPr>
          <w:lang w:val="en-US"/>
        </w:rPr>
        <w:t>8,2) NOT NULL,</w:t>
      </w:r>
    </w:p>
    <w:p w14:paraId="6869D0A8"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dni</w:t>
      </w:r>
      <w:proofErr w:type="spellEnd"/>
      <w:r w:rsidRPr="00273903">
        <w:rPr>
          <w:lang w:val="en-US"/>
        </w:rPr>
        <w:t>`))</w:t>
      </w:r>
    </w:p>
    <w:p w14:paraId="3E76A721"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68F67E9E" w14:textId="77777777" w:rsidR="00135787" w:rsidRPr="00273903" w:rsidRDefault="00135787" w:rsidP="00135787">
      <w:pPr>
        <w:pStyle w:val="comandoseinstrucciones"/>
        <w:rPr>
          <w:lang w:val="en-US"/>
        </w:rPr>
      </w:pPr>
    </w:p>
    <w:p w14:paraId="5364673D" w14:textId="77777777" w:rsidR="00135787" w:rsidRPr="00273903" w:rsidRDefault="00135787" w:rsidP="00135787">
      <w:pPr>
        <w:pStyle w:val="comandoseinstrucciones"/>
        <w:rPr>
          <w:lang w:val="en-US"/>
        </w:rPr>
      </w:pPr>
      <w:r w:rsidRPr="00273903">
        <w:rPr>
          <w:lang w:val="en-US"/>
        </w:rPr>
        <w:t>CREATE UNIQUE INDEX `</w:t>
      </w:r>
      <w:proofErr w:type="spellStart"/>
      <w:r w:rsidRPr="00273903">
        <w:rPr>
          <w:lang w:val="en-US"/>
        </w:rPr>
        <w:t>dni_UNIQUE</w:t>
      </w:r>
      <w:proofErr w:type="spellEnd"/>
      <w:r w:rsidRPr="00273903">
        <w:rPr>
          <w:lang w:val="en-US"/>
        </w:rPr>
        <w:t>` ON `</w:t>
      </w:r>
      <w:proofErr w:type="spellStart"/>
      <w:r w:rsidRPr="00273903">
        <w:rPr>
          <w:lang w:val="en-US"/>
        </w:rPr>
        <w:t>Empleados</w:t>
      </w:r>
      <w:proofErr w:type="spellEnd"/>
      <w:r w:rsidRPr="00273903">
        <w:rPr>
          <w:lang w:val="en-US"/>
        </w:rPr>
        <w:t>` (`</w:t>
      </w:r>
      <w:proofErr w:type="spellStart"/>
      <w:r w:rsidRPr="00273903">
        <w:rPr>
          <w:lang w:val="en-US"/>
        </w:rPr>
        <w:t>dni</w:t>
      </w:r>
      <w:proofErr w:type="spellEnd"/>
      <w:r w:rsidRPr="00273903">
        <w:rPr>
          <w:lang w:val="en-US"/>
        </w:rPr>
        <w:t>` ASC);</w:t>
      </w:r>
    </w:p>
    <w:p w14:paraId="4DD961F5" w14:textId="77777777" w:rsidR="00135787" w:rsidRPr="00273903" w:rsidRDefault="00135787" w:rsidP="00135787">
      <w:pPr>
        <w:pStyle w:val="comandoseinstrucciones"/>
        <w:rPr>
          <w:lang w:val="en-US"/>
        </w:rPr>
      </w:pPr>
    </w:p>
    <w:p w14:paraId="278FC2D5" w14:textId="77777777" w:rsidR="00135787" w:rsidRPr="00273903" w:rsidRDefault="00135787" w:rsidP="00135787">
      <w:pPr>
        <w:pStyle w:val="comandoseinstrucciones"/>
        <w:rPr>
          <w:lang w:val="en-US"/>
        </w:rPr>
      </w:pPr>
    </w:p>
    <w:p w14:paraId="51321C27" w14:textId="77777777" w:rsidR="00135787" w:rsidRPr="00F31671" w:rsidRDefault="00135787" w:rsidP="00135787">
      <w:pPr>
        <w:pStyle w:val="comandoseinstrucciones"/>
      </w:pPr>
      <w:r w:rsidRPr="00F31671">
        <w:t>-- -----------------------------------------------------</w:t>
      </w:r>
    </w:p>
    <w:p w14:paraId="0A6ED58B" w14:textId="77777777" w:rsidR="00135787" w:rsidRPr="00F31671" w:rsidRDefault="00135787" w:rsidP="00135787">
      <w:pPr>
        <w:pStyle w:val="comandoseinstrucciones"/>
      </w:pPr>
      <w:r w:rsidRPr="00F31671">
        <w:t>-- Table `cocineros`</w:t>
      </w:r>
    </w:p>
    <w:p w14:paraId="5902F303" w14:textId="77777777" w:rsidR="00135787" w:rsidRPr="00F31671" w:rsidRDefault="00135787" w:rsidP="00135787">
      <w:pPr>
        <w:pStyle w:val="comandoseinstrucciones"/>
      </w:pPr>
      <w:r w:rsidRPr="00F31671">
        <w:t>-- -----------------------------------------------------</w:t>
      </w:r>
    </w:p>
    <w:p w14:paraId="613198CC" w14:textId="77777777" w:rsidR="00135787" w:rsidRPr="00273903" w:rsidRDefault="00135787" w:rsidP="00135787">
      <w:pPr>
        <w:pStyle w:val="comandoseinstrucciones"/>
        <w:rPr>
          <w:lang w:val="en-US"/>
        </w:rPr>
      </w:pPr>
      <w:r w:rsidRPr="00273903">
        <w:rPr>
          <w:lang w:val="en-US"/>
        </w:rPr>
        <w:t>DROP TABLE IF EXISTS `cocineros</w:t>
      </w:r>
      <w:proofErr w:type="gramStart"/>
      <w:r w:rsidRPr="00273903">
        <w:rPr>
          <w:lang w:val="en-US"/>
        </w:rPr>
        <w:t>` ;</w:t>
      </w:r>
      <w:proofErr w:type="gramEnd"/>
    </w:p>
    <w:p w14:paraId="46BFBABA" w14:textId="77777777" w:rsidR="00135787" w:rsidRPr="00273903" w:rsidRDefault="00135787" w:rsidP="00135787">
      <w:pPr>
        <w:pStyle w:val="comandoseinstrucciones"/>
        <w:rPr>
          <w:lang w:val="en-US"/>
        </w:rPr>
      </w:pPr>
    </w:p>
    <w:p w14:paraId="446B4BA2" w14:textId="77777777" w:rsidR="00135787" w:rsidRPr="00273903" w:rsidRDefault="00135787" w:rsidP="00135787">
      <w:pPr>
        <w:pStyle w:val="comandoseinstrucciones"/>
        <w:rPr>
          <w:lang w:val="en-US"/>
        </w:rPr>
      </w:pPr>
      <w:r w:rsidRPr="00273903">
        <w:rPr>
          <w:lang w:val="en-US"/>
        </w:rPr>
        <w:t>CREATE TABLE IF NOT EXISTS `cocineros` (</w:t>
      </w:r>
    </w:p>
    <w:p w14:paraId="63416C6D"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dni</w:t>
      </w:r>
      <w:proofErr w:type="spellEnd"/>
      <w:r w:rsidRPr="00273903">
        <w:rPr>
          <w:lang w:val="en-US"/>
        </w:rPr>
        <w:t xml:space="preserve">` </w:t>
      </w:r>
      <w:proofErr w:type="gramStart"/>
      <w:r w:rsidRPr="00273903">
        <w:rPr>
          <w:lang w:val="en-US"/>
        </w:rPr>
        <w:t>VARCHAR(</w:t>
      </w:r>
      <w:proofErr w:type="gramEnd"/>
      <w:r w:rsidRPr="00273903">
        <w:rPr>
          <w:lang w:val="en-US"/>
        </w:rPr>
        <w:t>9) NOT NULL,</w:t>
      </w:r>
    </w:p>
    <w:p w14:paraId="5FE984FC"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puesto</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1C9FAD43"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especialidad</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34C6A487"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dni</w:t>
      </w:r>
      <w:proofErr w:type="spellEnd"/>
      <w:r w:rsidRPr="00273903">
        <w:rPr>
          <w:lang w:val="en-US"/>
        </w:rPr>
        <w:t>`),</w:t>
      </w:r>
    </w:p>
    <w:p w14:paraId="43A2A9EE" w14:textId="77777777" w:rsidR="00135787" w:rsidRPr="00273903" w:rsidRDefault="00135787" w:rsidP="00135787">
      <w:pPr>
        <w:pStyle w:val="comandoseinstrucciones"/>
        <w:rPr>
          <w:lang w:val="en-US"/>
        </w:rPr>
      </w:pPr>
      <w:r w:rsidRPr="00273903">
        <w:rPr>
          <w:lang w:val="en-US"/>
        </w:rPr>
        <w:t xml:space="preserve">  CONSTRAINT `</w:t>
      </w:r>
      <w:proofErr w:type="spellStart"/>
      <w:r w:rsidRPr="00273903">
        <w:rPr>
          <w:lang w:val="en-US"/>
        </w:rPr>
        <w:t>fk_cocineros_Empleados</w:t>
      </w:r>
      <w:proofErr w:type="spellEnd"/>
      <w:r w:rsidRPr="00273903">
        <w:rPr>
          <w:lang w:val="en-US"/>
        </w:rPr>
        <w:t>`</w:t>
      </w:r>
    </w:p>
    <w:p w14:paraId="525DF5F6"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dni</w:t>
      </w:r>
      <w:proofErr w:type="spellEnd"/>
      <w:r w:rsidRPr="00273903">
        <w:rPr>
          <w:lang w:val="en-US"/>
        </w:rPr>
        <w:t>`)</w:t>
      </w:r>
    </w:p>
    <w:p w14:paraId="79B1CAC9" w14:textId="77777777" w:rsidR="00135787" w:rsidRPr="00F31671" w:rsidRDefault="00135787" w:rsidP="00135787">
      <w:pPr>
        <w:pStyle w:val="comandoseinstrucciones"/>
      </w:pPr>
      <w:r w:rsidRPr="00273903">
        <w:rPr>
          <w:lang w:val="en-US"/>
        </w:rPr>
        <w:t xml:space="preserve">    </w:t>
      </w:r>
      <w:r w:rsidRPr="00F31671">
        <w:t>REFERENCES `Empleados` (`</w:t>
      </w:r>
      <w:proofErr w:type="spellStart"/>
      <w:r w:rsidRPr="00F31671">
        <w:t>dni</w:t>
      </w:r>
      <w:proofErr w:type="spellEnd"/>
      <w:r w:rsidRPr="00F31671">
        <w:t>`)</w:t>
      </w:r>
    </w:p>
    <w:p w14:paraId="34BD7ADB" w14:textId="77777777" w:rsidR="00135787" w:rsidRPr="00F31671" w:rsidRDefault="00135787" w:rsidP="00135787">
      <w:pPr>
        <w:pStyle w:val="comandoseinstrucciones"/>
      </w:pPr>
      <w:r w:rsidRPr="00F31671">
        <w:t xml:space="preserve">    ON DELETE CASCADE</w:t>
      </w:r>
    </w:p>
    <w:p w14:paraId="641EE485" w14:textId="77777777" w:rsidR="00135787" w:rsidRPr="00273903" w:rsidRDefault="00135787" w:rsidP="00135787">
      <w:pPr>
        <w:pStyle w:val="comandoseinstrucciones"/>
        <w:rPr>
          <w:lang w:val="en-US"/>
        </w:rPr>
      </w:pPr>
      <w:r w:rsidRPr="00F31671">
        <w:t xml:space="preserve">    </w:t>
      </w:r>
      <w:r w:rsidRPr="00273903">
        <w:rPr>
          <w:lang w:val="en-US"/>
        </w:rPr>
        <w:t>ON UPDATE CASCADE)</w:t>
      </w:r>
    </w:p>
    <w:p w14:paraId="1031AEAA"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5D067C42" w14:textId="77777777" w:rsidR="00135787" w:rsidRPr="00273903" w:rsidRDefault="00135787" w:rsidP="00135787">
      <w:pPr>
        <w:pStyle w:val="comandoseinstrucciones"/>
        <w:rPr>
          <w:lang w:val="en-US"/>
        </w:rPr>
      </w:pPr>
    </w:p>
    <w:p w14:paraId="5CD9DB46" w14:textId="77777777" w:rsidR="00135787" w:rsidRPr="00273903" w:rsidRDefault="00135787" w:rsidP="00135787">
      <w:pPr>
        <w:pStyle w:val="comandoseinstrucciones"/>
        <w:rPr>
          <w:lang w:val="en-US"/>
        </w:rPr>
      </w:pPr>
    </w:p>
    <w:p w14:paraId="2CBDEA77" w14:textId="77777777" w:rsidR="00135787" w:rsidRPr="00F31671" w:rsidRDefault="00135787" w:rsidP="00135787">
      <w:pPr>
        <w:pStyle w:val="comandoseinstrucciones"/>
      </w:pPr>
      <w:r w:rsidRPr="00F31671">
        <w:t>-- -----------------------------------------------------</w:t>
      </w:r>
    </w:p>
    <w:p w14:paraId="0CD8AF80" w14:textId="77777777" w:rsidR="00135787" w:rsidRPr="00F31671" w:rsidRDefault="00135787" w:rsidP="00135787">
      <w:pPr>
        <w:pStyle w:val="comandoseinstrucciones"/>
      </w:pPr>
      <w:r w:rsidRPr="00F31671">
        <w:t>-- Table `camareros`</w:t>
      </w:r>
    </w:p>
    <w:p w14:paraId="6FD173ED" w14:textId="77777777" w:rsidR="00135787" w:rsidRPr="00F31671" w:rsidRDefault="00135787" w:rsidP="00135787">
      <w:pPr>
        <w:pStyle w:val="comandoseinstrucciones"/>
      </w:pPr>
      <w:r w:rsidRPr="00F31671">
        <w:t>-- -----------------------------------------------------</w:t>
      </w:r>
    </w:p>
    <w:p w14:paraId="51592E4D"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camareros</w:t>
      </w:r>
      <w:proofErr w:type="spellEnd"/>
      <w:proofErr w:type="gramStart"/>
      <w:r w:rsidRPr="00273903">
        <w:rPr>
          <w:lang w:val="en-US"/>
        </w:rPr>
        <w:t>` ;</w:t>
      </w:r>
      <w:proofErr w:type="gramEnd"/>
    </w:p>
    <w:p w14:paraId="65522CB1" w14:textId="77777777" w:rsidR="00135787" w:rsidRPr="00273903" w:rsidRDefault="00135787" w:rsidP="00135787">
      <w:pPr>
        <w:pStyle w:val="comandoseinstrucciones"/>
        <w:rPr>
          <w:lang w:val="en-US"/>
        </w:rPr>
      </w:pPr>
    </w:p>
    <w:p w14:paraId="1C8971A6"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camareros</w:t>
      </w:r>
      <w:proofErr w:type="spellEnd"/>
      <w:r w:rsidRPr="00273903">
        <w:rPr>
          <w:lang w:val="en-US"/>
        </w:rPr>
        <w:t>` (</w:t>
      </w:r>
    </w:p>
    <w:p w14:paraId="5FD99DA2"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dni</w:t>
      </w:r>
      <w:proofErr w:type="spellEnd"/>
      <w:r w:rsidRPr="00273903">
        <w:rPr>
          <w:lang w:val="en-US"/>
        </w:rPr>
        <w:t xml:space="preserve">` </w:t>
      </w:r>
      <w:proofErr w:type="gramStart"/>
      <w:r w:rsidRPr="00273903">
        <w:rPr>
          <w:lang w:val="en-US"/>
        </w:rPr>
        <w:t>VARCHAR(</w:t>
      </w:r>
      <w:proofErr w:type="gramEnd"/>
      <w:r w:rsidRPr="00273903">
        <w:rPr>
          <w:lang w:val="en-US"/>
        </w:rPr>
        <w:t>9) NOT NULL,</w:t>
      </w:r>
    </w:p>
    <w:p w14:paraId="3A812FC3"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turno</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09121280"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experiencia</w:t>
      </w:r>
      <w:proofErr w:type="spellEnd"/>
      <w:r w:rsidRPr="00273903">
        <w:rPr>
          <w:lang w:val="en-US"/>
        </w:rPr>
        <w:t>` TEXT NULL,</w:t>
      </w:r>
    </w:p>
    <w:p w14:paraId="155C76FE" w14:textId="77777777" w:rsidR="00135787" w:rsidRPr="00273903" w:rsidRDefault="00135787" w:rsidP="00135787">
      <w:pPr>
        <w:pStyle w:val="comandoseinstrucciones"/>
        <w:rPr>
          <w:lang w:val="en-US"/>
        </w:rPr>
      </w:pPr>
      <w:r w:rsidRPr="00273903">
        <w:rPr>
          <w:lang w:val="en-US"/>
        </w:rPr>
        <w:t xml:space="preserve">  `supervisor` </w:t>
      </w:r>
      <w:proofErr w:type="gramStart"/>
      <w:r w:rsidRPr="00273903">
        <w:rPr>
          <w:lang w:val="en-US"/>
        </w:rPr>
        <w:t>VARCHAR(</w:t>
      </w:r>
      <w:proofErr w:type="gramEnd"/>
      <w:r w:rsidRPr="00273903">
        <w:rPr>
          <w:lang w:val="en-US"/>
        </w:rPr>
        <w:t>9) NULL,</w:t>
      </w:r>
    </w:p>
    <w:p w14:paraId="174DB47C"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dni</w:t>
      </w:r>
      <w:proofErr w:type="spellEnd"/>
      <w:r w:rsidRPr="00273903">
        <w:rPr>
          <w:lang w:val="en-US"/>
        </w:rPr>
        <w:t>`),</w:t>
      </w:r>
    </w:p>
    <w:p w14:paraId="1B11B418" w14:textId="77777777" w:rsidR="00135787" w:rsidRPr="00273903" w:rsidRDefault="00135787" w:rsidP="00135787">
      <w:pPr>
        <w:pStyle w:val="comandoseinstrucciones"/>
        <w:rPr>
          <w:lang w:val="en-US"/>
        </w:rPr>
      </w:pPr>
      <w:r w:rsidRPr="00273903">
        <w:rPr>
          <w:lang w:val="en-US"/>
        </w:rPr>
        <w:lastRenderedPageBreak/>
        <w:t xml:space="preserve">  CONSTRAINT `fk_camareros_Empleados1`</w:t>
      </w:r>
    </w:p>
    <w:p w14:paraId="1136B54B"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dni</w:t>
      </w:r>
      <w:proofErr w:type="spellEnd"/>
      <w:r w:rsidRPr="00273903">
        <w:rPr>
          <w:lang w:val="en-US"/>
        </w:rPr>
        <w:t>`)</w:t>
      </w:r>
    </w:p>
    <w:p w14:paraId="7AD5B70A" w14:textId="77777777" w:rsidR="00135787" w:rsidRPr="00F31671" w:rsidRDefault="00135787" w:rsidP="00135787">
      <w:pPr>
        <w:pStyle w:val="comandoseinstrucciones"/>
      </w:pPr>
      <w:r w:rsidRPr="00273903">
        <w:rPr>
          <w:lang w:val="en-US"/>
        </w:rPr>
        <w:t xml:space="preserve">    </w:t>
      </w:r>
      <w:r w:rsidRPr="00F31671">
        <w:t>REFERENCES `Empleados` (`</w:t>
      </w:r>
      <w:proofErr w:type="spellStart"/>
      <w:r w:rsidRPr="00F31671">
        <w:t>dni</w:t>
      </w:r>
      <w:proofErr w:type="spellEnd"/>
      <w:r w:rsidRPr="00F31671">
        <w:t>`)</w:t>
      </w:r>
    </w:p>
    <w:p w14:paraId="73DBEEB2" w14:textId="77777777" w:rsidR="00135787" w:rsidRPr="00F31671" w:rsidRDefault="00135787" w:rsidP="00135787">
      <w:pPr>
        <w:pStyle w:val="comandoseinstrucciones"/>
      </w:pPr>
      <w:r w:rsidRPr="00F31671">
        <w:t xml:space="preserve">    ON DELETE CASCADE</w:t>
      </w:r>
    </w:p>
    <w:p w14:paraId="57610A70" w14:textId="77777777" w:rsidR="00135787" w:rsidRPr="00273903" w:rsidRDefault="00135787" w:rsidP="00135787">
      <w:pPr>
        <w:pStyle w:val="comandoseinstrucciones"/>
        <w:rPr>
          <w:lang w:val="en-US"/>
        </w:rPr>
      </w:pPr>
      <w:r w:rsidRPr="00F31671">
        <w:t xml:space="preserve">    </w:t>
      </w:r>
      <w:r w:rsidRPr="00273903">
        <w:rPr>
          <w:lang w:val="en-US"/>
        </w:rPr>
        <w:t>ON UPDATE CASCADE,</w:t>
      </w:r>
    </w:p>
    <w:p w14:paraId="40DA5A8E" w14:textId="77777777" w:rsidR="00135787" w:rsidRPr="00273903" w:rsidRDefault="00135787" w:rsidP="00135787">
      <w:pPr>
        <w:pStyle w:val="comandoseinstrucciones"/>
        <w:rPr>
          <w:lang w:val="en-US"/>
        </w:rPr>
      </w:pPr>
      <w:r w:rsidRPr="00273903">
        <w:rPr>
          <w:lang w:val="en-US"/>
        </w:rPr>
        <w:t xml:space="preserve">  CONSTRAINT `fk_camareros_camareros1`</w:t>
      </w:r>
    </w:p>
    <w:p w14:paraId="13D0DAB2" w14:textId="77777777" w:rsidR="00135787" w:rsidRPr="00273903" w:rsidRDefault="00135787" w:rsidP="00135787">
      <w:pPr>
        <w:pStyle w:val="comandoseinstrucciones"/>
        <w:rPr>
          <w:lang w:val="en-US"/>
        </w:rPr>
      </w:pPr>
      <w:r w:rsidRPr="00273903">
        <w:rPr>
          <w:lang w:val="en-US"/>
        </w:rPr>
        <w:t xml:space="preserve">    FOREIGN KEY (`supervisor`)</w:t>
      </w:r>
    </w:p>
    <w:p w14:paraId="4E62A1B9" w14:textId="77777777" w:rsidR="00135787" w:rsidRPr="00273903" w:rsidRDefault="00135787" w:rsidP="00135787">
      <w:pPr>
        <w:pStyle w:val="comandoseinstrucciones"/>
        <w:rPr>
          <w:lang w:val="en-US"/>
        </w:rPr>
      </w:pPr>
      <w:r w:rsidRPr="00273903">
        <w:rPr>
          <w:lang w:val="en-US"/>
        </w:rPr>
        <w:t xml:space="preserve">    REFERENCES `</w:t>
      </w:r>
      <w:proofErr w:type="spellStart"/>
      <w:r w:rsidRPr="00273903">
        <w:rPr>
          <w:lang w:val="en-US"/>
        </w:rPr>
        <w:t>camareros</w:t>
      </w:r>
      <w:proofErr w:type="spellEnd"/>
      <w:r w:rsidRPr="00273903">
        <w:rPr>
          <w:lang w:val="en-US"/>
        </w:rPr>
        <w:t>` (`</w:t>
      </w:r>
      <w:proofErr w:type="spellStart"/>
      <w:r w:rsidRPr="00273903">
        <w:rPr>
          <w:lang w:val="en-US"/>
        </w:rPr>
        <w:t>dni</w:t>
      </w:r>
      <w:proofErr w:type="spellEnd"/>
      <w:r w:rsidRPr="00273903">
        <w:rPr>
          <w:lang w:val="en-US"/>
        </w:rPr>
        <w:t>`)</w:t>
      </w:r>
    </w:p>
    <w:p w14:paraId="38E325DA" w14:textId="77777777" w:rsidR="00135787" w:rsidRPr="00273903" w:rsidRDefault="00135787" w:rsidP="00135787">
      <w:pPr>
        <w:pStyle w:val="comandoseinstrucciones"/>
        <w:rPr>
          <w:lang w:val="en-US"/>
        </w:rPr>
      </w:pPr>
      <w:r w:rsidRPr="00273903">
        <w:rPr>
          <w:lang w:val="en-US"/>
        </w:rPr>
        <w:t xml:space="preserve">    ON DELETE SET NULL</w:t>
      </w:r>
    </w:p>
    <w:p w14:paraId="7D2FE865" w14:textId="77777777" w:rsidR="00135787" w:rsidRPr="00273903" w:rsidRDefault="00135787" w:rsidP="00135787">
      <w:pPr>
        <w:pStyle w:val="comandoseinstrucciones"/>
        <w:rPr>
          <w:lang w:val="en-US"/>
        </w:rPr>
      </w:pPr>
      <w:r w:rsidRPr="00273903">
        <w:rPr>
          <w:lang w:val="en-US"/>
        </w:rPr>
        <w:t xml:space="preserve">    ON UPDATE CASCADE)</w:t>
      </w:r>
    </w:p>
    <w:p w14:paraId="31F3607B" w14:textId="77777777" w:rsidR="00135787" w:rsidRPr="00F31671" w:rsidRDefault="00135787" w:rsidP="00135787">
      <w:pPr>
        <w:pStyle w:val="comandoseinstrucciones"/>
      </w:pPr>
      <w:r w:rsidRPr="00F31671">
        <w:t xml:space="preserve">ENGINE = </w:t>
      </w:r>
      <w:proofErr w:type="spellStart"/>
      <w:r w:rsidRPr="00F31671">
        <w:t>InnoDB</w:t>
      </w:r>
      <w:proofErr w:type="spellEnd"/>
      <w:r w:rsidRPr="00F31671">
        <w:t>;</w:t>
      </w:r>
    </w:p>
    <w:p w14:paraId="60C916D6" w14:textId="77777777" w:rsidR="00135787" w:rsidRPr="00F31671" w:rsidRDefault="00135787" w:rsidP="00135787">
      <w:pPr>
        <w:pStyle w:val="comandoseinstrucciones"/>
      </w:pPr>
    </w:p>
    <w:p w14:paraId="1D7E0CE0" w14:textId="77777777" w:rsidR="00135787" w:rsidRPr="00F31671" w:rsidRDefault="00135787" w:rsidP="00135787">
      <w:pPr>
        <w:pStyle w:val="comandoseinstrucciones"/>
      </w:pPr>
      <w:r w:rsidRPr="00F31671">
        <w:t>CREATE INDEX `fk_camareros_camareros1_idx` ON `camareros` (`supervisor` ASC);</w:t>
      </w:r>
    </w:p>
    <w:p w14:paraId="07C0ADE4" w14:textId="77777777" w:rsidR="00135787" w:rsidRPr="00F31671" w:rsidRDefault="00135787" w:rsidP="00135787">
      <w:pPr>
        <w:pStyle w:val="comandoseinstrucciones"/>
      </w:pPr>
    </w:p>
    <w:p w14:paraId="05DBC65E" w14:textId="77777777" w:rsidR="00135787" w:rsidRPr="00F31671" w:rsidRDefault="00135787" w:rsidP="00135787">
      <w:pPr>
        <w:pStyle w:val="comandoseinstrucciones"/>
      </w:pPr>
    </w:p>
    <w:p w14:paraId="5B55C303" w14:textId="77777777" w:rsidR="00135787" w:rsidRPr="00F31671" w:rsidRDefault="00135787" w:rsidP="00135787">
      <w:pPr>
        <w:pStyle w:val="comandoseinstrucciones"/>
      </w:pPr>
      <w:r w:rsidRPr="00F31671">
        <w:t>-- -----------------------------------------------------</w:t>
      </w:r>
    </w:p>
    <w:p w14:paraId="04273325" w14:textId="77777777" w:rsidR="00135787" w:rsidRPr="00F31671" w:rsidRDefault="00135787" w:rsidP="00135787">
      <w:pPr>
        <w:pStyle w:val="comandoseinstrucciones"/>
      </w:pPr>
      <w:r w:rsidRPr="00F31671">
        <w:t>-- Table `administradores`</w:t>
      </w:r>
    </w:p>
    <w:p w14:paraId="6EE1B8E1" w14:textId="77777777" w:rsidR="00135787" w:rsidRPr="00F31671" w:rsidRDefault="00135787" w:rsidP="00135787">
      <w:pPr>
        <w:pStyle w:val="comandoseinstrucciones"/>
      </w:pPr>
      <w:r w:rsidRPr="00F31671">
        <w:t>-- -----------------------------------------------------</w:t>
      </w:r>
    </w:p>
    <w:p w14:paraId="647E708B"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administradores</w:t>
      </w:r>
      <w:proofErr w:type="spellEnd"/>
      <w:proofErr w:type="gramStart"/>
      <w:r w:rsidRPr="00273903">
        <w:rPr>
          <w:lang w:val="en-US"/>
        </w:rPr>
        <w:t>` ;</w:t>
      </w:r>
      <w:proofErr w:type="gramEnd"/>
    </w:p>
    <w:p w14:paraId="61B07869" w14:textId="77777777" w:rsidR="00135787" w:rsidRPr="00273903" w:rsidRDefault="00135787" w:rsidP="00135787">
      <w:pPr>
        <w:pStyle w:val="comandoseinstrucciones"/>
        <w:rPr>
          <w:lang w:val="en-US"/>
        </w:rPr>
      </w:pPr>
    </w:p>
    <w:p w14:paraId="4A082DE9"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administradores</w:t>
      </w:r>
      <w:proofErr w:type="spellEnd"/>
      <w:r w:rsidRPr="00273903">
        <w:rPr>
          <w:lang w:val="en-US"/>
        </w:rPr>
        <w:t>` (</w:t>
      </w:r>
    </w:p>
    <w:p w14:paraId="36D60E59"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dni</w:t>
      </w:r>
      <w:proofErr w:type="spellEnd"/>
      <w:r w:rsidRPr="00273903">
        <w:rPr>
          <w:lang w:val="en-US"/>
        </w:rPr>
        <w:t xml:space="preserve">` </w:t>
      </w:r>
      <w:proofErr w:type="gramStart"/>
      <w:r w:rsidRPr="00273903">
        <w:rPr>
          <w:lang w:val="en-US"/>
        </w:rPr>
        <w:t>VARCHAR(</w:t>
      </w:r>
      <w:proofErr w:type="gramEnd"/>
      <w:r w:rsidRPr="00273903">
        <w:rPr>
          <w:lang w:val="en-US"/>
        </w:rPr>
        <w:t>9) NOT NULL,</w:t>
      </w:r>
    </w:p>
    <w:p w14:paraId="4CF149D8" w14:textId="77777777" w:rsidR="00135787" w:rsidRPr="00273903" w:rsidRDefault="00135787" w:rsidP="00135787">
      <w:pPr>
        <w:pStyle w:val="comandoseinstrucciones"/>
        <w:rPr>
          <w:lang w:val="en-US"/>
        </w:rPr>
      </w:pPr>
      <w:r w:rsidRPr="00273903">
        <w:rPr>
          <w:lang w:val="en-US"/>
        </w:rPr>
        <w:t xml:space="preserve">  `cargo` </w:t>
      </w:r>
      <w:proofErr w:type="gramStart"/>
      <w:r w:rsidRPr="00273903">
        <w:rPr>
          <w:lang w:val="en-US"/>
        </w:rPr>
        <w:t>VARCHAR(</w:t>
      </w:r>
      <w:proofErr w:type="gramEnd"/>
      <w:r w:rsidRPr="00273903">
        <w:rPr>
          <w:lang w:val="en-US"/>
        </w:rPr>
        <w:t>45) NOT NULL,</w:t>
      </w:r>
    </w:p>
    <w:p w14:paraId="5FAAB151"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dni</w:t>
      </w:r>
      <w:proofErr w:type="spellEnd"/>
      <w:r w:rsidRPr="00273903">
        <w:rPr>
          <w:lang w:val="en-US"/>
        </w:rPr>
        <w:t>`),</w:t>
      </w:r>
    </w:p>
    <w:p w14:paraId="32616610" w14:textId="77777777" w:rsidR="00135787" w:rsidRPr="00273903" w:rsidRDefault="00135787" w:rsidP="00135787">
      <w:pPr>
        <w:pStyle w:val="comandoseinstrucciones"/>
        <w:rPr>
          <w:lang w:val="en-US"/>
        </w:rPr>
      </w:pPr>
      <w:r w:rsidRPr="00273903">
        <w:rPr>
          <w:lang w:val="en-US"/>
        </w:rPr>
        <w:t xml:space="preserve">  CONSTRAINT `fk_administradores_Empleados1`</w:t>
      </w:r>
    </w:p>
    <w:p w14:paraId="5D955465"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dni</w:t>
      </w:r>
      <w:proofErr w:type="spellEnd"/>
      <w:r w:rsidRPr="00273903">
        <w:rPr>
          <w:lang w:val="en-US"/>
        </w:rPr>
        <w:t>`)</w:t>
      </w:r>
    </w:p>
    <w:p w14:paraId="44D385B3" w14:textId="77777777" w:rsidR="00135787" w:rsidRPr="00F31671" w:rsidRDefault="00135787" w:rsidP="00135787">
      <w:pPr>
        <w:pStyle w:val="comandoseinstrucciones"/>
      </w:pPr>
      <w:r w:rsidRPr="00273903">
        <w:rPr>
          <w:lang w:val="en-US"/>
        </w:rPr>
        <w:t xml:space="preserve">    </w:t>
      </w:r>
      <w:r w:rsidRPr="00F31671">
        <w:t>REFERENCES `Empleados` (`</w:t>
      </w:r>
      <w:proofErr w:type="spellStart"/>
      <w:r w:rsidRPr="00F31671">
        <w:t>dni</w:t>
      </w:r>
      <w:proofErr w:type="spellEnd"/>
      <w:r w:rsidRPr="00F31671">
        <w:t>`)</w:t>
      </w:r>
    </w:p>
    <w:p w14:paraId="01BD0A29" w14:textId="77777777" w:rsidR="00135787" w:rsidRPr="00F31671" w:rsidRDefault="00135787" w:rsidP="00135787">
      <w:pPr>
        <w:pStyle w:val="comandoseinstrucciones"/>
      </w:pPr>
      <w:r w:rsidRPr="00F31671">
        <w:t xml:space="preserve">    ON DELETE CASCADE</w:t>
      </w:r>
    </w:p>
    <w:p w14:paraId="4C3B6A1C" w14:textId="77777777" w:rsidR="00135787" w:rsidRPr="00273903" w:rsidRDefault="00135787" w:rsidP="00135787">
      <w:pPr>
        <w:pStyle w:val="comandoseinstrucciones"/>
        <w:rPr>
          <w:lang w:val="en-US"/>
        </w:rPr>
      </w:pPr>
      <w:r w:rsidRPr="00F31671">
        <w:t xml:space="preserve">    </w:t>
      </w:r>
      <w:r w:rsidRPr="00273903">
        <w:rPr>
          <w:lang w:val="en-US"/>
        </w:rPr>
        <w:t>ON UPDATE CASCADE)</w:t>
      </w:r>
    </w:p>
    <w:p w14:paraId="1E629C41"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48111931" w14:textId="77777777" w:rsidR="00135787" w:rsidRPr="00273903" w:rsidRDefault="00135787" w:rsidP="00135787">
      <w:pPr>
        <w:pStyle w:val="comandoseinstrucciones"/>
        <w:rPr>
          <w:lang w:val="en-US"/>
        </w:rPr>
      </w:pPr>
    </w:p>
    <w:p w14:paraId="530053C0" w14:textId="77777777" w:rsidR="00135787" w:rsidRPr="00273903" w:rsidRDefault="00135787" w:rsidP="00135787">
      <w:pPr>
        <w:pStyle w:val="comandoseinstrucciones"/>
        <w:rPr>
          <w:lang w:val="en-US"/>
        </w:rPr>
      </w:pPr>
    </w:p>
    <w:p w14:paraId="4E99DC9E" w14:textId="77777777" w:rsidR="00135787" w:rsidRPr="00F31671" w:rsidRDefault="00135787" w:rsidP="00135787">
      <w:pPr>
        <w:pStyle w:val="comandoseinstrucciones"/>
      </w:pPr>
      <w:r w:rsidRPr="00F31671">
        <w:t>-- -----------------------------------------------------</w:t>
      </w:r>
    </w:p>
    <w:p w14:paraId="7FB17A80" w14:textId="77777777" w:rsidR="00135787" w:rsidRPr="00F31671" w:rsidRDefault="00135787" w:rsidP="00135787">
      <w:pPr>
        <w:pStyle w:val="comandoseinstrucciones"/>
      </w:pPr>
      <w:r w:rsidRPr="00F31671">
        <w:t>-- Table `comedores`</w:t>
      </w:r>
    </w:p>
    <w:p w14:paraId="56B59049" w14:textId="77777777" w:rsidR="00135787" w:rsidRPr="00F31671" w:rsidRDefault="00135787" w:rsidP="00135787">
      <w:pPr>
        <w:pStyle w:val="comandoseinstrucciones"/>
      </w:pPr>
      <w:r w:rsidRPr="00F31671">
        <w:t>-- -----------------------------------------------------</w:t>
      </w:r>
    </w:p>
    <w:p w14:paraId="0E6D303E"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comedores</w:t>
      </w:r>
      <w:proofErr w:type="spellEnd"/>
      <w:proofErr w:type="gramStart"/>
      <w:r w:rsidRPr="00273903">
        <w:rPr>
          <w:lang w:val="en-US"/>
        </w:rPr>
        <w:t>` ;</w:t>
      </w:r>
      <w:proofErr w:type="gramEnd"/>
    </w:p>
    <w:p w14:paraId="0DE06755" w14:textId="77777777" w:rsidR="00135787" w:rsidRPr="00273903" w:rsidRDefault="00135787" w:rsidP="00135787">
      <w:pPr>
        <w:pStyle w:val="comandoseinstrucciones"/>
        <w:rPr>
          <w:lang w:val="en-US"/>
        </w:rPr>
      </w:pPr>
    </w:p>
    <w:p w14:paraId="74E8F32E"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comedores</w:t>
      </w:r>
      <w:proofErr w:type="spellEnd"/>
      <w:r w:rsidRPr="00273903">
        <w:rPr>
          <w:lang w:val="en-US"/>
        </w:rPr>
        <w:t>` (</w:t>
      </w:r>
    </w:p>
    <w:p w14:paraId="27C61A9B"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idcomedor</w:t>
      </w:r>
      <w:proofErr w:type="spellEnd"/>
      <w:r w:rsidRPr="00273903">
        <w:rPr>
          <w:lang w:val="en-US"/>
        </w:rPr>
        <w:t>` INT NOT NULL AUTO_INCREMENT,</w:t>
      </w:r>
    </w:p>
    <w:p w14:paraId="75F77F8D"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nombre</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32E53CDC"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localizacion</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1F5C887C"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capacidad</w:t>
      </w:r>
      <w:proofErr w:type="spellEnd"/>
      <w:r w:rsidRPr="00273903">
        <w:rPr>
          <w:lang w:val="en-US"/>
        </w:rPr>
        <w:t xml:space="preserve">` </w:t>
      </w:r>
      <w:proofErr w:type="gramStart"/>
      <w:r w:rsidRPr="00273903">
        <w:rPr>
          <w:lang w:val="en-US"/>
        </w:rPr>
        <w:t>INT(</w:t>
      </w:r>
      <w:proofErr w:type="gramEnd"/>
      <w:r w:rsidRPr="00273903">
        <w:rPr>
          <w:lang w:val="en-US"/>
        </w:rPr>
        <w:t>11) NOT NULL,</w:t>
      </w:r>
    </w:p>
    <w:p w14:paraId="3BECB83E"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num_mesas</w:t>
      </w:r>
      <w:proofErr w:type="spellEnd"/>
      <w:r w:rsidRPr="00273903">
        <w:rPr>
          <w:lang w:val="en-US"/>
        </w:rPr>
        <w:t xml:space="preserve">` </w:t>
      </w:r>
      <w:proofErr w:type="gramStart"/>
      <w:r w:rsidRPr="00273903">
        <w:rPr>
          <w:lang w:val="en-US"/>
        </w:rPr>
        <w:t>INT(</w:t>
      </w:r>
      <w:proofErr w:type="gramEnd"/>
      <w:r w:rsidRPr="00273903">
        <w:rPr>
          <w:lang w:val="en-US"/>
        </w:rPr>
        <w:t>11) NOT NULL,</w:t>
      </w:r>
    </w:p>
    <w:p w14:paraId="0364E909"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idcomedor</w:t>
      </w:r>
      <w:proofErr w:type="spellEnd"/>
      <w:r w:rsidRPr="00273903">
        <w:rPr>
          <w:lang w:val="en-US"/>
        </w:rPr>
        <w:t>`))</w:t>
      </w:r>
    </w:p>
    <w:p w14:paraId="514CAED3"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05DBA31B" w14:textId="77777777" w:rsidR="00135787" w:rsidRPr="00273903" w:rsidRDefault="00135787" w:rsidP="00135787">
      <w:pPr>
        <w:pStyle w:val="comandoseinstrucciones"/>
        <w:rPr>
          <w:lang w:val="en-US"/>
        </w:rPr>
      </w:pPr>
    </w:p>
    <w:p w14:paraId="560CFD1A" w14:textId="77777777" w:rsidR="00135787" w:rsidRPr="00F31671" w:rsidRDefault="00135787" w:rsidP="00135787">
      <w:pPr>
        <w:pStyle w:val="comandoseinstrucciones"/>
      </w:pPr>
      <w:r w:rsidRPr="00F31671">
        <w:t>CREATE UNIQUE INDEX `</w:t>
      </w:r>
      <w:proofErr w:type="spellStart"/>
      <w:r w:rsidRPr="00F31671">
        <w:t>nombre_UNIQUE</w:t>
      </w:r>
      <w:proofErr w:type="spellEnd"/>
      <w:r w:rsidRPr="00F31671">
        <w:t>` ON `comedores` (`nombre` ASC);</w:t>
      </w:r>
    </w:p>
    <w:p w14:paraId="4B56B46C" w14:textId="77777777" w:rsidR="00135787" w:rsidRPr="00F31671" w:rsidRDefault="00135787" w:rsidP="00135787">
      <w:pPr>
        <w:pStyle w:val="comandoseinstrucciones"/>
      </w:pPr>
    </w:p>
    <w:p w14:paraId="5854753D" w14:textId="77777777" w:rsidR="00135787" w:rsidRPr="00F31671" w:rsidRDefault="00135787" w:rsidP="00135787">
      <w:pPr>
        <w:pStyle w:val="comandoseinstrucciones"/>
      </w:pPr>
    </w:p>
    <w:p w14:paraId="3B22957A" w14:textId="77777777" w:rsidR="00135787" w:rsidRPr="00F31671" w:rsidRDefault="00135787" w:rsidP="00135787">
      <w:pPr>
        <w:pStyle w:val="comandoseinstrucciones"/>
      </w:pPr>
      <w:r w:rsidRPr="00F31671">
        <w:t>-- -----------------------------------------------------</w:t>
      </w:r>
    </w:p>
    <w:p w14:paraId="38CD4DE0" w14:textId="77777777" w:rsidR="00135787" w:rsidRPr="00F31671" w:rsidRDefault="00135787" w:rsidP="00135787">
      <w:pPr>
        <w:pStyle w:val="comandoseinstrucciones"/>
      </w:pPr>
      <w:r w:rsidRPr="00F31671">
        <w:t>-- Table `mesas`</w:t>
      </w:r>
    </w:p>
    <w:p w14:paraId="37315B13" w14:textId="77777777" w:rsidR="00135787" w:rsidRPr="00F31671" w:rsidRDefault="00135787" w:rsidP="00135787">
      <w:pPr>
        <w:pStyle w:val="comandoseinstrucciones"/>
      </w:pPr>
      <w:r w:rsidRPr="00F31671">
        <w:t>-- -----------------------------------------------------</w:t>
      </w:r>
    </w:p>
    <w:p w14:paraId="7B7FB36D" w14:textId="77777777" w:rsidR="00135787" w:rsidRPr="00273903" w:rsidRDefault="00135787" w:rsidP="00135787">
      <w:pPr>
        <w:pStyle w:val="comandoseinstrucciones"/>
        <w:rPr>
          <w:lang w:val="en-US"/>
        </w:rPr>
      </w:pPr>
      <w:r w:rsidRPr="00273903">
        <w:rPr>
          <w:lang w:val="en-US"/>
        </w:rPr>
        <w:t>DROP TABLE IF EXISTS `mesas</w:t>
      </w:r>
      <w:proofErr w:type="gramStart"/>
      <w:r w:rsidRPr="00273903">
        <w:rPr>
          <w:lang w:val="en-US"/>
        </w:rPr>
        <w:t>` ;</w:t>
      </w:r>
      <w:proofErr w:type="gramEnd"/>
    </w:p>
    <w:p w14:paraId="6D136065" w14:textId="77777777" w:rsidR="00135787" w:rsidRPr="00273903" w:rsidRDefault="00135787" w:rsidP="00135787">
      <w:pPr>
        <w:pStyle w:val="comandoseinstrucciones"/>
        <w:rPr>
          <w:lang w:val="en-US"/>
        </w:rPr>
      </w:pPr>
    </w:p>
    <w:p w14:paraId="1B65F004" w14:textId="77777777" w:rsidR="00135787" w:rsidRPr="00273903" w:rsidRDefault="00135787" w:rsidP="00135787">
      <w:pPr>
        <w:pStyle w:val="comandoseinstrucciones"/>
        <w:rPr>
          <w:lang w:val="en-US"/>
        </w:rPr>
      </w:pPr>
      <w:r w:rsidRPr="00273903">
        <w:rPr>
          <w:lang w:val="en-US"/>
        </w:rPr>
        <w:t>CREATE TABLE IF NOT EXISTS `mesas` (</w:t>
      </w:r>
    </w:p>
    <w:p w14:paraId="30B57D88"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idcomedor</w:t>
      </w:r>
      <w:proofErr w:type="spellEnd"/>
      <w:r w:rsidRPr="00273903">
        <w:rPr>
          <w:lang w:val="en-US"/>
        </w:rPr>
        <w:t>` INT NOT NULL,</w:t>
      </w:r>
    </w:p>
    <w:p w14:paraId="3D9D8719"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num_mesa</w:t>
      </w:r>
      <w:proofErr w:type="spellEnd"/>
      <w:r w:rsidRPr="00273903">
        <w:rPr>
          <w:lang w:val="en-US"/>
        </w:rPr>
        <w:t>` INT NOT NULL,</w:t>
      </w:r>
    </w:p>
    <w:p w14:paraId="5F54A8DD"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num_asientos</w:t>
      </w:r>
      <w:proofErr w:type="spellEnd"/>
      <w:r w:rsidRPr="00273903">
        <w:rPr>
          <w:lang w:val="en-US"/>
        </w:rPr>
        <w:t>` INT NOT NULL,</w:t>
      </w:r>
    </w:p>
    <w:p w14:paraId="4DDF1DDF" w14:textId="77777777" w:rsidR="00135787" w:rsidRPr="00F31671" w:rsidRDefault="00135787" w:rsidP="00135787">
      <w:pPr>
        <w:pStyle w:val="comandoseinstrucciones"/>
      </w:pPr>
      <w:r w:rsidRPr="00273903">
        <w:rPr>
          <w:lang w:val="en-US"/>
        </w:rPr>
        <w:t xml:space="preserve">  </w:t>
      </w:r>
      <w:r w:rsidRPr="00F31671">
        <w:t>`</w:t>
      </w:r>
      <w:proofErr w:type="spellStart"/>
      <w:r w:rsidRPr="00F31671">
        <w:t>dni_camarero_atiende</w:t>
      </w:r>
      <w:proofErr w:type="spellEnd"/>
      <w:r w:rsidRPr="00F31671">
        <w:t xml:space="preserve">` </w:t>
      </w:r>
      <w:proofErr w:type="gramStart"/>
      <w:r w:rsidRPr="00F31671">
        <w:t>VARCHAR(</w:t>
      </w:r>
      <w:proofErr w:type="gramEnd"/>
      <w:r w:rsidRPr="00F31671">
        <w:t>9) NULL,</w:t>
      </w:r>
    </w:p>
    <w:p w14:paraId="0389C9F5" w14:textId="77777777" w:rsidR="00135787" w:rsidRPr="00273903" w:rsidRDefault="00135787" w:rsidP="00135787">
      <w:pPr>
        <w:pStyle w:val="comandoseinstrucciones"/>
        <w:rPr>
          <w:lang w:val="en-US"/>
        </w:rPr>
      </w:pPr>
      <w:r w:rsidRPr="00F31671">
        <w:t xml:space="preserve">  </w:t>
      </w:r>
      <w:r w:rsidRPr="00273903">
        <w:rPr>
          <w:lang w:val="en-US"/>
        </w:rPr>
        <w:t>PRIMARY KEY (`</w:t>
      </w:r>
      <w:proofErr w:type="spellStart"/>
      <w:r w:rsidRPr="00273903">
        <w:rPr>
          <w:lang w:val="en-US"/>
        </w:rPr>
        <w:t>idcomedor</w:t>
      </w:r>
      <w:proofErr w:type="spellEnd"/>
      <w:r w:rsidRPr="00273903">
        <w:rPr>
          <w:lang w:val="en-US"/>
        </w:rPr>
        <w:t>`, `</w:t>
      </w:r>
      <w:proofErr w:type="spellStart"/>
      <w:r w:rsidRPr="00273903">
        <w:rPr>
          <w:lang w:val="en-US"/>
        </w:rPr>
        <w:t>num_mesa</w:t>
      </w:r>
      <w:proofErr w:type="spellEnd"/>
      <w:r w:rsidRPr="00273903">
        <w:rPr>
          <w:lang w:val="en-US"/>
        </w:rPr>
        <w:t>`),</w:t>
      </w:r>
    </w:p>
    <w:p w14:paraId="58157C97" w14:textId="77777777" w:rsidR="00135787" w:rsidRPr="00273903" w:rsidRDefault="00135787" w:rsidP="00135787">
      <w:pPr>
        <w:pStyle w:val="comandoseinstrucciones"/>
        <w:rPr>
          <w:lang w:val="en-US"/>
        </w:rPr>
      </w:pPr>
      <w:r w:rsidRPr="00273903">
        <w:rPr>
          <w:lang w:val="en-US"/>
        </w:rPr>
        <w:t xml:space="preserve">  CONSTRAINT `fk_mesas_comedores1`</w:t>
      </w:r>
    </w:p>
    <w:p w14:paraId="4B599CB9"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idcomedor</w:t>
      </w:r>
      <w:proofErr w:type="spellEnd"/>
      <w:r w:rsidRPr="00273903">
        <w:rPr>
          <w:lang w:val="en-US"/>
        </w:rPr>
        <w:t>`)</w:t>
      </w:r>
    </w:p>
    <w:p w14:paraId="47DE4650" w14:textId="77777777" w:rsidR="00135787" w:rsidRPr="00F31671" w:rsidRDefault="00135787" w:rsidP="00135787">
      <w:pPr>
        <w:pStyle w:val="comandoseinstrucciones"/>
      </w:pPr>
      <w:r w:rsidRPr="00273903">
        <w:rPr>
          <w:lang w:val="en-US"/>
        </w:rPr>
        <w:t xml:space="preserve">    </w:t>
      </w:r>
      <w:r w:rsidRPr="00F31671">
        <w:t>REFERENCES `comedores` (`</w:t>
      </w:r>
      <w:proofErr w:type="spellStart"/>
      <w:r w:rsidRPr="00F31671">
        <w:t>idcomedor</w:t>
      </w:r>
      <w:proofErr w:type="spellEnd"/>
      <w:r w:rsidRPr="00F31671">
        <w:t>`)</w:t>
      </w:r>
    </w:p>
    <w:p w14:paraId="353C547D" w14:textId="77777777" w:rsidR="00135787" w:rsidRPr="00F31671" w:rsidRDefault="00135787" w:rsidP="00135787">
      <w:pPr>
        <w:pStyle w:val="comandoseinstrucciones"/>
      </w:pPr>
      <w:r w:rsidRPr="00F31671">
        <w:t xml:space="preserve">    ON DELETE CASCADE</w:t>
      </w:r>
    </w:p>
    <w:p w14:paraId="668208B0" w14:textId="77777777" w:rsidR="00135787" w:rsidRPr="00F31671" w:rsidRDefault="00135787" w:rsidP="00135787">
      <w:pPr>
        <w:pStyle w:val="comandoseinstrucciones"/>
      </w:pPr>
      <w:r w:rsidRPr="00F31671">
        <w:t xml:space="preserve">    ON UPDATE CASCADE,</w:t>
      </w:r>
    </w:p>
    <w:p w14:paraId="25943A81" w14:textId="77777777" w:rsidR="00135787" w:rsidRPr="00F31671" w:rsidRDefault="00135787" w:rsidP="00135787">
      <w:pPr>
        <w:pStyle w:val="comandoseinstrucciones"/>
      </w:pPr>
      <w:r w:rsidRPr="00F31671">
        <w:t xml:space="preserve">  CONSTRAINT `fk_mesas_camareros1`</w:t>
      </w:r>
    </w:p>
    <w:p w14:paraId="4295364A" w14:textId="77777777" w:rsidR="00135787" w:rsidRPr="00F31671" w:rsidRDefault="00135787" w:rsidP="00135787">
      <w:pPr>
        <w:pStyle w:val="comandoseinstrucciones"/>
      </w:pPr>
      <w:r w:rsidRPr="00F31671">
        <w:t xml:space="preserve">    FOREIGN KEY (`</w:t>
      </w:r>
      <w:proofErr w:type="spellStart"/>
      <w:r w:rsidRPr="00F31671">
        <w:t>dni_camarero_atiende</w:t>
      </w:r>
      <w:proofErr w:type="spellEnd"/>
      <w:r w:rsidRPr="00F31671">
        <w:t>`)</w:t>
      </w:r>
    </w:p>
    <w:p w14:paraId="71507D09" w14:textId="77777777" w:rsidR="00135787" w:rsidRPr="00F31671" w:rsidRDefault="00135787" w:rsidP="00135787">
      <w:pPr>
        <w:pStyle w:val="comandoseinstrucciones"/>
      </w:pPr>
      <w:r w:rsidRPr="00F31671">
        <w:t xml:space="preserve">    REFERENCES `camareros` (`</w:t>
      </w:r>
      <w:proofErr w:type="spellStart"/>
      <w:r w:rsidRPr="00F31671">
        <w:t>dni</w:t>
      </w:r>
      <w:proofErr w:type="spellEnd"/>
      <w:r w:rsidRPr="00F31671">
        <w:t>`)</w:t>
      </w:r>
    </w:p>
    <w:p w14:paraId="37D9BF67" w14:textId="77777777" w:rsidR="00135787" w:rsidRPr="00F31671" w:rsidRDefault="00135787" w:rsidP="00135787">
      <w:pPr>
        <w:pStyle w:val="comandoseinstrucciones"/>
      </w:pPr>
      <w:r w:rsidRPr="00F31671">
        <w:t xml:space="preserve">    ON DELETE SET NULL</w:t>
      </w:r>
    </w:p>
    <w:p w14:paraId="37909315" w14:textId="77777777" w:rsidR="00135787" w:rsidRPr="00F31671" w:rsidRDefault="00135787" w:rsidP="00135787">
      <w:pPr>
        <w:pStyle w:val="comandoseinstrucciones"/>
      </w:pPr>
      <w:r w:rsidRPr="00F31671">
        <w:t xml:space="preserve">    ON UPDATE CASCADE)</w:t>
      </w:r>
    </w:p>
    <w:p w14:paraId="40675D1A" w14:textId="77777777" w:rsidR="00135787" w:rsidRPr="00F31671" w:rsidRDefault="00135787" w:rsidP="00135787">
      <w:pPr>
        <w:pStyle w:val="comandoseinstrucciones"/>
      </w:pPr>
      <w:r w:rsidRPr="00F31671">
        <w:lastRenderedPageBreak/>
        <w:t xml:space="preserve">ENGINE = </w:t>
      </w:r>
      <w:proofErr w:type="spellStart"/>
      <w:r w:rsidRPr="00F31671">
        <w:t>InnoDB</w:t>
      </w:r>
      <w:proofErr w:type="spellEnd"/>
      <w:r w:rsidRPr="00F31671">
        <w:t>;</w:t>
      </w:r>
    </w:p>
    <w:p w14:paraId="586B8B6E" w14:textId="77777777" w:rsidR="00135787" w:rsidRPr="00F31671" w:rsidRDefault="00135787" w:rsidP="00135787">
      <w:pPr>
        <w:pStyle w:val="comandoseinstrucciones"/>
      </w:pPr>
    </w:p>
    <w:p w14:paraId="30D0E4C3" w14:textId="77777777" w:rsidR="00135787" w:rsidRPr="00F31671" w:rsidRDefault="00135787" w:rsidP="00135787">
      <w:pPr>
        <w:pStyle w:val="comandoseinstrucciones"/>
      </w:pPr>
      <w:r w:rsidRPr="00F31671">
        <w:t>CREATE INDEX `fk_mesas_comedores1_idx` ON `mesas` (`</w:t>
      </w:r>
      <w:proofErr w:type="spellStart"/>
      <w:r w:rsidRPr="00F31671">
        <w:t>idcomedor</w:t>
      </w:r>
      <w:proofErr w:type="spellEnd"/>
      <w:r w:rsidRPr="00F31671">
        <w:t>` ASC);</w:t>
      </w:r>
    </w:p>
    <w:p w14:paraId="58E4D299" w14:textId="77777777" w:rsidR="00135787" w:rsidRPr="00F31671" w:rsidRDefault="00135787" w:rsidP="00135787">
      <w:pPr>
        <w:pStyle w:val="comandoseinstrucciones"/>
      </w:pPr>
    </w:p>
    <w:p w14:paraId="5D70158A" w14:textId="77777777" w:rsidR="00135787" w:rsidRPr="00F31671" w:rsidRDefault="00135787" w:rsidP="00135787">
      <w:pPr>
        <w:pStyle w:val="comandoseinstrucciones"/>
      </w:pPr>
      <w:r w:rsidRPr="00F31671">
        <w:t>CREATE INDEX `fk_mesas_camareros1_idx` ON `mesas` (`</w:t>
      </w:r>
      <w:proofErr w:type="spellStart"/>
      <w:r w:rsidRPr="00F31671">
        <w:t>dni_camarero_atiende</w:t>
      </w:r>
      <w:proofErr w:type="spellEnd"/>
      <w:r w:rsidRPr="00F31671">
        <w:t>` ASC);</w:t>
      </w:r>
    </w:p>
    <w:p w14:paraId="2FF746CB" w14:textId="77777777" w:rsidR="00135787" w:rsidRPr="00F31671" w:rsidRDefault="00135787" w:rsidP="00135787">
      <w:pPr>
        <w:pStyle w:val="comandoseinstrucciones"/>
      </w:pPr>
    </w:p>
    <w:p w14:paraId="3C63B6A8" w14:textId="77777777" w:rsidR="00135787" w:rsidRPr="00F31671" w:rsidRDefault="00135787" w:rsidP="00135787">
      <w:pPr>
        <w:pStyle w:val="comandoseinstrucciones"/>
      </w:pPr>
    </w:p>
    <w:p w14:paraId="58632DDC" w14:textId="77777777" w:rsidR="00135787" w:rsidRPr="00F31671" w:rsidRDefault="00135787" w:rsidP="00135787">
      <w:pPr>
        <w:pStyle w:val="comandoseinstrucciones"/>
      </w:pPr>
      <w:r w:rsidRPr="00F31671">
        <w:t>-- -----------------------------------------------------</w:t>
      </w:r>
    </w:p>
    <w:p w14:paraId="6FE34129" w14:textId="77777777" w:rsidR="00135787" w:rsidRPr="00F31671" w:rsidRDefault="00135787" w:rsidP="00135787">
      <w:pPr>
        <w:pStyle w:val="comandoseinstrucciones"/>
      </w:pPr>
      <w:r w:rsidRPr="00F31671">
        <w:t>-- Table `reservas`</w:t>
      </w:r>
    </w:p>
    <w:p w14:paraId="7C47C5D7" w14:textId="77777777" w:rsidR="00135787" w:rsidRPr="00F31671" w:rsidRDefault="00135787" w:rsidP="00135787">
      <w:pPr>
        <w:pStyle w:val="comandoseinstrucciones"/>
      </w:pPr>
      <w:r w:rsidRPr="00F31671">
        <w:t>-- -----------------------------------------------------</w:t>
      </w:r>
    </w:p>
    <w:p w14:paraId="687DC45C"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reservas</w:t>
      </w:r>
      <w:proofErr w:type="spellEnd"/>
      <w:proofErr w:type="gramStart"/>
      <w:r w:rsidRPr="00273903">
        <w:rPr>
          <w:lang w:val="en-US"/>
        </w:rPr>
        <w:t>` ;</w:t>
      </w:r>
      <w:proofErr w:type="gramEnd"/>
    </w:p>
    <w:p w14:paraId="3BE2F5FB" w14:textId="77777777" w:rsidR="00135787" w:rsidRPr="00273903" w:rsidRDefault="00135787" w:rsidP="00135787">
      <w:pPr>
        <w:pStyle w:val="comandoseinstrucciones"/>
        <w:rPr>
          <w:lang w:val="en-US"/>
        </w:rPr>
      </w:pPr>
    </w:p>
    <w:p w14:paraId="0D0381FE"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reservas</w:t>
      </w:r>
      <w:proofErr w:type="spellEnd"/>
      <w:r w:rsidRPr="00273903">
        <w:rPr>
          <w:lang w:val="en-US"/>
        </w:rPr>
        <w:t>` (</w:t>
      </w:r>
    </w:p>
    <w:p w14:paraId="5A9E9EA6"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idreserva</w:t>
      </w:r>
      <w:proofErr w:type="spellEnd"/>
      <w:r w:rsidRPr="00273903">
        <w:rPr>
          <w:lang w:val="en-US"/>
        </w:rPr>
        <w:t>` INT NOT NULL AUTO_INCREMENT,</w:t>
      </w:r>
    </w:p>
    <w:p w14:paraId="12393B0C"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fecha_hora</w:t>
      </w:r>
      <w:proofErr w:type="spellEnd"/>
      <w:r w:rsidRPr="00273903">
        <w:rPr>
          <w:lang w:val="en-US"/>
        </w:rPr>
        <w:t>` DATETIME NOT NULL,</w:t>
      </w:r>
    </w:p>
    <w:p w14:paraId="389AEEB0"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comida_o_cena</w:t>
      </w:r>
      <w:proofErr w:type="spellEnd"/>
      <w:r w:rsidRPr="00273903">
        <w:rPr>
          <w:lang w:val="en-US"/>
        </w:rPr>
        <w:t xml:space="preserve">` </w:t>
      </w:r>
      <w:proofErr w:type="gramStart"/>
      <w:r w:rsidRPr="00273903">
        <w:rPr>
          <w:lang w:val="en-US"/>
        </w:rPr>
        <w:t>TINYINT(</w:t>
      </w:r>
      <w:proofErr w:type="gramEnd"/>
      <w:r w:rsidRPr="00273903">
        <w:rPr>
          <w:lang w:val="en-US"/>
        </w:rPr>
        <w:t>1) NOT NULL,</w:t>
      </w:r>
    </w:p>
    <w:p w14:paraId="2AC399AD"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nombre_cliente</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2CEB3D1E"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fecha_hora_reservada</w:t>
      </w:r>
      <w:proofErr w:type="spellEnd"/>
      <w:r w:rsidRPr="00273903">
        <w:rPr>
          <w:lang w:val="en-US"/>
        </w:rPr>
        <w:t>` DATETIME NOT NULL,</w:t>
      </w:r>
    </w:p>
    <w:p w14:paraId="57947560"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num_personas</w:t>
      </w:r>
      <w:proofErr w:type="spellEnd"/>
      <w:r w:rsidRPr="00273903">
        <w:rPr>
          <w:lang w:val="en-US"/>
        </w:rPr>
        <w:t>` SMALLINT NOT NULL,</w:t>
      </w:r>
    </w:p>
    <w:p w14:paraId="7567B6AB" w14:textId="77777777" w:rsidR="00135787" w:rsidRPr="00F31671" w:rsidRDefault="00135787" w:rsidP="00135787">
      <w:pPr>
        <w:pStyle w:val="comandoseinstrucciones"/>
      </w:pPr>
      <w:r w:rsidRPr="00273903">
        <w:rPr>
          <w:lang w:val="en-US"/>
        </w:rPr>
        <w:t xml:space="preserve">  </w:t>
      </w:r>
      <w:r w:rsidRPr="00F31671">
        <w:t xml:space="preserve">`otros` </w:t>
      </w:r>
      <w:proofErr w:type="gramStart"/>
      <w:r w:rsidRPr="00F31671">
        <w:t>VARCHAR(</w:t>
      </w:r>
      <w:proofErr w:type="gramEnd"/>
      <w:r w:rsidRPr="00F31671">
        <w:t>500) NULL,</w:t>
      </w:r>
    </w:p>
    <w:p w14:paraId="26D7B350" w14:textId="77777777" w:rsidR="00135787" w:rsidRPr="00F31671" w:rsidRDefault="00135787" w:rsidP="00135787">
      <w:pPr>
        <w:pStyle w:val="comandoseinstrucciones"/>
      </w:pPr>
      <w:r w:rsidRPr="00F31671">
        <w:t xml:space="preserve">  PRIMARY KEY (`</w:t>
      </w:r>
      <w:proofErr w:type="spellStart"/>
      <w:r w:rsidRPr="00F31671">
        <w:t>idreserva</w:t>
      </w:r>
      <w:proofErr w:type="spellEnd"/>
      <w:r w:rsidRPr="00F31671">
        <w:t>`))</w:t>
      </w:r>
    </w:p>
    <w:p w14:paraId="3C06BAD6" w14:textId="77777777" w:rsidR="00135787" w:rsidRPr="00F31671" w:rsidRDefault="00135787" w:rsidP="00135787">
      <w:pPr>
        <w:pStyle w:val="comandoseinstrucciones"/>
      </w:pPr>
      <w:r w:rsidRPr="00F31671">
        <w:t xml:space="preserve">ENGINE = </w:t>
      </w:r>
      <w:proofErr w:type="spellStart"/>
      <w:r w:rsidRPr="00F31671">
        <w:t>InnoDB</w:t>
      </w:r>
      <w:proofErr w:type="spellEnd"/>
      <w:r w:rsidRPr="00F31671">
        <w:t>;</w:t>
      </w:r>
    </w:p>
    <w:p w14:paraId="693A751D" w14:textId="77777777" w:rsidR="00135787" w:rsidRPr="00F31671" w:rsidRDefault="00135787" w:rsidP="00135787">
      <w:pPr>
        <w:pStyle w:val="comandoseinstrucciones"/>
      </w:pPr>
    </w:p>
    <w:p w14:paraId="02ABBD6B" w14:textId="77777777" w:rsidR="00135787" w:rsidRPr="00F31671" w:rsidRDefault="00135787" w:rsidP="00135787">
      <w:pPr>
        <w:pStyle w:val="comandoseinstrucciones"/>
      </w:pPr>
    </w:p>
    <w:p w14:paraId="118E6A38" w14:textId="77777777" w:rsidR="00135787" w:rsidRPr="00F31671" w:rsidRDefault="00135787" w:rsidP="00135787">
      <w:pPr>
        <w:pStyle w:val="comandoseinstrucciones"/>
      </w:pPr>
      <w:r w:rsidRPr="00F31671">
        <w:t>-- -----------------------------------------------------</w:t>
      </w:r>
    </w:p>
    <w:p w14:paraId="1F8DB09A" w14:textId="77777777" w:rsidR="00135787" w:rsidRPr="00F31671" w:rsidRDefault="00135787" w:rsidP="00135787">
      <w:pPr>
        <w:pStyle w:val="comandoseinstrucciones"/>
      </w:pPr>
      <w:r w:rsidRPr="00F31671">
        <w:t>-- Table `</w:t>
      </w:r>
      <w:proofErr w:type="spellStart"/>
      <w:r w:rsidRPr="00F31671">
        <w:t>reservas_mesas</w:t>
      </w:r>
      <w:proofErr w:type="spellEnd"/>
      <w:r w:rsidRPr="00F31671">
        <w:t>`</w:t>
      </w:r>
    </w:p>
    <w:p w14:paraId="19BCCEA7" w14:textId="77777777" w:rsidR="00135787" w:rsidRPr="00F31671" w:rsidRDefault="00135787" w:rsidP="00135787">
      <w:pPr>
        <w:pStyle w:val="comandoseinstrucciones"/>
      </w:pPr>
      <w:r w:rsidRPr="00F31671">
        <w:t>-- -----------------------------------------------------</w:t>
      </w:r>
    </w:p>
    <w:p w14:paraId="7B5093D0"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reservas_mesas</w:t>
      </w:r>
      <w:proofErr w:type="spellEnd"/>
      <w:proofErr w:type="gramStart"/>
      <w:r w:rsidRPr="00273903">
        <w:rPr>
          <w:lang w:val="en-US"/>
        </w:rPr>
        <w:t>` ;</w:t>
      </w:r>
      <w:proofErr w:type="gramEnd"/>
    </w:p>
    <w:p w14:paraId="5D4386C6" w14:textId="77777777" w:rsidR="00135787" w:rsidRPr="00273903" w:rsidRDefault="00135787" w:rsidP="00135787">
      <w:pPr>
        <w:pStyle w:val="comandoseinstrucciones"/>
        <w:rPr>
          <w:lang w:val="en-US"/>
        </w:rPr>
      </w:pPr>
    </w:p>
    <w:p w14:paraId="02964FA5"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reservas_mesas</w:t>
      </w:r>
      <w:proofErr w:type="spellEnd"/>
      <w:r w:rsidRPr="00273903">
        <w:rPr>
          <w:lang w:val="en-US"/>
        </w:rPr>
        <w:t>` (</w:t>
      </w:r>
    </w:p>
    <w:p w14:paraId="5B7A2E21"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idreserva</w:t>
      </w:r>
      <w:proofErr w:type="spellEnd"/>
      <w:r w:rsidRPr="00273903">
        <w:rPr>
          <w:lang w:val="en-US"/>
        </w:rPr>
        <w:t>` INT NOT NULL,</w:t>
      </w:r>
    </w:p>
    <w:p w14:paraId="794882E0"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idcomedor</w:t>
      </w:r>
      <w:proofErr w:type="spellEnd"/>
      <w:r w:rsidRPr="00273903">
        <w:rPr>
          <w:lang w:val="en-US"/>
        </w:rPr>
        <w:t>` INT NOT NULL,</w:t>
      </w:r>
    </w:p>
    <w:p w14:paraId="6DD1C8E1"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num_mesa</w:t>
      </w:r>
      <w:proofErr w:type="spellEnd"/>
      <w:r w:rsidRPr="00273903">
        <w:rPr>
          <w:lang w:val="en-US"/>
        </w:rPr>
        <w:t>` INT NOT NULL,</w:t>
      </w:r>
    </w:p>
    <w:p w14:paraId="2414432C"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idreserva</w:t>
      </w:r>
      <w:proofErr w:type="spellEnd"/>
      <w:r w:rsidRPr="00273903">
        <w:rPr>
          <w:lang w:val="en-US"/>
        </w:rPr>
        <w:t>`, `</w:t>
      </w:r>
      <w:proofErr w:type="spellStart"/>
      <w:r w:rsidRPr="00273903">
        <w:rPr>
          <w:lang w:val="en-US"/>
        </w:rPr>
        <w:t>idcomedor</w:t>
      </w:r>
      <w:proofErr w:type="spellEnd"/>
      <w:r w:rsidRPr="00273903">
        <w:rPr>
          <w:lang w:val="en-US"/>
        </w:rPr>
        <w:t>`, `</w:t>
      </w:r>
      <w:proofErr w:type="spellStart"/>
      <w:r w:rsidRPr="00273903">
        <w:rPr>
          <w:lang w:val="en-US"/>
        </w:rPr>
        <w:t>num_mesa</w:t>
      </w:r>
      <w:proofErr w:type="spellEnd"/>
      <w:r w:rsidRPr="00273903">
        <w:rPr>
          <w:lang w:val="en-US"/>
        </w:rPr>
        <w:t>`),</w:t>
      </w:r>
    </w:p>
    <w:p w14:paraId="3861A3F6" w14:textId="77777777" w:rsidR="00135787" w:rsidRPr="00273903" w:rsidRDefault="00135787" w:rsidP="00135787">
      <w:pPr>
        <w:pStyle w:val="comandoseinstrucciones"/>
        <w:rPr>
          <w:lang w:val="en-US"/>
        </w:rPr>
      </w:pPr>
      <w:r w:rsidRPr="00273903">
        <w:rPr>
          <w:lang w:val="en-US"/>
        </w:rPr>
        <w:t xml:space="preserve">  CONSTRAINT `fk_reservas_has_mesas_reservas1`</w:t>
      </w:r>
    </w:p>
    <w:p w14:paraId="14DBD7F5"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idreserva</w:t>
      </w:r>
      <w:proofErr w:type="spellEnd"/>
      <w:r w:rsidRPr="00273903">
        <w:rPr>
          <w:lang w:val="en-US"/>
        </w:rPr>
        <w:t>`)</w:t>
      </w:r>
    </w:p>
    <w:p w14:paraId="50F87F56" w14:textId="77777777" w:rsidR="00135787" w:rsidRPr="00F31671" w:rsidRDefault="00135787" w:rsidP="00135787">
      <w:pPr>
        <w:pStyle w:val="comandoseinstrucciones"/>
      </w:pPr>
      <w:r w:rsidRPr="00273903">
        <w:rPr>
          <w:lang w:val="en-US"/>
        </w:rPr>
        <w:t xml:space="preserve">    </w:t>
      </w:r>
      <w:r w:rsidRPr="00F31671">
        <w:t>REFERENCES `reservas` (`</w:t>
      </w:r>
      <w:proofErr w:type="spellStart"/>
      <w:r w:rsidRPr="00F31671">
        <w:t>idreserva</w:t>
      </w:r>
      <w:proofErr w:type="spellEnd"/>
      <w:r w:rsidRPr="00F31671">
        <w:t>`)</w:t>
      </w:r>
    </w:p>
    <w:p w14:paraId="6839DBF5" w14:textId="77777777" w:rsidR="00135787" w:rsidRPr="00F31671" w:rsidRDefault="00135787" w:rsidP="00135787">
      <w:pPr>
        <w:pStyle w:val="comandoseinstrucciones"/>
      </w:pPr>
      <w:r w:rsidRPr="00F31671">
        <w:t xml:space="preserve">    ON DELETE CASCADE</w:t>
      </w:r>
    </w:p>
    <w:p w14:paraId="0EB83E6B" w14:textId="77777777" w:rsidR="00135787" w:rsidRPr="00F31671" w:rsidRDefault="00135787" w:rsidP="00135787">
      <w:pPr>
        <w:pStyle w:val="comandoseinstrucciones"/>
      </w:pPr>
      <w:r w:rsidRPr="00F31671">
        <w:t xml:space="preserve">    ON UPDATE CASCADE,</w:t>
      </w:r>
    </w:p>
    <w:p w14:paraId="4D3F3E60" w14:textId="77777777" w:rsidR="00135787" w:rsidRPr="00F31671" w:rsidRDefault="00135787" w:rsidP="00135787">
      <w:pPr>
        <w:pStyle w:val="comandoseinstrucciones"/>
      </w:pPr>
      <w:r w:rsidRPr="00F31671">
        <w:t xml:space="preserve">  CONSTRAINT `fk_reservas_has_mesas_mesas1`</w:t>
      </w:r>
    </w:p>
    <w:p w14:paraId="0E48C8DD" w14:textId="77777777" w:rsidR="00135787" w:rsidRPr="00273903" w:rsidRDefault="00135787" w:rsidP="00135787">
      <w:pPr>
        <w:pStyle w:val="comandoseinstrucciones"/>
        <w:rPr>
          <w:lang w:val="en-US"/>
        </w:rPr>
      </w:pPr>
      <w:r w:rsidRPr="00F31671">
        <w:t xml:space="preserve">    </w:t>
      </w:r>
      <w:r w:rsidRPr="00273903">
        <w:rPr>
          <w:lang w:val="en-US"/>
        </w:rPr>
        <w:t>FOREIGN KEY (`</w:t>
      </w:r>
      <w:proofErr w:type="spellStart"/>
      <w:r w:rsidRPr="00273903">
        <w:rPr>
          <w:lang w:val="en-US"/>
        </w:rPr>
        <w:t>idcomedor</w:t>
      </w:r>
      <w:proofErr w:type="spellEnd"/>
      <w:proofErr w:type="gramStart"/>
      <w:r w:rsidRPr="00273903">
        <w:rPr>
          <w:lang w:val="en-US"/>
        </w:rPr>
        <w:t>` ,</w:t>
      </w:r>
      <w:proofErr w:type="gramEnd"/>
      <w:r w:rsidRPr="00273903">
        <w:rPr>
          <w:lang w:val="en-US"/>
        </w:rPr>
        <w:t xml:space="preserve"> `</w:t>
      </w:r>
      <w:proofErr w:type="spellStart"/>
      <w:r w:rsidRPr="00273903">
        <w:rPr>
          <w:lang w:val="en-US"/>
        </w:rPr>
        <w:t>num_mesa</w:t>
      </w:r>
      <w:proofErr w:type="spellEnd"/>
      <w:r w:rsidRPr="00273903">
        <w:rPr>
          <w:lang w:val="en-US"/>
        </w:rPr>
        <w:t>`)</w:t>
      </w:r>
    </w:p>
    <w:p w14:paraId="194E6D8D" w14:textId="77777777" w:rsidR="00135787" w:rsidRPr="00F31671" w:rsidRDefault="00135787" w:rsidP="00135787">
      <w:pPr>
        <w:pStyle w:val="comandoseinstrucciones"/>
      </w:pPr>
      <w:r w:rsidRPr="00273903">
        <w:rPr>
          <w:lang w:val="en-US"/>
        </w:rPr>
        <w:t xml:space="preserve">    </w:t>
      </w:r>
      <w:r w:rsidRPr="00F31671">
        <w:t>REFERENCES `mesas` (`</w:t>
      </w:r>
      <w:proofErr w:type="spellStart"/>
      <w:r w:rsidRPr="00F31671">
        <w:t>idcomedor</w:t>
      </w:r>
      <w:proofErr w:type="spellEnd"/>
      <w:proofErr w:type="gramStart"/>
      <w:r w:rsidRPr="00F31671">
        <w:t>` ,</w:t>
      </w:r>
      <w:proofErr w:type="gramEnd"/>
      <w:r w:rsidRPr="00F31671">
        <w:t xml:space="preserve"> `</w:t>
      </w:r>
      <w:proofErr w:type="spellStart"/>
      <w:r w:rsidRPr="00F31671">
        <w:t>num_mesa</w:t>
      </w:r>
      <w:proofErr w:type="spellEnd"/>
      <w:r w:rsidRPr="00F31671">
        <w:t>`)</w:t>
      </w:r>
    </w:p>
    <w:p w14:paraId="70CD7497" w14:textId="77777777" w:rsidR="00135787" w:rsidRPr="00273903" w:rsidRDefault="00135787" w:rsidP="00135787">
      <w:pPr>
        <w:pStyle w:val="comandoseinstrucciones"/>
        <w:rPr>
          <w:lang w:val="en-US"/>
        </w:rPr>
      </w:pPr>
      <w:r w:rsidRPr="00F31671">
        <w:t xml:space="preserve">    </w:t>
      </w:r>
      <w:r w:rsidRPr="00273903">
        <w:rPr>
          <w:lang w:val="en-US"/>
        </w:rPr>
        <w:t>ON DELETE NO ACTION</w:t>
      </w:r>
    </w:p>
    <w:p w14:paraId="14FEB1CE" w14:textId="77777777" w:rsidR="00135787" w:rsidRPr="00273903" w:rsidRDefault="00135787" w:rsidP="00135787">
      <w:pPr>
        <w:pStyle w:val="comandoseinstrucciones"/>
        <w:rPr>
          <w:lang w:val="en-US"/>
        </w:rPr>
      </w:pPr>
      <w:r w:rsidRPr="00273903">
        <w:rPr>
          <w:lang w:val="en-US"/>
        </w:rPr>
        <w:t xml:space="preserve">    ON UPDATE CASCADE)</w:t>
      </w:r>
    </w:p>
    <w:p w14:paraId="09F7E383"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05DFCA7F" w14:textId="77777777" w:rsidR="00135787" w:rsidRPr="00273903" w:rsidRDefault="00135787" w:rsidP="00135787">
      <w:pPr>
        <w:pStyle w:val="comandoseinstrucciones"/>
        <w:rPr>
          <w:lang w:val="en-US"/>
        </w:rPr>
      </w:pPr>
    </w:p>
    <w:p w14:paraId="75681C8F" w14:textId="77777777" w:rsidR="00135787" w:rsidRPr="00273903" w:rsidRDefault="00135787" w:rsidP="00135787">
      <w:pPr>
        <w:pStyle w:val="comandoseinstrucciones"/>
        <w:rPr>
          <w:lang w:val="en-US"/>
        </w:rPr>
      </w:pPr>
      <w:r w:rsidRPr="00273903">
        <w:rPr>
          <w:lang w:val="en-US"/>
        </w:rPr>
        <w:t>CREATE INDEX `fk_reservas_has_mesas_mesas1_idx` ON `</w:t>
      </w:r>
      <w:proofErr w:type="spellStart"/>
      <w:r w:rsidRPr="00273903">
        <w:rPr>
          <w:lang w:val="en-US"/>
        </w:rPr>
        <w:t>reservas_mesas</w:t>
      </w:r>
      <w:proofErr w:type="spellEnd"/>
      <w:r w:rsidRPr="00273903">
        <w:rPr>
          <w:lang w:val="en-US"/>
        </w:rPr>
        <w:t>` (`</w:t>
      </w:r>
      <w:proofErr w:type="spellStart"/>
      <w:r w:rsidRPr="00273903">
        <w:rPr>
          <w:lang w:val="en-US"/>
        </w:rPr>
        <w:t>idcomedor</w:t>
      </w:r>
      <w:proofErr w:type="spellEnd"/>
      <w:r w:rsidRPr="00273903">
        <w:rPr>
          <w:lang w:val="en-US"/>
        </w:rPr>
        <w:t>` ASC, `</w:t>
      </w:r>
      <w:proofErr w:type="spellStart"/>
      <w:r w:rsidRPr="00273903">
        <w:rPr>
          <w:lang w:val="en-US"/>
        </w:rPr>
        <w:t>num_mesa</w:t>
      </w:r>
      <w:proofErr w:type="spellEnd"/>
      <w:r w:rsidRPr="00273903">
        <w:rPr>
          <w:lang w:val="en-US"/>
        </w:rPr>
        <w:t>` ASC);</w:t>
      </w:r>
    </w:p>
    <w:p w14:paraId="361CA385" w14:textId="77777777" w:rsidR="00135787" w:rsidRPr="00273903" w:rsidRDefault="00135787" w:rsidP="00135787">
      <w:pPr>
        <w:pStyle w:val="comandoseinstrucciones"/>
        <w:rPr>
          <w:lang w:val="en-US"/>
        </w:rPr>
      </w:pPr>
    </w:p>
    <w:p w14:paraId="03B9EBAE" w14:textId="77777777" w:rsidR="00135787" w:rsidRPr="00273903" w:rsidRDefault="00135787" w:rsidP="00135787">
      <w:pPr>
        <w:pStyle w:val="comandoseinstrucciones"/>
        <w:rPr>
          <w:lang w:val="en-US"/>
        </w:rPr>
      </w:pPr>
      <w:r w:rsidRPr="00273903">
        <w:rPr>
          <w:lang w:val="en-US"/>
        </w:rPr>
        <w:t>CREATE INDEX `fk_reservas_has_mesas_reservas1_idx` ON `</w:t>
      </w:r>
      <w:proofErr w:type="spellStart"/>
      <w:r w:rsidRPr="00273903">
        <w:rPr>
          <w:lang w:val="en-US"/>
        </w:rPr>
        <w:t>reservas_mesas</w:t>
      </w:r>
      <w:proofErr w:type="spellEnd"/>
      <w:r w:rsidRPr="00273903">
        <w:rPr>
          <w:lang w:val="en-US"/>
        </w:rPr>
        <w:t>` (`</w:t>
      </w:r>
      <w:proofErr w:type="spellStart"/>
      <w:r w:rsidRPr="00273903">
        <w:rPr>
          <w:lang w:val="en-US"/>
        </w:rPr>
        <w:t>idreserva</w:t>
      </w:r>
      <w:proofErr w:type="spellEnd"/>
      <w:r w:rsidRPr="00273903">
        <w:rPr>
          <w:lang w:val="en-US"/>
        </w:rPr>
        <w:t>` ASC);</w:t>
      </w:r>
    </w:p>
    <w:p w14:paraId="0E9314D5" w14:textId="77777777" w:rsidR="00135787" w:rsidRPr="00273903" w:rsidRDefault="00135787" w:rsidP="00135787">
      <w:pPr>
        <w:pStyle w:val="comandoseinstrucciones"/>
        <w:rPr>
          <w:lang w:val="en-US"/>
        </w:rPr>
      </w:pPr>
    </w:p>
    <w:p w14:paraId="3B92DFB5" w14:textId="77777777" w:rsidR="00135787" w:rsidRPr="00273903" w:rsidRDefault="00135787" w:rsidP="00135787">
      <w:pPr>
        <w:pStyle w:val="comandoseinstrucciones"/>
        <w:rPr>
          <w:lang w:val="en-US"/>
        </w:rPr>
      </w:pPr>
    </w:p>
    <w:p w14:paraId="0C9D02AA" w14:textId="77777777" w:rsidR="00135787" w:rsidRPr="00F31671" w:rsidRDefault="00135787" w:rsidP="00135787">
      <w:pPr>
        <w:pStyle w:val="comandoseinstrucciones"/>
      </w:pPr>
      <w:r w:rsidRPr="00F31671">
        <w:t>-- -----------------------------------------------------</w:t>
      </w:r>
    </w:p>
    <w:p w14:paraId="7E7BFA69" w14:textId="77777777" w:rsidR="00135787" w:rsidRPr="00F31671" w:rsidRDefault="00135787" w:rsidP="00135787">
      <w:pPr>
        <w:pStyle w:val="comandoseinstrucciones"/>
      </w:pPr>
      <w:r w:rsidRPr="00F31671">
        <w:t>-- Table `platos`</w:t>
      </w:r>
    </w:p>
    <w:p w14:paraId="7542995C" w14:textId="77777777" w:rsidR="00135787" w:rsidRPr="00F31671" w:rsidRDefault="00135787" w:rsidP="00135787">
      <w:pPr>
        <w:pStyle w:val="comandoseinstrucciones"/>
      </w:pPr>
      <w:r w:rsidRPr="00F31671">
        <w:t>-- -----------------------------------------------------</w:t>
      </w:r>
    </w:p>
    <w:p w14:paraId="17024B25"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platos</w:t>
      </w:r>
      <w:proofErr w:type="spellEnd"/>
      <w:proofErr w:type="gramStart"/>
      <w:r w:rsidRPr="00273903">
        <w:rPr>
          <w:lang w:val="en-US"/>
        </w:rPr>
        <w:t>` ;</w:t>
      </w:r>
      <w:proofErr w:type="gramEnd"/>
    </w:p>
    <w:p w14:paraId="4E09937F" w14:textId="77777777" w:rsidR="00135787" w:rsidRPr="00273903" w:rsidRDefault="00135787" w:rsidP="00135787">
      <w:pPr>
        <w:pStyle w:val="comandoseinstrucciones"/>
        <w:rPr>
          <w:lang w:val="en-US"/>
        </w:rPr>
      </w:pPr>
    </w:p>
    <w:p w14:paraId="606C4CCC"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platos</w:t>
      </w:r>
      <w:proofErr w:type="spellEnd"/>
      <w:r w:rsidRPr="00273903">
        <w:rPr>
          <w:lang w:val="en-US"/>
        </w:rPr>
        <w:t>` (</w:t>
      </w:r>
    </w:p>
    <w:p w14:paraId="35CB09E6"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idplato</w:t>
      </w:r>
      <w:proofErr w:type="spellEnd"/>
      <w:r w:rsidRPr="00273903">
        <w:rPr>
          <w:lang w:val="en-US"/>
        </w:rPr>
        <w:t>` INT NOT NULL AUTO_INCREMENT,</w:t>
      </w:r>
    </w:p>
    <w:p w14:paraId="49478396" w14:textId="77777777" w:rsidR="00135787" w:rsidRPr="00F31671" w:rsidRDefault="00135787" w:rsidP="00135787">
      <w:pPr>
        <w:pStyle w:val="comandoseinstrucciones"/>
      </w:pPr>
      <w:r w:rsidRPr="00273903">
        <w:rPr>
          <w:lang w:val="en-US"/>
        </w:rPr>
        <w:t xml:space="preserve">  </w:t>
      </w:r>
      <w:r w:rsidRPr="00F31671">
        <w:t xml:space="preserve">`nombre` </w:t>
      </w:r>
      <w:proofErr w:type="gramStart"/>
      <w:r w:rsidRPr="00F31671">
        <w:t>VARCHAR(</w:t>
      </w:r>
      <w:proofErr w:type="gramEnd"/>
      <w:r w:rsidRPr="00F31671">
        <w:t>45) NULL,</w:t>
      </w:r>
    </w:p>
    <w:p w14:paraId="578FF2D3" w14:textId="77777777" w:rsidR="00135787" w:rsidRPr="00F31671" w:rsidRDefault="00135787" w:rsidP="00135787">
      <w:pPr>
        <w:pStyle w:val="comandoseinstrucciones"/>
      </w:pPr>
      <w:r w:rsidRPr="00F31671">
        <w:t xml:space="preserve">  `tipo` </w:t>
      </w:r>
      <w:proofErr w:type="gramStart"/>
      <w:r w:rsidRPr="00F31671">
        <w:t>VARCHAR(</w:t>
      </w:r>
      <w:proofErr w:type="gramEnd"/>
      <w:r w:rsidRPr="00F31671">
        <w:t>45) NOT NULL,</w:t>
      </w:r>
    </w:p>
    <w:p w14:paraId="4863609E" w14:textId="77777777" w:rsidR="00135787" w:rsidRPr="00F31671" w:rsidRDefault="00135787" w:rsidP="00135787">
      <w:pPr>
        <w:pStyle w:val="comandoseinstrucciones"/>
      </w:pPr>
      <w:r w:rsidRPr="00F31671">
        <w:t xml:space="preserve">  `descripción` TEXT NULL,</w:t>
      </w:r>
    </w:p>
    <w:p w14:paraId="277E70AE" w14:textId="77777777" w:rsidR="00135787" w:rsidRPr="00F31671" w:rsidRDefault="00135787" w:rsidP="00135787">
      <w:pPr>
        <w:pStyle w:val="comandoseinstrucciones"/>
      </w:pPr>
      <w:r w:rsidRPr="00F31671">
        <w:t xml:space="preserve">  `precio` </w:t>
      </w:r>
      <w:proofErr w:type="gramStart"/>
      <w:r w:rsidRPr="00F31671">
        <w:t>DECIMAL(</w:t>
      </w:r>
      <w:proofErr w:type="gramEnd"/>
      <w:r w:rsidRPr="00F31671">
        <w:t>8,2) NOT NULL,</w:t>
      </w:r>
    </w:p>
    <w:p w14:paraId="38B5908A" w14:textId="77777777" w:rsidR="00135787" w:rsidRPr="00273903" w:rsidRDefault="00135787" w:rsidP="00135787">
      <w:pPr>
        <w:pStyle w:val="comandoseinstrucciones"/>
        <w:rPr>
          <w:lang w:val="en-US"/>
        </w:rPr>
      </w:pPr>
      <w:r w:rsidRPr="00F31671">
        <w:t xml:space="preserve">  </w:t>
      </w:r>
      <w:r w:rsidRPr="00273903">
        <w:rPr>
          <w:lang w:val="en-US"/>
        </w:rPr>
        <w:t>`</w:t>
      </w:r>
      <w:proofErr w:type="spellStart"/>
      <w:r w:rsidRPr="00273903">
        <w:rPr>
          <w:lang w:val="en-US"/>
        </w:rPr>
        <w:t>platoscol</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2876C2FE"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idplato</w:t>
      </w:r>
      <w:proofErr w:type="spellEnd"/>
      <w:r w:rsidRPr="00273903">
        <w:rPr>
          <w:lang w:val="en-US"/>
        </w:rPr>
        <w:t>`))</w:t>
      </w:r>
    </w:p>
    <w:p w14:paraId="6F236156"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3B5A22FE" w14:textId="77777777" w:rsidR="00135787" w:rsidRPr="00273903" w:rsidRDefault="00135787" w:rsidP="00135787">
      <w:pPr>
        <w:pStyle w:val="comandoseinstrucciones"/>
        <w:rPr>
          <w:lang w:val="en-US"/>
        </w:rPr>
      </w:pPr>
    </w:p>
    <w:p w14:paraId="0BFD42C4" w14:textId="77777777" w:rsidR="00135787" w:rsidRPr="00273903" w:rsidRDefault="00135787" w:rsidP="00135787">
      <w:pPr>
        <w:pStyle w:val="comandoseinstrucciones"/>
        <w:rPr>
          <w:lang w:val="en-US"/>
        </w:rPr>
      </w:pPr>
      <w:r w:rsidRPr="00273903">
        <w:rPr>
          <w:lang w:val="en-US"/>
        </w:rPr>
        <w:t>CREATE UNIQUE INDEX `</w:t>
      </w:r>
      <w:proofErr w:type="spellStart"/>
      <w:r w:rsidRPr="00273903">
        <w:rPr>
          <w:lang w:val="en-US"/>
        </w:rPr>
        <w:t>nombre_UNIQUE</w:t>
      </w:r>
      <w:proofErr w:type="spellEnd"/>
      <w:r w:rsidRPr="00273903">
        <w:rPr>
          <w:lang w:val="en-US"/>
        </w:rPr>
        <w:t>` ON `</w:t>
      </w:r>
      <w:proofErr w:type="spellStart"/>
      <w:r w:rsidRPr="00273903">
        <w:rPr>
          <w:lang w:val="en-US"/>
        </w:rPr>
        <w:t>platos</w:t>
      </w:r>
      <w:proofErr w:type="spellEnd"/>
      <w:r w:rsidRPr="00273903">
        <w:rPr>
          <w:lang w:val="en-US"/>
        </w:rPr>
        <w:t>` (`</w:t>
      </w:r>
      <w:proofErr w:type="spellStart"/>
      <w:r w:rsidRPr="00273903">
        <w:rPr>
          <w:lang w:val="en-US"/>
        </w:rPr>
        <w:t>nombre</w:t>
      </w:r>
      <w:proofErr w:type="spellEnd"/>
      <w:r w:rsidRPr="00273903">
        <w:rPr>
          <w:lang w:val="en-US"/>
        </w:rPr>
        <w:t>` ASC);</w:t>
      </w:r>
    </w:p>
    <w:p w14:paraId="0DF7208A" w14:textId="77777777" w:rsidR="00135787" w:rsidRPr="00273903" w:rsidRDefault="00135787" w:rsidP="00135787">
      <w:pPr>
        <w:pStyle w:val="comandoseinstrucciones"/>
        <w:rPr>
          <w:lang w:val="en-US"/>
        </w:rPr>
      </w:pPr>
    </w:p>
    <w:p w14:paraId="5CA7FE9C" w14:textId="77777777" w:rsidR="00135787" w:rsidRPr="00273903" w:rsidRDefault="00135787" w:rsidP="00135787">
      <w:pPr>
        <w:pStyle w:val="comandoseinstrucciones"/>
        <w:rPr>
          <w:lang w:val="en-US"/>
        </w:rPr>
      </w:pPr>
    </w:p>
    <w:p w14:paraId="33DF9485" w14:textId="77777777" w:rsidR="00135787" w:rsidRPr="00273903" w:rsidRDefault="00135787" w:rsidP="00135787">
      <w:pPr>
        <w:pStyle w:val="comandoseinstrucciones"/>
        <w:rPr>
          <w:lang w:val="en-US"/>
        </w:rPr>
      </w:pPr>
      <w:r w:rsidRPr="00273903">
        <w:rPr>
          <w:lang w:val="en-US"/>
        </w:rPr>
        <w:lastRenderedPageBreak/>
        <w:t>-- -----------------------------------------------------</w:t>
      </w:r>
    </w:p>
    <w:p w14:paraId="235170BC" w14:textId="77777777" w:rsidR="00135787" w:rsidRPr="00273903" w:rsidRDefault="00135787" w:rsidP="00135787">
      <w:pPr>
        <w:pStyle w:val="comandoseinstrucciones"/>
        <w:rPr>
          <w:lang w:val="en-US"/>
        </w:rPr>
      </w:pPr>
      <w:r w:rsidRPr="00273903">
        <w:rPr>
          <w:lang w:val="en-US"/>
        </w:rPr>
        <w:t>-- Table `</w:t>
      </w:r>
      <w:proofErr w:type="spellStart"/>
      <w:r w:rsidRPr="00273903">
        <w:rPr>
          <w:lang w:val="en-US"/>
        </w:rPr>
        <w:t>platos_mesas</w:t>
      </w:r>
      <w:proofErr w:type="spellEnd"/>
      <w:r w:rsidRPr="00273903">
        <w:rPr>
          <w:lang w:val="en-US"/>
        </w:rPr>
        <w:t>`</w:t>
      </w:r>
    </w:p>
    <w:p w14:paraId="065E9B8A" w14:textId="77777777" w:rsidR="00135787" w:rsidRPr="00273903" w:rsidRDefault="00135787" w:rsidP="00135787">
      <w:pPr>
        <w:pStyle w:val="comandoseinstrucciones"/>
        <w:rPr>
          <w:lang w:val="en-US"/>
        </w:rPr>
      </w:pPr>
      <w:r w:rsidRPr="00273903">
        <w:rPr>
          <w:lang w:val="en-US"/>
        </w:rPr>
        <w:t>-- -----------------------------------------------------</w:t>
      </w:r>
    </w:p>
    <w:p w14:paraId="7681BC4B"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platos_mesas</w:t>
      </w:r>
      <w:proofErr w:type="spellEnd"/>
      <w:proofErr w:type="gramStart"/>
      <w:r w:rsidRPr="00273903">
        <w:rPr>
          <w:lang w:val="en-US"/>
        </w:rPr>
        <w:t>` ;</w:t>
      </w:r>
      <w:proofErr w:type="gramEnd"/>
    </w:p>
    <w:p w14:paraId="6A218E2B" w14:textId="77777777" w:rsidR="00135787" w:rsidRPr="00273903" w:rsidRDefault="00135787" w:rsidP="00135787">
      <w:pPr>
        <w:pStyle w:val="comandoseinstrucciones"/>
        <w:rPr>
          <w:lang w:val="en-US"/>
        </w:rPr>
      </w:pPr>
    </w:p>
    <w:p w14:paraId="2457EA74"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platos_mesas</w:t>
      </w:r>
      <w:proofErr w:type="spellEnd"/>
      <w:r w:rsidRPr="00273903">
        <w:rPr>
          <w:lang w:val="en-US"/>
        </w:rPr>
        <w:t>` (</w:t>
      </w:r>
    </w:p>
    <w:p w14:paraId="5BCA2E05"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idplato</w:t>
      </w:r>
      <w:proofErr w:type="spellEnd"/>
      <w:r w:rsidRPr="00273903">
        <w:rPr>
          <w:lang w:val="en-US"/>
        </w:rPr>
        <w:t>` INT NOT NULL,</w:t>
      </w:r>
    </w:p>
    <w:p w14:paraId="76545366"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idcomedor</w:t>
      </w:r>
      <w:proofErr w:type="spellEnd"/>
      <w:r w:rsidRPr="00273903">
        <w:rPr>
          <w:lang w:val="en-US"/>
        </w:rPr>
        <w:t>` INT NOT NULL,</w:t>
      </w:r>
    </w:p>
    <w:p w14:paraId="1C106B3D"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num_mesa</w:t>
      </w:r>
      <w:proofErr w:type="spellEnd"/>
      <w:r w:rsidRPr="00273903">
        <w:rPr>
          <w:lang w:val="en-US"/>
        </w:rPr>
        <w:t>` INT NOT NULL,</w:t>
      </w:r>
    </w:p>
    <w:p w14:paraId="3CEECE50"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idplato</w:t>
      </w:r>
      <w:proofErr w:type="spellEnd"/>
      <w:r w:rsidRPr="00273903">
        <w:rPr>
          <w:lang w:val="en-US"/>
        </w:rPr>
        <w:t>`, `</w:t>
      </w:r>
      <w:proofErr w:type="spellStart"/>
      <w:r w:rsidRPr="00273903">
        <w:rPr>
          <w:lang w:val="en-US"/>
        </w:rPr>
        <w:t>idcomedor</w:t>
      </w:r>
      <w:proofErr w:type="spellEnd"/>
      <w:r w:rsidRPr="00273903">
        <w:rPr>
          <w:lang w:val="en-US"/>
        </w:rPr>
        <w:t>`, `</w:t>
      </w:r>
      <w:proofErr w:type="spellStart"/>
      <w:r w:rsidRPr="00273903">
        <w:rPr>
          <w:lang w:val="en-US"/>
        </w:rPr>
        <w:t>num_mesa</w:t>
      </w:r>
      <w:proofErr w:type="spellEnd"/>
      <w:r w:rsidRPr="00273903">
        <w:rPr>
          <w:lang w:val="en-US"/>
        </w:rPr>
        <w:t>`),</w:t>
      </w:r>
    </w:p>
    <w:p w14:paraId="306DB405" w14:textId="77777777" w:rsidR="00135787" w:rsidRPr="00273903" w:rsidRDefault="00135787" w:rsidP="00135787">
      <w:pPr>
        <w:pStyle w:val="comandoseinstrucciones"/>
        <w:rPr>
          <w:lang w:val="en-US"/>
        </w:rPr>
      </w:pPr>
      <w:r w:rsidRPr="00273903">
        <w:rPr>
          <w:lang w:val="en-US"/>
        </w:rPr>
        <w:t xml:space="preserve">  CONSTRAINT `fk_platos_has_mesas_platos1`</w:t>
      </w:r>
    </w:p>
    <w:p w14:paraId="7B9FFF4D"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idplato</w:t>
      </w:r>
      <w:proofErr w:type="spellEnd"/>
      <w:r w:rsidRPr="00273903">
        <w:rPr>
          <w:lang w:val="en-US"/>
        </w:rPr>
        <w:t>`)</w:t>
      </w:r>
    </w:p>
    <w:p w14:paraId="441224DC" w14:textId="77777777" w:rsidR="00135787" w:rsidRPr="00273903" w:rsidRDefault="00135787" w:rsidP="00135787">
      <w:pPr>
        <w:pStyle w:val="comandoseinstrucciones"/>
        <w:rPr>
          <w:lang w:val="en-US"/>
        </w:rPr>
      </w:pPr>
      <w:r w:rsidRPr="00273903">
        <w:rPr>
          <w:lang w:val="en-US"/>
        </w:rPr>
        <w:t xml:space="preserve">    REFERENCES `</w:t>
      </w:r>
      <w:proofErr w:type="spellStart"/>
      <w:r w:rsidRPr="00273903">
        <w:rPr>
          <w:lang w:val="en-US"/>
        </w:rPr>
        <w:t>platos</w:t>
      </w:r>
      <w:proofErr w:type="spellEnd"/>
      <w:r w:rsidRPr="00273903">
        <w:rPr>
          <w:lang w:val="en-US"/>
        </w:rPr>
        <w:t>` (`</w:t>
      </w:r>
      <w:proofErr w:type="spellStart"/>
      <w:r w:rsidRPr="00273903">
        <w:rPr>
          <w:lang w:val="en-US"/>
        </w:rPr>
        <w:t>idplato</w:t>
      </w:r>
      <w:proofErr w:type="spellEnd"/>
      <w:r w:rsidRPr="00273903">
        <w:rPr>
          <w:lang w:val="en-US"/>
        </w:rPr>
        <w:t>`)</w:t>
      </w:r>
    </w:p>
    <w:p w14:paraId="071CD761" w14:textId="77777777" w:rsidR="00135787" w:rsidRPr="00273903" w:rsidRDefault="00135787" w:rsidP="00135787">
      <w:pPr>
        <w:pStyle w:val="comandoseinstrucciones"/>
        <w:rPr>
          <w:lang w:val="en-US"/>
        </w:rPr>
      </w:pPr>
      <w:r w:rsidRPr="00273903">
        <w:rPr>
          <w:lang w:val="en-US"/>
        </w:rPr>
        <w:t xml:space="preserve">    ON DELETE NO ACTION</w:t>
      </w:r>
    </w:p>
    <w:p w14:paraId="787F5457" w14:textId="77777777" w:rsidR="00135787" w:rsidRPr="00273903" w:rsidRDefault="00135787" w:rsidP="00135787">
      <w:pPr>
        <w:pStyle w:val="comandoseinstrucciones"/>
        <w:rPr>
          <w:lang w:val="en-US"/>
        </w:rPr>
      </w:pPr>
      <w:r w:rsidRPr="00273903">
        <w:rPr>
          <w:lang w:val="en-US"/>
        </w:rPr>
        <w:t xml:space="preserve">    ON UPDATE CASCADE,</w:t>
      </w:r>
    </w:p>
    <w:p w14:paraId="47D37EF9" w14:textId="77777777" w:rsidR="00135787" w:rsidRPr="00273903" w:rsidRDefault="00135787" w:rsidP="00135787">
      <w:pPr>
        <w:pStyle w:val="comandoseinstrucciones"/>
        <w:rPr>
          <w:lang w:val="en-US"/>
        </w:rPr>
      </w:pPr>
      <w:r w:rsidRPr="00273903">
        <w:rPr>
          <w:lang w:val="en-US"/>
        </w:rPr>
        <w:t xml:space="preserve">  CONSTRAINT `fk_platos_has_mesas_mesas1`</w:t>
      </w:r>
    </w:p>
    <w:p w14:paraId="17BAE98E"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idcomedor</w:t>
      </w:r>
      <w:proofErr w:type="spellEnd"/>
      <w:proofErr w:type="gramStart"/>
      <w:r w:rsidRPr="00273903">
        <w:rPr>
          <w:lang w:val="en-US"/>
        </w:rPr>
        <w:t>` ,</w:t>
      </w:r>
      <w:proofErr w:type="gramEnd"/>
      <w:r w:rsidRPr="00273903">
        <w:rPr>
          <w:lang w:val="en-US"/>
        </w:rPr>
        <w:t xml:space="preserve"> `</w:t>
      </w:r>
      <w:proofErr w:type="spellStart"/>
      <w:r w:rsidRPr="00273903">
        <w:rPr>
          <w:lang w:val="en-US"/>
        </w:rPr>
        <w:t>num_mesa</w:t>
      </w:r>
      <w:proofErr w:type="spellEnd"/>
      <w:r w:rsidRPr="00273903">
        <w:rPr>
          <w:lang w:val="en-US"/>
        </w:rPr>
        <w:t>`)</w:t>
      </w:r>
    </w:p>
    <w:p w14:paraId="789EB0EB" w14:textId="77777777" w:rsidR="00135787" w:rsidRPr="00F31671" w:rsidRDefault="00135787" w:rsidP="00135787">
      <w:pPr>
        <w:pStyle w:val="comandoseinstrucciones"/>
      </w:pPr>
      <w:r w:rsidRPr="00273903">
        <w:rPr>
          <w:lang w:val="en-US"/>
        </w:rPr>
        <w:t xml:space="preserve">    </w:t>
      </w:r>
      <w:r w:rsidRPr="00F31671">
        <w:t>REFERENCES `mesas` (`</w:t>
      </w:r>
      <w:proofErr w:type="spellStart"/>
      <w:r w:rsidRPr="00F31671">
        <w:t>idcomedor</w:t>
      </w:r>
      <w:proofErr w:type="spellEnd"/>
      <w:proofErr w:type="gramStart"/>
      <w:r w:rsidRPr="00F31671">
        <w:t>` ,</w:t>
      </w:r>
      <w:proofErr w:type="gramEnd"/>
      <w:r w:rsidRPr="00F31671">
        <w:t xml:space="preserve"> `</w:t>
      </w:r>
      <w:proofErr w:type="spellStart"/>
      <w:r w:rsidRPr="00F31671">
        <w:t>num_mesa</w:t>
      </w:r>
      <w:proofErr w:type="spellEnd"/>
      <w:r w:rsidRPr="00F31671">
        <w:t>`)</w:t>
      </w:r>
    </w:p>
    <w:p w14:paraId="7AF61A62" w14:textId="77777777" w:rsidR="00135787" w:rsidRPr="00273903" w:rsidRDefault="00135787" w:rsidP="00135787">
      <w:pPr>
        <w:pStyle w:val="comandoseinstrucciones"/>
        <w:rPr>
          <w:lang w:val="en-US"/>
        </w:rPr>
      </w:pPr>
      <w:r w:rsidRPr="00F31671">
        <w:t xml:space="preserve">    </w:t>
      </w:r>
      <w:r w:rsidRPr="00273903">
        <w:rPr>
          <w:lang w:val="en-US"/>
        </w:rPr>
        <w:t>ON DELETE NO ACTION</w:t>
      </w:r>
    </w:p>
    <w:p w14:paraId="4E5F1AE9" w14:textId="77777777" w:rsidR="00135787" w:rsidRPr="00273903" w:rsidRDefault="00135787" w:rsidP="00135787">
      <w:pPr>
        <w:pStyle w:val="comandoseinstrucciones"/>
        <w:rPr>
          <w:lang w:val="en-US"/>
        </w:rPr>
      </w:pPr>
      <w:r w:rsidRPr="00273903">
        <w:rPr>
          <w:lang w:val="en-US"/>
        </w:rPr>
        <w:t xml:space="preserve">    ON UPDATE CASCADE)</w:t>
      </w:r>
    </w:p>
    <w:p w14:paraId="3198397B" w14:textId="77777777" w:rsidR="00135787" w:rsidRPr="00F31671" w:rsidRDefault="00135787" w:rsidP="00135787">
      <w:pPr>
        <w:pStyle w:val="comandoseinstrucciones"/>
      </w:pPr>
      <w:r w:rsidRPr="00F31671">
        <w:t xml:space="preserve">ENGINE = </w:t>
      </w:r>
      <w:proofErr w:type="spellStart"/>
      <w:r w:rsidRPr="00F31671">
        <w:t>InnoDB</w:t>
      </w:r>
      <w:proofErr w:type="spellEnd"/>
      <w:r w:rsidRPr="00F31671">
        <w:t>;</w:t>
      </w:r>
    </w:p>
    <w:p w14:paraId="37E1FF8C" w14:textId="77777777" w:rsidR="00135787" w:rsidRPr="00F31671" w:rsidRDefault="00135787" w:rsidP="00135787">
      <w:pPr>
        <w:pStyle w:val="comandoseinstrucciones"/>
      </w:pPr>
    </w:p>
    <w:p w14:paraId="74156BDB" w14:textId="77777777" w:rsidR="00135787" w:rsidRPr="00F31671" w:rsidRDefault="00135787" w:rsidP="00135787">
      <w:pPr>
        <w:pStyle w:val="comandoseinstrucciones"/>
      </w:pPr>
      <w:r w:rsidRPr="00F31671">
        <w:t>CREATE INDEX `fk_platos_has_mesas_mesas1_idx` ON `</w:t>
      </w:r>
      <w:proofErr w:type="spellStart"/>
      <w:r w:rsidRPr="00F31671">
        <w:t>platos_mesas</w:t>
      </w:r>
      <w:proofErr w:type="spellEnd"/>
      <w:r w:rsidRPr="00F31671">
        <w:t>` (`</w:t>
      </w:r>
      <w:proofErr w:type="spellStart"/>
      <w:r w:rsidRPr="00F31671">
        <w:t>idcomedor</w:t>
      </w:r>
      <w:proofErr w:type="spellEnd"/>
      <w:r w:rsidRPr="00F31671">
        <w:t>` ASC, `</w:t>
      </w:r>
      <w:proofErr w:type="spellStart"/>
      <w:r w:rsidRPr="00F31671">
        <w:t>num_mesa</w:t>
      </w:r>
      <w:proofErr w:type="spellEnd"/>
      <w:r w:rsidRPr="00F31671">
        <w:t>` ASC);</w:t>
      </w:r>
    </w:p>
    <w:p w14:paraId="74D7B421" w14:textId="77777777" w:rsidR="00135787" w:rsidRPr="00F31671" w:rsidRDefault="00135787" w:rsidP="00135787">
      <w:pPr>
        <w:pStyle w:val="comandoseinstrucciones"/>
      </w:pPr>
    </w:p>
    <w:p w14:paraId="122654B2" w14:textId="77777777" w:rsidR="00135787" w:rsidRPr="00F31671" w:rsidRDefault="00135787" w:rsidP="00135787">
      <w:pPr>
        <w:pStyle w:val="comandoseinstrucciones"/>
      </w:pPr>
      <w:r w:rsidRPr="00F31671">
        <w:t>CREATE INDEX `fk_platos_has_mesas_platos1_idx` ON `</w:t>
      </w:r>
      <w:proofErr w:type="spellStart"/>
      <w:r w:rsidRPr="00F31671">
        <w:t>platos_mesas</w:t>
      </w:r>
      <w:proofErr w:type="spellEnd"/>
      <w:r w:rsidRPr="00F31671">
        <w:t>` (`</w:t>
      </w:r>
      <w:proofErr w:type="spellStart"/>
      <w:r w:rsidRPr="00F31671">
        <w:t>idplato</w:t>
      </w:r>
      <w:proofErr w:type="spellEnd"/>
      <w:r w:rsidRPr="00F31671">
        <w:t>` ASC);</w:t>
      </w:r>
    </w:p>
    <w:p w14:paraId="638BEA22" w14:textId="77777777" w:rsidR="00135787" w:rsidRPr="00F31671" w:rsidRDefault="00135787" w:rsidP="00135787">
      <w:pPr>
        <w:pStyle w:val="comandoseinstrucciones"/>
      </w:pPr>
    </w:p>
    <w:p w14:paraId="09A20068" w14:textId="77777777" w:rsidR="00135787" w:rsidRPr="00F31671" w:rsidRDefault="00135787" w:rsidP="00135787">
      <w:pPr>
        <w:pStyle w:val="comandoseinstrucciones"/>
      </w:pPr>
    </w:p>
    <w:p w14:paraId="26F65865" w14:textId="77777777" w:rsidR="00135787" w:rsidRPr="00F31671" w:rsidRDefault="00135787" w:rsidP="00135787">
      <w:pPr>
        <w:pStyle w:val="comandoseinstrucciones"/>
      </w:pPr>
      <w:r w:rsidRPr="00F31671">
        <w:t>-- -----------------------------------------------------</w:t>
      </w:r>
    </w:p>
    <w:p w14:paraId="53A9E086" w14:textId="77777777" w:rsidR="00135787" w:rsidRPr="00F31671" w:rsidRDefault="00135787" w:rsidP="00135787">
      <w:pPr>
        <w:pStyle w:val="comandoseinstrucciones"/>
      </w:pPr>
      <w:r w:rsidRPr="00F31671">
        <w:t>-- Table `proveedores`</w:t>
      </w:r>
    </w:p>
    <w:p w14:paraId="3717599C" w14:textId="77777777" w:rsidR="00135787" w:rsidRPr="00F31671" w:rsidRDefault="00135787" w:rsidP="00135787">
      <w:pPr>
        <w:pStyle w:val="comandoseinstrucciones"/>
      </w:pPr>
      <w:r w:rsidRPr="00F31671">
        <w:t>-- -----------------------------------------------------</w:t>
      </w:r>
    </w:p>
    <w:p w14:paraId="15D582DA"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proveedores</w:t>
      </w:r>
      <w:proofErr w:type="spellEnd"/>
      <w:proofErr w:type="gramStart"/>
      <w:r w:rsidRPr="00273903">
        <w:rPr>
          <w:lang w:val="en-US"/>
        </w:rPr>
        <w:t>` ;</w:t>
      </w:r>
      <w:proofErr w:type="gramEnd"/>
    </w:p>
    <w:p w14:paraId="3B099C1E" w14:textId="77777777" w:rsidR="00135787" w:rsidRPr="00273903" w:rsidRDefault="00135787" w:rsidP="00135787">
      <w:pPr>
        <w:pStyle w:val="comandoseinstrucciones"/>
        <w:rPr>
          <w:lang w:val="en-US"/>
        </w:rPr>
      </w:pPr>
    </w:p>
    <w:p w14:paraId="7AB70A34"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proveedores</w:t>
      </w:r>
      <w:proofErr w:type="spellEnd"/>
      <w:r w:rsidRPr="00273903">
        <w:rPr>
          <w:lang w:val="en-US"/>
        </w:rPr>
        <w:t>` (</w:t>
      </w:r>
    </w:p>
    <w:p w14:paraId="5B0F6EE4"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idproveedor</w:t>
      </w:r>
      <w:proofErr w:type="spellEnd"/>
      <w:r w:rsidRPr="00273903">
        <w:rPr>
          <w:lang w:val="en-US"/>
        </w:rPr>
        <w:t>` INT NOT NULL AUTO_INCREMENT,</w:t>
      </w:r>
    </w:p>
    <w:p w14:paraId="7A1E005C"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nombre</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6C00B9F6"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direccion</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72EB0BF9" w14:textId="77777777" w:rsidR="00135787" w:rsidRPr="00273903" w:rsidRDefault="00135787" w:rsidP="00135787">
      <w:pPr>
        <w:pStyle w:val="comandoseinstrucciones"/>
        <w:rPr>
          <w:lang w:val="en-US"/>
        </w:rPr>
      </w:pPr>
      <w:r w:rsidRPr="00273903">
        <w:rPr>
          <w:lang w:val="en-US"/>
        </w:rPr>
        <w:t xml:space="preserve">  `cp` </w:t>
      </w:r>
      <w:proofErr w:type="gramStart"/>
      <w:r w:rsidRPr="00273903">
        <w:rPr>
          <w:lang w:val="en-US"/>
        </w:rPr>
        <w:t>VARCHAR(</w:t>
      </w:r>
      <w:proofErr w:type="gramEnd"/>
      <w:r w:rsidRPr="00273903">
        <w:rPr>
          <w:lang w:val="en-US"/>
        </w:rPr>
        <w:t>45) NOT NULL,</w:t>
      </w:r>
    </w:p>
    <w:p w14:paraId="3E37482B"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telefono</w:t>
      </w:r>
      <w:proofErr w:type="spellEnd"/>
      <w:r w:rsidRPr="00273903">
        <w:rPr>
          <w:lang w:val="en-US"/>
        </w:rPr>
        <w:t xml:space="preserve">` </w:t>
      </w:r>
      <w:proofErr w:type="gramStart"/>
      <w:r w:rsidRPr="00273903">
        <w:rPr>
          <w:lang w:val="en-US"/>
        </w:rPr>
        <w:t>VARCHAR(</w:t>
      </w:r>
      <w:proofErr w:type="gramEnd"/>
      <w:r w:rsidRPr="00273903">
        <w:rPr>
          <w:lang w:val="en-US"/>
        </w:rPr>
        <w:t>13) NOT NULL,</w:t>
      </w:r>
    </w:p>
    <w:p w14:paraId="69D86512" w14:textId="77777777" w:rsidR="00135787" w:rsidRPr="00273903" w:rsidRDefault="00135787" w:rsidP="00135787">
      <w:pPr>
        <w:pStyle w:val="comandoseinstrucciones"/>
        <w:rPr>
          <w:lang w:val="en-US"/>
        </w:rPr>
      </w:pPr>
      <w:r w:rsidRPr="00273903">
        <w:rPr>
          <w:lang w:val="en-US"/>
        </w:rPr>
        <w:t xml:space="preserve">  `fax` </w:t>
      </w:r>
      <w:proofErr w:type="gramStart"/>
      <w:r w:rsidRPr="00273903">
        <w:rPr>
          <w:lang w:val="en-US"/>
        </w:rPr>
        <w:t>VARCHAR(</w:t>
      </w:r>
      <w:proofErr w:type="gramEnd"/>
      <w:r w:rsidRPr="00273903">
        <w:rPr>
          <w:lang w:val="en-US"/>
        </w:rPr>
        <w:t>13) NULL,</w:t>
      </w:r>
    </w:p>
    <w:p w14:paraId="2DAA605F"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conctacto</w:t>
      </w:r>
      <w:proofErr w:type="spellEnd"/>
      <w:r w:rsidRPr="00273903">
        <w:rPr>
          <w:lang w:val="en-US"/>
        </w:rPr>
        <w:t xml:space="preserve">` </w:t>
      </w:r>
      <w:proofErr w:type="gramStart"/>
      <w:r w:rsidRPr="00273903">
        <w:rPr>
          <w:lang w:val="en-US"/>
        </w:rPr>
        <w:t>VARCHAR(</w:t>
      </w:r>
      <w:proofErr w:type="gramEnd"/>
      <w:r w:rsidRPr="00273903">
        <w:rPr>
          <w:lang w:val="en-US"/>
        </w:rPr>
        <w:t>45) NULL,</w:t>
      </w:r>
    </w:p>
    <w:p w14:paraId="7C3FE783"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idproveedor</w:t>
      </w:r>
      <w:proofErr w:type="spellEnd"/>
      <w:r w:rsidRPr="00273903">
        <w:rPr>
          <w:lang w:val="en-US"/>
        </w:rPr>
        <w:t>`))</w:t>
      </w:r>
    </w:p>
    <w:p w14:paraId="3AA185F9"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619D852F" w14:textId="77777777" w:rsidR="00135787" w:rsidRPr="00273903" w:rsidRDefault="00135787" w:rsidP="00135787">
      <w:pPr>
        <w:pStyle w:val="comandoseinstrucciones"/>
        <w:rPr>
          <w:lang w:val="en-US"/>
        </w:rPr>
      </w:pPr>
    </w:p>
    <w:p w14:paraId="730B5335" w14:textId="77777777" w:rsidR="00135787" w:rsidRPr="00273903" w:rsidRDefault="00135787" w:rsidP="00135787">
      <w:pPr>
        <w:pStyle w:val="comandoseinstrucciones"/>
        <w:rPr>
          <w:lang w:val="en-US"/>
        </w:rPr>
      </w:pPr>
    </w:p>
    <w:p w14:paraId="1484111E" w14:textId="77777777" w:rsidR="00135787" w:rsidRPr="00273903" w:rsidRDefault="00135787" w:rsidP="00135787">
      <w:pPr>
        <w:pStyle w:val="comandoseinstrucciones"/>
        <w:rPr>
          <w:lang w:val="en-US"/>
        </w:rPr>
      </w:pPr>
      <w:r w:rsidRPr="00273903">
        <w:rPr>
          <w:lang w:val="en-US"/>
        </w:rPr>
        <w:t>-- -----------------------------------------------------</w:t>
      </w:r>
    </w:p>
    <w:p w14:paraId="29915EED" w14:textId="77777777" w:rsidR="00135787" w:rsidRPr="00273903" w:rsidRDefault="00135787" w:rsidP="00135787">
      <w:pPr>
        <w:pStyle w:val="comandoseinstrucciones"/>
        <w:rPr>
          <w:lang w:val="en-US"/>
        </w:rPr>
      </w:pPr>
      <w:r w:rsidRPr="00273903">
        <w:rPr>
          <w:lang w:val="en-US"/>
        </w:rPr>
        <w:t>-- Table `</w:t>
      </w:r>
      <w:proofErr w:type="spellStart"/>
      <w:r w:rsidRPr="00273903">
        <w:rPr>
          <w:lang w:val="en-US"/>
        </w:rPr>
        <w:t>productos</w:t>
      </w:r>
      <w:proofErr w:type="spellEnd"/>
      <w:r w:rsidRPr="00273903">
        <w:rPr>
          <w:lang w:val="en-US"/>
        </w:rPr>
        <w:t>`</w:t>
      </w:r>
    </w:p>
    <w:p w14:paraId="48F37853" w14:textId="77777777" w:rsidR="00135787" w:rsidRPr="00273903" w:rsidRDefault="00135787" w:rsidP="00135787">
      <w:pPr>
        <w:pStyle w:val="comandoseinstrucciones"/>
        <w:rPr>
          <w:lang w:val="en-US"/>
        </w:rPr>
      </w:pPr>
      <w:r w:rsidRPr="00273903">
        <w:rPr>
          <w:lang w:val="en-US"/>
        </w:rPr>
        <w:t>-- -----------------------------------------------------</w:t>
      </w:r>
    </w:p>
    <w:p w14:paraId="3F5BD3E8"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productos</w:t>
      </w:r>
      <w:proofErr w:type="spellEnd"/>
      <w:proofErr w:type="gramStart"/>
      <w:r w:rsidRPr="00273903">
        <w:rPr>
          <w:lang w:val="en-US"/>
        </w:rPr>
        <w:t>` ;</w:t>
      </w:r>
      <w:proofErr w:type="gramEnd"/>
    </w:p>
    <w:p w14:paraId="40DD3742" w14:textId="77777777" w:rsidR="00135787" w:rsidRPr="00273903" w:rsidRDefault="00135787" w:rsidP="00135787">
      <w:pPr>
        <w:pStyle w:val="comandoseinstrucciones"/>
        <w:rPr>
          <w:lang w:val="en-US"/>
        </w:rPr>
      </w:pPr>
    </w:p>
    <w:p w14:paraId="019DBFDD"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productos</w:t>
      </w:r>
      <w:proofErr w:type="spellEnd"/>
      <w:r w:rsidRPr="00273903">
        <w:rPr>
          <w:lang w:val="en-US"/>
        </w:rPr>
        <w:t>` (</w:t>
      </w:r>
    </w:p>
    <w:p w14:paraId="1BD62F72"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idproducto</w:t>
      </w:r>
      <w:proofErr w:type="spellEnd"/>
      <w:r w:rsidRPr="00273903">
        <w:rPr>
          <w:lang w:val="en-US"/>
        </w:rPr>
        <w:t>` INT NOT NULL,</w:t>
      </w:r>
    </w:p>
    <w:p w14:paraId="02E6D7B3"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descripcion</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6CED9E3E"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categoria</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72DC9929"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precio_ud</w:t>
      </w:r>
      <w:proofErr w:type="spellEnd"/>
      <w:r w:rsidRPr="00273903">
        <w:rPr>
          <w:lang w:val="en-US"/>
        </w:rPr>
        <w:t xml:space="preserve">` </w:t>
      </w:r>
      <w:proofErr w:type="gramStart"/>
      <w:r w:rsidRPr="00273903">
        <w:rPr>
          <w:lang w:val="en-US"/>
        </w:rPr>
        <w:t>DECIMAL(</w:t>
      </w:r>
      <w:proofErr w:type="gramEnd"/>
      <w:r w:rsidRPr="00273903">
        <w:rPr>
          <w:lang w:val="en-US"/>
        </w:rPr>
        <w:t>8,2) NOT NULL,</w:t>
      </w:r>
    </w:p>
    <w:p w14:paraId="13ECB0F5" w14:textId="77777777" w:rsidR="00135787" w:rsidRPr="00273903" w:rsidRDefault="00135787" w:rsidP="00135787">
      <w:pPr>
        <w:pStyle w:val="comandoseinstrucciones"/>
        <w:rPr>
          <w:lang w:val="en-US"/>
        </w:rPr>
      </w:pPr>
      <w:r w:rsidRPr="00273903">
        <w:rPr>
          <w:lang w:val="en-US"/>
        </w:rPr>
        <w:t xml:space="preserve">  `stock` FLOAT NOT NULL,</w:t>
      </w:r>
    </w:p>
    <w:p w14:paraId="7A4D729A"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unidad_base</w:t>
      </w:r>
      <w:proofErr w:type="spellEnd"/>
      <w:r w:rsidRPr="00273903">
        <w:rPr>
          <w:lang w:val="en-US"/>
        </w:rPr>
        <w:t xml:space="preserve">` </w:t>
      </w:r>
      <w:proofErr w:type="gramStart"/>
      <w:r w:rsidRPr="00273903">
        <w:rPr>
          <w:lang w:val="en-US"/>
        </w:rPr>
        <w:t>VARCHAR(</w:t>
      </w:r>
      <w:proofErr w:type="gramEnd"/>
      <w:r w:rsidRPr="00273903">
        <w:rPr>
          <w:lang w:val="en-US"/>
        </w:rPr>
        <w:t>45) NOT NULL,</w:t>
      </w:r>
    </w:p>
    <w:p w14:paraId="083288B7"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idproveedor</w:t>
      </w:r>
      <w:proofErr w:type="spellEnd"/>
      <w:r w:rsidRPr="00273903">
        <w:rPr>
          <w:lang w:val="en-US"/>
        </w:rPr>
        <w:t>` INT NULL,</w:t>
      </w:r>
    </w:p>
    <w:p w14:paraId="15B3973F"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idproducto</w:t>
      </w:r>
      <w:proofErr w:type="spellEnd"/>
      <w:r w:rsidRPr="00273903">
        <w:rPr>
          <w:lang w:val="en-US"/>
        </w:rPr>
        <w:t>`),</w:t>
      </w:r>
    </w:p>
    <w:p w14:paraId="25BDF94C" w14:textId="77777777" w:rsidR="00135787" w:rsidRPr="00273903" w:rsidRDefault="00135787" w:rsidP="00135787">
      <w:pPr>
        <w:pStyle w:val="comandoseinstrucciones"/>
        <w:rPr>
          <w:lang w:val="en-US"/>
        </w:rPr>
      </w:pPr>
      <w:r w:rsidRPr="00273903">
        <w:rPr>
          <w:lang w:val="en-US"/>
        </w:rPr>
        <w:t xml:space="preserve">  CONSTRAINT `fk_productos_proveedores1`</w:t>
      </w:r>
    </w:p>
    <w:p w14:paraId="04118EF0"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idproveedor</w:t>
      </w:r>
      <w:proofErr w:type="spellEnd"/>
      <w:r w:rsidRPr="00273903">
        <w:rPr>
          <w:lang w:val="en-US"/>
        </w:rPr>
        <w:t>`)</w:t>
      </w:r>
    </w:p>
    <w:p w14:paraId="30A534C0" w14:textId="77777777" w:rsidR="00135787" w:rsidRPr="00273903" w:rsidRDefault="00135787" w:rsidP="00135787">
      <w:pPr>
        <w:pStyle w:val="comandoseinstrucciones"/>
        <w:rPr>
          <w:lang w:val="en-US"/>
        </w:rPr>
      </w:pPr>
      <w:r w:rsidRPr="00273903">
        <w:rPr>
          <w:lang w:val="en-US"/>
        </w:rPr>
        <w:t xml:space="preserve">    REFERENCES `</w:t>
      </w:r>
      <w:proofErr w:type="spellStart"/>
      <w:r w:rsidRPr="00273903">
        <w:rPr>
          <w:lang w:val="en-US"/>
        </w:rPr>
        <w:t>proveedores</w:t>
      </w:r>
      <w:proofErr w:type="spellEnd"/>
      <w:r w:rsidRPr="00273903">
        <w:rPr>
          <w:lang w:val="en-US"/>
        </w:rPr>
        <w:t>` (`</w:t>
      </w:r>
      <w:proofErr w:type="spellStart"/>
      <w:r w:rsidRPr="00273903">
        <w:rPr>
          <w:lang w:val="en-US"/>
        </w:rPr>
        <w:t>idproveedor</w:t>
      </w:r>
      <w:proofErr w:type="spellEnd"/>
      <w:r w:rsidRPr="00273903">
        <w:rPr>
          <w:lang w:val="en-US"/>
        </w:rPr>
        <w:t>`)</w:t>
      </w:r>
    </w:p>
    <w:p w14:paraId="4CE57FFE" w14:textId="77777777" w:rsidR="00135787" w:rsidRPr="00273903" w:rsidRDefault="00135787" w:rsidP="00135787">
      <w:pPr>
        <w:pStyle w:val="comandoseinstrucciones"/>
        <w:rPr>
          <w:lang w:val="en-US"/>
        </w:rPr>
      </w:pPr>
      <w:r w:rsidRPr="00273903">
        <w:rPr>
          <w:lang w:val="en-US"/>
        </w:rPr>
        <w:t xml:space="preserve">    ON DELETE SET NULL</w:t>
      </w:r>
    </w:p>
    <w:p w14:paraId="1B6C0FBD" w14:textId="77777777" w:rsidR="00135787" w:rsidRPr="00273903" w:rsidRDefault="00135787" w:rsidP="00135787">
      <w:pPr>
        <w:pStyle w:val="comandoseinstrucciones"/>
        <w:rPr>
          <w:lang w:val="en-US"/>
        </w:rPr>
      </w:pPr>
      <w:r w:rsidRPr="00273903">
        <w:rPr>
          <w:lang w:val="en-US"/>
        </w:rPr>
        <w:t xml:space="preserve">    ON UPDATE CASCADE)</w:t>
      </w:r>
    </w:p>
    <w:p w14:paraId="1BA47EAF" w14:textId="77777777" w:rsidR="00135787" w:rsidRPr="00F31671" w:rsidRDefault="00135787" w:rsidP="00135787">
      <w:pPr>
        <w:pStyle w:val="comandoseinstrucciones"/>
      </w:pPr>
      <w:r w:rsidRPr="00F31671">
        <w:t xml:space="preserve">ENGINE = </w:t>
      </w:r>
      <w:proofErr w:type="spellStart"/>
      <w:r w:rsidRPr="00F31671">
        <w:t>InnoDB</w:t>
      </w:r>
      <w:proofErr w:type="spellEnd"/>
      <w:r w:rsidRPr="00F31671">
        <w:t>;</w:t>
      </w:r>
    </w:p>
    <w:p w14:paraId="109CBBD2" w14:textId="77777777" w:rsidR="00135787" w:rsidRPr="00F31671" w:rsidRDefault="00135787" w:rsidP="00135787">
      <w:pPr>
        <w:pStyle w:val="comandoseinstrucciones"/>
      </w:pPr>
    </w:p>
    <w:p w14:paraId="67DE1C43" w14:textId="77777777" w:rsidR="00135787" w:rsidRPr="00F31671" w:rsidRDefault="00135787" w:rsidP="00135787">
      <w:pPr>
        <w:pStyle w:val="comandoseinstrucciones"/>
      </w:pPr>
      <w:r w:rsidRPr="00F31671">
        <w:t>CREATE INDEX `fk_productos_proveedores1_idx` ON `productos` (`</w:t>
      </w:r>
      <w:proofErr w:type="spellStart"/>
      <w:r w:rsidRPr="00F31671">
        <w:t>idproveedor</w:t>
      </w:r>
      <w:proofErr w:type="spellEnd"/>
      <w:r w:rsidRPr="00F31671">
        <w:t>` ASC);</w:t>
      </w:r>
    </w:p>
    <w:p w14:paraId="4EEF204A" w14:textId="77777777" w:rsidR="00135787" w:rsidRPr="00F31671" w:rsidRDefault="00135787" w:rsidP="00135787">
      <w:pPr>
        <w:pStyle w:val="comandoseinstrucciones"/>
      </w:pPr>
    </w:p>
    <w:p w14:paraId="46B68A94" w14:textId="77777777" w:rsidR="00135787" w:rsidRPr="00F31671" w:rsidRDefault="00135787" w:rsidP="00135787">
      <w:pPr>
        <w:pStyle w:val="comandoseinstrucciones"/>
      </w:pPr>
    </w:p>
    <w:p w14:paraId="63EF257B" w14:textId="77777777" w:rsidR="00135787" w:rsidRPr="00F31671" w:rsidRDefault="00135787" w:rsidP="00135787">
      <w:pPr>
        <w:pStyle w:val="comandoseinstrucciones"/>
      </w:pPr>
      <w:r w:rsidRPr="00F31671">
        <w:t>-- -----------------------------------------------------</w:t>
      </w:r>
    </w:p>
    <w:p w14:paraId="687DD817" w14:textId="77777777" w:rsidR="00135787" w:rsidRPr="00F31671" w:rsidRDefault="00135787" w:rsidP="00135787">
      <w:pPr>
        <w:pStyle w:val="comandoseinstrucciones"/>
      </w:pPr>
      <w:r w:rsidRPr="00F31671">
        <w:lastRenderedPageBreak/>
        <w:t>-- Table `</w:t>
      </w:r>
      <w:proofErr w:type="spellStart"/>
      <w:r w:rsidRPr="00F31671">
        <w:t>platos_productos</w:t>
      </w:r>
      <w:proofErr w:type="spellEnd"/>
      <w:r w:rsidRPr="00F31671">
        <w:t>`</w:t>
      </w:r>
    </w:p>
    <w:p w14:paraId="3ED7E696" w14:textId="77777777" w:rsidR="00135787" w:rsidRPr="00F31671" w:rsidRDefault="00135787" w:rsidP="00135787">
      <w:pPr>
        <w:pStyle w:val="comandoseinstrucciones"/>
      </w:pPr>
      <w:r w:rsidRPr="00F31671">
        <w:t>-- -----------------------------------------------------</w:t>
      </w:r>
    </w:p>
    <w:p w14:paraId="7BB5E879" w14:textId="77777777" w:rsidR="00135787" w:rsidRPr="00273903" w:rsidRDefault="00135787" w:rsidP="00135787">
      <w:pPr>
        <w:pStyle w:val="comandoseinstrucciones"/>
        <w:rPr>
          <w:lang w:val="en-US"/>
        </w:rPr>
      </w:pPr>
      <w:r w:rsidRPr="00273903">
        <w:rPr>
          <w:lang w:val="en-US"/>
        </w:rPr>
        <w:t>DROP TABLE IF EXISTS `</w:t>
      </w:r>
      <w:proofErr w:type="spellStart"/>
      <w:r w:rsidRPr="00273903">
        <w:rPr>
          <w:lang w:val="en-US"/>
        </w:rPr>
        <w:t>platos_productos</w:t>
      </w:r>
      <w:proofErr w:type="spellEnd"/>
      <w:proofErr w:type="gramStart"/>
      <w:r w:rsidRPr="00273903">
        <w:rPr>
          <w:lang w:val="en-US"/>
        </w:rPr>
        <w:t>` ;</w:t>
      </w:r>
      <w:proofErr w:type="gramEnd"/>
    </w:p>
    <w:p w14:paraId="0CA45DF3" w14:textId="77777777" w:rsidR="00135787" w:rsidRPr="00273903" w:rsidRDefault="00135787" w:rsidP="00135787">
      <w:pPr>
        <w:pStyle w:val="comandoseinstrucciones"/>
        <w:rPr>
          <w:lang w:val="en-US"/>
        </w:rPr>
      </w:pPr>
    </w:p>
    <w:p w14:paraId="18B4EDA6" w14:textId="77777777" w:rsidR="00135787" w:rsidRPr="00273903" w:rsidRDefault="00135787" w:rsidP="00135787">
      <w:pPr>
        <w:pStyle w:val="comandoseinstrucciones"/>
        <w:rPr>
          <w:lang w:val="en-US"/>
        </w:rPr>
      </w:pPr>
      <w:r w:rsidRPr="00273903">
        <w:rPr>
          <w:lang w:val="en-US"/>
        </w:rPr>
        <w:t>CREATE TABLE IF NOT EXISTS `</w:t>
      </w:r>
      <w:proofErr w:type="spellStart"/>
      <w:r w:rsidRPr="00273903">
        <w:rPr>
          <w:lang w:val="en-US"/>
        </w:rPr>
        <w:t>platos_productos</w:t>
      </w:r>
      <w:proofErr w:type="spellEnd"/>
      <w:r w:rsidRPr="00273903">
        <w:rPr>
          <w:lang w:val="en-US"/>
        </w:rPr>
        <w:t>` (</w:t>
      </w:r>
    </w:p>
    <w:p w14:paraId="700DBFE2"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idplato</w:t>
      </w:r>
      <w:proofErr w:type="spellEnd"/>
      <w:r w:rsidRPr="00273903">
        <w:rPr>
          <w:lang w:val="en-US"/>
        </w:rPr>
        <w:t>` INT NOT NULL,</w:t>
      </w:r>
    </w:p>
    <w:p w14:paraId="5A874559"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idproducto</w:t>
      </w:r>
      <w:proofErr w:type="spellEnd"/>
      <w:r w:rsidRPr="00273903">
        <w:rPr>
          <w:lang w:val="en-US"/>
        </w:rPr>
        <w:t>` INT NOT NULL,</w:t>
      </w:r>
    </w:p>
    <w:p w14:paraId="127C581A"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idplato</w:t>
      </w:r>
      <w:proofErr w:type="spellEnd"/>
      <w:r w:rsidRPr="00273903">
        <w:rPr>
          <w:lang w:val="en-US"/>
        </w:rPr>
        <w:t>`, `</w:t>
      </w:r>
      <w:proofErr w:type="spellStart"/>
      <w:r w:rsidRPr="00273903">
        <w:rPr>
          <w:lang w:val="en-US"/>
        </w:rPr>
        <w:t>idproducto</w:t>
      </w:r>
      <w:proofErr w:type="spellEnd"/>
      <w:r w:rsidRPr="00273903">
        <w:rPr>
          <w:lang w:val="en-US"/>
        </w:rPr>
        <w:t>`),</w:t>
      </w:r>
    </w:p>
    <w:p w14:paraId="474C9F15" w14:textId="77777777" w:rsidR="00135787" w:rsidRPr="00273903" w:rsidRDefault="00135787" w:rsidP="00135787">
      <w:pPr>
        <w:pStyle w:val="comandoseinstrucciones"/>
        <w:rPr>
          <w:lang w:val="en-US"/>
        </w:rPr>
      </w:pPr>
      <w:r w:rsidRPr="00273903">
        <w:rPr>
          <w:lang w:val="en-US"/>
        </w:rPr>
        <w:t xml:space="preserve">  CONSTRAINT `fk_platos_has_productos_platos1`</w:t>
      </w:r>
    </w:p>
    <w:p w14:paraId="617FC6F6"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idplato</w:t>
      </w:r>
      <w:proofErr w:type="spellEnd"/>
      <w:r w:rsidRPr="00273903">
        <w:rPr>
          <w:lang w:val="en-US"/>
        </w:rPr>
        <w:t>`)</w:t>
      </w:r>
    </w:p>
    <w:p w14:paraId="7E00BF81" w14:textId="77777777" w:rsidR="00135787" w:rsidRPr="00273903" w:rsidRDefault="00135787" w:rsidP="00135787">
      <w:pPr>
        <w:pStyle w:val="comandoseinstrucciones"/>
        <w:rPr>
          <w:lang w:val="en-US"/>
        </w:rPr>
      </w:pPr>
      <w:r w:rsidRPr="00273903">
        <w:rPr>
          <w:lang w:val="en-US"/>
        </w:rPr>
        <w:t xml:space="preserve">    REFERENCES `</w:t>
      </w:r>
      <w:proofErr w:type="spellStart"/>
      <w:r w:rsidRPr="00273903">
        <w:rPr>
          <w:lang w:val="en-US"/>
        </w:rPr>
        <w:t>platos</w:t>
      </w:r>
      <w:proofErr w:type="spellEnd"/>
      <w:r w:rsidRPr="00273903">
        <w:rPr>
          <w:lang w:val="en-US"/>
        </w:rPr>
        <w:t>` (`</w:t>
      </w:r>
      <w:proofErr w:type="spellStart"/>
      <w:r w:rsidRPr="00273903">
        <w:rPr>
          <w:lang w:val="en-US"/>
        </w:rPr>
        <w:t>idplato</w:t>
      </w:r>
      <w:proofErr w:type="spellEnd"/>
      <w:r w:rsidRPr="00273903">
        <w:rPr>
          <w:lang w:val="en-US"/>
        </w:rPr>
        <w:t>`)</w:t>
      </w:r>
    </w:p>
    <w:p w14:paraId="7DBFA687" w14:textId="77777777" w:rsidR="00135787" w:rsidRPr="00273903" w:rsidRDefault="00135787" w:rsidP="00135787">
      <w:pPr>
        <w:pStyle w:val="comandoseinstrucciones"/>
        <w:rPr>
          <w:lang w:val="en-US"/>
        </w:rPr>
      </w:pPr>
      <w:r w:rsidRPr="00273903">
        <w:rPr>
          <w:lang w:val="en-US"/>
        </w:rPr>
        <w:t xml:space="preserve">    ON DELETE CASCADE</w:t>
      </w:r>
    </w:p>
    <w:p w14:paraId="3C64942F" w14:textId="77777777" w:rsidR="00135787" w:rsidRPr="00273903" w:rsidRDefault="00135787" w:rsidP="00135787">
      <w:pPr>
        <w:pStyle w:val="comandoseinstrucciones"/>
        <w:rPr>
          <w:lang w:val="en-US"/>
        </w:rPr>
      </w:pPr>
      <w:r w:rsidRPr="00273903">
        <w:rPr>
          <w:lang w:val="en-US"/>
        </w:rPr>
        <w:t xml:space="preserve">    ON UPDATE CASCADE,</w:t>
      </w:r>
    </w:p>
    <w:p w14:paraId="7995B4C0" w14:textId="77777777" w:rsidR="00135787" w:rsidRPr="00273903" w:rsidRDefault="00135787" w:rsidP="00135787">
      <w:pPr>
        <w:pStyle w:val="comandoseinstrucciones"/>
        <w:rPr>
          <w:lang w:val="en-US"/>
        </w:rPr>
      </w:pPr>
      <w:r w:rsidRPr="00273903">
        <w:rPr>
          <w:lang w:val="en-US"/>
        </w:rPr>
        <w:t xml:space="preserve">  CONSTRAINT `fk_platos_has_productos_productos1`</w:t>
      </w:r>
    </w:p>
    <w:p w14:paraId="7F44163E"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idproducto</w:t>
      </w:r>
      <w:proofErr w:type="spellEnd"/>
      <w:r w:rsidRPr="00273903">
        <w:rPr>
          <w:lang w:val="en-US"/>
        </w:rPr>
        <w:t>`)</w:t>
      </w:r>
    </w:p>
    <w:p w14:paraId="72164953" w14:textId="77777777" w:rsidR="00135787" w:rsidRPr="00273903" w:rsidRDefault="00135787" w:rsidP="00135787">
      <w:pPr>
        <w:pStyle w:val="comandoseinstrucciones"/>
        <w:rPr>
          <w:lang w:val="en-US"/>
        </w:rPr>
      </w:pPr>
      <w:r w:rsidRPr="00273903">
        <w:rPr>
          <w:lang w:val="en-US"/>
        </w:rPr>
        <w:t xml:space="preserve">    REFERENCES `</w:t>
      </w:r>
      <w:proofErr w:type="spellStart"/>
      <w:r w:rsidRPr="00273903">
        <w:rPr>
          <w:lang w:val="en-US"/>
        </w:rPr>
        <w:t>productos</w:t>
      </w:r>
      <w:proofErr w:type="spellEnd"/>
      <w:r w:rsidRPr="00273903">
        <w:rPr>
          <w:lang w:val="en-US"/>
        </w:rPr>
        <w:t>` (`</w:t>
      </w:r>
      <w:proofErr w:type="spellStart"/>
      <w:r w:rsidRPr="00273903">
        <w:rPr>
          <w:lang w:val="en-US"/>
        </w:rPr>
        <w:t>idproducto</w:t>
      </w:r>
      <w:proofErr w:type="spellEnd"/>
      <w:r w:rsidRPr="00273903">
        <w:rPr>
          <w:lang w:val="en-US"/>
        </w:rPr>
        <w:t>`)</w:t>
      </w:r>
    </w:p>
    <w:p w14:paraId="5C07D848" w14:textId="77777777" w:rsidR="00135787" w:rsidRPr="00273903" w:rsidRDefault="00135787" w:rsidP="00135787">
      <w:pPr>
        <w:pStyle w:val="comandoseinstrucciones"/>
        <w:rPr>
          <w:lang w:val="en-US"/>
        </w:rPr>
      </w:pPr>
      <w:r w:rsidRPr="00273903">
        <w:rPr>
          <w:lang w:val="en-US"/>
        </w:rPr>
        <w:t xml:space="preserve">    ON DELETE NO ACTION</w:t>
      </w:r>
    </w:p>
    <w:p w14:paraId="340127FC" w14:textId="77777777" w:rsidR="00135787" w:rsidRPr="00273903" w:rsidRDefault="00135787" w:rsidP="00135787">
      <w:pPr>
        <w:pStyle w:val="comandoseinstrucciones"/>
        <w:rPr>
          <w:lang w:val="en-US"/>
        </w:rPr>
      </w:pPr>
      <w:r w:rsidRPr="00273903">
        <w:rPr>
          <w:lang w:val="en-US"/>
        </w:rPr>
        <w:t xml:space="preserve">    ON UPDATE CASCADE)</w:t>
      </w:r>
    </w:p>
    <w:p w14:paraId="2B67C29E" w14:textId="77777777" w:rsidR="00135787" w:rsidRPr="00F31671" w:rsidRDefault="00135787" w:rsidP="00135787">
      <w:pPr>
        <w:pStyle w:val="comandoseinstrucciones"/>
      </w:pPr>
      <w:r w:rsidRPr="00F31671">
        <w:t xml:space="preserve">ENGINE = </w:t>
      </w:r>
      <w:proofErr w:type="spellStart"/>
      <w:r w:rsidRPr="00F31671">
        <w:t>InnoDB</w:t>
      </w:r>
      <w:proofErr w:type="spellEnd"/>
      <w:r w:rsidRPr="00F31671">
        <w:t>;</w:t>
      </w:r>
    </w:p>
    <w:p w14:paraId="46A1F998" w14:textId="77777777" w:rsidR="00135787" w:rsidRPr="00F31671" w:rsidRDefault="00135787" w:rsidP="00135787">
      <w:pPr>
        <w:pStyle w:val="comandoseinstrucciones"/>
      </w:pPr>
    </w:p>
    <w:p w14:paraId="4EF12006" w14:textId="77777777" w:rsidR="00135787" w:rsidRPr="00F31671" w:rsidRDefault="00135787" w:rsidP="00135787">
      <w:pPr>
        <w:pStyle w:val="comandoseinstrucciones"/>
      </w:pPr>
      <w:r w:rsidRPr="00F31671">
        <w:t>CREATE INDEX `fk_platos_has_productos_productos1_idx` ON `</w:t>
      </w:r>
      <w:proofErr w:type="spellStart"/>
      <w:r w:rsidRPr="00F31671">
        <w:t>platos_productos</w:t>
      </w:r>
      <w:proofErr w:type="spellEnd"/>
      <w:r w:rsidRPr="00F31671">
        <w:t>` (`</w:t>
      </w:r>
      <w:proofErr w:type="spellStart"/>
      <w:r w:rsidRPr="00F31671">
        <w:t>idproducto</w:t>
      </w:r>
      <w:proofErr w:type="spellEnd"/>
      <w:r w:rsidRPr="00F31671">
        <w:t>` ASC);</w:t>
      </w:r>
    </w:p>
    <w:p w14:paraId="13665DEC" w14:textId="77777777" w:rsidR="00135787" w:rsidRPr="00F31671" w:rsidRDefault="00135787" w:rsidP="00135787">
      <w:pPr>
        <w:pStyle w:val="comandoseinstrucciones"/>
      </w:pPr>
    </w:p>
    <w:p w14:paraId="592DF51C" w14:textId="77777777" w:rsidR="00135787" w:rsidRPr="00F31671" w:rsidRDefault="00135787" w:rsidP="00135787">
      <w:pPr>
        <w:pStyle w:val="comandoseinstrucciones"/>
      </w:pPr>
      <w:r w:rsidRPr="00F31671">
        <w:t>CREATE INDEX `fk_platos_has_productos_platos1_idx` ON `</w:t>
      </w:r>
      <w:proofErr w:type="spellStart"/>
      <w:r w:rsidRPr="00F31671">
        <w:t>platos_productos</w:t>
      </w:r>
      <w:proofErr w:type="spellEnd"/>
      <w:r w:rsidRPr="00F31671">
        <w:t>` (`</w:t>
      </w:r>
      <w:proofErr w:type="spellStart"/>
      <w:r w:rsidRPr="00F31671">
        <w:t>idplato</w:t>
      </w:r>
      <w:proofErr w:type="spellEnd"/>
      <w:r w:rsidRPr="00F31671">
        <w:t>` ASC);</w:t>
      </w:r>
    </w:p>
    <w:p w14:paraId="53210CDC" w14:textId="77777777" w:rsidR="00135787" w:rsidRPr="00F31671" w:rsidRDefault="00135787" w:rsidP="00135787">
      <w:pPr>
        <w:pStyle w:val="comandoseinstrucciones"/>
      </w:pPr>
    </w:p>
    <w:p w14:paraId="35F73E05" w14:textId="77777777" w:rsidR="00135787" w:rsidRPr="00F31671" w:rsidRDefault="00135787" w:rsidP="00135787">
      <w:pPr>
        <w:pStyle w:val="comandoseinstrucciones"/>
      </w:pPr>
    </w:p>
    <w:p w14:paraId="69132772" w14:textId="77777777" w:rsidR="00135787" w:rsidRPr="00273903" w:rsidRDefault="00135787" w:rsidP="00135787">
      <w:pPr>
        <w:pStyle w:val="comandoseinstrucciones"/>
        <w:rPr>
          <w:lang w:val="en-US"/>
        </w:rPr>
      </w:pPr>
      <w:r w:rsidRPr="00273903">
        <w:rPr>
          <w:lang w:val="en-US"/>
        </w:rPr>
        <w:t>-- -----------------------------------------------------</w:t>
      </w:r>
    </w:p>
    <w:p w14:paraId="1EDD3441" w14:textId="77777777" w:rsidR="00135787" w:rsidRPr="00273903" w:rsidRDefault="00135787" w:rsidP="00135787">
      <w:pPr>
        <w:pStyle w:val="comandoseinstrucciones"/>
        <w:rPr>
          <w:lang w:val="en-US"/>
        </w:rPr>
      </w:pPr>
      <w:r w:rsidRPr="00273903">
        <w:rPr>
          <w:lang w:val="en-US"/>
        </w:rPr>
        <w:t>-- Table `facturas`</w:t>
      </w:r>
    </w:p>
    <w:p w14:paraId="272A7469" w14:textId="77777777" w:rsidR="00135787" w:rsidRPr="00273903" w:rsidRDefault="00135787" w:rsidP="00135787">
      <w:pPr>
        <w:pStyle w:val="comandoseinstrucciones"/>
        <w:rPr>
          <w:lang w:val="en-US"/>
        </w:rPr>
      </w:pPr>
      <w:r w:rsidRPr="00273903">
        <w:rPr>
          <w:lang w:val="en-US"/>
        </w:rPr>
        <w:t>-- -----------------------------------------------------</w:t>
      </w:r>
    </w:p>
    <w:p w14:paraId="22C0AEF9" w14:textId="77777777" w:rsidR="00135787" w:rsidRPr="00273903" w:rsidRDefault="00135787" w:rsidP="00135787">
      <w:pPr>
        <w:pStyle w:val="comandoseinstrucciones"/>
        <w:rPr>
          <w:lang w:val="en-US"/>
        </w:rPr>
      </w:pPr>
      <w:r w:rsidRPr="00273903">
        <w:rPr>
          <w:lang w:val="en-US"/>
        </w:rPr>
        <w:t>DROP TABLE IF EXISTS `facturas</w:t>
      </w:r>
      <w:proofErr w:type="gramStart"/>
      <w:r w:rsidRPr="00273903">
        <w:rPr>
          <w:lang w:val="en-US"/>
        </w:rPr>
        <w:t>` ;</w:t>
      </w:r>
      <w:proofErr w:type="gramEnd"/>
    </w:p>
    <w:p w14:paraId="55053D3B" w14:textId="77777777" w:rsidR="00135787" w:rsidRPr="00273903" w:rsidRDefault="00135787" w:rsidP="00135787">
      <w:pPr>
        <w:pStyle w:val="comandoseinstrucciones"/>
        <w:rPr>
          <w:lang w:val="en-US"/>
        </w:rPr>
      </w:pPr>
    </w:p>
    <w:p w14:paraId="450AD1CE" w14:textId="77777777" w:rsidR="00135787" w:rsidRPr="00273903" w:rsidRDefault="00135787" w:rsidP="00135787">
      <w:pPr>
        <w:pStyle w:val="comandoseinstrucciones"/>
        <w:rPr>
          <w:lang w:val="en-US"/>
        </w:rPr>
      </w:pPr>
      <w:r w:rsidRPr="00273903">
        <w:rPr>
          <w:lang w:val="en-US"/>
        </w:rPr>
        <w:t>CREATE TABLE IF NOT EXISTS `facturas` (</w:t>
      </w:r>
    </w:p>
    <w:p w14:paraId="4B1FAFB7"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idfactura</w:t>
      </w:r>
      <w:proofErr w:type="spellEnd"/>
      <w:r w:rsidRPr="00273903">
        <w:rPr>
          <w:lang w:val="en-US"/>
        </w:rPr>
        <w:t>` INT NOT NULL AUTO_INCREMENT,</w:t>
      </w:r>
    </w:p>
    <w:p w14:paraId="19A4DE31"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fecha</w:t>
      </w:r>
      <w:proofErr w:type="spellEnd"/>
      <w:r w:rsidRPr="00273903">
        <w:rPr>
          <w:lang w:val="en-US"/>
        </w:rPr>
        <w:t>` DATE NOT NULL,</w:t>
      </w:r>
    </w:p>
    <w:p w14:paraId="64ECC80E" w14:textId="77777777" w:rsidR="00135787" w:rsidRPr="00273903" w:rsidRDefault="00135787" w:rsidP="00135787">
      <w:pPr>
        <w:pStyle w:val="comandoseinstrucciones"/>
        <w:rPr>
          <w:lang w:val="en-US"/>
        </w:rPr>
      </w:pPr>
      <w:r w:rsidRPr="00273903">
        <w:rPr>
          <w:lang w:val="en-US"/>
        </w:rPr>
        <w:t xml:space="preserve">  `</w:t>
      </w:r>
      <w:proofErr w:type="spellStart"/>
      <w:r w:rsidRPr="00273903">
        <w:rPr>
          <w:lang w:val="en-US"/>
        </w:rPr>
        <w:t>idreserva</w:t>
      </w:r>
      <w:proofErr w:type="spellEnd"/>
      <w:r w:rsidRPr="00273903">
        <w:rPr>
          <w:lang w:val="en-US"/>
        </w:rPr>
        <w:t>` INT NOT NULL,</w:t>
      </w:r>
    </w:p>
    <w:p w14:paraId="6AC39B26" w14:textId="77777777" w:rsidR="00135787" w:rsidRPr="00273903" w:rsidRDefault="00135787" w:rsidP="00135787">
      <w:pPr>
        <w:pStyle w:val="comandoseinstrucciones"/>
        <w:rPr>
          <w:lang w:val="en-US"/>
        </w:rPr>
      </w:pPr>
      <w:r w:rsidRPr="00273903">
        <w:rPr>
          <w:lang w:val="en-US"/>
        </w:rPr>
        <w:t xml:space="preserve">  PRIMARY KEY (`</w:t>
      </w:r>
      <w:proofErr w:type="spellStart"/>
      <w:r w:rsidRPr="00273903">
        <w:rPr>
          <w:lang w:val="en-US"/>
        </w:rPr>
        <w:t>idfactura</w:t>
      </w:r>
      <w:proofErr w:type="spellEnd"/>
      <w:r w:rsidRPr="00273903">
        <w:rPr>
          <w:lang w:val="en-US"/>
        </w:rPr>
        <w:t>`),</w:t>
      </w:r>
    </w:p>
    <w:p w14:paraId="6D23E761" w14:textId="77777777" w:rsidR="00135787" w:rsidRPr="00273903" w:rsidRDefault="00135787" w:rsidP="00135787">
      <w:pPr>
        <w:pStyle w:val="comandoseinstrucciones"/>
        <w:rPr>
          <w:lang w:val="en-US"/>
        </w:rPr>
      </w:pPr>
      <w:r w:rsidRPr="00273903">
        <w:rPr>
          <w:lang w:val="en-US"/>
        </w:rPr>
        <w:t xml:space="preserve">  CONSTRAINT `fk_facturas_reservas1`</w:t>
      </w:r>
    </w:p>
    <w:p w14:paraId="157067A1" w14:textId="77777777" w:rsidR="00135787" w:rsidRPr="00273903" w:rsidRDefault="00135787" w:rsidP="00135787">
      <w:pPr>
        <w:pStyle w:val="comandoseinstrucciones"/>
        <w:rPr>
          <w:lang w:val="en-US"/>
        </w:rPr>
      </w:pPr>
      <w:r w:rsidRPr="00273903">
        <w:rPr>
          <w:lang w:val="en-US"/>
        </w:rPr>
        <w:t xml:space="preserve">    FOREIGN KEY (`</w:t>
      </w:r>
      <w:proofErr w:type="spellStart"/>
      <w:r w:rsidRPr="00273903">
        <w:rPr>
          <w:lang w:val="en-US"/>
        </w:rPr>
        <w:t>idreserva</w:t>
      </w:r>
      <w:proofErr w:type="spellEnd"/>
      <w:r w:rsidRPr="00273903">
        <w:rPr>
          <w:lang w:val="en-US"/>
        </w:rPr>
        <w:t>`)</w:t>
      </w:r>
    </w:p>
    <w:p w14:paraId="14445AD7" w14:textId="77777777" w:rsidR="00135787" w:rsidRPr="00273903" w:rsidRDefault="00135787" w:rsidP="00135787">
      <w:pPr>
        <w:pStyle w:val="comandoseinstrucciones"/>
        <w:rPr>
          <w:lang w:val="en-US"/>
        </w:rPr>
      </w:pPr>
      <w:r w:rsidRPr="00273903">
        <w:rPr>
          <w:lang w:val="en-US"/>
        </w:rPr>
        <w:t xml:space="preserve">    REFERENCES `</w:t>
      </w:r>
      <w:proofErr w:type="spellStart"/>
      <w:r w:rsidRPr="00273903">
        <w:rPr>
          <w:lang w:val="en-US"/>
        </w:rPr>
        <w:t>reservas</w:t>
      </w:r>
      <w:proofErr w:type="spellEnd"/>
      <w:r w:rsidRPr="00273903">
        <w:rPr>
          <w:lang w:val="en-US"/>
        </w:rPr>
        <w:t>` (`</w:t>
      </w:r>
      <w:proofErr w:type="spellStart"/>
      <w:r w:rsidRPr="00273903">
        <w:rPr>
          <w:lang w:val="en-US"/>
        </w:rPr>
        <w:t>idreserva</w:t>
      </w:r>
      <w:proofErr w:type="spellEnd"/>
      <w:r w:rsidRPr="00273903">
        <w:rPr>
          <w:lang w:val="en-US"/>
        </w:rPr>
        <w:t>`)</w:t>
      </w:r>
    </w:p>
    <w:p w14:paraId="1D5DAB4C" w14:textId="77777777" w:rsidR="00135787" w:rsidRPr="00273903" w:rsidRDefault="00135787" w:rsidP="00135787">
      <w:pPr>
        <w:pStyle w:val="comandoseinstrucciones"/>
        <w:rPr>
          <w:lang w:val="en-US"/>
        </w:rPr>
      </w:pPr>
      <w:r w:rsidRPr="00273903">
        <w:rPr>
          <w:lang w:val="en-US"/>
        </w:rPr>
        <w:t xml:space="preserve">    ON DELETE CASCADE</w:t>
      </w:r>
    </w:p>
    <w:p w14:paraId="2D813723" w14:textId="77777777" w:rsidR="00135787" w:rsidRPr="00273903" w:rsidRDefault="00135787" w:rsidP="00135787">
      <w:pPr>
        <w:pStyle w:val="comandoseinstrucciones"/>
        <w:rPr>
          <w:lang w:val="en-US"/>
        </w:rPr>
      </w:pPr>
      <w:r w:rsidRPr="00273903">
        <w:rPr>
          <w:lang w:val="en-US"/>
        </w:rPr>
        <w:t xml:space="preserve">    ON UPDATE CASCADE)</w:t>
      </w:r>
    </w:p>
    <w:p w14:paraId="512CF9DA" w14:textId="77777777" w:rsidR="00135787" w:rsidRPr="00273903" w:rsidRDefault="00135787" w:rsidP="00135787">
      <w:pPr>
        <w:pStyle w:val="comandoseinstrucciones"/>
        <w:rPr>
          <w:lang w:val="en-US"/>
        </w:rPr>
      </w:pPr>
      <w:r w:rsidRPr="00273903">
        <w:rPr>
          <w:lang w:val="en-US"/>
        </w:rPr>
        <w:t xml:space="preserve">ENGINE = </w:t>
      </w:r>
      <w:proofErr w:type="spellStart"/>
      <w:r w:rsidRPr="00273903">
        <w:rPr>
          <w:lang w:val="en-US"/>
        </w:rPr>
        <w:t>InnoDB</w:t>
      </w:r>
      <w:proofErr w:type="spellEnd"/>
      <w:r w:rsidRPr="00273903">
        <w:rPr>
          <w:lang w:val="en-US"/>
        </w:rPr>
        <w:t>;</w:t>
      </w:r>
    </w:p>
    <w:p w14:paraId="457A0C9E" w14:textId="77777777" w:rsidR="00135787" w:rsidRPr="00273903" w:rsidRDefault="00135787" w:rsidP="00135787">
      <w:pPr>
        <w:pStyle w:val="comandoseinstrucciones"/>
        <w:rPr>
          <w:lang w:val="en-US"/>
        </w:rPr>
      </w:pPr>
    </w:p>
    <w:p w14:paraId="7642DCDE" w14:textId="77777777" w:rsidR="00135787" w:rsidRPr="00273903" w:rsidRDefault="00135787" w:rsidP="00135787">
      <w:pPr>
        <w:pStyle w:val="comandoseinstrucciones"/>
        <w:rPr>
          <w:lang w:val="en-US"/>
        </w:rPr>
      </w:pPr>
      <w:r w:rsidRPr="00273903">
        <w:rPr>
          <w:lang w:val="en-US"/>
        </w:rPr>
        <w:t>CREATE INDEX `fk_facturas_reservas1_idx` ON `facturas` (`</w:t>
      </w:r>
      <w:proofErr w:type="spellStart"/>
      <w:r w:rsidRPr="00273903">
        <w:rPr>
          <w:lang w:val="en-US"/>
        </w:rPr>
        <w:t>idreserva</w:t>
      </w:r>
      <w:proofErr w:type="spellEnd"/>
      <w:r w:rsidRPr="00273903">
        <w:rPr>
          <w:lang w:val="en-US"/>
        </w:rPr>
        <w:t>` ASC);</w:t>
      </w:r>
    </w:p>
    <w:p w14:paraId="7E2017D2" w14:textId="77777777" w:rsidR="00135787" w:rsidRPr="00273903" w:rsidRDefault="00135787" w:rsidP="00135787">
      <w:pPr>
        <w:pStyle w:val="comandoseinstrucciones"/>
        <w:rPr>
          <w:lang w:val="en-US"/>
        </w:rPr>
      </w:pPr>
    </w:p>
    <w:p w14:paraId="303ED823" w14:textId="77777777" w:rsidR="00135787" w:rsidRPr="00273903" w:rsidRDefault="00135787" w:rsidP="00135787">
      <w:pPr>
        <w:pStyle w:val="comandoseinstrucciones"/>
        <w:rPr>
          <w:lang w:val="en-US"/>
        </w:rPr>
      </w:pPr>
    </w:p>
    <w:p w14:paraId="75F69280" w14:textId="77777777" w:rsidR="00135787" w:rsidRPr="00273903" w:rsidRDefault="00135787" w:rsidP="00135787">
      <w:pPr>
        <w:pStyle w:val="comandoseinstrucciones"/>
        <w:rPr>
          <w:lang w:val="en-US"/>
        </w:rPr>
      </w:pPr>
      <w:r w:rsidRPr="00273903">
        <w:rPr>
          <w:lang w:val="en-US"/>
        </w:rPr>
        <w:t>SET SQL_MODE=@OLD_SQL_MODE;</w:t>
      </w:r>
    </w:p>
    <w:p w14:paraId="0F5F25E6" w14:textId="77777777" w:rsidR="00135787" w:rsidRPr="00273903" w:rsidRDefault="00135787" w:rsidP="00135787">
      <w:pPr>
        <w:pStyle w:val="comandoseinstrucciones"/>
        <w:rPr>
          <w:lang w:val="en-US"/>
        </w:rPr>
      </w:pPr>
      <w:r w:rsidRPr="00273903">
        <w:rPr>
          <w:lang w:val="en-US"/>
        </w:rPr>
        <w:t>SET FOREIGN_KEY_CHECKS=@OLD_FOREIGN_KEY_CHECKS;</w:t>
      </w:r>
    </w:p>
    <w:p w14:paraId="503DA386" w14:textId="77777777" w:rsidR="00135787" w:rsidRPr="00273903" w:rsidRDefault="00135787" w:rsidP="00135787">
      <w:pPr>
        <w:pStyle w:val="comandoseinstrucciones"/>
        <w:rPr>
          <w:lang w:val="en-US"/>
        </w:rPr>
      </w:pPr>
      <w:r w:rsidRPr="00273903">
        <w:rPr>
          <w:lang w:val="en-US"/>
        </w:rPr>
        <w:t>SET UNIQUE_CHECKS=@OLD_UNIQUE_CHECKS;</w:t>
      </w:r>
    </w:p>
    <w:p w14:paraId="67B723A5" w14:textId="77777777" w:rsidR="00135787" w:rsidRPr="00F31671" w:rsidRDefault="00135787" w:rsidP="00135787">
      <w:pPr>
        <w:pStyle w:val="Ttulo3"/>
      </w:pPr>
      <w:bookmarkStart w:id="16" w:name="_Toc53642895"/>
      <w:r w:rsidRPr="00F31671">
        <w:t>Significado de algunos comandos que incluye el script</w:t>
      </w:r>
      <w:bookmarkEnd w:id="16"/>
    </w:p>
    <w:p w14:paraId="77DF5438" w14:textId="77777777" w:rsidR="00135787" w:rsidRPr="00F31671" w:rsidRDefault="00000000" w:rsidP="00135787">
      <w:pPr>
        <w:pStyle w:val="comandoseinstrucciones"/>
      </w:pPr>
      <w:hyperlink r:id="rId33" w:history="1">
        <w:r w:rsidR="00135787" w:rsidRPr="00F31671">
          <w:rPr>
            <w:rStyle w:val="Hipervnculo"/>
          </w:rPr>
          <w:t>https://dev.mysql.com/doc/workbench/en/workbench-faq.html</w:t>
        </w:r>
      </w:hyperlink>
    </w:p>
    <w:p w14:paraId="4DAEDC08" w14:textId="77777777" w:rsidR="00135787" w:rsidRPr="00F31671" w:rsidRDefault="00135787" w:rsidP="00135787">
      <w:pPr>
        <w:pStyle w:val="comandoseinstrucciones"/>
      </w:pPr>
    </w:p>
    <w:p w14:paraId="483C0A21" w14:textId="77777777" w:rsidR="00135787" w:rsidRPr="00273903" w:rsidRDefault="00135787" w:rsidP="00135787">
      <w:pPr>
        <w:pStyle w:val="comandoseinstrucciones"/>
        <w:rPr>
          <w:lang w:val="en-US"/>
        </w:rPr>
      </w:pPr>
      <w:r w:rsidRPr="00273903">
        <w:rPr>
          <w:lang w:val="en-US"/>
        </w:rPr>
        <w:t>How does MySQL Workbench increase import performance?</w:t>
      </w:r>
    </w:p>
    <w:p w14:paraId="425D6B0E" w14:textId="77777777" w:rsidR="00135787" w:rsidRPr="00273903" w:rsidRDefault="00135787" w:rsidP="00135787">
      <w:pPr>
        <w:pStyle w:val="comandoseinstrucciones"/>
        <w:rPr>
          <w:lang w:val="en-US"/>
        </w:rPr>
      </w:pPr>
    </w:p>
    <w:p w14:paraId="14E0D47A" w14:textId="77777777" w:rsidR="00135787" w:rsidRPr="00273903" w:rsidRDefault="00135787" w:rsidP="00135787">
      <w:pPr>
        <w:pStyle w:val="comandoseinstrucciones"/>
        <w:rPr>
          <w:lang w:val="en-US"/>
        </w:rPr>
      </w:pPr>
      <w:r w:rsidRPr="00273903">
        <w:rPr>
          <w:lang w:val="en-US"/>
        </w:rPr>
        <w:t>When a model is exported (</w:t>
      </w:r>
      <w:r w:rsidRPr="00273903">
        <w:rPr>
          <w:rStyle w:val="guimenu"/>
          <w:lang w:val="en-US"/>
        </w:rPr>
        <w:t>Database</w:t>
      </w:r>
      <w:r w:rsidRPr="00273903">
        <w:rPr>
          <w:lang w:val="en-US"/>
        </w:rPr>
        <w:t xml:space="preserve">, </w:t>
      </w:r>
      <w:r w:rsidRPr="00273903">
        <w:rPr>
          <w:rStyle w:val="guisubmenu"/>
          <w:lang w:val="en-US"/>
        </w:rPr>
        <w:t>Forward Engineer...</w:t>
      </w:r>
      <w:r w:rsidRPr="00273903">
        <w:rPr>
          <w:lang w:val="en-US"/>
        </w:rPr>
        <w:t xml:space="preserve">), some MySQL server variables are temporarily set to enable faster SQL import by the server. The statements added at the start of the code are: </w:t>
      </w:r>
    </w:p>
    <w:p w14:paraId="1043FE60" w14:textId="77777777" w:rsidR="00135787" w:rsidRPr="00F31671" w:rsidRDefault="00135787" w:rsidP="00135787">
      <w:pPr>
        <w:pStyle w:val="comandoseinstrucciones"/>
      </w:pPr>
      <w:r w:rsidRPr="00F31671">
        <w:t xml:space="preserve">#Al principio del script generado por </w:t>
      </w:r>
      <w:proofErr w:type="spellStart"/>
      <w:r w:rsidRPr="00F31671">
        <w:t>Workbench</w:t>
      </w:r>
      <w:proofErr w:type="spellEnd"/>
      <w:r w:rsidRPr="00F31671">
        <w:t xml:space="preserve"> se encuentran estos 3 comandos:</w:t>
      </w:r>
    </w:p>
    <w:p w14:paraId="1B82693E" w14:textId="77777777" w:rsidR="00135787" w:rsidRPr="00273903" w:rsidRDefault="00135787" w:rsidP="00135787">
      <w:pPr>
        <w:pStyle w:val="comandoseinstrucciones"/>
        <w:rPr>
          <w:highlight w:val="yellow"/>
          <w:lang w:val="en-US"/>
        </w:rPr>
      </w:pPr>
      <w:r w:rsidRPr="00273903">
        <w:rPr>
          <w:highlight w:val="yellow"/>
          <w:lang w:val="en-US"/>
        </w:rPr>
        <w:t>SET @OLD_UNIQUE_CHECKS=@@UNIQUE_CHECKS, UNIQUE_CHECKS=0;</w:t>
      </w:r>
    </w:p>
    <w:p w14:paraId="750C241F" w14:textId="77777777" w:rsidR="00135787" w:rsidRPr="00273903" w:rsidRDefault="00135787" w:rsidP="00135787">
      <w:pPr>
        <w:pStyle w:val="comandoseinstrucciones"/>
        <w:rPr>
          <w:highlight w:val="yellow"/>
          <w:lang w:val="en-US"/>
        </w:rPr>
      </w:pPr>
      <w:r w:rsidRPr="00273903">
        <w:rPr>
          <w:highlight w:val="yellow"/>
          <w:lang w:val="en-US"/>
        </w:rPr>
        <w:t>SET @OLD_FOREIGN_KEY_CHECKS=@@FOREIGN_KEY_CHECKS, FOREIGN_KEY_CHECKS=0;</w:t>
      </w:r>
    </w:p>
    <w:p w14:paraId="6DD2A6BB" w14:textId="77777777" w:rsidR="00135787" w:rsidRPr="00273903" w:rsidRDefault="00135787" w:rsidP="00135787">
      <w:pPr>
        <w:pStyle w:val="comandoseinstrucciones"/>
        <w:rPr>
          <w:lang w:val="en-US"/>
        </w:rPr>
      </w:pPr>
      <w:r w:rsidRPr="00273903">
        <w:rPr>
          <w:highlight w:val="yellow"/>
          <w:lang w:val="en-US"/>
        </w:rPr>
        <w:t>SET @OLD_SQL_MODE=@@SQL_MODE, SQL_MODE='</w:t>
      </w:r>
      <w:proofErr w:type="gramStart"/>
      <w:r w:rsidRPr="00273903">
        <w:rPr>
          <w:highlight w:val="yellow"/>
          <w:lang w:val="en-US"/>
        </w:rPr>
        <w:t>TRADITIONAL,ALLOW</w:t>
      </w:r>
      <w:proofErr w:type="gramEnd"/>
      <w:r w:rsidRPr="00273903">
        <w:rPr>
          <w:highlight w:val="yellow"/>
          <w:lang w:val="en-US"/>
        </w:rPr>
        <w:t>_INVALID_DATES';</w:t>
      </w:r>
    </w:p>
    <w:p w14:paraId="45533C4F" w14:textId="77777777" w:rsidR="00135787" w:rsidRPr="00F31671" w:rsidRDefault="00135787" w:rsidP="00135787">
      <w:pPr>
        <w:pStyle w:val="comandoseinstrucciones"/>
      </w:pPr>
      <w:r w:rsidRPr="00F31671">
        <w:t>#cada uno de estos 3 comandos tiene esta estructura:</w:t>
      </w:r>
    </w:p>
    <w:p w14:paraId="253D7D97" w14:textId="77777777" w:rsidR="00135787" w:rsidRPr="00F31671" w:rsidRDefault="00135787" w:rsidP="00135787">
      <w:pPr>
        <w:pStyle w:val="comandoseinstrucciones"/>
      </w:pPr>
      <w:r w:rsidRPr="00F31671">
        <w:t>1) guarda el valor vigente de la variable de estado (</w:t>
      </w:r>
      <w:r w:rsidRPr="00F31671">
        <w:rPr>
          <w:highlight w:val="yellow"/>
        </w:rPr>
        <w:t>@@UNIQUE_CHECKS</w:t>
      </w:r>
      <w:r w:rsidRPr="00F31671">
        <w:t>) en una variable temporal creada por nosotros (</w:t>
      </w:r>
      <w:r w:rsidRPr="00F31671">
        <w:rPr>
          <w:highlight w:val="yellow"/>
        </w:rPr>
        <w:t>@OLD_UNIQUE_CHECKS</w:t>
      </w:r>
      <w:r w:rsidRPr="00F31671">
        <w:t>)</w:t>
      </w:r>
    </w:p>
    <w:p w14:paraId="4307C9FF" w14:textId="77777777" w:rsidR="00135787" w:rsidRPr="00F31671" w:rsidRDefault="00135787" w:rsidP="00135787">
      <w:pPr>
        <w:pStyle w:val="comandoseinstrucciones"/>
      </w:pPr>
      <w:r w:rsidRPr="00F31671">
        <w:t>2) cambia el valor de la variable de estado para acelerar el proceso de importación de datos(</w:t>
      </w:r>
      <w:r w:rsidRPr="00F31671">
        <w:rPr>
          <w:highlight w:val="yellow"/>
        </w:rPr>
        <w:t>UNIQUE_CHECKS=0</w:t>
      </w:r>
      <w:r w:rsidRPr="00F31671">
        <w:t>)</w:t>
      </w:r>
    </w:p>
    <w:p w14:paraId="1CDD01B2" w14:textId="77777777" w:rsidR="00135787" w:rsidRPr="00F31671" w:rsidRDefault="00135787" w:rsidP="00135787">
      <w:pPr>
        <w:pStyle w:val="comandoseinstrucciones"/>
      </w:pPr>
    </w:p>
    <w:p w14:paraId="6596DD22" w14:textId="77777777" w:rsidR="00135787" w:rsidRPr="00F31671" w:rsidRDefault="00135787" w:rsidP="00135787">
      <w:pPr>
        <w:pStyle w:val="comandoseinstrucciones"/>
      </w:pPr>
      <w:r w:rsidRPr="00F31671">
        <w:t xml:space="preserve">#La función de cada uno de esos 3 comandos es el siguiente: </w:t>
      </w:r>
    </w:p>
    <w:p w14:paraId="67AE4887" w14:textId="77777777" w:rsidR="00135787" w:rsidRPr="00273903" w:rsidRDefault="00135787" w:rsidP="00135787">
      <w:pPr>
        <w:pStyle w:val="comandoseinstrucciones"/>
        <w:rPr>
          <w:lang w:val="en-US"/>
        </w:rPr>
      </w:pPr>
      <w:r w:rsidRPr="00273903">
        <w:rPr>
          <w:rStyle w:val="CdigoHTML"/>
          <w:lang w:val="en-US"/>
        </w:rPr>
        <w:t>SET @OLD_UNIQUE_CHECKS=@@UNIQUE_CHECKS, UNIQUE_CHECKS=</w:t>
      </w:r>
      <w:proofErr w:type="gramStart"/>
      <w:r w:rsidRPr="00273903">
        <w:rPr>
          <w:rStyle w:val="CdigoHTML"/>
          <w:lang w:val="en-US"/>
        </w:rPr>
        <w:t>0;</w:t>
      </w:r>
      <w:r w:rsidRPr="00273903">
        <w:rPr>
          <w:lang w:val="en-US"/>
        </w:rPr>
        <w:t>:</w:t>
      </w:r>
      <w:proofErr w:type="gramEnd"/>
      <w:r w:rsidRPr="00273903">
        <w:rPr>
          <w:lang w:val="en-US"/>
        </w:rPr>
        <w:t xml:space="preserve"> Determines whether </w:t>
      </w:r>
      <w:proofErr w:type="spellStart"/>
      <w:r w:rsidRPr="00273903">
        <w:rPr>
          <w:rStyle w:val="CdigoHTML"/>
          <w:lang w:val="en-US"/>
        </w:rPr>
        <w:t>InnoDB</w:t>
      </w:r>
      <w:proofErr w:type="spellEnd"/>
      <w:r w:rsidRPr="00273903">
        <w:rPr>
          <w:lang w:val="en-US"/>
        </w:rPr>
        <w:t xml:space="preserve"> performs duplicate key checks. Import is much faster for large data sets if this check is not performed. For additional information, see </w:t>
      </w:r>
      <w:hyperlink r:id="rId34" w:anchor="sysvar_unique_checks" w:tgtFrame="_top" w:history="1">
        <w:proofErr w:type="spellStart"/>
        <w:r w:rsidRPr="00273903">
          <w:rPr>
            <w:rStyle w:val="CdigoHTML"/>
            <w:color w:val="0000FF"/>
            <w:u w:val="single"/>
            <w:lang w:val="en-US"/>
          </w:rPr>
          <w:t>unique_checks</w:t>
        </w:r>
        <w:proofErr w:type="spellEnd"/>
      </w:hyperlink>
      <w:r w:rsidRPr="00273903">
        <w:rPr>
          <w:lang w:val="en-US"/>
        </w:rPr>
        <w:t xml:space="preserve">. </w:t>
      </w:r>
    </w:p>
    <w:p w14:paraId="24214174" w14:textId="77777777" w:rsidR="00135787" w:rsidRPr="00273903" w:rsidRDefault="00135787" w:rsidP="00135787">
      <w:pPr>
        <w:pStyle w:val="comandoseinstrucciones"/>
        <w:rPr>
          <w:lang w:val="en-US"/>
        </w:rPr>
      </w:pPr>
      <w:r w:rsidRPr="00273903">
        <w:rPr>
          <w:rStyle w:val="CdigoHTML"/>
          <w:lang w:val="en-US"/>
        </w:rPr>
        <w:t>SET @OLD_FOREIGN_KEY_CHECKS=@@FOREIGN_KEY_CHECKS, FOREIGN_KEY_CHECKS=</w:t>
      </w:r>
      <w:proofErr w:type="gramStart"/>
      <w:r w:rsidRPr="00273903">
        <w:rPr>
          <w:rStyle w:val="CdigoHTML"/>
          <w:lang w:val="en-US"/>
        </w:rPr>
        <w:t>0;</w:t>
      </w:r>
      <w:r w:rsidRPr="00273903">
        <w:rPr>
          <w:lang w:val="en-US"/>
        </w:rPr>
        <w:t>:</w:t>
      </w:r>
      <w:proofErr w:type="gramEnd"/>
      <w:r w:rsidRPr="00273903">
        <w:rPr>
          <w:lang w:val="en-US"/>
        </w:rPr>
        <w:t xml:space="preserve"> Determines whether the server should check that a referenced table exists when defining a foreign key. Due to potential circular references, this check must be turned off for the duration of the import, to permit defining foreign keys. For additional information, see </w:t>
      </w:r>
      <w:hyperlink r:id="rId35" w:anchor="sysvar_foreign_key_checks" w:tgtFrame="_top" w:history="1">
        <w:proofErr w:type="spellStart"/>
        <w:r w:rsidRPr="00273903">
          <w:rPr>
            <w:rStyle w:val="CdigoHTML"/>
            <w:color w:val="0000FF"/>
            <w:u w:val="single"/>
            <w:lang w:val="en-US"/>
          </w:rPr>
          <w:t>foreign_key_checks</w:t>
        </w:r>
        <w:proofErr w:type="spellEnd"/>
      </w:hyperlink>
      <w:r w:rsidRPr="00273903">
        <w:rPr>
          <w:lang w:val="en-US"/>
        </w:rPr>
        <w:t xml:space="preserve">. </w:t>
      </w:r>
    </w:p>
    <w:p w14:paraId="2AD8D3E3" w14:textId="77777777" w:rsidR="00135787" w:rsidRPr="00273903" w:rsidRDefault="00135787" w:rsidP="00135787">
      <w:pPr>
        <w:pStyle w:val="comandoseinstrucciones"/>
        <w:rPr>
          <w:lang w:val="en-US"/>
        </w:rPr>
      </w:pPr>
      <w:r w:rsidRPr="00273903">
        <w:rPr>
          <w:rStyle w:val="CdigoHTML"/>
          <w:lang w:val="en-US"/>
        </w:rPr>
        <w:t>SET @OLD_SQL_MODE=@@SQL_MODE, SQL_MODE='TRADITIONAL';</w:t>
      </w:r>
      <w:r w:rsidRPr="00273903">
        <w:rPr>
          <w:lang w:val="en-US"/>
        </w:rPr>
        <w:t xml:space="preserve">: Sets </w:t>
      </w:r>
      <w:hyperlink r:id="rId36" w:tgtFrame="_top" w:history="1">
        <w:r w:rsidRPr="00273903">
          <w:rPr>
            <w:rStyle w:val="Hipervnculo"/>
            <w:lang w:val="en-US"/>
          </w:rPr>
          <w:t>SQL_MODE</w:t>
        </w:r>
      </w:hyperlink>
      <w:r w:rsidRPr="00273903">
        <w:rPr>
          <w:lang w:val="en-US"/>
        </w:rPr>
        <w:t xml:space="preserve"> to </w:t>
      </w:r>
      <w:hyperlink r:id="rId37" w:anchor="sqlmode_traditional" w:tgtFrame="_top" w:history="1">
        <w:r w:rsidRPr="00273903">
          <w:rPr>
            <w:rStyle w:val="CdigoHTML"/>
            <w:color w:val="0000FF"/>
            <w:u w:val="single"/>
            <w:lang w:val="en-US"/>
          </w:rPr>
          <w:t>TRADITIONAL</w:t>
        </w:r>
      </w:hyperlink>
      <w:r w:rsidRPr="00273903">
        <w:rPr>
          <w:lang w:val="en-US"/>
        </w:rPr>
        <w:t xml:space="preserve">, causing the server to operate in a more restrictive mode, and </w:t>
      </w:r>
      <w:hyperlink r:id="rId38" w:anchor="sqlmode_allow_invalid_dates" w:tgtFrame="_top" w:history="1">
        <w:r w:rsidRPr="00273903">
          <w:rPr>
            <w:rStyle w:val="CdigoHTML"/>
            <w:color w:val="0000FF"/>
            <w:u w:val="single"/>
            <w:lang w:val="en-US"/>
          </w:rPr>
          <w:t>ALLOW_INVALID_DATES</w:t>
        </w:r>
      </w:hyperlink>
      <w:r w:rsidRPr="00273903">
        <w:rPr>
          <w:lang w:val="en-US"/>
        </w:rPr>
        <w:t xml:space="preserve">, causing dates to not be fully validated. </w:t>
      </w:r>
    </w:p>
    <w:p w14:paraId="5B456FA6" w14:textId="77777777" w:rsidR="00135787" w:rsidRPr="00273903" w:rsidRDefault="00135787" w:rsidP="00135787">
      <w:pPr>
        <w:pStyle w:val="comandoseinstrucciones"/>
        <w:rPr>
          <w:lang w:val="en-US"/>
        </w:rPr>
      </w:pPr>
    </w:p>
    <w:p w14:paraId="11D91863" w14:textId="77777777" w:rsidR="00135787" w:rsidRPr="00F31671" w:rsidRDefault="00135787" w:rsidP="00135787">
      <w:pPr>
        <w:pStyle w:val="comandoseinstrucciones"/>
      </w:pPr>
      <w:r w:rsidRPr="00F31671">
        <w:t>#Al final del script las variables de estado recuperan el valor que tenían antes de ser modificadas:</w:t>
      </w:r>
    </w:p>
    <w:p w14:paraId="508942B7" w14:textId="77777777" w:rsidR="00135787" w:rsidRPr="00273903" w:rsidRDefault="00135787" w:rsidP="00135787">
      <w:pPr>
        <w:pStyle w:val="comandoseinstrucciones"/>
        <w:rPr>
          <w:highlight w:val="yellow"/>
          <w:lang w:val="en-US"/>
        </w:rPr>
      </w:pPr>
      <w:r w:rsidRPr="00273903">
        <w:rPr>
          <w:highlight w:val="yellow"/>
          <w:lang w:val="en-US"/>
        </w:rPr>
        <w:t>SET SQL_MODE=@OLD_SQL_MODE;</w:t>
      </w:r>
    </w:p>
    <w:p w14:paraId="3CD13B86" w14:textId="77777777" w:rsidR="00135787" w:rsidRPr="00273903" w:rsidRDefault="00135787" w:rsidP="00135787">
      <w:pPr>
        <w:pStyle w:val="comandoseinstrucciones"/>
        <w:rPr>
          <w:highlight w:val="yellow"/>
          <w:lang w:val="en-US"/>
        </w:rPr>
      </w:pPr>
      <w:r w:rsidRPr="00273903">
        <w:rPr>
          <w:highlight w:val="yellow"/>
          <w:lang w:val="en-US"/>
        </w:rPr>
        <w:t>SET FOREIGN_KEY_CHECKS=@OLD_FOREIGN_KEY_CHECKS;</w:t>
      </w:r>
    </w:p>
    <w:p w14:paraId="41E563BD" w14:textId="77777777" w:rsidR="00135787" w:rsidRPr="00273903" w:rsidRDefault="00135787" w:rsidP="00135787">
      <w:pPr>
        <w:pStyle w:val="comandoseinstrucciones"/>
        <w:rPr>
          <w:lang w:val="en-US"/>
        </w:rPr>
      </w:pPr>
      <w:r w:rsidRPr="00273903">
        <w:rPr>
          <w:highlight w:val="yellow"/>
          <w:lang w:val="en-US"/>
        </w:rPr>
        <w:t>SET UNIQUE_CHECKS=@OLD_UNIQUE_CHECKS;</w:t>
      </w:r>
    </w:p>
    <w:p w14:paraId="18301E42" w14:textId="77777777" w:rsidR="00135787" w:rsidRPr="00273903" w:rsidRDefault="00135787" w:rsidP="00135787">
      <w:pPr>
        <w:rPr>
          <w:lang w:val="en-US"/>
        </w:rPr>
      </w:pPr>
    </w:p>
    <w:p w14:paraId="0905803A" w14:textId="77777777" w:rsidR="00135787" w:rsidRPr="00273903" w:rsidRDefault="00135787" w:rsidP="00135787">
      <w:pPr>
        <w:rPr>
          <w:lang w:val="en-US"/>
        </w:rPr>
      </w:pPr>
    </w:p>
    <w:p w14:paraId="3314F807" w14:textId="77777777" w:rsidR="00135787" w:rsidRPr="00273903" w:rsidRDefault="00135787" w:rsidP="00135787">
      <w:pPr>
        <w:rPr>
          <w:lang w:val="en-US"/>
        </w:rPr>
      </w:pPr>
    </w:p>
    <w:p w14:paraId="467BFEE8" w14:textId="77777777" w:rsidR="00BA3E89" w:rsidRPr="00273903" w:rsidRDefault="00BA3E89" w:rsidP="00A47DB6">
      <w:pPr>
        <w:rPr>
          <w:lang w:val="en-US"/>
        </w:rPr>
      </w:pPr>
    </w:p>
    <w:p w14:paraId="1DEEE65F" w14:textId="77777777" w:rsidR="00135787" w:rsidRPr="00273903" w:rsidRDefault="00135787" w:rsidP="00A47DB6">
      <w:pPr>
        <w:rPr>
          <w:lang w:val="en-US"/>
        </w:rPr>
      </w:pPr>
    </w:p>
    <w:p w14:paraId="7108870D" w14:textId="77777777" w:rsidR="00135787" w:rsidRPr="00273903" w:rsidRDefault="00135787" w:rsidP="00A47DB6">
      <w:pPr>
        <w:rPr>
          <w:lang w:val="en-US"/>
        </w:rPr>
      </w:pPr>
    </w:p>
    <w:sectPr w:rsidR="00135787" w:rsidRPr="00273903" w:rsidSect="00AA0DEF">
      <w:headerReference w:type="default" r:id="rId39"/>
      <w:footerReference w:type="even" r:id="rId40"/>
      <w:footerReference w:type="default" r:id="rId41"/>
      <w:headerReference w:type="first" r:id="rId42"/>
      <w:footerReference w:type="first" r:id="rId43"/>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577C7" w14:textId="77777777" w:rsidR="00EF0011" w:rsidRDefault="00EF0011" w:rsidP="005857BA">
      <w:r>
        <w:separator/>
      </w:r>
    </w:p>
  </w:endnote>
  <w:endnote w:type="continuationSeparator" w:id="0">
    <w:p w14:paraId="0013ADA8" w14:textId="77777777" w:rsidR="00EF0011" w:rsidRDefault="00EF0011"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D2EE" w14:textId="77777777" w:rsidR="000D3A8E" w:rsidRDefault="000D3A8E" w:rsidP="005857BA">
    <w:r>
      <w:fldChar w:fldCharType="begin"/>
    </w:r>
    <w:r>
      <w:instrText xml:space="preserve">PAGE  </w:instrText>
    </w:r>
    <w:r>
      <w:fldChar w:fldCharType="end"/>
    </w:r>
  </w:p>
  <w:p w14:paraId="089DA76B" w14:textId="77777777" w:rsidR="000D3A8E" w:rsidRDefault="000D3A8E"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EF39" w14:textId="77777777" w:rsidR="000D3A8E" w:rsidRPr="00EC3909" w:rsidRDefault="000D3A8E" w:rsidP="00EC3909">
    <w:pPr>
      <w:ind w:left="0"/>
      <w:jc w:val="center"/>
      <w:rPr>
        <w:rFonts w:ascii="Arial" w:hAnsi="Arial" w:cs="Arial"/>
        <w:sz w:val="20"/>
        <w:szCs w:val="20"/>
      </w:rPr>
    </w:pPr>
    <w:r w:rsidRPr="00EC3909">
      <w:rPr>
        <w:rFonts w:ascii="Arial" w:hAnsi="Arial" w:cs="Arial"/>
        <w:sz w:val="20"/>
        <w:szCs w:val="20"/>
      </w:rPr>
      <w:fldChar w:fldCharType="begin"/>
    </w:r>
    <w:r w:rsidRPr="00EC3909">
      <w:rPr>
        <w:rFonts w:ascii="Arial" w:hAnsi="Arial" w:cs="Arial"/>
        <w:sz w:val="20"/>
        <w:szCs w:val="20"/>
      </w:rPr>
      <w:instrText xml:space="preserve">PAGE  </w:instrText>
    </w:r>
    <w:r w:rsidRPr="00EC3909">
      <w:rPr>
        <w:rFonts w:ascii="Arial" w:hAnsi="Arial" w:cs="Arial"/>
        <w:sz w:val="20"/>
        <w:szCs w:val="20"/>
      </w:rPr>
      <w:fldChar w:fldCharType="separate"/>
    </w:r>
    <w:r w:rsidR="005141A7">
      <w:rPr>
        <w:rFonts w:ascii="Arial" w:hAnsi="Arial" w:cs="Arial"/>
        <w:noProof/>
        <w:sz w:val="20"/>
        <w:szCs w:val="20"/>
      </w:rPr>
      <w:t>9</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EA93" w14:textId="77777777" w:rsidR="000D3A8E" w:rsidRDefault="000D3A8E" w:rsidP="005857BA">
    <w:pPr>
      <w:pStyle w:val="Piedepgina"/>
    </w:pPr>
    <w:r>
      <w:rPr>
        <w:rStyle w:val="Nmerodepgina"/>
        <w:sz w:val="16"/>
      </w:rPr>
      <w:fldChar w:fldCharType="begin"/>
    </w:r>
    <w:r>
      <w:rPr>
        <w:rStyle w:val="Nmerodepgina"/>
        <w:sz w:val="16"/>
      </w:rPr>
      <w:instrText xml:space="preserve"> PAGE </w:instrText>
    </w:r>
    <w:r>
      <w:rPr>
        <w:rStyle w:val="Nmerodepgina"/>
        <w:sz w:val="16"/>
      </w:rPr>
      <w:fldChar w:fldCharType="separate"/>
    </w:r>
    <w:r>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D784E" w14:textId="77777777" w:rsidR="00EF0011" w:rsidRDefault="00EF0011" w:rsidP="005857BA">
      <w:r>
        <w:separator/>
      </w:r>
    </w:p>
  </w:footnote>
  <w:footnote w:type="continuationSeparator" w:id="0">
    <w:p w14:paraId="1BC3211A" w14:textId="77777777" w:rsidR="00EF0011" w:rsidRDefault="00EF0011"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EF90" w14:textId="77777777" w:rsidR="000D3A8E" w:rsidRPr="003956B9" w:rsidRDefault="000D3A8E"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Pr>
        <w:rFonts w:ascii="Arial" w:hAnsi="Arial"/>
        <w:b/>
        <w:noProof/>
        <w:color w:val="F79646"/>
        <w:sz w:val="20"/>
      </w:rPr>
      <w:t>015 - Workbench MySQL - TEORIA - 006.docx</w:t>
    </w:r>
    <w:r w:rsidRPr="00D97068">
      <w:rPr>
        <w:rFonts w:ascii="Arial" w:hAnsi="Arial"/>
        <w:b/>
        <w:noProof/>
        <w:color w:val="F79646"/>
        <w:sz w:val="20"/>
      </w:rPr>
      <w:fldChar w:fldCharType="end"/>
    </w:r>
    <w:r>
      <w:rPr>
        <w:rFonts w:ascii="Arial" w:hAnsi="Arial"/>
        <w:b/>
        <w:noProof/>
        <w:color w:val="F79646"/>
        <w:sz w:val="20"/>
      </w:rPr>
      <w:tab/>
    </w:r>
    <w:r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Pr>
        <w:rFonts w:ascii="Arial" w:hAnsi="Arial"/>
        <w:b/>
        <w:noProof/>
        <w:color w:val="F79646"/>
        <w:sz w:val="20"/>
      </w:rPr>
      <w:t xml:space="preserve">16/04/2021 9:36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2D4B" w14:textId="77777777" w:rsidR="000D3A8E" w:rsidRDefault="00000000" w:rsidP="005857BA">
    <w:pPr>
      <w:pStyle w:val="Encabezado"/>
    </w:pPr>
    <w:fldSimple w:instr=" FILENAME ">
      <w:r w:rsidR="000D3A8E">
        <w:rPr>
          <w:noProof/>
        </w:rPr>
        <w:t>015 - Workbench MySQL - TEORIA - 006.docx</w:t>
      </w:r>
    </w:fldSimple>
    <w:r w:rsidR="000D3A8E">
      <w:tab/>
      <w:t xml:space="preserve">Fecha de impresión </w:t>
    </w:r>
    <w:fldSimple w:instr=" PRINTDATE ">
      <w:r w:rsidR="000D3A8E">
        <w:rPr>
          <w:noProof/>
        </w:rPr>
        <w:t>16/04/2021 9:36:00</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841D20"/>
    <w:multiLevelType w:val="multilevel"/>
    <w:tmpl w:val="1622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5"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6"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7"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9" w15:restartNumberingAfterBreak="0">
    <w:nsid w:val="688458F2"/>
    <w:multiLevelType w:val="hybridMultilevel"/>
    <w:tmpl w:val="B15A5990"/>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20"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2"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3"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4"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1746802876">
    <w:abstractNumId w:val="24"/>
  </w:num>
  <w:num w:numId="2" w16cid:durableId="1651666460">
    <w:abstractNumId w:val="17"/>
  </w:num>
  <w:num w:numId="3" w16cid:durableId="682316053">
    <w:abstractNumId w:val="11"/>
  </w:num>
  <w:num w:numId="4" w16cid:durableId="1473867318">
    <w:abstractNumId w:val="20"/>
  </w:num>
  <w:num w:numId="5" w16cid:durableId="715591062">
    <w:abstractNumId w:val="15"/>
  </w:num>
  <w:num w:numId="6" w16cid:durableId="69348887">
    <w:abstractNumId w:val="19"/>
  </w:num>
  <w:num w:numId="7" w16cid:durableId="680014429">
    <w:abstractNumId w:val="18"/>
  </w:num>
  <w:num w:numId="8" w16cid:durableId="1178813397">
    <w:abstractNumId w:val="10"/>
  </w:num>
  <w:num w:numId="9" w16cid:durableId="612565367">
    <w:abstractNumId w:val="12"/>
  </w:num>
  <w:num w:numId="10" w16cid:durableId="1009137418">
    <w:abstractNumId w:val="23"/>
  </w:num>
  <w:num w:numId="11" w16cid:durableId="80640134">
    <w:abstractNumId w:val="22"/>
  </w:num>
  <w:num w:numId="12" w16cid:durableId="2050061631">
    <w:abstractNumId w:val="21"/>
  </w:num>
  <w:num w:numId="13" w16cid:durableId="1408461273">
    <w:abstractNumId w:val="14"/>
  </w:num>
  <w:num w:numId="14" w16cid:durableId="1213927367">
    <w:abstractNumId w:val="16"/>
  </w:num>
  <w:num w:numId="15" w16cid:durableId="1987974662">
    <w:abstractNumId w:val="8"/>
  </w:num>
  <w:num w:numId="16" w16cid:durableId="1176457928">
    <w:abstractNumId w:val="3"/>
  </w:num>
  <w:num w:numId="17" w16cid:durableId="243413782">
    <w:abstractNumId w:val="2"/>
  </w:num>
  <w:num w:numId="18" w16cid:durableId="427771363">
    <w:abstractNumId w:val="1"/>
  </w:num>
  <w:num w:numId="19" w16cid:durableId="1066950750">
    <w:abstractNumId w:val="0"/>
  </w:num>
  <w:num w:numId="20" w16cid:durableId="1406076511">
    <w:abstractNumId w:val="9"/>
  </w:num>
  <w:num w:numId="21" w16cid:durableId="2084141491">
    <w:abstractNumId w:val="7"/>
  </w:num>
  <w:num w:numId="22" w16cid:durableId="115564285">
    <w:abstractNumId w:val="6"/>
  </w:num>
  <w:num w:numId="23" w16cid:durableId="1626156490">
    <w:abstractNumId w:val="5"/>
  </w:num>
  <w:num w:numId="24" w16cid:durableId="934292114">
    <w:abstractNumId w:val="4"/>
  </w:num>
  <w:num w:numId="25" w16cid:durableId="864517635">
    <w:abstractNumId w:val="19"/>
    <w:lvlOverride w:ilvl="0">
      <w:startOverride w:val="1"/>
    </w:lvlOverride>
  </w:num>
  <w:num w:numId="26" w16cid:durableId="69068789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s-ES" w:vendorID="9" w:dllVersion="512" w:checkStyle="1"/>
  <w:activeWritingStyle w:appName="MSWord" w:lang="es-ES_tradnl" w:vendorID="9" w:dllVersion="512" w:checkStyle="1"/>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92"/>
    <w:rsid w:val="000028E8"/>
    <w:rsid w:val="000029E2"/>
    <w:rsid w:val="00007481"/>
    <w:rsid w:val="00010AA4"/>
    <w:rsid w:val="0001652C"/>
    <w:rsid w:val="000172ED"/>
    <w:rsid w:val="00020F7C"/>
    <w:rsid w:val="00023532"/>
    <w:rsid w:val="00034F10"/>
    <w:rsid w:val="00043B8E"/>
    <w:rsid w:val="000646CE"/>
    <w:rsid w:val="00071C56"/>
    <w:rsid w:val="0007570C"/>
    <w:rsid w:val="00081FE5"/>
    <w:rsid w:val="000829B4"/>
    <w:rsid w:val="00090283"/>
    <w:rsid w:val="00090AAF"/>
    <w:rsid w:val="000970DC"/>
    <w:rsid w:val="00097576"/>
    <w:rsid w:val="000978FA"/>
    <w:rsid w:val="000A0B6E"/>
    <w:rsid w:val="000A3B41"/>
    <w:rsid w:val="000A4850"/>
    <w:rsid w:val="000A5595"/>
    <w:rsid w:val="000A5D96"/>
    <w:rsid w:val="000A6184"/>
    <w:rsid w:val="000C0FE1"/>
    <w:rsid w:val="000C3B5E"/>
    <w:rsid w:val="000C3EBA"/>
    <w:rsid w:val="000C5D18"/>
    <w:rsid w:val="000D0816"/>
    <w:rsid w:val="000D3A8E"/>
    <w:rsid w:val="000E3B57"/>
    <w:rsid w:val="000E49B4"/>
    <w:rsid w:val="000F3DB6"/>
    <w:rsid w:val="000F4284"/>
    <w:rsid w:val="00103E27"/>
    <w:rsid w:val="00105BA8"/>
    <w:rsid w:val="00116DDF"/>
    <w:rsid w:val="00130C65"/>
    <w:rsid w:val="00134CC7"/>
    <w:rsid w:val="00135553"/>
    <w:rsid w:val="00135787"/>
    <w:rsid w:val="00150CFA"/>
    <w:rsid w:val="00152019"/>
    <w:rsid w:val="00152BF9"/>
    <w:rsid w:val="00154092"/>
    <w:rsid w:val="00157B7E"/>
    <w:rsid w:val="001609B9"/>
    <w:rsid w:val="001655A4"/>
    <w:rsid w:val="001771EA"/>
    <w:rsid w:val="00181CB4"/>
    <w:rsid w:val="00181F66"/>
    <w:rsid w:val="001A6D34"/>
    <w:rsid w:val="001B4123"/>
    <w:rsid w:val="001C1E79"/>
    <w:rsid w:val="001C4D67"/>
    <w:rsid w:val="001D013D"/>
    <w:rsid w:val="001D07F8"/>
    <w:rsid w:val="001E28D2"/>
    <w:rsid w:val="001E4756"/>
    <w:rsid w:val="001E6915"/>
    <w:rsid w:val="002009AE"/>
    <w:rsid w:val="002035BC"/>
    <w:rsid w:val="002103E9"/>
    <w:rsid w:val="0021263F"/>
    <w:rsid w:val="00217C0D"/>
    <w:rsid w:val="0022327A"/>
    <w:rsid w:val="0023015F"/>
    <w:rsid w:val="0023444F"/>
    <w:rsid w:val="00235D62"/>
    <w:rsid w:val="0025079C"/>
    <w:rsid w:val="00264857"/>
    <w:rsid w:val="00264978"/>
    <w:rsid w:val="002655AC"/>
    <w:rsid w:val="00273903"/>
    <w:rsid w:val="0027451C"/>
    <w:rsid w:val="0027685E"/>
    <w:rsid w:val="002769AE"/>
    <w:rsid w:val="0028706A"/>
    <w:rsid w:val="002916F3"/>
    <w:rsid w:val="00295E1C"/>
    <w:rsid w:val="00296D16"/>
    <w:rsid w:val="00296EB1"/>
    <w:rsid w:val="002A23DE"/>
    <w:rsid w:val="002A5185"/>
    <w:rsid w:val="002B1EEF"/>
    <w:rsid w:val="002B3E00"/>
    <w:rsid w:val="002C0F96"/>
    <w:rsid w:val="002C7564"/>
    <w:rsid w:val="002C7565"/>
    <w:rsid w:val="002E1807"/>
    <w:rsid w:val="002F1603"/>
    <w:rsid w:val="002F34E5"/>
    <w:rsid w:val="002F3C3F"/>
    <w:rsid w:val="002F4BE9"/>
    <w:rsid w:val="00302637"/>
    <w:rsid w:val="00305EDB"/>
    <w:rsid w:val="003102E1"/>
    <w:rsid w:val="00312825"/>
    <w:rsid w:val="00314C7C"/>
    <w:rsid w:val="00325FBF"/>
    <w:rsid w:val="00345DE9"/>
    <w:rsid w:val="00346E4E"/>
    <w:rsid w:val="003600AC"/>
    <w:rsid w:val="00363ACB"/>
    <w:rsid w:val="00365950"/>
    <w:rsid w:val="003736E4"/>
    <w:rsid w:val="00384D6E"/>
    <w:rsid w:val="003956B9"/>
    <w:rsid w:val="003A0401"/>
    <w:rsid w:val="003D69EC"/>
    <w:rsid w:val="003E1AF6"/>
    <w:rsid w:val="003F12C9"/>
    <w:rsid w:val="003F36F8"/>
    <w:rsid w:val="003F5BB4"/>
    <w:rsid w:val="00406B55"/>
    <w:rsid w:val="004105C7"/>
    <w:rsid w:val="00410977"/>
    <w:rsid w:val="0041173F"/>
    <w:rsid w:val="00424B49"/>
    <w:rsid w:val="004317A8"/>
    <w:rsid w:val="004414EC"/>
    <w:rsid w:val="00446AA9"/>
    <w:rsid w:val="00453362"/>
    <w:rsid w:val="004556EC"/>
    <w:rsid w:val="00456F95"/>
    <w:rsid w:val="00471699"/>
    <w:rsid w:val="004728E3"/>
    <w:rsid w:val="00473422"/>
    <w:rsid w:val="0048240F"/>
    <w:rsid w:val="0048306F"/>
    <w:rsid w:val="00483B00"/>
    <w:rsid w:val="0049496B"/>
    <w:rsid w:val="004B422C"/>
    <w:rsid w:val="004B4C14"/>
    <w:rsid w:val="004C7EB9"/>
    <w:rsid w:val="004D1F69"/>
    <w:rsid w:val="004D583D"/>
    <w:rsid w:val="004E1DCF"/>
    <w:rsid w:val="004F2817"/>
    <w:rsid w:val="004F7460"/>
    <w:rsid w:val="005120D5"/>
    <w:rsid w:val="005137B6"/>
    <w:rsid w:val="005141A7"/>
    <w:rsid w:val="00525230"/>
    <w:rsid w:val="00532787"/>
    <w:rsid w:val="005469E7"/>
    <w:rsid w:val="00546BB0"/>
    <w:rsid w:val="005543A6"/>
    <w:rsid w:val="005554F4"/>
    <w:rsid w:val="00560D7B"/>
    <w:rsid w:val="0056193A"/>
    <w:rsid w:val="00562DF2"/>
    <w:rsid w:val="00571D97"/>
    <w:rsid w:val="00575A47"/>
    <w:rsid w:val="0058057C"/>
    <w:rsid w:val="005857BA"/>
    <w:rsid w:val="0058707C"/>
    <w:rsid w:val="00587E39"/>
    <w:rsid w:val="00594E9E"/>
    <w:rsid w:val="005959FA"/>
    <w:rsid w:val="005A0D49"/>
    <w:rsid w:val="005A376A"/>
    <w:rsid w:val="005A4CBF"/>
    <w:rsid w:val="005B3DBD"/>
    <w:rsid w:val="005C2A88"/>
    <w:rsid w:val="005D2406"/>
    <w:rsid w:val="005F4478"/>
    <w:rsid w:val="005F76BE"/>
    <w:rsid w:val="00603D03"/>
    <w:rsid w:val="006050E2"/>
    <w:rsid w:val="00622298"/>
    <w:rsid w:val="006312E3"/>
    <w:rsid w:val="006409DE"/>
    <w:rsid w:val="006459C3"/>
    <w:rsid w:val="00645DE3"/>
    <w:rsid w:val="00651C40"/>
    <w:rsid w:val="00651E50"/>
    <w:rsid w:val="00656496"/>
    <w:rsid w:val="00664D31"/>
    <w:rsid w:val="00665753"/>
    <w:rsid w:val="00665C40"/>
    <w:rsid w:val="00671AF5"/>
    <w:rsid w:val="0067796F"/>
    <w:rsid w:val="006903DC"/>
    <w:rsid w:val="006A7B18"/>
    <w:rsid w:val="006B5B21"/>
    <w:rsid w:val="006C0A67"/>
    <w:rsid w:val="006D1C19"/>
    <w:rsid w:val="006E58E7"/>
    <w:rsid w:val="006F18EC"/>
    <w:rsid w:val="006F2C71"/>
    <w:rsid w:val="006F2D9B"/>
    <w:rsid w:val="00700A17"/>
    <w:rsid w:val="00703252"/>
    <w:rsid w:val="00712643"/>
    <w:rsid w:val="00717E91"/>
    <w:rsid w:val="00721E20"/>
    <w:rsid w:val="0072485B"/>
    <w:rsid w:val="00762900"/>
    <w:rsid w:val="00763EA3"/>
    <w:rsid w:val="00764ABA"/>
    <w:rsid w:val="00765E71"/>
    <w:rsid w:val="0076675B"/>
    <w:rsid w:val="00782E0C"/>
    <w:rsid w:val="0078365D"/>
    <w:rsid w:val="007908FC"/>
    <w:rsid w:val="00791535"/>
    <w:rsid w:val="007967B0"/>
    <w:rsid w:val="00796E84"/>
    <w:rsid w:val="007B4845"/>
    <w:rsid w:val="007B62B6"/>
    <w:rsid w:val="007D1CF2"/>
    <w:rsid w:val="007E45BE"/>
    <w:rsid w:val="007E4FA2"/>
    <w:rsid w:val="007E6F7B"/>
    <w:rsid w:val="007F245C"/>
    <w:rsid w:val="007F64ED"/>
    <w:rsid w:val="007F6A2C"/>
    <w:rsid w:val="00813642"/>
    <w:rsid w:val="00820B6A"/>
    <w:rsid w:val="008217AE"/>
    <w:rsid w:val="00825637"/>
    <w:rsid w:val="0083042D"/>
    <w:rsid w:val="00833CD1"/>
    <w:rsid w:val="00834A75"/>
    <w:rsid w:val="008355F0"/>
    <w:rsid w:val="0083566D"/>
    <w:rsid w:val="0084499D"/>
    <w:rsid w:val="008675EA"/>
    <w:rsid w:val="00872E89"/>
    <w:rsid w:val="00873EF4"/>
    <w:rsid w:val="008741C5"/>
    <w:rsid w:val="00874206"/>
    <w:rsid w:val="008750BA"/>
    <w:rsid w:val="00887C8F"/>
    <w:rsid w:val="008B4FCC"/>
    <w:rsid w:val="008B57B3"/>
    <w:rsid w:val="008C6FDC"/>
    <w:rsid w:val="008D056B"/>
    <w:rsid w:val="008D1C7F"/>
    <w:rsid w:val="008D21F4"/>
    <w:rsid w:val="008E15C8"/>
    <w:rsid w:val="008F4D0A"/>
    <w:rsid w:val="009077FC"/>
    <w:rsid w:val="00921C34"/>
    <w:rsid w:val="00930168"/>
    <w:rsid w:val="009304B4"/>
    <w:rsid w:val="0093753B"/>
    <w:rsid w:val="0095431E"/>
    <w:rsid w:val="00956994"/>
    <w:rsid w:val="0095706B"/>
    <w:rsid w:val="009610CD"/>
    <w:rsid w:val="00962802"/>
    <w:rsid w:val="00970269"/>
    <w:rsid w:val="0097654E"/>
    <w:rsid w:val="0097726E"/>
    <w:rsid w:val="009777C3"/>
    <w:rsid w:val="009A225E"/>
    <w:rsid w:val="009A6336"/>
    <w:rsid w:val="009B0762"/>
    <w:rsid w:val="009B25A9"/>
    <w:rsid w:val="009B285A"/>
    <w:rsid w:val="009C2738"/>
    <w:rsid w:val="009C5B5E"/>
    <w:rsid w:val="009D19A0"/>
    <w:rsid w:val="009D1D03"/>
    <w:rsid w:val="009D6419"/>
    <w:rsid w:val="009E6A4B"/>
    <w:rsid w:val="009F3F0F"/>
    <w:rsid w:val="009F5A1E"/>
    <w:rsid w:val="009F5FE9"/>
    <w:rsid w:val="009F7168"/>
    <w:rsid w:val="00A0069E"/>
    <w:rsid w:val="00A01C54"/>
    <w:rsid w:val="00A05E69"/>
    <w:rsid w:val="00A124F5"/>
    <w:rsid w:val="00A27374"/>
    <w:rsid w:val="00A3569E"/>
    <w:rsid w:val="00A379F6"/>
    <w:rsid w:val="00A40163"/>
    <w:rsid w:val="00A439D6"/>
    <w:rsid w:val="00A454C4"/>
    <w:rsid w:val="00A47DB6"/>
    <w:rsid w:val="00A5715E"/>
    <w:rsid w:val="00A922EE"/>
    <w:rsid w:val="00A95467"/>
    <w:rsid w:val="00A96B7B"/>
    <w:rsid w:val="00AA0DEF"/>
    <w:rsid w:val="00AA1117"/>
    <w:rsid w:val="00AB00A6"/>
    <w:rsid w:val="00AB174A"/>
    <w:rsid w:val="00AC5E8D"/>
    <w:rsid w:val="00AD1F0F"/>
    <w:rsid w:val="00AE1B94"/>
    <w:rsid w:val="00AE1EAE"/>
    <w:rsid w:val="00AE7FC5"/>
    <w:rsid w:val="00AF60C3"/>
    <w:rsid w:val="00B013A3"/>
    <w:rsid w:val="00B106B3"/>
    <w:rsid w:val="00B275FF"/>
    <w:rsid w:val="00B4580A"/>
    <w:rsid w:val="00B60915"/>
    <w:rsid w:val="00B618E8"/>
    <w:rsid w:val="00B61D80"/>
    <w:rsid w:val="00B63CB9"/>
    <w:rsid w:val="00B75320"/>
    <w:rsid w:val="00B81660"/>
    <w:rsid w:val="00B81C97"/>
    <w:rsid w:val="00B9404A"/>
    <w:rsid w:val="00B957A9"/>
    <w:rsid w:val="00B97DF7"/>
    <w:rsid w:val="00BA3E89"/>
    <w:rsid w:val="00BC0DB5"/>
    <w:rsid w:val="00BD602A"/>
    <w:rsid w:val="00BE1DC0"/>
    <w:rsid w:val="00BF0734"/>
    <w:rsid w:val="00BF5D34"/>
    <w:rsid w:val="00C02280"/>
    <w:rsid w:val="00C02FB0"/>
    <w:rsid w:val="00C03C5F"/>
    <w:rsid w:val="00C06F0B"/>
    <w:rsid w:val="00C07717"/>
    <w:rsid w:val="00C103D4"/>
    <w:rsid w:val="00C1193F"/>
    <w:rsid w:val="00C3406C"/>
    <w:rsid w:val="00C43EF0"/>
    <w:rsid w:val="00C5372D"/>
    <w:rsid w:val="00C8750B"/>
    <w:rsid w:val="00C90AA2"/>
    <w:rsid w:val="00C920AC"/>
    <w:rsid w:val="00C93DF9"/>
    <w:rsid w:val="00C96CBF"/>
    <w:rsid w:val="00CA5D22"/>
    <w:rsid w:val="00CA7DEE"/>
    <w:rsid w:val="00CB50AF"/>
    <w:rsid w:val="00CC7A55"/>
    <w:rsid w:val="00CD5E48"/>
    <w:rsid w:val="00CE193D"/>
    <w:rsid w:val="00CE6FA1"/>
    <w:rsid w:val="00CF0673"/>
    <w:rsid w:val="00CF1DF5"/>
    <w:rsid w:val="00D01990"/>
    <w:rsid w:val="00D139CB"/>
    <w:rsid w:val="00D21220"/>
    <w:rsid w:val="00D23D83"/>
    <w:rsid w:val="00D37887"/>
    <w:rsid w:val="00D44F84"/>
    <w:rsid w:val="00D55DEB"/>
    <w:rsid w:val="00D6049A"/>
    <w:rsid w:val="00D62849"/>
    <w:rsid w:val="00D62E5D"/>
    <w:rsid w:val="00D96F1B"/>
    <w:rsid w:val="00D96FAA"/>
    <w:rsid w:val="00D97068"/>
    <w:rsid w:val="00DA2D5B"/>
    <w:rsid w:val="00DA7BB5"/>
    <w:rsid w:val="00DB5D06"/>
    <w:rsid w:val="00DC13CE"/>
    <w:rsid w:val="00DC2CD9"/>
    <w:rsid w:val="00DD0AF9"/>
    <w:rsid w:val="00DD1776"/>
    <w:rsid w:val="00DE2AD5"/>
    <w:rsid w:val="00DE39C1"/>
    <w:rsid w:val="00DF58ED"/>
    <w:rsid w:val="00DF6F64"/>
    <w:rsid w:val="00E0119C"/>
    <w:rsid w:val="00E24CAC"/>
    <w:rsid w:val="00E44026"/>
    <w:rsid w:val="00E508C1"/>
    <w:rsid w:val="00E6580F"/>
    <w:rsid w:val="00E7338B"/>
    <w:rsid w:val="00E8071F"/>
    <w:rsid w:val="00E861AD"/>
    <w:rsid w:val="00E906B2"/>
    <w:rsid w:val="00E92DF0"/>
    <w:rsid w:val="00E94DCB"/>
    <w:rsid w:val="00EA79C6"/>
    <w:rsid w:val="00EB475C"/>
    <w:rsid w:val="00EB6763"/>
    <w:rsid w:val="00EC3909"/>
    <w:rsid w:val="00EC5030"/>
    <w:rsid w:val="00EC7912"/>
    <w:rsid w:val="00ED19A5"/>
    <w:rsid w:val="00ED6A6D"/>
    <w:rsid w:val="00EE39FB"/>
    <w:rsid w:val="00EE71A5"/>
    <w:rsid w:val="00EF0011"/>
    <w:rsid w:val="00F101BF"/>
    <w:rsid w:val="00F11482"/>
    <w:rsid w:val="00F203C6"/>
    <w:rsid w:val="00F248C1"/>
    <w:rsid w:val="00F24E6A"/>
    <w:rsid w:val="00F24F79"/>
    <w:rsid w:val="00F31671"/>
    <w:rsid w:val="00F411B6"/>
    <w:rsid w:val="00F413F8"/>
    <w:rsid w:val="00F42EEA"/>
    <w:rsid w:val="00F47FB6"/>
    <w:rsid w:val="00F5424C"/>
    <w:rsid w:val="00F618CC"/>
    <w:rsid w:val="00F643ED"/>
    <w:rsid w:val="00F648D7"/>
    <w:rsid w:val="00F653DC"/>
    <w:rsid w:val="00F71AFF"/>
    <w:rsid w:val="00F7409F"/>
    <w:rsid w:val="00F83290"/>
    <w:rsid w:val="00F8400A"/>
    <w:rsid w:val="00F85D71"/>
    <w:rsid w:val="00F97AE3"/>
    <w:rsid w:val="00FB413F"/>
    <w:rsid w:val="00FC4426"/>
    <w:rsid w:val="00FC5874"/>
    <w:rsid w:val="00FC58BA"/>
    <w:rsid w:val="00FD495C"/>
    <w:rsid w:val="00FF6D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B8C870"/>
  <w15:docId w15:val="{06414882-EA70-462C-88C8-9CD0B3CCA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rsid w:val="000829B4"/>
    <w:pPr>
      <w:numPr>
        <w:ilvl w:val="7"/>
        <w:numId w:val="1"/>
      </w:numPr>
      <w:spacing w:before="240" w:line="480" w:lineRule="auto"/>
      <w:outlineLvl w:val="7"/>
    </w:pPr>
    <w:rPr>
      <w:i/>
      <w:iCs/>
    </w:rPr>
  </w:style>
  <w:style w:type="paragraph" w:styleId="Ttulo9">
    <w:name w:val="heading 9"/>
    <w:basedOn w:val="Normal"/>
    <w:next w:val="Normal"/>
    <w:rsid w:val="000829B4"/>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rsid w:val="000829B4"/>
    <w:pPr>
      <w:tabs>
        <w:tab w:val="center" w:pos="4252"/>
        <w:tab w:val="right" w:pos="8504"/>
      </w:tabs>
    </w:pPr>
  </w:style>
  <w:style w:type="paragraph" w:styleId="Piedepgina">
    <w:name w:val="footer"/>
    <w:basedOn w:val="Normal"/>
    <w:rsid w:val="000829B4"/>
    <w:pPr>
      <w:tabs>
        <w:tab w:val="center" w:pos="4252"/>
        <w:tab w:val="right" w:pos="8504"/>
      </w:tabs>
    </w:pPr>
  </w:style>
  <w:style w:type="character" w:styleId="Nmerodepgina">
    <w:name w:val="page number"/>
    <w:basedOn w:val="Fuentedeprrafopredeter"/>
    <w:rsid w:val="000829B4"/>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ind w:left="1769" w:hanging="567"/>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table" w:styleId="Tablaconcuadrcula">
    <w:name w:val="Table Grid"/>
    <w:basedOn w:val="Tablanormal"/>
    <w:rsid w:val="001C1E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rsid w:val="001C1E79"/>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1C1E79"/>
    <w:rPr>
      <w:rFonts w:ascii="Tahoma" w:hAnsi="Tahoma" w:cs="Tahoma"/>
      <w:sz w:val="16"/>
      <w:szCs w:val="16"/>
    </w:rPr>
  </w:style>
  <w:style w:type="paragraph" w:styleId="TDC2">
    <w:name w:val="toc 2"/>
    <w:basedOn w:val="Normal"/>
    <w:next w:val="Normal"/>
    <w:autoRedefine/>
    <w:uiPriority w:val="39"/>
    <w:rsid w:val="00154092"/>
    <w:pPr>
      <w:spacing w:after="100"/>
      <w:ind w:left="240"/>
    </w:pPr>
  </w:style>
  <w:style w:type="paragraph" w:styleId="TDC3">
    <w:name w:val="toc 3"/>
    <w:basedOn w:val="Normal"/>
    <w:next w:val="Normal"/>
    <w:autoRedefine/>
    <w:uiPriority w:val="39"/>
    <w:rsid w:val="00154092"/>
    <w:pPr>
      <w:spacing w:after="100"/>
      <w:ind w:left="480"/>
    </w:pPr>
  </w:style>
  <w:style w:type="paragraph" w:styleId="TDC4">
    <w:name w:val="toc 4"/>
    <w:basedOn w:val="Normal"/>
    <w:next w:val="Normal"/>
    <w:autoRedefine/>
    <w:uiPriority w:val="39"/>
    <w:rsid w:val="00154092"/>
    <w:pPr>
      <w:spacing w:after="100"/>
      <w:ind w:left="720"/>
    </w:pPr>
  </w:style>
  <w:style w:type="character" w:styleId="Hipervnculovisitado">
    <w:name w:val="FollowedHyperlink"/>
    <w:basedOn w:val="Fuentedeprrafopredeter"/>
    <w:rsid w:val="00EB475C"/>
    <w:rPr>
      <w:color w:val="800080" w:themeColor="followedHyperlink"/>
      <w:u w:val="single"/>
    </w:rPr>
  </w:style>
  <w:style w:type="paragraph" w:styleId="NormalWeb">
    <w:name w:val="Normal (Web)"/>
    <w:basedOn w:val="Normal"/>
    <w:uiPriority w:val="99"/>
    <w:unhideWhenUsed/>
    <w:rsid w:val="00456F95"/>
    <w:pPr>
      <w:spacing w:before="100" w:beforeAutospacing="1" w:after="100" w:afterAutospacing="1"/>
      <w:ind w:left="0"/>
      <w:jc w:val="left"/>
    </w:pPr>
    <w:rPr>
      <w:rFonts w:ascii="Times New Roman" w:hAnsi="Times New Roman"/>
    </w:rPr>
  </w:style>
  <w:style w:type="character" w:customStyle="1" w:styleId="guimenu">
    <w:name w:val="guimenu"/>
    <w:basedOn w:val="Fuentedeprrafopredeter"/>
    <w:rsid w:val="00456F95"/>
  </w:style>
  <w:style w:type="character" w:customStyle="1" w:styleId="guisubmenu">
    <w:name w:val="guisubmenu"/>
    <w:basedOn w:val="Fuentedeprrafopredeter"/>
    <w:rsid w:val="00456F95"/>
  </w:style>
  <w:style w:type="paragraph" w:styleId="HTMLconformatoprevio">
    <w:name w:val="HTML Preformatted"/>
    <w:basedOn w:val="Normal"/>
    <w:link w:val="HTMLconformatoprevioCar"/>
    <w:uiPriority w:val="99"/>
    <w:unhideWhenUsed/>
    <w:rsid w:val="00456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56F95"/>
    <w:rPr>
      <w:rFonts w:ascii="Courier New" w:hAnsi="Courier New" w:cs="Courier New"/>
    </w:rPr>
  </w:style>
  <w:style w:type="character" w:styleId="CdigoHTML">
    <w:name w:val="HTML Code"/>
    <w:basedOn w:val="Fuentedeprrafopredeter"/>
    <w:uiPriority w:val="99"/>
    <w:unhideWhenUsed/>
    <w:rsid w:val="00456F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7407">
      <w:bodyDiv w:val="1"/>
      <w:marLeft w:val="0"/>
      <w:marRight w:val="0"/>
      <w:marTop w:val="0"/>
      <w:marBottom w:val="0"/>
      <w:divBdr>
        <w:top w:val="none" w:sz="0" w:space="0" w:color="auto"/>
        <w:left w:val="none" w:sz="0" w:space="0" w:color="auto"/>
        <w:bottom w:val="none" w:sz="0" w:space="0" w:color="auto"/>
        <w:right w:val="none" w:sz="0" w:space="0" w:color="auto"/>
      </w:divBdr>
      <w:divsChild>
        <w:div w:id="11538191">
          <w:marLeft w:val="0"/>
          <w:marRight w:val="0"/>
          <w:marTop w:val="0"/>
          <w:marBottom w:val="0"/>
          <w:divBdr>
            <w:top w:val="none" w:sz="0" w:space="0" w:color="auto"/>
            <w:left w:val="none" w:sz="0" w:space="0" w:color="auto"/>
            <w:bottom w:val="none" w:sz="0" w:space="0" w:color="auto"/>
            <w:right w:val="none" w:sz="0" w:space="0" w:color="auto"/>
          </w:divBdr>
        </w:div>
      </w:divsChild>
    </w:div>
    <w:div w:id="1240675420">
      <w:bodyDiv w:val="1"/>
      <w:marLeft w:val="0"/>
      <w:marRight w:val="0"/>
      <w:marTop w:val="0"/>
      <w:marBottom w:val="0"/>
      <w:divBdr>
        <w:top w:val="none" w:sz="0" w:space="0" w:color="auto"/>
        <w:left w:val="none" w:sz="0" w:space="0" w:color="auto"/>
        <w:bottom w:val="none" w:sz="0" w:space="0" w:color="auto"/>
        <w:right w:val="none" w:sz="0" w:space="0" w:color="auto"/>
      </w:divBdr>
    </w:div>
    <w:div w:id="203353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dev.mysql.com/doc/refman/5.7/en/server-system-variables.html"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dev.mysql.com/doc/workbench/en/workbench-faq.html" TargetMode="External"/><Relationship Id="rId38" Type="http://schemas.openxmlformats.org/officeDocument/2006/relationships/hyperlink" Target="https://dev.mysql.com/doc/refman/5.7/en/sql-mode.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dev.mysql.com/doc/refman/5.7/en/sql-mode.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mysql.com/doc/workbench/en/wb-table-editor-columns-tab.html"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dev.mysql.com/doc/refman/5.7/en/sql-mode.html"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workbench/en/wb-getting-started-tutorial-creating-a-model.html"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ev.mysql.com/doc/refman/5.7/en/server-system-variables.html" TargetMode="External"/><Relationship Id="rId43"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fesor\AppData\Roaming\Microsoft\Plantilla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5B7FF-58A1-47F5-B2C8-4B47CBF69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TotalTime>
  <Pages>18</Pages>
  <Words>3283</Words>
  <Characters>18061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21302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DANIELTS</dc:creator>
  <cp:lastModifiedBy>Daniel Touceda Santorio</cp:lastModifiedBy>
  <cp:revision>2</cp:revision>
  <cp:lastPrinted>2021-04-16T07:36:00Z</cp:lastPrinted>
  <dcterms:created xsi:type="dcterms:W3CDTF">2022-09-23T06:41:00Z</dcterms:created>
  <dcterms:modified xsi:type="dcterms:W3CDTF">2022-09-23T06:41:00Z</dcterms:modified>
</cp:coreProperties>
</file>