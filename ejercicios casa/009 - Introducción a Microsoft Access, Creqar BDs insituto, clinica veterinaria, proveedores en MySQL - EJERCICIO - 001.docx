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6B" w:rsidRDefault="0067150F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bookmarkStart w:id="0" w:name="_GoBack"/>
    <w:bookmarkEnd w:id="0"/>
    <w:p w:rsidR="00BF76BE" w:rsidRDefault="0067150F">
      <w:pPr>
        <w:pStyle w:val="TDC1"/>
        <w:tabs>
          <w:tab w:val="left" w:pos="39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54672965" w:history="1">
        <w:r w:rsidR="00BF76BE" w:rsidRPr="00566BD5">
          <w:rPr>
            <w:rStyle w:val="Hipervnculo"/>
            <w:noProof/>
          </w:rPr>
          <w:t>1.</w:t>
        </w:r>
        <w:r w:rsidR="00BF76BE"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="00BF76BE" w:rsidRPr="00566BD5">
          <w:rPr>
            <w:rStyle w:val="Hipervnculo"/>
            <w:noProof/>
          </w:rPr>
          <w:t>Crear en MySQL las BDs: instituto, clínica veterinaria, proveedores</w:t>
        </w:r>
        <w:r w:rsidR="00BF76BE">
          <w:rPr>
            <w:noProof/>
            <w:webHidden/>
          </w:rPr>
          <w:tab/>
        </w:r>
        <w:r w:rsidR="00BF76BE">
          <w:rPr>
            <w:noProof/>
            <w:webHidden/>
          </w:rPr>
          <w:fldChar w:fldCharType="begin"/>
        </w:r>
        <w:r w:rsidR="00BF76BE">
          <w:rPr>
            <w:noProof/>
            <w:webHidden/>
          </w:rPr>
          <w:instrText xml:space="preserve"> PAGEREF _Toc54672965 \h </w:instrText>
        </w:r>
        <w:r w:rsidR="00BF76BE">
          <w:rPr>
            <w:noProof/>
            <w:webHidden/>
          </w:rPr>
        </w:r>
        <w:r w:rsidR="00BF76BE">
          <w:rPr>
            <w:noProof/>
            <w:webHidden/>
          </w:rPr>
          <w:fldChar w:fldCharType="separate"/>
        </w:r>
        <w:r w:rsidR="00BF76BE">
          <w:rPr>
            <w:noProof/>
            <w:webHidden/>
          </w:rPr>
          <w:t>1</w:t>
        </w:r>
        <w:r w:rsidR="00BF76BE">
          <w:rPr>
            <w:noProof/>
            <w:webHidden/>
          </w:rPr>
          <w:fldChar w:fldCharType="end"/>
        </w:r>
      </w:hyperlink>
    </w:p>
    <w:p w:rsidR="00BF76BE" w:rsidRDefault="00BF76BE">
      <w:pPr>
        <w:pStyle w:val="TDC2"/>
        <w:tabs>
          <w:tab w:val="left" w:pos="502"/>
          <w:tab w:val="right" w:leader="dot" w:pos="9628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4672966" w:history="1">
        <w:r w:rsidRPr="00566BD5">
          <w:rPr>
            <w:rStyle w:val="Hipervnculo"/>
            <w:noProof/>
          </w:rPr>
          <w:t>1.1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566BD5">
          <w:rPr>
            <w:rStyle w:val="Hipervnculo"/>
            <w:noProof/>
          </w:rPr>
          <w:t>Instituto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_Toc54672966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76BE" w:rsidRDefault="00BF76BE">
      <w:pPr>
        <w:pStyle w:val="TDC2"/>
        <w:tabs>
          <w:tab w:val="left" w:pos="502"/>
          <w:tab w:val="right" w:leader="dot" w:pos="9628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4672967" w:history="1">
        <w:r w:rsidRPr="00566BD5">
          <w:rPr>
            <w:rStyle w:val="Hipervnculo"/>
            <w:noProof/>
          </w:rPr>
          <w:t>1.2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566BD5">
          <w:rPr>
            <w:rStyle w:val="Hipervnculo"/>
            <w:noProof/>
          </w:rPr>
          <w:t>Clínica veterinaria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_Toc54672967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76BE" w:rsidRDefault="00BF76BE">
      <w:pPr>
        <w:pStyle w:val="TDC2"/>
        <w:tabs>
          <w:tab w:val="left" w:pos="502"/>
          <w:tab w:val="right" w:leader="dot" w:pos="9628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4672968" w:history="1">
        <w:r w:rsidRPr="00566BD5">
          <w:rPr>
            <w:rStyle w:val="Hipervnculo"/>
            <w:noProof/>
          </w:rPr>
          <w:t>1.3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566BD5">
          <w:rPr>
            <w:rStyle w:val="Hipervnculo"/>
            <w:noProof/>
          </w:rPr>
          <w:t>Proveedores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_Toc54672968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296B" w:rsidRDefault="0067150F">
      <w:r>
        <w:fldChar w:fldCharType="end"/>
      </w:r>
    </w:p>
    <w:p w:rsidR="006A532F" w:rsidRDefault="006A532F" w:rsidP="002E39EB">
      <w:pPr>
        <w:pStyle w:val="Ttulo1"/>
      </w:pPr>
      <w:bookmarkStart w:id="1" w:name="_Toc54672965"/>
      <w:r>
        <w:t xml:space="preserve">Crear </w:t>
      </w:r>
      <w:r w:rsidR="002E39EB">
        <w:t xml:space="preserve">en MySQL </w:t>
      </w:r>
      <w:r>
        <w:t>la</w:t>
      </w:r>
      <w:r w:rsidR="002E39EB">
        <w:t>s</w:t>
      </w:r>
      <w:r>
        <w:t xml:space="preserve"> BD</w:t>
      </w:r>
      <w:r w:rsidR="002E39EB">
        <w:t xml:space="preserve">s: </w:t>
      </w:r>
      <w:r w:rsidR="002E39EB" w:rsidRPr="002E39EB">
        <w:t>instituto, clínica veterinaria, proveedores</w:t>
      </w:r>
      <w:bookmarkEnd w:id="1"/>
    </w:p>
    <w:p w:rsidR="00D4214A" w:rsidRDefault="00D4214A" w:rsidP="00D4214A">
      <w:pPr>
        <w:pStyle w:val="Lista2"/>
      </w:pPr>
      <w:r>
        <w:t xml:space="preserve">Realizar el ejercicio en </w:t>
      </w:r>
      <w:r w:rsidR="002E39EB">
        <w:t>MySQL</w:t>
      </w:r>
    </w:p>
    <w:p w:rsidR="008C674D" w:rsidRDefault="00D4214A" w:rsidP="002E39EB">
      <w:pPr>
        <w:pStyle w:val="Lista2"/>
      </w:pPr>
      <w:r>
        <w:t>Crea la</w:t>
      </w:r>
      <w:r w:rsidR="002E39EB">
        <w:t>s</w:t>
      </w:r>
      <w:r>
        <w:t xml:space="preserve"> BD</w:t>
      </w:r>
      <w:r w:rsidR="002E39EB">
        <w:t>s</w:t>
      </w:r>
      <w:r w:rsidR="002E39EB">
        <w:t xml:space="preserve">: </w:t>
      </w:r>
      <w:r w:rsidR="002E39EB" w:rsidRPr="002E39EB">
        <w:t>instituto, clínica veterinaria, proveedores</w:t>
      </w:r>
      <w:r w:rsidR="002E39EB">
        <w:t>.</w:t>
      </w:r>
    </w:p>
    <w:p w:rsidR="002E39EB" w:rsidRDefault="002E39EB" w:rsidP="002E39EB">
      <w:pPr>
        <w:pStyle w:val="Lista2"/>
      </w:pPr>
      <w:r>
        <w:t>Crear físicamente la BD en el servidor (Forward Engineer).</w:t>
      </w:r>
    </w:p>
    <w:p w:rsidR="007B2EC0" w:rsidRDefault="008A5371" w:rsidP="008A5371">
      <w:pPr>
        <w:pStyle w:val="Lista2"/>
      </w:pPr>
      <w:r>
        <w:t>Introducir datos en todas las tablas</w:t>
      </w:r>
    </w:p>
    <w:p w:rsidR="002E39EB" w:rsidRDefault="002E39EB" w:rsidP="008A5371">
      <w:pPr>
        <w:pStyle w:val="Lista2"/>
      </w:pPr>
      <w:r>
        <w:t xml:space="preserve">Realizar </w:t>
      </w:r>
      <w:r w:rsidR="00D91F44">
        <w:t>una copia de seguridad</w:t>
      </w:r>
      <w:r>
        <w:t xml:space="preserve"> de la BD</w:t>
      </w:r>
      <w:r w:rsidR="00D91F44">
        <w:t>.</w:t>
      </w:r>
    </w:p>
    <w:p w:rsidR="00BE3267" w:rsidRDefault="00BE3267" w:rsidP="00BE3267"/>
    <w:p w:rsidR="00500637" w:rsidRDefault="002E39EB" w:rsidP="000268FA">
      <w:r>
        <w:t>Para cada BD creada pegar aquí:</w:t>
      </w:r>
    </w:p>
    <w:p w:rsidR="002E39EB" w:rsidRDefault="003C27C8" w:rsidP="002E39EB">
      <w:pPr>
        <w:pStyle w:val="Lista2"/>
      </w:pPr>
      <w:r>
        <w:t>U</w:t>
      </w:r>
      <w:r w:rsidR="002E39EB">
        <w:t>na foto del diagrama creado en Workbench (la foto s</w:t>
      </w:r>
      <w:r>
        <w:t>ó</w:t>
      </w:r>
      <w:r w:rsidR="002E39EB">
        <w:t xml:space="preserve">lo incluye lo pedido, </w:t>
      </w:r>
      <w:r>
        <w:t xml:space="preserve">no se ve </w:t>
      </w:r>
      <w:r w:rsidR="002E39EB">
        <w:t>nada más de la pantalla)</w:t>
      </w:r>
    </w:p>
    <w:p w:rsidR="002E39EB" w:rsidRDefault="003C27C8" w:rsidP="002E39EB">
      <w:pPr>
        <w:pStyle w:val="Lista2"/>
      </w:pPr>
      <w:r>
        <w:t>E</w:t>
      </w:r>
      <w:r w:rsidR="002E39EB">
        <w:t xml:space="preserve">l código SQL </w:t>
      </w:r>
      <w:r w:rsidR="00D91F44">
        <w:t>de la copia de seguridad.</w:t>
      </w:r>
    </w:p>
    <w:p w:rsidR="002E39EB" w:rsidRDefault="002E39EB" w:rsidP="000268FA"/>
    <w:p w:rsidR="00500637" w:rsidRDefault="00926DE0" w:rsidP="002E39EB">
      <w:pPr>
        <w:pStyle w:val="Ttulo2"/>
      </w:pPr>
      <w:bookmarkStart w:id="2" w:name="_Toc54672966"/>
      <w:r>
        <w:t>Instituto</w:t>
      </w:r>
      <w:bookmarkEnd w:id="2"/>
    </w:p>
    <w:p w:rsidR="002E39EB" w:rsidRDefault="002E39EB" w:rsidP="002E39EB"/>
    <w:p w:rsidR="002E39EB" w:rsidRDefault="002E39EB" w:rsidP="002E39EB"/>
    <w:p w:rsidR="002E39EB" w:rsidRDefault="002E39EB" w:rsidP="002E39EB">
      <w:pPr>
        <w:pStyle w:val="Ttulo2"/>
      </w:pPr>
      <w:bookmarkStart w:id="3" w:name="_Toc54672967"/>
      <w:r>
        <w:t>C</w:t>
      </w:r>
      <w:r w:rsidRPr="002E39EB">
        <w:t>línica veterinaria</w:t>
      </w:r>
      <w:bookmarkEnd w:id="3"/>
    </w:p>
    <w:p w:rsidR="002E39EB" w:rsidRDefault="002E39EB" w:rsidP="002E39EB"/>
    <w:p w:rsidR="002E39EB" w:rsidRDefault="002E39EB" w:rsidP="002E39EB"/>
    <w:p w:rsidR="002E39EB" w:rsidRDefault="002E39EB" w:rsidP="002E39EB">
      <w:pPr>
        <w:pStyle w:val="Ttulo2"/>
      </w:pPr>
      <w:bookmarkStart w:id="4" w:name="_Toc54672968"/>
      <w:r>
        <w:t>P</w:t>
      </w:r>
      <w:r w:rsidRPr="002E39EB">
        <w:t>roveedores</w:t>
      </w:r>
      <w:bookmarkEnd w:id="4"/>
    </w:p>
    <w:p w:rsidR="002E39EB" w:rsidRDefault="002E39EB" w:rsidP="002E39EB"/>
    <w:p w:rsidR="002E39EB" w:rsidRPr="002E39EB" w:rsidRDefault="002E39EB" w:rsidP="002E39EB"/>
    <w:sectPr w:rsidR="002E39EB" w:rsidRPr="002E39EB">
      <w:headerReference w:type="default" r:id="rId8"/>
      <w:footerReference w:type="default" r:id="rId9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AE2" w:rsidRDefault="005A3AE2">
      <w:pPr>
        <w:spacing w:before="0" w:after="0"/>
      </w:pPr>
      <w:r>
        <w:separator/>
      </w:r>
    </w:p>
  </w:endnote>
  <w:endnote w:type="continuationSeparator" w:id="0">
    <w:p w:rsidR="005A3AE2" w:rsidRDefault="005A3A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6B" w:rsidRDefault="0067150F">
    <w:pPr>
      <w:ind w:left="0"/>
      <w:jc w:val="center"/>
    </w:pPr>
    <w:r>
      <w:rPr>
        <w:rFonts w:ascii="Arial" w:hAnsi="Arial" w:cs="Arial"/>
        <w:sz w:val="20"/>
        <w:szCs w:val="20"/>
      </w:rPr>
      <w:fldChar w:fldCharType="begin"/>
    </w:r>
    <w:r>
      <w:instrText>PAGE</w:instrText>
    </w:r>
    <w:r>
      <w:fldChar w:fldCharType="separate"/>
    </w:r>
    <w:r w:rsidR="00BF76B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AE2" w:rsidRDefault="005A3AE2">
      <w:pPr>
        <w:spacing w:before="0" w:after="0"/>
      </w:pPr>
      <w:r>
        <w:separator/>
      </w:r>
    </w:p>
  </w:footnote>
  <w:footnote w:type="continuationSeparator" w:id="0">
    <w:p w:rsidR="005A3AE2" w:rsidRDefault="005A3A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6B" w:rsidRDefault="0067150F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rPr>
        <w:rFonts w:ascii="Arial" w:hAnsi="Arial"/>
        <w:b/>
        <w:color w:val="F79646"/>
        <w:sz w:val="20"/>
      </w:rPr>
      <w:fldChar w:fldCharType="begin"/>
    </w:r>
    <w:r>
      <w:instrText>FILENAME</w:instrText>
    </w:r>
    <w:r>
      <w:fldChar w:fldCharType="separate"/>
    </w:r>
    <w:r w:rsidR="00FC2459">
      <w:rPr>
        <w:noProof/>
      </w:rPr>
      <w:t>008 - Introducción a Microsoft Access, Creqar BD clientes, productos, proveedores - EJERCICIO - 001.docx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separate"/>
    </w:r>
    <w:r w:rsidR="00FC2459">
      <w:rPr>
        <w:noProof/>
      </w:rPr>
      <w:t xml:space="preserve">29/09/2017 9:55 </w:t>
    </w:r>
    <w:r>
      <w:fldChar w:fldCharType="end"/>
    </w:r>
    <w:bookmarkStart w:id="5" w:name="__Fieldmark__115_1712468615"/>
    <w:bookmarkEnd w:id="5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1A167948"/>
    <w:multiLevelType w:val="multilevel"/>
    <w:tmpl w:val="FD5E91DE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740E9C"/>
    <w:multiLevelType w:val="multilevel"/>
    <w:tmpl w:val="64AA6CD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5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F253D06"/>
    <w:multiLevelType w:val="multilevel"/>
    <w:tmpl w:val="7F926EE8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 w15:restartNumberingAfterBreak="0">
    <w:nsid w:val="41577717"/>
    <w:multiLevelType w:val="multilevel"/>
    <w:tmpl w:val="F852E616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AA48C4"/>
    <w:multiLevelType w:val="multilevel"/>
    <w:tmpl w:val="B3C883C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 w15:restartNumberingAfterBreak="0">
    <w:nsid w:val="7F773F88"/>
    <w:multiLevelType w:val="multilevel"/>
    <w:tmpl w:val="26E217D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9"/>
  </w:num>
  <w:num w:numId="2">
    <w:abstractNumId w:val="14"/>
  </w:num>
  <w:num w:numId="3">
    <w:abstractNumId w:val="29"/>
  </w:num>
  <w:num w:numId="4">
    <w:abstractNumId w:val="17"/>
  </w:num>
  <w:num w:numId="5">
    <w:abstractNumId w:val="13"/>
  </w:num>
  <w:num w:numId="6">
    <w:abstractNumId w:val="18"/>
  </w:num>
  <w:num w:numId="7">
    <w:abstractNumId w:val="28"/>
  </w:num>
  <w:num w:numId="8">
    <w:abstractNumId w:val="21"/>
  </w:num>
  <w:num w:numId="9">
    <w:abstractNumId w:val="11"/>
  </w:num>
  <w:num w:numId="10">
    <w:abstractNumId w:val="24"/>
  </w:num>
  <w:num w:numId="11">
    <w:abstractNumId w:val="16"/>
  </w:num>
  <w:num w:numId="12">
    <w:abstractNumId w:val="23"/>
  </w:num>
  <w:num w:numId="13">
    <w:abstractNumId w:val="22"/>
  </w:num>
  <w:num w:numId="14">
    <w:abstractNumId w:val="10"/>
  </w:num>
  <w:num w:numId="15">
    <w:abstractNumId w:val="12"/>
  </w:num>
  <w:num w:numId="16">
    <w:abstractNumId w:val="27"/>
  </w:num>
  <w:num w:numId="17">
    <w:abstractNumId w:val="26"/>
  </w:num>
  <w:num w:numId="18">
    <w:abstractNumId w:val="25"/>
  </w:num>
  <w:num w:numId="19">
    <w:abstractNumId w:val="15"/>
  </w:num>
  <w:num w:numId="20">
    <w:abstractNumId w:val="2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embedSystemFonts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320C395-4721-4532-99AE-0CA89BFCA770}"/>
    <w:docVar w:name="dgnword-eventsink" w:val="195607920"/>
  </w:docVars>
  <w:rsids>
    <w:rsidRoot w:val="009F296B"/>
    <w:rsid w:val="000268FA"/>
    <w:rsid w:val="000A267D"/>
    <w:rsid w:val="000B3CCC"/>
    <w:rsid w:val="00124F3D"/>
    <w:rsid w:val="001B7D80"/>
    <w:rsid w:val="001C5886"/>
    <w:rsid w:val="001C76F6"/>
    <w:rsid w:val="002640F1"/>
    <w:rsid w:val="0028672E"/>
    <w:rsid w:val="00291223"/>
    <w:rsid w:val="002A4857"/>
    <w:rsid w:val="002B6A60"/>
    <w:rsid w:val="002E39EB"/>
    <w:rsid w:val="002E4840"/>
    <w:rsid w:val="002F0175"/>
    <w:rsid w:val="00307E26"/>
    <w:rsid w:val="00313BF5"/>
    <w:rsid w:val="003936F2"/>
    <w:rsid w:val="003B3C84"/>
    <w:rsid w:val="003C27C8"/>
    <w:rsid w:val="003E2B60"/>
    <w:rsid w:val="003E64C8"/>
    <w:rsid w:val="004B1811"/>
    <w:rsid w:val="00500637"/>
    <w:rsid w:val="00561E88"/>
    <w:rsid w:val="005A3AE2"/>
    <w:rsid w:val="005C44AD"/>
    <w:rsid w:val="00620895"/>
    <w:rsid w:val="0062727E"/>
    <w:rsid w:val="00655D49"/>
    <w:rsid w:val="006610A0"/>
    <w:rsid w:val="00667E4B"/>
    <w:rsid w:val="0067150F"/>
    <w:rsid w:val="00675FA6"/>
    <w:rsid w:val="006A532F"/>
    <w:rsid w:val="006A77F5"/>
    <w:rsid w:val="006B30B1"/>
    <w:rsid w:val="006C52F1"/>
    <w:rsid w:val="006F093B"/>
    <w:rsid w:val="0070611B"/>
    <w:rsid w:val="0076419B"/>
    <w:rsid w:val="00765256"/>
    <w:rsid w:val="007B2EC0"/>
    <w:rsid w:val="00820B68"/>
    <w:rsid w:val="00845279"/>
    <w:rsid w:val="00864B7F"/>
    <w:rsid w:val="00895458"/>
    <w:rsid w:val="008A5371"/>
    <w:rsid w:val="008C674D"/>
    <w:rsid w:val="00926DE0"/>
    <w:rsid w:val="00933FB3"/>
    <w:rsid w:val="009531C5"/>
    <w:rsid w:val="009F296B"/>
    <w:rsid w:val="00A36DED"/>
    <w:rsid w:val="00A42340"/>
    <w:rsid w:val="00B35E0C"/>
    <w:rsid w:val="00BB7166"/>
    <w:rsid w:val="00BB76AD"/>
    <w:rsid w:val="00BE3267"/>
    <w:rsid w:val="00BF76BE"/>
    <w:rsid w:val="00CB4B1E"/>
    <w:rsid w:val="00CD3F4B"/>
    <w:rsid w:val="00CF0EFE"/>
    <w:rsid w:val="00D4214A"/>
    <w:rsid w:val="00D64745"/>
    <w:rsid w:val="00D72A92"/>
    <w:rsid w:val="00D91F44"/>
    <w:rsid w:val="00DA5D82"/>
    <w:rsid w:val="00E614B1"/>
    <w:rsid w:val="00F35224"/>
    <w:rsid w:val="00F95F3B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1CBB"/>
  <w15:docId w15:val="{65B7F091-0E02-4527-B6E8-8EC8C8D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9E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2E39EB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2E39EB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2E39EB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2E39EB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2E39EB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2E39EB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2E39EB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2E39EB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2E39EB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2E39EB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2E39EB"/>
  </w:style>
  <w:style w:type="character" w:styleId="Nmerodepgina">
    <w:name w:val="page number"/>
    <w:basedOn w:val="Fuentedeprrafopredeter"/>
    <w:rsid w:val="002E39EB"/>
  </w:style>
  <w:style w:type="character" w:customStyle="1" w:styleId="comandoseinstruccionesCarCar">
    <w:name w:val="comandos e instrucciones Car Car"/>
    <w:basedOn w:val="Fuentedeprrafopredeter"/>
    <w:link w:val="comandoseinstrucciones"/>
    <w:rsid w:val="002E39EB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2E39EB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2E39E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2E39E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2E39EB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2E39EB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2E39EB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2E39EB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2E39EB"/>
    <w:pPr>
      <w:numPr>
        <w:numId w:val="11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2E39EB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2E39EB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2E39EB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2E39EB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2E39EB"/>
  </w:style>
  <w:style w:type="paragraph" w:customStyle="1" w:styleId="Lista8">
    <w:name w:val="Lista 8"/>
    <w:basedOn w:val="Normal"/>
    <w:qFormat/>
    <w:rsid w:val="002E39EB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2E39EB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2E39EB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2E39EB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2E39EB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2E39EB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rsid w:val="002E39EB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2E39EB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2E39EB"/>
    <w:rPr>
      <w:color w:val="0000FF"/>
      <w:u w:val="single"/>
    </w:rPr>
  </w:style>
  <w:style w:type="paragraph" w:styleId="Lista3">
    <w:name w:val="List 3"/>
    <w:basedOn w:val="Normal"/>
    <w:rsid w:val="002E39EB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2E39EB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2E39EB"/>
    <w:pPr>
      <w:numPr>
        <w:numId w:val="18"/>
      </w:numPr>
      <w:tabs>
        <w:tab w:val="left" w:pos="2620"/>
      </w:tabs>
      <w:ind w:left="2620" w:hanging="567"/>
    </w:pPr>
  </w:style>
  <w:style w:type="paragraph" w:styleId="TDC3">
    <w:name w:val="toc 3"/>
    <w:basedOn w:val="Normal"/>
    <w:next w:val="Normal"/>
    <w:autoRedefine/>
    <w:rsid w:val="002E39EB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2E39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2E39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2E39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2E39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2E39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2E39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570FC-358F-4021-A4C8-43FB2E7E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7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profesor</cp:lastModifiedBy>
  <cp:revision>9</cp:revision>
  <cp:lastPrinted>2017-09-29T07:55:00Z</cp:lastPrinted>
  <dcterms:created xsi:type="dcterms:W3CDTF">2020-10-15T05:20:00Z</dcterms:created>
  <dcterms:modified xsi:type="dcterms:W3CDTF">2020-10-27T05:35:00Z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