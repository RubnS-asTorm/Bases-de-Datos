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156D0" w14:textId="77777777" w:rsidR="00D62849" w:rsidRDefault="00D62849" w:rsidP="00703252">
      <w:pPr>
        <w:pStyle w:val="Lista0b"/>
      </w:pPr>
      <w:r>
        <w:t>Índice:</w:t>
      </w:r>
    </w:p>
    <w:p w14:paraId="127C4E7E" w14:textId="77777777" w:rsidR="00B013A3" w:rsidRDefault="00924676" w:rsidP="00A47DB6">
      <w:r>
        <w:fldChar w:fldCharType="begin"/>
      </w:r>
      <w:r w:rsidR="00CB6823">
        <w:instrText xml:space="preserve"> TOC \o \h \z \u </w:instrText>
      </w:r>
      <w:r>
        <w:fldChar w:fldCharType="separate"/>
      </w:r>
      <w:r w:rsidR="00FB413F">
        <w:rPr>
          <w:b/>
          <w:bCs/>
          <w:noProof/>
        </w:rPr>
        <w:t>No se encontraron elementos de tabla de contenido.</w:t>
      </w:r>
      <w:r>
        <w:rPr>
          <w:b/>
          <w:bCs/>
          <w:noProof/>
        </w:rPr>
        <w:fldChar w:fldCharType="end"/>
      </w:r>
    </w:p>
    <w:p w14:paraId="45DC0506" w14:textId="77777777" w:rsidR="008D21F4" w:rsidRDefault="008D21F4" w:rsidP="00A47DB6"/>
    <w:p w14:paraId="24B99B70" w14:textId="77777777" w:rsidR="0026762B" w:rsidRDefault="0026762B" w:rsidP="0026762B">
      <w:pPr>
        <w:pStyle w:val="Ttulo1"/>
      </w:pPr>
      <w:r w:rsidRPr="0026762B">
        <w:t xml:space="preserve">Convertir modelo ER a tablas e introducir </w:t>
      </w:r>
      <w:r>
        <w:t>en SGBD - EJERCICIO A</w:t>
      </w:r>
    </w:p>
    <w:p w14:paraId="79A1A711" w14:textId="0F34B182" w:rsidR="00BE5734" w:rsidRDefault="00BE5734" w:rsidP="00BE5734">
      <w:pPr>
        <w:pStyle w:val="Lista2"/>
      </w:pPr>
      <w:r>
        <w:t>indica cuál es la clave primaria de cada tabla</w:t>
      </w:r>
      <w:r w:rsidR="00574BC0">
        <w:t>.</w:t>
      </w:r>
    </w:p>
    <w:p w14:paraId="738A8F1B" w14:textId="77777777" w:rsidR="00F75A6E" w:rsidRDefault="00F75A6E" w:rsidP="00F75A6E">
      <w:pPr>
        <w:pStyle w:val="comandoseinstrucciones"/>
      </w:pPr>
    </w:p>
    <w:p w14:paraId="11C3B9C4" w14:textId="7F196447" w:rsidR="00F75A6E" w:rsidRDefault="00F75A6E" w:rsidP="00BE5734">
      <w:pPr>
        <w:pStyle w:val="Lista2"/>
      </w:pPr>
      <w:r>
        <w:t>Indica las claves alternativas existentes</w:t>
      </w:r>
    </w:p>
    <w:p w14:paraId="17BF45D7" w14:textId="77777777" w:rsidR="00F75A6E" w:rsidRDefault="00F75A6E" w:rsidP="00F75A6E">
      <w:pPr>
        <w:pStyle w:val="comandoseinstrucciones"/>
      </w:pPr>
      <w:bookmarkStart w:id="0" w:name="_GoBack"/>
      <w:bookmarkEnd w:id="0"/>
    </w:p>
    <w:p w14:paraId="0C28E3FE" w14:textId="4CF4D54C" w:rsidR="00F75A6E" w:rsidRDefault="00F75A6E" w:rsidP="00BE5734">
      <w:pPr>
        <w:pStyle w:val="Lista2"/>
      </w:pPr>
      <w:r>
        <w:t>Indica si existen otros atributos con simbología especial.</w:t>
      </w:r>
    </w:p>
    <w:p w14:paraId="5AB1BFCE" w14:textId="77777777" w:rsidR="00F75A6E" w:rsidRDefault="00F75A6E" w:rsidP="00F75A6E">
      <w:pPr>
        <w:pStyle w:val="comandoseinstrucciones"/>
      </w:pPr>
    </w:p>
    <w:p w14:paraId="27845046" w14:textId="65CF2565" w:rsidR="00F75A6E" w:rsidRDefault="00F75A6E" w:rsidP="00BE5734">
      <w:pPr>
        <w:pStyle w:val="Lista2"/>
      </w:pPr>
      <w:r>
        <w:t>Describe como implementa en la BD cada Relación.</w:t>
      </w:r>
    </w:p>
    <w:p w14:paraId="1A085E6E" w14:textId="77777777" w:rsidR="00F75A6E" w:rsidRDefault="00F75A6E" w:rsidP="00F75A6E">
      <w:pPr>
        <w:pStyle w:val="comandoseinstrucciones"/>
      </w:pPr>
    </w:p>
    <w:p w14:paraId="499336A1" w14:textId="60600012" w:rsidR="00BE5734" w:rsidRDefault="00BE5734" w:rsidP="00BE5734">
      <w:pPr>
        <w:pStyle w:val="Lista2"/>
      </w:pPr>
      <w:r>
        <w:t xml:space="preserve">Implementa </w:t>
      </w:r>
      <w:r w:rsidR="0085008B">
        <w:t>el modelo E-R en una BD</w:t>
      </w:r>
      <w:r w:rsidR="00F75A6E">
        <w:t xml:space="preserve"> llamada empresaDesenho</w:t>
      </w:r>
      <w:r>
        <w:t>.</w:t>
      </w:r>
    </w:p>
    <w:p w14:paraId="2FA39748" w14:textId="77777777" w:rsidR="0026762B" w:rsidRDefault="0026762B" w:rsidP="00A47DB6"/>
    <w:p w14:paraId="478F605C" w14:textId="77777777" w:rsidR="000D177D" w:rsidRDefault="000D177D" w:rsidP="003E450A">
      <w:pPr>
        <w:pStyle w:val="Piedefoto"/>
        <w:rPr>
          <w:noProof/>
        </w:rPr>
      </w:pPr>
    </w:p>
    <w:p w14:paraId="62707266" w14:textId="478B8B40" w:rsidR="00BE5734" w:rsidRDefault="002C0D67" w:rsidP="003E450A">
      <w:pPr>
        <w:pStyle w:val="Piedefoto"/>
      </w:pPr>
      <w:r>
        <w:object w:dxaOrig="10065" w:dyaOrig="6885" w14:anchorId="6701A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37.2pt;height:367.5pt" o:ole="">
            <v:imagedata r:id="rId8" o:title=""/>
          </v:shape>
          <o:OLEObject Type="Embed" ProgID="Visio.Drawing.15" ShapeID="_x0000_i1034" DrawAspect="Content" ObjectID="_1726902620" r:id="rId9"/>
        </w:object>
      </w:r>
    </w:p>
    <w:p w14:paraId="0EE1B01D" w14:textId="77777777" w:rsidR="000D177D" w:rsidRDefault="000D177D" w:rsidP="00A47DB6"/>
    <w:sectPr w:rsidR="000D177D" w:rsidSect="002C0D67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88" w:right="1134" w:bottom="567" w:left="567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1285C" w14:textId="77777777" w:rsidR="00501FF7" w:rsidRDefault="00501FF7" w:rsidP="005857BA">
      <w:r>
        <w:separator/>
      </w:r>
    </w:p>
  </w:endnote>
  <w:endnote w:type="continuationSeparator" w:id="0">
    <w:p w14:paraId="5ED2DA32" w14:textId="77777777" w:rsidR="00501FF7" w:rsidRDefault="00501FF7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34174" w14:textId="77777777" w:rsidR="00AB174A" w:rsidRDefault="00924676" w:rsidP="005857BA">
    <w:r>
      <w:fldChar w:fldCharType="begin"/>
    </w:r>
    <w:r w:rsidR="00AB174A">
      <w:instrText xml:space="preserve">PAGE  </w:instrText>
    </w:r>
    <w:r>
      <w:fldChar w:fldCharType="end"/>
    </w:r>
  </w:p>
  <w:p w14:paraId="7922FE5E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CF8A1" w14:textId="270BF303" w:rsidR="00AB174A" w:rsidRPr="00EC3909" w:rsidRDefault="00924676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1544E8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90C63" w14:textId="77777777" w:rsidR="00AB174A" w:rsidRDefault="00924676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81079" w14:textId="77777777" w:rsidR="00501FF7" w:rsidRDefault="00501FF7" w:rsidP="005857BA">
      <w:r>
        <w:separator/>
      </w:r>
    </w:p>
  </w:footnote>
  <w:footnote w:type="continuationSeparator" w:id="0">
    <w:p w14:paraId="0FC3C045" w14:textId="77777777" w:rsidR="00501FF7" w:rsidRDefault="00501FF7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34C24" w14:textId="17581694" w:rsidR="00AB174A" w:rsidRPr="003956B9" w:rsidRDefault="00924676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2851C2">
      <w:rPr>
        <w:rFonts w:ascii="Arial" w:hAnsi="Arial"/>
        <w:b/>
        <w:noProof/>
        <w:color w:val="F79646"/>
        <w:sz w:val="20"/>
      </w:rPr>
      <w:t>016 - Convertir modelo ER a tablas e introducir en SGBD Empresa Diseño - EJERCICIO A - 003.docx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2851C2">
      <w:rPr>
        <w:rFonts w:ascii="Arial" w:hAnsi="Arial"/>
        <w:b/>
        <w:noProof/>
        <w:color w:val="F79646"/>
        <w:sz w:val="20"/>
      </w:rPr>
      <w:t xml:space="preserve">10/10/2022 8:38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F2617" w14:textId="3D5A6C62" w:rsidR="00AB174A" w:rsidRDefault="00924676" w:rsidP="005857BA">
    <w:pPr>
      <w:pStyle w:val="Encabezado"/>
    </w:pPr>
    <w:r>
      <w:fldChar w:fldCharType="begin"/>
    </w:r>
    <w:r w:rsidR="00CB6823">
      <w:instrText xml:space="preserve"> FILENAME </w:instrText>
    </w:r>
    <w:r>
      <w:fldChar w:fldCharType="separate"/>
    </w:r>
    <w:r w:rsidR="002851C2">
      <w:rPr>
        <w:noProof/>
      </w:rPr>
      <w:t>016 - Convertir modelo ER a tablas e introducir en SGBD Empresa Diseño - EJERCICIO A - 003.docx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CB6823">
      <w:instrText xml:space="preserve"> PRINTDATE </w:instrText>
    </w:r>
    <w:r>
      <w:fldChar w:fldCharType="separate"/>
    </w:r>
    <w:r w:rsidR="002851C2">
      <w:rPr>
        <w:noProof/>
      </w:rPr>
      <w:t>10/10/2022 8:38:00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9"/>
  </w:num>
  <w:num w:numId="5">
    <w:abstractNumId w:val="14"/>
  </w:num>
  <w:num w:numId="6">
    <w:abstractNumId w:val="18"/>
  </w:num>
  <w:num w:numId="7">
    <w:abstractNumId w:val="17"/>
  </w:num>
  <w:num w:numId="8">
    <w:abstractNumId w:val="10"/>
  </w:num>
  <w:num w:numId="9">
    <w:abstractNumId w:val="12"/>
  </w:num>
  <w:num w:numId="10">
    <w:abstractNumId w:val="22"/>
  </w:num>
  <w:num w:numId="11">
    <w:abstractNumId w:val="21"/>
  </w:num>
  <w:num w:numId="12">
    <w:abstractNumId w:val="20"/>
  </w:num>
  <w:num w:numId="13">
    <w:abstractNumId w:val="13"/>
  </w:num>
  <w:num w:numId="14">
    <w:abstractNumId w:val="15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s-ES" w:vendorID="9" w:dllVersion="512" w:checkStyle="1"/>
  <w:activeWritingStyle w:appName="MSWord" w:lang="es-ES_tradnl" w:vendorID="9" w:dllVersion="512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3EE1835-56D6-41F3-884B-A821E1A6A200}"/>
    <w:docVar w:name="dgnword-eventsink" w:val="6255728"/>
  </w:docVars>
  <w:rsids>
    <w:rsidRoot w:val="004B21B2"/>
    <w:rsid w:val="000028E8"/>
    <w:rsid w:val="00007481"/>
    <w:rsid w:val="00010AA4"/>
    <w:rsid w:val="0001652C"/>
    <w:rsid w:val="000172ED"/>
    <w:rsid w:val="00023532"/>
    <w:rsid w:val="00034F10"/>
    <w:rsid w:val="00043B8E"/>
    <w:rsid w:val="00046D2A"/>
    <w:rsid w:val="000508C0"/>
    <w:rsid w:val="000646CE"/>
    <w:rsid w:val="00071C56"/>
    <w:rsid w:val="00081FE5"/>
    <w:rsid w:val="00083051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D177D"/>
    <w:rsid w:val="000E3B57"/>
    <w:rsid w:val="000E49B4"/>
    <w:rsid w:val="00103E27"/>
    <w:rsid w:val="00105BA8"/>
    <w:rsid w:val="00130C65"/>
    <w:rsid w:val="00134CC7"/>
    <w:rsid w:val="00150CFA"/>
    <w:rsid w:val="00152019"/>
    <w:rsid w:val="00152BF9"/>
    <w:rsid w:val="001544E8"/>
    <w:rsid w:val="00157B7E"/>
    <w:rsid w:val="001609B9"/>
    <w:rsid w:val="001655A4"/>
    <w:rsid w:val="001771EA"/>
    <w:rsid w:val="00181F66"/>
    <w:rsid w:val="001A6D34"/>
    <w:rsid w:val="001C4D67"/>
    <w:rsid w:val="001D013D"/>
    <w:rsid w:val="001D07F8"/>
    <w:rsid w:val="001E28D2"/>
    <w:rsid w:val="001E6915"/>
    <w:rsid w:val="002009AE"/>
    <w:rsid w:val="002103E9"/>
    <w:rsid w:val="0021263F"/>
    <w:rsid w:val="00217C0D"/>
    <w:rsid w:val="0022327A"/>
    <w:rsid w:val="0023015F"/>
    <w:rsid w:val="0023444F"/>
    <w:rsid w:val="00235D62"/>
    <w:rsid w:val="00244BEB"/>
    <w:rsid w:val="0025079C"/>
    <w:rsid w:val="00264857"/>
    <w:rsid w:val="002655AC"/>
    <w:rsid w:val="0026762B"/>
    <w:rsid w:val="0027451C"/>
    <w:rsid w:val="0027685E"/>
    <w:rsid w:val="002851C2"/>
    <w:rsid w:val="0028706A"/>
    <w:rsid w:val="00287668"/>
    <w:rsid w:val="00295E1C"/>
    <w:rsid w:val="00296D16"/>
    <w:rsid w:val="002A23DE"/>
    <w:rsid w:val="002A5185"/>
    <w:rsid w:val="002B1EEF"/>
    <w:rsid w:val="002B3E00"/>
    <w:rsid w:val="002C0D67"/>
    <w:rsid w:val="002D36BD"/>
    <w:rsid w:val="002F1603"/>
    <w:rsid w:val="002F3C3F"/>
    <w:rsid w:val="002F4BE9"/>
    <w:rsid w:val="00302637"/>
    <w:rsid w:val="003102E1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84D6E"/>
    <w:rsid w:val="003956B9"/>
    <w:rsid w:val="003A0401"/>
    <w:rsid w:val="003E1AF6"/>
    <w:rsid w:val="003E450A"/>
    <w:rsid w:val="003F12C9"/>
    <w:rsid w:val="003F5BB4"/>
    <w:rsid w:val="00406B55"/>
    <w:rsid w:val="004105C7"/>
    <w:rsid w:val="00410977"/>
    <w:rsid w:val="00424B49"/>
    <w:rsid w:val="004317A8"/>
    <w:rsid w:val="004414EC"/>
    <w:rsid w:val="00453362"/>
    <w:rsid w:val="004556EC"/>
    <w:rsid w:val="00471699"/>
    <w:rsid w:val="00473422"/>
    <w:rsid w:val="0048240F"/>
    <w:rsid w:val="0048306F"/>
    <w:rsid w:val="00483B00"/>
    <w:rsid w:val="004B21B2"/>
    <w:rsid w:val="004B422C"/>
    <w:rsid w:val="004B4C14"/>
    <w:rsid w:val="004C7EB9"/>
    <w:rsid w:val="004D583D"/>
    <w:rsid w:val="004E1DCF"/>
    <w:rsid w:val="004F2817"/>
    <w:rsid w:val="00501FF7"/>
    <w:rsid w:val="005120D5"/>
    <w:rsid w:val="00525230"/>
    <w:rsid w:val="005543A6"/>
    <w:rsid w:val="005554F4"/>
    <w:rsid w:val="00560D7B"/>
    <w:rsid w:val="0056193A"/>
    <w:rsid w:val="00562DF2"/>
    <w:rsid w:val="00574BC0"/>
    <w:rsid w:val="00577686"/>
    <w:rsid w:val="0058057C"/>
    <w:rsid w:val="005857BA"/>
    <w:rsid w:val="00587E39"/>
    <w:rsid w:val="00594E9E"/>
    <w:rsid w:val="005959FA"/>
    <w:rsid w:val="005A0D49"/>
    <w:rsid w:val="005A4CBF"/>
    <w:rsid w:val="005B3DBD"/>
    <w:rsid w:val="005D2406"/>
    <w:rsid w:val="005F4478"/>
    <w:rsid w:val="005F76BE"/>
    <w:rsid w:val="00603D03"/>
    <w:rsid w:val="006050E2"/>
    <w:rsid w:val="00607AF1"/>
    <w:rsid w:val="00622298"/>
    <w:rsid w:val="006312E3"/>
    <w:rsid w:val="006409DE"/>
    <w:rsid w:val="00651C40"/>
    <w:rsid w:val="00651E50"/>
    <w:rsid w:val="00656496"/>
    <w:rsid w:val="00664D31"/>
    <w:rsid w:val="00665753"/>
    <w:rsid w:val="00665C40"/>
    <w:rsid w:val="00671AF5"/>
    <w:rsid w:val="006903DC"/>
    <w:rsid w:val="006A7B18"/>
    <w:rsid w:val="006B5B21"/>
    <w:rsid w:val="006C0A67"/>
    <w:rsid w:val="006D1C19"/>
    <w:rsid w:val="006E58E7"/>
    <w:rsid w:val="006F18EC"/>
    <w:rsid w:val="006F2D9B"/>
    <w:rsid w:val="00703252"/>
    <w:rsid w:val="00712643"/>
    <w:rsid w:val="00717E91"/>
    <w:rsid w:val="00721E20"/>
    <w:rsid w:val="0072420A"/>
    <w:rsid w:val="00740B50"/>
    <w:rsid w:val="00764ABA"/>
    <w:rsid w:val="00765E71"/>
    <w:rsid w:val="0076675B"/>
    <w:rsid w:val="00782E0C"/>
    <w:rsid w:val="0078365D"/>
    <w:rsid w:val="007908FC"/>
    <w:rsid w:val="00791535"/>
    <w:rsid w:val="00794D70"/>
    <w:rsid w:val="007967B0"/>
    <w:rsid w:val="00796E84"/>
    <w:rsid w:val="007B4845"/>
    <w:rsid w:val="007B62B6"/>
    <w:rsid w:val="007D1CF2"/>
    <w:rsid w:val="007E45BE"/>
    <w:rsid w:val="007E4FA2"/>
    <w:rsid w:val="007E6F7B"/>
    <w:rsid w:val="007F245C"/>
    <w:rsid w:val="007F64ED"/>
    <w:rsid w:val="007F6A2C"/>
    <w:rsid w:val="00813642"/>
    <w:rsid w:val="008217AE"/>
    <w:rsid w:val="00825637"/>
    <w:rsid w:val="0083042D"/>
    <w:rsid w:val="00833CD1"/>
    <w:rsid w:val="00834A75"/>
    <w:rsid w:val="008355F0"/>
    <w:rsid w:val="0085008B"/>
    <w:rsid w:val="008675EA"/>
    <w:rsid w:val="00872E89"/>
    <w:rsid w:val="00873EF4"/>
    <w:rsid w:val="00874206"/>
    <w:rsid w:val="008750BA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24676"/>
    <w:rsid w:val="00927E9E"/>
    <w:rsid w:val="00930168"/>
    <w:rsid w:val="009304B4"/>
    <w:rsid w:val="0095431E"/>
    <w:rsid w:val="00956994"/>
    <w:rsid w:val="0095706B"/>
    <w:rsid w:val="009610CD"/>
    <w:rsid w:val="00962802"/>
    <w:rsid w:val="00970269"/>
    <w:rsid w:val="0097726E"/>
    <w:rsid w:val="009777C3"/>
    <w:rsid w:val="00980C1B"/>
    <w:rsid w:val="009A225E"/>
    <w:rsid w:val="009A6336"/>
    <w:rsid w:val="009B25A9"/>
    <w:rsid w:val="009B285A"/>
    <w:rsid w:val="009C2738"/>
    <w:rsid w:val="009C5B5E"/>
    <w:rsid w:val="009D19A0"/>
    <w:rsid w:val="009D1D03"/>
    <w:rsid w:val="009D6419"/>
    <w:rsid w:val="009E6A4B"/>
    <w:rsid w:val="009F3F0F"/>
    <w:rsid w:val="009F5A1E"/>
    <w:rsid w:val="009F7168"/>
    <w:rsid w:val="00A01C54"/>
    <w:rsid w:val="00A124F5"/>
    <w:rsid w:val="00A20689"/>
    <w:rsid w:val="00A27374"/>
    <w:rsid w:val="00A3569E"/>
    <w:rsid w:val="00A379F6"/>
    <w:rsid w:val="00A40163"/>
    <w:rsid w:val="00A439D6"/>
    <w:rsid w:val="00A454C4"/>
    <w:rsid w:val="00A47DB6"/>
    <w:rsid w:val="00A5715E"/>
    <w:rsid w:val="00A922EE"/>
    <w:rsid w:val="00AA0DEF"/>
    <w:rsid w:val="00AA1117"/>
    <w:rsid w:val="00AB00A6"/>
    <w:rsid w:val="00AB174A"/>
    <w:rsid w:val="00AC5E8D"/>
    <w:rsid w:val="00AD1F0F"/>
    <w:rsid w:val="00AD563B"/>
    <w:rsid w:val="00AE1EAE"/>
    <w:rsid w:val="00AE4686"/>
    <w:rsid w:val="00AE7FC5"/>
    <w:rsid w:val="00AF60C3"/>
    <w:rsid w:val="00B013A3"/>
    <w:rsid w:val="00B106B3"/>
    <w:rsid w:val="00B25787"/>
    <w:rsid w:val="00B275FF"/>
    <w:rsid w:val="00B4580A"/>
    <w:rsid w:val="00B60915"/>
    <w:rsid w:val="00B618E8"/>
    <w:rsid w:val="00B63CB9"/>
    <w:rsid w:val="00B75320"/>
    <w:rsid w:val="00B81C97"/>
    <w:rsid w:val="00B957A9"/>
    <w:rsid w:val="00B97DF7"/>
    <w:rsid w:val="00BC0DB5"/>
    <w:rsid w:val="00BE1DC0"/>
    <w:rsid w:val="00BE5734"/>
    <w:rsid w:val="00BF5D34"/>
    <w:rsid w:val="00C02280"/>
    <w:rsid w:val="00C02FB0"/>
    <w:rsid w:val="00C06F0B"/>
    <w:rsid w:val="00C07717"/>
    <w:rsid w:val="00C103D4"/>
    <w:rsid w:val="00C3406C"/>
    <w:rsid w:val="00C43EF0"/>
    <w:rsid w:val="00C5372D"/>
    <w:rsid w:val="00C8750B"/>
    <w:rsid w:val="00C90AA2"/>
    <w:rsid w:val="00C93DF9"/>
    <w:rsid w:val="00C96CBF"/>
    <w:rsid w:val="00CA5D22"/>
    <w:rsid w:val="00CA7DEE"/>
    <w:rsid w:val="00CB50AF"/>
    <w:rsid w:val="00CB6823"/>
    <w:rsid w:val="00CC7A55"/>
    <w:rsid w:val="00CE193D"/>
    <w:rsid w:val="00CE6FA1"/>
    <w:rsid w:val="00CF1DF5"/>
    <w:rsid w:val="00D01990"/>
    <w:rsid w:val="00D21220"/>
    <w:rsid w:val="00D37887"/>
    <w:rsid w:val="00D44F84"/>
    <w:rsid w:val="00D55DEB"/>
    <w:rsid w:val="00D6049A"/>
    <w:rsid w:val="00D62849"/>
    <w:rsid w:val="00D62E5D"/>
    <w:rsid w:val="00D93507"/>
    <w:rsid w:val="00D96FAA"/>
    <w:rsid w:val="00D97068"/>
    <w:rsid w:val="00DA2D5B"/>
    <w:rsid w:val="00DA7BB5"/>
    <w:rsid w:val="00DB5D06"/>
    <w:rsid w:val="00DC13CE"/>
    <w:rsid w:val="00DC2CD9"/>
    <w:rsid w:val="00DD0AF9"/>
    <w:rsid w:val="00DD1776"/>
    <w:rsid w:val="00DE2AD5"/>
    <w:rsid w:val="00DF6F64"/>
    <w:rsid w:val="00E01A40"/>
    <w:rsid w:val="00E44026"/>
    <w:rsid w:val="00E508C1"/>
    <w:rsid w:val="00E565CD"/>
    <w:rsid w:val="00E6580F"/>
    <w:rsid w:val="00E8071F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75A6E"/>
    <w:rsid w:val="00F83290"/>
    <w:rsid w:val="00F8400A"/>
    <w:rsid w:val="00F85D71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07068082"/>
  <w15:docId w15:val="{6A1C8883-2BAA-4A5A-A6C8-BFAB04B8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26762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76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25732-7E00-4F4E-BF90-5B207DA7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143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profesor</cp:lastModifiedBy>
  <cp:revision>18</cp:revision>
  <cp:lastPrinted>2022-10-10T06:38:00Z</cp:lastPrinted>
  <dcterms:created xsi:type="dcterms:W3CDTF">2017-10-09T12:09:00Z</dcterms:created>
  <dcterms:modified xsi:type="dcterms:W3CDTF">2022-10-10T08:24:00Z</dcterms:modified>
</cp:coreProperties>
</file>