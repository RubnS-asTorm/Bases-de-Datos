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A388" w14:textId="77777777" w:rsidR="00D62849" w:rsidRDefault="00D62849" w:rsidP="00703252">
      <w:pPr>
        <w:pStyle w:val="Lista0b"/>
      </w:pPr>
      <w:r>
        <w:t>Índice:</w:t>
      </w:r>
    </w:p>
    <w:p w14:paraId="72257AEF" w14:textId="77777777" w:rsidR="00B013A3" w:rsidRDefault="0078071A" w:rsidP="00A47DB6">
      <w:r>
        <w:fldChar w:fldCharType="begin"/>
      </w:r>
      <w:r w:rsidR="004358FF">
        <w:instrText xml:space="preserve"> TOC \o \h \z \u </w:instrText>
      </w:r>
      <w:r>
        <w:fldChar w:fldCharType="separate"/>
      </w:r>
      <w:r w:rsidR="00FB413F">
        <w:rPr>
          <w:b/>
          <w:bCs/>
          <w:noProof/>
        </w:rPr>
        <w:t>No se encontraron elementos de tabla de contenido.</w:t>
      </w:r>
      <w:r>
        <w:rPr>
          <w:b/>
          <w:bCs/>
          <w:noProof/>
        </w:rPr>
        <w:fldChar w:fldCharType="end"/>
      </w:r>
    </w:p>
    <w:p w14:paraId="22EA1D8F" w14:textId="77777777" w:rsidR="0086346F" w:rsidRDefault="0086346F" w:rsidP="00A47DB6"/>
    <w:p w14:paraId="0A7CBECF" w14:textId="77777777" w:rsidR="00065E41" w:rsidRDefault="00065E41" w:rsidP="00065E41">
      <w:pPr>
        <w:pStyle w:val="Ttulo2"/>
      </w:pPr>
      <w:r>
        <w:t xml:space="preserve">Diferencia entre </w:t>
      </w:r>
      <w:r w:rsidR="00E16301">
        <w:t xml:space="preserve">FIXED POINT </w:t>
      </w:r>
      <w:r>
        <w:t xml:space="preserve">y </w:t>
      </w:r>
      <w:r w:rsidR="00E16301">
        <w:t>FLOATING POINT</w:t>
      </w:r>
    </w:p>
    <w:p w14:paraId="6EB0C617" w14:textId="02E081F3" w:rsidR="00065E41" w:rsidRDefault="00176B39" w:rsidP="00065E41">
      <w:pPr>
        <w:pStyle w:val="Lista2"/>
      </w:pPr>
      <w:r>
        <w:t>¿</w:t>
      </w:r>
      <w:r w:rsidR="00065E41">
        <w:t>Qué diferencias prácticas existen entre</w:t>
      </w:r>
      <w:r>
        <w:t xml:space="preserve"> </w:t>
      </w:r>
      <w:r w:rsidR="002A48E8" w:rsidRPr="00065E41">
        <w:t xml:space="preserve">FIXED POINT </w:t>
      </w:r>
      <w:r w:rsidR="00065E41" w:rsidRPr="00065E41">
        <w:t xml:space="preserve">y </w:t>
      </w:r>
      <w:r w:rsidR="002A48E8" w:rsidRPr="00065E41">
        <w:t>FLOAT</w:t>
      </w:r>
      <w:r w:rsidR="002A48E8">
        <w:t>ING</w:t>
      </w:r>
      <w:r w:rsidR="002A48E8" w:rsidRPr="00065E41">
        <w:t xml:space="preserve"> POINT</w:t>
      </w:r>
      <w:r>
        <w:t>?</w:t>
      </w:r>
    </w:p>
    <w:p w14:paraId="0EAC57B8" w14:textId="77777777" w:rsidR="002A2C38" w:rsidRDefault="002A2C38" w:rsidP="0034287C">
      <w:pPr>
        <w:pStyle w:val="comandoseinstrucciones"/>
        <w:pBdr>
          <w:left w:val="dotted" w:sz="12" w:space="1" w:color="F79646"/>
        </w:pBdr>
      </w:pPr>
    </w:p>
    <w:p w14:paraId="04ADEEF6" w14:textId="77777777" w:rsidR="00065E41" w:rsidRDefault="00065E41" w:rsidP="00065E41">
      <w:pPr>
        <w:pStyle w:val="Lista2"/>
      </w:pPr>
      <w:r>
        <w:t xml:space="preserve">Indica algún tipo de dato </w:t>
      </w:r>
      <w:r w:rsidR="002A48E8" w:rsidRPr="00065E41">
        <w:t xml:space="preserve">FIXED POINT </w:t>
      </w:r>
      <w:r w:rsidRPr="00065E41">
        <w:t xml:space="preserve">y </w:t>
      </w:r>
      <w:r>
        <w:t xml:space="preserve">alguno tipo </w:t>
      </w:r>
      <w:r w:rsidR="002A48E8" w:rsidRPr="00065E41">
        <w:t>FLOAT</w:t>
      </w:r>
      <w:r w:rsidR="002A48E8">
        <w:t>ING</w:t>
      </w:r>
      <w:r w:rsidR="002A48E8" w:rsidRPr="00065E41">
        <w:t xml:space="preserve"> POINT</w:t>
      </w:r>
      <w:r w:rsidR="002A48E8">
        <w:t>.</w:t>
      </w:r>
    </w:p>
    <w:p w14:paraId="1FB500ED" w14:textId="77777777" w:rsidR="00BB11B4" w:rsidRDefault="00BB11B4" w:rsidP="0034287C">
      <w:pPr>
        <w:pStyle w:val="comandoseinstrucciones"/>
        <w:rPr>
          <w:lang w:val="en-US"/>
        </w:rPr>
      </w:pPr>
    </w:p>
    <w:p w14:paraId="7DF1485B" w14:textId="77777777" w:rsidR="00BB11B4" w:rsidRPr="00582F38" w:rsidRDefault="00BB11B4" w:rsidP="0034287C">
      <w:pPr>
        <w:pStyle w:val="comandoseinstrucciones"/>
        <w:rPr>
          <w:lang w:val="en-US"/>
        </w:rPr>
      </w:pPr>
    </w:p>
    <w:p w14:paraId="2C71B71B" w14:textId="77777777" w:rsidR="00EE675B" w:rsidRDefault="00EE675B" w:rsidP="00EE675B">
      <w:pPr>
        <w:pStyle w:val="Lista2"/>
      </w:pPr>
      <w:r>
        <w:t xml:space="preserve">qué ventajas tiene </w:t>
      </w:r>
      <w:r w:rsidR="00504FAD">
        <w:t xml:space="preserve">FIXED POINT </w:t>
      </w:r>
      <w:r>
        <w:t xml:space="preserve">y qué inconvenientes frente a </w:t>
      </w:r>
      <w:r w:rsidR="00504FAD">
        <w:t>FLOATING POINT</w:t>
      </w:r>
      <w:r>
        <w:t>?</w:t>
      </w:r>
    </w:p>
    <w:p w14:paraId="218A5DF4" w14:textId="77777777" w:rsidR="00EE675B" w:rsidRDefault="00EE675B" w:rsidP="00EE675B">
      <w:pPr>
        <w:pStyle w:val="comandoseinstrucciones"/>
      </w:pPr>
    </w:p>
    <w:p w14:paraId="544316A2" w14:textId="77777777" w:rsidR="00065E41" w:rsidRDefault="00065E41" w:rsidP="00065E41">
      <w:pPr>
        <w:pStyle w:val="Lista2"/>
      </w:pPr>
      <w:r>
        <w:t xml:space="preserve">comprueba que sucede si guardas el número 0.1 como </w:t>
      </w:r>
      <w:r w:rsidR="002A48E8" w:rsidRPr="00065E41">
        <w:t xml:space="preserve">FIXED POINT </w:t>
      </w:r>
      <w:r>
        <w:t>o como</w:t>
      </w:r>
      <w:r w:rsidRPr="00065E41">
        <w:t xml:space="preserve"> </w:t>
      </w:r>
      <w:r w:rsidR="002A48E8" w:rsidRPr="00065E41">
        <w:t>FLOAT</w:t>
      </w:r>
      <w:r w:rsidR="002A48E8">
        <w:t>ING</w:t>
      </w:r>
      <w:r w:rsidR="002A48E8" w:rsidRPr="00065E41">
        <w:t xml:space="preserve"> POINT</w:t>
      </w:r>
      <w:r w:rsidR="002A48E8">
        <w:t xml:space="preserve"> (ver en los apuntes como se hace).</w:t>
      </w:r>
    </w:p>
    <w:p w14:paraId="2CC81926" w14:textId="77777777" w:rsidR="00065E41" w:rsidRDefault="00065E41" w:rsidP="00065E41">
      <w:pPr>
        <w:pStyle w:val="comandoseinstrucciones"/>
        <w:rPr>
          <w:lang w:val="en-US"/>
        </w:rPr>
      </w:pPr>
    </w:p>
    <w:p w14:paraId="1379878C" w14:textId="77777777" w:rsidR="00BB11B4" w:rsidRDefault="00BB11B4" w:rsidP="00065E41">
      <w:pPr>
        <w:pStyle w:val="comandoseinstrucciones"/>
      </w:pPr>
    </w:p>
    <w:p w14:paraId="3851B6F0" w14:textId="77777777" w:rsidR="00582F38" w:rsidRDefault="00582F38" w:rsidP="000B3572">
      <w:pPr>
        <w:pStyle w:val="Ttulo2"/>
        <w:tabs>
          <w:tab w:val="num" w:pos="907"/>
        </w:tabs>
        <w:ind w:left="907" w:hanging="907"/>
      </w:pPr>
      <w:bookmarkStart w:id="0" w:name="_Toc404102983"/>
      <w:r>
        <w:t>Preguntas</w:t>
      </w:r>
    </w:p>
    <w:p w14:paraId="31E3EE0E" w14:textId="77777777" w:rsidR="00582F38" w:rsidRDefault="00582F38" w:rsidP="00582F38">
      <w:pPr>
        <w:pStyle w:val="Lista2"/>
      </w:pPr>
      <w:r>
        <w:t xml:space="preserve">¿Qué diferencias existen entre los tipos </w:t>
      </w:r>
      <w:proofErr w:type="gramStart"/>
      <w:r>
        <w:t>CHAR(</w:t>
      </w:r>
      <w:proofErr w:type="gramEnd"/>
      <w:r>
        <w:t>8) y VARCHAR(8)?</w:t>
      </w:r>
    </w:p>
    <w:p w14:paraId="103052E6" w14:textId="77777777" w:rsidR="00582F38" w:rsidRDefault="00582F38" w:rsidP="00582F38">
      <w:pPr>
        <w:pStyle w:val="comandoseinstrucciones"/>
      </w:pPr>
    </w:p>
    <w:p w14:paraId="28E903CB" w14:textId="77777777" w:rsidR="00582F38" w:rsidRDefault="00582F38" w:rsidP="00582F38">
      <w:pPr>
        <w:pStyle w:val="Lista2"/>
      </w:pPr>
      <w:r>
        <w:t>¿Qué diferencia</w:t>
      </w:r>
      <w:r w:rsidR="005E3A2A">
        <w:t>s existen entre los tipos DATE,</w:t>
      </w:r>
      <w:r>
        <w:t xml:space="preserve"> DATETIME, YEAR?</w:t>
      </w:r>
    </w:p>
    <w:p w14:paraId="0E434C1B" w14:textId="77777777" w:rsidR="00582F38" w:rsidRDefault="00582F38" w:rsidP="00582F38">
      <w:pPr>
        <w:pStyle w:val="comandoseinstrucciones"/>
      </w:pPr>
    </w:p>
    <w:p w14:paraId="46CB549E" w14:textId="77777777" w:rsidR="00582F38" w:rsidRDefault="00582F38" w:rsidP="00582F38">
      <w:pPr>
        <w:pStyle w:val="Lista2"/>
      </w:pPr>
      <w:r>
        <w:t xml:space="preserve">¿Qué diferencias existen entre los tipos INT </w:t>
      </w:r>
      <w:r w:rsidR="005E3A2A">
        <w:t>e</w:t>
      </w:r>
      <w:r>
        <w:t xml:space="preserve"> INTEGER?</w:t>
      </w:r>
    </w:p>
    <w:p w14:paraId="0179FCB5" w14:textId="77777777" w:rsidR="00582F38" w:rsidRDefault="00582F38" w:rsidP="00582F38">
      <w:pPr>
        <w:pStyle w:val="comandoseinstrucciones"/>
      </w:pPr>
    </w:p>
    <w:p w14:paraId="3FE04DEC" w14:textId="77777777" w:rsidR="00582F38" w:rsidRDefault="00582F38" w:rsidP="00582F38">
      <w:pPr>
        <w:pStyle w:val="Lista2"/>
      </w:pPr>
      <w:r>
        <w:t>¿Qué diferencias existen entre los tipos TINYINT, SMALLINT, MEDIUMINT, INT, BIGINT?</w:t>
      </w:r>
    </w:p>
    <w:p w14:paraId="1B1A29FC" w14:textId="77777777" w:rsidR="00582F38" w:rsidRDefault="00582F38" w:rsidP="00582F38">
      <w:pPr>
        <w:pStyle w:val="comandoseinstrucciones"/>
      </w:pPr>
    </w:p>
    <w:p w14:paraId="55C95FEB" w14:textId="77777777" w:rsidR="00582F38" w:rsidRDefault="00582F38" w:rsidP="00582F38">
      <w:pPr>
        <w:pStyle w:val="Lista2"/>
      </w:pPr>
      <w:r>
        <w:t>¿Qué diferencias existen entre los tipos INT y UNSIGNED INT?</w:t>
      </w:r>
    </w:p>
    <w:p w14:paraId="29719D21" w14:textId="77777777" w:rsidR="00582F38" w:rsidRDefault="00582F38" w:rsidP="00582F38">
      <w:pPr>
        <w:pStyle w:val="comandoseinstrucciones"/>
      </w:pPr>
    </w:p>
    <w:p w14:paraId="06A5BDE7" w14:textId="77777777" w:rsidR="005E3A2A" w:rsidRDefault="005E3A2A" w:rsidP="005E3A2A">
      <w:pPr>
        <w:pStyle w:val="Lista2"/>
      </w:pPr>
      <w:r>
        <w:t>¿Qué diferencias existen entre los tipos FLOAT e INT?</w:t>
      </w:r>
    </w:p>
    <w:p w14:paraId="1F730243" w14:textId="77777777" w:rsidR="005E3A2A" w:rsidRDefault="005E3A2A" w:rsidP="005E3A2A">
      <w:pPr>
        <w:pStyle w:val="comandoseinstrucciones"/>
      </w:pPr>
    </w:p>
    <w:p w14:paraId="1A2A98C9" w14:textId="77777777" w:rsidR="00582F38" w:rsidRDefault="00582F38" w:rsidP="00582F38">
      <w:pPr>
        <w:pStyle w:val="Lista2"/>
      </w:pPr>
      <w:r>
        <w:t>Cuando un dato se escribe sólo con dígitos numéricos (altura, teléfono,</w:t>
      </w:r>
      <w:r w:rsidR="00D10E56">
        <w:t xml:space="preserve"> </w:t>
      </w:r>
      <w:proofErr w:type="gramStart"/>
      <w:r w:rsidR="00D10E56">
        <w:t>CP,</w:t>
      </w:r>
      <w:r>
        <w:t>…</w:t>
      </w:r>
      <w:proofErr w:type="gramEnd"/>
      <w:r>
        <w:t xml:space="preserve">), ¿cuál es el criterio para discernir si se emplear un tipo de dato </w:t>
      </w:r>
      <w:r w:rsidR="00A227CD">
        <w:t>numérico</w:t>
      </w:r>
      <w:r>
        <w:t xml:space="preserve"> (INT,…) o </w:t>
      </w:r>
      <w:r w:rsidR="00A227CD">
        <w:t>d</w:t>
      </w:r>
      <w:r>
        <w:t>e texto (VARCHAR)</w:t>
      </w:r>
    </w:p>
    <w:p w14:paraId="6F3425B1" w14:textId="77777777" w:rsidR="00582F38" w:rsidRDefault="00582F38" w:rsidP="00582F38">
      <w:pPr>
        <w:pStyle w:val="comandoseinstrucciones"/>
      </w:pPr>
    </w:p>
    <w:p w14:paraId="3E96ECDD" w14:textId="77777777" w:rsidR="00582F38" w:rsidRDefault="004510B1" w:rsidP="004510B1">
      <w:pPr>
        <w:pStyle w:val="Lista2"/>
      </w:pPr>
      <w:r>
        <w:lastRenderedPageBreak/>
        <w:t>Si tenemos dudas a la hora de asignar tamaño a un VARCHAR que va a almacenar un texto porque no está claro cuál es la longitud máxima que puede tener, ¿qué es preferible usar: VARCHAR (35) o VARCHAR (40)?</w:t>
      </w:r>
    </w:p>
    <w:p w14:paraId="3F09B3FA" w14:textId="77777777" w:rsidR="004510B1" w:rsidRDefault="004510B1" w:rsidP="004510B1">
      <w:pPr>
        <w:pStyle w:val="comandoseinstrucciones"/>
      </w:pPr>
    </w:p>
    <w:p w14:paraId="724A418E" w14:textId="77777777" w:rsidR="00582F38" w:rsidRPr="00582F38" w:rsidRDefault="00582F38" w:rsidP="00582F38"/>
    <w:p w14:paraId="25C1C638" w14:textId="77777777" w:rsidR="000B3572" w:rsidRDefault="000B3572" w:rsidP="000B3572">
      <w:pPr>
        <w:pStyle w:val="Ttulo2"/>
        <w:tabs>
          <w:tab w:val="num" w:pos="907"/>
        </w:tabs>
        <w:ind w:left="907" w:hanging="907"/>
      </w:pPr>
      <w:r>
        <w:t xml:space="preserve">Tipos de datos en </w:t>
      </w:r>
      <w:bookmarkEnd w:id="0"/>
      <w:r>
        <w:t>MySQL</w:t>
      </w:r>
    </w:p>
    <w:p w14:paraId="15DE1FE6" w14:textId="77777777" w:rsidR="000B3572" w:rsidRDefault="000B3572" w:rsidP="000B3572">
      <w:pPr>
        <w:pStyle w:val="Lista2"/>
        <w:tabs>
          <w:tab w:val="clear" w:pos="1769"/>
          <w:tab w:val="left" w:pos="0"/>
        </w:tabs>
      </w:pPr>
      <w:r>
        <w:t>Repasa los tipos de datos disponibles en MySQL.</w:t>
      </w:r>
    </w:p>
    <w:p w14:paraId="057A6DF6" w14:textId="5999A54A" w:rsidR="000B3572" w:rsidRDefault="000B3572" w:rsidP="000B3572">
      <w:pPr>
        <w:pStyle w:val="Lista2"/>
      </w:pPr>
      <w:r>
        <w:t xml:space="preserve">A </w:t>
      </w:r>
      <w:r w:rsidR="00AB7FBF">
        <w:t>continuación,</w:t>
      </w:r>
      <w:r>
        <w:t xml:space="preserve"> indica el tipo de datos que utilizarías para almacenar cada uno de los siguientes atributos.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253"/>
        <w:gridCol w:w="5244"/>
      </w:tblGrid>
      <w:tr w:rsidR="00954F44" w:rsidRPr="00657B32" w14:paraId="24D3518E" w14:textId="77777777" w:rsidTr="00254B2B">
        <w:trPr>
          <w:tblHeader/>
        </w:trPr>
        <w:tc>
          <w:tcPr>
            <w:tcW w:w="4253" w:type="dxa"/>
            <w:shd w:val="pct15" w:color="auto" w:fill="auto"/>
          </w:tcPr>
          <w:p w14:paraId="44D91AB5" w14:textId="77777777" w:rsidR="00954F44" w:rsidRPr="00657B32" w:rsidRDefault="00954F44" w:rsidP="00A53B5D">
            <w:pPr>
              <w:ind w:left="0"/>
              <w:jc w:val="center"/>
              <w:rPr>
                <w:b/>
              </w:rPr>
            </w:pPr>
            <w:r w:rsidRPr="00657B32">
              <w:rPr>
                <w:b/>
              </w:rPr>
              <w:t>ATRIBUTO</w:t>
            </w:r>
          </w:p>
        </w:tc>
        <w:tc>
          <w:tcPr>
            <w:tcW w:w="5244" w:type="dxa"/>
            <w:shd w:val="pct15" w:color="auto" w:fill="auto"/>
          </w:tcPr>
          <w:p w14:paraId="57E26F43" w14:textId="77777777" w:rsidR="00954F44" w:rsidRPr="00657B32" w:rsidRDefault="00954F44" w:rsidP="00A53B5D">
            <w:pPr>
              <w:ind w:left="0"/>
              <w:jc w:val="center"/>
              <w:rPr>
                <w:b/>
              </w:rPr>
            </w:pPr>
            <w:r w:rsidRPr="00657B32">
              <w:rPr>
                <w:b/>
              </w:rPr>
              <w:t>DATO MYSQL</w:t>
            </w:r>
          </w:p>
        </w:tc>
      </w:tr>
      <w:tr w:rsidR="00954F44" w14:paraId="3D4186DF" w14:textId="77777777" w:rsidTr="00254B2B">
        <w:tc>
          <w:tcPr>
            <w:tcW w:w="4253" w:type="dxa"/>
          </w:tcPr>
          <w:p w14:paraId="59EC83DC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Edad</w:t>
            </w:r>
            <w:r w:rsidR="00EB72D5">
              <w:rPr>
                <w:b/>
              </w:rPr>
              <w:t xml:space="preserve"> persona</w:t>
            </w:r>
          </w:p>
        </w:tc>
        <w:tc>
          <w:tcPr>
            <w:tcW w:w="5244" w:type="dxa"/>
          </w:tcPr>
          <w:p w14:paraId="618B6F81" w14:textId="77777777" w:rsidR="00954F44" w:rsidRPr="00301D0A" w:rsidRDefault="00954F44" w:rsidP="00EB76F3">
            <w:pPr>
              <w:ind w:left="0"/>
              <w:jc w:val="left"/>
              <w:rPr>
                <w:b/>
              </w:rPr>
            </w:pPr>
          </w:p>
        </w:tc>
      </w:tr>
      <w:tr w:rsidR="00954F44" w14:paraId="70B7021B" w14:textId="77777777" w:rsidTr="00254B2B">
        <w:tc>
          <w:tcPr>
            <w:tcW w:w="4253" w:type="dxa"/>
          </w:tcPr>
          <w:p w14:paraId="15DFFF24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Kilómetros tiene un coche</w:t>
            </w:r>
          </w:p>
        </w:tc>
        <w:tc>
          <w:tcPr>
            <w:tcW w:w="5244" w:type="dxa"/>
          </w:tcPr>
          <w:p w14:paraId="4D4BD1A8" w14:textId="77777777" w:rsidR="00954F44" w:rsidRPr="00301D0A" w:rsidRDefault="00954F44" w:rsidP="00EB76F3">
            <w:pPr>
              <w:ind w:left="0"/>
              <w:jc w:val="left"/>
              <w:rPr>
                <w:b/>
              </w:rPr>
            </w:pPr>
          </w:p>
        </w:tc>
      </w:tr>
      <w:tr w:rsidR="00954F44" w14:paraId="5FB6BD7B" w14:textId="77777777" w:rsidTr="00254B2B">
        <w:tc>
          <w:tcPr>
            <w:tcW w:w="4253" w:type="dxa"/>
          </w:tcPr>
          <w:p w14:paraId="37D8AB1D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DNI</w:t>
            </w:r>
            <w:r>
              <w:rPr>
                <w:b/>
              </w:rPr>
              <w:t>/NIF</w:t>
            </w:r>
          </w:p>
        </w:tc>
        <w:tc>
          <w:tcPr>
            <w:tcW w:w="5244" w:type="dxa"/>
          </w:tcPr>
          <w:p w14:paraId="0E294131" w14:textId="77777777" w:rsidR="00954F44" w:rsidRPr="00301D0A" w:rsidRDefault="00954F44" w:rsidP="00A53B5D">
            <w:pPr>
              <w:ind w:left="0"/>
              <w:jc w:val="left"/>
              <w:rPr>
                <w:b/>
              </w:rPr>
            </w:pPr>
          </w:p>
        </w:tc>
      </w:tr>
      <w:tr w:rsidR="00954F44" w14:paraId="1417A660" w14:textId="77777777" w:rsidTr="00254B2B">
        <w:tc>
          <w:tcPr>
            <w:tcW w:w="4253" w:type="dxa"/>
          </w:tcPr>
          <w:p w14:paraId="008FF8DF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Fecha de nacimiento</w:t>
            </w:r>
          </w:p>
        </w:tc>
        <w:tc>
          <w:tcPr>
            <w:tcW w:w="5244" w:type="dxa"/>
          </w:tcPr>
          <w:p w14:paraId="2E4B26AE" w14:textId="77777777" w:rsidR="00954F44" w:rsidRPr="00301D0A" w:rsidRDefault="00954F44" w:rsidP="00A53B5D">
            <w:pPr>
              <w:ind w:left="0"/>
              <w:jc w:val="left"/>
              <w:rPr>
                <w:b/>
              </w:rPr>
            </w:pPr>
          </w:p>
        </w:tc>
      </w:tr>
      <w:tr w:rsidR="00954F44" w14:paraId="1D6F1126" w14:textId="77777777" w:rsidTr="00254B2B">
        <w:tc>
          <w:tcPr>
            <w:tcW w:w="4253" w:type="dxa"/>
          </w:tcPr>
          <w:p w14:paraId="6A566296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Fecha y hora de entrada en la piscina</w:t>
            </w:r>
          </w:p>
        </w:tc>
        <w:tc>
          <w:tcPr>
            <w:tcW w:w="5244" w:type="dxa"/>
          </w:tcPr>
          <w:p w14:paraId="0F111569" w14:textId="77777777" w:rsidR="00954F44" w:rsidRPr="00301D0A" w:rsidRDefault="00954F44" w:rsidP="00A53B5D">
            <w:pPr>
              <w:ind w:left="0"/>
              <w:jc w:val="left"/>
              <w:rPr>
                <w:b/>
              </w:rPr>
            </w:pPr>
          </w:p>
        </w:tc>
      </w:tr>
      <w:tr w:rsidR="00954F44" w14:paraId="6C77F81F" w14:textId="77777777" w:rsidTr="00254B2B">
        <w:tc>
          <w:tcPr>
            <w:tcW w:w="4253" w:type="dxa"/>
          </w:tcPr>
          <w:p w14:paraId="48F19487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estatura</w:t>
            </w:r>
            <w:r w:rsidR="007A7E81">
              <w:rPr>
                <w:b/>
              </w:rPr>
              <w:t xml:space="preserve"> persona (m, con decimales)</w:t>
            </w:r>
          </w:p>
        </w:tc>
        <w:tc>
          <w:tcPr>
            <w:tcW w:w="5244" w:type="dxa"/>
          </w:tcPr>
          <w:p w14:paraId="76DBE1F2" w14:textId="77777777" w:rsidR="00954F44" w:rsidRPr="00301D0A" w:rsidRDefault="00954F44" w:rsidP="007A7E81">
            <w:pPr>
              <w:ind w:left="0"/>
              <w:jc w:val="left"/>
              <w:rPr>
                <w:b/>
              </w:rPr>
            </w:pPr>
          </w:p>
        </w:tc>
      </w:tr>
      <w:tr w:rsidR="007A7E81" w14:paraId="6BA2629D" w14:textId="77777777" w:rsidTr="00254B2B">
        <w:tc>
          <w:tcPr>
            <w:tcW w:w="4253" w:type="dxa"/>
          </w:tcPr>
          <w:p w14:paraId="5176BD2A" w14:textId="77777777" w:rsidR="007A7E81" w:rsidRPr="00301D0A" w:rsidRDefault="007A7E81" w:rsidP="00C738AD">
            <w:pPr>
              <w:ind w:left="0"/>
              <w:rPr>
                <w:b/>
              </w:rPr>
            </w:pPr>
            <w:r w:rsidRPr="00301D0A">
              <w:rPr>
                <w:b/>
              </w:rPr>
              <w:t>estatura</w:t>
            </w:r>
            <w:r>
              <w:rPr>
                <w:b/>
              </w:rPr>
              <w:t xml:space="preserve"> persona (cm, sin decimales)</w:t>
            </w:r>
          </w:p>
        </w:tc>
        <w:tc>
          <w:tcPr>
            <w:tcW w:w="5244" w:type="dxa"/>
          </w:tcPr>
          <w:p w14:paraId="5343D07E" w14:textId="77777777" w:rsidR="007A7E81" w:rsidRPr="00301D0A" w:rsidRDefault="007A7E81" w:rsidP="007A7E81">
            <w:pPr>
              <w:ind w:left="0"/>
              <w:jc w:val="left"/>
              <w:rPr>
                <w:b/>
              </w:rPr>
            </w:pPr>
          </w:p>
        </w:tc>
      </w:tr>
      <w:tr w:rsidR="00954F44" w14:paraId="5E596BC9" w14:textId="77777777" w:rsidTr="00254B2B">
        <w:tc>
          <w:tcPr>
            <w:tcW w:w="4253" w:type="dxa"/>
          </w:tcPr>
          <w:p w14:paraId="4FAE1001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Porcentaje de descuento</w:t>
            </w:r>
          </w:p>
        </w:tc>
        <w:tc>
          <w:tcPr>
            <w:tcW w:w="5244" w:type="dxa"/>
          </w:tcPr>
          <w:p w14:paraId="63A8D0A6" w14:textId="77777777" w:rsidR="00954F44" w:rsidRPr="00301D0A" w:rsidRDefault="00954F44" w:rsidP="00A53B5D">
            <w:pPr>
              <w:ind w:left="0"/>
              <w:jc w:val="left"/>
              <w:rPr>
                <w:b/>
              </w:rPr>
            </w:pPr>
          </w:p>
        </w:tc>
      </w:tr>
      <w:tr w:rsidR="00954F44" w14:paraId="1130415E" w14:textId="77777777" w:rsidTr="00254B2B">
        <w:tc>
          <w:tcPr>
            <w:tcW w:w="4253" w:type="dxa"/>
          </w:tcPr>
          <w:p w14:paraId="2788E50C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Dirección postal</w:t>
            </w:r>
            <w:r>
              <w:rPr>
                <w:b/>
              </w:rPr>
              <w:t xml:space="preserve"> completa</w:t>
            </w:r>
          </w:p>
        </w:tc>
        <w:tc>
          <w:tcPr>
            <w:tcW w:w="5244" w:type="dxa"/>
          </w:tcPr>
          <w:p w14:paraId="49C7CDD5" w14:textId="77777777" w:rsidR="00954F44" w:rsidRPr="00301D0A" w:rsidRDefault="00954F44" w:rsidP="00A53B5D">
            <w:pPr>
              <w:ind w:left="0"/>
              <w:jc w:val="left"/>
              <w:rPr>
                <w:b/>
              </w:rPr>
            </w:pPr>
          </w:p>
        </w:tc>
      </w:tr>
      <w:tr w:rsidR="00D10E56" w14:paraId="4F675B36" w14:textId="77777777" w:rsidTr="00254B2B">
        <w:tc>
          <w:tcPr>
            <w:tcW w:w="4253" w:type="dxa"/>
          </w:tcPr>
          <w:p w14:paraId="03487697" w14:textId="77777777" w:rsidR="00D10E56" w:rsidRPr="00301D0A" w:rsidRDefault="00D10E56" w:rsidP="00A53B5D">
            <w:pPr>
              <w:ind w:left="0"/>
              <w:rPr>
                <w:b/>
              </w:rPr>
            </w:pPr>
            <w:r>
              <w:rPr>
                <w:b/>
              </w:rPr>
              <w:t xml:space="preserve">Nombre persona (con apellidos </w:t>
            </w:r>
            <w:r w:rsidR="00504FAD">
              <w:rPr>
                <w:b/>
              </w:rPr>
              <w:t>incluidos</w:t>
            </w:r>
            <w:r>
              <w:rPr>
                <w:b/>
              </w:rPr>
              <w:t>)</w:t>
            </w:r>
          </w:p>
        </w:tc>
        <w:tc>
          <w:tcPr>
            <w:tcW w:w="5244" w:type="dxa"/>
          </w:tcPr>
          <w:p w14:paraId="0DFA1E41" w14:textId="77777777" w:rsidR="00D10E56" w:rsidRDefault="00D10E56" w:rsidP="00A53B5D">
            <w:pPr>
              <w:ind w:left="0"/>
              <w:jc w:val="left"/>
              <w:rPr>
                <w:b/>
              </w:rPr>
            </w:pPr>
          </w:p>
        </w:tc>
      </w:tr>
      <w:tr w:rsidR="00D10E56" w14:paraId="6F071EA2" w14:textId="77777777" w:rsidTr="00254B2B">
        <w:tc>
          <w:tcPr>
            <w:tcW w:w="4253" w:type="dxa"/>
          </w:tcPr>
          <w:p w14:paraId="4B230EEB" w14:textId="77777777" w:rsidR="00D10E56" w:rsidRPr="00301D0A" w:rsidRDefault="00D10E56" w:rsidP="00A53B5D">
            <w:pPr>
              <w:ind w:left="0"/>
              <w:rPr>
                <w:b/>
              </w:rPr>
            </w:pPr>
            <w:r>
              <w:rPr>
                <w:b/>
              </w:rPr>
              <w:t>Primer apellido</w:t>
            </w:r>
          </w:p>
        </w:tc>
        <w:tc>
          <w:tcPr>
            <w:tcW w:w="5244" w:type="dxa"/>
          </w:tcPr>
          <w:p w14:paraId="1B002138" w14:textId="77777777" w:rsidR="00D10E56" w:rsidRDefault="00D10E56" w:rsidP="00A53B5D">
            <w:pPr>
              <w:ind w:left="0"/>
              <w:jc w:val="left"/>
              <w:rPr>
                <w:b/>
              </w:rPr>
            </w:pPr>
          </w:p>
        </w:tc>
      </w:tr>
      <w:tr w:rsidR="00FF4716" w14:paraId="3ABA9E36" w14:textId="77777777" w:rsidTr="00964EC9">
        <w:tc>
          <w:tcPr>
            <w:tcW w:w="4253" w:type="dxa"/>
          </w:tcPr>
          <w:p w14:paraId="7F2F1D04" w14:textId="77777777" w:rsidR="00FF4716" w:rsidRPr="00301D0A" w:rsidRDefault="00FF4716" w:rsidP="00964EC9">
            <w:pPr>
              <w:ind w:left="0"/>
              <w:rPr>
                <w:b/>
              </w:rPr>
            </w:pPr>
            <w:r>
              <w:rPr>
                <w:b/>
              </w:rPr>
              <w:t>Nombre (sin apellidos)</w:t>
            </w:r>
          </w:p>
        </w:tc>
        <w:tc>
          <w:tcPr>
            <w:tcW w:w="5244" w:type="dxa"/>
          </w:tcPr>
          <w:p w14:paraId="4D791F82" w14:textId="77777777" w:rsidR="00FF4716" w:rsidRDefault="00FF4716" w:rsidP="00964EC9">
            <w:pPr>
              <w:ind w:left="0"/>
              <w:jc w:val="left"/>
              <w:rPr>
                <w:b/>
              </w:rPr>
            </w:pPr>
          </w:p>
        </w:tc>
      </w:tr>
      <w:tr w:rsidR="00D10E56" w14:paraId="73142C8E" w14:textId="77777777" w:rsidTr="00254B2B">
        <w:tc>
          <w:tcPr>
            <w:tcW w:w="4253" w:type="dxa"/>
          </w:tcPr>
          <w:p w14:paraId="24544B3F" w14:textId="77777777" w:rsidR="00D10E56" w:rsidRPr="00301D0A" w:rsidRDefault="00D10E56" w:rsidP="00A53B5D">
            <w:pPr>
              <w:ind w:left="0"/>
              <w:rPr>
                <w:b/>
              </w:rPr>
            </w:pPr>
            <w:r>
              <w:rPr>
                <w:b/>
              </w:rPr>
              <w:t>Dirección (completa)</w:t>
            </w:r>
          </w:p>
        </w:tc>
        <w:tc>
          <w:tcPr>
            <w:tcW w:w="5244" w:type="dxa"/>
          </w:tcPr>
          <w:p w14:paraId="50D76A41" w14:textId="77777777" w:rsidR="00D10E56" w:rsidRDefault="00D10E56" w:rsidP="00FF4716">
            <w:pPr>
              <w:ind w:left="0"/>
              <w:jc w:val="left"/>
              <w:rPr>
                <w:b/>
              </w:rPr>
            </w:pPr>
          </w:p>
        </w:tc>
      </w:tr>
      <w:tr w:rsidR="00D10E56" w14:paraId="7D171E70" w14:textId="77777777" w:rsidTr="00254B2B">
        <w:tc>
          <w:tcPr>
            <w:tcW w:w="4253" w:type="dxa"/>
          </w:tcPr>
          <w:p w14:paraId="67FE47D5" w14:textId="77777777" w:rsidR="00D10E56" w:rsidRPr="00301D0A" w:rsidRDefault="00D10E56" w:rsidP="00A53B5D">
            <w:pPr>
              <w:ind w:left="0"/>
              <w:rPr>
                <w:b/>
              </w:rPr>
            </w:pPr>
            <w:r>
              <w:rPr>
                <w:b/>
              </w:rPr>
              <w:t>Calle</w:t>
            </w:r>
          </w:p>
        </w:tc>
        <w:tc>
          <w:tcPr>
            <w:tcW w:w="5244" w:type="dxa"/>
          </w:tcPr>
          <w:p w14:paraId="2116A726" w14:textId="77777777" w:rsidR="00D10E56" w:rsidRDefault="00D10E56" w:rsidP="00A53B5D">
            <w:pPr>
              <w:ind w:left="0"/>
              <w:jc w:val="left"/>
              <w:rPr>
                <w:b/>
              </w:rPr>
            </w:pPr>
          </w:p>
        </w:tc>
      </w:tr>
      <w:tr w:rsidR="00954F44" w14:paraId="070AE347" w14:textId="77777777" w:rsidTr="00254B2B">
        <w:tc>
          <w:tcPr>
            <w:tcW w:w="4253" w:type="dxa"/>
          </w:tcPr>
          <w:p w14:paraId="7AF7B362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Número de hijos</w:t>
            </w:r>
          </w:p>
        </w:tc>
        <w:tc>
          <w:tcPr>
            <w:tcW w:w="5244" w:type="dxa"/>
          </w:tcPr>
          <w:p w14:paraId="0BA9AAD2" w14:textId="77777777" w:rsidR="00954F44" w:rsidRPr="00301D0A" w:rsidRDefault="00954F44" w:rsidP="0055313C">
            <w:pPr>
              <w:ind w:left="0"/>
              <w:jc w:val="left"/>
              <w:rPr>
                <w:b/>
              </w:rPr>
            </w:pPr>
          </w:p>
        </w:tc>
      </w:tr>
      <w:tr w:rsidR="00954F44" w14:paraId="5DF5240A" w14:textId="77777777" w:rsidTr="00254B2B">
        <w:tc>
          <w:tcPr>
            <w:tcW w:w="4253" w:type="dxa"/>
          </w:tcPr>
          <w:p w14:paraId="47BDDBFB" w14:textId="77777777" w:rsidR="00954F44" w:rsidRPr="00301D0A" w:rsidRDefault="00954F44" w:rsidP="0055313C">
            <w:pPr>
              <w:ind w:left="0"/>
              <w:rPr>
                <w:b/>
              </w:rPr>
            </w:pPr>
            <w:r w:rsidRPr="00301D0A">
              <w:rPr>
                <w:b/>
              </w:rPr>
              <w:t>Estado civil</w:t>
            </w:r>
            <w:r w:rsidR="0055313C">
              <w:rPr>
                <w:b/>
              </w:rPr>
              <w:t xml:space="preserve"> (soltero, casado, viudo, divorciado)</w:t>
            </w:r>
          </w:p>
        </w:tc>
        <w:tc>
          <w:tcPr>
            <w:tcW w:w="5244" w:type="dxa"/>
          </w:tcPr>
          <w:p w14:paraId="59AD0712" w14:textId="77777777" w:rsidR="001A4F59" w:rsidRPr="00301D0A" w:rsidRDefault="001A4F59" w:rsidP="0055313C">
            <w:pPr>
              <w:ind w:left="0"/>
              <w:jc w:val="left"/>
              <w:rPr>
                <w:b/>
              </w:rPr>
            </w:pPr>
          </w:p>
        </w:tc>
      </w:tr>
      <w:tr w:rsidR="00954F44" w14:paraId="248E6AC4" w14:textId="77777777" w:rsidTr="00254B2B">
        <w:tc>
          <w:tcPr>
            <w:tcW w:w="4253" w:type="dxa"/>
          </w:tcPr>
          <w:p w14:paraId="2074800E" w14:textId="77777777" w:rsidR="00954F44" w:rsidRPr="00301D0A" w:rsidRDefault="00954F44" w:rsidP="00A53B5D">
            <w:pPr>
              <w:ind w:left="0"/>
              <w:rPr>
                <w:b/>
              </w:rPr>
            </w:pPr>
            <w:r>
              <w:rPr>
                <w:b/>
              </w:rPr>
              <w:t>Nos autoriza a que le enviemos publicidad</w:t>
            </w:r>
          </w:p>
        </w:tc>
        <w:tc>
          <w:tcPr>
            <w:tcW w:w="5244" w:type="dxa"/>
          </w:tcPr>
          <w:p w14:paraId="30616C8F" w14:textId="77777777" w:rsidR="00954F44" w:rsidRPr="00301D0A" w:rsidRDefault="00954F44" w:rsidP="00A53B5D">
            <w:pPr>
              <w:ind w:left="0"/>
              <w:jc w:val="left"/>
              <w:rPr>
                <w:b/>
              </w:rPr>
            </w:pPr>
          </w:p>
        </w:tc>
      </w:tr>
      <w:tr w:rsidR="00954F44" w14:paraId="2DD8FAD3" w14:textId="77777777" w:rsidTr="00254B2B">
        <w:tc>
          <w:tcPr>
            <w:tcW w:w="4253" w:type="dxa"/>
          </w:tcPr>
          <w:p w14:paraId="06A29941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 xml:space="preserve">(URL) Dirección de Internet </w:t>
            </w:r>
          </w:p>
        </w:tc>
        <w:tc>
          <w:tcPr>
            <w:tcW w:w="5244" w:type="dxa"/>
          </w:tcPr>
          <w:p w14:paraId="26DE00FF" w14:textId="77777777" w:rsidR="00954F44" w:rsidRPr="00301D0A" w:rsidRDefault="00954F44" w:rsidP="00A53B5D">
            <w:pPr>
              <w:ind w:left="0"/>
              <w:jc w:val="left"/>
              <w:rPr>
                <w:b/>
              </w:rPr>
            </w:pPr>
          </w:p>
        </w:tc>
      </w:tr>
      <w:tr w:rsidR="00954F44" w14:paraId="63B15362" w14:textId="77777777" w:rsidTr="00254B2B">
        <w:tc>
          <w:tcPr>
            <w:tcW w:w="4253" w:type="dxa"/>
          </w:tcPr>
          <w:p w14:paraId="781B2F5D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Correo electrónico</w:t>
            </w:r>
          </w:p>
        </w:tc>
        <w:tc>
          <w:tcPr>
            <w:tcW w:w="5244" w:type="dxa"/>
          </w:tcPr>
          <w:p w14:paraId="45F50443" w14:textId="77777777" w:rsidR="00954F44" w:rsidRPr="00301D0A" w:rsidRDefault="00954F44" w:rsidP="00A53B5D">
            <w:pPr>
              <w:ind w:left="0"/>
              <w:jc w:val="left"/>
              <w:rPr>
                <w:b/>
              </w:rPr>
            </w:pPr>
          </w:p>
        </w:tc>
      </w:tr>
      <w:tr w:rsidR="00954F44" w14:paraId="585DD785" w14:textId="77777777" w:rsidTr="00254B2B">
        <w:tc>
          <w:tcPr>
            <w:tcW w:w="4253" w:type="dxa"/>
          </w:tcPr>
          <w:p w14:paraId="24D8B6A9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Teléfono</w:t>
            </w:r>
          </w:p>
        </w:tc>
        <w:tc>
          <w:tcPr>
            <w:tcW w:w="5244" w:type="dxa"/>
          </w:tcPr>
          <w:p w14:paraId="28E445FE" w14:textId="77777777" w:rsidR="00954F44" w:rsidRPr="00301D0A" w:rsidRDefault="00954F44" w:rsidP="00A53B5D">
            <w:pPr>
              <w:ind w:left="0"/>
              <w:jc w:val="left"/>
              <w:rPr>
                <w:b/>
              </w:rPr>
            </w:pPr>
          </w:p>
        </w:tc>
      </w:tr>
      <w:tr w:rsidR="00954F44" w14:paraId="327FFADB" w14:textId="77777777" w:rsidTr="00254B2B">
        <w:tc>
          <w:tcPr>
            <w:tcW w:w="4253" w:type="dxa"/>
          </w:tcPr>
          <w:p w14:paraId="2321F6A4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NIF</w:t>
            </w:r>
          </w:p>
        </w:tc>
        <w:tc>
          <w:tcPr>
            <w:tcW w:w="5244" w:type="dxa"/>
          </w:tcPr>
          <w:p w14:paraId="68FFA594" w14:textId="77777777" w:rsidR="00954F44" w:rsidRPr="00301D0A" w:rsidRDefault="00954F44" w:rsidP="00A53B5D">
            <w:pPr>
              <w:ind w:left="0"/>
              <w:jc w:val="left"/>
              <w:rPr>
                <w:b/>
              </w:rPr>
            </w:pPr>
          </w:p>
        </w:tc>
      </w:tr>
      <w:tr w:rsidR="00954F44" w14:paraId="5B9894C9" w14:textId="77777777" w:rsidTr="00254B2B">
        <w:tc>
          <w:tcPr>
            <w:tcW w:w="4253" w:type="dxa"/>
          </w:tcPr>
          <w:p w14:paraId="72C76019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Fotografía</w:t>
            </w:r>
          </w:p>
        </w:tc>
        <w:tc>
          <w:tcPr>
            <w:tcW w:w="5244" w:type="dxa"/>
          </w:tcPr>
          <w:p w14:paraId="65BE964A" w14:textId="77777777" w:rsidR="00954F44" w:rsidRPr="00301D0A" w:rsidRDefault="00954F44" w:rsidP="00A53B5D">
            <w:pPr>
              <w:ind w:left="0"/>
              <w:jc w:val="left"/>
              <w:rPr>
                <w:b/>
              </w:rPr>
            </w:pPr>
          </w:p>
        </w:tc>
      </w:tr>
      <w:tr w:rsidR="00954F44" w14:paraId="30921438" w14:textId="77777777" w:rsidTr="00254B2B">
        <w:tc>
          <w:tcPr>
            <w:tcW w:w="4253" w:type="dxa"/>
          </w:tcPr>
          <w:p w14:paraId="0790BF2F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Descripción de un producto</w:t>
            </w:r>
          </w:p>
        </w:tc>
        <w:tc>
          <w:tcPr>
            <w:tcW w:w="5244" w:type="dxa"/>
          </w:tcPr>
          <w:p w14:paraId="57033195" w14:textId="77777777" w:rsidR="00954F44" w:rsidRPr="00301D0A" w:rsidRDefault="00954F44" w:rsidP="00A53B5D">
            <w:pPr>
              <w:ind w:left="0"/>
              <w:jc w:val="left"/>
              <w:rPr>
                <w:b/>
              </w:rPr>
            </w:pPr>
          </w:p>
        </w:tc>
      </w:tr>
      <w:tr w:rsidR="00954F44" w14:paraId="26F676EE" w14:textId="77777777" w:rsidTr="00254B2B">
        <w:tc>
          <w:tcPr>
            <w:tcW w:w="4253" w:type="dxa"/>
          </w:tcPr>
          <w:p w14:paraId="6F1E822E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precio</w:t>
            </w:r>
            <w:r>
              <w:rPr>
                <w:b/>
              </w:rPr>
              <w:t xml:space="preserve"> (hasta 1.000.000€)</w:t>
            </w:r>
          </w:p>
        </w:tc>
        <w:tc>
          <w:tcPr>
            <w:tcW w:w="5244" w:type="dxa"/>
          </w:tcPr>
          <w:p w14:paraId="007516C0" w14:textId="77777777" w:rsidR="00954F44" w:rsidRPr="00301D0A" w:rsidRDefault="00954F44" w:rsidP="00A53B5D">
            <w:pPr>
              <w:ind w:left="0"/>
              <w:jc w:val="left"/>
              <w:rPr>
                <w:b/>
              </w:rPr>
            </w:pPr>
          </w:p>
        </w:tc>
      </w:tr>
      <w:tr w:rsidR="00954F44" w14:paraId="1778DB1C" w14:textId="77777777" w:rsidTr="00254B2B">
        <w:tc>
          <w:tcPr>
            <w:tcW w:w="4253" w:type="dxa"/>
          </w:tcPr>
          <w:p w14:paraId="583D3E42" w14:textId="77777777" w:rsidR="00954F44" w:rsidRPr="00301D0A" w:rsidRDefault="00954F44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lastRenderedPageBreak/>
              <w:t>Provincia</w:t>
            </w:r>
          </w:p>
        </w:tc>
        <w:tc>
          <w:tcPr>
            <w:tcW w:w="5244" w:type="dxa"/>
          </w:tcPr>
          <w:p w14:paraId="408A5F5A" w14:textId="77777777" w:rsidR="00954F44" w:rsidRPr="00301D0A" w:rsidRDefault="00954F44" w:rsidP="00A53B5D">
            <w:pPr>
              <w:ind w:left="0"/>
              <w:jc w:val="left"/>
              <w:rPr>
                <w:b/>
              </w:rPr>
            </w:pPr>
          </w:p>
        </w:tc>
      </w:tr>
      <w:tr w:rsidR="00255A07" w14:paraId="32AA1789" w14:textId="77777777" w:rsidTr="00254B2B">
        <w:tc>
          <w:tcPr>
            <w:tcW w:w="4253" w:type="dxa"/>
          </w:tcPr>
          <w:p w14:paraId="127A8BBB" w14:textId="77777777" w:rsidR="00255A07" w:rsidRPr="00301D0A" w:rsidRDefault="00255A07" w:rsidP="00C738AD">
            <w:pPr>
              <w:ind w:left="0"/>
              <w:rPr>
                <w:b/>
              </w:rPr>
            </w:pPr>
            <w:r>
              <w:rPr>
                <w:b/>
              </w:rPr>
              <w:t>SEXO (H / M)</w:t>
            </w:r>
          </w:p>
        </w:tc>
        <w:tc>
          <w:tcPr>
            <w:tcW w:w="5244" w:type="dxa"/>
          </w:tcPr>
          <w:p w14:paraId="024F2E26" w14:textId="77777777" w:rsidR="00255A07" w:rsidRDefault="00255A07" w:rsidP="00A53B5D">
            <w:pPr>
              <w:ind w:left="0"/>
              <w:jc w:val="left"/>
              <w:rPr>
                <w:b/>
              </w:rPr>
            </w:pPr>
          </w:p>
        </w:tc>
      </w:tr>
      <w:tr w:rsidR="00255A07" w14:paraId="73B2D22A" w14:textId="77777777" w:rsidTr="00254B2B">
        <w:tc>
          <w:tcPr>
            <w:tcW w:w="4253" w:type="dxa"/>
          </w:tcPr>
          <w:p w14:paraId="4255B14C" w14:textId="77777777" w:rsidR="00255A07" w:rsidRPr="00301D0A" w:rsidRDefault="00255A07" w:rsidP="00D04C37">
            <w:pPr>
              <w:ind w:left="0"/>
              <w:rPr>
                <w:b/>
              </w:rPr>
            </w:pPr>
            <w:r w:rsidRPr="00301D0A">
              <w:rPr>
                <w:b/>
              </w:rPr>
              <w:t>Peso</w:t>
            </w:r>
            <w:r>
              <w:rPr>
                <w:b/>
              </w:rPr>
              <w:t xml:space="preserve"> de persona (gr. sin decimales)</w:t>
            </w:r>
          </w:p>
        </w:tc>
        <w:tc>
          <w:tcPr>
            <w:tcW w:w="5244" w:type="dxa"/>
          </w:tcPr>
          <w:p w14:paraId="6C7F88DF" w14:textId="77777777" w:rsidR="00255A07" w:rsidRPr="00301D0A" w:rsidRDefault="00255A07" w:rsidP="00A53B5D">
            <w:pPr>
              <w:ind w:left="0"/>
              <w:jc w:val="left"/>
              <w:rPr>
                <w:b/>
              </w:rPr>
            </w:pPr>
          </w:p>
        </w:tc>
      </w:tr>
      <w:tr w:rsidR="00255A07" w14:paraId="38203A99" w14:textId="77777777" w:rsidTr="00254B2B">
        <w:tc>
          <w:tcPr>
            <w:tcW w:w="4253" w:type="dxa"/>
          </w:tcPr>
          <w:p w14:paraId="2E35788A" w14:textId="77777777" w:rsidR="00255A07" w:rsidRPr="00301D0A" w:rsidRDefault="00255A07" w:rsidP="00954F44">
            <w:pPr>
              <w:ind w:left="0"/>
              <w:rPr>
                <w:b/>
              </w:rPr>
            </w:pPr>
            <w:r w:rsidRPr="00301D0A">
              <w:rPr>
                <w:b/>
              </w:rPr>
              <w:t>Peso</w:t>
            </w:r>
            <w:r>
              <w:rPr>
                <w:b/>
              </w:rPr>
              <w:t xml:space="preserve"> de persona (Kg. con decimales)</w:t>
            </w:r>
          </w:p>
        </w:tc>
        <w:tc>
          <w:tcPr>
            <w:tcW w:w="5244" w:type="dxa"/>
          </w:tcPr>
          <w:p w14:paraId="545E1388" w14:textId="77777777" w:rsidR="00255A07" w:rsidRPr="00301D0A" w:rsidRDefault="00255A07" w:rsidP="00C738AD">
            <w:pPr>
              <w:ind w:left="0"/>
              <w:jc w:val="left"/>
              <w:rPr>
                <w:b/>
              </w:rPr>
            </w:pPr>
          </w:p>
        </w:tc>
      </w:tr>
      <w:tr w:rsidR="00255A07" w14:paraId="675DF0BA" w14:textId="77777777" w:rsidTr="00254B2B">
        <w:tc>
          <w:tcPr>
            <w:tcW w:w="4253" w:type="dxa"/>
          </w:tcPr>
          <w:p w14:paraId="4774D287" w14:textId="77777777" w:rsidR="00255A07" w:rsidRPr="00301D0A" w:rsidRDefault="00255A07" w:rsidP="00A53B5D">
            <w:pPr>
              <w:ind w:left="0"/>
              <w:rPr>
                <w:b/>
              </w:rPr>
            </w:pPr>
            <w:r w:rsidRPr="00301D0A">
              <w:rPr>
                <w:b/>
              </w:rPr>
              <w:t>Matrícula</w:t>
            </w:r>
            <w:r>
              <w:rPr>
                <w:b/>
              </w:rPr>
              <w:t xml:space="preserve"> de vehículo</w:t>
            </w:r>
          </w:p>
        </w:tc>
        <w:tc>
          <w:tcPr>
            <w:tcW w:w="5244" w:type="dxa"/>
          </w:tcPr>
          <w:p w14:paraId="67BD61CD" w14:textId="77777777" w:rsidR="00255A07" w:rsidRPr="00301D0A" w:rsidRDefault="00255A07" w:rsidP="00A53B5D">
            <w:pPr>
              <w:ind w:left="0"/>
              <w:jc w:val="left"/>
              <w:rPr>
                <w:b/>
              </w:rPr>
            </w:pPr>
          </w:p>
        </w:tc>
      </w:tr>
      <w:tr w:rsidR="00255A07" w14:paraId="02DC829A" w14:textId="77777777" w:rsidTr="00254B2B">
        <w:tc>
          <w:tcPr>
            <w:tcW w:w="4253" w:type="dxa"/>
          </w:tcPr>
          <w:p w14:paraId="19E9080F" w14:textId="77777777" w:rsidR="00255A07" w:rsidRPr="00301D0A" w:rsidRDefault="00255A07" w:rsidP="00A53B5D">
            <w:pPr>
              <w:ind w:left="0"/>
              <w:rPr>
                <w:b/>
              </w:rPr>
            </w:pPr>
            <w:r>
              <w:rPr>
                <w:b/>
              </w:rPr>
              <w:t>Es mayor de edad</w:t>
            </w:r>
          </w:p>
        </w:tc>
        <w:tc>
          <w:tcPr>
            <w:tcW w:w="5244" w:type="dxa"/>
          </w:tcPr>
          <w:p w14:paraId="1BE6DDED" w14:textId="77777777" w:rsidR="00255A07" w:rsidRPr="00301D0A" w:rsidRDefault="00255A07" w:rsidP="00A53B5D">
            <w:pPr>
              <w:ind w:left="0"/>
              <w:jc w:val="left"/>
              <w:rPr>
                <w:b/>
              </w:rPr>
            </w:pPr>
          </w:p>
        </w:tc>
      </w:tr>
      <w:tr w:rsidR="00255A07" w14:paraId="5F2422F3" w14:textId="77777777" w:rsidTr="00254B2B">
        <w:tc>
          <w:tcPr>
            <w:tcW w:w="4253" w:type="dxa"/>
          </w:tcPr>
          <w:p w14:paraId="608AF595" w14:textId="77777777" w:rsidR="00255A07" w:rsidRPr="00301D0A" w:rsidRDefault="00255A07" w:rsidP="00A53B5D">
            <w:pPr>
              <w:ind w:left="0"/>
              <w:rPr>
                <w:b/>
              </w:rPr>
            </w:pPr>
            <w:r>
              <w:rPr>
                <w:b/>
              </w:rPr>
              <w:t>Código postal</w:t>
            </w:r>
          </w:p>
        </w:tc>
        <w:tc>
          <w:tcPr>
            <w:tcW w:w="5244" w:type="dxa"/>
          </w:tcPr>
          <w:p w14:paraId="4DFC3257" w14:textId="77777777" w:rsidR="00255A07" w:rsidRPr="00301D0A" w:rsidRDefault="00255A07" w:rsidP="00A53B5D">
            <w:pPr>
              <w:ind w:left="0"/>
              <w:jc w:val="left"/>
              <w:rPr>
                <w:b/>
              </w:rPr>
            </w:pPr>
          </w:p>
        </w:tc>
      </w:tr>
      <w:tr w:rsidR="00255A07" w14:paraId="7BE67904" w14:textId="77777777" w:rsidTr="00254B2B">
        <w:tc>
          <w:tcPr>
            <w:tcW w:w="4253" w:type="dxa"/>
          </w:tcPr>
          <w:p w14:paraId="085D9AF9" w14:textId="77777777" w:rsidR="00255A07" w:rsidRPr="00301D0A" w:rsidRDefault="00255A07" w:rsidP="00C738AD">
            <w:pPr>
              <w:ind w:left="0"/>
              <w:rPr>
                <w:b/>
              </w:rPr>
            </w:pPr>
            <w:r>
              <w:rPr>
                <w:b/>
              </w:rPr>
              <w:t>salario</w:t>
            </w:r>
          </w:p>
        </w:tc>
        <w:tc>
          <w:tcPr>
            <w:tcW w:w="5244" w:type="dxa"/>
          </w:tcPr>
          <w:p w14:paraId="0A0EFC01" w14:textId="77777777" w:rsidR="00255A07" w:rsidRPr="00301D0A" w:rsidRDefault="00255A07" w:rsidP="00C738AD">
            <w:pPr>
              <w:ind w:left="0"/>
              <w:jc w:val="left"/>
              <w:rPr>
                <w:b/>
              </w:rPr>
            </w:pPr>
          </w:p>
        </w:tc>
      </w:tr>
      <w:tr w:rsidR="00255A07" w:rsidRPr="00EE675B" w14:paraId="11C82474" w14:textId="77777777" w:rsidTr="00254B2B">
        <w:tc>
          <w:tcPr>
            <w:tcW w:w="4253" w:type="dxa"/>
          </w:tcPr>
          <w:p w14:paraId="53BD99AB" w14:textId="77777777" w:rsidR="00255A07" w:rsidRPr="00301D0A" w:rsidRDefault="00255A07" w:rsidP="00C738AD">
            <w:pPr>
              <w:ind w:left="0"/>
              <w:rPr>
                <w:b/>
              </w:rPr>
            </w:pPr>
            <w:r>
              <w:rPr>
                <w:b/>
              </w:rPr>
              <w:t>Talla ropa (XS, S, M, L XL, XXL, XXXL)</w:t>
            </w:r>
          </w:p>
        </w:tc>
        <w:tc>
          <w:tcPr>
            <w:tcW w:w="5244" w:type="dxa"/>
          </w:tcPr>
          <w:p w14:paraId="2BBD21D8" w14:textId="77777777" w:rsidR="00255A07" w:rsidRPr="00582F38" w:rsidRDefault="00255A07" w:rsidP="00C738AD">
            <w:pPr>
              <w:ind w:left="0"/>
              <w:jc w:val="left"/>
              <w:rPr>
                <w:b/>
                <w:lang w:val="en-US"/>
              </w:rPr>
            </w:pPr>
          </w:p>
        </w:tc>
      </w:tr>
    </w:tbl>
    <w:p w14:paraId="462B2678" w14:textId="77777777" w:rsidR="000B3572" w:rsidRPr="00582F38" w:rsidRDefault="000B3572" w:rsidP="000B3572">
      <w:pPr>
        <w:rPr>
          <w:lang w:val="en-US"/>
        </w:rPr>
      </w:pPr>
    </w:p>
    <w:p w14:paraId="006FA982" w14:textId="77777777" w:rsidR="00570260" w:rsidRDefault="00570260" w:rsidP="00570260">
      <w:pPr>
        <w:pStyle w:val="Ttulo2"/>
      </w:pPr>
      <w:bookmarkStart w:id="1" w:name="_Toc495051333"/>
      <w:bookmarkStart w:id="2" w:name="_Toc495051336"/>
      <w:r>
        <w:t>Clave primaria</w:t>
      </w:r>
      <w:bookmarkEnd w:id="1"/>
    </w:p>
    <w:p w14:paraId="56C68085" w14:textId="77777777" w:rsidR="00570260" w:rsidRDefault="00570260" w:rsidP="00570260">
      <w:pPr>
        <w:pStyle w:val="Lista2"/>
      </w:pPr>
      <w:r>
        <w:t>Indicar cuál podría ser la clave primaria (PK) de estas entidades</w:t>
      </w:r>
    </w:p>
    <w:p w14:paraId="183D532C" w14:textId="77777777" w:rsidR="00570260" w:rsidRDefault="00570260" w:rsidP="00570260">
      <w:pPr>
        <w:pStyle w:val="Lista3"/>
      </w:pPr>
      <w:r>
        <w:t>cliente</w:t>
      </w:r>
    </w:p>
    <w:p w14:paraId="03AC90A9" w14:textId="77777777" w:rsidR="00570260" w:rsidRDefault="00570260" w:rsidP="00570260">
      <w:pPr>
        <w:pStyle w:val="Lista3"/>
      </w:pPr>
      <w:r>
        <w:t>proveedor</w:t>
      </w:r>
    </w:p>
    <w:p w14:paraId="0E36566D" w14:textId="77777777" w:rsidR="00570260" w:rsidRDefault="00570260" w:rsidP="00570260">
      <w:pPr>
        <w:pStyle w:val="Lista3"/>
      </w:pPr>
      <w:r>
        <w:t>producto en tienda que vende por internet</w:t>
      </w:r>
    </w:p>
    <w:p w14:paraId="559E3B75" w14:textId="77777777" w:rsidR="00570260" w:rsidRDefault="00570260" w:rsidP="00570260">
      <w:pPr>
        <w:pStyle w:val="Lista3"/>
      </w:pPr>
      <w:r>
        <w:t>coche</w:t>
      </w:r>
    </w:p>
    <w:p w14:paraId="325BE99F" w14:textId="77777777" w:rsidR="00570260" w:rsidRDefault="00570260" w:rsidP="00570260">
      <w:pPr>
        <w:pStyle w:val="Lista3"/>
      </w:pPr>
      <w:r>
        <w:t>libro de una biblioteca</w:t>
      </w:r>
    </w:p>
    <w:p w14:paraId="0B1E44BE" w14:textId="77777777" w:rsidR="00570260" w:rsidRDefault="00570260" w:rsidP="00570260">
      <w:pPr>
        <w:pStyle w:val="comandoseinstrucciones"/>
      </w:pPr>
    </w:p>
    <w:p w14:paraId="233FE78B" w14:textId="77777777" w:rsidR="00243204" w:rsidRDefault="00243204" w:rsidP="00243204">
      <w:pPr>
        <w:pStyle w:val="Ttulo2"/>
      </w:pPr>
      <w:r>
        <w:t>Atributos compuestos</w:t>
      </w:r>
      <w:bookmarkEnd w:id="2"/>
    </w:p>
    <w:p w14:paraId="65A29403" w14:textId="77777777" w:rsidR="00243204" w:rsidRDefault="00243204" w:rsidP="00243204">
      <w:pPr>
        <w:pStyle w:val="Lista2"/>
        <w:ind w:left="1769" w:hanging="567"/>
      </w:pPr>
      <w:r>
        <w:t>Descompón los siguientes atributos compuestos en partes:</w:t>
      </w:r>
    </w:p>
    <w:p w14:paraId="29153319" w14:textId="77777777" w:rsidR="00243204" w:rsidRDefault="00243204" w:rsidP="00243204">
      <w:pPr>
        <w:pStyle w:val="Lista3"/>
      </w:pPr>
      <w:r>
        <w:t>dirección del cliente</w:t>
      </w:r>
    </w:p>
    <w:p w14:paraId="2D561129" w14:textId="77777777" w:rsidR="00243204" w:rsidRDefault="00243204" w:rsidP="00243204">
      <w:pPr>
        <w:pStyle w:val="Lista3"/>
      </w:pPr>
      <w:r>
        <w:t>nombre del cliente</w:t>
      </w:r>
    </w:p>
    <w:p w14:paraId="59DD2BE2" w14:textId="77777777" w:rsidR="00243204" w:rsidRDefault="00243204" w:rsidP="00243204">
      <w:pPr>
        <w:pStyle w:val="comandoseinstrucciones"/>
      </w:pPr>
    </w:p>
    <w:p w14:paraId="14E95CB7" w14:textId="77777777" w:rsidR="00243204" w:rsidRPr="005B5403" w:rsidRDefault="00243204" w:rsidP="00243204">
      <w:pPr>
        <w:pStyle w:val="Ttulo2"/>
      </w:pPr>
      <w:bookmarkStart w:id="3" w:name="_Toc495051337"/>
      <w:r>
        <w:t>Atributo en una relación</w:t>
      </w:r>
      <w:bookmarkEnd w:id="3"/>
    </w:p>
    <w:p w14:paraId="57968343" w14:textId="77777777" w:rsidR="00243204" w:rsidRDefault="00243204" w:rsidP="00243204">
      <w:pPr>
        <w:pStyle w:val="Lista2"/>
        <w:ind w:left="1769" w:hanging="567"/>
      </w:pPr>
      <w:r>
        <w:t>Crea el modelo Entidad Relación de estos casos (la relación tiene algún atributo):</w:t>
      </w:r>
    </w:p>
    <w:p w14:paraId="443696AD" w14:textId="77777777" w:rsidR="00243204" w:rsidRDefault="00243204" w:rsidP="00243204">
      <w:pPr>
        <w:pStyle w:val="Lista3"/>
      </w:pPr>
      <w:r>
        <w:t>En un instituto: Alumnos realizan varios exámenes en varias asignaturas, de cada examen se registra la fecha y nota.</w:t>
      </w:r>
    </w:p>
    <w:p w14:paraId="7D3F55EB" w14:textId="77777777" w:rsidR="00243204" w:rsidRDefault="00243204" w:rsidP="00243204">
      <w:pPr>
        <w:pStyle w:val="Lista3"/>
      </w:pPr>
      <w:r>
        <w:t>En una biblioteca: Socios sacan en préstamos libros, se apunta la fecha del préstamo y la fecha de devolución.</w:t>
      </w:r>
    </w:p>
    <w:p w14:paraId="01D007DE" w14:textId="77777777" w:rsidR="00243204" w:rsidRDefault="00243204" w:rsidP="00243204">
      <w:pPr>
        <w:pStyle w:val="Lista3"/>
      </w:pPr>
      <w:r>
        <w:t>En una clínica veterinaria con varios veterinarios: Veterinario atienda animal y se apunta la fecha-hora, descripción del caso, medidas tomadas.</w:t>
      </w:r>
    </w:p>
    <w:p w14:paraId="24CA8DEA" w14:textId="77777777" w:rsidR="00243204" w:rsidRDefault="00243204" w:rsidP="00243204">
      <w:pPr>
        <w:pStyle w:val="comandoseinstrucciones"/>
      </w:pPr>
    </w:p>
    <w:p w14:paraId="09B321AE" w14:textId="77777777" w:rsidR="00243204" w:rsidRDefault="00243204" w:rsidP="00243204"/>
    <w:p w14:paraId="381FC842" w14:textId="77777777" w:rsidR="000B3572" w:rsidRPr="00243204" w:rsidRDefault="000B3572" w:rsidP="000B3572"/>
    <w:p w14:paraId="365260B9" w14:textId="77777777" w:rsidR="000B3572" w:rsidRPr="00243204" w:rsidRDefault="000B3572" w:rsidP="000B3572"/>
    <w:p w14:paraId="11555D65" w14:textId="77777777" w:rsidR="000B7201" w:rsidRPr="00243204" w:rsidRDefault="000B7201" w:rsidP="00A47DB6"/>
    <w:p w14:paraId="12ECAA69" w14:textId="77777777" w:rsidR="009F404A" w:rsidRPr="00243204" w:rsidRDefault="009F404A" w:rsidP="00A47DB6"/>
    <w:sectPr w:rsidR="009F404A" w:rsidRPr="00243204" w:rsidSect="00AA0DE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A12EA" w14:textId="77777777" w:rsidR="00621695" w:rsidRDefault="00621695" w:rsidP="005857BA">
      <w:r>
        <w:separator/>
      </w:r>
    </w:p>
  </w:endnote>
  <w:endnote w:type="continuationSeparator" w:id="0">
    <w:p w14:paraId="20AA7F9F" w14:textId="77777777" w:rsidR="00621695" w:rsidRDefault="00621695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7B28" w14:textId="77777777" w:rsidR="00AB174A" w:rsidRDefault="0078071A" w:rsidP="005857BA">
    <w:r>
      <w:fldChar w:fldCharType="begin"/>
    </w:r>
    <w:r w:rsidR="00AB174A">
      <w:instrText xml:space="preserve">PAGE  </w:instrText>
    </w:r>
    <w:r>
      <w:fldChar w:fldCharType="end"/>
    </w:r>
  </w:p>
  <w:p w14:paraId="133582E1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D2805" w14:textId="77777777" w:rsidR="00AB174A" w:rsidRPr="00EC3909" w:rsidRDefault="0078071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F12518">
      <w:rPr>
        <w:rFonts w:ascii="Arial" w:hAnsi="Arial" w:cs="Arial"/>
        <w:noProof/>
        <w:sz w:val="20"/>
        <w:szCs w:val="20"/>
      </w:rPr>
      <w:t>1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86742" w14:textId="77777777" w:rsidR="00AB174A" w:rsidRDefault="0078071A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D6A7B" w14:textId="77777777" w:rsidR="00621695" w:rsidRDefault="00621695" w:rsidP="005857BA">
      <w:r>
        <w:separator/>
      </w:r>
    </w:p>
  </w:footnote>
  <w:footnote w:type="continuationSeparator" w:id="0">
    <w:p w14:paraId="52ECA1C2" w14:textId="77777777" w:rsidR="00621695" w:rsidRDefault="00621695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C63FC" w14:textId="77777777" w:rsidR="00AB174A" w:rsidRPr="003956B9" w:rsidRDefault="0078071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F12518">
      <w:rPr>
        <w:rFonts w:ascii="Arial" w:hAnsi="Arial"/>
        <w:b/>
        <w:noProof/>
        <w:color w:val="F79646"/>
        <w:sz w:val="20"/>
      </w:rPr>
      <w:t>2015 - 007 - Tipos de datos a utiilzar para cada atributo - EJERCICIO - 001.docx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F12518">
      <w:rPr>
        <w:rFonts w:ascii="Arial" w:hAnsi="Arial"/>
        <w:b/>
        <w:noProof/>
        <w:color w:val="F79646"/>
        <w:sz w:val="20"/>
      </w:rPr>
      <w:t xml:space="preserve">11/10/2017 10:56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921E" w14:textId="77777777" w:rsidR="00AB174A" w:rsidRDefault="0078071A" w:rsidP="005857BA">
    <w:pPr>
      <w:pStyle w:val="Encabezado"/>
    </w:pPr>
    <w:r>
      <w:fldChar w:fldCharType="begin"/>
    </w:r>
    <w:r w:rsidR="004358FF">
      <w:instrText xml:space="preserve"> FILENAME </w:instrText>
    </w:r>
    <w:r>
      <w:fldChar w:fldCharType="separate"/>
    </w:r>
    <w:r w:rsidR="00F12518">
      <w:rPr>
        <w:noProof/>
      </w:rPr>
      <w:t>2015 - 007 - Tipos de datos a utiilzar para cada atributo - EJERCICIO - 001.docx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 w:rsidR="004358FF">
      <w:instrText xml:space="preserve"> PRINTDATE </w:instrText>
    </w:r>
    <w:r>
      <w:fldChar w:fldCharType="separate"/>
    </w:r>
    <w:r w:rsidR="00F12518">
      <w:rPr>
        <w:noProof/>
      </w:rPr>
      <w:t>11/10/2017 10:56:00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EECC977C"/>
    <w:lvl w:ilvl="0" w:tplc="50B4899C">
      <w:start w:val="1"/>
      <w:numFmt w:val="decimal"/>
      <w:pStyle w:val="Lista2"/>
      <w:lvlText w:val="%1."/>
      <w:lvlJc w:val="left"/>
      <w:pPr>
        <w:ind w:left="2345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653921270">
    <w:abstractNumId w:val="23"/>
  </w:num>
  <w:num w:numId="2" w16cid:durableId="1818374844">
    <w:abstractNumId w:val="16"/>
  </w:num>
  <w:num w:numId="3" w16cid:durableId="159657453">
    <w:abstractNumId w:val="11"/>
  </w:num>
  <w:num w:numId="4" w16cid:durableId="1116098503">
    <w:abstractNumId w:val="19"/>
  </w:num>
  <w:num w:numId="5" w16cid:durableId="122239040">
    <w:abstractNumId w:val="14"/>
  </w:num>
  <w:num w:numId="6" w16cid:durableId="1686904792">
    <w:abstractNumId w:val="18"/>
  </w:num>
  <w:num w:numId="7" w16cid:durableId="106193295">
    <w:abstractNumId w:val="17"/>
  </w:num>
  <w:num w:numId="8" w16cid:durableId="1456752320">
    <w:abstractNumId w:val="10"/>
  </w:num>
  <w:num w:numId="9" w16cid:durableId="1378704769">
    <w:abstractNumId w:val="12"/>
  </w:num>
  <w:num w:numId="10" w16cid:durableId="827526257">
    <w:abstractNumId w:val="22"/>
  </w:num>
  <w:num w:numId="11" w16cid:durableId="541333328">
    <w:abstractNumId w:val="21"/>
  </w:num>
  <w:num w:numId="12" w16cid:durableId="1292513965">
    <w:abstractNumId w:val="20"/>
  </w:num>
  <w:num w:numId="13" w16cid:durableId="1059206083">
    <w:abstractNumId w:val="13"/>
  </w:num>
  <w:num w:numId="14" w16cid:durableId="1224098645">
    <w:abstractNumId w:val="15"/>
  </w:num>
  <w:num w:numId="15" w16cid:durableId="623969768">
    <w:abstractNumId w:val="8"/>
  </w:num>
  <w:num w:numId="16" w16cid:durableId="198707532">
    <w:abstractNumId w:val="3"/>
  </w:num>
  <w:num w:numId="17" w16cid:durableId="1597052723">
    <w:abstractNumId w:val="2"/>
  </w:num>
  <w:num w:numId="18" w16cid:durableId="569734303">
    <w:abstractNumId w:val="1"/>
  </w:num>
  <w:num w:numId="19" w16cid:durableId="17394080">
    <w:abstractNumId w:val="0"/>
  </w:num>
  <w:num w:numId="20" w16cid:durableId="383414317">
    <w:abstractNumId w:val="9"/>
  </w:num>
  <w:num w:numId="21" w16cid:durableId="1359161924">
    <w:abstractNumId w:val="7"/>
  </w:num>
  <w:num w:numId="22" w16cid:durableId="1944457718">
    <w:abstractNumId w:val="6"/>
  </w:num>
  <w:num w:numId="23" w16cid:durableId="101998178">
    <w:abstractNumId w:val="5"/>
  </w:num>
  <w:num w:numId="24" w16cid:durableId="51320651">
    <w:abstractNumId w:val="4"/>
  </w:num>
  <w:num w:numId="25" w16cid:durableId="60062281">
    <w:abstractNumId w:val="18"/>
    <w:lvlOverride w:ilvl="0">
      <w:startOverride w:val="1"/>
    </w:lvlOverride>
  </w:num>
  <w:num w:numId="26" w16cid:durableId="250085663">
    <w:abstractNumId w:val="14"/>
    <w:lvlOverride w:ilvl="0">
      <w:startOverride w:val="1"/>
    </w:lvlOverride>
  </w:num>
  <w:num w:numId="27" w16cid:durableId="614138448">
    <w:abstractNumId w:val="18"/>
    <w:lvlOverride w:ilvl="0">
      <w:startOverride w:val="1"/>
    </w:lvlOverride>
  </w:num>
  <w:num w:numId="28" w16cid:durableId="1620528858">
    <w:abstractNumId w:val="18"/>
    <w:lvlOverride w:ilvl="0">
      <w:startOverride w:val="1"/>
    </w:lvlOverride>
  </w:num>
  <w:num w:numId="29" w16cid:durableId="272246957">
    <w:abstractNumId w:val="1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E473123E-F2C8-4A3F-9ADB-3EF8026648FA}"/>
    <w:docVar w:name="dgnword-eventsink" w:val="199668512"/>
  </w:docVars>
  <w:rsids>
    <w:rsidRoot w:val="00760E92"/>
    <w:rsid w:val="000028E8"/>
    <w:rsid w:val="00007481"/>
    <w:rsid w:val="00010AA4"/>
    <w:rsid w:val="00012FFF"/>
    <w:rsid w:val="0001652C"/>
    <w:rsid w:val="000172ED"/>
    <w:rsid w:val="00021081"/>
    <w:rsid w:val="00023532"/>
    <w:rsid w:val="00032008"/>
    <w:rsid w:val="00034F10"/>
    <w:rsid w:val="00043B8E"/>
    <w:rsid w:val="000646CE"/>
    <w:rsid w:val="00065E41"/>
    <w:rsid w:val="00071C56"/>
    <w:rsid w:val="00081FE5"/>
    <w:rsid w:val="00090AAF"/>
    <w:rsid w:val="000970DC"/>
    <w:rsid w:val="000978FA"/>
    <w:rsid w:val="000A0B6E"/>
    <w:rsid w:val="000A2308"/>
    <w:rsid w:val="000A4850"/>
    <w:rsid w:val="000A5595"/>
    <w:rsid w:val="000A5D96"/>
    <w:rsid w:val="000A6184"/>
    <w:rsid w:val="000B3572"/>
    <w:rsid w:val="000B7201"/>
    <w:rsid w:val="000C0FE1"/>
    <w:rsid w:val="000C3B5E"/>
    <w:rsid w:val="000C3EBA"/>
    <w:rsid w:val="000C5D18"/>
    <w:rsid w:val="000D0816"/>
    <w:rsid w:val="000D7A29"/>
    <w:rsid w:val="000E377B"/>
    <w:rsid w:val="000E3B57"/>
    <w:rsid w:val="000E49B4"/>
    <w:rsid w:val="00100915"/>
    <w:rsid w:val="00103E27"/>
    <w:rsid w:val="00105056"/>
    <w:rsid w:val="00105BA8"/>
    <w:rsid w:val="00130C65"/>
    <w:rsid w:val="00134CC7"/>
    <w:rsid w:val="00150CFA"/>
    <w:rsid w:val="00152019"/>
    <w:rsid w:val="00152BF9"/>
    <w:rsid w:val="00157B7E"/>
    <w:rsid w:val="00157F0A"/>
    <w:rsid w:val="001609B9"/>
    <w:rsid w:val="001655A4"/>
    <w:rsid w:val="00176B39"/>
    <w:rsid w:val="001771EA"/>
    <w:rsid w:val="00181F66"/>
    <w:rsid w:val="001A4F59"/>
    <w:rsid w:val="001A6D34"/>
    <w:rsid w:val="001C4D67"/>
    <w:rsid w:val="001D013D"/>
    <w:rsid w:val="001D07F8"/>
    <w:rsid w:val="001E28D2"/>
    <w:rsid w:val="001E6915"/>
    <w:rsid w:val="001F7AA7"/>
    <w:rsid w:val="002009AE"/>
    <w:rsid w:val="002103E9"/>
    <w:rsid w:val="0021263F"/>
    <w:rsid w:val="00217C0D"/>
    <w:rsid w:val="0022327A"/>
    <w:rsid w:val="002256B4"/>
    <w:rsid w:val="0023015F"/>
    <w:rsid w:val="0023444F"/>
    <w:rsid w:val="00235D62"/>
    <w:rsid w:val="00240821"/>
    <w:rsid w:val="00243204"/>
    <w:rsid w:val="002455BD"/>
    <w:rsid w:val="0025079C"/>
    <w:rsid w:val="00254B2B"/>
    <w:rsid w:val="00255A07"/>
    <w:rsid w:val="00264857"/>
    <w:rsid w:val="002655AC"/>
    <w:rsid w:val="00271A0D"/>
    <w:rsid w:val="0027451C"/>
    <w:rsid w:val="0027685E"/>
    <w:rsid w:val="0028706A"/>
    <w:rsid w:val="00295E1C"/>
    <w:rsid w:val="00296D16"/>
    <w:rsid w:val="002A23DE"/>
    <w:rsid w:val="002A2C38"/>
    <w:rsid w:val="002A48E8"/>
    <w:rsid w:val="002A5185"/>
    <w:rsid w:val="002B1EEF"/>
    <w:rsid w:val="002B3E00"/>
    <w:rsid w:val="002F08E0"/>
    <w:rsid w:val="002F1603"/>
    <w:rsid w:val="002F3C3F"/>
    <w:rsid w:val="002F4BE9"/>
    <w:rsid w:val="00302637"/>
    <w:rsid w:val="003102E1"/>
    <w:rsid w:val="00312825"/>
    <w:rsid w:val="00314C7C"/>
    <w:rsid w:val="00325FBF"/>
    <w:rsid w:val="0034287C"/>
    <w:rsid w:val="00345DE9"/>
    <w:rsid w:val="00346E4E"/>
    <w:rsid w:val="00352FD6"/>
    <w:rsid w:val="003600AC"/>
    <w:rsid w:val="00363ACB"/>
    <w:rsid w:val="00365950"/>
    <w:rsid w:val="003736E4"/>
    <w:rsid w:val="00384D6E"/>
    <w:rsid w:val="003956B9"/>
    <w:rsid w:val="003A0401"/>
    <w:rsid w:val="003A2D8E"/>
    <w:rsid w:val="003A49AB"/>
    <w:rsid w:val="003E0805"/>
    <w:rsid w:val="003E1AF6"/>
    <w:rsid w:val="003F12C9"/>
    <w:rsid w:val="003F5BB4"/>
    <w:rsid w:val="003F6C97"/>
    <w:rsid w:val="00406B55"/>
    <w:rsid w:val="004105C7"/>
    <w:rsid w:val="00410977"/>
    <w:rsid w:val="00424B49"/>
    <w:rsid w:val="004317A8"/>
    <w:rsid w:val="004358FF"/>
    <w:rsid w:val="004414EC"/>
    <w:rsid w:val="00443204"/>
    <w:rsid w:val="004510B1"/>
    <w:rsid w:val="00453362"/>
    <w:rsid w:val="004556EC"/>
    <w:rsid w:val="0046109C"/>
    <w:rsid w:val="00471699"/>
    <w:rsid w:val="00473422"/>
    <w:rsid w:val="0048240F"/>
    <w:rsid w:val="0048306F"/>
    <w:rsid w:val="00483B00"/>
    <w:rsid w:val="00487156"/>
    <w:rsid w:val="004B422C"/>
    <w:rsid w:val="004B4C14"/>
    <w:rsid w:val="004B755B"/>
    <w:rsid w:val="004C7EB9"/>
    <w:rsid w:val="004D583D"/>
    <w:rsid w:val="004E1DCF"/>
    <w:rsid w:val="004E38BB"/>
    <w:rsid w:val="004F2817"/>
    <w:rsid w:val="004F45DD"/>
    <w:rsid w:val="004F7EC0"/>
    <w:rsid w:val="00504FAD"/>
    <w:rsid w:val="005120D5"/>
    <w:rsid w:val="00525230"/>
    <w:rsid w:val="0055313C"/>
    <w:rsid w:val="005543A6"/>
    <w:rsid w:val="005554F4"/>
    <w:rsid w:val="00560D7B"/>
    <w:rsid w:val="00561205"/>
    <w:rsid w:val="0056193A"/>
    <w:rsid w:val="00562DF2"/>
    <w:rsid w:val="00570260"/>
    <w:rsid w:val="00573E5E"/>
    <w:rsid w:val="0058057C"/>
    <w:rsid w:val="00582F38"/>
    <w:rsid w:val="00583663"/>
    <w:rsid w:val="005857BA"/>
    <w:rsid w:val="00587E39"/>
    <w:rsid w:val="00594E9E"/>
    <w:rsid w:val="005959FA"/>
    <w:rsid w:val="005A0D49"/>
    <w:rsid w:val="005A4CBF"/>
    <w:rsid w:val="005B3DBD"/>
    <w:rsid w:val="005C31C1"/>
    <w:rsid w:val="005D2406"/>
    <w:rsid w:val="005D2D0B"/>
    <w:rsid w:val="005D5F4D"/>
    <w:rsid w:val="005E3A2A"/>
    <w:rsid w:val="005F4478"/>
    <w:rsid w:val="005F76BE"/>
    <w:rsid w:val="00603D03"/>
    <w:rsid w:val="006050E2"/>
    <w:rsid w:val="00621695"/>
    <w:rsid w:val="00622298"/>
    <w:rsid w:val="006312E3"/>
    <w:rsid w:val="00637E7F"/>
    <w:rsid w:val="006409DE"/>
    <w:rsid w:val="00651C40"/>
    <w:rsid w:val="00651E50"/>
    <w:rsid w:val="00654E5B"/>
    <w:rsid w:val="00656496"/>
    <w:rsid w:val="00664D31"/>
    <w:rsid w:val="00665753"/>
    <w:rsid w:val="00665C40"/>
    <w:rsid w:val="00671AF5"/>
    <w:rsid w:val="00683804"/>
    <w:rsid w:val="006903DC"/>
    <w:rsid w:val="0069136A"/>
    <w:rsid w:val="006A7B18"/>
    <w:rsid w:val="006B5B21"/>
    <w:rsid w:val="006C0A67"/>
    <w:rsid w:val="006D1C19"/>
    <w:rsid w:val="006E58E7"/>
    <w:rsid w:val="006F18EC"/>
    <w:rsid w:val="006F2D9B"/>
    <w:rsid w:val="006F5757"/>
    <w:rsid w:val="00703252"/>
    <w:rsid w:val="0071065D"/>
    <w:rsid w:val="00712643"/>
    <w:rsid w:val="00717E91"/>
    <w:rsid w:val="00721E20"/>
    <w:rsid w:val="00731533"/>
    <w:rsid w:val="00740088"/>
    <w:rsid w:val="00760E92"/>
    <w:rsid w:val="00764ABA"/>
    <w:rsid w:val="00765E71"/>
    <w:rsid w:val="0076675B"/>
    <w:rsid w:val="0078071A"/>
    <w:rsid w:val="00782E0C"/>
    <w:rsid w:val="0078365D"/>
    <w:rsid w:val="007908FC"/>
    <w:rsid w:val="00791535"/>
    <w:rsid w:val="0079589B"/>
    <w:rsid w:val="007967B0"/>
    <w:rsid w:val="00796E84"/>
    <w:rsid w:val="007A7E81"/>
    <w:rsid w:val="007B4845"/>
    <w:rsid w:val="007B62B6"/>
    <w:rsid w:val="007D1CF2"/>
    <w:rsid w:val="007D6979"/>
    <w:rsid w:val="007E45BE"/>
    <w:rsid w:val="007E4FA2"/>
    <w:rsid w:val="007E6F7B"/>
    <w:rsid w:val="007F245C"/>
    <w:rsid w:val="007F64ED"/>
    <w:rsid w:val="007F6A2C"/>
    <w:rsid w:val="00803389"/>
    <w:rsid w:val="00813642"/>
    <w:rsid w:val="008217AE"/>
    <w:rsid w:val="00825637"/>
    <w:rsid w:val="0083042D"/>
    <w:rsid w:val="00833CD1"/>
    <w:rsid w:val="00834A75"/>
    <w:rsid w:val="008355F0"/>
    <w:rsid w:val="0086346F"/>
    <w:rsid w:val="008675EA"/>
    <w:rsid w:val="00872E89"/>
    <w:rsid w:val="00873EF4"/>
    <w:rsid w:val="00874206"/>
    <w:rsid w:val="008750BA"/>
    <w:rsid w:val="008B0D95"/>
    <w:rsid w:val="008B4FCC"/>
    <w:rsid w:val="008B57B3"/>
    <w:rsid w:val="008C6FDC"/>
    <w:rsid w:val="008D056B"/>
    <w:rsid w:val="008D1C7F"/>
    <w:rsid w:val="008D21F4"/>
    <w:rsid w:val="008E15C8"/>
    <w:rsid w:val="008F4D0A"/>
    <w:rsid w:val="009077FC"/>
    <w:rsid w:val="00921C34"/>
    <w:rsid w:val="00927B45"/>
    <w:rsid w:val="00930168"/>
    <w:rsid w:val="009304B4"/>
    <w:rsid w:val="00931459"/>
    <w:rsid w:val="009332DA"/>
    <w:rsid w:val="00941206"/>
    <w:rsid w:val="0095431E"/>
    <w:rsid w:val="00954F44"/>
    <w:rsid w:val="00956994"/>
    <w:rsid w:val="0095706B"/>
    <w:rsid w:val="009610CD"/>
    <w:rsid w:val="00961578"/>
    <w:rsid w:val="00962802"/>
    <w:rsid w:val="00970269"/>
    <w:rsid w:val="009711AB"/>
    <w:rsid w:val="00974E2E"/>
    <w:rsid w:val="0097726E"/>
    <w:rsid w:val="009777C3"/>
    <w:rsid w:val="009A225E"/>
    <w:rsid w:val="009A6336"/>
    <w:rsid w:val="009B25A9"/>
    <w:rsid w:val="009B285A"/>
    <w:rsid w:val="009C2585"/>
    <w:rsid w:val="009C2738"/>
    <w:rsid w:val="009C5B5E"/>
    <w:rsid w:val="009D19A0"/>
    <w:rsid w:val="009D1D03"/>
    <w:rsid w:val="009D6419"/>
    <w:rsid w:val="009E6A4B"/>
    <w:rsid w:val="009F3F0F"/>
    <w:rsid w:val="009F404A"/>
    <w:rsid w:val="009F5A1E"/>
    <w:rsid w:val="009F7168"/>
    <w:rsid w:val="00A01C54"/>
    <w:rsid w:val="00A06BCD"/>
    <w:rsid w:val="00A124F5"/>
    <w:rsid w:val="00A227CD"/>
    <w:rsid w:val="00A27374"/>
    <w:rsid w:val="00A3569E"/>
    <w:rsid w:val="00A379F6"/>
    <w:rsid w:val="00A40163"/>
    <w:rsid w:val="00A439D6"/>
    <w:rsid w:val="00A454C4"/>
    <w:rsid w:val="00A47DB6"/>
    <w:rsid w:val="00A5715E"/>
    <w:rsid w:val="00A922EE"/>
    <w:rsid w:val="00AA0DEF"/>
    <w:rsid w:val="00AA1117"/>
    <w:rsid w:val="00AB00A6"/>
    <w:rsid w:val="00AB174A"/>
    <w:rsid w:val="00AB2CC5"/>
    <w:rsid w:val="00AB7FBF"/>
    <w:rsid w:val="00AC5E8D"/>
    <w:rsid w:val="00AD1F0F"/>
    <w:rsid w:val="00AE1EAE"/>
    <w:rsid w:val="00AE7FC5"/>
    <w:rsid w:val="00AF60C3"/>
    <w:rsid w:val="00B013A3"/>
    <w:rsid w:val="00B106B3"/>
    <w:rsid w:val="00B275FF"/>
    <w:rsid w:val="00B4580A"/>
    <w:rsid w:val="00B60915"/>
    <w:rsid w:val="00B618E8"/>
    <w:rsid w:val="00B63CB9"/>
    <w:rsid w:val="00B75320"/>
    <w:rsid w:val="00B76B27"/>
    <w:rsid w:val="00B81C97"/>
    <w:rsid w:val="00B957A9"/>
    <w:rsid w:val="00B97DF7"/>
    <w:rsid w:val="00BB11B4"/>
    <w:rsid w:val="00BC0DB5"/>
    <w:rsid w:val="00BE1DC0"/>
    <w:rsid w:val="00BF5D34"/>
    <w:rsid w:val="00C02280"/>
    <w:rsid w:val="00C02FB0"/>
    <w:rsid w:val="00C06F0B"/>
    <w:rsid w:val="00C07717"/>
    <w:rsid w:val="00C103D4"/>
    <w:rsid w:val="00C135C2"/>
    <w:rsid w:val="00C3406C"/>
    <w:rsid w:val="00C43EF0"/>
    <w:rsid w:val="00C5372D"/>
    <w:rsid w:val="00C8750B"/>
    <w:rsid w:val="00C90AA2"/>
    <w:rsid w:val="00C93705"/>
    <w:rsid w:val="00C93DF9"/>
    <w:rsid w:val="00C96CBF"/>
    <w:rsid w:val="00CA5D22"/>
    <w:rsid w:val="00CA7DEE"/>
    <w:rsid w:val="00CB50AF"/>
    <w:rsid w:val="00CC7A55"/>
    <w:rsid w:val="00CE193D"/>
    <w:rsid w:val="00CE6FA1"/>
    <w:rsid w:val="00CF1DF5"/>
    <w:rsid w:val="00D01990"/>
    <w:rsid w:val="00D04C37"/>
    <w:rsid w:val="00D10E56"/>
    <w:rsid w:val="00D21220"/>
    <w:rsid w:val="00D32CCD"/>
    <w:rsid w:val="00D37810"/>
    <w:rsid w:val="00D37887"/>
    <w:rsid w:val="00D44F84"/>
    <w:rsid w:val="00D55DEB"/>
    <w:rsid w:val="00D6049A"/>
    <w:rsid w:val="00D62849"/>
    <w:rsid w:val="00D62E5D"/>
    <w:rsid w:val="00D73482"/>
    <w:rsid w:val="00D96FAA"/>
    <w:rsid w:val="00D97068"/>
    <w:rsid w:val="00DA2D5B"/>
    <w:rsid w:val="00DA3D79"/>
    <w:rsid w:val="00DA7BB5"/>
    <w:rsid w:val="00DB5D06"/>
    <w:rsid w:val="00DC13CE"/>
    <w:rsid w:val="00DC2CD9"/>
    <w:rsid w:val="00DD0AF9"/>
    <w:rsid w:val="00DD1776"/>
    <w:rsid w:val="00DE2AD5"/>
    <w:rsid w:val="00DF0FD4"/>
    <w:rsid w:val="00DF6F64"/>
    <w:rsid w:val="00E16301"/>
    <w:rsid w:val="00E44026"/>
    <w:rsid w:val="00E508C1"/>
    <w:rsid w:val="00E6580F"/>
    <w:rsid w:val="00E8071F"/>
    <w:rsid w:val="00E906B2"/>
    <w:rsid w:val="00E92DF0"/>
    <w:rsid w:val="00E94DCB"/>
    <w:rsid w:val="00EB6763"/>
    <w:rsid w:val="00EB72D5"/>
    <w:rsid w:val="00EB76F3"/>
    <w:rsid w:val="00EC3909"/>
    <w:rsid w:val="00EC7912"/>
    <w:rsid w:val="00ED19A5"/>
    <w:rsid w:val="00ED6A6D"/>
    <w:rsid w:val="00EE39FB"/>
    <w:rsid w:val="00EE675B"/>
    <w:rsid w:val="00EE71A5"/>
    <w:rsid w:val="00F101BF"/>
    <w:rsid w:val="00F11482"/>
    <w:rsid w:val="00F12518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B413F"/>
    <w:rsid w:val="00FC4426"/>
    <w:rsid w:val="00FC5874"/>
    <w:rsid w:val="00FD495C"/>
    <w:rsid w:val="00FF4716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76216F"/>
  <w15:docId w15:val="{BF6F7197-1EAC-4936-9743-F5F1A267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931459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931459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93145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3145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31459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562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Mapadeldocumento">
    <w:name w:val="Document Map"/>
    <w:basedOn w:val="Normal"/>
    <w:link w:val="MapadeldocumentoCar"/>
    <w:rsid w:val="00D32C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D32C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0B3572"/>
    <w:rPr>
      <w:rFonts w:ascii="Arial" w:hAnsi="Arial" w:cs="Arial"/>
      <w:color w:val="000080"/>
      <w:sz w:val="32"/>
      <w:szCs w:val="36"/>
    </w:rPr>
  </w:style>
  <w:style w:type="table" w:styleId="Tablaconcuadrcula">
    <w:name w:val="Table Grid"/>
    <w:basedOn w:val="Tablanormal"/>
    <w:rsid w:val="000B3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Fuentedeprrafopredeter"/>
    <w:rsid w:val="00553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4F832-75E5-4099-9C1A-FDD9EB753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8</TotalTime>
  <Pages>4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Daniel Touceda Santorio</cp:lastModifiedBy>
  <cp:revision>8</cp:revision>
  <cp:lastPrinted>2017-10-11T08:56:00Z</cp:lastPrinted>
  <dcterms:created xsi:type="dcterms:W3CDTF">2017-10-11T08:38:00Z</dcterms:created>
  <dcterms:modified xsi:type="dcterms:W3CDTF">2022-10-13T10:00:00Z</dcterms:modified>
</cp:coreProperties>
</file>