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bCs/>
          <w:color w:val="auto"/>
        </w:rPr>
        <w:id w:val="-631790987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1D47EF72" w14:textId="77777777" w:rsidR="006C0B79" w:rsidRPr="00F24378" w:rsidRDefault="006C0B79" w:rsidP="00932D92">
          <w:pPr>
            <w:pStyle w:val="Lista0b"/>
          </w:pPr>
          <w:r w:rsidRPr="00F24378">
            <w:t>Índice</w:t>
          </w:r>
        </w:p>
        <w:p w14:paraId="2E55486B" w14:textId="3522AA8E" w:rsidR="000D2FF2" w:rsidRDefault="00461A2C">
          <w:pPr>
            <w:pStyle w:val="TDC1"/>
            <w:tabs>
              <w:tab w:val="left" w:pos="390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u w:val="none"/>
              <w14:ligatures w14:val="standardContextual"/>
            </w:rPr>
          </w:pPr>
          <w:r w:rsidRPr="00F24378">
            <w:fldChar w:fldCharType="begin"/>
          </w:r>
          <w:r w:rsidRPr="00F24378">
            <w:instrText xml:space="preserve"> TOC \o \h \z \u </w:instrText>
          </w:r>
          <w:r w:rsidRPr="00F24378">
            <w:fldChar w:fldCharType="separate"/>
          </w:r>
          <w:hyperlink w:anchor="_Toc149546737" w:history="1">
            <w:r w:rsidR="000D2FF2" w:rsidRPr="00B94A9F">
              <w:rPr>
                <w:rStyle w:val="Hipervnculo"/>
                <w:noProof/>
              </w:rPr>
              <w:t>1.</w:t>
            </w:r>
            <w:r w:rsidR="000D2FF2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u w:val="none"/>
                <w14:ligatures w14:val="standardContextual"/>
              </w:rPr>
              <w:tab/>
            </w:r>
            <w:r w:rsidR="000D2FF2" w:rsidRPr="00B94A9F">
              <w:rPr>
                <w:rStyle w:val="Hipervnculo"/>
                <w:noProof/>
              </w:rPr>
              <w:t>Resumen de consultas</w:t>
            </w:r>
            <w:r w:rsidR="000D2FF2">
              <w:rPr>
                <w:noProof/>
                <w:webHidden/>
              </w:rPr>
              <w:tab/>
            </w:r>
            <w:r w:rsidR="000D2FF2">
              <w:rPr>
                <w:noProof/>
                <w:webHidden/>
              </w:rPr>
              <w:fldChar w:fldCharType="begin"/>
            </w:r>
            <w:r w:rsidR="000D2FF2">
              <w:rPr>
                <w:noProof/>
                <w:webHidden/>
              </w:rPr>
              <w:instrText xml:space="preserve"> PAGEREF _Toc149546737 \h </w:instrText>
            </w:r>
            <w:r w:rsidR="000D2FF2">
              <w:rPr>
                <w:noProof/>
                <w:webHidden/>
              </w:rPr>
            </w:r>
            <w:r w:rsidR="000D2FF2">
              <w:rPr>
                <w:noProof/>
                <w:webHidden/>
              </w:rPr>
              <w:fldChar w:fldCharType="separate"/>
            </w:r>
            <w:r w:rsidR="000D2FF2">
              <w:rPr>
                <w:noProof/>
                <w:webHidden/>
              </w:rPr>
              <w:t>3</w:t>
            </w:r>
            <w:r w:rsidR="000D2FF2">
              <w:rPr>
                <w:noProof/>
                <w:webHidden/>
              </w:rPr>
              <w:fldChar w:fldCharType="end"/>
            </w:r>
          </w:hyperlink>
        </w:p>
        <w:p w14:paraId="18C7F56F" w14:textId="3DB1F709" w:rsidR="000D2FF2" w:rsidRDefault="000D2FF2">
          <w:pPr>
            <w:pStyle w:val="TDC1"/>
            <w:tabs>
              <w:tab w:val="left" w:pos="390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u w:val="none"/>
              <w14:ligatures w14:val="standardContextual"/>
            </w:rPr>
          </w:pPr>
          <w:hyperlink w:anchor="_Toc149546738" w:history="1">
            <w:r w:rsidRPr="00B94A9F">
              <w:rPr>
                <w:rStyle w:val="Hipervnculo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u w:val="none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F5E84" w14:textId="4B4AF2B3" w:rsidR="000D2FF2" w:rsidRDefault="000D2FF2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739" w:history="1">
            <w:r w:rsidRPr="00B94A9F">
              <w:rPr>
                <w:rStyle w:val="Hipervnculo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Breve Historia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9DAD3" w14:textId="2E2F6F59" w:rsidR="000D2FF2" w:rsidRDefault="000D2FF2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740" w:history="1">
            <w:r w:rsidRPr="00B94A9F">
              <w:rPr>
                <w:rStyle w:val="Hipervnculo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Componentes del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CA792" w14:textId="2CB95A61" w:rsidR="000D2FF2" w:rsidRDefault="000D2FF2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741" w:history="1">
            <w:r w:rsidRPr="00B94A9F">
              <w:rPr>
                <w:rStyle w:val="Hipervnculo"/>
                <w:noProof/>
              </w:rPr>
              <w:t>2.3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55A7D" w14:textId="3B6F8524" w:rsidR="000D2FF2" w:rsidRDefault="000D2FF2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742" w:history="1">
            <w:r w:rsidRPr="00B94A9F">
              <w:rPr>
                <w:rStyle w:val="Hipervnculo"/>
                <w:noProof/>
              </w:rPr>
              <w:t>2.4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Cláusulas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D4E11" w14:textId="58E43425" w:rsidR="000D2FF2" w:rsidRDefault="000D2FF2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743" w:history="1">
            <w:r w:rsidRPr="00B94A9F">
              <w:rPr>
                <w:rStyle w:val="Hipervnculo"/>
                <w:noProof/>
              </w:rPr>
              <w:t>2.5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Operadores 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8C828" w14:textId="17357D32" w:rsidR="000D2FF2" w:rsidRDefault="000D2FF2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744" w:history="1">
            <w:r w:rsidRPr="00B94A9F">
              <w:rPr>
                <w:rStyle w:val="Hipervnculo"/>
                <w:noProof/>
              </w:rPr>
              <w:t>2.6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Operadores de Comparación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3622C" w14:textId="08BC6097" w:rsidR="000D2FF2" w:rsidRDefault="000D2FF2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745" w:history="1">
            <w:r w:rsidRPr="00B94A9F">
              <w:rPr>
                <w:rStyle w:val="Hipervnculo"/>
                <w:noProof/>
              </w:rPr>
              <w:t>2.7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Funciones de Agregado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A224E" w14:textId="725F7993" w:rsidR="000D2FF2" w:rsidRDefault="000D2FF2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746" w:history="1">
            <w:r w:rsidRPr="00B94A9F">
              <w:rPr>
                <w:rStyle w:val="Hipervnculo"/>
                <w:noProof/>
              </w:rPr>
              <w:t>2.8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Precedencia de los operadores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2C887" w14:textId="6D6F251B" w:rsidR="000D2FF2" w:rsidRDefault="000D2FF2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747" w:history="1">
            <w:r w:rsidRPr="00B94A9F">
              <w:rPr>
                <w:rStyle w:val="Hipervnculo"/>
                <w:noProof/>
              </w:rPr>
              <w:t>2.9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Orden de ejecución de los 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3B3BD" w14:textId="67755911" w:rsidR="000D2FF2" w:rsidRDefault="000D2FF2">
          <w:pPr>
            <w:pStyle w:val="TDC1"/>
            <w:tabs>
              <w:tab w:val="left" w:pos="390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u w:val="none"/>
              <w14:ligatures w14:val="standardContextual"/>
            </w:rPr>
          </w:pPr>
          <w:hyperlink w:anchor="_Toc149546748" w:history="1">
            <w:r w:rsidRPr="00B94A9F">
              <w:rPr>
                <w:rStyle w:val="Hipervnculo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u w:val="none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Consultas de Selección (SELECT FROM)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34B8D" w14:textId="045B07D7" w:rsidR="000D2FF2" w:rsidRDefault="000D2FF2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749" w:history="1">
            <w:r w:rsidRPr="00B94A9F">
              <w:rPr>
                <w:rStyle w:val="Hipervnculo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Consultas básicas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63DA8" w14:textId="3AC823FD" w:rsidR="000D2FF2" w:rsidRDefault="000D2FF2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750" w:history="1">
            <w:r w:rsidRPr="00B94A9F">
              <w:rPr>
                <w:rStyle w:val="Hipervnculo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Reunir varias tablas: Consultas de Unión Internas (INNER JOIN, NATURAL JOIN)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84346" w14:textId="2C99D78E" w:rsidR="000D2FF2" w:rsidRDefault="000D2FF2">
          <w:pPr>
            <w:pStyle w:val="TDC3"/>
            <w:tabs>
              <w:tab w:val="left" w:pos="666"/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14:ligatures w14:val="standardContextual"/>
            </w:rPr>
          </w:pPr>
          <w:hyperlink w:anchor="_Toc149546751" w:history="1">
            <w:r w:rsidRPr="00B94A9F">
              <w:rPr>
                <w:rStyle w:val="Hipervnculo"/>
                <w:noProof/>
              </w:rPr>
              <w:t>3.2.1</w:t>
            </w:r>
            <w:r>
              <w:rPr>
                <w:rFonts w:eastAsiaTheme="minorEastAsia" w:cstheme="minorBidi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INNER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9CE57" w14:textId="4714BC19" w:rsidR="000D2FF2" w:rsidRDefault="000D2FF2">
          <w:pPr>
            <w:pStyle w:val="TDC3"/>
            <w:tabs>
              <w:tab w:val="left" w:pos="666"/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14:ligatures w14:val="standardContextual"/>
            </w:rPr>
          </w:pPr>
          <w:hyperlink w:anchor="_Toc149546752" w:history="1">
            <w:r w:rsidRPr="00B94A9F">
              <w:rPr>
                <w:rStyle w:val="Hipervnculo"/>
                <w:noProof/>
              </w:rPr>
              <w:t>3.2.2</w:t>
            </w:r>
            <w:r>
              <w:rPr>
                <w:rFonts w:eastAsiaTheme="minorEastAsia" w:cstheme="minorBidi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Como reunir 3 o más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DA763" w14:textId="59DFC055" w:rsidR="000D2FF2" w:rsidRDefault="000D2FF2">
          <w:pPr>
            <w:pStyle w:val="TDC3"/>
            <w:tabs>
              <w:tab w:val="left" w:pos="666"/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14:ligatures w14:val="standardContextual"/>
            </w:rPr>
          </w:pPr>
          <w:hyperlink w:anchor="_Toc149546753" w:history="1">
            <w:r w:rsidRPr="00B94A9F">
              <w:rPr>
                <w:rStyle w:val="Hipervnculo"/>
                <w:noProof/>
              </w:rPr>
              <w:t>3.2.3</w:t>
            </w:r>
            <w:r>
              <w:rPr>
                <w:rFonts w:eastAsiaTheme="minorEastAsia" w:cstheme="minorBidi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Otras maneras de reunir 2 tablas: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B5B41" w14:textId="4A3E027D" w:rsidR="000D2FF2" w:rsidRDefault="000D2FF2">
          <w:pPr>
            <w:pStyle w:val="TDC4"/>
            <w:tabs>
              <w:tab w:val="left" w:pos="842"/>
              <w:tab w:val="right" w:leader="dot" w:pos="9628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49546754" w:history="1">
            <w:r w:rsidRPr="00B94A9F">
              <w:rPr>
                <w:rStyle w:val="Hipervnculo"/>
                <w:b/>
                <w:noProof/>
              </w:rPr>
              <w:t>3.2.3.1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NATURAL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8A1BA" w14:textId="27AD43BE" w:rsidR="000D2FF2" w:rsidRDefault="000D2FF2">
          <w:pPr>
            <w:pStyle w:val="TDC4"/>
            <w:tabs>
              <w:tab w:val="left" w:pos="842"/>
              <w:tab w:val="right" w:leader="dot" w:pos="9628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49546755" w:history="1">
            <w:r w:rsidRPr="00B94A9F">
              <w:rPr>
                <w:rStyle w:val="Hipervnculo"/>
                <w:b/>
                <w:noProof/>
                <w:lang w:eastAsia="es-ES_tradnl"/>
              </w:rPr>
              <w:t>3.2.3.2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  <w:lang w:eastAsia="es-ES_tradnl"/>
              </w:rPr>
              <w:t>Producto cartesiano con WHERE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169F6" w14:textId="19769B65" w:rsidR="000D2FF2" w:rsidRDefault="000D2FF2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756" w:history="1">
            <w:r w:rsidRPr="00B94A9F">
              <w:rPr>
                <w:rStyle w:val="Hipervnculo"/>
                <w:noProof/>
              </w:rPr>
              <w:t>3.3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ORDER BY: Ordenar los registros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AD2EA" w14:textId="2678C8AB" w:rsidR="000D2FF2" w:rsidRDefault="000D2FF2">
          <w:pPr>
            <w:pStyle w:val="TDC3"/>
            <w:tabs>
              <w:tab w:val="left" w:pos="666"/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14:ligatures w14:val="standardContextual"/>
            </w:rPr>
          </w:pPr>
          <w:hyperlink w:anchor="_Toc149546757" w:history="1">
            <w:r w:rsidRPr="00B94A9F">
              <w:rPr>
                <w:rStyle w:val="Hipervnculo"/>
                <w:noProof/>
              </w:rPr>
              <w:t>3.3.1</w:t>
            </w:r>
            <w:r>
              <w:rPr>
                <w:rFonts w:eastAsiaTheme="minorEastAsia" w:cstheme="minorBidi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LIMIT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A3EF6" w14:textId="3F3BED8F" w:rsidR="000D2FF2" w:rsidRDefault="000D2FF2">
          <w:pPr>
            <w:pStyle w:val="TDC3"/>
            <w:tabs>
              <w:tab w:val="left" w:pos="666"/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14:ligatures w14:val="standardContextual"/>
            </w:rPr>
          </w:pPr>
          <w:hyperlink w:anchor="_Toc149546758" w:history="1">
            <w:r w:rsidRPr="00B94A9F">
              <w:rPr>
                <w:rStyle w:val="Hipervnculo"/>
                <w:noProof/>
              </w:rPr>
              <w:t>3.3.2</w:t>
            </w:r>
            <w:r>
              <w:rPr>
                <w:rFonts w:eastAsiaTheme="minorEastAsia" w:cstheme="minorBidi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DISTINCT /DISTINCTROW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E490C" w14:textId="24185FA7" w:rsidR="000D2FF2" w:rsidRDefault="000D2FF2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759" w:history="1">
            <w:r w:rsidRPr="00B94A9F">
              <w:rPr>
                <w:rStyle w:val="Hipervnculo"/>
                <w:noProof/>
              </w:rPr>
              <w:t>3.4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Alias: 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5177E" w14:textId="112A0D43" w:rsidR="000D2FF2" w:rsidRDefault="000D2FF2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760" w:history="1">
            <w:r w:rsidRPr="00B94A9F">
              <w:rPr>
                <w:rStyle w:val="Hipervnculo"/>
                <w:noProof/>
              </w:rPr>
              <w:t>3.5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Indicar en que tabla o base de datos se encuentra la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31737" w14:textId="40332193" w:rsidR="000D2FF2" w:rsidRDefault="000D2FF2">
          <w:pPr>
            <w:pStyle w:val="TDC1"/>
            <w:tabs>
              <w:tab w:val="left" w:pos="390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u w:val="none"/>
              <w14:ligatures w14:val="standardContextual"/>
            </w:rPr>
          </w:pPr>
          <w:hyperlink w:anchor="_Toc149546761" w:history="1">
            <w:r w:rsidRPr="00B94A9F">
              <w:rPr>
                <w:rStyle w:val="Hipervnculo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u w:val="none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Criterios de Selección (WHERE)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E55AC" w14:textId="7195187B" w:rsidR="000D2FF2" w:rsidRDefault="000D2FF2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762" w:history="1">
            <w:r w:rsidRPr="00B94A9F">
              <w:rPr>
                <w:rStyle w:val="Hipervnculo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La cláusula WHERE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98646" w14:textId="114E419C" w:rsidR="000D2FF2" w:rsidRDefault="000D2FF2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763" w:history="1">
            <w:r w:rsidRPr="00B94A9F">
              <w:rPr>
                <w:rStyle w:val="Hipervnculo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OPERADORES ARITMETICOS EN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0D64A" w14:textId="3BA26855" w:rsidR="000D2FF2" w:rsidRDefault="000D2FF2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764" w:history="1">
            <w:r w:rsidRPr="00B94A9F">
              <w:rPr>
                <w:rStyle w:val="Hipervnculo"/>
                <w:noProof/>
              </w:rPr>
              <w:t>4.3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Operadores de Comparación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9AAD4" w14:textId="47ECDBC4" w:rsidR="000D2FF2" w:rsidRDefault="000D2FF2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765" w:history="1">
            <w:r w:rsidRPr="00B94A9F">
              <w:rPr>
                <w:rStyle w:val="Hipervnculo"/>
                <w:noProof/>
              </w:rPr>
              <w:t>4.4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Operadores 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B479C" w14:textId="23871994" w:rsidR="000D2FF2" w:rsidRDefault="000D2FF2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766" w:history="1">
            <w:r w:rsidRPr="00B94A9F">
              <w:rPr>
                <w:rStyle w:val="Hipervnculo"/>
                <w:noProof/>
              </w:rPr>
              <w:t>4.5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Intervalos de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6CED1" w14:textId="0B1AC7BA" w:rsidR="000D2FF2" w:rsidRDefault="000D2FF2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767" w:history="1">
            <w:r w:rsidRPr="00B94A9F">
              <w:rPr>
                <w:rStyle w:val="Hipervnculo"/>
                <w:noProof/>
              </w:rPr>
              <w:t>4.6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IS NULL / IS NOT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8E2AC" w14:textId="72324BEB" w:rsidR="000D2FF2" w:rsidRDefault="000D2FF2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768" w:history="1">
            <w:r w:rsidRPr="00B94A9F">
              <w:rPr>
                <w:rStyle w:val="Hipervnculo"/>
                <w:noProof/>
              </w:rPr>
              <w:t>4.7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El Operador 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CA38C" w14:textId="44A21422" w:rsidR="000D2FF2" w:rsidRDefault="000D2FF2">
          <w:pPr>
            <w:pStyle w:val="TDC7"/>
            <w:tabs>
              <w:tab w:val="right" w:leader="dot" w:pos="9628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49546769" w:history="1">
            <w:r w:rsidRPr="00B94A9F">
              <w:rPr>
                <w:rStyle w:val="Hipervnculo"/>
                <w:noProof/>
                <w:shd w:val="clear" w:color="auto" w:fill="FFFFFF"/>
                <w:lang w:eastAsia="es-ES_tradnl"/>
              </w:rPr>
              <w:t>#</w:t>
            </w:r>
            <w:r w:rsidRPr="00B94A9F">
              <w:rPr>
                <w:rStyle w:val="Hipervnculo"/>
                <w:i/>
                <w:noProof/>
                <w:shd w:val="clear" w:color="auto" w:fill="FFFFFF"/>
                <w:lang w:eastAsia="es-ES_tradnl"/>
              </w:rPr>
              <w:t>Es preferible esta búsqueda con =, frente a la que emplea LIKE más 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AFB24" w14:textId="0E938C2A" w:rsidR="000D2FF2" w:rsidRDefault="000D2FF2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770" w:history="1">
            <w:r w:rsidRPr="00B94A9F">
              <w:rPr>
                <w:rStyle w:val="Hipervnculo"/>
                <w:noProof/>
              </w:rPr>
              <w:t>4.8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El Operador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16049" w14:textId="19345680" w:rsidR="000D2FF2" w:rsidRDefault="000D2FF2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771" w:history="1">
            <w:r w:rsidRPr="00B94A9F">
              <w:rPr>
                <w:rStyle w:val="Hipervnculo"/>
                <w:noProof/>
              </w:rPr>
              <w:t>4.9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Cuándo usar = / IN, &lt;&gt; / NOT IN , &gt; / &gt; ALL( ) / &gt; ANY(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77995" w14:textId="3CFC2533" w:rsidR="000D2FF2" w:rsidRDefault="000D2FF2">
          <w:pPr>
            <w:pStyle w:val="TDC2"/>
            <w:tabs>
              <w:tab w:val="left" w:pos="613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772" w:history="1">
            <w:r w:rsidRPr="00B94A9F">
              <w:rPr>
                <w:rStyle w:val="Hipervnculo"/>
                <w:noProof/>
              </w:rPr>
              <w:t>4.10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IFNULL, COALESCE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01149" w14:textId="507D95C7" w:rsidR="000D2FF2" w:rsidRDefault="000D2FF2">
          <w:pPr>
            <w:pStyle w:val="TDC2"/>
            <w:tabs>
              <w:tab w:val="left" w:pos="613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773" w:history="1">
            <w:r w:rsidRPr="00B94A9F">
              <w:rPr>
                <w:rStyle w:val="Hipervnculo"/>
                <w:noProof/>
              </w:rPr>
              <w:t>4.11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Fechas, como trabajar con fechas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3F44A" w14:textId="1B0C6C3A" w:rsidR="000D2FF2" w:rsidRDefault="000D2FF2">
          <w:pPr>
            <w:pStyle w:val="TDC3"/>
            <w:tabs>
              <w:tab w:val="left" w:pos="777"/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14:ligatures w14:val="standardContextual"/>
            </w:rPr>
          </w:pPr>
          <w:hyperlink w:anchor="_Toc149546774" w:history="1">
            <w:r w:rsidRPr="00B94A9F">
              <w:rPr>
                <w:rStyle w:val="Hipervnculo"/>
                <w:noProof/>
              </w:rPr>
              <w:t>4.11.1</w:t>
            </w:r>
            <w:r>
              <w:rPr>
                <w:rFonts w:eastAsiaTheme="minorEastAsia" w:cstheme="minorBidi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Ejemplos de consultas por fechas: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F7B65" w14:textId="76A78CE7" w:rsidR="000D2FF2" w:rsidRDefault="000D2FF2">
          <w:pPr>
            <w:pStyle w:val="TDC3"/>
            <w:tabs>
              <w:tab w:val="left" w:pos="777"/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14:ligatures w14:val="standardContextual"/>
            </w:rPr>
          </w:pPr>
          <w:hyperlink w:anchor="_Toc149546775" w:history="1">
            <w:r w:rsidRPr="00B94A9F">
              <w:rPr>
                <w:rStyle w:val="Hipervnculo"/>
                <w:noProof/>
              </w:rPr>
              <w:t>4.11.2</w:t>
            </w:r>
            <w:r>
              <w:rPr>
                <w:rFonts w:eastAsiaTheme="minorEastAsia" w:cstheme="minorBidi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Cambiar el formato de salida de una fecha (</w:t>
            </w:r>
            <w:r w:rsidRPr="00B94A9F">
              <w:rPr>
                <w:rStyle w:val="Hipervnculo"/>
                <w:noProof/>
                <w:highlight w:val="yellow"/>
              </w:rPr>
              <w:t>poco importante</w:t>
            </w:r>
            <w:r w:rsidRPr="00B94A9F">
              <w:rPr>
                <w:rStyle w:val="Hipervnculo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DBA97" w14:textId="18BC0395" w:rsidR="000D2FF2" w:rsidRDefault="000D2FF2">
          <w:pPr>
            <w:pStyle w:val="TDC3"/>
            <w:tabs>
              <w:tab w:val="left" w:pos="777"/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14:ligatures w14:val="standardContextual"/>
            </w:rPr>
          </w:pPr>
          <w:hyperlink w:anchor="_Toc149546776" w:history="1">
            <w:r w:rsidRPr="00B94A9F">
              <w:rPr>
                <w:rStyle w:val="Hipervnculo"/>
                <w:noProof/>
              </w:rPr>
              <w:t>4.11.3</w:t>
            </w:r>
            <w:r>
              <w:rPr>
                <w:rFonts w:eastAsiaTheme="minorEastAsia" w:cstheme="minorBidi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Funciones para trabajar con fechas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C1816" w14:textId="1375CE0C" w:rsidR="000D2FF2" w:rsidRDefault="000D2FF2">
          <w:pPr>
            <w:pStyle w:val="TDC3"/>
            <w:tabs>
              <w:tab w:val="left" w:pos="777"/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14:ligatures w14:val="standardContextual"/>
            </w:rPr>
          </w:pPr>
          <w:hyperlink w:anchor="_Toc149546777" w:history="1">
            <w:r w:rsidRPr="00B94A9F">
              <w:rPr>
                <w:rStyle w:val="Hipervnculo"/>
                <w:noProof/>
              </w:rPr>
              <w:t>4.11.4</w:t>
            </w:r>
            <w:r>
              <w:rPr>
                <w:rFonts w:eastAsiaTheme="minorEastAsia" w:cstheme="minorBidi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DATE_FORMAT()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4C6AD" w14:textId="6E1DC730" w:rsidR="000D2FF2" w:rsidRDefault="000D2FF2">
          <w:pPr>
            <w:pStyle w:val="TDC2"/>
            <w:tabs>
              <w:tab w:val="left" w:pos="613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778" w:history="1">
            <w:r w:rsidRPr="00B94A9F">
              <w:rPr>
                <w:rStyle w:val="Hipervnculo"/>
                <w:noProof/>
              </w:rPr>
              <w:t>4.12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Realizar cálculos con fechas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6CE03" w14:textId="630D3CF1" w:rsidR="000D2FF2" w:rsidRDefault="000D2FF2">
          <w:pPr>
            <w:pStyle w:val="TDC2"/>
            <w:tabs>
              <w:tab w:val="left" w:pos="613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779" w:history="1">
            <w:r w:rsidRPr="00B94A9F">
              <w:rPr>
                <w:rStyle w:val="Hipervnculo"/>
                <w:noProof/>
              </w:rPr>
              <w:t>4.13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Expresiones regulares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A29E6" w14:textId="4609DA90" w:rsidR="000D2FF2" w:rsidRDefault="000D2FF2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14:ligatures w14:val="standardContextual"/>
            </w:rPr>
          </w:pPr>
          <w:hyperlink w:anchor="_Toc149546780" w:history="1">
            <w:r w:rsidRPr="00B94A9F">
              <w:rPr>
                <w:rStyle w:val="Hipervnculo"/>
                <w:noProof/>
              </w:rPr>
              <w:t>4.13.1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62A1B" w14:textId="2FB92A3D" w:rsidR="000D2FF2" w:rsidRDefault="000D2FF2">
          <w:pPr>
            <w:pStyle w:val="TDC1"/>
            <w:tabs>
              <w:tab w:val="left" w:pos="390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u w:val="none"/>
              <w14:ligatures w14:val="standardContextual"/>
            </w:rPr>
          </w:pPr>
          <w:hyperlink w:anchor="_Toc149546781" w:history="1">
            <w:r w:rsidRPr="00B94A9F">
              <w:rPr>
                <w:rStyle w:val="Hipervnculo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u w:val="none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FUNCIONES DE AGREGADO: SUM, AVG, MAX, MIN,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A2792" w14:textId="0C25E8F7" w:rsidR="000D2FF2" w:rsidRDefault="000D2FF2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782" w:history="1">
            <w:r w:rsidRPr="00B94A9F">
              <w:rPr>
                <w:rStyle w:val="Hipervnculo"/>
                <w:noProof/>
              </w:rPr>
              <w:t>5.1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AVG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CFD1C" w14:textId="00AC6CC8" w:rsidR="000D2FF2" w:rsidRDefault="000D2FF2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783" w:history="1">
            <w:r w:rsidRPr="00B94A9F">
              <w:rPr>
                <w:rStyle w:val="Hipervnculo"/>
                <w:noProof/>
              </w:rPr>
              <w:t>5.2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6D252" w14:textId="68A23F8C" w:rsidR="000D2FF2" w:rsidRDefault="000D2FF2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784" w:history="1">
            <w:r w:rsidRPr="00B94A9F">
              <w:rPr>
                <w:rStyle w:val="Hipervnculo"/>
                <w:noProof/>
              </w:rPr>
              <w:t>5.3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MAX, 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F61A4" w14:textId="4D697C1B" w:rsidR="000D2FF2" w:rsidRDefault="000D2FF2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785" w:history="1">
            <w:r w:rsidRPr="00B94A9F">
              <w:rPr>
                <w:rStyle w:val="Hipervnculo"/>
                <w:noProof/>
              </w:rPr>
              <w:t>5.4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19FDB" w14:textId="2ABB5887" w:rsidR="000D2FF2" w:rsidRDefault="000D2FF2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786" w:history="1">
            <w:r w:rsidRPr="00B94A9F">
              <w:rPr>
                <w:rStyle w:val="Hipervnculo"/>
                <w:noProof/>
              </w:rPr>
              <w:t>5.5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STDEV, STDEVP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E4EC7" w14:textId="764D2AE4" w:rsidR="000D2FF2" w:rsidRDefault="000D2FF2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787" w:history="1">
            <w:r w:rsidRPr="00B94A9F">
              <w:rPr>
                <w:rStyle w:val="Hipervnculo"/>
                <w:noProof/>
              </w:rPr>
              <w:t>5.6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1074D" w14:textId="5E778B41" w:rsidR="000D2FF2" w:rsidRDefault="000D2FF2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788" w:history="1">
            <w:r w:rsidRPr="00B94A9F">
              <w:rPr>
                <w:rStyle w:val="Hipervnculo"/>
                <w:noProof/>
              </w:rPr>
              <w:t>5.7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Efecto de los valores NULL sobre las funciones de agregado: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1FB1B" w14:textId="3668A5BC" w:rsidR="000D2FF2" w:rsidRDefault="000D2FF2">
          <w:pPr>
            <w:pStyle w:val="TDC1"/>
            <w:tabs>
              <w:tab w:val="left" w:pos="390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u w:val="none"/>
              <w14:ligatures w14:val="standardContextual"/>
            </w:rPr>
          </w:pPr>
          <w:hyperlink w:anchor="_Toc149546789" w:history="1">
            <w:r w:rsidRPr="00B94A9F">
              <w:rPr>
                <w:rStyle w:val="Hipervnculo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u w:val="none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Agrupamiento de Registros (GROUP BY)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ADE06" w14:textId="7E06DE18" w:rsidR="000D2FF2" w:rsidRDefault="000D2FF2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790" w:history="1">
            <w:r w:rsidRPr="00B94A9F">
              <w:rPr>
                <w:rStyle w:val="Hipervnculo"/>
                <w:noProof/>
                <w:lang w:eastAsia="es-ES_tradnl"/>
              </w:rPr>
              <w:t>6.1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  <w:lang w:eastAsia="es-ES_tradnl"/>
              </w:rPr>
              <w:t>GROUP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47442" w14:textId="0764D1E2" w:rsidR="000D2FF2" w:rsidRDefault="000D2FF2">
          <w:pPr>
            <w:pStyle w:val="TDC3"/>
            <w:tabs>
              <w:tab w:val="left" w:pos="666"/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14:ligatures w14:val="standardContextual"/>
            </w:rPr>
          </w:pPr>
          <w:hyperlink w:anchor="_Toc149546791" w:history="1">
            <w:r w:rsidRPr="00B94A9F">
              <w:rPr>
                <w:rStyle w:val="Hipervnculo"/>
                <w:noProof/>
                <w:lang w:eastAsia="es-ES_tradnl"/>
              </w:rPr>
              <w:t>6.1.1</w:t>
            </w:r>
            <w:r>
              <w:rPr>
                <w:rFonts w:eastAsiaTheme="minorEastAsia" w:cstheme="minorBidi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  <w:lang w:eastAsia="es-ES_tradnl"/>
              </w:rPr>
              <w:t>HAVING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CC6EB" w14:textId="54FF768C" w:rsidR="000D2FF2" w:rsidRDefault="000D2FF2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792" w:history="1">
            <w:r w:rsidRPr="00B94A9F">
              <w:rPr>
                <w:rStyle w:val="Hipervnculo"/>
                <w:noProof/>
              </w:rPr>
              <w:t>6.2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SELECT INTO OUTFILE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7EF06" w14:textId="07CA36BA" w:rsidR="000D2FF2" w:rsidRDefault="000D2FF2">
          <w:pPr>
            <w:pStyle w:val="TDC1"/>
            <w:tabs>
              <w:tab w:val="left" w:pos="390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u w:val="none"/>
              <w14:ligatures w14:val="standardContextual"/>
            </w:rPr>
          </w:pPr>
          <w:hyperlink w:anchor="_Toc149546793" w:history="1">
            <w:r w:rsidRPr="00B94A9F">
              <w:rPr>
                <w:rStyle w:val="Hipervnculo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u w:val="none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Consultas de Acción (INSERT, UPDATE, DELETE)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9A839" w14:textId="793D43E1" w:rsidR="000D2FF2" w:rsidRDefault="000D2FF2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794" w:history="1">
            <w:r w:rsidRPr="00B94A9F">
              <w:rPr>
                <w:rStyle w:val="Hipervnculo"/>
                <w:noProof/>
              </w:rPr>
              <w:t>7.1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INSERT INTO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77409" w14:textId="4DB581A2" w:rsidR="000D2FF2" w:rsidRDefault="000D2FF2">
          <w:pPr>
            <w:pStyle w:val="TDC3"/>
            <w:tabs>
              <w:tab w:val="left" w:pos="666"/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14:ligatures w14:val="standardContextual"/>
            </w:rPr>
          </w:pPr>
          <w:hyperlink w:anchor="_Toc149546795" w:history="1">
            <w:r w:rsidRPr="00B94A9F">
              <w:rPr>
                <w:rStyle w:val="Hipervnculo"/>
                <w:noProof/>
              </w:rPr>
              <w:t>7.1.1</w:t>
            </w:r>
            <w:r>
              <w:rPr>
                <w:rFonts w:eastAsiaTheme="minorEastAsia" w:cstheme="minorBidi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insertar una fila en una tabla: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B7B98" w14:textId="239154D4" w:rsidR="000D2FF2" w:rsidRDefault="000D2FF2">
          <w:pPr>
            <w:pStyle w:val="TDC4"/>
            <w:tabs>
              <w:tab w:val="left" w:pos="842"/>
              <w:tab w:val="right" w:leader="dot" w:pos="9628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49546796" w:history="1">
            <w:r w:rsidRPr="00B94A9F">
              <w:rPr>
                <w:rStyle w:val="Hipervnculo"/>
                <w:b/>
                <w:noProof/>
              </w:rPr>
              <w:t>7.1.1.1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b/>
                <w:bCs/>
                <w:noProof/>
              </w:rPr>
              <w:t>Opción A</w:t>
            </w:r>
            <w:r w:rsidRPr="00B94A9F">
              <w:rPr>
                <w:rStyle w:val="Hipervnculo"/>
                <w:noProof/>
              </w:rPr>
              <w:t>: Indicar valores para todos los atributos de la fila: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18004" w14:textId="6937BB9C" w:rsidR="000D2FF2" w:rsidRDefault="000D2FF2">
          <w:pPr>
            <w:pStyle w:val="TDC4"/>
            <w:tabs>
              <w:tab w:val="left" w:pos="842"/>
              <w:tab w:val="right" w:leader="dot" w:pos="9628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49546797" w:history="1">
            <w:r w:rsidRPr="00B94A9F">
              <w:rPr>
                <w:rStyle w:val="Hipervnculo"/>
                <w:b/>
                <w:noProof/>
              </w:rPr>
              <w:t>7.1.1.2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b/>
                <w:bCs/>
                <w:noProof/>
              </w:rPr>
              <w:t>Opción B</w:t>
            </w:r>
            <w:r w:rsidRPr="00B94A9F">
              <w:rPr>
                <w:rStyle w:val="Hipervnculo"/>
                <w:noProof/>
              </w:rPr>
              <w:t>: Indicar sólo algunos atributos de la fila: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8CE6E" w14:textId="5F51BFAF" w:rsidR="000D2FF2" w:rsidRDefault="000D2FF2">
          <w:pPr>
            <w:pStyle w:val="TDC3"/>
            <w:tabs>
              <w:tab w:val="left" w:pos="666"/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14:ligatures w14:val="standardContextual"/>
            </w:rPr>
          </w:pPr>
          <w:hyperlink w:anchor="_Toc149546798" w:history="1">
            <w:r w:rsidRPr="00B94A9F">
              <w:rPr>
                <w:rStyle w:val="Hipervnculo"/>
                <w:noProof/>
              </w:rPr>
              <w:t>7.1.2</w:t>
            </w:r>
            <w:r>
              <w:rPr>
                <w:rFonts w:eastAsiaTheme="minorEastAsia" w:cstheme="minorBidi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Insertar varias filas con un único comando INSERT: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4158C" w14:textId="746DFEBF" w:rsidR="000D2FF2" w:rsidRDefault="000D2FF2">
          <w:pPr>
            <w:pStyle w:val="TDC3"/>
            <w:tabs>
              <w:tab w:val="left" w:pos="666"/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14:ligatures w14:val="standardContextual"/>
            </w:rPr>
          </w:pPr>
          <w:hyperlink w:anchor="_Toc149546799" w:history="1">
            <w:r w:rsidRPr="00B94A9F">
              <w:rPr>
                <w:rStyle w:val="Hipervnculo"/>
                <w:noProof/>
              </w:rPr>
              <w:t>7.1.3</w:t>
            </w:r>
            <w:r>
              <w:rPr>
                <w:rFonts w:eastAsiaTheme="minorEastAsia" w:cstheme="minorBidi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Insertar una fila en una tabla que incluye un atributo que tiene la propiedad AUTO_INCREMENT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B868C" w14:textId="2F46633B" w:rsidR="000D2FF2" w:rsidRDefault="000D2FF2">
          <w:pPr>
            <w:pStyle w:val="TDC3"/>
            <w:tabs>
              <w:tab w:val="left" w:pos="666"/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14:ligatures w14:val="standardContextual"/>
            </w:rPr>
          </w:pPr>
          <w:hyperlink w:anchor="_Toc149546800" w:history="1">
            <w:r w:rsidRPr="00B94A9F">
              <w:rPr>
                <w:rStyle w:val="Hipervnculo"/>
                <w:noProof/>
              </w:rPr>
              <w:t>7.1.4</w:t>
            </w:r>
            <w:r>
              <w:rPr>
                <w:rFonts w:eastAsiaTheme="minorEastAsia" w:cstheme="minorBidi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Explicación mediante ejemplos de varias alternativas de 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58C97" w14:textId="08D3EC7D" w:rsidR="000D2FF2" w:rsidRDefault="000D2FF2">
          <w:pPr>
            <w:pStyle w:val="TDC3"/>
            <w:tabs>
              <w:tab w:val="left" w:pos="666"/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14:ligatures w14:val="standardContextual"/>
            </w:rPr>
          </w:pPr>
          <w:hyperlink w:anchor="_Toc149546801" w:history="1">
            <w:r w:rsidRPr="00B94A9F">
              <w:rPr>
                <w:rStyle w:val="Hipervnculo"/>
                <w:noProof/>
              </w:rPr>
              <w:t>7.1.5</w:t>
            </w:r>
            <w:r>
              <w:rPr>
                <w:rFonts w:eastAsiaTheme="minorEastAsia" w:cstheme="minorBidi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Insertar filas obteniendo los datos mediante una consulta a otras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F4DA1" w14:textId="79FD2058" w:rsidR="000D2FF2" w:rsidRDefault="000D2FF2">
          <w:pPr>
            <w:pStyle w:val="TDC3"/>
            <w:tabs>
              <w:tab w:val="left" w:pos="666"/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14:ligatures w14:val="standardContextual"/>
            </w:rPr>
          </w:pPr>
          <w:hyperlink w:anchor="_Toc149546802" w:history="1">
            <w:r w:rsidRPr="00B94A9F">
              <w:rPr>
                <w:rStyle w:val="Hipervnculo"/>
                <w:noProof/>
              </w:rPr>
              <w:t>7.1.6</w:t>
            </w:r>
            <w:r>
              <w:rPr>
                <w:rFonts w:eastAsiaTheme="minorEastAsia" w:cstheme="minorBidi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LOAD DATA INFILE: Insertar filas procedentes de un fichero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1EBFB" w14:textId="00213F7D" w:rsidR="000D2FF2" w:rsidRDefault="000D2FF2">
          <w:pPr>
            <w:pStyle w:val="TDC3"/>
            <w:tabs>
              <w:tab w:val="left" w:pos="666"/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14:ligatures w14:val="standardContextual"/>
            </w:rPr>
          </w:pPr>
          <w:hyperlink w:anchor="_Toc149546803" w:history="1">
            <w:r w:rsidRPr="00B94A9F">
              <w:rPr>
                <w:rStyle w:val="Hipervnculo"/>
                <w:noProof/>
              </w:rPr>
              <w:t>7.1.7</w:t>
            </w:r>
            <w:r>
              <w:rPr>
                <w:rFonts w:eastAsiaTheme="minorEastAsia" w:cstheme="minorBidi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REPLACE: utiliza los datos de la tabla B para actualizar o insertar datos en la tabla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6FBDC" w14:textId="4E081CE5" w:rsidR="000D2FF2" w:rsidRDefault="000D2FF2">
          <w:pPr>
            <w:pStyle w:val="TDC3"/>
            <w:tabs>
              <w:tab w:val="left" w:pos="666"/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14:ligatures w14:val="standardContextual"/>
            </w:rPr>
          </w:pPr>
          <w:hyperlink w:anchor="_Toc149546804" w:history="1">
            <w:r w:rsidRPr="00B94A9F">
              <w:rPr>
                <w:rStyle w:val="Hipervnculo"/>
                <w:noProof/>
              </w:rPr>
              <w:t>7.1.8</w:t>
            </w:r>
            <w:r>
              <w:rPr>
                <w:rFonts w:eastAsiaTheme="minorEastAsia" w:cstheme="minorBidi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Deshabilitar el chequeo de las FOREIGN KEYs para poder insertar ciertas filas que incumplen restricciones de FOREIGN KEY: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9148A" w14:textId="1866BFBB" w:rsidR="000D2FF2" w:rsidRDefault="000D2FF2">
          <w:pPr>
            <w:pStyle w:val="TDC4"/>
            <w:tabs>
              <w:tab w:val="left" w:pos="842"/>
              <w:tab w:val="right" w:leader="dot" w:pos="9628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49546805" w:history="1">
            <w:r w:rsidRPr="00B94A9F">
              <w:rPr>
                <w:rStyle w:val="Hipervnculo"/>
                <w:b/>
                <w:noProof/>
              </w:rPr>
              <w:t>7.1.8.1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i/>
                <w:noProof/>
              </w:rPr>
              <w:t>SET FOREIGN_KEY_CHECKS = 0</w:t>
            </w:r>
            <w:r w:rsidRPr="00B94A9F">
              <w:rPr>
                <w:rStyle w:val="Hipervnculo"/>
                <w:noProof/>
              </w:rPr>
              <w:t xml:space="preserve"> consideraciones a tener en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5E85E" w14:textId="151A9F29" w:rsidR="000D2FF2" w:rsidRDefault="000D2FF2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806" w:history="1">
            <w:r w:rsidRPr="00B94A9F">
              <w:rPr>
                <w:rStyle w:val="Hipervnculo"/>
                <w:noProof/>
              </w:rPr>
              <w:t>7.2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0501E" w14:textId="566C92A5" w:rsidR="000D2FF2" w:rsidRDefault="000D2FF2">
          <w:pPr>
            <w:pStyle w:val="TDC3"/>
            <w:tabs>
              <w:tab w:val="left" w:pos="666"/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14:ligatures w14:val="standardContextual"/>
            </w:rPr>
          </w:pPr>
          <w:hyperlink w:anchor="_Toc149546807" w:history="1">
            <w:r w:rsidRPr="00B94A9F">
              <w:rPr>
                <w:rStyle w:val="Hipervnculo"/>
                <w:noProof/>
              </w:rPr>
              <w:t>7.2.1</w:t>
            </w:r>
            <w:r>
              <w:rPr>
                <w:rFonts w:eastAsiaTheme="minorEastAsia" w:cstheme="minorBidi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 xml:space="preserve">Restricción del Workbench que impide UPDATE o DELETE debido al </w:t>
            </w:r>
            <w:r w:rsidRPr="00B94A9F">
              <w:rPr>
                <w:rStyle w:val="Hipervnculo"/>
                <w:noProof/>
                <w:highlight w:val="yellow"/>
              </w:rPr>
              <w:t>SAFE UPDATES</w:t>
            </w:r>
            <w:r w:rsidRPr="00B94A9F">
              <w:rPr>
                <w:rStyle w:val="Hipervnculo"/>
                <w:noProof/>
              </w:rPr>
              <w:t xml:space="preserve"> cuando no se incluye una KEY en el WHERE o no se usa LIMIT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E4D03" w14:textId="72BCE3B7" w:rsidR="000D2FF2" w:rsidRDefault="000D2FF2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808" w:history="1">
            <w:r w:rsidRPr="00B94A9F">
              <w:rPr>
                <w:rStyle w:val="Hipervnculo"/>
                <w:noProof/>
              </w:rPr>
              <w:t>7.3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D5C2F" w14:textId="4F8CB10A" w:rsidR="000D2FF2" w:rsidRDefault="000D2FF2">
          <w:pPr>
            <w:pStyle w:val="TDC3"/>
            <w:tabs>
              <w:tab w:val="left" w:pos="666"/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14:ligatures w14:val="standardContextual"/>
            </w:rPr>
          </w:pPr>
          <w:hyperlink w:anchor="_Toc149546809" w:history="1">
            <w:r w:rsidRPr="00B94A9F">
              <w:rPr>
                <w:rStyle w:val="Hipervnculo"/>
                <w:noProof/>
              </w:rPr>
              <w:t>7.3.1</w:t>
            </w:r>
            <w:r>
              <w:rPr>
                <w:rFonts w:eastAsiaTheme="minorEastAsia" w:cstheme="minorBidi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TRUNCATE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65230" w14:textId="5CA85A60" w:rsidR="000D2FF2" w:rsidRDefault="000D2FF2">
          <w:pPr>
            <w:pStyle w:val="TDC1"/>
            <w:tabs>
              <w:tab w:val="left" w:pos="390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u w:val="none"/>
              <w14:ligatures w14:val="standardContextual"/>
            </w:rPr>
          </w:pPr>
          <w:hyperlink w:anchor="_Toc149546810" w:history="1">
            <w:r w:rsidRPr="00B94A9F">
              <w:rPr>
                <w:rStyle w:val="Hipervnculo"/>
                <w:noProof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u w:val="none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Subconsultas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BD07C" w14:textId="67A2FBE8" w:rsidR="000D2FF2" w:rsidRDefault="000D2FF2">
          <w:pPr>
            <w:pStyle w:val="TDC1"/>
            <w:tabs>
              <w:tab w:val="left" w:pos="390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u w:val="none"/>
              <w14:ligatures w14:val="standardContextual"/>
            </w:rPr>
          </w:pPr>
          <w:hyperlink w:anchor="_Toc149546811" w:history="1">
            <w:r w:rsidRPr="00B94A9F">
              <w:rPr>
                <w:rStyle w:val="Hipervnculo"/>
                <w:noProof/>
              </w:rPr>
              <w:t>9.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u w:val="none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Consultas de Unión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9DEBF" w14:textId="483417F9" w:rsidR="000D2FF2" w:rsidRDefault="000D2FF2">
          <w:pPr>
            <w:pStyle w:val="TDC1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u w:val="none"/>
              <w14:ligatures w14:val="standardContextual"/>
            </w:rPr>
          </w:pPr>
          <w:hyperlink w:anchor="_Toc149546812" w:history="1">
            <w:r w:rsidRPr="00B94A9F">
              <w:rPr>
                <w:rStyle w:val="Hipervnculo"/>
                <w:noProof/>
              </w:rPr>
              <w:t>10.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u w:val="none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INNER JOIN, NATURAL JOIN, LEF JOIN, RIGHT JOIN, FULL JOIN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2F39E" w14:textId="26CF59B0" w:rsidR="000D2FF2" w:rsidRDefault="000D2FF2">
          <w:pPr>
            <w:pStyle w:val="TDC2"/>
            <w:tabs>
              <w:tab w:val="left" w:pos="613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813" w:history="1">
            <w:r w:rsidRPr="00B94A9F">
              <w:rPr>
                <w:rStyle w:val="Hipervnculo"/>
                <w:noProof/>
              </w:rPr>
              <w:t>10.1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INNER JOIN: juntar 2 tablas para tareas normales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8D103" w14:textId="0F159DC7" w:rsidR="000D2FF2" w:rsidRDefault="000D2FF2">
          <w:pPr>
            <w:pStyle w:val="TDC2"/>
            <w:tabs>
              <w:tab w:val="left" w:pos="613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814" w:history="1">
            <w:r w:rsidRPr="00B94A9F">
              <w:rPr>
                <w:rStyle w:val="Hipervnculo"/>
                <w:noProof/>
              </w:rPr>
              <w:t>10.2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NATURAL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7270C" w14:textId="4EF5FBC9" w:rsidR="000D2FF2" w:rsidRDefault="000D2FF2">
          <w:pPr>
            <w:pStyle w:val="TDC3"/>
            <w:tabs>
              <w:tab w:val="left" w:pos="777"/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14:ligatures w14:val="standardContextual"/>
            </w:rPr>
          </w:pPr>
          <w:hyperlink w:anchor="_Toc149546815" w:history="1">
            <w:r w:rsidRPr="00B94A9F">
              <w:rPr>
                <w:rStyle w:val="Hipervnculo"/>
                <w:noProof/>
              </w:rPr>
              <w:t>10.2.1</w:t>
            </w:r>
            <w:r>
              <w:rPr>
                <w:rFonts w:eastAsiaTheme="minorEastAsia" w:cstheme="minorBidi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Otras opciones (menos interesantes) para realizar INNER JOIN: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1D1B8" w14:textId="4354A1BB" w:rsidR="000D2FF2" w:rsidRDefault="000D2FF2">
          <w:pPr>
            <w:pStyle w:val="TDC2"/>
            <w:tabs>
              <w:tab w:val="left" w:pos="613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816" w:history="1">
            <w:r w:rsidRPr="00B94A9F">
              <w:rPr>
                <w:rStyle w:val="Hipervnculo"/>
                <w:noProof/>
              </w:rPr>
              <w:t>10.3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 xml:space="preserve">Otros tipos de JOIN: </w:t>
            </w:r>
            <w:r w:rsidRPr="00B94A9F">
              <w:rPr>
                <w:rStyle w:val="Hipervnculo"/>
                <w:noProof/>
                <w:highlight w:val="yellow"/>
              </w:rPr>
              <w:t>CROSS JOIN, LEFT JOIN, RIGHT JOIN, FULL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7824C" w14:textId="1D740EE8" w:rsidR="000D2FF2" w:rsidRDefault="000D2FF2">
          <w:pPr>
            <w:pStyle w:val="TDC2"/>
            <w:tabs>
              <w:tab w:val="left" w:pos="613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817" w:history="1">
            <w:r w:rsidRPr="00B94A9F">
              <w:rPr>
                <w:rStyle w:val="Hipervnculo"/>
                <w:noProof/>
              </w:rPr>
              <w:t>10.4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Tipos de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E5A3B" w14:textId="03AB91D4" w:rsidR="000D2FF2" w:rsidRDefault="000D2FF2">
          <w:pPr>
            <w:pStyle w:val="TDC2"/>
            <w:tabs>
              <w:tab w:val="left" w:pos="613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818" w:history="1">
            <w:r w:rsidRPr="00B94A9F">
              <w:rPr>
                <w:rStyle w:val="Hipervnculo"/>
                <w:noProof/>
              </w:rPr>
              <w:t>10.5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Ejemplos de distintos tipos de JOIN: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83AE4" w14:textId="00ED91E4" w:rsidR="000D2FF2" w:rsidRDefault="000D2FF2">
          <w:pPr>
            <w:pStyle w:val="TDC1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u w:val="none"/>
              <w14:ligatures w14:val="standardContextual"/>
            </w:rPr>
          </w:pPr>
          <w:hyperlink w:anchor="_Toc149546819" w:history="1">
            <w:r w:rsidRPr="00B94A9F">
              <w:rPr>
                <w:rStyle w:val="Hipervnculo"/>
                <w:noProof/>
              </w:rPr>
              <w:t>11.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u w:val="none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CREATE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7EBCE" w14:textId="155474F9" w:rsidR="000D2FF2" w:rsidRDefault="000D2FF2">
          <w:pPr>
            <w:pStyle w:val="TDC2"/>
            <w:tabs>
              <w:tab w:val="left" w:pos="613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820" w:history="1">
            <w:r w:rsidRPr="00B94A9F">
              <w:rPr>
                <w:rStyle w:val="Hipervnculo"/>
                <w:noProof/>
              </w:rPr>
              <w:t>11.1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Índices: PRIMARY KEY, UNIQUE,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E39C5" w14:textId="3C853FC3" w:rsidR="000D2FF2" w:rsidRDefault="000D2FF2">
          <w:pPr>
            <w:pStyle w:val="TDC3"/>
            <w:tabs>
              <w:tab w:val="left" w:pos="777"/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14:ligatures w14:val="standardContextual"/>
            </w:rPr>
          </w:pPr>
          <w:hyperlink w:anchor="_Toc149546821" w:history="1">
            <w:r w:rsidRPr="00B94A9F">
              <w:rPr>
                <w:rStyle w:val="Hipervnculo"/>
                <w:noProof/>
              </w:rPr>
              <w:t>11.1.1</w:t>
            </w:r>
            <w:r>
              <w:rPr>
                <w:rFonts w:eastAsiaTheme="minorEastAsia" w:cstheme="minorBidi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Orden de Colocación en CREATE TABLE de los distintos índices: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B15C2" w14:textId="134A459D" w:rsidR="000D2FF2" w:rsidRDefault="000D2FF2">
          <w:pPr>
            <w:pStyle w:val="TDC3"/>
            <w:tabs>
              <w:tab w:val="left" w:pos="777"/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14:ligatures w14:val="standardContextual"/>
            </w:rPr>
          </w:pPr>
          <w:hyperlink w:anchor="_Toc149546822" w:history="1">
            <w:r w:rsidRPr="00B94A9F">
              <w:rPr>
                <w:rStyle w:val="Hipervnculo"/>
                <w:noProof/>
              </w:rPr>
              <w:t>11.1.2</w:t>
            </w:r>
            <w:r>
              <w:rPr>
                <w:rFonts w:eastAsiaTheme="minorEastAsia" w:cstheme="minorBidi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PRIMARY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E6920" w14:textId="408ED251" w:rsidR="000D2FF2" w:rsidRDefault="000D2FF2">
          <w:pPr>
            <w:pStyle w:val="TDC4"/>
            <w:tabs>
              <w:tab w:val="left" w:pos="954"/>
              <w:tab w:val="right" w:leader="dot" w:pos="9628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49546823" w:history="1">
            <w:r w:rsidRPr="00B94A9F">
              <w:rPr>
                <w:rStyle w:val="Hipervnculo"/>
                <w:b/>
                <w:noProof/>
              </w:rPr>
              <w:t>11.1.2.1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3 maneras distintas de definir la PRIMARY KEY: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3CC90" w14:textId="47AD5F1D" w:rsidR="000D2FF2" w:rsidRDefault="000D2FF2">
          <w:pPr>
            <w:pStyle w:val="TDC3"/>
            <w:tabs>
              <w:tab w:val="left" w:pos="777"/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14:ligatures w14:val="standardContextual"/>
            </w:rPr>
          </w:pPr>
          <w:hyperlink w:anchor="_Toc149546824" w:history="1">
            <w:r w:rsidRPr="00B94A9F">
              <w:rPr>
                <w:rStyle w:val="Hipervnculo"/>
                <w:noProof/>
              </w:rPr>
              <w:t>11.1.3</w:t>
            </w:r>
            <w:r>
              <w:rPr>
                <w:rFonts w:eastAsiaTheme="minorEastAsia" w:cstheme="minorBidi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UNIQUE [INDEX|KEY]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B8547" w14:textId="08DCAB52" w:rsidR="000D2FF2" w:rsidRDefault="000D2FF2">
          <w:pPr>
            <w:pStyle w:val="TDC3"/>
            <w:tabs>
              <w:tab w:val="left" w:pos="777"/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14:ligatures w14:val="standardContextual"/>
            </w:rPr>
          </w:pPr>
          <w:hyperlink w:anchor="_Toc149546825" w:history="1">
            <w:r w:rsidRPr="00B94A9F">
              <w:rPr>
                <w:rStyle w:val="Hipervnculo"/>
                <w:noProof/>
              </w:rPr>
              <w:t>11.1.4</w:t>
            </w:r>
            <w:r>
              <w:rPr>
                <w:rFonts w:eastAsiaTheme="minorEastAsia" w:cstheme="minorBidi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INDEX|KEY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4F43F" w14:textId="44273B89" w:rsidR="000D2FF2" w:rsidRDefault="000D2FF2">
          <w:pPr>
            <w:pStyle w:val="TDC2"/>
            <w:tabs>
              <w:tab w:val="left" w:pos="613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826" w:history="1">
            <w:r w:rsidRPr="00B94A9F">
              <w:rPr>
                <w:rStyle w:val="Hipervnculo"/>
                <w:noProof/>
              </w:rPr>
              <w:t>11.2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FOREIGN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AEDAE" w14:textId="7A4F0CA4" w:rsidR="000D2FF2" w:rsidRDefault="000D2FF2">
          <w:pPr>
            <w:pStyle w:val="TDC3"/>
            <w:tabs>
              <w:tab w:val="left" w:pos="777"/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14:ligatures w14:val="standardContextual"/>
            </w:rPr>
          </w:pPr>
          <w:hyperlink w:anchor="_Toc149546827" w:history="1">
            <w:r w:rsidRPr="00B94A9F">
              <w:rPr>
                <w:rStyle w:val="Hipervnculo"/>
                <w:noProof/>
              </w:rPr>
              <w:t>11.2.1</w:t>
            </w:r>
            <w:r>
              <w:rPr>
                <w:rFonts w:eastAsiaTheme="minorEastAsia" w:cstheme="minorBidi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ON DELETE/UPDATE [RESTRICT | CASCADE | SET NULL | NO ACTION]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CE90D" w14:textId="58EA01FF" w:rsidR="000D2FF2" w:rsidRDefault="000D2FF2">
          <w:pPr>
            <w:pStyle w:val="TDC3"/>
            <w:tabs>
              <w:tab w:val="left" w:pos="777"/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14:ligatures w14:val="standardContextual"/>
            </w:rPr>
          </w:pPr>
          <w:hyperlink w:anchor="_Toc149546828" w:history="1">
            <w:r w:rsidRPr="00B94A9F">
              <w:rPr>
                <w:rStyle w:val="Hipervnculo"/>
                <w:noProof/>
              </w:rPr>
              <w:t>11.2.2</w:t>
            </w:r>
            <w:r>
              <w:rPr>
                <w:rFonts w:eastAsiaTheme="minorEastAsia" w:cstheme="minorBidi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Errores típicos al crear una FOREIGN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58472" w14:textId="37A23D76" w:rsidR="000D2FF2" w:rsidRDefault="000D2FF2">
          <w:pPr>
            <w:pStyle w:val="TDC3"/>
            <w:tabs>
              <w:tab w:val="left" w:pos="777"/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14:ligatures w14:val="standardContextual"/>
            </w:rPr>
          </w:pPr>
          <w:hyperlink w:anchor="_Toc149546829" w:history="1">
            <w:r w:rsidRPr="00B94A9F">
              <w:rPr>
                <w:rStyle w:val="Hipervnculo"/>
                <w:noProof/>
              </w:rPr>
              <w:t>11.2.3</w:t>
            </w:r>
            <w:r>
              <w:rPr>
                <w:rFonts w:eastAsiaTheme="minorEastAsia" w:cstheme="minorBidi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Ejemplos correctos e incorrectos de FOREIGN KEY que provienen de PRIMARY KEY formada por más de un atributo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6D265" w14:textId="3782C8D6" w:rsidR="000D2FF2" w:rsidRDefault="000D2FF2">
          <w:pPr>
            <w:pStyle w:val="TDC2"/>
            <w:tabs>
              <w:tab w:val="left" w:pos="613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830" w:history="1">
            <w:r w:rsidRPr="00B94A9F">
              <w:rPr>
                <w:rStyle w:val="Hipervnculo"/>
                <w:noProof/>
              </w:rPr>
              <w:t>11.3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NULL / NOT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24363" w14:textId="01660C1E" w:rsidR="000D2FF2" w:rsidRDefault="000D2FF2">
          <w:pPr>
            <w:pStyle w:val="TDC2"/>
            <w:tabs>
              <w:tab w:val="left" w:pos="613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831" w:history="1">
            <w:r w:rsidRPr="00B94A9F">
              <w:rPr>
                <w:rStyle w:val="Hipervnculo"/>
                <w:noProof/>
              </w:rPr>
              <w:t>11.4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FE683" w14:textId="159C55A3" w:rsidR="000D2FF2" w:rsidRDefault="000D2FF2">
          <w:pPr>
            <w:pStyle w:val="TDC3"/>
            <w:tabs>
              <w:tab w:val="left" w:pos="777"/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14:ligatures w14:val="standardContextual"/>
            </w:rPr>
          </w:pPr>
          <w:hyperlink w:anchor="_Toc149546832" w:history="1">
            <w:r w:rsidRPr="00B94A9F">
              <w:rPr>
                <w:rStyle w:val="Hipervnculo"/>
                <w:noProof/>
              </w:rPr>
              <w:t>11.4.1</w:t>
            </w:r>
            <w:r>
              <w:rPr>
                <w:rFonts w:eastAsiaTheme="minorEastAsia" w:cstheme="minorBidi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Valor implícito por defecto de cada tipo de dato.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AF641" w14:textId="03DAC6E5" w:rsidR="000D2FF2" w:rsidRDefault="000D2FF2">
          <w:pPr>
            <w:pStyle w:val="TDC3"/>
            <w:tabs>
              <w:tab w:val="left" w:pos="777"/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14:ligatures w14:val="standardContextual"/>
            </w:rPr>
          </w:pPr>
          <w:hyperlink w:anchor="_Toc149546833" w:history="1">
            <w:r w:rsidRPr="00B94A9F">
              <w:rPr>
                <w:rStyle w:val="Hipervnculo"/>
                <w:noProof/>
              </w:rPr>
              <w:t>11.4.2</w:t>
            </w:r>
            <w:r>
              <w:rPr>
                <w:rFonts w:eastAsiaTheme="minorEastAsia" w:cstheme="minorBidi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DATETIME, DATE, TIME, TIMESTAMP: asignar valores 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5CABF" w14:textId="26071C78" w:rsidR="000D2FF2" w:rsidRDefault="000D2FF2">
          <w:pPr>
            <w:pStyle w:val="TDC2"/>
            <w:tabs>
              <w:tab w:val="left" w:pos="613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834" w:history="1">
            <w:r w:rsidRPr="00B94A9F">
              <w:rPr>
                <w:rStyle w:val="Hipervnculo"/>
                <w:noProof/>
              </w:rPr>
              <w:t>11.5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AUTO_INCREMENT = 77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FBE88" w14:textId="514223A4" w:rsidR="000D2FF2" w:rsidRDefault="000D2FF2">
          <w:pPr>
            <w:pStyle w:val="TDC2"/>
            <w:tabs>
              <w:tab w:val="left" w:pos="613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835" w:history="1">
            <w:r w:rsidRPr="00B94A9F">
              <w:rPr>
                <w:rStyle w:val="Hipervnculo"/>
                <w:noProof/>
              </w:rPr>
              <w:t>11.6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D3A46" w14:textId="3423A07A" w:rsidR="000D2FF2" w:rsidRDefault="000D2FF2">
          <w:pPr>
            <w:pStyle w:val="TDC3"/>
            <w:tabs>
              <w:tab w:val="left" w:pos="777"/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14:ligatures w14:val="standardContextual"/>
            </w:rPr>
          </w:pPr>
          <w:hyperlink w:anchor="_Toc149546836" w:history="1">
            <w:r w:rsidRPr="00B94A9F">
              <w:rPr>
                <w:rStyle w:val="Hipervnculo"/>
                <w:noProof/>
              </w:rPr>
              <w:t>11.6.1</w:t>
            </w:r>
            <w:r>
              <w:rPr>
                <w:rFonts w:eastAsiaTheme="minorEastAsia" w:cstheme="minorBidi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Comandos para añadir, modificar, borrar 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18B97" w14:textId="62188D6B" w:rsidR="000D2FF2" w:rsidRDefault="000D2FF2">
          <w:pPr>
            <w:pStyle w:val="TDC2"/>
            <w:tabs>
              <w:tab w:val="left" w:pos="613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837" w:history="1">
            <w:r w:rsidRPr="00B94A9F">
              <w:rPr>
                <w:rStyle w:val="Hipervnculo"/>
                <w:noProof/>
              </w:rPr>
              <w:t>11.7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Crear una tabla nueva a partir de otra tabla existente, pero sin las KEYs de la original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4D281" w14:textId="11E90E86" w:rsidR="000D2FF2" w:rsidRDefault="000D2FF2">
          <w:pPr>
            <w:pStyle w:val="TDC2"/>
            <w:tabs>
              <w:tab w:val="left" w:pos="613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838" w:history="1">
            <w:r w:rsidRPr="00B94A9F">
              <w:rPr>
                <w:rStyle w:val="Hipervnculo"/>
                <w:noProof/>
              </w:rPr>
              <w:t>11.8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Crear una tabla temporal (en memoria RAM) que incluya ciertas filas de otra tabla.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C96FA" w14:textId="3CDD15FF" w:rsidR="000D2FF2" w:rsidRDefault="000D2FF2">
          <w:pPr>
            <w:pStyle w:val="TDC1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u w:val="none"/>
              <w14:ligatures w14:val="standardContextual"/>
            </w:rPr>
          </w:pPr>
          <w:hyperlink w:anchor="_Toc149546839" w:history="1">
            <w:r w:rsidRPr="00B94A9F">
              <w:rPr>
                <w:rStyle w:val="Hipervnculo"/>
                <w:noProof/>
              </w:rPr>
              <w:t>12.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u w:val="none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ALTER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8AEE3" w14:textId="78AB651E" w:rsidR="000D2FF2" w:rsidRDefault="000D2FF2">
          <w:pPr>
            <w:pStyle w:val="TDC3"/>
            <w:tabs>
              <w:tab w:val="left" w:pos="777"/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14:ligatures w14:val="standardContextual"/>
            </w:rPr>
          </w:pPr>
          <w:hyperlink w:anchor="_Toc149546840" w:history="1">
            <w:r w:rsidRPr="00B94A9F">
              <w:rPr>
                <w:rStyle w:val="Hipervnculo"/>
                <w:noProof/>
              </w:rPr>
              <w:t>12.1.1</w:t>
            </w:r>
            <w:r>
              <w:rPr>
                <w:rFonts w:eastAsiaTheme="minorEastAsia" w:cstheme="minorBidi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Modificar los atributos de una tabla: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A31E7" w14:textId="2A18A152" w:rsidR="000D2FF2" w:rsidRDefault="000D2FF2">
          <w:pPr>
            <w:pStyle w:val="TDC3"/>
            <w:tabs>
              <w:tab w:val="left" w:pos="777"/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14:ligatures w14:val="standardContextual"/>
            </w:rPr>
          </w:pPr>
          <w:hyperlink w:anchor="_Toc149546841" w:history="1">
            <w:r w:rsidRPr="00B94A9F">
              <w:rPr>
                <w:rStyle w:val="Hipervnculo"/>
                <w:noProof/>
              </w:rPr>
              <w:t>12.1.2</w:t>
            </w:r>
            <w:r>
              <w:rPr>
                <w:rFonts w:eastAsiaTheme="minorEastAsia" w:cstheme="minorBidi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Añadir una Foreign Key a una 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93312" w14:textId="311B52C1" w:rsidR="000D2FF2" w:rsidRDefault="000D2FF2">
          <w:pPr>
            <w:pStyle w:val="TDC1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u w:val="none"/>
              <w14:ligatures w14:val="standardContextual"/>
            </w:rPr>
          </w:pPr>
          <w:hyperlink w:anchor="_Toc149546842" w:history="1">
            <w:r w:rsidRPr="00B94A9F">
              <w:rPr>
                <w:rStyle w:val="Hipervnculo"/>
                <w:noProof/>
              </w:rPr>
              <w:t>13.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u w:val="none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936AC" w14:textId="3C098EBF" w:rsidR="000D2FF2" w:rsidRDefault="000D2FF2">
          <w:pPr>
            <w:pStyle w:val="TDC2"/>
            <w:tabs>
              <w:tab w:val="left" w:pos="613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14:ligatures w14:val="standardContextual"/>
            </w:rPr>
          </w:pPr>
          <w:hyperlink w:anchor="_Toc149546843" w:history="1">
            <w:r w:rsidRPr="00B94A9F">
              <w:rPr>
                <w:rStyle w:val="Hipervnculo"/>
                <w:noProof/>
              </w:rPr>
              <w:t>13.1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Resolución de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32526" w14:textId="57D4BB59" w:rsidR="000D2FF2" w:rsidRDefault="000D2FF2">
          <w:pPr>
            <w:pStyle w:val="TDC3"/>
            <w:tabs>
              <w:tab w:val="left" w:pos="777"/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14:ligatures w14:val="standardContextual"/>
            </w:rPr>
          </w:pPr>
          <w:hyperlink w:anchor="_Toc149546844" w:history="1">
            <w:r w:rsidRPr="00B94A9F">
              <w:rPr>
                <w:rStyle w:val="Hipervnculo"/>
                <w:noProof/>
              </w:rPr>
              <w:t>13.1.1</w:t>
            </w:r>
            <w:r>
              <w:rPr>
                <w:rFonts w:eastAsiaTheme="minorEastAsia" w:cstheme="minorBidi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Buscar Información duplicada en un campo de una tabla.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4F348" w14:textId="7E99B336" w:rsidR="000D2FF2" w:rsidRDefault="000D2FF2">
          <w:pPr>
            <w:pStyle w:val="TDC3"/>
            <w:tabs>
              <w:tab w:val="left" w:pos="777"/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14:ligatures w14:val="standardContextual"/>
            </w:rPr>
          </w:pPr>
          <w:hyperlink w:anchor="_Toc149546845" w:history="1">
            <w:r w:rsidRPr="00B94A9F">
              <w:rPr>
                <w:rStyle w:val="Hipervnculo"/>
                <w:noProof/>
              </w:rPr>
              <w:t>13.1.2</w:t>
            </w:r>
            <w:r>
              <w:rPr>
                <w:rFonts w:eastAsiaTheme="minorEastAsia" w:cstheme="minorBidi"/>
                <w:smallCaps w:val="0"/>
                <w:noProof/>
                <w:kern w:val="2"/>
                <w14:ligatures w14:val="standardContextual"/>
              </w:rPr>
              <w:tab/>
            </w:r>
            <w:r w:rsidRPr="00B94A9F">
              <w:rPr>
                <w:rStyle w:val="Hipervnculo"/>
                <w:noProof/>
              </w:rPr>
              <w:t>Recuperar Registros de una tabla que no contengan registros relacionados en otra.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2901B" w14:textId="6AB5DEC8" w:rsidR="006C0B79" w:rsidRPr="00F24378" w:rsidRDefault="00461A2C" w:rsidP="006C0B79">
          <w:r w:rsidRPr="00F24378">
            <w:fldChar w:fldCharType="end"/>
          </w:r>
        </w:p>
      </w:sdtContent>
    </w:sdt>
    <w:p w14:paraId="221F4D41" w14:textId="77777777" w:rsidR="008D21F4" w:rsidRPr="00F24378" w:rsidRDefault="008D21F4" w:rsidP="00A47DB6"/>
    <w:p w14:paraId="25E36A64" w14:textId="2F1A4716" w:rsidR="00943428" w:rsidRPr="00F24378" w:rsidRDefault="00DA0995" w:rsidP="00A47DB6">
      <w:r w:rsidRPr="00F24378">
        <w:t>Fuente.</w:t>
      </w:r>
      <w:r w:rsidR="00F24378">
        <w:t xml:space="preserve"> </w:t>
      </w:r>
      <w:r w:rsidRPr="00F24378">
        <w:t>Este</w:t>
      </w:r>
      <w:r w:rsidR="00F24378">
        <w:t xml:space="preserve"> </w:t>
      </w:r>
      <w:r w:rsidRPr="00F24378">
        <w:t>documento</w:t>
      </w:r>
      <w:r w:rsidR="00F24378">
        <w:t xml:space="preserve"> </w:t>
      </w:r>
      <w:r w:rsidRPr="00F24378">
        <w:t>es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copia</w:t>
      </w:r>
      <w:r w:rsidR="00F24378">
        <w:t xml:space="preserve"> </w:t>
      </w:r>
      <w:r w:rsidRPr="00F24378">
        <w:t>modificada</w:t>
      </w:r>
      <w:r w:rsidR="00F24378">
        <w:t xml:space="preserve"> </w:t>
      </w:r>
      <w:r w:rsidRPr="00F24378">
        <w:t>del</w:t>
      </w:r>
      <w:r w:rsidR="00F24378">
        <w:t xml:space="preserve"> </w:t>
      </w:r>
      <w:r w:rsidRPr="00F24378">
        <w:t>siguiente</w:t>
      </w:r>
      <w:r w:rsidR="00F24378">
        <w:t xml:space="preserve"> </w:t>
      </w:r>
      <w:r w:rsidRPr="00F24378">
        <w:t>documento:</w:t>
      </w:r>
    </w:p>
    <w:p w14:paraId="20754583" w14:textId="773A59B2" w:rsidR="00943428" w:rsidRPr="00F24378" w:rsidRDefault="00943428" w:rsidP="00DA0995">
      <w:pPr>
        <w:pStyle w:val="comandoseinstrucciones"/>
        <w:rPr>
          <w:rStyle w:val="Cuerpodeltexto20"/>
          <w:lang w:eastAsia="es-ES_tradnl"/>
        </w:rPr>
      </w:pPr>
      <w:bookmarkStart w:id="0" w:name="bookmark1"/>
      <w:r w:rsidRPr="00F24378">
        <w:rPr>
          <w:rStyle w:val="Cuerpodeltexto213pto"/>
          <w:lang w:eastAsia="es-ES_tradnl"/>
        </w:rPr>
        <w:t>Tutorial</w:t>
      </w:r>
      <w:r w:rsidR="00F24378">
        <w:rPr>
          <w:rStyle w:val="Cuerpodeltexto213pto"/>
          <w:lang w:eastAsia="es-ES_tradnl"/>
        </w:rPr>
        <w:t xml:space="preserve"> </w:t>
      </w:r>
      <w:r w:rsidRPr="00F24378">
        <w:rPr>
          <w:rStyle w:val="Cuerpodeltexto213pto"/>
          <w:lang w:eastAsia="es-ES_tradnl"/>
        </w:rPr>
        <w:t>de</w:t>
      </w:r>
      <w:r w:rsidR="00F24378">
        <w:rPr>
          <w:rStyle w:val="Cuerpodeltexto213pto"/>
          <w:lang w:eastAsia="es-ES_tradnl"/>
        </w:rPr>
        <w:t xml:space="preserve"> </w:t>
      </w:r>
      <w:r w:rsidRPr="00F24378">
        <w:rPr>
          <w:rStyle w:val="Cuerpodeltexto213pto"/>
          <w:lang w:eastAsia="es-ES_tradnl"/>
        </w:rPr>
        <w:t>SQL</w:t>
      </w:r>
      <w:r w:rsidR="00F24378">
        <w:rPr>
          <w:rStyle w:val="Cuerpodeltexto213pto"/>
          <w:lang w:eastAsia="es-ES_tradnl"/>
        </w:rPr>
        <w:t xml:space="preserve"> </w:t>
      </w:r>
      <w:r w:rsidRPr="00F24378">
        <w:rPr>
          <w:rStyle w:val="Cuerpodeltexto20"/>
          <w:lang w:eastAsia="es-ES_tradnl"/>
        </w:rPr>
        <w:t>por</w:t>
      </w:r>
      <w:r w:rsidR="00F24378">
        <w:rPr>
          <w:rStyle w:val="Cuerpodeltexto20"/>
          <w:lang w:eastAsia="es-ES_tradnl"/>
        </w:rPr>
        <w:t xml:space="preserve"> </w:t>
      </w:r>
      <w:r w:rsidRPr="00F24378">
        <w:rPr>
          <w:rStyle w:val="Cuerpodeltexto20"/>
          <w:lang w:eastAsia="es-ES_tradnl"/>
        </w:rPr>
        <w:t>Claudio</w:t>
      </w:r>
      <w:r w:rsidR="00F24378">
        <w:rPr>
          <w:rStyle w:val="Cuerpodeltexto20"/>
          <w:lang w:eastAsia="es-ES_tradnl"/>
        </w:rPr>
        <w:t xml:space="preserve"> </w:t>
      </w:r>
      <w:r w:rsidRPr="00F24378">
        <w:rPr>
          <w:rStyle w:val="Cuerpodeltexto20"/>
          <w:lang w:eastAsia="es-ES_tradnl"/>
        </w:rPr>
        <w:t>Casares</w:t>
      </w:r>
      <w:bookmarkEnd w:id="0"/>
    </w:p>
    <w:p w14:paraId="4DF87B7F" w14:textId="77777777" w:rsidR="008D607F" w:rsidRPr="00F24378" w:rsidRDefault="00000000" w:rsidP="00DA0995">
      <w:pPr>
        <w:pStyle w:val="comandoseinstrucciones"/>
      </w:pPr>
      <w:hyperlink r:id="rId8" w:history="1">
        <w:r w:rsidR="008D607F" w:rsidRPr="00F24378">
          <w:rPr>
            <w:rStyle w:val="Hipervnculo"/>
          </w:rPr>
          <w:t>http://www.asptutor.com/zip/sql.pdf</w:t>
        </w:r>
      </w:hyperlink>
    </w:p>
    <w:p w14:paraId="50A686DC" w14:textId="77777777" w:rsidR="008D607F" w:rsidRPr="00F24378" w:rsidRDefault="00000000" w:rsidP="00DA0995">
      <w:pPr>
        <w:pStyle w:val="comandoseinstrucciones"/>
      </w:pPr>
      <w:hyperlink r:id="rId9" w:history="1">
        <w:r w:rsidR="008D607F" w:rsidRPr="00F24378">
          <w:rPr>
            <w:rStyle w:val="Hipervnculo"/>
          </w:rPr>
          <w:t>http://www.aprendeaprogramar.com/course/view.php?id=8</w:t>
        </w:r>
      </w:hyperlink>
    </w:p>
    <w:p w14:paraId="1F9089F4" w14:textId="77777777" w:rsidR="008D607F" w:rsidRPr="00F24378" w:rsidRDefault="008D607F" w:rsidP="00DA0995">
      <w:pPr>
        <w:pStyle w:val="comandoseinstrucciones"/>
      </w:pPr>
    </w:p>
    <w:p w14:paraId="07091BED" w14:textId="0A5BAADF" w:rsidR="00150F09" w:rsidRPr="00F24378" w:rsidRDefault="004161C6" w:rsidP="00150F09">
      <w:r w:rsidRPr="00F24378">
        <w:t>al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han</w:t>
      </w:r>
      <w:r w:rsidR="00F24378">
        <w:t xml:space="preserve"> </w:t>
      </w:r>
      <w:r w:rsidRPr="00F24378">
        <w:t>añadido</w:t>
      </w:r>
      <w:r w:rsidR="00F24378">
        <w:t xml:space="preserve"> </w:t>
      </w:r>
      <w:r w:rsidRPr="00F24378">
        <w:t>algunos</w:t>
      </w:r>
      <w:r w:rsidR="00F24378">
        <w:t xml:space="preserve"> </w:t>
      </w:r>
      <w:r w:rsidRPr="00F24378">
        <w:t>contenidos</w:t>
      </w:r>
      <w:r w:rsidR="00F24378">
        <w:t xml:space="preserve"> </w:t>
      </w:r>
      <w:r w:rsidRPr="00F24378">
        <w:t>elaborados</w:t>
      </w:r>
      <w:r w:rsidR="00F24378">
        <w:t xml:space="preserve"> </w:t>
      </w:r>
      <w:r w:rsidRPr="00F24378">
        <w:t>por</w:t>
      </w:r>
      <w:r w:rsidR="00F24378">
        <w:t xml:space="preserve"> </w:t>
      </w:r>
      <w:r w:rsidR="006547D4" w:rsidRPr="00F24378">
        <w:t>mí</w:t>
      </w:r>
      <w:r w:rsidRPr="00F24378">
        <w:t>.</w:t>
      </w:r>
    </w:p>
    <w:p w14:paraId="0381151D" w14:textId="77777777" w:rsidR="00150F09" w:rsidRPr="00F24378" w:rsidRDefault="00150F09" w:rsidP="00150F09"/>
    <w:p w14:paraId="0A13ADFD" w14:textId="767C2DD2" w:rsidR="00AF41BB" w:rsidRPr="00F24378" w:rsidRDefault="00E36B82" w:rsidP="00E36B82">
      <w:pPr>
        <w:pStyle w:val="Ttulo1"/>
      </w:pPr>
      <w:bookmarkStart w:id="1" w:name="_Toc149546737"/>
      <w:r w:rsidRPr="00F24378">
        <w:t>Resumen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consultas</w:t>
      </w:r>
      <w:bookmarkEnd w:id="1"/>
    </w:p>
    <w:p w14:paraId="53070C8B" w14:textId="64C9F2AB" w:rsidR="00E36B82" w:rsidRPr="00F24378" w:rsidRDefault="00E36B82" w:rsidP="00E36B82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lastRenderedPageBreak/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nombre,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telefono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5079210A" w14:textId="77DEB494" w:rsidR="00E36B82" w:rsidRPr="00F24378" w:rsidRDefault="00E36B82" w:rsidP="00E36B82">
      <w:pPr>
        <w:pStyle w:val="comandoseinstrucciones"/>
      </w:pP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clientes;</w:t>
      </w:r>
    </w:p>
    <w:p w14:paraId="51F54FBA" w14:textId="669A2400" w:rsidR="00E36B82" w:rsidRPr="00F24378" w:rsidRDefault="00E36B82" w:rsidP="00E36B82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</w:rPr>
        <w:t>#</w:t>
      </w:r>
      <w:r w:rsidR="00F24378">
        <w:rPr>
          <w:rStyle w:val="Cuerpodeltexto54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Esta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consulta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devuelve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campos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nombre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y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teléfono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tabla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clientes.</w:t>
      </w:r>
    </w:p>
    <w:p w14:paraId="30067C15" w14:textId="24F67180" w:rsidR="00AF41BB" w:rsidRPr="00F24378" w:rsidRDefault="00AF41BB" w:rsidP="00150F09"/>
    <w:p w14:paraId="025750F1" w14:textId="60ED3065" w:rsidR="00E36B82" w:rsidRPr="00F24378" w:rsidRDefault="00E36B82" w:rsidP="00E36B82">
      <w:pPr>
        <w:pStyle w:val="comandoseinstrucciones"/>
        <w:rPr>
          <w:rStyle w:val="Cuerpodeltexto54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*</w:t>
      </w:r>
      <w:r w:rsidR="00F24378">
        <w:rPr>
          <w:rStyle w:val="Cuerpodeltexto54"/>
          <w:lang w:eastAsia="es-ES_tradnl"/>
        </w:rPr>
        <w:t xml:space="preserve"> </w:t>
      </w:r>
    </w:p>
    <w:p w14:paraId="6AC8D842" w14:textId="223BF0A2" w:rsidR="00E36B82" w:rsidRPr="00F24378" w:rsidRDefault="00E36B82" w:rsidP="00E36B82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</w:rPr>
        <w:t>FROM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empleados;</w:t>
      </w:r>
    </w:p>
    <w:p w14:paraId="361D4A59" w14:textId="2EF4A52F" w:rsidR="00E36B82" w:rsidRPr="00F24378" w:rsidRDefault="00E36B82" w:rsidP="00E36B82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</w:rPr>
        <w:t>#</w:t>
      </w:r>
      <w:r w:rsidR="00F24378">
        <w:rPr>
          <w:rStyle w:val="Cuerpodeltexto54"/>
        </w:rPr>
        <w:t xml:space="preserve"> </w:t>
      </w:r>
      <w:r w:rsidRPr="00F24378">
        <w:rPr>
          <w:rStyle w:val="Cuerpodeltexto54"/>
          <w:color w:val="auto"/>
        </w:rPr>
        <w:t>muestra</w:t>
      </w:r>
      <w:r w:rsidR="00F24378">
        <w:rPr>
          <w:rStyle w:val="Cuerpodeltexto54"/>
          <w:color w:val="auto"/>
        </w:rPr>
        <w:t xml:space="preserve"> </w:t>
      </w:r>
      <w:r w:rsidRPr="00F24378">
        <w:rPr>
          <w:rStyle w:val="Cuerpodeltexto54"/>
          <w:color w:val="auto"/>
        </w:rPr>
        <w:t>todos</w:t>
      </w:r>
      <w:r w:rsidR="00F24378">
        <w:rPr>
          <w:rStyle w:val="Cuerpodeltexto54"/>
          <w:color w:val="auto"/>
        </w:rPr>
        <w:t xml:space="preserve"> </w:t>
      </w:r>
      <w:r w:rsidRPr="00F24378">
        <w:rPr>
          <w:rStyle w:val="Cuerpodeltexto54"/>
          <w:color w:val="auto"/>
        </w:rPr>
        <w:t>los</w:t>
      </w:r>
      <w:r w:rsidR="00F24378">
        <w:rPr>
          <w:rStyle w:val="Cuerpodeltexto54"/>
          <w:color w:val="auto"/>
        </w:rPr>
        <w:t xml:space="preserve"> </w:t>
      </w:r>
      <w:r w:rsidRPr="00F24378">
        <w:rPr>
          <w:rStyle w:val="Cuerpodeltexto54"/>
          <w:color w:val="auto"/>
        </w:rPr>
        <w:t>atributos</w:t>
      </w:r>
      <w:r w:rsidR="00F24378">
        <w:rPr>
          <w:rStyle w:val="Cuerpodeltexto54"/>
          <w:color w:val="auto"/>
        </w:rPr>
        <w:t xml:space="preserve"> </w:t>
      </w:r>
      <w:r w:rsidRPr="00F24378">
        <w:rPr>
          <w:rStyle w:val="Cuerpodeltexto54"/>
          <w:color w:val="auto"/>
        </w:rPr>
        <w:t>de</w:t>
      </w:r>
      <w:r w:rsidR="00F24378">
        <w:rPr>
          <w:rStyle w:val="Cuerpodeltexto54"/>
          <w:color w:val="auto"/>
        </w:rPr>
        <w:t xml:space="preserve"> </w:t>
      </w:r>
      <w:r w:rsidRPr="00F24378">
        <w:rPr>
          <w:rStyle w:val="Cuerpodeltexto54"/>
          <w:color w:val="auto"/>
        </w:rPr>
        <w:t>la</w:t>
      </w:r>
      <w:r w:rsidR="00F24378">
        <w:rPr>
          <w:rStyle w:val="Cuerpodeltexto54"/>
          <w:color w:val="auto"/>
        </w:rPr>
        <w:t xml:space="preserve"> </w:t>
      </w:r>
      <w:r w:rsidRPr="00F24378">
        <w:rPr>
          <w:rStyle w:val="Cuerpodeltexto54"/>
          <w:color w:val="auto"/>
        </w:rPr>
        <w:t>tabla</w:t>
      </w:r>
    </w:p>
    <w:p w14:paraId="5DF213B5" w14:textId="77777777" w:rsidR="00234F66" w:rsidRPr="00F24378" w:rsidRDefault="00234F66" w:rsidP="009E6CA5">
      <w:pPr>
        <w:pStyle w:val="comandoseinstrucciones"/>
        <w:rPr>
          <w:rStyle w:val="Cuerpodeltexto54"/>
          <w:lang w:eastAsia="es-ES_tradnl"/>
        </w:rPr>
      </w:pPr>
    </w:p>
    <w:p w14:paraId="3D14A6DE" w14:textId="2B5B4812" w:rsidR="009E6CA5" w:rsidRPr="00F24378" w:rsidRDefault="009E6CA5" w:rsidP="009E6CA5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CodigoPostal,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Nombre,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Telefono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5C527541" w14:textId="248DCD8D" w:rsidR="009E6CA5" w:rsidRPr="00F24378" w:rsidRDefault="009E6CA5" w:rsidP="009E6CA5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Clientes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626919F3" w14:textId="0B8799F5" w:rsidR="009E6CA5" w:rsidRPr="00F24378" w:rsidRDefault="009E6CA5" w:rsidP="009E6CA5">
      <w:pPr>
        <w:pStyle w:val="comandoseinstrucciones"/>
      </w:pPr>
      <w:r w:rsidRPr="00F24378">
        <w:rPr>
          <w:rStyle w:val="Cuerpodeltexto54"/>
          <w:lang w:eastAsia="es-ES_tradnl"/>
        </w:rPr>
        <w:t>ORDER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BY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CodigoPostal,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Nombre;</w:t>
      </w:r>
    </w:p>
    <w:p w14:paraId="72BBA06D" w14:textId="23067042" w:rsidR="00BD24FE" w:rsidRPr="00F24378" w:rsidRDefault="00BD24FE" w:rsidP="00150F09"/>
    <w:p w14:paraId="329DEDD3" w14:textId="76129875" w:rsidR="009E6CA5" w:rsidRPr="00F24378" w:rsidRDefault="009E6CA5" w:rsidP="009E6CA5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CodigoPostal,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Nombre,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Telefono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6FB97D1C" w14:textId="025DA6DB" w:rsidR="009E6CA5" w:rsidRPr="00F24378" w:rsidRDefault="009E6CA5" w:rsidP="009E6CA5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Clientes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3A01839F" w14:textId="74A1DA4A" w:rsidR="009E6CA5" w:rsidRPr="00F24378" w:rsidRDefault="009E6CA5" w:rsidP="009E6CA5">
      <w:pPr>
        <w:pStyle w:val="comandoseinstrucciones"/>
      </w:pPr>
      <w:r w:rsidRPr="00F24378">
        <w:rPr>
          <w:rStyle w:val="Cuerpodeltexto54"/>
        </w:rPr>
        <w:t>ORDER</w:t>
      </w:r>
      <w:r w:rsidR="00F24378">
        <w:rPr>
          <w:rStyle w:val="Cuerpodeltexto53"/>
          <w:u w:val="none"/>
          <w:lang w:eastAsia="es-ES_tradnl"/>
        </w:rPr>
        <w:t xml:space="preserve"> </w:t>
      </w:r>
      <w:r w:rsidRPr="00F24378">
        <w:rPr>
          <w:rStyle w:val="Cuerpodeltexto54"/>
        </w:rPr>
        <w:t>BY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CodigoPostal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DESC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Nombre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ASC</w:t>
      </w:r>
      <w:r w:rsidRPr="00F24378">
        <w:rPr>
          <w:rStyle w:val="Cuerpodeltexto5"/>
          <w:color w:val="000000"/>
          <w:lang w:eastAsia="es-ES_tradnl"/>
        </w:rPr>
        <w:t>;</w:t>
      </w:r>
    </w:p>
    <w:p w14:paraId="490D54CA" w14:textId="60866995" w:rsidR="00BD24FE" w:rsidRPr="00F24378" w:rsidRDefault="00BD24FE" w:rsidP="00150F09"/>
    <w:p w14:paraId="0D331492" w14:textId="56D49EC1" w:rsidR="00234F66" w:rsidRPr="00F24378" w:rsidRDefault="00234F66" w:rsidP="00234F66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*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7BA8CD0C" w14:textId="2B79555C" w:rsidR="00234F66" w:rsidRPr="00F24378" w:rsidRDefault="00234F66" w:rsidP="00234F66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productos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15CF456A" w14:textId="2C5884C9" w:rsidR="00234F66" w:rsidRPr="00F24378" w:rsidRDefault="00234F66" w:rsidP="00234F66">
      <w:pPr>
        <w:pStyle w:val="comandoseinstrucciones"/>
        <w:rPr>
          <w:rStyle w:val="Cuerpodeltexto54"/>
          <w:lang w:eastAsia="es-ES_tradnl"/>
        </w:rPr>
      </w:pPr>
      <w:r w:rsidRPr="00F24378">
        <w:rPr>
          <w:rStyle w:val="Cuerpodeltexto54"/>
          <w:lang w:eastAsia="es-ES_tradnl"/>
        </w:rPr>
        <w:t>ORDER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BY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precio_actual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DESC</w:t>
      </w:r>
      <w:r w:rsidR="00F24378">
        <w:rPr>
          <w:rStyle w:val="Cuerpodeltexto54"/>
          <w:lang w:eastAsia="es-ES_tradnl"/>
        </w:rPr>
        <w:t xml:space="preserve"> </w:t>
      </w:r>
    </w:p>
    <w:p w14:paraId="4BA6B751" w14:textId="0214B686" w:rsidR="00234F66" w:rsidRPr="00F24378" w:rsidRDefault="00234F66" w:rsidP="00234F66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LIMIT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5</w:t>
      </w:r>
    </w:p>
    <w:p w14:paraId="55D38706" w14:textId="406D0DD7" w:rsidR="00234F66" w:rsidRPr="00F24378" w:rsidRDefault="00234F66" w:rsidP="00234F66">
      <w:pPr>
        <w:pStyle w:val="comandoseinstrucciones"/>
        <w:rPr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#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si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existienes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6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productos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precio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más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alto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porque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hay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varios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empatan,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solo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muestran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5,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sistema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descarta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una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fila.</w:t>
      </w:r>
    </w:p>
    <w:p w14:paraId="1F8D5CF0" w14:textId="77777777" w:rsidR="00234F66" w:rsidRPr="00F24378" w:rsidRDefault="00234F66" w:rsidP="00150F09"/>
    <w:p w14:paraId="562B6A3E" w14:textId="5BB3FE95" w:rsidR="00234F66" w:rsidRPr="00F24378" w:rsidRDefault="00234F66" w:rsidP="00234F66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*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5A97AAB5" w14:textId="3C8863F6" w:rsidR="00234F66" w:rsidRPr="00F24378" w:rsidRDefault="00234F66" w:rsidP="00234F66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productos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077CC7F6" w14:textId="033F3688" w:rsidR="00234F66" w:rsidRPr="00F24378" w:rsidRDefault="00234F66" w:rsidP="00234F66">
      <w:pPr>
        <w:pStyle w:val="comandoseinstrucciones"/>
        <w:rPr>
          <w:rStyle w:val="Cuerpodeltexto54"/>
          <w:lang w:eastAsia="es-ES_tradnl"/>
        </w:rPr>
      </w:pPr>
      <w:r w:rsidRPr="00F24378">
        <w:rPr>
          <w:rStyle w:val="Cuerpodeltexto54"/>
          <w:lang w:eastAsia="es-ES_tradnl"/>
        </w:rPr>
        <w:t>ORDER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BY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precio_actual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DESC</w:t>
      </w:r>
      <w:r w:rsidR="00F24378">
        <w:rPr>
          <w:rStyle w:val="Cuerpodeltexto54"/>
          <w:lang w:eastAsia="es-ES_tradnl"/>
        </w:rPr>
        <w:t xml:space="preserve"> </w:t>
      </w:r>
    </w:p>
    <w:p w14:paraId="590FD28D" w14:textId="43433FEF" w:rsidR="00234F66" w:rsidRPr="00F24378" w:rsidRDefault="00234F66" w:rsidP="00234F66">
      <w:pPr>
        <w:pStyle w:val="comandoseinstrucciones"/>
        <w:rPr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LIMIT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4,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2</w:t>
      </w:r>
    </w:p>
    <w:p w14:paraId="2C251721" w14:textId="4CAE56D4" w:rsidR="009E6CA5" w:rsidRPr="00F24378" w:rsidRDefault="009E6CA5" w:rsidP="00150F09"/>
    <w:p w14:paraId="2F7880BF" w14:textId="600BF363" w:rsidR="00234F66" w:rsidRPr="00F24378" w:rsidRDefault="00234F66" w:rsidP="00234F66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Ttulo722"/>
          <w:lang w:eastAsia="es-ES_tradnl"/>
        </w:rPr>
        <w:t>SELECT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AVG</w:t>
      </w:r>
      <w:r w:rsidRPr="00F24378">
        <w:rPr>
          <w:rStyle w:val="Cuerpodeltexto5"/>
          <w:color w:val="000000"/>
          <w:lang w:eastAsia="es-ES_tradnl"/>
        </w:rPr>
        <w:t>(salario),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MIN</w:t>
      </w:r>
      <w:r w:rsidRPr="00F24378">
        <w:rPr>
          <w:rStyle w:val="Cuerpodeltexto5"/>
          <w:color w:val="000000"/>
          <w:lang w:eastAsia="es-ES_tradnl"/>
        </w:rPr>
        <w:t>(salario)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3CEFF794" w14:textId="32622D42" w:rsidR="00234F66" w:rsidRPr="00F24378" w:rsidRDefault="00234F66" w:rsidP="00234F66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Ttulo722"/>
          <w:lang w:eastAsia="es-ES_tradnl"/>
        </w:rPr>
        <w:t>FROM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empleados</w:t>
      </w:r>
      <w:r w:rsidR="00F24378">
        <w:rPr>
          <w:rStyle w:val="Cuerpodeltexto5"/>
          <w:color w:val="000000"/>
          <w:lang w:eastAsia="es-ES_tradnl"/>
        </w:rPr>
        <w:t xml:space="preserve">  </w:t>
      </w:r>
      <w:r w:rsidRPr="00F24378">
        <w:rPr>
          <w:rStyle w:val="Cuerpodeltexto5"/>
          <w:color w:val="000000"/>
          <w:lang w:eastAsia="es-ES_tradnl"/>
        </w:rPr>
        <w:t>#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está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BIEN: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todas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son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funciones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agregado</w:t>
      </w:r>
    </w:p>
    <w:p w14:paraId="5CF9BA96" w14:textId="77777777" w:rsidR="00234F66" w:rsidRPr="00F24378" w:rsidRDefault="00234F66" w:rsidP="00234F66">
      <w:pPr>
        <w:pStyle w:val="comandoseinstrucciones"/>
        <w:rPr>
          <w:rStyle w:val="Cuerpodeltexto5"/>
          <w:color w:val="000000"/>
          <w:lang w:eastAsia="es-ES_tradnl"/>
        </w:rPr>
      </w:pPr>
    </w:p>
    <w:p w14:paraId="7377F3D1" w14:textId="77777777" w:rsidR="00234F66" w:rsidRPr="00F24378" w:rsidRDefault="00234F66" w:rsidP="00234F66"/>
    <w:p w14:paraId="5BD18545" w14:textId="11DFAC43" w:rsidR="00234F66" w:rsidRPr="00F24378" w:rsidRDefault="00234F66" w:rsidP="00234F66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Ttulo722"/>
          <w:lang w:eastAsia="es-ES_tradnl"/>
        </w:rPr>
        <w:t>SELECT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COUNT(</w:t>
      </w:r>
      <w:r w:rsidRPr="00F24378">
        <w:rPr>
          <w:rStyle w:val="Ttulo722"/>
          <w:i/>
          <w:color w:val="auto"/>
          <w:lang w:eastAsia="es-ES_tradnl"/>
        </w:rPr>
        <w:t>*</w:t>
      </w:r>
      <w:r w:rsidRPr="00F24378">
        <w:rPr>
          <w:rStyle w:val="Ttulo722"/>
          <w:lang w:eastAsia="es-ES_tradnl"/>
        </w:rPr>
        <w:t>),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COUNT(</w:t>
      </w:r>
      <w:r w:rsidRPr="00F24378">
        <w:rPr>
          <w:rStyle w:val="Ttulo722"/>
          <w:i/>
          <w:color w:val="auto"/>
          <w:lang w:eastAsia="es-ES_tradnl"/>
        </w:rPr>
        <w:t>comision</w:t>
      </w:r>
      <w:r w:rsidRPr="00F24378">
        <w:rPr>
          <w:rStyle w:val="Ttulo722"/>
          <w:lang w:eastAsia="es-ES_tradnl"/>
        </w:rPr>
        <w:t>),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COUNT(</w:t>
      </w:r>
      <w:r w:rsidRPr="00F24378">
        <w:rPr>
          <w:rStyle w:val="Ttulo722"/>
          <w:i/>
          <w:color w:val="auto"/>
          <w:lang w:eastAsia="es-ES_tradnl"/>
        </w:rPr>
        <w:t>oficio</w:t>
      </w:r>
      <w:r w:rsidRPr="00F24378">
        <w:rPr>
          <w:rStyle w:val="Ttulo722"/>
          <w:lang w:eastAsia="es-ES_tradnl"/>
        </w:rPr>
        <w:t>),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COUNT(DISTINCT</w:t>
      </w:r>
      <w:r w:rsidR="00F24378">
        <w:rPr>
          <w:rStyle w:val="Ttulo722"/>
          <w:i/>
          <w:color w:val="auto"/>
          <w:lang w:eastAsia="es-ES_tradnl"/>
        </w:rPr>
        <w:t xml:space="preserve"> </w:t>
      </w:r>
      <w:r w:rsidRPr="00F24378">
        <w:rPr>
          <w:rStyle w:val="Ttulo722"/>
          <w:i/>
          <w:color w:val="auto"/>
          <w:lang w:eastAsia="es-ES_tradnl"/>
        </w:rPr>
        <w:t>oficio</w:t>
      </w:r>
      <w:r w:rsidRPr="00F24378">
        <w:rPr>
          <w:rStyle w:val="Ttulo722"/>
          <w:lang w:eastAsia="es-ES_tradnl"/>
        </w:rPr>
        <w:t>)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</w:rPr>
        <w:t>FROM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empleados;</w:t>
      </w:r>
    </w:p>
    <w:p w14:paraId="0FF29B16" w14:textId="77777777" w:rsidR="00234F66" w:rsidRPr="00F24378" w:rsidRDefault="00234F66" w:rsidP="00234F66">
      <w:pPr>
        <w:pStyle w:val="comandoseinstrucciones"/>
        <w:rPr>
          <w:rStyle w:val="Cuerpodeltexto5"/>
          <w:color w:val="000000"/>
          <w:lang w:eastAsia="es-ES_tradnl"/>
        </w:rPr>
      </w:pPr>
    </w:p>
    <w:p w14:paraId="6934477F" w14:textId="77777777" w:rsidR="00234F66" w:rsidRPr="00F24378" w:rsidRDefault="00234F66" w:rsidP="00234F66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"/>
          <w:color w:val="000000"/>
          <w:lang w:eastAsia="es-ES_tradnl"/>
        </w:rPr>
        <w:t>#Resultado:</w:t>
      </w:r>
    </w:p>
    <w:p w14:paraId="15A7CF4C" w14:textId="62CF7FD0" w:rsidR="00234F66" w:rsidRPr="00F24378" w:rsidRDefault="00234F66" w:rsidP="00234F66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"/>
          <w:color w:val="000000"/>
          <w:lang w:eastAsia="es-ES_tradnl"/>
        </w:rPr>
        <w:t>5,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3,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4,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3</w:t>
      </w:r>
    </w:p>
    <w:p w14:paraId="61C84942" w14:textId="77777777" w:rsidR="00234F66" w:rsidRPr="00F24378" w:rsidRDefault="00234F66" w:rsidP="00234F66"/>
    <w:p w14:paraId="5BAF6116" w14:textId="0C2E527E" w:rsidR="00234F66" w:rsidRPr="00F24378" w:rsidRDefault="00234F66" w:rsidP="00234F66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SUM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(salario)</w:t>
      </w:r>
    </w:p>
    <w:p w14:paraId="722C6959" w14:textId="1A0B4418" w:rsidR="00234F66" w:rsidRPr="00F24378" w:rsidRDefault="00234F66" w:rsidP="00234F66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empleados;</w:t>
      </w:r>
    </w:p>
    <w:p w14:paraId="2CD26BCD" w14:textId="77777777" w:rsidR="00234F66" w:rsidRPr="00F24378" w:rsidRDefault="00234F66" w:rsidP="00234F66"/>
    <w:p w14:paraId="08154C01" w14:textId="0EEE362B" w:rsidR="00234F66" w:rsidRPr="00F24378" w:rsidRDefault="00234F66" w:rsidP="00234F66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DISTINCT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(oficio),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dep_no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empleados;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#DISTINCT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aplica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sólo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oficio.</w:t>
      </w:r>
    </w:p>
    <w:p w14:paraId="3DA0917D" w14:textId="53FA4E03" w:rsidR="00234F66" w:rsidRPr="00F24378" w:rsidRDefault="00234F66" w:rsidP="00150F09"/>
    <w:p w14:paraId="11309948" w14:textId="3F848336" w:rsidR="00234F66" w:rsidRPr="00F24378" w:rsidRDefault="00234F66" w:rsidP="00234F66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dnombre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AS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'nombre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departamento'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localidad</w:t>
      </w:r>
    </w:p>
    <w:p w14:paraId="107514B2" w14:textId="7F1F1837" w:rsidR="00234F66" w:rsidRPr="00F24378" w:rsidRDefault="00234F66" w:rsidP="00234F66">
      <w:pPr>
        <w:pStyle w:val="comandoseinstrucciones"/>
      </w:pPr>
      <w:r w:rsidRPr="00F24378">
        <w:rPr>
          <w:rStyle w:val="Cuerpodeltexto54"/>
          <w:lang w:eastAsia="es-ES_tradnl"/>
        </w:rPr>
        <w:lastRenderedPageBreak/>
        <w:t>FROM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departamentos;</w:t>
      </w:r>
    </w:p>
    <w:p w14:paraId="448FAE9E" w14:textId="4BE6FF11" w:rsidR="00234F66" w:rsidRPr="00F24378" w:rsidRDefault="00234F66" w:rsidP="00150F09"/>
    <w:p w14:paraId="4319CF5F" w14:textId="6D822BD1" w:rsidR="00234F66" w:rsidRPr="00F24378" w:rsidRDefault="00234F66" w:rsidP="00234F66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Apellidos,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Salario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50353B90" w14:textId="6FFF4011" w:rsidR="00234F66" w:rsidRPr="00F24378" w:rsidRDefault="00234F66" w:rsidP="00234F66">
      <w:pPr>
        <w:pStyle w:val="comandoseinstrucciones"/>
        <w:rPr>
          <w:rStyle w:val="Cuerpodeltexto2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2"/>
          <w:color w:val="000000"/>
          <w:sz w:val="19"/>
          <w:szCs w:val="19"/>
          <w:lang w:eastAsia="es-ES_tradnl"/>
        </w:rPr>
        <w:t>empleados</w:t>
      </w:r>
      <w:r w:rsidR="00F24378">
        <w:rPr>
          <w:rStyle w:val="Cuerpodeltexto2"/>
          <w:color w:val="000000"/>
          <w:sz w:val="19"/>
          <w:szCs w:val="19"/>
          <w:lang w:eastAsia="es-ES_tradnl"/>
        </w:rPr>
        <w:t xml:space="preserve"> </w:t>
      </w:r>
    </w:p>
    <w:p w14:paraId="253AEB2A" w14:textId="08807085" w:rsidR="00234F66" w:rsidRPr="00F24378" w:rsidRDefault="00234F66" w:rsidP="00234F66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WHERE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Salario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&gt;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21000;</w:t>
      </w:r>
    </w:p>
    <w:p w14:paraId="77D40FFB" w14:textId="1D76041A" w:rsidR="00234F66" w:rsidRPr="00F24378" w:rsidRDefault="00234F66" w:rsidP="00150F09"/>
    <w:p w14:paraId="55FF74ED" w14:textId="77777777" w:rsidR="00234F66" w:rsidRPr="00F24378" w:rsidRDefault="00234F66" w:rsidP="00234F66">
      <w:pPr>
        <w:pStyle w:val="Cuerpodeltexto51"/>
        <w:shd w:val="clear" w:color="auto" w:fill="auto"/>
        <w:spacing w:before="0" w:after="27" w:line="245" w:lineRule="exact"/>
        <w:ind w:left="400" w:right="760" w:firstLine="0"/>
        <w:jc w:val="left"/>
      </w:pPr>
    </w:p>
    <w:p w14:paraId="443598CA" w14:textId="4BE263A9" w:rsidR="00234F66" w:rsidRPr="00F24378" w:rsidRDefault="00234F66" w:rsidP="00234F66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*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57335E6A" w14:textId="78762C5D" w:rsidR="00234F66" w:rsidRPr="00F24378" w:rsidRDefault="00234F66" w:rsidP="00234F66">
      <w:pPr>
        <w:pStyle w:val="comandoseinstrucciones"/>
        <w:rPr>
          <w:rStyle w:val="Cuerpodeltexto54"/>
          <w:lang w:eastAsia="es-ES_tradnl"/>
        </w:rPr>
      </w:pPr>
      <w:r w:rsidRPr="00F24378">
        <w:rPr>
          <w:rStyle w:val="Cuerpodeltexto54"/>
        </w:rPr>
        <w:t>FROM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</w:rPr>
        <w:t>pedidos</w:t>
      </w:r>
      <w:r w:rsidR="00F24378">
        <w:rPr>
          <w:rStyle w:val="Cuerpodeltexto54"/>
          <w:lang w:eastAsia="es-ES_tradnl"/>
        </w:rPr>
        <w:t xml:space="preserve"> </w:t>
      </w:r>
    </w:p>
    <w:p w14:paraId="68B9EAF6" w14:textId="4BE00EEC" w:rsidR="00234F66" w:rsidRPr="00F24378" w:rsidRDefault="00234F66" w:rsidP="00234F66">
      <w:pPr>
        <w:pStyle w:val="comandoseinstrucciones"/>
      </w:pPr>
      <w:r w:rsidRPr="00F24378">
        <w:rPr>
          <w:rStyle w:val="Cuerpodeltexto54"/>
          <w:lang w:eastAsia="es-ES_tradnl"/>
        </w:rPr>
        <w:t>WHERE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Fecha_Envio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=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'1994/10/25';</w:t>
      </w:r>
    </w:p>
    <w:p w14:paraId="3F77D322" w14:textId="77777777" w:rsidR="00234F66" w:rsidRPr="00F24378" w:rsidRDefault="00234F66" w:rsidP="00234F66">
      <w:pPr>
        <w:pStyle w:val="Cuerpodeltexto51"/>
        <w:shd w:val="clear" w:color="auto" w:fill="auto"/>
        <w:spacing w:before="0" w:after="109" w:line="190" w:lineRule="exact"/>
        <w:ind w:left="100" w:firstLine="300"/>
        <w:jc w:val="left"/>
        <w:rPr>
          <w:rStyle w:val="Cuerpodeltexto54"/>
          <w:lang w:eastAsia="es-ES_tradnl"/>
        </w:rPr>
      </w:pPr>
    </w:p>
    <w:p w14:paraId="72EB8B2D" w14:textId="4AEED251" w:rsidR="00234F66" w:rsidRPr="00F24378" w:rsidRDefault="00234F66" w:rsidP="00234F66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Apellidos,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Nombre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514736A8" w14:textId="2FB76D63" w:rsidR="00234F66" w:rsidRPr="00F24378" w:rsidRDefault="00234F66" w:rsidP="00234F66">
      <w:pPr>
        <w:pStyle w:val="comandoseinstrucciones"/>
        <w:rPr>
          <w:rStyle w:val="Cuerpodeltexto2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2"/>
          <w:color w:val="000000"/>
          <w:sz w:val="19"/>
          <w:szCs w:val="19"/>
          <w:lang w:eastAsia="es-ES_tradnl"/>
        </w:rPr>
        <w:t>empleados</w:t>
      </w:r>
      <w:r w:rsidR="00F24378">
        <w:rPr>
          <w:rStyle w:val="Cuerpodeltexto2"/>
          <w:color w:val="000000"/>
          <w:sz w:val="19"/>
          <w:szCs w:val="19"/>
          <w:lang w:eastAsia="es-ES_tradnl"/>
        </w:rPr>
        <w:t xml:space="preserve"> </w:t>
      </w:r>
    </w:p>
    <w:p w14:paraId="3408A7DE" w14:textId="0FAAD849" w:rsidR="00234F66" w:rsidRPr="00F24378" w:rsidRDefault="00234F66" w:rsidP="00234F66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WHERE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Apellidos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=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'King';</w:t>
      </w:r>
    </w:p>
    <w:p w14:paraId="53880CEC" w14:textId="70043A52" w:rsidR="00234F66" w:rsidRPr="00F24378" w:rsidRDefault="00234F66" w:rsidP="00150F09"/>
    <w:p w14:paraId="28F7EA38" w14:textId="1E977B64" w:rsidR="00234F66" w:rsidRPr="00F24378" w:rsidRDefault="00234F66" w:rsidP="00234F66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Apellidos,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Salario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49E138EA" w14:textId="32D2B567" w:rsidR="00234F66" w:rsidRPr="00F24378" w:rsidRDefault="00234F66" w:rsidP="00234F66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2"/>
          <w:color w:val="000000"/>
          <w:sz w:val="19"/>
          <w:szCs w:val="19"/>
          <w:lang w:eastAsia="es-ES_tradnl"/>
        </w:rPr>
        <w:t>empleados</w:t>
      </w:r>
    </w:p>
    <w:p w14:paraId="6051494A" w14:textId="25AC19B7" w:rsidR="00234F66" w:rsidRPr="00F24378" w:rsidRDefault="00234F66" w:rsidP="00234F66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WHERE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Salario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BETWEEN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200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AND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300;</w:t>
      </w:r>
    </w:p>
    <w:p w14:paraId="6D3E50D3" w14:textId="0AAFA45E" w:rsidR="00234F66" w:rsidRPr="00F24378" w:rsidRDefault="00234F66" w:rsidP="00150F09"/>
    <w:p w14:paraId="06FEF803" w14:textId="4F00C883" w:rsidR="00234F66" w:rsidRPr="00F24378" w:rsidRDefault="00234F66" w:rsidP="00234F66">
      <w:pPr>
        <w:pStyle w:val="comandoseinstrucciones"/>
        <w:rPr>
          <w:rStyle w:val="Cuerpodeltexto2"/>
          <w:color w:val="000000"/>
          <w:sz w:val="19"/>
          <w:szCs w:val="19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20"/>
          <w:color w:val="000000"/>
          <w:sz w:val="19"/>
          <w:szCs w:val="19"/>
        </w:rPr>
        <w:t xml:space="preserve"> </w:t>
      </w:r>
      <w:r w:rsidRPr="00F24378">
        <w:rPr>
          <w:rStyle w:val="Cuerpodeltexto2"/>
          <w:color w:val="000000"/>
          <w:sz w:val="19"/>
          <w:szCs w:val="19"/>
          <w:lang w:eastAsia="es-ES_tradnl"/>
        </w:rPr>
        <w:t>Apellidos,</w:t>
      </w:r>
      <w:r w:rsidR="00F24378">
        <w:rPr>
          <w:rStyle w:val="Cuerpodeltexto2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54"/>
        </w:rPr>
        <w:t>Nombre</w:t>
      </w:r>
      <w:r w:rsidRPr="00F24378">
        <w:rPr>
          <w:rStyle w:val="Cuerpodeltexto2"/>
          <w:color w:val="000000"/>
          <w:sz w:val="19"/>
          <w:szCs w:val="19"/>
          <w:lang w:eastAsia="es-ES_tradnl"/>
        </w:rPr>
        <w:t>,</w:t>
      </w:r>
      <w:r w:rsidR="00F24378">
        <w:rPr>
          <w:rStyle w:val="Cuerpodeltexto2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2"/>
          <w:color w:val="000000"/>
          <w:sz w:val="19"/>
          <w:szCs w:val="19"/>
        </w:rPr>
        <w:t>Ciudad</w:t>
      </w:r>
      <w:r w:rsidR="00F24378">
        <w:rPr>
          <w:rStyle w:val="Cuerpodeltexto2"/>
          <w:color w:val="000000"/>
          <w:sz w:val="19"/>
          <w:szCs w:val="19"/>
        </w:rPr>
        <w:t xml:space="preserve"> </w:t>
      </w:r>
    </w:p>
    <w:p w14:paraId="7E7D424F" w14:textId="1DF7C789" w:rsidR="00234F66" w:rsidRPr="00F24378" w:rsidRDefault="00234F66" w:rsidP="00234F66">
      <w:pPr>
        <w:pStyle w:val="comandoseinstrucciones"/>
        <w:rPr>
          <w:rStyle w:val="Cuerpodeltexto2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20"/>
          <w:color w:val="000000"/>
          <w:sz w:val="19"/>
          <w:szCs w:val="19"/>
        </w:rPr>
        <w:t xml:space="preserve"> </w:t>
      </w:r>
      <w:r w:rsidRPr="00F24378">
        <w:rPr>
          <w:rStyle w:val="Cuerpodeltexto2"/>
          <w:color w:val="000000"/>
          <w:sz w:val="19"/>
          <w:szCs w:val="19"/>
          <w:lang w:eastAsia="es-ES_tradnl"/>
        </w:rPr>
        <w:t>empleados</w:t>
      </w:r>
    </w:p>
    <w:p w14:paraId="2665CBE2" w14:textId="7B63E685" w:rsidR="00234F66" w:rsidRPr="00F24378" w:rsidRDefault="00234F66" w:rsidP="00234F66">
      <w:pPr>
        <w:pStyle w:val="comandoseinstrucciones"/>
      </w:pPr>
      <w:r w:rsidRPr="00F24378">
        <w:rPr>
          <w:rStyle w:val="Cuerpodeltexto54"/>
          <w:lang w:eastAsia="es-ES_tradnl"/>
        </w:rPr>
        <w:t>WHERE</w:t>
      </w:r>
      <w:r w:rsidR="00F24378">
        <w:rPr>
          <w:rStyle w:val="Cuerpodeltexto20"/>
          <w:color w:val="000000"/>
          <w:sz w:val="19"/>
          <w:szCs w:val="19"/>
        </w:rPr>
        <w:t xml:space="preserve"> </w:t>
      </w:r>
      <w:r w:rsidRPr="00F24378">
        <w:rPr>
          <w:rStyle w:val="Cuerpodeltexto2"/>
          <w:color w:val="000000"/>
          <w:sz w:val="19"/>
          <w:szCs w:val="19"/>
        </w:rPr>
        <w:t>Ciudad</w:t>
      </w:r>
      <w:r w:rsidR="00F24378">
        <w:rPr>
          <w:rStyle w:val="Cuerpodeltexto2"/>
          <w:color w:val="000000"/>
          <w:sz w:val="19"/>
          <w:szCs w:val="19"/>
        </w:rPr>
        <w:t xml:space="preserve"> </w:t>
      </w:r>
      <w:r w:rsidRPr="00F24378">
        <w:rPr>
          <w:rStyle w:val="Cuerpodeltexto54"/>
          <w:lang w:eastAsia="es-ES_tradnl"/>
        </w:rPr>
        <w:t>IN</w:t>
      </w:r>
      <w:r w:rsidR="00F24378">
        <w:rPr>
          <w:rStyle w:val="Cuerpodeltexto20"/>
          <w:color w:val="000000"/>
          <w:sz w:val="19"/>
          <w:szCs w:val="19"/>
        </w:rPr>
        <w:t xml:space="preserve"> </w:t>
      </w:r>
      <w:r w:rsidRPr="00F24378">
        <w:rPr>
          <w:rStyle w:val="Cuerpodeltexto2"/>
          <w:color w:val="000000"/>
          <w:sz w:val="19"/>
          <w:szCs w:val="19"/>
        </w:rPr>
        <w:t>('Sevilla',</w:t>
      </w:r>
      <w:r w:rsidR="00F24378">
        <w:rPr>
          <w:rStyle w:val="Cuerpodeltexto2"/>
          <w:color w:val="000000"/>
          <w:sz w:val="19"/>
          <w:szCs w:val="19"/>
        </w:rPr>
        <w:t xml:space="preserve"> </w:t>
      </w:r>
      <w:r w:rsidRPr="00F24378">
        <w:rPr>
          <w:rStyle w:val="Cuerpodeltexto2"/>
          <w:color w:val="000000"/>
          <w:sz w:val="19"/>
          <w:szCs w:val="19"/>
        </w:rPr>
        <w:t>'Los</w:t>
      </w:r>
      <w:r w:rsidR="00F24378">
        <w:rPr>
          <w:rStyle w:val="Cuerpodeltexto2"/>
          <w:color w:val="000000"/>
          <w:sz w:val="19"/>
          <w:szCs w:val="19"/>
        </w:rPr>
        <w:t xml:space="preserve"> </w:t>
      </w:r>
      <w:r w:rsidRPr="00F24378">
        <w:rPr>
          <w:rStyle w:val="Cuerpodeltexto2"/>
          <w:color w:val="000000"/>
          <w:sz w:val="19"/>
          <w:szCs w:val="19"/>
        </w:rPr>
        <w:t>Angeles',</w:t>
      </w:r>
      <w:r w:rsidR="00F24378">
        <w:rPr>
          <w:rStyle w:val="Cuerpodeltexto2"/>
          <w:color w:val="000000"/>
          <w:sz w:val="19"/>
          <w:szCs w:val="19"/>
        </w:rPr>
        <w:t xml:space="preserve"> </w:t>
      </w:r>
      <w:r w:rsidRPr="00F24378">
        <w:rPr>
          <w:rStyle w:val="Cuerpodeltexto2"/>
          <w:color w:val="000000"/>
          <w:sz w:val="19"/>
          <w:szCs w:val="19"/>
        </w:rPr>
        <w:t>'Barcelona');</w:t>
      </w:r>
    </w:p>
    <w:p w14:paraId="0B206CE4" w14:textId="2B96386D" w:rsidR="00234F66" w:rsidRPr="00F24378" w:rsidRDefault="00234F66" w:rsidP="00150F09"/>
    <w:p w14:paraId="02433C0C" w14:textId="3C1339D4" w:rsidR="00234F66" w:rsidRPr="00F24378" w:rsidRDefault="00234F66" w:rsidP="00234F66">
      <w:pPr>
        <w:pStyle w:val="comandoseinstrucciones"/>
        <w:rPr>
          <w:rStyle w:val="Cuerpodeltexto2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20"/>
          <w:color w:val="000000"/>
          <w:sz w:val="19"/>
          <w:szCs w:val="19"/>
        </w:rPr>
        <w:t xml:space="preserve"> </w:t>
      </w:r>
      <w:r w:rsidRPr="00F24378">
        <w:rPr>
          <w:rStyle w:val="Cuerpodeltexto2"/>
          <w:color w:val="000000"/>
          <w:sz w:val="19"/>
          <w:szCs w:val="19"/>
          <w:lang w:eastAsia="es-ES_tradnl"/>
        </w:rPr>
        <w:t>apellidos,</w:t>
      </w:r>
      <w:r w:rsidR="00F24378">
        <w:rPr>
          <w:rStyle w:val="Cuerpodeltexto2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2"/>
          <w:color w:val="000000"/>
          <w:sz w:val="19"/>
          <w:szCs w:val="19"/>
          <w:lang w:eastAsia="es-ES_tradnl"/>
        </w:rPr>
        <w:t>salario</w:t>
      </w:r>
      <w:r w:rsidR="00F24378">
        <w:rPr>
          <w:rStyle w:val="Cuerpodeltexto2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2"/>
          <w:color w:val="000000"/>
          <w:sz w:val="19"/>
          <w:szCs w:val="19"/>
          <w:lang w:eastAsia="es-ES_tradnl"/>
        </w:rPr>
        <w:t>+</w:t>
      </w:r>
      <w:r w:rsidR="00F24378">
        <w:rPr>
          <w:rStyle w:val="Cuerpodeltexto2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2"/>
          <w:color w:val="000000"/>
          <w:sz w:val="19"/>
          <w:szCs w:val="19"/>
          <w:lang w:eastAsia="es-ES_tradnl"/>
        </w:rPr>
        <w:t>comisión</w:t>
      </w:r>
      <w:r w:rsidR="00F24378">
        <w:rPr>
          <w:rStyle w:val="Cuerpodeltexto2"/>
          <w:color w:val="000000"/>
          <w:sz w:val="19"/>
          <w:szCs w:val="19"/>
          <w:lang w:eastAsia="es-ES_tradnl"/>
        </w:rPr>
        <w:t xml:space="preserve"> </w:t>
      </w:r>
    </w:p>
    <w:p w14:paraId="68634C6F" w14:textId="7D6B4592" w:rsidR="00234F66" w:rsidRPr="00F24378" w:rsidRDefault="00234F66" w:rsidP="00234F66">
      <w:pPr>
        <w:pStyle w:val="comandoseinstrucciones"/>
        <w:rPr>
          <w:rStyle w:val="Cuerpodeltexto2"/>
          <w:color w:val="000000"/>
          <w:sz w:val="19"/>
          <w:szCs w:val="19"/>
        </w:rPr>
      </w:pP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20"/>
          <w:color w:val="000000"/>
          <w:sz w:val="19"/>
          <w:szCs w:val="19"/>
        </w:rPr>
        <w:t xml:space="preserve"> </w:t>
      </w:r>
      <w:r w:rsidRPr="00F24378">
        <w:rPr>
          <w:rStyle w:val="Cuerpodeltexto2"/>
          <w:color w:val="000000"/>
          <w:sz w:val="19"/>
          <w:szCs w:val="19"/>
          <w:lang w:eastAsia="es-ES_tradnl"/>
        </w:rPr>
        <w:t>empleados</w:t>
      </w:r>
      <w:r w:rsidRPr="00F24378">
        <w:rPr>
          <w:rStyle w:val="Cuerpodeltexto2"/>
          <w:color w:val="000000"/>
          <w:sz w:val="19"/>
          <w:szCs w:val="19"/>
        </w:rPr>
        <w:t>;</w:t>
      </w:r>
    </w:p>
    <w:p w14:paraId="44782162" w14:textId="77777777" w:rsidR="00234F66" w:rsidRPr="00F24378" w:rsidRDefault="00234F66" w:rsidP="00234F66">
      <w:pPr>
        <w:pStyle w:val="Cuerpodeltexto51"/>
        <w:shd w:val="clear" w:color="auto" w:fill="auto"/>
        <w:spacing w:before="0" w:after="109" w:line="190" w:lineRule="exact"/>
        <w:ind w:left="100" w:firstLine="300"/>
        <w:jc w:val="left"/>
        <w:rPr>
          <w:rStyle w:val="Cuerpodeltexto2"/>
          <w:color w:val="000000"/>
          <w:sz w:val="19"/>
          <w:szCs w:val="19"/>
        </w:rPr>
      </w:pPr>
    </w:p>
    <w:p w14:paraId="4FA57C06" w14:textId="702A2014" w:rsidR="00234F66" w:rsidRPr="00F24378" w:rsidRDefault="00234F66" w:rsidP="00234F66">
      <w:pPr>
        <w:pStyle w:val="comandoseinstrucciones"/>
        <w:rPr>
          <w:rStyle w:val="Cuerpodeltexto2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20"/>
          <w:color w:val="000000"/>
          <w:sz w:val="19"/>
          <w:szCs w:val="19"/>
        </w:rPr>
        <w:t xml:space="preserve"> </w:t>
      </w:r>
      <w:r w:rsidRPr="00F24378">
        <w:rPr>
          <w:rStyle w:val="Cuerpodeltexto2"/>
          <w:color w:val="000000"/>
          <w:sz w:val="19"/>
          <w:szCs w:val="19"/>
          <w:lang w:eastAsia="es-ES_tradnl"/>
        </w:rPr>
        <w:t>apellidos,</w:t>
      </w:r>
      <w:r w:rsidR="00F24378">
        <w:rPr>
          <w:rStyle w:val="Cuerpodeltexto2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2"/>
          <w:color w:val="000000"/>
          <w:sz w:val="19"/>
          <w:szCs w:val="19"/>
          <w:lang w:eastAsia="es-ES_tradnl"/>
        </w:rPr>
        <w:t>salario</w:t>
      </w:r>
      <w:r w:rsidR="00F24378">
        <w:rPr>
          <w:rStyle w:val="Cuerpodeltexto2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2"/>
          <w:color w:val="000000"/>
          <w:sz w:val="19"/>
          <w:szCs w:val="19"/>
          <w:lang w:eastAsia="es-ES_tradnl"/>
        </w:rPr>
        <w:t>*</w:t>
      </w:r>
      <w:r w:rsidR="00F24378">
        <w:rPr>
          <w:rStyle w:val="Cuerpodeltexto2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2"/>
          <w:color w:val="000000"/>
          <w:sz w:val="19"/>
          <w:szCs w:val="19"/>
          <w:lang w:eastAsia="es-ES_tradnl"/>
        </w:rPr>
        <w:t>1.05</w:t>
      </w:r>
    </w:p>
    <w:p w14:paraId="1A93E0B4" w14:textId="598A2997" w:rsidR="00234F66" w:rsidRPr="00F24378" w:rsidRDefault="00234F66" w:rsidP="00234F66">
      <w:pPr>
        <w:pStyle w:val="comandoseinstrucciones"/>
        <w:rPr>
          <w:rStyle w:val="Cuerpodeltexto2"/>
          <w:color w:val="000000"/>
          <w:sz w:val="19"/>
          <w:szCs w:val="19"/>
        </w:rPr>
      </w:pP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20"/>
          <w:color w:val="000000"/>
          <w:sz w:val="19"/>
          <w:szCs w:val="19"/>
        </w:rPr>
        <w:t xml:space="preserve"> </w:t>
      </w:r>
      <w:r w:rsidRPr="00F24378">
        <w:rPr>
          <w:rStyle w:val="Cuerpodeltexto2"/>
          <w:color w:val="000000"/>
          <w:sz w:val="19"/>
          <w:szCs w:val="19"/>
          <w:lang w:eastAsia="es-ES_tradnl"/>
        </w:rPr>
        <w:t>empleados</w:t>
      </w:r>
      <w:r w:rsidRPr="00F24378">
        <w:rPr>
          <w:rStyle w:val="Cuerpodeltexto2"/>
          <w:color w:val="000000"/>
          <w:sz w:val="19"/>
          <w:szCs w:val="19"/>
        </w:rPr>
        <w:t>;</w:t>
      </w:r>
    </w:p>
    <w:p w14:paraId="362009CC" w14:textId="77777777" w:rsidR="00234F66" w:rsidRPr="00F24378" w:rsidRDefault="00234F66" w:rsidP="00234F66">
      <w:pPr>
        <w:pStyle w:val="Cuerpodeltexto51"/>
        <w:shd w:val="clear" w:color="auto" w:fill="auto"/>
        <w:spacing w:before="0" w:after="220"/>
        <w:ind w:left="20" w:right="220" w:firstLine="0"/>
        <w:jc w:val="left"/>
      </w:pPr>
    </w:p>
    <w:p w14:paraId="7ECDA803" w14:textId="5229212C" w:rsidR="00234F66" w:rsidRPr="00F24378" w:rsidRDefault="00234F66" w:rsidP="00234F66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*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32B36890" w14:textId="48569951" w:rsidR="00234F66" w:rsidRPr="00F24378" w:rsidRDefault="00234F66" w:rsidP="00234F66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empleados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27BF1E53" w14:textId="1DB5F0AA" w:rsidR="00234F66" w:rsidRPr="00F24378" w:rsidRDefault="00234F66" w:rsidP="00234F66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WHERE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(edad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</w:rPr>
        <w:t>&gt;</w:t>
      </w:r>
      <w:r w:rsidR="004C5151" w:rsidRPr="00F24378">
        <w:rPr>
          <w:rStyle w:val="Cuerpodeltexto54"/>
        </w:rPr>
        <w:t>=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25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</w:rPr>
        <w:t>AND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edad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</w:rPr>
        <w:t>&lt;</w:t>
      </w:r>
      <w:r w:rsidR="004C5151" w:rsidRPr="00F24378">
        <w:rPr>
          <w:rStyle w:val="Cuerpodeltexto54"/>
        </w:rPr>
        <w:t>=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50)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OR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sueldo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=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100;</w:t>
      </w:r>
    </w:p>
    <w:p w14:paraId="72D69D45" w14:textId="278B55D9" w:rsidR="004C5151" w:rsidRPr="00F24378" w:rsidRDefault="004C5151" w:rsidP="004C5151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WHERE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(edad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</w:rPr>
        <w:t>BETWEEN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25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</w:rPr>
        <w:t>AND</w:t>
      </w:r>
      <w:r w:rsidR="00F24378">
        <w:rPr>
          <w:rStyle w:val="Cuerpodeltexto5"/>
          <w:color w:val="000000"/>
        </w:rPr>
        <w:t xml:space="preserve"> 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50)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OR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sueldo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=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100;</w:t>
      </w:r>
    </w:p>
    <w:p w14:paraId="2A3CA019" w14:textId="77777777" w:rsidR="004C5151" w:rsidRPr="00F24378" w:rsidRDefault="004C5151" w:rsidP="00234F66">
      <w:pPr>
        <w:pStyle w:val="comandoseinstrucciones"/>
        <w:rPr>
          <w:rStyle w:val="Cuerpodeltexto5"/>
          <w:color w:val="000000"/>
          <w:lang w:eastAsia="es-ES_tradnl"/>
        </w:rPr>
      </w:pPr>
    </w:p>
    <w:p w14:paraId="287D0CF7" w14:textId="13020C2F" w:rsidR="004C5151" w:rsidRPr="00F24378" w:rsidRDefault="004C5151" w:rsidP="004C5151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WHERE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(edad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</w:rPr>
        <w:t>&gt;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25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</w:rPr>
        <w:t>AND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edad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</w:rPr>
        <w:t>&lt;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50)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OR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sueldo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=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100;</w:t>
      </w:r>
    </w:p>
    <w:p w14:paraId="606720D7" w14:textId="68DAFE5F" w:rsidR="004C5151" w:rsidRPr="00F24378" w:rsidRDefault="004C5151" w:rsidP="004C5151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WHERE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(edad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</w:rPr>
        <w:t>BETWEEN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26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</w:rPr>
        <w:t>AND</w:t>
      </w:r>
      <w:r w:rsidR="00F24378">
        <w:rPr>
          <w:rStyle w:val="Cuerpodeltexto5"/>
          <w:color w:val="000000"/>
        </w:rPr>
        <w:t xml:space="preserve"> 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49)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OR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sueldo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=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100;</w:t>
      </w:r>
    </w:p>
    <w:p w14:paraId="5EB2F258" w14:textId="567D19BB" w:rsidR="004C5151" w:rsidRPr="00F24378" w:rsidRDefault="004C5151" w:rsidP="00234F66">
      <w:pPr>
        <w:pStyle w:val="comandoseinstrucciones"/>
        <w:rPr>
          <w:rStyle w:val="Cuerpodeltexto5"/>
          <w:color w:val="000000"/>
          <w:lang w:eastAsia="es-ES_tradnl"/>
        </w:rPr>
      </w:pPr>
    </w:p>
    <w:p w14:paraId="185109E8" w14:textId="77777777" w:rsidR="004C5151" w:rsidRPr="00F24378" w:rsidRDefault="004C5151" w:rsidP="00234F66">
      <w:pPr>
        <w:pStyle w:val="comandoseinstrucciones"/>
        <w:rPr>
          <w:rStyle w:val="Cuerpodeltexto5"/>
          <w:color w:val="000000"/>
          <w:lang w:eastAsia="es-ES_tradnl"/>
        </w:rPr>
      </w:pPr>
    </w:p>
    <w:p w14:paraId="3CFF65DF" w14:textId="575F6AD3" w:rsidR="00234F66" w:rsidRPr="00F24378" w:rsidRDefault="00234F66" w:rsidP="00150F09"/>
    <w:p w14:paraId="35EFFDB0" w14:textId="272ADFF6" w:rsidR="00234F66" w:rsidRPr="00F24378" w:rsidRDefault="00234F66" w:rsidP="00234F66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*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52E4113F" w14:textId="417E090B" w:rsidR="00234F66" w:rsidRPr="00F24378" w:rsidRDefault="00234F66" w:rsidP="00234F66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empleados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1276733C" w14:textId="7D74DC5D" w:rsidR="00234F66" w:rsidRPr="00F24378" w:rsidRDefault="00234F66" w:rsidP="00234F66">
      <w:pPr>
        <w:pStyle w:val="comandoseinstrucciones"/>
      </w:pPr>
      <w:r w:rsidRPr="00F24378">
        <w:rPr>
          <w:rStyle w:val="Cuerpodeltexto54"/>
          <w:lang w:eastAsia="es-ES_tradnl"/>
        </w:rPr>
        <w:t>WHERE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comision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IS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NULL</w:t>
      </w:r>
      <w:r w:rsidRPr="00F24378">
        <w:rPr>
          <w:rStyle w:val="Cuerpodeltexto5"/>
          <w:color w:val="000000"/>
          <w:lang w:eastAsia="es-ES_tradnl"/>
        </w:rPr>
        <w:t>;</w:t>
      </w:r>
    </w:p>
    <w:p w14:paraId="0291FEFE" w14:textId="6C371155" w:rsidR="00234F66" w:rsidRPr="00F24378" w:rsidRDefault="00234F66" w:rsidP="00150F09"/>
    <w:p w14:paraId="6A686C31" w14:textId="7D6D18B4" w:rsidR="00234F66" w:rsidRPr="00F24378" w:rsidRDefault="00234F66" w:rsidP="00234F66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lastRenderedPageBreak/>
        <w:t>WHERE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comison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color w:val="FF0000"/>
          <w:highlight w:val="yellow"/>
          <w:lang w:eastAsia="es-ES_tradnl"/>
        </w:rPr>
        <w:t>=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NULL</w:t>
      </w:r>
      <w:r w:rsidRPr="00F24378">
        <w:rPr>
          <w:rStyle w:val="Cuerpodeltexto5"/>
          <w:color w:val="000000"/>
          <w:lang w:eastAsia="es-ES_tradnl"/>
        </w:rPr>
        <w:t>;</w:t>
      </w:r>
    </w:p>
    <w:p w14:paraId="430B8BC3" w14:textId="53AE952C" w:rsidR="00234F66" w:rsidRPr="00F24378" w:rsidRDefault="00234F66" w:rsidP="00234F66">
      <w:pPr>
        <w:pStyle w:val="comandoseinstrucciones"/>
      </w:pPr>
      <w:r w:rsidRPr="00F24378">
        <w:rPr>
          <w:rStyle w:val="Cuerpodeltexto54"/>
          <w:lang w:eastAsia="es-ES_tradnl"/>
        </w:rPr>
        <w:t>#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FF0000"/>
          <w:highlight w:val="yellow"/>
        </w:rPr>
        <w:t>ERROR</w:t>
      </w:r>
    </w:p>
    <w:p w14:paraId="17A0C871" w14:textId="0E365385" w:rsidR="00234F66" w:rsidRPr="00F24378" w:rsidRDefault="00234F66" w:rsidP="00150F09"/>
    <w:p w14:paraId="111C25EC" w14:textId="034CDD28" w:rsidR="00234F66" w:rsidRPr="00F24378" w:rsidRDefault="00234F66" w:rsidP="00234F66">
      <w:pPr>
        <w:pStyle w:val="comandoseinstrucciones"/>
        <w:rPr>
          <w:rStyle w:val="Ttulo720"/>
          <w:color w:val="000000"/>
          <w:lang w:eastAsia="es-ES_tradnl"/>
        </w:rPr>
      </w:pPr>
      <w:r w:rsidRPr="00F24378">
        <w:rPr>
          <w:rStyle w:val="Ttulo722"/>
          <w:lang w:eastAsia="es-ES_tradnl"/>
        </w:rPr>
        <w:t>SELECT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*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FROM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clientes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WHERE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codigoPostal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LIKE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'</w:t>
      </w:r>
      <w:r w:rsidRPr="00F24378">
        <w:rPr>
          <w:rStyle w:val="Ttulo720"/>
          <w:color w:val="000000"/>
          <w:lang w:eastAsia="es-ES_tradnl"/>
        </w:rPr>
        <w:t>15%</w:t>
      </w:r>
      <w:r w:rsidRPr="00F24378">
        <w:rPr>
          <w:rStyle w:val="Cuerpodeltexto5"/>
          <w:color w:val="000000"/>
          <w:lang w:eastAsia="es-ES_tradnl"/>
        </w:rPr>
        <w:t>'</w:t>
      </w:r>
    </w:p>
    <w:p w14:paraId="7FE79038" w14:textId="00D41144" w:rsidR="00234F66" w:rsidRPr="00F24378" w:rsidRDefault="00234F66" w:rsidP="00234F66">
      <w:pPr>
        <w:pStyle w:val="comandoseinstrucciones"/>
        <w:rPr>
          <w:rStyle w:val="Ttulo722"/>
          <w:color w:val="auto"/>
          <w:lang w:eastAsia="es-ES_tradnl"/>
        </w:rPr>
      </w:pPr>
      <w:r w:rsidRPr="00F24378">
        <w:rPr>
          <w:rStyle w:val="Ttulo722"/>
          <w:lang w:eastAsia="es-ES_tradnl"/>
        </w:rPr>
        <w:t>#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Busca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los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clientes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cuyo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código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Postal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comienza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por15</w:t>
      </w:r>
    </w:p>
    <w:p w14:paraId="7194AB1A" w14:textId="77777777" w:rsidR="00234F66" w:rsidRPr="00F24378" w:rsidRDefault="00234F66" w:rsidP="00234F66">
      <w:pPr>
        <w:pStyle w:val="comandoseinstrucciones"/>
        <w:rPr>
          <w:rStyle w:val="Ttulo722"/>
          <w:color w:val="auto"/>
          <w:lang w:eastAsia="es-ES_tradnl"/>
        </w:rPr>
      </w:pPr>
    </w:p>
    <w:p w14:paraId="6F7500E6" w14:textId="268BA3F4" w:rsidR="00234F66" w:rsidRPr="00F24378" w:rsidRDefault="00234F66" w:rsidP="00234F66">
      <w:pPr>
        <w:pStyle w:val="comandoseinstrucciones"/>
        <w:rPr>
          <w:rStyle w:val="Ttulo720"/>
          <w:color w:val="000000"/>
          <w:lang w:eastAsia="es-ES_tradnl"/>
        </w:rPr>
      </w:pPr>
      <w:r w:rsidRPr="00F24378">
        <w:rPr>
          <w:rStyle w:val="Ttulo722"/>
          <w:lang w:eastAsia="es-ES_tradnl"/>
        </w:rPr>
        <w:t>SELECT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*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FROM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productos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WHERE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codigo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LIKE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'_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_AM_'</w:t>
      </w:r>
    </w:p>
    <w:p w14:paraId="76B06C84" w14:textId="02E8A758" w:rsidR="00234F66" w:rsidRPr="00F24378" w:rsidRDefault="00234F66" w:rsidP="00234F66">
      <w:pPr>
        <w:pStyle w:val="comandoseinstrucciones"/>
        <w:rPr>
          <w:rStyle w:val="Ttulo722"/>
          <w:color w:val="auto"/>
          <w:lang w:eastAsia="es-ES_tradnl"/>
        </w:rPr>
      </w:pPr>
      <w:r w:rsidRPr="00F24378">
        <w:rPr>
          <w:rStyle w:val="Ttulo722"/>
          <w:lang w:eastAsia="es-ES_tradnl"/>
        </w:rPr>
        <w:t>#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Busca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los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productos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cuyo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código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tiene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5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caracteres,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de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los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cuales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el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3º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y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4º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son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AM.</w:t>
      </w:r>
    </w:p>
    <w:p w14:paraId="693FF29F" w14:textId="77777777" w:rsidR="00234F66" w:rsidRPr="00F24378" w:rsidRDefault="00234F66" w:rsidP="00234F66">
      <w:pPr>
        <w:pStyle w:val="comandoseinstrucciones"/>
        <w:rPr>
          <w:rStyle w:val="Ttulo722"/>
          <w:color w:val="auto"/>
          <w:lang w:eastAsia="es-ES_tradnl"/>
        </w:rPr>
      </w:pPr>
    </w:p>
    <w:p w14:paraId="552EDF32" w14:textId="77777777" w:rsidR="00234F66" w:rsidRPr="00F24378" w:rsidRDefault="00234F66" w:rsidP="00150F09"/>
    <w:p w14:paraId="03B63B6C" w14:textId="2558C68E" w:rsidR="00234F66" w:rsidRPr="00F24378" w:rsidRDefault="00234F66" w:rsidP="00234F66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*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pedidos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01124DF8" w14:textId="1B8773EE" w:rsidR="00234F66" w:rsidRPr="00F24378" w:rsidRDefault="00234F66" w:rsidP="00234F66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WHERE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Provincia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IN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('Madrid',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'Barcelona',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'Sevilla');</w:t>
      </w:r>
    </w:p>
    <w:p w14:paraId="3645CB42" w14:textId="213355E3" w:rsidR="00234F66" w:rsidRPr="00F24378" w:rsidRDefault="00234F66" w:rsidP="00234F66">
      <w:pPr>
        <w:pStyle w:val="comandoseinstrucciones"/>
        <w:rPr>
          <w:rStyle w:val="Cuerpodeltexto54"/>
          <w:color w:val="auto"/>
          <w:lang w:eastAsia="es-ES_tradnl"/>
        </w:rPr>
      </w:pPr>
      <w:r w:rsidRPr="00F24378">
        <w:rPr>
          <w:rStyle w:val="Cuerpodeltexto54"/>
          <w:color w:val="auto"/>
          <w:lang w:eastAsia="es-ES_tradnl"/>
        </w:rPr>
        <w:t>#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Pr="00F24378">
        <w:rPr>
          <w:rStyle w:val="Cuerpodeltexto54"/>
          <w:color w:val="auto"/>
          <w:lang w:eastAsia="es-ES_tradnl"/>
        </w:rPr>
        <w:t>Busca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Pr="00F24378">
        <w:rPr>
          <w:rStyle w:val="Cuerpodeltexto54"/>
          <w:color w:val="auto"/>
          <w:lang w:eastAsia="es-ES_tradnl"/>
        </w:rPr>
        <w:t>los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Pr="00F24378">
        <w:rPr>
          <w:rStyle w:val="Cuerpodeltexto54"/>
          <w:color w:val="auto"/>
          <w:lang w:eastAsia="es-ES_tradnl"/>
        </w:rPr>
        <w:t>pedidos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Pr="00F24378">
        <w:rPr>
          <w:rStyle w:val="Cuerpodeltexto54"/>
          <w:color w:val="auto"/>
          <w:lang w:eastAsia="es-ES_tradnl"/>
        </w:rPr>
        <w:t>cuya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Pr="00F24378">
        <w:rPr>
          <w:rStyle w:val="Cuerpodeltexto54"/>
          <w:color w:val="auto"/>
          <w:lang w:eastAsia="es-ES_tradnl"/>
        </w:rPr>
        <w:t>provincia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Pr="00F24378">
        <w:rPr>
          <w:rStyle w:val="Cuerpodeltexto54"/>
          <w:color w:val="auto"/>
          <w:lang w:eastAsia="es-ES_tradnl"/>
        </w:rPr>
        <w:t>es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Pr="00F24378">
        <w:rPr>
          <w:rStyle w:val="Cuerpodeltexto54"/>
          <w:color w:val="auto"/>
          <w:lang w:eastAsia="es-ES_tradnl"/>
        </w:rPr>
        <w:t>una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Pr="00F24378">
        <w:rPr>
          <w:rStyle w:val="Cuerpodeltexto54"/>
          <w:color w:val="auto"/>
          <w:lang w:eastAsia="es-ES_tradnl"/>
        </w:rPr>
        <w:t>de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Pr="00F24378">
        <w:rPr>
          <w:rStyle w:val="Cuerpodeltexto54"/>
          <w:color w:val="auto"/>
          <w:lang w:eastAsia="es-ES_tradnl"/>
        </w:rPr>
        <w:t>las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Pr="00F24378">
        <w:rPr>
          <w:rStyle w:val="Cuerpodeltexto54"/>
          <w:color w:val="auto"/>
          <w:lang w:eastAsia="es-ES_tradnl"/>
        </w:rPr>
        <w:t>siguientes: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Pr="00F24378">
        <w:rPr>
          <w:rStyle w:val="Cuerpodeltexto5"/>
          <w:lang w:eastAsia="es-ES_tradnl"/>
        </w:rPr>
        <w:t>'Madrid',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  <w:lang w:eastAsia="es-ES_tradnl"/>
        </w:rPr>
        <w:t>'Barcelona',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  <w:lang w:eastAsia="es-ES_tradnl"/>
        </w:rPr>
        <w:t>'Sevilla'</w:t>
      </w:r>
    </w:p>
    <w:p w14:paraId="2E93643E" w14:textId="77777777" w:rsidR="00234F66" w:rsidRPr="00F24378" w:rsidRDefault="00234F66" w:rsidP="00234F66">
      <w:pPr>
        <w:pStyle w:val="comandoseinstrucciones"/>
        <w:rPr>
          <w:rStyle w:val="Cuerpodeltexto54"/>
          <w:color w:val="auto"/>
          <w:lang w:eastAsia="es-ES_tradnl"/>
        </w:rPr>
      </w:pPr>
    </w:p>
    <w:p w14:paraId="6779657A" w14:textId="17321750" w:rsidR="00234F66" w:rsidRPr="00F24378" w:rsidRDefault="00234F66" w:rsidP="00234F66">
      <w:pPr>
        <w:pStyle w:val="comandoseinstrucciones"/>
        <w:rPr>
          <w:rStyle w:val="Cuerpodeltexto54"/>
          <w:color w:val="auto"/>
          <w:lang w:eastAsia="es-ES_tradnl"/>
        </w:rPr>
      </w:pPr>
      <w:r w:rsidRPr="00F24378">
        <w:rPr>
          <w:rStyle w:val="Cuerpodeltexto54"/>
          <w:color w:val="auto"/>
          <w:lang w:eastAsia="es-ES_tradnl"/>
        </w:rPr>
        <w:t>#La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Pr="00F24378">
        <w:rPr>
          <w:rStyle w:val="Cuerpodeltexto5"/>
          <w:color w:val="000000"/>
        </w:rPr>
        <w:t>expresión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Pr="00F24378">
        <w:rPr>
          <w:rStyle w:val="Cuerpodeltexto54"/>
          <w:color w:val="auto"/>
          <w:lang w:eastAsia="es-ES_tradnl"/>
        </w:rPr>
        <w:t>con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Pr="00F24378">
        <w:rPr>
          <w:rStyle w:val="Cuerpodeltexto54"/>
          <w:color w:val="auto"/>
          <w:lang w:eastAsia="es-ES_tradnl"/>
        </w:rPr>
        <w:t>IN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Pr="00F24378">
        <w:rPr>
          <w:rStyle w:val="Cuerpodeltexto54"/>
          <w:color w:val="auto"/>
          <w:lang w:eastAsia="es-ES_tradnl"/>
        </w:rPr>
        <w:t>anterior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Pr="00F24378">
        <w:rPr>
          <w:rStyle w:val="Cuerpodeltexto54"/>
          <w:color w:val="auto"/>
          <w:lang w:eastAsia="es-ES_tradnl"/>
        </w:rPr>
        <w:t>equivale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Pr="00F24378">
        <w:rPr>
          <w:rStyle w:val="Cuerpodeltexto54"/>
          <w:color w:val="auto"/>
          <w:lang w:eastAsia="es-ES_tradnl"/>
        </w:rPr>
        <w:t>a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Pr="00F24378">
        <w:rPr>
          <w:rStyle w:val="Cuerpodeltexto54"/>
          <w:color w:val="auto"/>
          <w:lang w:eastAsia="es-ES_tradnl"/>
        </w:rPr>
        <w:t>esta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Pr="00F24378">
        <w:rPr>
          <w:rStyle w:val="Cuerpodeltexto54"/>
          <w:color w:val="auto"/>
          <w:lang w:eastAsia="es-ES_tradnl"/>
        </w:rPr>
        <w:t>otra:</w:t>
      </w:r>
      <w:r w:rsidR="00F24378">
        <w:rPr>
          <w:rStyle w:val="Cuerpodeltexto54"/>
          <w:color w:val="auto"/>
          <w:lang w:eastAsia="es-ES_tradnl"/>
        </w:rPr>
        <w:t xml:space="preserve"> </w:t>
      </w:r>
    </w:p>
    <w:p w14:paraId="3736FA0C" w14:textId="01080A52" w:rsidR="00234F66" w:rsidRPr="00F24378" w:rsidRDefault="00234F66" w:rsidP="00234F66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*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pedidos</w:t>
      </w:r>
    </w:p>
    <w:p w14:paraId="53237A72" w14:textId="3D09F509" w:rsidR="00234F66" w:rsidRPr="00F24378" w:rsidRDefault="00234F66" w:rsidP="00234F66">
      <w:pPr>
        <w:pStyle w:val="comandoseinstrucciones"/>
      </w:pPr>
      <w:r w:rsidRPr="00F24378">
        <w:rPr>
          <w:rStyle w:val="Cuerpodeltexto54"/>
          <w:lang w:eastAsia="es-ES_tradnl"/>
        </w:rPr>
        <w:t>WHERE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Provincia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=</w:t>
      </w:r>
      <w:r w:rsidR="00F24378">
        <w:rPr>
          <w:rStyle w:val="Cuerpodeltexto6Exact"/>
          <w:color w:val="000000"/>
          <w:lang w:eastAsia="es-ES_tradnl"/>
        </w:rPr>
        <w:t xml:space="preserve"> </w:t>
      </w:r>
      <w:r w:rsidRPr="00F24378">
        <w:rPr>
          <w:rStyle w:val="Cuerpodeltexto6Exact"/>
          <w:color w:val="000000"/>
          <w:lang w:eastAsia="es-ES_tradnl"/>
        </w:rPr>
        <w:t>'Madrid'</w:t>
      </w:r>
      <w:r w:rsidR="00F24378">
        <w:rPr>
          <w:rStyle w:val="Cuerpodeltexto6Exact"/>
          <w:color w:val="000000"/>
          <w:lang w:eastAsia="es-ES_tradnl"/>
        </w:rPr>
        <w:t xml:space="preserve"> </w:t>
      </w:r>
      <w:r w:rsidRPr="00F24378">
        <w:rPr>
          <w:rStyle w:val="Cuerpodeltexto54"/>
        </w:rPr>
        <w:t>OR</w:t>
      </w:r>
      <w:r w:rsidR="00F24378">
        <w:rPr>
          <w:rStyle w:val="Cuerpodeltexto6Exact"/>
          <w:color w:val="000000"/>
          <w:lang w:eastAsia="es-ES_tradnl"/>
        </w:rPr>
        <w:t xml:space="preserve"> </w:t>
      </w:r>
      <w:r w:rsidRPr="00F24378">
        <w:rPr>
          <w:rStyle w:val="Cuerpodeltexto6Exact"/>
          <w:color w:val="000000"/>
          <w:lang w:eastAsia="es-ES_tradnl"/>
        </w:rPr>
        <w:t>Provincia</w:t>
      </w:r>
      <w:r w:rsidR="00F24378">
        <w:rPr>
          <w:rStyle w:val="Cuerpodeltexto6Exact"/>
          <w:color w:val="000000"/>
          <w:lang w:eastAsia="es-ES_tradnl"/>
        </w:rPr>
        <w:t xml:space="preserve"> </w:t>
      </w:r>
      <w:r w:rsidRPr="00F24378">
        <w:rPr>
          <w:rStyle w:val="Cuerpodeltexto54"/>
        </w:rPr>
        <w:t>=</w:t>
      </w:r>
      <w:r w:rsidR="00F24378">
        <w:rPr>
          <w:rStyle w:val="Cuerpodeltexto6Exact"/>
          <w:color w:val="000000"/>
          <w:lang w:eastAsia="es-ES_tradnl"/>
        </w:rPr>
        <w:t xml:space="preserve"> </w:t>
      </w:r>
      <w:r w:rsidRPr="00F24378">
        <w:rPr>
          <w:rStyle w:val="Cuerpodeltexto6Exact"/>
          <w:color w:val="000000"/>
          <w:lang w:eastAsia="es-ES_tradnl"/>
        </w:rPr>
        <w:t>'Barcelona'</w:t>
      </w:r>
      <w:r w:rsidR="00F24378">
        <w:rPr>
          <w:rStyle w:val="Cuerpodeltexto6Exact"/>
          <w:color w:val="000000"/>
          <w:lang w:eastAsia="es-ES_tradnl"/>
        </w:rPr>
        <w:t xml:space="preserve"> </w:t>
      </w:r>
      <w:r w:rsidRPr="00F24378">
        <w:rPr>
          <w:rStyle w:val="Cuerpodeltexto54"/>
        </w:rPr>
        <w:t>OR</w:t>
      </w:r>
      <w:r w:rsidR="00F24378">
        <w:rPr>
          <w:rStyle w:val="Cuerpodeltexto6Exact"/>
          <w:color w:val="000000"/>
          <w:lang w:eastAsia="es-ES_tradnl"/>
        </w:rPr>
        <w:t xml:space="preserve"> </w:t>
      </w:r>
      <w:r w:rsidRPr="00F24378">
        <w:rPr>
          <w:rStyle w:val="Cuerpodeltexto6Exact"/>
          <w:color w:val="000000"/>
          <w:lang w:eastAsia="es-ES_tradnl"/>
        </w:rPr>
        <w:t>Provincia</w:t>
      </w:r>
      <w:r w:rsidR="00F24378">
        <w:rPr>
          <w:rStyle w:val="Cuerpodeltexto6Exact"/>
          <w:color w:val="000000"/>
          <w:lang w:eastAsia="es-ES_tradnl"/>
        </w:rPr>
        <w:t xml:space="preserve"> </w:t>
      </w:r>
      <w:r w:rsidRPr="00F24378">
        <w:rPr>
          <w:rStyle w:val="Cuerpodeltexto54"/>
        </w:rPr>
        <w:t>=</w:t>
      </w:r>
      <w:r w:rsidR="00F24378">
        <w:rPr>
          <w:rStyle w:val="Cuerpodeltexto6Exact"/>
          <w:color w:val="000000"/>
          <w:lang w:eastAsia="es-ES_tradnl"/>
        </w:rPr>
        <w:t xml:space="preserve"> </w:t>
      </w:r>
      <w:r w:rsidRPr="00F24378">
        <w:rPr>
          <w:rStyle w:val="Cuerpodeltexto6Exact"/>
          <w:color w:val="000000"/>
          <w:lang w:eastAsia="es-ES_tradnl"/>
        </w:rPr>
        <w:t>'Sevilla'</w:t>
      </w:r>
    </w:p>
    <w:p w14:paraId="4ACECDB2" w14:textId="690A14F5" w:rsidR="00234F66" w:rsidRPr="00F24378" w:rsidRDefault="00234F66" w:rsidP="00150F09"/>
    <w:p w14:paraId="0B9C3635" w14:textId="77777777" w:rsidR="00234F66" w:rsidRPr="00F24378" w:rsidRDefault="00234F66" w:rsidP="00234F66">
      <w:pPr>
        <w:pStyle w:val="comandoseinstrucciones"/>
        <w:rPr>
          <w:rStyle w:val="Cuerpodeltexto54"/>
          <w:lang w:eastAsia="es-ES_tradnl"/>
        </w:rPr>
      </w:pPr>
      <w:r w:rsidRPr="00F24378">
        <w:rPr>
          <w:rStyle w:val="Cuerpodeltexto54"/>
          <w:lang w:eastAsia="es-ES_tradnl"/>
        </w:rPr>
        <w:t>#error:</w:t>
      </w:r>
    </w:p>
    <w:p w14:paraId="02D857B7" w14:textId="3F0BA724" w:rsidR="00234F66" w:rsidRPr="00F24378" w:rsidRDefault="00234F66" w:rsidP="00234F66">
      <w:pPr>
        <w:pStyle w:val="comandoseinstrucciones"/>
        <w:rPr>
          <w:rFonts w:ascii="Verdana" w:hAnsi="Verdana"/>
          <w:sz w:val="19"/>
          <w:szCs w:val="19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IFNULL</w:t>
      </w:r>
      <w:r w:rsidRPr="00F24378">
        <w:rPr>
          <w:rFonts w:ascii="Verdana" w:hAnsi="Verdana"/>
          <w:sz w:val="19"/>
          <w:szCs w:val="19"/>
        </w:rPr>
        <w:t>(</w:t>
      </w:r>
      <w:r w:rsidRPr="00F24378">
        <w:rPr>
          <w:rFonts w:ascii="Verdana" w:hAnsi="Verdana"/>
          <w:sz w:val="19"/>
          <w:szCs w:val="19"/>
          <w:highlight w:val="yellow"/>
        </w:rPr>
        <w:t>salario</w:t>
      </w:r>
      <w:r w:rsidR="00F24378">
        <w:rPr>
          <w:rFonts w:ascii="Verdana" w:hAnsi="Verdana"/>
          <w:sz w:val="19"/>
          <w:szCs w:val="19"/>
          <w:highlight w:val="yellow"/>
        </w:rPr>
        <w:t xml:space="preserve">  </w:t>
      </w:r>
      <w:r w:rsidRPr="00F24378">
        <w:rPr>
          <w:rStyle w:val="Cuerpodeltexto54"/>
          <w:highlight w:val="yellow"/>
          <w:lang w:eastAsia="es-ES_tradnl"/>
        </w:rPr>
        <w:t>+</w:t>
      </w:r>
      <w:r w:rsidR="00F24378">
        <w:rPr>
          <w:rFonts w:ascii="Verdana" w:hAnsi="Verdana"/>
          <w:sz w:val="19"/>
          <w:szCs w:val="19"/>
          <w:highlight w:val="yellow"/>
        </w:rPr>
        <w:t xml:space="preserve">  </w:t>
      </w:r>
      <w:r w:rsidRPr="00F24378">
        <w:rPr>
          <w:rFonts w:ascii="Verdana" w:hAnsi="Verdana"/>
          <w:sz w:val="19"/>
          <w:szCs w:val="19"/>
          <w:highlight w:val="yellow"/>
        </w:rPr>
        <w:t>complemento</w:t>
      </w:r>
      <w:r w:rsidRPr="00F24378">
        <w:rPr>
          <w:rFonts w:ascii="Verdana" w:hAnsi="Verdana"/>
          <w:sz w:val="19"/>
          <w:szCs w:val="19"/>
        </w:rPr>
        <w:t>,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0)</w:t>
      </w:r>
    </w:p>
    <w:p w14:paraId="40A9AD65" w14:textId="6FFF33C5" w:rsidR="00234F66" w:rsidRPr="00F24378" w:rsidRDefault="00234F66" w:rsidP="00234F66">
      <w:pPr>
        <w:pStyle w:val="comandoseinstrucciones"/>
        <w:rPr>
          <w:rStyle w:val="Cuerpodeltexto54"/>
          <w:lang w:eastAsia="es-ES_tradnl"/>
        </w:rPr>
      </w:pPr>
      <w:r w:rsidRPr="00F24378">
        <w:rPr>
          <w:rStyle w:val="Cuerpodeltexto54"/>
          <w:lang w:eastAsia="es-ES_tradnl"/>
        </w:rPr>
        <w:t>#debería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ser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así:</w:t>
      </w:r>
    </w:p>
    <w:p w14:paraId="486DD216" w14:textId="401581A9" w:rsidR="00234F66" w:rsidRPr="00F24378" w:rsidRDefault="00234F66" w:rsidP="00234F66">
      <w:pPr>
        <w:pStyle w:val="comandoseinstrucciones"/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IFNULL</w:t>
      </w:r>
      <w:r w:rsidRPr="00F24378">
        <w:t>(salario,</w:t>
      </w:r>
      <w:r w:rsidR="00F24378">
        <w:t xml:space="preserve"> </w:t>
      </w:r>
      <w:r w:rsidRPr="00F24378">
        <w:t>0)</w:t>
      </w:r>
      <w:r w:rsidR="00F24378">
        <w:t xml:space="preserve">  </w:t>
      </w:r>
      <w:r w:rsidRPr="00F24378">
        <w:rPr>
          <w:rStyle w:val="Cuerpodeltexto54"/>
          <w:lang w:eastAsia="es-ES_tradnl"/>
        </w:rPr>
        <w:t>+</w:t>
      </w:r>
      <w:r w:rsidR="00F24378">
        <w:t xml:space="preserve">  </w:t>
      </w:r>
      <w:r w:rsidRPr="00F24378">
        <w:rPr>
          <w:rStyle w:val="Cuerpodeltexto54"/>
          <w:lang w:eastAsia="es-ES_tradnl"/>
        </w:rPr>
        <w:t>IFNULL</w:t>
      </w:r>
      <w:r w:rsidRPr="00F24378">
        <w:t>(complemento,</w:t>
      </w:r>
      <w:r w:rsidR="00F24378">
        <w:t xml:space="preserve"> </w:t>
      </w:r>
      <w:r w:rsidRPr="00F24378">
        <w:t>0)</w:t>
      </w:r>
    </w:p>
    <w:p w14:paraId="42D2DF7C" w14:textId="2ED461C7" w:rsidR="00234F66" w:rsidRPr="00F24378" w:rsidRDefault="00234F66" w:rsidP="00150F09"/>
    <w:p w14:paraId="693E4B0C" w14:textId="42BAFDD8" w:rsidR="00234F66" w:rsidRPr="00F24378" w:rsidRDefault="00234F66" w:rsidP="00234F66">
      <w:pPr>
        <w:pStyle w:val="comandoseinstrucciones"/>
        <w:rPr>
          <w:b/>
        </w:rPr>
      </w:pPr>
      <w:r w:rsidRPr="00F24378">
        <w:rPr>
          <w:b/>
        </w:rPr>
        <w:t>#buscar</w:t>
      </w:r>
      <w:r w:rsidR="00F24378">
        <w:rPr>
          <w:b/>
        </w:rPr>
        <w:t xml:space="preserve"> </w:t>
      </w:r>
      <w:r w:rsidRPr="00F24378">
        <w:rPr>
          <w:b/>
        </w:rPr>
        <w:t>una</w:t>
      </w:r>
      <w:r w:rsidR="00F24378">
        <w:rPr>
          <w:b/>
        </w:rPr>
        <w:t xml:space="preserve"> </w:t>
      </w:r>
      <w:r w:rsidRPr="00F24378">
        <w:rPr>
          <w:b/>
        </w:rPr>
        <w:t>fecha</w:t>
      </w:r>
      <w:r w:rsidR="00F24378">
        <w:rPr>
          <w:b/>
        </w:rPr>
        <w:t xml:space="preserve"> </w:t>
      </w:r>
      <w:r w:rsidRPr="00F24378">
        <w:rPr>
          <w:b/>
        </w:rPr>
        <w:t>concreta:</w:t>
      </w:r>
    </w:p>
    <w:p w14:paraId="15D1FDDA" w14:textId="6BEEDBC9" w:rsidR="00234F66" w:rsidRPr="00F24378" w:rsidRDefault="00234F66" w:rsidP="00234F66">
      <w:pPr>
        <w:pStyle w:val="comandoseinstrucciones"/>
        <w:rPr>
          <w:b/>
        </w:rPr>
      </w:pPr>
      <w:r w:rsidRPr="00F24378">
        <w:rPr>
          <w:b/>
        </w:rPr>
        <w:t>SELECT</w:t>
      </w:r>
      <w:r w:rsidR="00F24378">
        <w:rPr>
          <w:b/>
        </w:rPr>
        <w:t xml:space="preserve"> </w:t>
      </w:r>
      <w:r w:rsidRPr="00F24378">
        <w:rPr>
          <w:b/>
        </w:rPr>
        <w:t>*</w:t>
      </w:r>
      <w:r w:rsidR="00F24378">
        <w:rPr>
          <w:b/>
        </w:rPr>
        <w:t xml:space="preserve"> </w:t>
      </w:r>
      <w:r w:rsidRPr="00F24378">
        <w:rPr>
          <w:b/>
        </w:rPr>
        <w:t>FROM</w:t>
      </w:r>
      <w:r w:rsidR="00F24378">
        <w:rPr>
          <w:b/>
        </w:rPr>
        <w:t xml:space="preserve"> </w:t>
      </w:r>
      <w:r w:rsidRPr="00F24378">
        <w:rPr>
          <w:b/>
        </w:rPr>
        <w:t>pedidos</w:t>
      </w:r>
      <w:r w:rsidR="00F24378">
        <w:rPr>
          <w:b/>
        </w:rPr>
        <w:t xml:space="preserve"> </w:t>
      </w:r>
      <w:r w:rsidRPr="00F24378">
        <w:rPr>
          <w:b/>
        </w:rPr>
        <w:t>WHERE</w:t>
      </w:r>
      <w:r w:rsidR="00F24378">
        <w:rPr>
          <w:b/>
        </w:rPr>
        <w:t xml:space="preserve"> </w:t>
      </w:r>
      <w:r w:rsidRPr="00F24378">
        <w:rPr>
          <w:b/>
          <w:highlight w:val="yellow"/>
        </w:rPr>
        <w:t>fecha_pedido</w:t>
      </w:r>
      <w:r w:rsidR="00F24378">
        <w:rPr>
          <w:b/>
          <w:highlight w:val="yellow"/>
        </w:rPr>
        <w:t xml:space="preserve"> </w:t>
      </w:r>
      <w:r w:rsidRPr="00F24378">
        <w:rPr>
          <w:b/>
          <w:highlight w:val="yellow"/>
        </w:rPr>
        <w:t>=</w:t>
      </w:r>
      <w:r w:rsidR="00F24378">
        <w:rPr>
          <w:b/>
          <w:highlight w:val="yellow"/>
        </w:rPr>
        <w:t xml:space="preserve"> </w:t>
      </w:r>
      <w:r w:rsidRPr="00F24378">
        <w:rPr>
          <w:b/>
          <w:highlight w:val="yellow"/>
        </w:rPr>
        <w:t>'1999-10-6'</w:t>
      </w:r>
      <w:r w:rsidRPr="00F24378">
        <w:rPr>
          <w:b/>
        </w:rPr>
        <w:t>;</w:t>
      </w:r>
    </w:p>
    <w:p w14:paraId="34045CA7" w14:textId="77777777" w:rsidR="00234F66" w:rsidRPr="00F24378" w:rsidRDefault="00234F66" w:rsidP="00234F66">
      <w:pPr>
        <w:pStyle w:val="comandoseinstrucciones"/>
        <w:rPr>
          <w:b/>
        </w:rPr>
      </w:pPr>
    </w:p>
    <w:p w14:paraId="26633EF2" w14:textId="2C70ABD8" w:rsidR="00234F66" w:rsidRPr="00F24378" w:rsidRDefault="00234F66" w:rsidP="00234F66">
      <w:pPr>
        <w:pStyle w:val="comandoseinstrucciones"/>
        <w:rPr>
          <w:b/>
        </w:rPr>
      </w:pPr>
      <w:r w:rsidRPr="00F24378">
        <w:rPr>
          <w:b/>
        </w:rPr>
        <w:t>#buscar</w:t>
      </w:r>
      <w:r w:rsidR="00F24378">
        <w:rPr>
          <w:b/>
        </w:rPr>
        <w:t xml:space="preserve"> </w:t>
      </w:r>
      <w:r w:rsidRPr="00F24378">
        <w:rPr>
          <w:b/>
        </w:rPr>
        <w:t>todos</w:t>
      </w:r>
      <w:r w:rsidR="00F24378">
        <w:rPr>
          <w:b/>
        </w:rPr>
        <w:t xml:space="preserve"> </w:t>
      </w:r>
      <w:r w:rsidRPr="00F24378">
        <w:rPr>
          <w:b/>
        </w:rPr>
        <w:t>los</w:t>
      </w:r>
      <w:r w:rsidR="00F24378">
        <w:rPr>
          <w:b/>
        </w:rPr>
        <w:t xml:space="preserve"> </w:t>
      </w:r>
      <w:r w:rsidRPr="00F24378">
        <w:rPr>
          <w:b/>
        </w:rPr>
        <w:t>días</w:t>
      </w:r>
      <w:r w:rsidR="00F24378">
        <w:rPr>
          <w:b/>
        </w:rPr>
        <w:t xml:space="preserve"> </w:t>
      </w:r>
      <w:r w:rsidRPr="00F24378">
        <w:rPr>
          <w:b/>
        </w:rPr>
        <w:t>del</w:t>
      </w:r>
      <w:r w:rsidR="00F24378">
        <w:rPr>
          <w:b/>
        </w:rPr>
        <w:t xml:space="preserve"> </w:t>
      </w:r>
      <w:r w:rsidRPr="00F24378">
        <w:rPr>
          <w:b/>
        </w:rPr>
        <w:t>mes</w:t>
      </w:r>
      <w:r w:rsidR="00F24378">
        <w:rPr>
          <w:b/>
        </w:rPr>
        <w:t xml:space="preserve"> </w:t>
      </w:r>
      <w:r w:rsidRPr="00F24378">
        <w:rPr>
          <w:b/>
        </w:rPr>
        <w:t>de</w:t>
      </w:r>
      <w:r w:rsidR="00F24378">
        <w:rPr>
          <w:b/>
        </w:rPr>
        <w:t xml:space="preserve"> </w:t>
      </w:r>
      <w:r w:rsidRPr="00F24378">
        <w:rPr>
          <w:b/>
        </w:rPr>
        <w:t>octubre</w:t>
      </w:r>
      <w:r w:rsidR="00F24378">
        <w:rPr>
          <w:b/>
        </w:rPr>
        <w:t xml:space="preserve"> </w:t>
      </w:r>
      <w:r w:rsidRPr="00F24378">
        <w:rPr>
          <w:b/>
        </w:rPr>
        <w:t>del</w:t>
      </w:r>
      <w:r w:rsidR="00F24378">
        <w:rPr>
          <w:b/>
        </w:rPr>
        <w:t xml:space="preserve"> </w:t>
      </w:r>
      <w:r w:rsidRPr="00F24378">
        <w:rPr>
          <w:b/>
        </w:rPr>
        <w:t>año</w:t>
      </w:r>
      <w:r w:rsidR="00F24378">
        <w:rPr>
          <w:b/>
        </w:rPr>
        <w:t xml:space="preserve"> </w:t>
      </w:r>
      <w:r w:rsidRPr="00F24378">
        <w:rPr>
          <w:b/>
        </w:rPr>
        <w:t>1999:</w:t>
      </w:r>
    </w:p>
    <w:p w14:paraId="4872A04E" w14:textId="6F74D456" w:rsidR="00234F66" w:rsidRPr="00F24378" w:rsidRDefault="00234F66" w:rsidP="00234F66">
      <w:pPr>
        <w:pStyle w:val="comandoseinstrucciones"/>
        <w:rPr>
          <w:b/>
        </w:rPr>
      </w:pPr>
      <w:r w:rsidRPr="00F24378">
        <w:rPr>
          <w:b/>
        </w:rPr>
        <w:t>SELECT</w:t>
      </w:r>
      <w:r w:rsidR="00F24378">
        <w:rPr>
          <w:b/>
        </w:rPr>
        <w:t xml:space="preserve"> </w:t>
      </w:r>
      <w:r w:rsidRPr="00F24378">
        <w:rPr>
          <w:b/>
        </w:rPr>
        <w:t>*</w:t>
      </w:r>
      <w:r w:rsidR="00F24378">
        <w:rPr>
          <w:b/>
        </w:rPr>
        <w:t xml:space="preserve"> </w:t>
      </w:r>
      <w:r w:rsidRPr="00F24378">
        <w:rPr>
          <w:b/>
        </w:rPr>
        <w:t>FROM</w:t>
      </w:r>
      <w:r w:rsidR="00F24378">
        <w:rPr>
          <w:b/>
        </w:rPr>
        <w:t xml:space="preserve"> </w:t>
      </w:r>
      <w:r w:rsidRPr="00F24378">
        <w:rPr>
          <w:b/>
        </w:rPr>
        <w:t>pedidos</w:t>
      </w:r>
      <w:r w:rsidR="00F24378">
        <w:rPr>
          <w:b/>
        </w:rPr>
        <w:t xml:space="preserve"> </w:t>
      </w:r>
      <w:r w:rsidRPr="00F24378">
        <w:rPr>
          <w:b/>
        </w:rPr>
        <w:t>WHERE</w:t>
      </w:r>
      <w:r w:rsidR="00F24378">
        <w:rPr>
          <w:b/>
        </w:rPr>
        <w:t xml:space="preserve"> </w:t>
      </w:r>
      <w:r w:rsidRPr="00F24378">
        <w:rPr>
          <w:b/>
          <w:highlight w:val="green"/>
        </w:rPr>
        <w:t>fecha_pedido</w:t>
      </w:r>
      <w:r w:rsidR="00F24378">
        <w:rPr>
          <w:b/>
          <w:highlight w:val="green"/>
        </w:rPr>
        <w:t xml:space="preserve"> </w:t>
      </w:r>
      <w:r w:rsidRPr="00F24378">
        <w:rPr>
          <w:b/>
          <w:highlight w:val="green"/>
        </w:rPr>
        <w:t>LIKE</w:t>
      </w:r>
      <w:r w:rsidR="00F24378">
        <w:rPr>
          <w:b/>
          <w:highlight w:val="green"/>
        </w:rPr>
        <w:t xml:space="preserve"> </w:t>
      </w:r>
      <w:r w:rsidRPr="00F24378">
        <w:rPr>
          <w:b/>
          <w:highlight w:val="green"/>
        </w:rPr>
        <w:t>'1999-10-%'</w:t>
      </w:r>
      <w:r w:rsidRPr="00F24378">
        <w:rPr>
          <w:b/>
        </w:rPr>
        <w:t>;</w:t>
      </w:r>
    </w:p>
    <w:p w14:paraId="38E3A9F5" w14:textId="77777777" w:rsidR="00234F66" w:rsidRPr="00F24378" w:rsidRDefault="00234F66" w:rsidP="00234F66">
      <w:pPr>
        <w:pStyle w:val="comandoseinstrucciones"/>
        <w:rPr>
          <w:b/>
        </w:rPr>
      </w:pPr>
    </w:p>
    <w:p w14:paraId="3885E557" w14:textId="232389A8" w:rsidR="00234F66" w:rsidRPr="00F24378" w:rsidRDefault="00234F66" w:rsidP="00234F66">
      <w:pPr>
        <w:pStyle w:val="comandoseinstrucciones"/>
        <w:rPr>
          <w:b/>
        </w:rPr>
      </w:pPr>
      <w:r w:rsidRPr="00F24378">
        <w:rPr>
          <w:b/>
        </w:rPr>
        <w:t>SELECT</w:t>
      </w:r>
      <w:r w:rsidR="00F24378">
        <w:rPr>
          <w:b/>
        </w:rPr>
        <w:t xml:space="preserve"> </w:t>
      </w:r>
      <w:r w:rsidRPr="00F24378">
        <w:rPr>
          <w:b/>
        </w:rPr>
        <w:t>*</w:t>
      </w:r>
      <w:r w:rsidR="00F24378">
        <w:rPr>
          <w:b/>
        </w:rPr>
        <w:t xml:space="preserve"> </w:t>
      </w:r>
      <w:r w:rsidRPr="00F24378">
        <w:rPr>
          <w:b/>
        </w:rPr>
        <w:t>FROM</w:t>
      </w:r>
      <w:r w:rsidR="00F24378">
        <w:rPr>
          <w:b/>
        </w:rPr>
        <w:t xml:space="preserve"> </w:t>
      </w:r>
      <w:r w:rsidRPr="00F24378">
        <w:rPr>
          <w:b/>
        </w:rPr>
        <w:t>pedidos</w:t>
      </w:r>
      <w:r w:rsidR="00F24378">
        <w:rPr>
          <w:b/>
        </w:rPr>
        <w:t xml:space="preserve"> </w:t>
      </w:r>
    </w:p>
    <w:p w14:paraId="03BC0F5A" w14:textId="3AE89A5C" w:rsidR="00234F66" w:rsidRPr="00F24378" w:rsidRDefault="00F24378" w:rsidP="00234F66">
      <w:pPr>
        <w:pStyle w:val="comandoseinstrucciones"/>
        <w:rPr>
          <w:b/>
          <w:highlight w:val="green"/>
        </w:rPr>
      </w:pPr>
      <w:r>
        <w:rPr>
          <w:b/>
        </w:rPr>
        <w:t xml:space="preserve">   </w:t>
      </w:r>
      <w:r w:rsidR="00234F66" w:rsidRPr="00F24378">
        <w:rPr>
          <w:b/>
        </w:rPr>
        <w:t>WHERE</w:t>
      </w:r>
      <w:r>
        <w:rPr>
          <w:b/>
        </w:rPr>
        <w:t xml:space="preserve"> </w:t>
      </w:r>
      <w:r w:rsidR="00234F66" w:rsidRPr="00F24378">
        <w:rPr>
          <w:b/>
          <w:highlight w:val="green"/>
        </w:rPr>
        <w:t>YEAR(fecha_pedido)</w:t>
      </w:r>
      <w:r>
        <w:rPr>
          <w:b/>
          <w:highlight w:val="green"/>
        </w:rPr>
        <w:t xml:space="preserve"> </w:t>
      </w:r>
      <w:r w:rsidR="00234F66" w:rsidRPr="00F24378">
        <w:rPr>
          <w:b/>
          <w:highlight w:val="green"/>
        </w:rPr>
        <w:t>=</w:t>
      </w:r>
      <w:r>
        <w:rPr>
          <w:b/>
          <w:highlight w:val="green"/>
        </w:rPr>
        <w:t xml:space="preserve"> </w:t>
      </w:r>
      <w:r w:rsidR="00234F66" w:rsidRPr="00F24378">
        <w:rPr>
          <w:b/>
          <w:highlight w:val="green"/>
        </w:rPr>
        <w:t>1999</w:t>
      </w:r>
      <w:r>
        <w:rPr>
          <w:b/>
          <w:highlight w:val="green"/>
        </w:rPr>
        <w:t xml:space="preserve"> </w:t>
      </w:r>
    </w:p>
    <w:p w14:paraId="60A5B3E1" w14:textId="752900CF" w:rsidR="00234F66" w:rsidRPr="00F24378" w:rsidRDefault="00F24378" w:rsidP="00234F66">
      <w:pPr>
        <w:pStyle w:val="comandoseinstrucciones"/>
        <w:rPr>
          <w:b/>
        </w:rPr>
      </w:pPr>
      <w:r>
        <w:rPr>
          <w:b/>
          <w:highlight w:val="green"/>
        </w:rPr>
        <w:t xml:space="preserve">   </w:t>
      </w:r>
      <w:r w:rsidR="00234F66" w:rsidRPr="00F24378">
        <w:rPr>
          <w:b/>
          <w:highlight w:val="green"/>
        </w:rPr>
        <w:t>AND</w:t>
      </w:r>
      <w:r>
        <w:rPr>
          <w:b/>
          <w:highlight w:val="green"/>
        </w:rPr>
        <w:t xml:space="preserve"> </w:t>
      </w:r>
      <w:r w:rsidR="00234F66" w:rsidRPr="00F24378">
        <w:rPr>
          <w:b/>
          <w:highlight w:val="green"/>
        </w:rPr>
        <w:t>MONTH(fecha_pedido)</w:t>
      </w:r>
      <w:r>
        <w:rPr>
          <w:b/>
          <w:highlight w:val="green"/>
        </w:rPr>
        <w:t xml:space="preserve"> </w:t>
      </w:r>
      <w:r w:rsidR="00234F66" w:rsidRPr="00F24378">
        <w:rPr>
          <w:b/>
          <w:highlight w:val="green"/>
        </w:rPr>
        <w:t>IN</w:t>
      </w:r>
      <w:r>
        <w:rPr>
          <w:b/>
          <w:highlight w:val="green"/>
        </w:rPr>
        <w:t xml:space="preserve"> </w:t>
      </w:r>
      <w:r w:rsidR="00234F66" w:rsidRPr="00F24378">
        <w:rPr>
          <w:b/>
          <w:highlight w:val="green"/>
        </w:rPr>
        <w:t>(10,11,12)</w:t>
      </w:r>
      <w:r w:rsidR="00234F66" w:rsidRPr="00F24378">
        <w:rPr>
          <w:b/>
        </w:rPr>
        <w:t>;</w:t>
      </w:r>
    </w:p>
    <w:p w14:paraId="24B7DEF2" w14:textId="3CF0A09D" w:rsidR="00234F66" w:rsidRPr="00F24378" w:rsidRDefault="00234F66" w:rsidP="00150F09"/>
    <w:p w14:paraId="2A7FCC49" w14:textId="4855B69D" w:rsidR="00234F66" w:rsidRPr="00F24378" w:rsidRDefault="00234F66" w:rsidP="00234F66">
      <w:pPr>
        <w:pStyle w:val="comandoseinstrucciones"/>
        <w:rPr>
          <w:rStyle w:val="Cuerpodeltexto54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color w:val="auto"/>
        </w:rPr>
        <w:t>id_Familia</w:t>
      </w:r>
      <w:r w:rsidRPr="00F24378">
        <w:rPr>
          <w:rStyle w:val="Cuerpodeltexto54"/>
        </w:rPr>
        <w:t>,</w:t>
      </w:r>
      <w:r w:rsidR="00F24378">
        <w:rPr>
          <w:rStyle w:val="Cuerpodeltexto54"/>
        </w:rPr>
        <w:t xml:space="preserve"> </w:t>
      </w:r>
      <w:r w:rsidRPr="00F24378">
        <w:rPr>
          <w:rStyle w:val="Cuerpodeltexto54"/>
          <w:lang w:eastAsia="es-ES_tradnl"/>
        </w:rPr>
        <w:t>SUM</w:t>
      </w:r>
      <w:r w:rsidRPr="00F24378">
        <w:rPr>
          <w:rStyle w:val="Cuerpodeltexto54"/>
        </w:rPr>
        <w:t>(</w:t>
      </w:r>
      <w:r w:rsidRPr="00F24378">
        <w:rPr>
          <w:rStyle w:val="Cuerpodeltexto54"/>
          <w:color w:val="auto"/>
        </w:rPr>
        <w:t>Stock</w:t>
      </w:r>
      <w:r w:rsidRPr="00F24378">
        <w:rPr>
          <w:rStyle w:val="Cuerpodeltexto54"/>
        </w:rPr>
        <w:t>)</w:t>
      </w:r>
    </w:p>
    <w:p w14:paraId="03CCC877" w14:textId="6E465DB2" w:rsidR="00234F66" w:rsidRPr="00F24378" w:rsidRDefault="00234F66" w:rsidP="00234F66">
      <w:pPr>
        <w:pStyle w:val="comandoseinstrucciones"/>
        <w:rPr>
          <w:rStyle w:val="Cuerpodeltexto54"/>
        </w:rPr>
      </w:pP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color w:val="auto"/>
        </w:rPr>
        <w:t>productos</w:t>
      </w:r>
      <w:r w:rsidR="00F24378">
        <w:rPr>
          <w:rStyle w:val="Cuerpodeltexto54"/>
        </w:rPr>
        <w:t xml:space="preserve"> </w:t>
      </w:r>
    </w:p>
    <w:p w14:paraId="62333CB1" w14:textId="730577E0" w:rsidR="00234F66" w:rsidRPr="00F24378" w:rsidRDefault="00234F66" w:rsidP="00234F66">
      <w:pPr>
        <w:pStyle w:val="comandoseinstrucciones"/>
        <w:rPr>
          <w:rStyle w:val="Cuerpodeltexto54"/>
          <w:lang w:eastAsia="es-ES_tradnl"/>
        </w:rPr>
      </w:pPr>
      <w:r w:rsidRPr="00F24378">
        <w:rPr>
          <w:rStyle w:val="Cuerpodeltexto54"/>
          <w:lang w:eastAsia="es-ES_tradnl"/>
        </w:rPr>
        <w:t>GROUP</w:t>
      </w:r>
      <w:r w:rsidR="00F24378">
        <w:rPr>
          <w:rStyle w:val="Cuerpodeltexto54"/>
        </w:rPr>
        <w:t xml:space="preserve"> </w:t>
      </w:r>
      <w:r w:rsidRPr="00F24378">
        <w:rPr>
          <w:rStyle w:val="Cuerpodeltexto54"/>
          <w:lang w:eastAsia="es-ES_tradnl"/>
        </w:rPr>
        <w:t>BY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color w:val="auto"/>
        </w:rPr>
        <w:t>id_Familia</w:t>
      </w:r>
      <w:r w:rsidRPr="00F24378">
        <w:rPr>
          <w:rStyle w:val="Cuerpodeltexto54"/>
        </w:rPr>
        <w:t>;</w:t>
      </w:r>
    </w:p>
    <w:p w14:paraId="13AC73D0" w14:textId="3F52B571" w:rsidR="00234F66" w:rsidRPr="00F24378" w:rsidRDefault="00234F66" w:rsidP="00150F09"/>
    <w:p w14:paraId="300306E0" w14:textId="5F9574B4" w:rsidR="00234F66" w:rsidRPr="00F24378" w:rsidRDefault="00234F66" w:rsidP="00234F66">
      <w:pPr>
        <w:pStyle w:val="comandoseinstrucciones"/>
        <w:rPr>
          <w:rStyle w:val="Cuerpodeltexto54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color w:val="auto"/>
        </w:rPr>
        <w:t>Id_Familia</w:t>
      </w:r>
      <w:r w:rsidR="00F24378">
        <w:rPr>
          <w:rStyle w:val="Cuerpodeltexto54"/>
        </w:rPr>
        <w:t xml:space="preserve"> </w:t>
      </w:r>
      <w:r w:rsidRPr="00F24378">
        <w:rPr>
          <w:rStyle w:val="Cuerpodeltexto54"/>
        </w:rPr>
        <w:t>SUM(</w:t>
      </w:r>
      <w:r w:rsidRPr="00F24378">
        <w:rPr>
          <w:rStyle w:val="Cuerpodeltexto54"/>
          <w:color w:val="auto"/>
        </w:rPr>
        <w:t>Stock</w:t>
      </w:r>
      <w:r w:rsidRPr="00F24378">
        <w:rPr>
          <w:rStyle w:val="Cuerpodeltexto54"/>
        </w:rPr>
        <w:t>)</w:t>
      </w:r>
    </w:p>
    <w:p w14:paraId="7F2B9A7C" w14:textId="1E22A89F" w:rsidR="00234F66" w:rsidRPr="00F24378" w:rsidRDefault="00234F66" w:rsidP="00234F66">
      <w:pPr>
        <w:pStyle w:val="comandoseinstrucciones"/>
        <w:rPr>
          <w:rStyle w:val="Cuerpodeltexto54"/>
        </w:rPr>
      </w:pP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color w:val="auto"/>
        </w:rPr>
        <w:t>Productos</w:t>
      </w:r>
      <w:r w:rsidR="00F24378">
        <w:rPr>
          <w:rStyle w:val="Cuerpodeltexto54"/>
        </w:rPr>
        <w:t xml:space="preserve"> </w:t>
      </w:r>
    </w:p>
    <w:p w14:paraId="46D28274" w14:textId="48A566D7" w:rsidR="00234F66" w:rsidRPr="00F24378" w:rsidRDefault="00234F66" w:rsidP="00234F66">
      <w:pPr>
        <w:pStyle w:val="comandoseinstrucciones"/>
        <w:rPr>
          <w:rStyle w:val="Cuerpodeltexto54"/>
        </w:rPr>
      </w:pPr>
      <w:r w:rsidRPr="00F24378">
        <w:rPr>
          <w:rStyle w:val="Cuerpodeltexto54"/>
          <w:lang w:eastAsia="es-ES_tradnl"/>
        </w:rPr>
        <w:t>GROUP</w:t>
      </w:r>
      <w:r w:rsidR="00F24378">
        <w:rPr>
          <w:rStyle w:val="Cuerpodeltexto54"/>
        </w:rPr>
        <w:t xml:space="preserve"> </w:t>
      </w:r>
      <w:r w:rsidRPr="00F24378">
        <w:rPr>
          <w:rStyle w:val="Cuerpodeltexto54"/>
          <w:lang w:eastAsia="es-ES_tradnl"/>
        </w:rPr>
        <w:t>BY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color w:val="auto"/>
        </w:rPr>
        <w:t>Id_Familia</w:t>
      </w:r>
      <w:r w:rsidR="00F24378">
        <w:rPr>
          <w:rStyle w:val="Cuerpodeltexto54"/>
        </w:rPr>
        <w:t xml:space="preserve"> </w:t>
      </w:r>
    </w:p>
    <w:p w14:paraId="14E37C47" w14:textId="6B68C000" w:rsidR="00234F66" w:rsidRPr="00F24378" w:rsidRDefault="00234F66" w:rsidP="00234F66">
      <w:pPr>
        <w:pStyle w:val="comandoseinstrucciones"/>
        <w:rPr>
          <w:rStyle w:val="Cuerpodeltexto54"/>
          <w:lang w:eastAsia="es-ES_tradnl"/>
        </w:rPr>
      </w:pPr>
      <w:r w:rsidRPr="00F24378">
        <w:rPr>
          <w:rStyle w:val="Cuerpodeltexto54"/>
          <w:lang w:eastAsia="es-ES_tradnl"/>
        </w:rPr>
        <w:t>HAVING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SUM</w:t>
      </w:r>
      <w:r w:rsidR="00F24378">
        <w:rPr>
          <w:rStyle w:val="Cuerpodeltexto54"/>
        </w:rPr>
        <w:t xml:space="preserve"> </w:t>
      </w:r>
      <w:r w:rsidRPr="00F24378">
        <w:rPr>
          <w:rStyle w:val="Cuerpodeltexto54"/>
        </w:rPr>
        <w:t>(</w:t>
      </w:r>
      <w:r w:rsidRPr="00F24378">
        <w:rPr>
          <w:rStyle w:val="Cuerpodeltexto54"/>
          <w:color w:val="auto"/>
        </w:rPr>
        <w:t>Stock</w:t>
      </w:r>
      <w:r w:rsidRPr="00F24378">
        <w:rPr>
          <w:rStyle w:val="Cuerpodeltexto54"/>
        </w:rPr>
        <w:t>)</w:t>
      </w:r>
      <w:r w:rsidR="00F24378">
        <w:rPr>
          <w:rStyle w:val="Cuerpodeltexto54"/>
        </w:rPr>
        <w:t xml:space="preserve"> </w:t>
      </w:r>
      <w:r w:rsidRPr="00F24378">
        <w:rPr>
          <w:rStyle w:val="Cuerpodeltexto54"/>
        </w:rPr>
        <w:t>&gt;</w:t>
      </w:r>
      <w:r w:rsidR="00F24378">
        <w:rPr>
          <w:rStyle w:val="Cuerpodeltexto54"/>
        </w:rPr>
        <w:t xml:space="preserve"> </w:t>
      </w:r>
      <w:r w:rsidRPr="00F24378">
        <w:rPr>
          <w:rStyle w:val="Cuerpodeltexto54"/>
          <w:color w:val="auto"/>
        </w:rPr>
        <w:t>100</w:t>
      </w:r>
      <w:r w:rsidRPr="00F24378">
        <w:rPr>
          <w:rStyle w:val="Cuerpodeltexto54"/>
          <w:lang w:eastAsia="es-ES_tradnl"/>
        </w:rPr>
        <w:t>;</w:t>
      </w:r>
    </w:p>
    <w:p w14:paraId="6307743C" w14:textId="77777777" w:rsidR="00234F66" w:rsidRPr="00F24378" w:rsidRDefault="00234F66" w:rsidP="00150F09"/>
    <w:p w14:paraId="2AEAFD71" w14:textId="77777777" w:rsidR="00234F66" w:rsidRPr="00F24378" w:rsidRDefault="00234F66" w:rsidP="00234F66"/>
    <w:p w14:paraId="1409A71A" w14:textId="77FEB84E" w:rsidR="00234F66" w:rsidRPr="00F24378" w:rsidRDefault="00234F66" w:rsidP="00234F66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</w:rPr>
        <w:t>SELECT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apellido1,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apellido2,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dnombre,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cyan"/>
          <w:lang w:eastAsia="es-ES_tradnl"/>
        </w:rPr>
        <w:t>departamentos.dep_no</w:t>
      </w:r>
    </w:p>
    <w:p w14:paraId="515C5C1F" w14:textId="1CF7B8D0" w:rsidR="00234F66" w:rsidRPr="00F24378" w:rsidRDefault="00234F66" w:rsidP="00234F66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empleados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5F46FCA2" w14:textId="7A0D5403" w:rsidR="00234F66" w:rsidRPr="00F24378" w:rsidRDefault="00F24378" w:rsidP="00234F66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>
        <w:rPr>
          <w:rStyle w:val="Cuerpodeltexto0"/>
          <w:sz w:val="19"/>
          <w:szCs w:val="19"/>
          <w:lang w:eastAsia="es-ES_tradnl"/>
        </w:rPr>
        <w:t xml:space="preserve">             </w:t>
      </w:r>
      <w:r w:rsidR="00234F66" w:rsidRPr="00F24378">
        <w:rPr>
          <w:rStyle w:val="Cuerpodeltexto0"/>
          <w:sz w:val="19"/>
          <w:szCs w:val="19"/>
          <w:highlight w:val="yellow"/>
          <w:lang w:eastAsia="es-ES_tradnl"/>
        </w:rPr>
        <w:t>INNER</w:t>
      </w:r>
      <w:r>
        <w:rPr>
          <w:rStyle w:val="Cuerpodeltexto0"/>
          <w:sz w:val="19"/>
          <w:szCs w:val="19"/>
          <w:highlight w:val="yellow"/>
          <w:lang w:eastAsia="es-ES_tradnl"/>
        </w:rPr>
        <w:t xml:space="preserve"> </w:t>
      </w:r>
      <w:r w:rsidR="00234F66" w:rsidRPr="00F24378">
        <w:rPr>
          <w:rStyle w:val="Cuerpodeltexto0"/>
          <w:sz w:val="19"/>
          <w:szCs w:val="19"/>
          <w:highlight w:val="yellow"/>
          <w:lang w:eastAsia="es-ES_tradnl"/>
        </w:rPr>
        <w:t>JOIN</w:t>
      </w:r>
      <w:r>
        <w:rPr>
          <w:rStyle w:val="Cuerpodeltexto0"/>
          <w:sz w:val="19"/>
          <w:szCs w:val="19"/>
          <w:lang w:eastAsia="es-ES_tradnl"/>
        </w:rPr>
        <w:t xml:space="preserve"> </w:t>
      </w:r>
      <w:r w:rsidR="00234F66" w:rsidRPr="00F24378">
        <w:rPr>
          <w:rStyle w:val="Cuerpodeltexto"/>
          <w:color w:val="000000"/>
          <w:sz w:val="19"/>
          <w:szCs w:val="19"/>
          <w:lang w:eastAsia="es-ES_tradnl"/>
        </w:rPr>
        <w:t>departamentos</w:t>
      </w:r>
      <w:r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4156B7DB" w14:textId="0C20E380" w:rsidR="00234F66" w:rsidRPr="00F24378" w:rsidRDefault="00F24378" w:rsidP="00234F66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>
        <w:rPr>
          <w:rStyle w:val="Cuerpodeltexto0"/>
          <w:sz w:val="19"/>
          <w:szCs w:val="19"/>
          <w:lang w:eastAsia="es-ES_tradnl"/>
        </w:rPr>
        <w:t xml:space="preserve">             </w:t>
      </w:r>
      <w:r w:rsidR="00234F66" w:rsidRPr="00F24378">
        <w:rPr>
          <w:rStyle w:val="Cuerpodeltexto0"/>
          <w:sz w:val="19"/>
          <w:szCs w:val="19"/>
          <w:lang w:eastAsia="es-ES_tradnl"/>
        </w:rPr>
        <w:t>ON</w:t>
      </w:r>
      <w:r>
        <w:rPr>
          <w:rStyle w:val="Cuerpodeltexto0"/>
          <w:sz w:val="19"/>
          <w:szCs w:val="19"/>
          <w:lang w:eastAsia="es-ES_tradnl"/>
        </w:rPr>
        <w:t xml:space="preserve"> </w:t>
      </w:r>
      <w:r w:rsidR="00234F66" w:rsidRPr="00F24378">
        <w:rPr>
          <w:rStyle w:val="Cuerpodeltexto"/>
          <w:color w:val="000000"/>
          <w:sz w:val="19"/>
          <w:szCs w:val="19"/>
          <w:lang w:eastAsia="es-ES_tradnl"/>
        </w:rPr>
        <w:t>empleados.dep_no</w:t>
      </w:r>
      <w:r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234F66"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234F66" w:rsidRPr="00F24378">
        <w:rPr>
          <w:rStyle w:val="Cuerpodeltexto"/>
          <w:color w:val="000000"/>
          <w:sz w:val="19"/>
          <w:szCs w:val="19"/>
          <w:lang w:eastAsia="es-ES_tradnl"/>
        </w:rPr>
        <w:t>departamentos.dep_no;</w:t>
      </w:r>
    </w:p>
    <w:p w14:paraId="36D820B4" w14:textId="77777777" w:rsidR="00234F66" w:rsidRPr="00F24378" w:rsidRDefault="00234F66" w:rsidP="00234F66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</w:p>
    <w:p w14:paraId="1C6B728F" w14:textId="3B6C8203" w:rsidR="00234F66" w:rsidRPr="00F24378" w:rsidRDefault="00234F66" w:rsidP="00234F66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lastRenderedPageBreak/>
        <w:t>#el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equivalente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NATURAL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JOIN:</w:t>
      </w:r>
    </w:p>
    <w:p w14:paraId="61169145" w14:textId="77777777" w:rsidR="00234F66" w:rsidRPr="00F24378" w:rsidRDefault="00234F66" w:rsidP="00234F66">
      <w:pPr>
        <w:pStyle w:val="comandoseinstrucciones"/>
        <w:rPr>
          <w:rStyle w:val="Cuerpodeltexto54"/>
        </w:rPr>
      </w:pPr>
    </w:p>
    <w:p w14:paraId="39CFDC2F" w14:textId="68B7A1A1" w:rsidR="00234F66" w:rsidRPr="00F24378" w:rsidRDefault="00234F66" w:rsidP="00234F66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</w:rPr>
        <w:t>SELECT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apellido1,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apellido2,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dnombre,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departamentos.dep_no</w:t>
      </w:r>
    </w:p>
    <w:p w14:paraId="763EC1ED" w14:textId="6F796D20" w:rsidR="00234F66" w:rsidRPr="00F24378" w:rsidRDefault="00234F66" w:rsidP="00234F66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empleados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60A28C8B" w14:textId="779918B1" w:rsidR="00234F66" w:rsidRPr="00F24378" w:rsidRDefault="00F24378" w:rsidP="00234F66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>
        <w:rPr>
          <w:rStyle w:val="Cuerpodeltexto0"/>
          <w:sz w:val="19"/>
          <w:szCs w:val="19"/>
          <w:lang w:eastAsia="es-ES_tradnl"/>
        </w:rPr>
        <w:t xml:space="preserve">             </w:t>
      </w:r>
      <w:r w:rsidR="00234F66" w:rsidRPr="00F24378">
        <w:rPr>
          <w:rStyle w:val="Cuerpodeltexto0"/>
          <w:sz w:val="19"/>
          <w:szCs w:val="19"/>
          <w:highlight w:val="yellow"/>
          <w:lang w:eastAsia="es-ES_tradnl"/>
        </w:rPr>
        <w:t>NATURAL</w:t>
      </w:r>
      <w:r>
        <w:rPr>
          <w:rStyle w:val="Cuerpodeltexto0"/>
          <w:sz w:val="19"/>
          <w:szCs w:val="19"/>
          <w:highlight w:val="yellow"/>
          <w:lang w:eastAsia="es-ES_tradnl"/>
        </w:rPr>
        <w:t xml:space="preserve"> </w:t>
      </w:r>
      <w:r w:rsidR="00234F66" w:rsidRPr="00F24378">
        <w:rPr>
          <w:rStyle w:val="Cuerpodeltexto0"/>
          <w:sz w:val="19"/>
          <w:szCs w:val="19"/>
          <w:highlight w:val="yellow"/>
          <w:lang w:eastAsia="es-ES_tradnl"/>
        </w:rPr>
        <w:t>JOIN</w:t>
      </w:r>
      <w:r>
        <w:rPr>
          <w:rStyle w:val="Cuerpodeltexto0"/>
          <w:sz w:val="19"/>
          <w:szCs w:val="19"/>
          <w:lang w:eastAsia="es-ES_tradnl"/>
        </w:rPr>
        <w:t xml:space="preserve"> </w:t>
      </w:r>
      <w:r w:rsidR="00234F66" w:rsidRPr="00F24378">
        <w:rPr>
          <w:rStyle w:val="Cuerpodeltexto"/>
          <w:color w:val="000000"/>
          <w:sz w:val="19"/>
          <w:szCs w:val="19"/>
          <w:lang w:eastAsia="es-ES_tradnl"/>
        </w:rPr>
        <w:t>departamentos</w:t>
      </w:r>
      <w:r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234F66" w:rsidRPr="00F24378">
        <w:rPr>
          <w:rStyle w:val="Cuerpodeltexto"/>
          <w:color w:val="000000"/>
          <w:sz w:val="19"/>
          <w:szCs w:val="19"/>
          <w:lang w:eastAsia="es-ES_tradnl"/>
        </w:rPr>
        <w:t>;</w:t>
      </w:r>
    </w:p>
    <w:p w14:paraId="56F69C9E" w14:textId="77777777" w:rsidR="00234F66" w:rsidRPr="00F24378" w:rsidRDefault="00234F66" w:rsidP="00234F66"/>
    <w:p w14:paraId="4DE3375C" w14:textId="332AC314" w:rsidR="00234F66" w:rsidRPr="00F24378" w:rsidRDefault="00234F66" w:rsidP="00234F66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cyan"/>
          <w:lang w:eastAsia="es-ES_tradnl"/>
        </w:rPr>
        <w:t>dep_no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apellido1,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dnombre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20CF95B9" w14:textId="06F5503E" w:rsidR="00234F66" w:rsidRPr="00F24378" w:rsidRDefault="00234F66" w:rsidP="00234F66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empleados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56AF90C1" w14:textId="0F1667AF" w:rsidR="00234F66" w:rsidRPr="00F24378" w:rsidRDefault="00F24378" w:rsidP="00234F66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>
        <w:rPr>
          <w:rStyle w:val="Cuerpodeltexto54"/>
        </w:rPr>
        <w:t xml:space="preserve">              </w:t>
      </w:r>
      <w:r w:rsidR="00234F66" w:rsidRPr="00F24378">
        <w:rPr>
          <w:rStyle w:val="Cuerpodeltexto0"/>
          <w:sz w:val="19"/>
          <w:szCs w:val="19"/>
          <w:lang w:eastAsia="es-ES_tradnl"/>
        </w:rPr>
        <w:t>INNER</w:t>
      </w:r>
      <w:r>
        <w:rPr>
          <w:rStyle w:val="Cuerpodeltexto0"/>
          <w:sz w:val="19"/>
          <w:szCs w:val="19"/>
          <w:lang w:eastAsia="es-ES_tradnl"/>
        </w:rPr>
        <w:t xml:space="preserve"> </w:t>
      </w:r>
      <w:r w:rsidR="00234F66" w:rsidRPr="00F24378">
        <w:rPr>
          <w:rStyle w:val="Cuerpodeltexto0"/>
          <w:sz w:val="19"/>
          <w:szCs w:val="19"/>
          <w:lang w:eastAsia="es-ES_tradnl"/>
        </w:rPr>
        <w:t>JOIN</w:t>
      </w:r>
      <w:r>
        <w:rPr>
          <w:rStyle w:val="Cuerpodeltexto0"/>
          <w:sz w:val="19"/>
          <w:szCs w:val="19"/>
          <w:lang w:eastAsia="es-ES_tradnl"/>
        </w:rPr>
        <w:t xml:space="preserve"> </w:t>
      </w:r>
      <w:r w:rsidR="00234F66" w:rsidRPr="00F24378">
        <w:rPr>
          <w:rStyle w:val="Cuerpodeltexto"/>
          <w:color w:val="000000"/>
          <w:sz w:val="19"/>
          <w:szCs w:val="19"/>
          <w:lang w:eastAsia="es-ES_tradnl"/>
        </w:rPr>
        <w:t>departamentos</w:t>
      </w:r>
      <w:r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28511EF2" w14:textId="4B82724C" w:rsidR="00234F66" w:rsidRPr="00F24378" w:rsidRDefault="00F24378" w:rsidP="00234F66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>
        <w:rPr>
          <w:rStyle w:val="Cuerpodeltexto0"/>
          <w:sz w:val="19"/>
          <w:szCs w:val="19"/>
          <w:lang w:eastAsia="es-ES_tradnl"/>
        </w:rPr>
        <w:t xml:space="preserve">              </w:t>
      </w:r>
      <w:r w:rsidR="00234F66" w:rsidRPr="00F24378">
        <w:rPr>
          <w:rStyle w:val="Cuerpodeltexto0"/>
          <w:sz w:val="19"/>
          <w:szCs w:val="19"/>
          <w:lang w:eastAsia="es-ES_tradnl"/>
        </w:rPr>
        <w:t>ON</w:t>
      </w:r>
      <w:r>
        <w:rPr>
          <w:rStyle w:val="Cuerpodeltexto0"/>
          <w:sz w:val="19"/>
          <w:szCs w:val="19"/>
          <w:lang w:eastAsia="es-ES_tradnl"/>
        </w:rPr>
        <w:t xml:space="preserve"> </w:t>
      </w:r>
      <w:r w:rsidR="00234F66" w:rsidRPr="00F24378">
        <w:rPr>
          <w:rStyle w:val="Cuerpodeltexto"/>
          <w:color w:val="000000"/>
          <w:sz w:val="19"/>
          <w:szCs w:val="19"/>
          <w:lang w:eastAsia="es-ES_tradnl"/>
        </w:rPr>
        <w:t>empleados.dep_no</w:t>
      </w:r>
      <w:r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234F66"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234F66" w:rsidRPr="00F24378">
        <w:rPr>
          <w:rStyle w:val="Cuerpodeltexto"/>
          <w:color w:val="000000"/>
          <w:sz w:val="19"/>
          <w:szCs w:val="19"/>
          <w:lang w:eastAsia="es-ES_tradnl"/>
        </w:rPr>
        <w:t>departamentos.dep_no;</w:t>
      </w:r>
    </w:p>
    <w:p w14:paraId="4B1CF3CB" w14:textId="248A41F0" w:rsidR="00234F66" w:rsidRPr="00F24378" w:rsidRDefault="00234F66" w:rsidP="00234F66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#produce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error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cyan"/>
          <w:lang w:eastAsia="es-ES_tradnl"/>
        </w:rPr>
        <w:t>atributo</w:t>
      </w:r>
      <w:r w:rsidR="00F24378">
        <w:rPr>
          <w:rStyle w:val="Cuerpodeltexto"/>
          <w:color w:val="000000"/>
          <w:sz w:val="19"/>
          <w:szCs w:val="19"/>
          <w:highlight w:val="cyan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cyan"/>
          <w:lang w:eastAsia="es-ES_tradnl"/>
        </w:rPr>
        <w:t>ambigüo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porque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existe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ambas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tablas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y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servidor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sabe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cual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mostrar</w:t>
      </w:r>
    </w:p>
    <w:p w14:paraId="30C19055" w14:textId="77777777" w:rsidR="00234F66" w:rsidRPr="00F24378" w:rsidRDefault="00234F66" w:rsidP="00234F66"/>
    <w:p w14:paraId="10651CC7" w14:textId="77777777" w:rsidR="00234F66" w:rsidRPr="00F24378" w:rsidRDefault="00234F66" w:rsidP="00150F09"/>
    <w:p w14:paraId="7913E745" w14:textId="77777777" w:rsidR="00234F66" w:rsidRPr="00F24378" w:rsidRDefault="00234F66" w:rsidP="00150F09"/>
    <w:p w14:paraId="5013074B" w14:textId="77777777" w:rsidR="00EC4058" w:rsidRPr="00F24378" w:rsidRDefault="00EC4058">
      <w:pPr>
        <w:spacing w:before="0" w:after="0"/>
        <w:ind w:left="0"/>
        <w:jc w:val="left"/>
        <w:rPr>
          <w:rFonts w:ascii="Arial" w:hAnsi="Arial" w:cs="Arial"/>
          <w:b/>
          <w:bCs/>
          <w:color w:val="000080"/>
          <w:sz w:val="40"/>
          <w:szCs w:val="48"/>
        </w:rPr>
      </w:pPr>
      <w:r w:rsidRPr="00F24378">
        <w:br w:type="page"/>
      </w:r>
    </w:p>
    <w:p w14:paraId="050BB2F3" w14:textId="77777777" w:rsidR="00943428" w:rsidRPr="00F24378" w:rsidRDefault="00943428" w:rsidP="00E36B82">
      <w:pPr>
        <w:pStyle w:val="Ttulo1"/>
      </w:pPr>
      <w:bookmarkStart w:id="2" w:name="_Toc149546738"/>
      <w:r w:rsidRPr="00F24378">
        <w:lastRenderedPageBreak/>
        <w:t>INTRODUCCION</w:t>
      </w:r>
      <w:bookmarkEnd w:id="2"/>
    </w:p>
    <w:p w14:paraId="2CDCBA91" w14:textId="450D47F2" w:rsidR="00943428" w:rsidRPr="00F24378" w:rsidRDefault="008D607F" w:rsidP="00943428">
      <w:pPr>
        <w:pStyle w:val="Cuerpodeltexto51"/>
        <w:shd w:val="clear" w:color="auto" w:fill="auto"/>
        <w:spacing w:before="0" w:after="220"/>
        <w:ind w:left="20" w:right="240" w:firstLine="0"/>
      </w:pPr>
      <w:r w:rsidRPr="00F24378">
        <w:t>El</w:t>
      </w:r>
      <w:r w:rsidR="00F24378">
        <w:t xml:space="preserve"> </w:t>
      </w:r>
      <w:r w:rsidRPr="00F24378">
        <w:t>lenguaje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consulta</w:t>
      </w:r>
      <w:r w:rsidR="00F24378">
        <w:t xml:space="preserve"> </w:t>
      </w:r>
      <w:r w:rsidRPr="00F24378">
        <w:t>estructurado</w:t>
      </w:r>
      <w:r w:rsidR="00F24378">
        <w:t xml:space="preserve"> </w:t>
      </w:r>
      <w:r w:rsidRPr="00F24378">
        <w:t>(SQL)</w:t>
      </w:r>
      <w:r w:rsidR="00F24378">
        <w:t xml:space="preserve"> </w:t>
      </w:r>
      <w:r w:rsidRPr="00F24378">
        <w:t>es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lenguaje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base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datos</w:t>
      </w:r>
      <w:r w:rsidR="00F24378">
        <w:t xml:space="preserve"> </w:t>
      </w:r>
      <w:r w:rsidRPr="00F24378">
        <w:t>normalizado,</w:t>
      </w:r>
      <w:r w:rsidR="00F24378">
        <w:t xml:space="preserve"> </w:t>
      </w:r>
      <w:r w:rsidRPr="00F24378">
        <w:t>utilizado</w:t>
      </w:r>
      <w:r w:rsidR="00F24378">
        <w:t xml:space="preserve"> </w:t>
      </w:r>
      <w:r w:rsidRPr="00F24378">
        <w:t>por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diferentes</w:t>
      </w:r>
      <w:r w:rsidR="00F24378">
        <w:t xml:space="preserve"> </w:t>
      </w:r>
      <w:r w:rsidRPr="00F24378">
        <w:t>motores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bases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datos</w:t>
      </w:r>
      <w:r w:rsidR="00F24378">
        <w:t xml:space="preserve"> </w:t>
      </w:r>
      <w:r w:rsidRPr="00F24378">
        <w:t>para</w:t>
      </w:r>
      <w:r w:rsidR="00F24378">
        <w:t xml:space="preserve"> </w:t>
      </w:r>
      <w:r w:rsidRPr="00F24378">
        <w:t>realizar</w:t>
      </w:r>
      <w:r w:rsidR="00F24378">
        <w:t xml:space="preserve"> </w:t>
      </w:r>
      <w:r w:rsidRPr="00F24378">
        <w:t>determinadas</w:t>
      </w:r>
      <w:r w:rsidR="00F24378">
        <w:t xml:space="preserve"> </w:t>
      </w:r>
      <w:r w:rsidRPr="00F24378">
        <w:t>operaciones</w:t>
      </w:r>
      <w:r w:rsidR="00F24378">
        <w:t xml:space="preserve"> </w:t>
      </w:r>
      <w:r w:rsidRPr="00F24378">
        <w:t>sobre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datos</w:t>
      </w:r>
      <w:r w:rsidR="00F24378">
        <w:t xml:space="preserve"> </w:t>
      </w:r>
      <w:r w:rsidRPr="00F24378">
        <w:t>o</w:t>
      </w:r>
      <w:r w:rsidR="00F24378">
        <w:t xml:space="preserve"> </w:t>
      </w:r>
      <w:r w:rsidRPr="00F24378">
        <w:t>sobre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estructura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mismos.</w:t>
      </w:r>
      <w:r w:rsidR="00F24378">
        <w:t xml:space="preserve"> </w:t>
      </w:r>
      <w:r w:rsidRPr="00F24378">
        <w:t>Pero</w:t>
      </w:r>
      <w:r w:rsidR="00F24378">
        <w:t xml:space="preserve"> </w:t>
      </w:r>
      <w:r w:rsidRPr="00F24378">
        <w:t>como</w:t>
      </w:r>
      <w:r w:rsidR="00F24378">
        <w:t xml:space="preserve"> </w:t>
      </w:r>
      <w:r w:rsidRPr="00F24378">
        <w:t>sucede</w:t>
      </w:r>
      <w:r w:rsidR="00F24378">
        <w:t xml:space="preserve"> </w:t>
      </w:r>
      <w:r w:rsidRPr="00F24378">
        <w:t>con</w:t>
      </w:r>
      <w:r w:rsidR="00F24378">
        <w:t xml:space="preserve"> </w:t>
      </w:r>
      <w:r w:rsidRPr="00F24378">
        <w:t>cualquier</w:t>
      </w:r>
      <w:r w:rsidR="00F24378">
        <w:t xml:space="preserve"> </w:t>
      </w:r>
      <w:r w:rsidRPr="00F24378">
        <w:t>sistema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normalización</w:t>
      </w:r>
      <w:r w:rsidR="00F24378">
        <w:t xml:space="preserve"> </w:t>
      </w:r>
      <w:r w:rsidRPr="00F24378">
        <w:t>hay</w:t>
      </w:r>
      <w:r w:rsidR="00F24378">
        <w:t xml:space="preserve"> </w:t>
      </w:r>
      <w:r w:rsidRPr="00F24378">
        <w:t>excepciones</w:t>
      </w:r>
      <w:r w:rsidR="00F24378">
        <w:t xml:space="preserve"> </w:t>
      </w:r>
      <w:r w:rsidRPr="00F24378">
        <w:t>para</w:t>
      </w:r>
      <w:r w:rsidR="00F24378">
        <w:t xml:space="preserve"> </w:t>
      </w:r>
      <w:r w:rsidRPr="00F24378">
        <w:t>casi</w:t>
      </w:r>
      <w:r w:rsidR="00F24378">
        <w:t xml:space="preserve"> </w:t>
      </w:r>
      <w:r w:rsidRPr="00F24378">
        <w:t>todo;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hecho,</w:t>
      </w:r>
      <w:r w:rsidR="00F24378">
        <w:t xml:space="preserve"> </w:t>
      </w:r>
      <w:r w:rsidRPr="00F24378">
        <w:t>cada</w:t>
      </w:r>
      <w:r w:rsidR="00F24378">
        <w:t xml:space="preserve"> </w:t>
      </w:r>
      <w:r w:rsidRPr="00F24378">
        <w:t>motor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bases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datos</w:t>
      </w:r>
      <w:r w:rsidR="00F24378">
        <w:t xml:space="preserve"> </w:t>
      </w:r>
      <w:r w:rsidRPr="00F24378">
        <w:t>tiene</w:t>
      </w:r>
      <w:r w:rsidR="00F24378">
        <w:t xml:space="preserve"> </w:t>
      </w:r>
      <w:r w:rsidRPr="00F24378">
        <w:t>sus</w:t>
      </w:r>
      <w:r w:rsidR="00F24378">
        <w:t xml:space="preserve"> </w:t>
      </w:r>
      <w:r w:rsidRPr="00F24378">
        <w:t>peculiaridades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lo</w:t>
      </w:r>
      <w:r w:rsidR="00F24378">
        <w:t xml:space="preserve"> </w:t>
      </w:r>
      <w:r w:rsidRPr="00F24378">
        <w:t>hace</w:t>
      </w:r>
      <w:r w:rsidR="00F24378">
        <w:t xml:space="preserve"> </w:t>
      </w:r>
      <w:r w:rsidRPr="00F24378">
        <w:t>diferente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otro</w:t>
      </w:r>
      <w:r w:rsidR="00F24378">
        <w:t xml:space="preserve"> </w:t>
      </w:r>
      <w:r w:rsidRPr="00F24378">
        <w:t>motor,</w:t>
      </w:r>
      <w:r w:rsidR="00F24378">
        <w:t xml:space="preserve"> </w:t>
      </w:r>
      <w:r w:rsidRPr="00F24378">
        <w:t>por</w:t>
      </w:r>
      <w:r w:rsidR="00F24378">
        <w:t xml:space="preserve"> </w:t>
      </w:r>
      <w:r w:rsidRPr="00F24378">
        <w:t>lo</w:t>
      </w:r>
      <w:r w:rsidR="00F24378">
        <w:t xml:space="preserve"> </w:t>
      </w:r>
      <w:r w:rsidRPr="00F24378">
        <w:t>tanto,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lenguaje</w:t>
      </w:r>
      <w:r w:rsidR="00F24378">
        <w:t xml:space="preserve"> </w:t>
      </w:r>
      <w:r w:rsidRPr="00F24378">
        <w:t>SQL</w:t>
      </w:r>
      <w:r w:rsidR="00F24378">
        <w:t xml:space="preserve"> </w:t>
      </w:r>
      <w:r w:rsidRPr="00F24378">
        <w:t>normalizado</w:t>
      </w:r>
      <w:r w:rsidR="00F24378">
        <w:t xml:space="preserve"> </w:t>
      </w:r>
      <w:r w:rsidRPr="00F24378">
        <w:t>(ANSI)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nos</w:t>
      </w:r>
      <w:r w:rsidR="00F24378">
        <w:t xml:space="preserve"> </w:t>
      </w:r>
      <w:r w:rsidRPr="00F24378">
        <w:t>servirá</w:t>
      </w:r>
      <w:r w:rsidR="00F24378">
        <w:t xml:space="preserve"> </w:t>
      </w:r>
      <w:r w:rsidRPr="00F24378">
        <w:t>para</w:t>
      </w:r>
      <w:r w:rsidR="00F24378">
        <w:t xml:space="preserve"> </w:t>
      </w:r>
      <w:r w:rsidRPr="00F24378">
        <w:t>resolver</w:t>
      </w:r>
      <w:r w:rsidR="00F24378">
        <w:t xml:space="preserve"> </w:t>
      </w:r>
      <w:r w:rsidRPr="00F24378">
        <w:t>todos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problemas,</w:t>
      </w:r>
      <w:r w:rsidR="00F24378">
        <w:t xml:space="preserve"> </w:t>
      </w:r>
      <w:r w:rsidRPr="00F24378">
        <w:t>aunque</w:t>
      </w:r>
      <w:r w:rsidR="00F24378">
        <w:t xml:space="preserve"> </w:t>
      </w:r>
      <w:r w:rsidRPr="00F24378">
        <w:t>si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puede</w:t>
      </w:r>
      <w:r w:rsidR="00F24378">
        <w:t xml:space="preserve"> </w:t>
      </w:r>
      <w:r w:rsidRPr="00F24378">
        <w:t>asegurar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cualquier</w:t>
      </w:r>
      <w:r w:rsidR="00F24378">
        <w:t xml:space="preserve"> </w:t>
      </w:r>
      <w:r w:rsidRPr="00F24378">
        <w:t>sentencia</w:t>
      </w:r>
      <w:r w:rsidR="00F24378">
        <w:t xml:space="preserve"> </w:t>
      </w:r>
      <w:r w:rsidRPr="00F24378">
        <w:t>escrita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ANSI</w:t>
      </w:r>
      <w:r w:rsidR="00F24378">
        <w:t xml:space="preserve"> </w:t>
      </w:r>
      <w:r w:rsidRPr="00F24378">
        <w:t>será</w:t>
      </w:r>
      <w:r w:rsidR="00F24378">
        <w:t xml:space="preserve"> </w:t>
      </w:r>
      <w:r w:rsidRPr="00F24378">
        <w:t>interpretable</w:t>
      </w:r>
      <w:r w:rsidR="00F24378">
        <w:t xml:space="preserve"> </w:t>
      </w:r>
      <w:r w:rsidRPr="00F24378">
        <w:t>por</w:t>
      </w:r>
      <w:r w:rsidR="00F24378">
        <w:t xml:space="preserve"> </w:t>
      </w:r>
      <w:r w:rsidRPr="00F24378">
        <w:t>cualquier</w:t>
      </w:r>
      <w:r w:rsidR="00F24378">
        <w:t xml:space="preserve"> </w:t>
      </w:r>
      <w:r w:rsidRPr="00F24378">
        <w:t>motor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datos.</w:t>
      </w:r>
    </w:p>
    <w:p w14:paraId="2AEE1F8C" w14:textId="446922D0" w:rsidR="008D607F" w:rsidRPr="00F24378" w:rsidRDefault="008D607F" w:rsidP="008D607F">
      <w:pPr>
        <w:pStyle w:val="Ttulo2"/>
      </w:pPr>
      <w:bookmarkStart w:id="3" w:name="_Toc149546739"/>
      <w:r w:rsidRPr="00F24378">
        <w:t>Breve</w:t>
      </w:r>
      <w:r w:rsidR="00F24378">
        <w:t xml:space="preserve"> </w:t>
      </w:r>
      <w:r w:rsidRPr="00F24378">
        <w:t>Historia</w:t>
      </w:r>
      <w:bookmarkEnd w:id="3"/>
    </w:p>
    <w:p w14:paraId="0C3D13A8" w14:textId="70DE73A8" w:rsidR="008D607F" w:rsidRPr="00F24378" w:rsidRDefault="008D607F" w:rsidP="008D607F">
      <w:pPr>
        <w:pStyle w:val="Cuerpodeltexto51"/>
        <w:shd w:val="clear" w:color="auto" w:fill="auto"/>
        <w:spacing w:before="0" w:after="220"/>
        <w:ind w:left="20" w:right="240" w:firstLine="0"/>
        <w:rPr>
          <w:rStyle w:val="Cuerpodeltexto5"/>
          <w:color w:val="000000"/>
          <w:lang w:eastAsia="es-ES_tradnl"/>
        </w:rPr>
      </w:pP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historia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SQL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(que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pronuncia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deletreando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inglés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letras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componen,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decir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"ese-cu-ele"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y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"siquel"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como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oye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menudo)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empieza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1974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definición,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por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parte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Donald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Chamberlin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y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otras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personas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trabajaban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laboratorios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investigación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IBM,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lenguaje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para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especificación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características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bases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datos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adoptaban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modelo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relacional.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Este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lenguaje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llamaba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SEQUEL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(Structured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English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Query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Language)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y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implementó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prototipo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llamado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SEQUEL-XRM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entre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1974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y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1975.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experimentaciones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prototipo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condujeron,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entre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1976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y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1977,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una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revisión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lenguaje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(SEQUEL/2),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partir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momento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cambió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nombre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por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motivos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legales,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convirtiéndose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SQL.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prototipo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(System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R),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basado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este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lenguaje,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adoptó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y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utilizó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internamente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IBM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y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adoptaron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algunos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sus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clientes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elegidos.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Gracias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éxito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este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sistema,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estaba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todavía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comercializado,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también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otras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compañías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empezaron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desarrollar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sus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productos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relacionales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basados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SQL.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partir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1981,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IBM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comenzó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entregar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sus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productos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relacionales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y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1983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empezó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vender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DB2.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curso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años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ochenta,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numerosas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compañías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(por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ejemplo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Oracle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y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Sybase,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sólo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por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citar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algunos)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comercializaron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productos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basados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SQL,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convierte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estándar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industrial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hecho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por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respecta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bases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datos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relacionales.</w:t>
      </w:r>
    </w:p>
    <w:p w14:paraId="1E27C6AF" w14:textId="3FA7667A" w:rsidR="008D607F" w:rsidRPr="00F24378" w:rsidRDefault="008D607F" w:rsidP="008D607F">
      <w:pPr>
        <w:pStyle w:val="Cuerpodeltexto51"/>
        <w:shd w:val="clear" w:color="auto" w:fill="auto"/>
        <w:spacing w:before="0" w:after="220"/>
        <w:ind w:left="20" w:right="240" w:firstLine="0"/>
        <w:rPr>
          <w:rStyle w:val="Cuerpodeltexto5"/>
          <w:color w:val="000000"/>
          <w:lang w:eastAsia="es-ES_tradnl"/>
        </w:rPr>
      </w:pP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1986,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ANSI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adoptó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t>SQL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(sustancialmente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adoptó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dialecto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SQL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IBM)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como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estándar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para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lenguajes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relacionales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y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1987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transfomó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estándar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ISO.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Esta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versión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estándar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va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nombre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SQL/86.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años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siguientes,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éste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ha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sufrido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diversas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revisiones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han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conducido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primero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versión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SQL/89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y,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posteriormente,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actual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SQL/92.</w:t>
      </w:r>
    </w:p>
    <w:p w14:paraId="76FDF951" w14:textId="346D2A99" w:rsidR="008D607F" w:rsidRPr="00F24378" w:rsidRDefault="008D607F" w:rsidP="008D607F">
      <w:pPr>
        <w:pStyle w:val="Cuerpodeltexto51"/>
        <w:shd w:val="clear" w:color="auto" w:fill="auto"/>
        <w:spacing w:before="0" w:after="220"/>
        <w:ind w:left="20" w:right="240" w:firstLine="0"/>
        <w:rPr>
          <w:rStyle w:val="Cuerpodeltexto5"/>
          <w:color w:val="000000"/>
          <w:lang w:eastAsia="es-ES_tradnl"/>
        </w:rPr>
      </w:pPr>
      <w:r w:rsidRPr="00F24378">
        <w:rPr>
          <w:rStyle w:val="Cuerpodeltexto5"/>
          <w:color w:val="000000"/>
          <w:lang w:eastAsia="es-ES_tradnl"/>
        </w:rPr>
        <w:t>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hecho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tener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estándar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definido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por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lenguaje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para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bases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datos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relacionales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abre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potencialmente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camino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intercomunicabilidad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entre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todos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productos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basan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él.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Desde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punto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vista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práctico,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por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desgracia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cosas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fueron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otro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modo.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Efectivamente,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general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cada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t>productor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adopta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implementa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propia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base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datos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sólo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corazón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lenguaje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SQL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(el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así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llamado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Entry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level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máximo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Intermediate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level),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extendiéndolo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manera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individual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según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propia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visión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cada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cual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tenga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mundo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bases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datos.</w:t>
      </w:r>
    </w:p>
    <w:p w14:paraId="08529F27" w14:textId="63C2D731" w:rsidR="008D607F" w:rsidRPr="00F24378" w:rsidRDefault="008D607F" w:rsidP="008D607F">
      <w:pPr>
        <w:pStyle w:val="Cuerpodeltexto51"/>
        <w:shd w:val="clear" w:color="auto" w:fill="auto"/>
        <w:spacing w:before="0" w:after="220"/>
        <w:ind w:left="20" w:right="240" w:firstLine="0"/>
        <w:rPr>
          <w:rStyle w:val="Cuerpodeltexto5"/>
          <w:color w:val="000000"/>
          <w:lang w:eastAsia="es-ES_tradnl"/>
        </w:rPr>
      </w:pPr>
      <w:r w:rsidRPr="00F24378">
        <w:rPr>
          <w:rStyle w:val="Cuerpodeltexto5"/>
          <w:color w:val="000000"/>
          <w:lang w:eastAsia="es-ES_tradnl"/>
        </w:rPr>
        <w:t>Actualmente,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está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marcha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proceso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revisión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lenguaje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por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parte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comités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ANSI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ISO,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debería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t>terminar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definición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este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momento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conoce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como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SQL3.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características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principales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esta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nueva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encarnación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SQL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deberían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su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transformación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lenguaje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stand-alone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(mientras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ahora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usa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como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lenguaje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hospedado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otros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lenguajes)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y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introducción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nuevos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tipos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datos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más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complejos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permitan,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por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ejemplo,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tratamiento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datos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multimediales.</w:t>
      </w:r>
    </w:p>
    <w:p w14:paraId="64B03F0F" w14:textId="003E3B3B" w:rsidR="00943428" w:rsidRPr="00F24378" w:rsidRDefault="00E933B9" w:rsidP="00E933B9">
      <w:pPr>
        <w:pStyle w:val="Ttulo2"/>
      </w:pPr>
      <w:bookmarkStart w:id="4" w:name="_Toc149546740"/>
      <w:r w:rsidRPr="00F24378">
        <w:t>Componentes</w:t>
      </w:r>
      <w:r w:rsidR="00F24378">
        <w:t xml:space="preserve"> </w:t>
      </w:r>
      <w:r w:rsidRPr="00F24378">
        <w:t>del</w:t>
      </w:r>
      <w:r w:rsidR="00F24378">
        <w:t xml:space="preserve"> </w:t>
      </w:r>
      <w:r w:rsidRPr="00F24378">
        <w:t>SQL</w:t>
      </w:r>
      <w:bookmarkEnd w:id="4"/>
    </w:p>
    <w:p w14:paraId="586FFC83" w14:textId="0A4D6E98" w:rsidR="00943428" w:rsidRPr="00F24378" w:rsidRDefault="00943428" w:rsidP="003135E5">
      <w:pPr>
        <w:pStyle w:val="Cuerpodeltexto51"/>
        <w:shd w:val="clear" w:color="auto" w:fill="auto"/>
        <w:spacing w:before="0" w:after="220"/>
        <w:ind w:left="20" w:right="240" w:firstLine="0"/>
        <w:rPr>
          <w:rStyle w:val="Cuerpodeltexto5"/>
          <w:color w:val="000000"/>
          <w:lang w:eastAsia="es-ES_tradnl"/>
        </w:rPr>
      </w:pPr>
      <w:r w:rsidRPr="00F24378">
        <w:rPr>
          <w:rStyle w:val="Cuerpodeltexto5"/>
          <w:color w:val="000000"/>
          <w:lang w:eastAsia="es-ES_tradnl"/>
        </w:rPr>
        <w:t>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lenguaje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SQL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está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compuesto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por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comandos,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cláusulas,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operadores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y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funciones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agregado.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Estos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elementos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combinan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instrucciones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para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crear,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actualizar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y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manipular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bases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datos.</w:t>
      </w:r>
    </w:p>
    <w:p w14:paraId="5B37142A" w14:textId="77777777" w:rsidR="00943428" w:rsidRPr="00F24378" w:rsidRDefault="00943428" w:rsidP="00E933B9">
      <w:pPr>
        <w:pStyle w:val="Ttulo2"/>
      </w:pPr>
      <w:bookmarkStart w:id="5" w:name="_Toc149546741"/>
      <w:r w:rsidRPr="00F24378">
        <w:t>Comandos</w:t>
      </w:r>
      <w:bookmarkEnd w:id="5"/>
    </w:p>
    <w:p w14:paraId="6B0D82A5" w14:textId="44FC9E75" w:rsidR="00DE33D1" w:rsidRPr="00F24378" w:rsidRDefault="00DE33D1" w:rsidP="003135E5">
      <w:pPr>
        <w:pStyle w:val="Cuerpodeltexto51"/>
        <w:shd w:val="clear" w:color="auto" w:fill="auto"/>
        <w:spacing w:before="0" w:after="220"/>
        <w:ind w:left="20" w:right="240" w:firstLine="0"/>
        <w:rPr>
          <w:rStyle w:val="Cuerpodeltexto5"/>
          <w:color w:val="000000"/>
          <w:lang w:eastAsia="es-ES_tradnl"/>
        </w:rPr>
      </w:pPr>
      <w:r w:rsidRPr="00F24378">
        <w:rPr>
          <w:rStyle w:val="Cuerpodeltexto5"/>
          <w:color w:val="000000"/>
          <w:lang w:eastAsia="es-ES_tradnl"/>
        </w:rPr>
        <w:t>Existen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tipos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comandos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SQL:</w:t>
      </w:r>
    </w:p>
    <w:p w14:paraId="0059E9A8" w14:textId="3091256F" w:rsidR="004E6A5E" w:rsidRPr="00F24378" w:rsidRDefault="004E6A5E" w:rsidP="004E6A5E">
      <w:pPr>
        <w:pStyle w:val="Lista1"/>
        <w:ind w:left="567"/>
        <w:rPr>
          <w:rFonts w:ascii="Verdana" w:hAnsi="Verdana"/>
          <w:sz w:val="19"/>
          <w:szCs w:val="19"/>
        </w:rPr>
      </w:pPr>
      <w:r w:rsidRPr="00F24378">
        <w:rPr>
          <w:rFonts w:ascii="Verdana" w:hAnsi="Verdana"/>
          <w:sz w:val="19"/>
          <w:szCs w:val="19"/>
        </w:rPr>
        <w:lastRenderedPageBreak/>
        <w:t>los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comandos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DML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(Data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Manipulation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Language)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que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permiten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generar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consultas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para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ordenar,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filtrar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y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extraer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datos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de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la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base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de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datos.</w:t>
      </w:r>
    </w:p>
    <w:p w14:paraId="1465934C" w14:textId="55096069" w:rsidR="00EA7964" w:rsidRPr="00F24378" w:rsidRDefault="00EA7964" w:rsidP="00AB5522">
      <w:pPr>
        <w:pStyle w:val="Lista1"/>
        <w:ind w:left="567"/>
        <w:rPr>
          <w:rFonts w:ascii="Verdana" w:hAnsi="Verdana"/>
          <w:sz w:val="19"/>
          <w:szCs w:val="19"/>
        </w:rPr>
      </w:pPr>
      <w:r w:rsidRPr="00F24378">
        <w:rPr>
          <w:rFonts w:ascii="Verdana" w:hAnsi="Verdana"/>
          <w:sz w:val="19"/>
          <w:szCs w:val="19"/>
        </w:rPr>
        <w:t>los</w:t>
      </w:r>
      <w:r w:rsidR="00F24378">
        <w:rPr>
          <w:rFonts w:ascii="Verdana" w:hAnsi="Verdana"/>
          <w:sz w:val="19"/>
          <w:szCs w:val="19"/>
        </w:rPr>
        <w:t xml:space="preserve"> </w:t>
      </w:r>
      <w:r w:rsidR="008D607F" w:rsidRPr="00F24378">
        <w:rPr>
          <w:rFonts w:ascii="Verdana" w:hAnsi="Verdana"/>
          <w:sz w:val="19"/>
          <w:szCs w:val="19"/>
        </w:rPr>
        <w:t>comandos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D</w:t>
      </w:r>
      <w:r w:rsidR="00A12227" w:rsidRPr="00F24378">
        <w:rPr>
          <w:rFonts w:ascii="Verdana" w:hAnsi="Verdana"/>
          <w:sz w:val="19"/>
          <w:szCs w:val="19"/>
        </w:rPr>
        <w:t>D</w:t>
      </w:r>
      <w:r w:rsidRPr="00F24378">
        <w:rPr>
          <w:rFonts w:ascii="Verdana" w:hAnsi="Verdana"/>
          <w:sz w:val="19"/>
          <w:szCs w:val="19"/>
        </w:rPr>
        <w:t>L</w:t>
      </w:r>
      <w:r w:rsidR="00F24378">
        <w:rPr>
          <w:rFonts w:ascii="Verdana" w:hAnsi="Verdana"/>
          <w:sz w:val="19"/>
          <w:szCs w:val="19"/>
        </w:rPr>
        <w:t xml:space="preserve"> </w:t>
      </w:r>
      <w:r w:rsidR="00A12227" w:rsidRPr="00F24378">
        <w:rPr>
          <w:rFonts w:ascii="Verdana" w:hAnsi="Verdana"/>
          <w:sz w:val="19"/>
          <w:szCs w:val="19"/>
        </w:rPr>
        <w:t>(Data</w:t>
      </w:r>
      <w:r w:rsidR="00F24378">
        <w:rPr>
          <w:rFonts w:ascii="Verdana" w:hAnsi="Verdana"/>
          <w:sz w:val="19"/>
          <w:szCs w:val="19"/>
        </w:rPr>
        <w:t xml:space="preserve"> </w:t>
      </w:r>
      <w:r w:rsidR="00A12227" w:rsidRPr="00F24378">
        <w:rPr>
          <w:rFonts w:ascii="Verdana" w:hAnsi="Verdana"/>
          <w:sz w:val="19"/>
          <w:szCs w:val="19"/>
        </w:rPr>
        <w:t>Definition</w:t>
      </w:r>
      <w:r w:rsidR="00F24378">
        <w:rPr>
          <w:rFonts w:ascii="Verdana" w:hAnsi="Verdana"/>
          <w:sz w:val="19"/>
          <w:szCs w:val="19"/>
        </w:rPr>
        <w:t xml:space="preserve"> </w:t>
      </w:r>
      <w:r w:rsidR="00A12227" w:rsidRPr="00F24378">
        <w:rPr>
          <w:rFonts w:ascii="Verdana" w:hAnsi="Verdana"/>
          <w:sz w:val="19"/>
          <w:szCs w:val="19"/>
        </w:rPr>
        <w:t>Language)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que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permiten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crear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y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definir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nuevas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bases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de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datos,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campos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e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índices.</w:t>
      </w:r>
    </w:p>
    <w:p w14:paraId="17D0861B" w14:textId="77777777" w:rsidR="00E22D84" w:rsidRPr="00F24378" w:rsidRDefault="00E22D84" w:rsidP="00E22D84"/>
    <w:tbl>
      <w:tblPr>
        <w:tblW w:w="86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3"/>
        <w:gridCol w:w="7275"/>
      </w:tblGrid>
      <w:tr w:rsidR="00E22D84" w:rsidRPr="00F24378" w14:paraId="0F9D3BA7" w14:textId="77777777" w:rsidTr="00E22D84">
        <w:trPr>
          <w:trHeight w:hRule="exact" w:val="631"/>
        </w:trPr>
        <w:tc>
          <w:tcPr>
            <w:tcW w:w="869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5" w:color="auto" w:fill="FFFFFF"/>
            <w:vAlign w:val="center"/>
          </w:tcPr>
          <w:p w14:paraId="35B58432" w14:textId="05D1D4FC" w:rsidR="00E22D84" w:rsidRPr="00F24378" w:rsidRDefault="00E22D84" w:rsidP="00C7060B">
            <w:pPr>
              <w:pStyle w:val="Cuerpodeltexto1"/>
              <w:shd w:val="clear" w:color="auto" w:fill="auto"/>
              <w:spacing w:after="0" w:line="190" w:lineRule="exact"/>
              <w:ind w:firstLine="0"/>
              <w:jc w:val="center"/>
              <w:rPr>
                <w:rStyle w:val="Cuerpodeltexto9"/>
                <w:b/>
                <w:i/>
                <w:color w:val="auto"/>
                <w:lang w:eastAsia="es-ES_tradnl"/>
              </w:rPr>
            </w:pPr>
            <w:r w:rsidRPr="00F24378">
              <w:rPr>
                <w:rStyle w:val="Cuerpodeltexto9"/>
                <w:b/>
                <w:i/>
                <w:color w:val="auto"/>
                <w:lang w:eastAsia="es-ES_tradnl"/>
              </w:rPr>
              <w:t>Comandos</w:t>
            </w:r>
            <w:r w:rsidR="00F24378">
              <w:rPr>
                <w:rStyle w:val="Cuerpodeltexto9"/>
                <w:b/>
                <w:i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b/>
                <w:i/>
                <w:color w:val="auto"/>
                <w:lang w:eastAsia="es-ES_tradnl"/>
              </w:rPr>
              <w:t>D</w:t>
            </w:r>
            <w:r w:rsidR="00C7060B" w:rsidRPr="00F24378">
              <w:rPr>
                <w:rStyle w:val="Cuerpodeltexto9"/>
                <w:b/>
                <w:i/>
                <w:color w:val="auto"/>
                <w:lang w:eastAsia="es-ES_tradnl"/>
              </w:rPr>
              <w:t>D</w:t>
            </w:r>
            <w:r w:rsidRPr="00F24378">
              <w:rPr>
                <w:rStyle w:val="Cuerpodeltexto9"/>
                <w:b/>
                <w:i/>
                <w:color w:val="auto"/>
                <w:lang w:eastAsia="es-ES_tradnl"/>
              </w:rPr>
              <w:t>L</w:t>
            </w:r>
          </w:p>
        </w:tc>
      </w:tr>
      <w:tr w:rsidR="00E22D84" w:rsidRPr="00F24378" w14:paraId="6435B9D6" w14:textId="77777777" w:rsidTr="00C2711F">
        <w:trPr>
          <w:trHeight w:hRule="exact" w:val="631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auto" w:fill="FFFFFF"/>
            <w:vAlign w:val="center"/>
          </w:tcPr>
          <w:p w14:paraId="1E063848" w14:textId="77777777" w:rsidR="00E22D84" w:rsidRPr="00F24378" w:rsidRDefault="00E22D84" w:rsidP="00C2711F">
            <w:pPr>
              <w:pStyle w:val="Cuerpodeltexto1"/>
              <w:shd w:val="clear" w:color="auto" w:fill="auto"/>
              <w:spacing w:after="0" w:line="190" w:lineRule="exact"/>
              <w:ind w:left="60" w:firstLine="0"/>
              <w:rPr>
                <w:b/>
              </w:rPr>
            </w:pPr>
            <w:r w:rsidRPr="00F24378">
              <w:rPr>
                <w:rStyle w:val="Cuerpodeltexto9"/>
                <w:b/>
                <w:color w:val="auto"/>
                <w:lang w:eastAsia="es-ES_tradnl"/>
              </w:rPr>
              <w:t>Comando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vAlign w:val="center"/>
          </w:tcPr>
          <w:p w14:paraId="6FA9E7FD" w14:textId="77777777" w:rsidR="00E22D84" w:rsidRPr="00F24378" w:rsidRDefault="00E22D84" w:rsidP="00E22D84">
            <w:pPr>
              <w:pStyle w:val="Cuerpodeltexto1"/>
              <w:shd w:val="clear" w:color="auto" w:fill="auto"/>
              <w:spacing w:after="0" w:line="190" w:lineRule="exact"/>
              <w:ind w:left="196" w:firstLine="0"/>
              <w:jc w:val="center"/>
              <w:rPr>
                <w:b/>
              </w:rPr>
            </w:pPr>
            <w:r w:rsidRPr="00F24378">
              <w:rPr>
                <w:rStyle w:val="Cuerpodeltexto9"/>
                <w:b/>
                <w:color w:val="auto"/>
                <w:lang w:eastAsia="es-ES_tradnl"/>
              </w:rPr>
              <w:t>Descripción</w:t>
            </w:r>
          </w:p>
        </w:tc>
      </w:tr>
      <w:tr w:rsidR="00E22D84" w:rsidRPr="00F24378" w14:paraId="1A646D67" w14:textId="77777777" w:rsidTr="00C2711F">
        <w:trPr>
          <w:trHeight w:hRule="exact" w:val="35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7C273A5A" w14:textId="77777777" w:rsidR="00E22D84" w:rsidRPr="00F24378" w:rsidRDefault="00E22D84" w:rsidP="00E22D84">
            <w:pPr>
              <w:pStyle w:val="Cuerpodeltexto1"/>
              <w:shd w:val="clear" w:color="auto" w:fill="auto"/>
              <w:spacing w:after="0" w:line="190" w:lineRule="exact"/>
              <w:ind w:left="60" w:firstLine="0"/>
              <w:rPr>
                <w:b/>
              </w:rPr>
            </w:pPr>
            <w:r w:rsidRPr="00F24378">
              <w:rPr>
                <w:rStyle w:val="Cuerpodeltexto9"/>
                <w:b/>
                <w:color w:val="auto"/>
                <w:lang w:eastAsia="es-ES_tradnl"/>
              </w:rPr>
              <w:t>CREATE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7F69951" w14:textId="3EC26B94" w:rsidR="00E22D84" w:rsidRPr="00F24378" w:rsidRDefault="00E22D84" w:rsidP="00E22D84">
            <w:pPr>
              <w:pStyle w:val="Cuerpodeltexto1"/>
              <w:shd w:val="clear" w:color="auto" w:fill="auto"/>
              <w:spacing w:after="0" w:line="190" w:lineRule="exact"/>
              <w:ind w:left="196" w:firstLine="0"/>
            </w:pPr>
            <w:r w:rsidRPr="00F24378">
              <w:rPr>
                <w:rStyle w:val="Cuerpodeltexto9"/>
                <w:color w:val="auto"/>
                <w:lang w:eastAsia="es-ES_tradnl"/>
              </w:rPr>
              <w:t>Utilizado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para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crear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nuevas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tablas,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campos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e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índices</w:t>
            </w:r>
          </w:p>
        </w:tc>
      </w:tr>
      <w:tr w:rsidR="00E22D84" w:rsidRPr="00F24378" w14:paraId="53CB132B" w14:textId="77777777" w:rsidTr="00C2711F">
        <w:trPr>
          <w:trHeight w:hRule="exact" w:val="361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19C5CC02" w14:textId="77777777" w:rsidR="00E22D84" w:rsidRPr="00F24378" w:rsidRDefault="00E22D84" w:rsidP="00E22D84">
            <w:pPr>
              <w:pStyle w:val="Cuerpodeltexto1"/>
              <w:shd w:val="clear" w:color="auto" w:fill="auto"/>
              <w:spacing w:after="0" w:line="190" w:lineRule="exact"/>
              <w:ind w:left="60" w:firstLine="0"/>
              <w:rPr>
                <w:b/>
              </w:rPr>
            </w:pPr>
            <w:r w:rsidRPr="00F24378">
              <w:rPr>
                <w:rStyle w:val="Cuerpodeltexto9"/>
                <w:b/>
                <w:color w:val="auto"/>
                <w:lang w:eastAsia="es-ES_tradnl"/>
              </w:rPr>
              <w:t>DROP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430160F" w14:textId="306A82B0" w:rsidR="00E22D84" w:rsidRPr="00F24378" w:rsidRDefault="00E22D84" w:rsidP="00E22D84">
            <w:pPr>
              <w:pStyle w:val="Cuerpodeltexto1"/>
              <w:shd w:val="clear" w:color="auto" w:fill="auto"/>
              <w:spacing w:after="0" w:line="190" w:lineRule="exact"/>
              <w:ind w:left="196" w:firstLine="0"/>
            </w:pPr>
            <w:r w:rsidRPr="00F24378">
              <w:rPr>
                <w:rStyle w:val="Cuerpodeltexto9"/>
                <w:color w:val="auto"/>
                <w:lang w:eastAsia="es-ES_tradnl"/>
              </w:rPr>
              <w:t>Empleado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para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eliminar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tablas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e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índices</w:t>
            </w:r>
          </w:p>
        </w:tc>
      </w:tr>
      <w:tr w:rsidR="00E22D84" w:rsidRPr="00F24378" w14:paraId="17EF44E5" w14:textId="77777777" w:rsidTr="00C2711F">
        <w:trPr>
          <w:trHeight w:hRule="exact" w:val="69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0AB2AAB" w14:textId="77777777" w:rsidR="00E22D84" w:rsidRPr="00F24378" w:rsidRDefault="00E22D84" w:rsidP="00E22D84">
            <w:pPr>
              <w:pStyle w:val="Cuerpodeltexto1"/>
              <w:shd w:val="clear" w:color="auto" w:fill="auto"/>
              <w:spacing w:after="0" w:line="190" w:lineRule="exact"/>
              <w:ind w:left="60" w:firstLine="0"/>
              <w:rPr>
                <w:b/>
              </w:rPr>
            </w:pPr>
            <w:r w:rsidRPr="00F24378">
              <w:rPr>
                <w:rStyle w:val="Cuerpodeltexto9"/>
                <w:b/>
                <w:color w:val="auto"/>
                <w:lang w:eastAsia="es-ES_tradnl"/>
              </w:rPr>
              <w:t>ALTER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90B7FD" w14:textId="44BDBA35" w:rsidR="00E22D84" w:rsidRPr="00F24378" w:rsidRDefault="00E22D84" w:rsidP="00E22D84">
            <w:pPr>
              <w:pStyle w:val="Cuerpodeltexto1"/>
              <w:shd w:val="clear" w:color="auto" w:fill="auto"/>
              <w:spacing w:after="0" w:line="240" w:lineRule="exact"/>
              <w:ind w:left="196" w:firstLine="0"/>
            </w:pPr>
            <w:r w:rsidRPr="00F24378">
              <w:rPr>
                <w:rStyle w:val="Cuerpodeltexto9"/>
                <w:color w:val="auto"/>
                <w:lang w:eastAsia="es-ES_tradnl"/>
              </w:rPr>
              <w:t>Utilizado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para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modificar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las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tablas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agregando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campos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o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cambiando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la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definición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de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los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campos.</w:t>
            </w:r>
          </w:p>
        </w:tc>
      </w:tr>
    </w:tbl>
    <w:p w14:paraId="5132D2D1" w14:textId="77777777" w:rsidR="00BD0146" w:rsidRPr="00F24378" w:rsidRDefault="00BD0146" w:rsidP="00BD0146"/>
    <w:p w14:paraId="25CE7CA9" w14:textId="77777777" w:rsidR="00384367" w:rsidRPr="00F24378" w:rsidRDefault="00384367" w:rsidP="00BD01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3"/>
        <w:gridCol w:w="7539"/>
      </w:tblGrid>
      <w:tr w:rsidR="00384367" w:rsidRPr="00F24378" w14:paraId="446AC5B5" w14:textId="77777777" w:rsidTr="00C2711F">
        <w:trPr>
          <w:trHeight w:hRule="exact" w:val="528"/>
          <w:tblHeader/>
        </w:trPr>
        <w:tc>
          <w:tcPr>
            <w:tcW w:w="8962" w:type="dxa"/>
            <w:gridSpan w:val="2"/>
            <w:shd w:val="pct15" w:color="auto" w:fill="FFFFFF"/>
            <w:vAlign w:val="center"/>
          </w:tcPr>
          <w:p w14:paraId="7D9125F9" w14:textId="566B7186" w:rsidR="00384367" w:rsidRPr="00F24378" w:rsidRDefault="00384367" w:rsidP="00384367">
            <w:pPr>
              <w:pStyle w:val="Cuerpodeltexto1"/>
              <w:shd w:val="clear" w:color="auto" w:fill="auto"/>
              <w:spacing w:after="0" w:line="190" w:lineRule="exact"/>
              <w:ind w:right="-338" w:firstLine="0"/>
              <w:jc w:val="center"/>
              <w:rPr>
                <w:rStyle w:val="Cuerpodeltexto92"/>
                <w:b/>
                <w:i/>
                <w:lang w:eastAsia="es-ES_tradnl"/>
              </w:rPr>
            </w:pPr>
            <w:r w:rsidRPr="00F24378">
              <w:rPr>
                <w:rStyle w:val="Cuerpodeltexto92"/>
                <w:b/>
                <w:i/>
                <w:lang w:eastAsia="es-ES_tradnl"/>
              </w:rPr>
              <w:t>Comandos</w:t>
            </w:r>
            <w:r w:rsidR="00F24378">
              <w:rPr>
                <w:rStyle w:val="Cuerpodeltexto92"/>
                <w:b/>
                <w:i/>
                <w:lang w:eastAsia="es-ES_tradnl"/>
              </w:rPr>
              <w:t xml:space="preserve"> </w:t>
            </w:r>
            <w:r w:rsidRPr="00F24378">
              <w:rPr>
                <w:rStyle w:val="Cuerpodeltexto92"/>
                <w:b/>
                <w:i/>
                <w:lang w:eastAsia="es-ES_tradnl"/>
              </w:rPr>
              <w:t>DML</w:t>
            </w:r>
          </w:p>
        </w:tc>
      </w:tr>
      <w:tr w:rsidR="00384367" w:rsidRPr="00F24378" w14:paraId="3E3960BE" w14:textId="77777777" w:rsidTr="00C2711F">
        <w:trPr>
          <w:trHeight w:hRule="exact" w:val="528"/>
          <w:tblHeader/>
        </w:trPr>
        <w:tc>
          <w:tcPr>
            <w:tcW w:w="1423" w:type="dxa"/>
            <w:shd w:val="pct15" w:color="auto" w:fill="FFFFFF"/>
            <w:vAlign w:val="center"/>
          </w:tcPr>
          <w:p w14:paraId="4F2F7B28" w14:textId="77777777" w:rsidR="00384367" w:rsidRPr="00F24378" w:rsidRDefault="00384367" w:rsidP="00C2711F">
            <w:pPr>
              <w:pStyle w:val="Cuerpodeltexto1"/>
              <w:shd w:val="clear" w:color="auto" w:fill="auto"/>
              <w:spacing w:after="0" w:line="190" w:lineRule="exact"/>
              <w:ind w:left="60" w:right="-338" w:firstLine="0"/>
              <w:rPr>
                <w:b/>
              </w:rPr>
            </w:pPr>
            <w:r w:rsidRPr="00F24378">
              <w:rPr>
                <w:rStyle w:val="Cuerpodeltexto92"/>
                <w:b/>
                <w:lang w:eastAsia="es-ES_tradnl"/>
              </w:rPr>
              <w:t>Comando</w:t>
            </w:r>
          </w:p>
        </w:tc>
        <w:tc>
          <w:tcPr>
            <w:tcW w:w="7539" w:type="dxa"/>
            <w:shd w:val="pct15" w:color="auto" w:fill="FFFFFF"/>
            <w:vAlign w:val="center"/>
          </w:tcPr>
          <w:p w14:paraId="6B949588" w14:textId="77777777" w:rsidR="00384367" w:rsidRPr="00F24378" w:rsidRDefault="00384367" w:rsidP="00384367">
            <w:pPr>
              <w:pStyle w:val="Cuerpodeltexto1"/>
              <w:shd w:val="clear" w:color="auto" w:fill="auto"/>
              <w:spacing w:after="0" w:line="190" w:lineRule="exact"/>
              <w:ind w:left="196" w:right="-338" w:firstLine="0"/>
              <w:jc w:val="center"/>
              <w:rPr>
                <w:b/>
              </w:rPr>
            </w:pPr>
            <w:r w:rsidRPr="00F24378">
              <w:rPr>
                <w:rStyle w:val="Cuerpodeltexto92"/>
                <w:b/>
                <w:lang w:eastAsia="es-ES_tradnl"/>
              </w:rPr>
              <w:t>Descripción</w:t>
            </w:r>
          </w:p>
        </w:tc>
      </w:tr>
      <w:tr w:rsidR="00384367" w:rsidRPr="00F24378" w14:paraId="0D7376E4" w14:textId="77777777" w:rsidTr="00C2711F">
        <w:trPr>
          <w:trHeight w:hRule="exact" w:val="552"/>
        </w:trPr>
        <w:tc>
          <w:tcPr>
            <w:tcW w:w="1423" w:type="dxa"/>
            <w:shd w:val="clear" w:color="auto" w:fill="FFFFFF"/>
            <w:vAlign w:val="center"/>
          </w:tcPr>
          <w:p w14:paraId="3A4126E0" w14:textId="77777777" w:rsidR="00384367" w:rsidRPr="00F24378" w:rsidRDefault="00384367" w:rsidP="00384367">
            <w:pPr>
              <w:pStyle w:val="Cuerpodeltexto1"/>
              <w:shd w:val="clear" w:color="auto" w:fill="auto"/>
              <w:spacing w:after="0" w:line="190" w:lineRule="exact"/>
              <w:ind w:left="60" w:right="-338" w:firstLine="0"/>
              <w:rPr>
                <w:b/>
              </w:rPr>
            </w:pPr>
            <w:r w:rsidRPr="00F24378">
              <w:rPr>
                <w:rStyle w:val="Cuerpodeltexto9"/>
                <w:b/>
                <w:color w:val="auto"/>
                <w:lang w:eastAsia="es-ES_tradnl"/>
              </w:rPr>
              <w:t>SELECT</w:t>
            </w:r>
          </w:p>
        </w:tc>
        <w:tc>
          <w:tcPr>
            <w:tcW w:w="7539" w:type="dxa"/>
            <w:shd w:val="clear" w:color="auto" w:fill="FFFFFF"/>
            <w:vAlign w:val="center"/>
          </w:tcPr>
          <w:p w14:paraId="707D2EA6" w14:textId="70F3209A" w:rsidR="00384367" w:rsidRPr="00F24378" w:rsidRDefault="00384367" w:rsidP="00384367">
            <w:pPr>
              <w:pStyle w:val="Cuerpodeltexto1"/>
              <w:shd w:val="clear" w:color="auto" w:fill="auto"/>
              <w:spacing w:after="0" w:line="254" w:lineRule="exact"/>
              <w:ind w:left="196" w:right="-338" w:firstLine="0"/>
            </w:pPr>
            <w:r w:rsidRPr="00F24378">
              <w:rPr>
                <w:rStyle w:val="Cuerpodeltexto9"/>
                <w:color w:val="auto"/>
                <w:lang w:eastAsia="es-ES_tradnl"/>
              </w:rPr>
              <w:t>Utilizado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para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consultar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registros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de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la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base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de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datos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que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satisfagan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un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criterio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determinado</w:t>
            </w:r>
          </w:p>
        </w:tc>
      </w:tr>
      <w:tr w:rsidR="00384367" w:rsidRPr="00F24378" w14:paraId="0AA4F077" w14:textId="77777777" w:rsidTr="00C2711F">
        <w:trPr>
          <w:trHeight w:hRule="exact" w:val="538"/>
        </w:trPr>
        <w:tc>
          <w:tcPr>
            <w:tcW w:w="1423" w:type="dxa"/>
            <w:shd w:val="clear" w:color="auto" w:fill="FFFFFF"/>
            <w:vAlign w:val="center"/>
          </w:tcPr>
          <w:p w14:paraId="21A4C18D" w14:textId="77777777" w:rsidR="00384367" w:rsidRPr="00F24378" w:rsidRDefault="00384367" w:rsidP="00384367">
            <w:pPr>
              <w:pStyle w:val="Cuerpodeltexto1"/>
              <w:shd w:val="clear" w:color="auto" w:fill="auto"/>
              <w:spacing w:after="0" w:line="190" w:lineRule="exact"/>
              <w:ind w:left="60" w:right="-338" w:firstLine="0"/>
              <w:rPr>
                <w:b/>
              </w:rPr>
            </w:pPr>
            <w:r w:rsidRPr="00F24378">
              <w:rPr>
                <w:rStyle w:val="Cuerpodeltexto9"/>
                <w:b/>
                <w:color w:val="auto"/>
                <w:lang w:eastAsia="es-ES_tradnl"/>
              </w:rPr>
              <w:t>INSERT</w:t>
            </w:r>
          </w:p>
        </w:tc>
        <w:tc>
          <w:tcPr>
            <w:tcW w:w="7539" w:type="dxa"/>
            <w:shd w:val="clear" w:color="auto" w:fill="FFFFFF"/>
            <w:vAlign w:val="center"/>
          </w:tcPr>
          <w:p w14:paraId="48A204F4" w14:textId="6A37F043" w:rsidR="00384367" w:rsidRPr="00F24378" w:rsidRDefault="00384367" w:rsidP="00384367">
            <w:pPr>
              <w:pStyle w:val="Cuerpodeltexto1"/>
              <w:shd w:val="clear" w:color="auto" w:fill="auto"/>
              <w:spacing w:after="0" w:line="240" w:lineRule="exact"/>
              <w:ind w:left="196" w:right="-338" w:firstLine="0"/>
            </w:pPr>
            <w:r w:rsidRPr="00F24378">
              <w:rPr>
                <w:rStyle w:val="Cuerpodeltexto9"/>
                <w:color w:val="auto"/>
                <w:lang w:eastAsia="es-ES_tradnl"/>
              </w:rPr>
              <w:t>Utilizado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para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cargar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lotes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de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datos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en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la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base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de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datos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en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una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única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operación.</w:t>
            </w:r>
          </w:p>
        </w:tc>
      </w:tr>
      <w:tr w:rsidR="00384367" w:rsidRPr="00F24378" w14:paraId="1421DCBF" w14:textId="77777777" w:rsidTr="00C2711F">
        <w:trPr>
          <w:trHeight w:hRule="exact" w:val="552"/>
        </w:trPr>
        <w:tc>
          <w:tcPr>
            <w:tcW w:w="1423" w:type="dxa"/>
            <w:shd w:val="clear" w:color="auto" w:fill="FFFFFF"/>
            <w:vAlign w:val="center"/>
          </w:tcPr>
          <w:p w14:paraId="74A9C750" w14:textId="77777777" w:rsidR="00384367" w:rsidRPr="00F24378" w:rsidRDefault="00384367" w:rsidP="00384367">
            <w:pPr>
              <w:pStyle w:val="Cuerpodeltexto1"/>
              <w:shd w:val="clear" w:color="auto" w:fill="auto"/>
              <w:spacing w:after="0" w:line="190" w:lineRule="exact"/>
              <w:ind w:left="60" w:right="-338" w:firstLine="0"/>
              <w:rPr>
                <w:b/>
              </w:rPr>
            </w:pPr>
            <w:r w:rsidRPr="00F24378">
              <w:rPr>
                <w:rStyle w:val="Cuerpodeltexto9"/>
                <w:b/>
                <w:color w:val="auto"/>
                <w:lang w:eastAsia="es-ES_tradnl"/>
              </w:rPr>
              <w:t>UPDATE</w:t>
            </w:r>
          </w:p>
        </w:tc>
        <w:tc>
          <w:tcPr>
            <w:tcW w:w="7539" w:type="dxa"/>
            <w:shd w:val="clear" w:color="auto" w:fill="FFFFFF"/>
            <w:vAlign w:val="center"/>
          </w:tcPr>
          <w:p w14:paraId="30505035" w14:textId="79FBFF6E" w:rsidR="00384367" w:rsidRPr="00F24378" w:rsidRDefault="00384367" w:rsidP="00384367">
            <w:pPr>
              <w:pStyle w:val="Cuerpodeltexto1"/>
              <w:shd w:val="clear" w:color="auto" w:fill="auto"/>
              <w:spacing w:after="0" w:line="250" w:lineRule="exact"/>
              <w:ind w:left="196" w:right="-338" w:firstLine="0"/>
            </w:pPr>
            <w:r w:rsidRPr="00F24378">
              <w:rPr>
                <w:rStyle w:val="Cuerpodeltexto9"/>
                <w:color w:val="auto"/>
                <w:lang w:eastAsia="es-ES_tradnl"/>
              </w:rPr>
              <w:t>Utilizado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para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modificar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los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valores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de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los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campos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y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registros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especificados</w:t>
            </w:r>
          </w:p>
        </w:tc>
      </w:tr>
      <w:tr w:rsidR="00384367" w:rsidRPr="00F24378" w14:paraId="2B58279B" w14:textId="77777777" w:rsidTr="00C2711F">
        <w:trPr>
          <w:trHeight w:hRule="exact" w:val="331"/>
        </w:trPr>
        <w:tc>
          <w:tcPr>
            <w:tcW w:w="1423" w:type="dxa"/>
            <w:shd w:val="clear" w:color="auto" w:fill="FFFFFF"/>
            <w:vAlign w:val="center"/>
          </w:tcPr>
          <w:p w14:paraId="721E368B" w14:textId="77777777" w:rsidR="00384367" w:rsidRPr="00F24378" w:rsidRDefault="00384367" w:rsidP="00384367">
            <w:pPr>
              <w:pStyle w:val="Cuerpodeltexto1"/>
              <w:shd w:val="clear" w:color="auto" w:fill="auto"/>
              <w:spacing w:after="0" w:line="190" w:lineRule="exact"/>
              <w:ind w:left="60" w:right="-338" w:firstLine="0"/>
              <w:rPr>
                <w:b/>
              </w:rPr>
            </w:pPr>
            <w:r w:rsidRPr="00F24378">
              <w:rPr>
                <w:rStyle w:val="Cuerpodeltexto9"/>
                <w:b/>
                <w:color w:val="auto"/>
                <w:lang w:eastAsia="es-ES_tradnl"/>
              </w:rPr>
              <w:t>DELETE</w:t>
            </w:r>
          </w:p>
        </w:tc>
        <w:tc>
          <w:tcPr>
            <w:tcW w:w="7539" w:type="dxa"/>
            <w:shd w:val="clear" w:color="auto" w:fill="FFFFFF"/>
            <w:vAlign w:val="center"/>
          </w:tcPr>
          <w:p w14:paraId="0C1F6451" w14:textId="696D2985" w:rsidR="00384367" w:rsidRPr="00F24378" w:rsidRDefault="00384367" w:rsidP="00384367">
            <w:pPr>
              <w:pStyle w:val="Cuerpodeltexto1"/>
              <w:shd w:val="clear" w:color="auto" w:fill="auto"/>
              <w:spacing w:after="0" w:line="190" w:lineRule="exact"/>
              <w:ind w:left="196" w:right="-338" w:firstLine="0"/>
            </w:pPr>
            <w:r w:rsidRPr="00F24378">
              <w:rPr>
                <w:rStyle w:val="Cuerpodeltexto9"/>
                <w:color w:val="auto"/>
                <w:lang w:eastAsia="es-ES_tradnl"/>
              </w:rPr>
              <w:t>Utilizado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para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eliminar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registros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de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una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tabla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de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una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base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de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datos</w:t>
            </w:r>
          </w:p>
        </w:tc>
      </w:tr>
    </w:tbl>
    <w:p w14:paraId="6FF43747" w14:textId="77777777" w:rsidR="00384367" w:rsidRPr="00F24378" w:rsidRDefault="00384367" w:rsidP="00BD0146"/>
    <w:p w14:paraId="06F9940F" w14:textId="77777777" w:rsidR="00943428" w:rsidRPr="00F24378" w:rsidRDefault="00943428" w:rsidP="00943428">
      <w:pPr>
        <w:rPr>
          <w:sz w:val="2"/>
          <w:szCs w:val="2"/>
        </w:rPr>
      </w:pPr>
    </w:p>
    <w:p w14:paraId="2FB1C144" w14:textId="77777777" w:rsidR="00943428" w:rsidRPr="00F24378" w:rsidRDefault="00943428" w:rsidP="00E933B9">
      <w:pPr>
        <w:pStyle w:val="Ttulo2"/>
      </w:pPr>
      <w:bookmarkStart w:id="6" w:name="_Toc149546742"/>
      <w:r w:rsidRPr="00F24378">
        <w:t>Cláusulas</w:t>
      </w:r>
      <w:bookmarkEnd w:id="6"/>
    </w:p>
    <w:p w14:paraId="515021EC" w14:textId="05D71C45" w:rsidR="00943428" w:rsidRPr="00F24378" w:rsidRDefault="00943428" w:rsidP="00943428">
      <w:pPr>
        <w:pStyle w:val="Cuerpodeltexto51"/>
        <w:shd w:val="clear" w:color="auto" w:fill="auto"/>
        <w:spacing w:before="0" w:after="247" w:line="264" w:lineRule="exact"/>
        <w:ind w:left="80" w:right="340" w:firstLine="0"/>
        <w:jc w:val="left"/>
        <w:rPr>
          <w:rStyle w:val="Cuerpodeltexto5"/>
          <w:color w:val="000000"/>
          <w:lang w:eastAsia="es-ES_tradnl"/>
        </w:rPr>
      </w:pPr>
      <w:r w:rsidRPr="00F24378">
        <w:rPr>
          <w:rStyle w:val="Cuerpodeltexto5"/>
          <w:color w:val="000000"/>
          <w:lang w:eastAsia="es-ES_tradnl"/>
        </w:rPr>
        <w:t>Las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cláusulas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son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condiciones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modificación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utilizadas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para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definir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datos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desea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seleccionar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manipular.</w:t>
      </w:r>
    </w:p>
    <w:p w14:paraId="0A323ADF" w14:textId="77777777" w:rsidR="00AC2B25" w:rsidRPr="00F24378" w:rsidRDefault="00AC2B25" w:rsidP="00AC2B25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3"/>
        <w:gridCol w:w="7255"/>
      </w:tblGrid>
      <w:tr w:rsidR="00AC2B25" w:rsidRPr="00F24378" w14:paraId="106E6B82" w14:textId="77777777" w:rsidTr="00AC2B25">
        <w:trPr>
          <w:trHeight w:hRule="exact" w:val="52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auto" w:fill="FFFFFF"/>
            <w:vAlign w:val="center"/>
          </w:tcPr>
          <w:p w14:paraId="44093236" w14:textId="77777777" w:rsidR="00AC2B25" w:rsidRPr="00F24378" w:rsidRDefault="00AC2B25" w:rsidP="00AC2B25">
            <w:pPr>
              <w:pStyle w:val="Cuerpodeltexto1"/>
              <w:shd w:val="clear" w:color="auto" w:fill="auto"/>
              <w:spacing w:after="0" w:line="190" w:lineRule="exact"/>
              <w:ind w:left="80" w:firstLine="0"/>
              <w:jc w:val="center"/>
              <w:rPr>
                <w:b/>
              </w:rPr>
            </w:pPr>
            <w:r w:rsidRPr="00F24378">
              <w:rPr>
                <w:rStyle w:val="Cuerpodeltexto9"/>
                <w:b/>
                <w:color w:val="auto"/>
                <w:lang w:eastAsia="es-ES_tradnl"/>
              </w:rPr>
              <w:t>Cláusula</w:t>
            </w:r>
          </w:p>
        </w:tc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vAlign w:val="center"/>
          </w:tcPr>
          <w:p w14:paraId="2FD81A1C" w14:textId="77777777" w:rsidR="00AC2B25" w:rsidRPr="00F24378" w:rsidRDefault="00AC2B25" w:rsidP="00AC2B25">
            <w:pPr>
              <w:pStyle w:val="Cuerpodeltexto1"/>
              <w:shd w:val="clear" w:color="auto" w:fill="auto"/>
              <w:spacing w:after="0" w:line="190" w:lineRule="exact"/>
              <w:ind w:firstLine="0"/>
              <w:jc w:val="center"/>
              <w:rPr>
                <w:b/>
              </w:rPr>
            </w:pPr>
            <w:r w:rsidRPr="00F24378">
              <w:rPr>
                <w:rStyle w:val="Cuerpodeltexto9"/>
                <w:b/>
                <w:color w:val="auto"/>
                <w:lang w:eastAsia="es-ES_tradnl"/>
              </w:rPr>
              <w:t>Descripción</w:t>
            </w:r>
          </w:p>
        </w:tc>
      </w:tr>
      <w:tr w:rsidR="00AC2B25" w:rsidRPr="00F24378" w14:paraId="4C9FA7BA" w14:textId="77777777" w:rsidTr="00AC2B25">
        <w:trPr>
          <w:trHeight w:hRule="exact" w:val="552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771F0AB4" w14:textId="77777777" w:rsidR="00AC2B25" w:rsidRPr="00F24378" w:rsidRDefault="00AC2B25" w:rsidP="00AC2B25">
            <w:pPr>
              <w:pStyle w:val="Cuerpodeltexto1"/>
              <w:shd w:val="clear" w:color="auto" w:fill="auto"/>
              <w:spacing w:after="0" w:line="190" w:lineRule="exact"/>
              <w:ind w:left="80" w:firstLine="0"/>
              <w:rPr>
                <w:b/>
              </w:rPr>
            </w:pPr>
            <w:r w:rsidRPr="00F24378">
              <w:rPr>
                <w:rStyle w:val="Cuerpodeltexto9"/>
                <w:b/>
                <w:color w:val="auto"/>
                <w:lang w:eastAsia="es-ES_tradnl"/>
              </w:rPr>
              <w:t>FROM</w:t>
            </w:r>
          </w:p>
        </w:tc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7CEA893B" w14:textId="675DF896" w:rsidR="00AC2B25" w:rsidRPr="00F24378" w:rsidRDefault="00AC2B25" w:rsidP="00AC2B25">
            <w:pPr>
              <w:pStyle w:val="Cuerpodeltexto1"/>
              <w:shd w:val="clear" w:color="auto" w:fill="auto"/>
              <w:spacing w:after="0" w:line="250" w:lineRule="exact"/>
              <w:ind w:left="40" w:firstLine="0"/>
            </w:pPr>
            <w:r w:rsidRPr="00F24378">
              <w:rPr>
                <w:rStyle w:val="Cuerpodeltexto9"/>
                <w:color w:val="auto"/>
                <w:lang w:eastAsia="es-ES_tradnl"/>
              </w:rPr>
              <w:t>Utilizada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para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especificar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la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tabla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de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la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cual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se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van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a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seleccionar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los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registros</w:t>
            </w:r>
          </w:p>
        </w:tc>
      </w:tr>
      <w:tr w:rsidR="00AC2B25" w:rsidRPr="00F24378" w14:paraId="1C686AB0" w14:textId="77777777" w:rsidTr="00AC2B25">
        <w:trPr>
          <w:trHeight w:hRule="exact" w:val="542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3F257D3" w14:textId="77777777" w:rsidR="00AC2B25" w:rsidRPr="00F24378" w:rsidRDefault="00AC2B25" w:rsidP="00AC2B25">
            <w:pPr>
              <w:pStyle w:val="Cuerpodeltexto1"/>
              <w:shd w:val="clear" w:color="auto" w:fill="auto"/>
              <w:spacing w:after="0" w:line="190" w:lineRule="exact"/>
              <w:ind w:left="80" w:firstLine="0"/>
              <w:rPr>
                <w:b/>
              </w:rPr>
            </w:pPr>
            <w:r w:rsidRPr="00F24378">
              <w:rPr>
                <w:rStyle w:val="Cuerpodeltexto9"/>
                <w:b/>
                <w:color w:val="auto"/>
                <w:lang w:eastAsia="es-ES_tradnl"/>
              </w:rPr>
              <w:t>WHERE</w:t>
            </w:r>
          </w:p>
        </w:tc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31FF78C" w14:textId="3E68069D" w:rsidR="00AC2B25" w:rsidRPr="00F24378" w:rsidRDefault="00AC2B25" w:rsidP="00AC2B25">
            <w:pPr>
              <w:pStyle w:val="Cuerpodeltexto1"/>
              <w:shd w:val="clear" w:color="auto" w:fill="auto"/>
              <w:spacing w:after="0" w:line="240" w:lineRule="exact"/>
              <w:ind w:left="40" w:firstLine="0"/>
            </w:pPr>
            <w:r w:rsidRPr="00F24378">
              <w:rPr>
                <w:rStyle w:val="Cuerpodeltexto9"/>
                <w:color w:val="auto"/>
                <w:lang w:eastAsia="es-ES_tradnl"/>
              </w:rPr>
              <w:t>Utilizada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para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especificar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las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condiciones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que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deben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reunir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los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registros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que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se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van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a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seleccionar</w:t>
            </w:r>
          </w:p>
        </w:tc>
      </w:tr>
      <w:tr w:rsidR="00AC2B25" w:rsidRPr="00F24378" w14:paraId="0BC21E02" w14:textId="77777777" w:rsidTr="00AC2B25">
        <w:trPr>
          <w:trHeight w:hRule="exact" w:val="581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CD19795" w14:textId="25C561C5" w:rsidR="00AC2B25" w:rsidRPr="00F24378" w:rsidRDefault="00AC2B25" w:rsidP="00AC2B25">
            <w:pPr>
              <w:pStyle w:val="Cuerpodeltexto1"/>
              <w:shd w:val="clear" w:color="auto" w:fill="auto"/>
              <w:spacing w:line="190" w:lineRule="exact"/>
              <w:ind w:left="80" w:firstLine="0"/>
              <w:rPr>
                <w:b/>
              </w:rPr>
            </w:pPr>
            <w:r w:rsidRPr="00F24378">
              <w:rPr>
                <w:rStyle w:val="Cuerpodeltexto9"/>
                <w:b/>
                <w:color w:val="auto"/>
                <w:lang w:eastAsia="es-ES_tradnl"/>
              </w:rPr>
              <w:t>GROUP</w:t>
            </w:r>
            <w:r w:rsidR="00F24378">
              <w:rPr>
                <w:rStyle w:val="Cuerpodeltexto9"/>
                <w:b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b/>
                <w:color w:val="auto"/>
                <w:lang w:eastAsia="es-ES_tradnl"/>
              </w:rPr>
              <w:t>BY</w:t>
            </w:r>
          </w:p>
        </w:tc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B1316E" w14:textId="5AB59DC3" w:rsidR="00AC2B25" w:rsidRPr="00F24378" w:rsidRDefault="00AC2B25" w:rsidP="00AC2B25">
            <w:pPr>
              <w:pStyle w:val="Cuerpodeltexto1"/>
              <w:shd w:val="clear" w:color="auto" w:fill="auto"/>
              <w:spacing w:after="0" w:line="190" w:lineRule="exact"/>
              <w:ind w:left="40" w:firstLine="0"/>
            </w:pPr>
            <w:r w:rsidRPr="00F24378">
              <w:rPr>
                <w:rStyle w:val="Cuerpodeltexto9"/>
                <w:color w:val="auto"/>
                <w:lang w:eastAsia="es-ES_tradnl"/>
              </w:rPr>
              <w:t>Utilizada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para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separar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los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registros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seleccionados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en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grupos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específicos</w:t>
            </w:r>
          </w:p>
        </w:tc>
      </w:tr>
      <w:tr w:rsidR="00AC2B25" w:rsidRPr="00F24378" w14:paraId="340B04A1" w14:textId="77777777" w:rsidTr="00AC2B25">
        <w:trPr>
          <w:trHeight w:hRule="exact" w:val="3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105EC6C" w14:textId="77777777" w:rsidR="00AC2B25" w:rsidRPr="00F24378" w:rsidRDefault="00AC2B25" w:rsidP="00AC2B25">
            <w:pPr>
              <w:pStyle w:val="Cuerpodeltexto1"/>
              <w:shd w:val="clear" w:color="auto" w:fill="auto"/>
              <w:spacing w:after="0" w:line="190" w:lineRule="exact"/>
              <w:ind w:left="60" w:firstLine="0"/>
              <w:rPr>
                <w:b/>
              </w:rPr>
            </w:pPr>
            <w:r w:rsidRPr="00F24378">
              <w:rPr>
                <w:rStyle w:val="Cuerpodeltexto9"/>
                <w:b/>
                <w:color w:val="auto"/>
                <w:lang w:eastAsia="es-ES_tradnl"/>
              </w:rPr>
              <w:t>HAVING</w:t>
            </w:r>
          </w:p>
        </w:tc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4B4BBFD4" w14:textId="7E9B3F7E" w:rsidR="00AC2B25" w:rsidRPr="00F24378" w:rsidRDefault="00AC2B25" w:rsidP="00AC2B25">
            <w:pPr>
              <w:pStyle w:val="Cuerpodeltexto1"/>
              <w:shd w:val="clear" w:color="auto" w:fill="auto"/>
              <w:spacing w:after="0" w:line="190" w:lineRule="exact"/>
              <w:ind w:left="40" w:firstLine="0"/>
            </w:pPr>
            <w:r w:rsidRPr="00F24378">
              <w:rPr>
                <w:rStyle w:val="Cuerpodeltexto9"/>
                <w:color w:val="auto"/>
                <w:lang w:eastAsia="es-ES_tradnl"/>
              </w:rPr>
              <w:t>Utilizada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para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expresar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la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condición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que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debe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satisfacer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cada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grupo</w:t>
            </w:r>
          </w:p>
        </w:tc>
      </w:tr>
      <w:tr w:rsidR="00AC2B25" w:rsidRPr="00F24378" w14:paraId="395FF461" w14:textId="77777777" w:rsidTr="00AC2B25">
        <w:trPr>
          <w:trHeight w:hRule="exact" w:val="581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5BD5B73" w14:textId="3954E865" w:rsidR="00AC2B25" w:rsidRPr="00F24378" w:rsidRDefault="00AC2B25" w:rsidP="00AC2B25">
            <w:pPr>
              <w:pStyle w:val="Cuerpodeltexto1"/>
              <w:shd w:val="clear" w:color="auto" w:fill="auto"/>
              <w:spacing w:line="190" w:lineRule="exact"/>
              <w:ind w:left="60" w:firstLine="0"/>
              <w:rPr>
                <w:b/>
              </w:rPr>
            </w:pPr>
            <w:r w:rsidRPr="00F24378">
              <w:rPr>
                <w:rStyle w:val="Cuerpodeltexto9"/>
                <w:b/>
                <w:color w:val="auto"/>
                <w:lang w:eastAsia="es-ES_tradnl"/>
              </w:rPr>
              <w:t>ORDER</w:t>
            </w:r>
            <w:r w:rsidR="00F24378">
              <w:rPr>
                <w:rStyle w:val="Cuerpodeltexto9"/>
                <w:b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b/>
                <w:color w:val="auto"/>
                <w:lang w:eastAsia="es-ES_tradnl"/>
              </w:rPr>
              <w:t>BY</w:t>
            </w:r>
          </w:p>
        </w:tc>
        <w:tc>
          <w:tcPr>
            <w:tcW w:w="7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69FEC6" w14:textId="35A61717" w:rsidR="00AC2B25" w:rsidRPr="00F24378" w:rsidRDefault="00AC2B25" w:rsidP="00AC2B25">
            <w:pPr>
              <w:pStyle w:val="Cuerpodeltexto1"/>
              <w:shd w:val="clear" w:color="auto" w:fill="auto"/>
              <w:spacing w:after="0" w:line="240" w:lineRule="exact"/>
              <w:ind w:left="40" w:firstLine="0"/>
            </w:pPr>
            <w:r w:rsidRPr="00F24378">
              <w:rPr>
                <w:rStyle w:val="Cuerpodeltexto9"/>
                <w:color w:val="auto"/>
                <w:lang w:eastAsia="es-ES_tradnl"/>
              </w:rPr>
              <w:t>Utilizada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para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ordenar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los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registros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seleccionados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de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acuerdo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con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un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orden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específico</w:t>
            </w:r>
          </w:p>
        </w:tc>
      </w:tr>
    </w:tbl>
    <w:p w14:paraId="312F1038" w14:textId="77777777" w:rsidR="00AC2B25" w:rsidRPr="00F24378" w:rsidRDefault="00AC2B25" w:rsidP="00AC2B25"/>
    <w:p w14:paraId="758E0C28" w14:textId="435A52F2" w:rsidR="00943428" w:rsidRPr="00F24378" w:rsidRDefault="00943428" w:rsidP="00E933B9">
      <w:pPr>
        <w:pStyle w:val="Ttulo2"/>
      </w:pPr>
      <w:bookmarkStart w:id="7" w:name="_Toc149546743"/>
      <w:r w:rsidRPr="00F24378">
        <w:t>Operadores</w:t>
      </w:r>
      <w:r w:rsidR="00F24378">
        <w:t xml:space="preserve"> </w:t>
      </w:r>
      <w:r w:rsidRPr="00F24378">
        <w:t>Lógicos</w:t>
      </w:r>
      <w:bookmarkEnd w:id="7"/>
    </w:p>
    <w:p w14:paraId="6575563C" w14:textId="77777777" w:rsidR="00362298" w:rsidRPr="00F24378" w:rsidRDefault="00362298" w:rsidP="006069FB"/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7"/>
        <w:gridCol w:w="7402"/>
      </w:tblGrid>
      <w:tr w:rsidR="0092607D" w:rsidRPr="00F24378" w14:paraId="41B27EFF" w14:textId="77777777" w:rsidTr="0049780B">
        <w:trPr>
          <w:trHeight w:hRule="exact" w:val="528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auto" w:fill="FFFFFF"/>
            <w:vAlign w:val="center"/>
          </w:tcPr>
          <w:p w14:paraId="617A37CD" w14:textId="77777777" w:rsidR="00943428" w:rsidRPr="00F24378" w:rsidRDefault="00943428" w:rsidP="00BD0146">
            <w:pPr>
              <w:pStyle w:val="Cuerpodeltexto1"/>
              <w:framePr w:w="8678" w:wrap="notBeside" w:vAnchor="text" w:hAnchor="text" w:xAlign="center" w:y="1"/>
              <w:shd w:val="clear" w:color="auto" w:fill="auto"/>
              <w:spacing w:after="0" w:line="190" w:lineRule="exact"/>
              <w:ind w:left="60" w:firstLine="0"/>
              <w:jc w:val="center"/>
              <w:rPr>
                <w:b/>
              </w:rPr>
            </w:pPr>
            <w:r w:rsidRPr="00F24378">
              <w:rPr>
                <w:rStyle w:val="Cuerpodeltexto9"/>
                <w:b/>
                <w:color w:val="auto"/>
                <w:lang w:eastAsia="es-ES_tradnl"/>
              </w:rPr>
              <w:t>Operador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vAlign w:val="center"/>
          </w:tcPr>
          <w:p w14:paraId="28BBA4EA" w14:textId="77777777" w:rsidR="00943428" w:rsidRPr="00F24378" w:rsidRDefault="00943428" w:rsidP="00BD0146">
            <w:pPr>
              <w:pStyle w:val="Cuerpodeltexto1"/>
              <w:framePr w:w="8678" w:wrap="notBeside" w:vAnchor="text" w:hAnchor="text" w:xAlign="center" w:y="1"/>
              <w:shd w:val="clear" w:color="auto" w:fill="auto"/>
              <w:spacing w:after="0" w:line="190" w:lineRule="exact"/>
              <w:ind w:firstLine="0"/>
              <w:jc w:val="center"/>
              <w:rPr>
                <w:b/>
              </w:rPr>
            </w:pPr>
            <w:r w:rsidRPr="00F24378">
              <w:rPr>
                <w:rStyle w:val="Cuerpodeltexto9"/>
                <w:b/>
                <w:color w:val="auto"/>
                <w:lang w:eastAsia="es-ES_tradnl"/>
              </w:rPr>
              <w:t>Uso</w:t>
            </w:r>
          </w:p>
        </w:tc>
      </w:tr>
      <w:tr w:rsidR="0092607D" w:rsidRPr="00F24378" w14:paraId="5136DE51" w14:textId="77777777" w:rsidTr="0049780B">
        <w:trPr>
          <w:trHeight w:hRule="exact" w:val="538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77BEDC3E" w14:textId="77777777" w:rsidR="00943428" w:rsidRPr="00F24378" w:rsidRDefault="00943428" w:rsidP="0092607D">
            <w:pPr>
              <w:pStyle w:val="Cuerpodeltexto1"/>
              <w:framePr w:w="8678" w:wrap="notBeside" w:vAnchor="text" w:hAnchor="text" w:xAlign="center" w:y="1"/>
              <w:shd w:val="clear" w:color="auto" w:fill="auto"/>
              <w:spacing w:after="0" w:line="190" w:lineRule="exact"/>
              <w:ind w:left="60" w:firstLine="0"/>
              <w:rPr>
                <w:b/>
              </w:rPr>
            </w:pPr>
            <w:r w:rsidRPr="00F24378">
              <w:rPr>
                <w:rStyle w:val="Cuerpodeltexto9"/>
                <w:b/>
                <w:color w:val="auto"/>
                <w:lang w:eastAsia="es-ES_tradnl"/>
              </w:rPr>
              <w:t>AND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70142E08" w14:textId="3B210ACB" w:rsidR="00943428" w:rsidRPr="00F24378" w:rsidRDefault="00943428" w:rsidP="00BD0146">
            <w:pPr>
              <w:pStyle w:val="Cuerpodeltexto1"/>
              <w:framePr w:w="8678" w:wrap="notBeside" w:vAnchor="text" w:hAnchor="text" w:xAlign="center" w:y="1"/>
              <w:shd w:val="clear" w:color="auto" w:fill="auto"/>
              <w:spacing w:after="0" w:line="240" w:lineRule="exact"/>
              <w:ind w:left="40" w:firstLine="0"/>
            </w:pPr>
            <w:r w:rsidRPr="00F24378">
              <w:rPr>
                <w:rStyle w:val="Cuerpodeltexto9"/>
                <w:color w:val="auto"/>
                <w:lang w:eastAsia="es-ES_tradnl"/>
              </w:rPr>
              <w:t>Es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el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"y"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lógico.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Evalua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dos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condiciones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y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devuelve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="00BD0146" w:rsidRPr="00F24378">
              <w:rPr>
                <w:rStyle w:val="Cuerpodeltexto9"/>
                <w:color w:val="auto"/>
                <w:lang w:eastAsia="es-ES_tradnl"/>
              </w:rPr>
              <w:t>el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valor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verdad</w:t>
            </w:r>
            <w:r w:rsidR="00BD0146" w:rsidRPr="00F24378">
              <w:rPr>
                <w:rStyle w:val="Cuerpodeltexto9"/>
                <w:color w:val="auto"/>
                <w:lang w:eastAsia="es-ES_tradnl"/>
              </w:rPr>
              <w:t>ero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sólo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si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ambas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son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ciertas.</w:t>
            </w:r>
          </w:p>
        </w:tc>
      </w:tr>
      <w:tr w:rsidR="0092607D" w:rsidRPr="00F24378" w14:paraId="57CAF5D7" w14:textId="77777777" w:rsidTr="0049780B">
        <w:trPr>
          <w:trHeight w:hRule="exact" w:val="552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40FBBB8B" w14:textId="77777777" w:rsidR="00943428" w:rsidRPr="00F24378" w:rsidRDefault="00943428" w:rsidP="0092607D">
            <w:pPr>
              <w:pStyle w:val="Cuerpodeltexto1"/>
              <w:framePr w:w="8678" w:wrap="notBeside" w:vAnchor="text" w:hAnchor="text" w:xAlign="center" w:y="1"/>
              <w:shd w:val="clear" w:color="auto" w:fill="auto"/>
              <w:spacing w:after="0" w:line="190" w:lineRule="exact"/>
              <w:ind w:left="60" w:firstLine="0"/>
              <w:rPr>
                <w:b/>
              </w:rPr>
            </w:pPr>
            <w:r w:rsidRPr="00F24378">
              <w:rPr>
                <w:rStyle w:val="Cuerpodeltexto9"/>
                <w:b/>
                <w:color w:val="auto"/>
                <w:lang w:eastAsia="es-ES_tradnl"/>
              </w:rPr>
              <w:t>OR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14568F7A" w14:textId="5875E032" w:rsidR="00943428" w:rsidRPr="00F24378" w:rsidRDefault="00943428" w:rsidP="00BD0146">
            <w:pPr>
              <w:pStyle w:val="Cuerpodeltexto1"/>
              <w:framePr w:w="8678" w:wrap="notBeside" w:vAnchor="text" w:hAnchor="text" w:xAlign="center" w:y="1"/>
              <w:shd w:val="clear" w:color="auto" w:fill="auto"/>
              <w:spacing w:after="0" w:line="240" w:lineRule="exact"/>
              <w:ind w:left="40" w:firstLine="0"/>
            </w:pPr>
            <w:r w:rsidRPr="00F24378">
              <w:rPr>
                <w:rStyle w:val="Cuerpodeltexto9"/>
                <w:color w:val="auto"/>
                <w:lang w:eastAsia="es-ES_tradnl"/>
              </w:rPr>
              <w:t>Es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el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"o"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lógico.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Evalúa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dos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condiciones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y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devuelve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="00BD0146" w:rsidRPr="00F24378">
              <w:rPr>
                <w:rStyle w:val="Cuerpodeltexto9"/>
                <w:color w:val="auto"/>
                <w:lang w:eastAsia="es-ES_tradnl"/>
              </w:rPr>
              <w:t>el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valor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verda</w:t>
            </w:r>
            <w:r w:rsidR="00BD0146" w:rsidRPr="00F24378">
              <w:rPr>
                <w:rStyle w:val="Cuerpodeltexto9"/>
                <w:color w:val="auto"/>
                <w:lang w:eastAsia="es-ES_tradnl"/>
              </w:rPr>
              <w:t>de</w:t>
            </w:r>
            <w:r w:rsidRPr="00F24378">
              <w:rPr>
                <w:rStyle w:val="Cuerpodeltexto9"/>
                <w:color w:val="auto"/>
                <w:lang w:eastAsia="es-ES_tradnl"/>
              </w:rPr>
              <w:t>r</w:t>
            </w:r>
            <w:r w:rsidR="00BD0146" w:rsidRPr="00F24378">
              <w:rPr>
                <w:rStyle w:val="Cuerpodeltexto9"/>
                <w:color w:val="auto"/>
                <w:lang w:eastAsia="es-ES_tradnl"/>
              </w:rPr>
              <w:t>o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si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alguna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de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las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dos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es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cierta.</w:t>
            </w:r>
          </w:p>
        </w:tc>
      </w:tr>
      <w:tr w:rsidR="0092607D" w:rsidRPr="00F24378" w14:paraId="2FDCB8A5" w14:textId="77777777" w:rsidTr="0049780B">
        <w:trPr>
          <w:trHeight w:hRule="exact" w:val="331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0460DA0" w14:textId="77777777" w:rsidR="00943428" w:rsidRPr="00F24378" w:rsidRDefault="00943428" w:rsidP="0092607D">
            <w:pPr>
              <w:pStyle w:val="Cuerpodeltexto1"/>
              <w:framePr w:w="8678" w:wrap="notBeside" w:vAnchor="text" w:hAnchor="text" w:xAlign="center" w:y="1"/>
              <w:shd w:val="clear" w:color="auto" w:fill="auto"/>
              <w:spacing w:after="0" w:line="190" w:lineRule="exact"/>
              <w:ind w:left="60" w:firstLine="0"/>
              <w:rPr>
                <w:b/>
              </w:rPr>
            </w:pPr>
            <w:r w:rsidRPr="00F24378">
              <w:rPr>
                <w:rStyle w:val="Cuerpodeltexto9"/>
                <w:b/>
                <w:color w:val="auto"/>
                <w:lang w:eastAsia="es-ES_tradnl"/>
              </w:rPr>
              <w:t>NOT</w:t>
            </w:r>
          </w:p>
        </w:tc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8588C5" w14:textId="7E395533" w:rsidR="00943428" w:rsidRPr="00F24378" w:rsidRDefault="00943428" w:rsidP="0092607D">
            <w:pPr>
              <w:pStyle w:val="Cuerpodeltexto1"/>
              <w:framePr w:w="8678" w:wrap="notBeside" w:vAnchor="text" w:hAnchor="text" w:xAlign="center" w:y="1"/>
              <w:shd w:val="clear" w:color="auto" w:fill="auto"/>
              <w:spacing w:after="0" w:line="190" w:lineRule="exact"/>
              <w:ind w:left="40" w:firstLine="0"/>
            </w:pPr>
            <w:r w:rsidRPr="00F24378">
              <w:rPr>
                <w:rStyle w:val="Cuerpodeltexto9"/>
                <w:color w:val="auto"/>
                <w:lang w:eastAsia="es-ES_tradnl"/>
              </w:rPr>
              <w:t>Negación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lógica.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Devuelve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el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valor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contrario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de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la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expresión.</w:t>
            </w:r>
          </w:p>
        </w:tc>
      </w:tr>
    </w:tbl>
    <w:p w14:paraId="41A46BEE" w14:textId="77777777" w:rsidR="00943428" w:rsidRPr="00F24378" w:rsidRDefault="00943428" w:rsidP="00943428">
      <w:pPr>
        <w:rPr>
          <w:sz w:val="2"/>
          <w:szCs w:val="2"/>
        </w:rPr>
      </w:pPr>
    </w:p>
    <w:p w14:paraId="5BCD6911" w14:textId="1522C078" w:rsidR="00943428" w:rsidRPr="00F24378" w:rsidRDefault="00943428" w:rsidP="00E933B9">
      <w:pPr>
        <w:pStyle w:val="Ttulo2"/>
      </w:pPr>
      <w:bookmarkStart w:id="8" w:name="_Toc149546744"/>
      <w:r w:rsidRPr="00F24378">
        <w:t>Operadores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Comparación</w:t>
      </w:r>
      <w:bookmarkEnd w:id="8"/>
    </w:p>
    <w:p w14:paraId="7244A8AF" w14:textId="77777777" w:rsidR="006069FB" w:rsidRPr="00F24378" w:rsidRDefault="006069FB" w:rsidP="006069FB"/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8"/>
        <w:gridCol w:w="7310"/>
      </w:tblGrid>
      <w:tr w:rsidR="00362298" w:rsidRPr="00F24378" w14:paraId="7C7CE2B6" w14:textId="77777777" w:rsidTr="00362298">
        <w:trPr>
          <w:trHeight w:hRule="exact" w:val="528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auto" w:fill="FFFFFF"/>
            <w:vAlign w:val="center"/>
          </w:tcPr>
          <w:p w14:paraId="4F0836E9" w14:textId="77777777" w:rsidR="00943428" w:rsidRPr="00F24378" w:rsidRDefault="00943428" w:rsidP="00362298">
            <w:pPr>
              <w:pStyle w:val="Cuerpodeltexto1"/>
              <w:framePr w:w="8678" w:wrap="notBeside" w:vAnchor="text" w:hAnchor="text" w:xAlign="center" w:y="1"/>
              <w:shd w:val="clear" w:color="auto" w:fill="auto"/>
              <w:spacing w:after="0" w:line="190" w:lineRule="exact"/>
              <w:ind w:left="220" w:firstLine="0"/>
              <w:jc w:val="center"/>
              <w:rPr>
                <w:b/>
              </w:rPr>
            </w:pPr>
            <w:r w:rsidRPr="00F24378">
              <w:rPr>
                <w:rStyle w:val="Cuerpodeltexto9"/>
                <w:b/>
                <w:color w:val="auto"/>
                <w:lang w:eastAsia="es-ES_tradnl"/>
              </w:rPr>
              <w:t>Operador</w:t>
            </w:r>
          </w:p>
        </w:tc>
        <w:tc>
          <w:tcPr>
            <w:tcW w:w="7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vAlign w:val="center"/>
          </w:tcPr>
          <w:p w14:paraId="092F73DF" w14:textId="77777777" w:rsidR="00943428" w:rsidRPr="00F24378" w:rsidRDefault="00943428" w:rsidP="00362298">
            <w:pPr>
              <w:pStyle w:val="Cuerpodeltexto1"/>
              <w:framePr w:w="8678" w:wrap="notBeside" w:vAnchor="text" w:hAnchor="text" w:xAlign="center" w:y="1"/>
              <w:shd w:val="clear" w:color="auto" w:fill="auto"/>
              <w:spacing w:after="0" w:line="190" w:lineRule="exact"/>
              <w:ind w:firstLine="0"/>
              <w:jc w:val="center"/>
              <w:rPr>
                <w:b/>
              </w:rPr>
            </w:pPr>
            <w:r w:rsidRPr="00F24378">
              <w:rPr>
                <w:rStyle w:val="Cuerpodeltexto9"/>
                <w:b/>
                <w:color w:val="auto"/>
                <w:lang w:eastAsia="es-ES_tradnl"/>
              </w:rPr>
              <w:t>Uso</w:t>
            </w:r>
          </w:p>
        </w:tc>
      </w:tr>
      <w:tr w:rsidR="00362298" w:rsidRPr="00F24378" w14:paraId="5FE9A769" w14:textId="77777777" w:rsidTr="00362298">
        <w:trPr>
          <w:trHeight w:hRule="exact" w:val="317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E1262DE" w14:textId="77777777" w:rsidR="00943428" w:rsidRPr="00F24378" w:rsidRDefault="00943428" w:rsidP="00362298">
            <w:pPr>
              <w:pStyle w:val="Cuerpodeltexto1"/>
              <w:framePr w:w="8678" w:wrap="notBeside" w:vAnchor="text" w:hAnchor="text" w:xAlign="center" w:y="1"/>
              <w:shd w:val="clear" w:color="auto" w:fill="auto"/>
              <w:spacing w:after="0" w:line="190" w:lineRule="exact"/>
              <w:ind w:left="80" w:firstLine="0"/>
              <w:rPr>
                <w:b/>
              </w:rPr>
            </w:pPr>
            <w:r w:rsidRPr="00F24378">
              <w:rPr>
                <w:rStyle w:val="Cuerpodeltexto9"/>
                <w:b/>
                <w:color w:val="auto"/>
                <w:lang w:eastAsia="es-ES_tradnl"/>
              </w:rPr>
              <w:t>&lt;</w:t>
            </w:r>
          </w:p>
        </w:tc>
        <w:tc>
          <w:tcPr>
            <w:tcW w:w="73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267B725" w14:textId="03CD507D" w:rsidR="00943428" w:rsidRPr="00F24378" w:rsidRDefault="00943428" w:rsidP="00362298">
            <w:pPr>
              <w:pStyle w:val="Cuerpodeltexto1"/>
              <w:framePr w:w="8678" w:wrap="notBeside" w:vAnchor="text" w:hAnchor="text" w:xAlign="center" w:y="1"/>
              <w:shd w:val="clear" w:color="auto" w:fill="auto"/>
              <w:spacing w:after="0" w:line="190" w:lineRule="exact"/>
              <w:ind w:left="40" w:firstLine="0"/>
            </w:pPr>
            <w:r w:rsidRPr="00F24378">
              <w:rPr>
                <w:rStyle w:val="Cuerpodeltexto9"/>
                <w:color w:val="auto"/>
                <w:lang w:eastAsia="es-ES_tradnl"/>
              </w:rPr>
              <w:t>Menor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que</w:t>
            </w:r>
          </w:p>
        </w:tc>
      </w:tr>
      <w:tr w:rsidR="00362298" w:rsidRPr="00F24378" w14:paraId="647F8B67" w14:textId="77777777" w:rsidTr="00362298">
        <w:trPr>
          <w:trHeight w:hRule="exact" w:val="293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1C83DFE" w14:textId="77777777" w:rsidR="00943428" w:rsidRPr="00F24378" w:rsidRDefault="00943428" w:rsidP="00362298">
            <w:pPr>
              <w:pStyle w:val="Cuerpodeltexto1"/>
              <w:framePr w:w="8678" w:wrap="notBeside" w:vAnchor="text" w:hAnchor="text" w:xAlign="center" w:y="1"/>
              <w:shd w:val="clear" w:color="auto" w:fill="auto"/>
              <w:spacing w:after="0" w:line="190" w:lineRule="exact"/>
              <w:ind w:left="80" w:firstLine="0"/>
              <w:rPr>
                <w:b/>
              </w:rPr>
            </w:pPr>
            <w:r w:rsidRPr="00F24378">
              <w:rPr>
                <w:rStyle w:val="Cuerpodeltexto9"/>
                <w:b/>
                <w:color w:val="auto"/>
                <w:lang w:eastAsia="es-ES_tradnl"/>
              </w:rPr>
              <w:t>&gt;</w:t>
            </w:r>
          </w:p>
        </w:tc>
        <w:tc>
          <w:tcPr>
            <w:tcW w:w="73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19FEF166" w14:textId="6287813C" w:rsidR="00943428" w:rsidRPr="00F24378" w:rsidRDefault="00943428" w:rsidP="00362298">
            <w:pPr>
              <w:pStyle w:val="Cuerpodeltexto1"/>
              <w:framePr w:w="8678" w:wrap="notBeside" w:vAnchor="text" w:hAnchor="text" w:xAlign="center" w:y="1"/>
              <w:shd w:val="clear" w:color="auto" w:fill="auto"/>
              <w:spacing w:after="0" w:line="190" w:lineRule="exact"/>
              <w:ind w:left="40" w:firstLine="0"/>
            </w:pPr>
            <w:r w:rsidRPr="00F24378">
              <w:rPr>
                <w:rStyle w:val="Cuerpodeltexto9"/>
                <w:color w:val="auto"/>
                <w:lang w:eastAsia="es-ES_tradnl"/>
              </w:rPr>
              <w:t>Mayor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que</w:t>
            </w:r>
          </w:p>
        </w:tc>
      </w:tr>
      <w:tr w:rsidR="00362298" w:rsidRPr="00F24378" w14:paraId="7DA90052" w14:textId="77777777" w:rsidTr="00362298">
        <w:trPr>
          <w:trHeight w:hRule="exact" w:val="302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0C13D4D9" w14:textId="77777777" w:rsidR="00943428" w:rsidRPr="00F24378" w:rsidRDefault="00943428" w:rsidP="00362298">
            <w:pPr>
              <w:pStyle w:val="Cuerpodeltexto1"/>
              <w:framePr w:w="8678" w:wrap="notBeside" w:vAnchor="text" w:hAnchor="text" w:xAlign="center" w:y="1"/>
              <w:shd w:val="clear" w:color="auto" w:fill="auto"/>
              <w:spacing w:after="0" w:line="190" w:lineRule="exact"/>
              <w:ind w:left="80" w:firstLine="0"/>
              <w:rPr>
                <w:b/>
              </w:rPr>
            </w:pPr>
            <w:r w:rsidRPr="00F24378">
              <w:rPr>
                <w:rStyle w:val="Cuerpodeltexto9"/>
                <w:b/>
                <w:color w:val="auto"/>
                <w:lang w:eastAsia="es-ES_tradnl"/>
              </w:rPr>
              <w:t>&lt;&gt;</w:t>
            </w:r>
          </w:p>
        </w:tc>
        <w:tc>
          <w:tcPr>
            <w:tcW w:w="73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6FD947EB" w14:textId="5959F7F3" w:rsidR="00943428" w:rsidRPr="00F24378" w:rsidRDefault="00943428" w:rsidP="00362298">
            <w:pPr>
              <w:pStyle w:val="Cuerpodeltexto1"/>
              <w:framePr w:w="8678" w:wrap="notBeside" w:vAnchor="text" w:hAnchor="text" w:xAlign="center" w:y="1"/>
              <w:shd w:val="clear" w:color="auto" w:fill="auto"/>
              <w:spacing w:after="0" w:line="190" w:lineRule="exact"/>
              <w:ind w:left="40" w:firstLine="0"/>
            </w:pPr>
            <w:r w:rsidRPr="00F24378">
              <w:rPr>
                <w:rStyle w:val="Cuerpodeltexto9"/>
                <w:color w:val="auto"/>
                <w:lang w:eastAsia="es-ES_tradnl"/>
              </w:rPr>
              <w:t>Distinto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de</w:t>
            </w:r>
          </w:p>
        </w:tc>
      </w:tr>
      <w:tr w:rsidR="00362298" w:rsidRPr="00F24378" w14:paraId="62FE0426" w14:textId="77777777" w:rsidTr="00362298">
        <w:trPr>
          <w:trHeight w:hRule="exact" w:val="298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77E5707" w14:textId="77777777" w:rsidR="00943428" w:rsidRPr="00F24378" w:rsidRDefault="00943428" w:rsidP="006F4AA4">
            <w:pPr>
              <w:pStyle w:val="Cuerpodeltexto1"/>
              <w:framePr w:w="8678" w:wrap="notBeside" w:vAnchor="text" w:hAnchor="text" w:xAlign="center" w:y="1"/>
              <w:shd w:val="clear" w:color="auto" w:fill="auto"/>
              <w:spacing w:after="0" w:line="190" w:lineRule="exact"/>
              <w:ind w:left="80" w:firstLine="0"/>
              <w:rPr>
                <w:b/>
              </w:rPr>
            </w:pPr>
            <w:r w:rsidRPr="00F24378">
              <w:rPr>
                <w:rStyle w:val="Cuerpodeltexto9"/>
                <w:b/>
                <w:color w:val="auto"/>
                <w:lang w:eastAsia="es-ES_tradnl"/>
              </w:rPr>
              <w:t>&lt;=</w:t>
            </w:r>
          </w:p>
        </w:tc>
        <w:tc>
          <w:tcPr>
            <w:tcW w:w="73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4DD9085" w14:textId="3A2A8E3F" w:rsidR="00943428" w:rsidRPr="00F24378" w:rsidRDefault="00943428" w:rsidP="00362298">
            <w:pPr>
              <w:pStyle w:val="Cuerpodeltexto1"/>
              <w:framePr w:w="8678" w:wrap="notBeside" w:vAnchor="text" w:hAnchor="text" w:xAlign="center" w:y="1"/>
              <w:shd w:val="clear" w:color="auto" w:fill="auto"/>
              <w:spacing w:after="0" w:line="190" w:lineRule="exact"/>
              <w:ind w:left="40" w:firstLine="0"/>
            </w:pPr>
            <w:r w:rsidRPr="00F24378">
              <w:rPr>
                <w:rStyle w:val="Cuerpodeltexto9"/>
                <w:color w:val="auto"/>
                <w:lang w:eastAsia="es-ES_tradnl"/>
              </w:rPr>
              <w:t>Menor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ó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Igual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que</w:t>
            </w:r>
          </w:p>
        </w:tc>
      </w:tr>
      <w:tr w:rsidR="00362298" w:rsidRPr="00F24378" w14:paraId="20634E3F" w14:textId="77777777" w:rsidTr="00362298">
        <w:trPr>
          <w:trHeight w:hRule="exact" w:val="312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45F20ABC" w14:textId="77777777" w:rsidR="00943428" w:rsidRPr="00F24378" w:rsidRDefault="00943428" w:rsidP="006F4AA4">
            <w:pPr>
              <w:pStyle w:val="Cuerpodeltexto1"/>
              <w:framePr w:w="8678" w:wrap="notBeside" w:vAnchor="text" w:hAnchor="text" w:xAlign="center" w:y="1"/>
              <w:shd w:val="clear" w:color="auto" w:fill="auto"/>
              <w:spacing w:after="0" w:line="190" w:lineRule="exact"/>
              <w:ind w:left="80" w:firstLine="0"/>
              <w:rPr>
                <w:b/>
              </w:rPr>
            </w:pPr>
            <w:r w:rsidRPr="00F24378">
              <w:rPr>
                <w:rStyle w:val="Cuerpodeltexto9"/>
                <w:b/>
                <w:color w:val="auto"/>
                <w:lang w:eastAsia="es-ES_tradnl"/>
              </w:rPr>
              <w:t>&gt;=</w:t>
            </w:r>
          </w:p>
        </w:tc>
        <w:tc>
          <w:tcPr>
            <w:tcW w:w="73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71929B78" w14:textId="2D12FED0" w:rsidR="00943428" w:rsidRPr="00F24378" w:rsidRDefault="00943428" w:rsidP="00362298">
            <w:pPr>
              <w:pStyle w:val="Cuerpodeltexto1"/>
              <w:framePr w:w="8678" w:wrap="notBeside" w:vAnchor="text" w:hAnchor="text" w:xAlign="center" w:y="1"/>
              <w:shd w:val="clear" w:color="auto" w:fill="auto"/>
              <w:spacing w:after="0" w:line="190" w:lineRule="exact"/>
              <w:ind w:left="40" w:firstLine="0"/>
            </w:pPr>
            <w:r w:rsidRPr="00F24378">
              <w:rPr>
                <w:rStyle w:val="Cuerpodeltexto9"/>
                <w:color w:val="auto"/>
                <w:lang w:eastAsia="es-ES_tradnl"/>
              </w:rPr>
              <w:t>Mayor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ó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Igual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que</w:t>
            </w:r>
          </w:p>
        </w:tc>
      </w:tr>
      <w:tr w:rsidR="00362298" w:rsidRPr="00F24378" w14:paraId="46ADE4CD" w14:textId="77777777" w:rsidTr="00362298">
        <w:trPr>
          <w:trHeight w:hRule="exact" w:val="302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1CBD7FE9" w14:textId="77777777" w:rsidR="00943428" w:rsidRPr="00F24378" w:rsidRDefault="00943428" w:rsidP="00362298">
            <w:pPr>
              <w:pStyle w:val="Cuerpodeltexto1"/>
              <w:framePr w:w="8678" w:wrap="notBeside" w:vAnchor="text" w:hAnchor="text" w:xAlign="center" w:y="1"/>
              <w:shd w:val="clear" w:color="auto" w:fill="auto"/>
              <w:spacing w:after="0" w:line="190" w:lineRule="exact"/>
              <w:ind w:left="80" w:firstLine="0"/>
              <w:rPr>
                <w:b/>
              </w:rPr>
            </w:pPr>
            <w:r w:rsidRPr="00F24378">
              <w:rPr>
                <w:rStyle w:val="Cuerpodeltexto9"/>
                <w:b/>
                <w:color w:val="auto"/>
                <w:lang w:eastAsia="es-ES_tradnl"/>
              </w:rPr>
              <w:t>=</w:t>
            </w:r>
          </w:p>
        </w:tc>
        <w:tc>
          <w:tcPr>
            <w:tcW w:w="73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CE0C9E3" w14:textId="69DDD2EA" w:rsidR="00943428" w:rsidRPr="00F24378" w:rsidRDefault="00943428" w:rsidP="00362298">
            <w:pPr>
              <w:pStyle w:val="Cuerpodeltexto1"/>
              <w:framePr w:w="8678" w:wrap="notBeside" w:vAnchor="text" w:hAnchor="text" w:xAlign="center" w:y="1"/>
              <w:shd w:val="clear" w:color="auto" w:fill="auto"/>
              <w:spacing w:after="0" w:line="190" w:lineRule="exact"/>
              <w:ind w:left="40" w:firstLine="0"/>
            </w:pPr>
            <w:r w:rsidRPr="00F24378">
              <w:rPr>
                <w:rStyle w:val="Cuerpodeltexto9"/>
                <w:color w:val="auto"/>
                <w:lang w:eastAsia="es-ES_tradnl"/>
              </w:rPr>
              <w:t>Igual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que</w:t>
            </w:r>
          </w:p>
        </w:tc>
      </w:tr>
      <w:tr w:rsidR="00362298" w:rsidRPr="00F24378" w14:paraId="5467E02E" w14:textId="77777777" w:rsidTr="00362298">
        <w:trPr>
          <w:trHeight w:hRule="exact" w:val="298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182F766D" w14:textId="77777777" w:rsidR="00943428" w:rsidRPr="00F24378" w:rsidRDefault="00943428" w:rsidP="00362298">
            <w:pPr>
              <w:pStyle w:val="Cuerpodeltexto1"/>
              <w:framePr w:w="8678" w:wrap="notBeside" w:vAnchor="text" w:hAnchor="text" w:xAlign="center" w:y="1"/>
              <w:shd w:val="clear" w:color="auto" w:fill="auto"/>
              <w:spacing w:after="0" w:line="190" w:lineRule="exact"/>
              <w:ind w:left="80" w:firstLine="0"/>
              <w:rPr>
                <w:b/>
              </w:rPr>
            </w:pPr>
            <w:r w:rsidRPr="00F24378">
              <w:rPr>
                <w:rStyle w:val="Cuerpodeltexto9"/>
                <w:b/>
                <w:color w:val="auto"/>
                <w:lang w:eastAsia="es-ES_tradnl"/>
              </w:rPr>
              <w:t>BETWEEN</w:t>
            </w:r>
          </w:p>
        </w:tc>
        <w:tc>
          <w:tcPr>
            <w:tcW w:w="73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6FDEE0ED" w14:textId="76946880" w:rsidR="00943428" w:rsidRPr="00F24378" w:rsidRDefault="00943428" w:rsidP="00362298">
            <w:pPr>
              <w:pStyle w:val="Cuerpodeltexto1"/>
              <w:framePr w:w="8678" w:wrap="notBeside" w:vAnchor="text" w:hAnchor="text" w:xAlign="center" w:y="1"/>
              <w:shd w:val="clear" w:color="auto" w:fill="auto"/>
              <w:spacing w:after="0" w:line="190" w:lineRule="exact"/>
              <w:ind w:left="40" w:firstLine="0"/>
            </w:pPr>
            <w:r w:rsidRPr="00F24378">
              <w:rPr>
                <w:rStyle w:val="Cuerpodeltexto9"/>
                <w:color w:val="auto"/>
                <w:lang w:eastAsia="es-ES_tradnl"/>
              </w:rPr>
              <w:t>Utilizado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para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especificar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un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intervalo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de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valores.</w:t>
            </w:r>
          </w:p>
        </w:tc>
      </w:tr>
      <w:tr w:rsidR="00362298" w:rsidRPr="00F24378" w14:paraId="38A29DF4" w14:textId="77777777" w:rsidTr="00362298">
        <w:trPr>
          <w:trHeight w:hRule="exact" w:val="302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01016C2" w14:textId="77777777" w:rsidR="00943428" w:rsidRPr="00F24378" w:rsidRDefault="00943428" w:rsidP="00362298">
            <w:pPr>
              <w:pStyle w:val="Cuerpodeltexto1"/>
              <w:framePr w:w="8678" w:wrap="notBeside" w:vAnchor="text" w:hAnchor="text" w:xAlign="center" w:y="1"/>
              <w:shd w:val="clear" w:color="auto" w:fill="auto"/>
              <w:spacing w:after="0" w:line="190" w:lineRule="exact"/>
              <w:ind w:left="80" w:firstLine="0"/>
              <w:rPr>
                <w:b/>
              </w:rPr>
            </w:pPr>
            <w:r w:rsidRPr="00F24378">
              <w:rPr>
                <w:rStyle w:val="Cuerpodeltexto9"/>
                <w:b/>
                <w:color w:val="auto"/>
                <w:lang w:eastAsia="es-ES_tradnl"/>
              </w:rPr>
              <w:t>LIKE</w:t>
            </w:r>
          </w:p>
        </w:tc>
        <w:tc>
          <w:tcPr>
            <w:tcW w:w="73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7445E657" w14:textId="7FD8B9AD" w:rsidR="00943428" w:rsidRPr="00F24378" w:rsidRDefault="00943428" w:rsidP="00362298">
            <w:pPr>
              <w:pStyle w:val="Cuerpodeltexto1"/>
              <w:framePr w:w="8678" w:wrap="notBeside" w:vAnchor="text" w:hAnchor="text" w:xAlign="center" w:y="1"/>
              <w:shd w:val="clear" w:color="auto" w:fill="auto"/>
              <w:spacing w:after="0" w:line="190" w:lineRule="exact"/>
              <w:ind w:left="40" w:firstLine="0"/>
            </w:pPr>
            <w:r w:rsidRPr="00F24378">
              <w:rPr>
                <w:rStyle w:val="Cuerpodeltexto9"/>
                <w:color w:val="auto"/>
                <w:lang w:eastAsia="es-ES_tradnl"/>
              </w:rPr>
              <w:t>Utilizado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en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la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comparación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de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un</w:t>
            </w:r>
            <w:r w:rsidR="00F24378">
              <w:rPr>
                <w:rStyle w:val="Cuerpodeltexto9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"/>
                <w:color w:val="auto"/>
                <w:lang w:eastAsia="es-ES_tradnl"/>
              </w:rPr>
              <w:t>modelo</w:t>
            </w:r>
          </w:p>
        </w:tc>
      </w:tr>
      <w:tr w:rsidR="00362298" w:rsidRPr="00F24378" w14:paraId="48490529" w14:textId="77777777" w:rsidTr="00362298">
        <w:trPr>
          <w:trHeight w:hRule="exact" w:val="581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1926757" w14:textId="77777777" w:rsidR="00943428" w:rsidRPr="00F24378" w:rsidRDefault="00943428" w:rsidP="00362298">
            <w:pPr>
              <w:pStyle w:val="Cuerpodeltexto1"/>
              <w:framePr w:w="8678" w:wrap="notBeside" w:vAnchor="text" w:hAnchor="text" w:xAlign="center" w:y="1"/>
              <w:shd w:val="clear" w:color="auto" w:fill="auto"/>
              <w:spacing w:after="0" w:line="190" w:lineRule="exact"/>
              <w:ind w:left="80" w:firstLine="0"/>
              <w:rPr>
                <w:b/>
              </w:rPr>
            </w:pPr>
            <w:r w:rsidRPr="00F24378">
              <w:rPr>
                <w:rStyle w:val="Cuerpodeltexto9"/>
                <w:b/>
                <w:color w:val="auto"/>
                <w:lang w:eastAsia="es-ES_tradnl"/>
              </w:rPr>
              <w:t>I</w:t>
            </w:r>
            <w:r w:rsidR="00362298" w:rsidRPr="00F24378">
              <w:rPr>
                <w:rStyle w:val="Cuerpodeltexto9"/>
                <w:b/>
                <w:color w:val="auto"/>
                <w:lang w:eastAsia="es-ES_tradnl"/>
              </w:rPr>
              <w:t>N</w:t>
            </w:r>
          </w:p>
        </w:tc>
        <w:tc>
          <w:tcPr>
            <w:tcW w:w="7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935C4E" w14:textId="50352272" w:rsidR="00943428" w:rsidRPr="00F24378" w:rsidRDefault="00943428" w:rsidP="00362298">
            <w:pPr>
              <w:pStyle w:val="Cuerpodeltexto1"/>
              <w:framePr w:w="8678" w:wrap="notBeside" w:vAnchor="text" w:hAnchor="text" w:xAlign="center" w:y="1"/>
              <w:shd w:val="clear" w:color="auto" w:fill="auto"/>
              <w:spacing w:after="0" w:line="190" w:lineRule="exact"/>
              <w:ind w:left="40" w:firstLine="0"/>
            </w:pPr>
            <w:r w:rsidRPr="00F24378">
              <w:rPr>
                <w:rStyle w:val="Cuerpodeltexto92"/>
                <w:lang w:eastAsia="es-ES_tradnl"/>
              </w:rPr>
              <w:t>Utilizado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para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especificar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registros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de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una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base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de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datos</w:t>
            </w:r>
          </w:p>
        </w:tc>
      </w:tr>
    </w:tbl>
    <w:p w14:paraId="3457D43B" w14:textId="77777777" w:rsidR="00943428" w:rsidRPr="00F24378" w:rsidRDefault="00943428" w:rsidP="00943428">
      <w:pPr>
        <w:rPr>
          <w:sz w:val="2"/>
          <w:szCs w:val="2"/>
        </w:rPr>
      </w:pPr>
    </w:p>
    <w:p w14:paraId="2875A936" w14:textId="65BEFE0D" w:rsidR="00943428" w:rsidRPr="00F24378" w:rsidRDefault="00943428" w:rsidP="00E933B9">
      <w:pPr>
        <w:pStyle w:val="Ttulo2"/>
      </w:pPr>
      <w:bookmarkStart w:id="9" w:name="_Toc149546745"/>
      <w:r w:rsidRPr="00F24378">
        <w:t>Funciones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Agregado</w:t>
      </w:r>
      <w:bookmarkEnd w:id="9"/>
    </w:p>
    <w:p w14:paraId="44E944EC" w14:textId="5FBD121A" w:rsidR="00943428" w:rsidRPr="00F24378" w:rsidRDefault="00943428" w:rsidP="00943428">
      <w:pPr>
        <w:pStyle w:val="Cuerpodeltexto51"/>
        <w:shd w:val="clear" w:color="auto" w:fill="auto"/>
        <w:spacing w:before="0" w:after="67" w:line="264" w:lineRule="exact"/>
        <w:ind w:left="80" w:right="640" w:firstLine="0"/>
        <w:jc w:val="left"/>
        <w:rPr>
          <w:rStyle w:val="Cuerpodeltexto5"/>
          <w:color w:val="000000"/>
          <w:lang w:eastAsia="es-ES_tradnl"/>
        </w:rPr>
      </w:pPr>
      <w:r w:rsidRPr="00F24378">
        <w:rPr>
          <w:rStyle w:val="Cuerpodeltexto5"/>
          <w:color w:val="000000"/>
          <w:lang w:eastAsia="es-ES_tradnl"/>
        </w:rPr>
        <w:t>Las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funciones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agregado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usan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dentro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una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cláusula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SELECT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grupos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registros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para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devolver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único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valor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aplica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grupo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registros.</w:t>
      </w:r>
    </w:p>
    <w:p w14:paraId="4405F670" w14:textId="3DD49510" w:rsidR="008B747F" w:rsidRPr="00F24378" w:rsidRDefault="008B747F" w:rsidP="00943428">
      <w:pPr>
        <w:pStyle w:val="Cuerpodeltexto51"/>
        <w:shd w:val="clear" w:color="auto" w:fill="auto"/>
        <w:spacing w:before="0" w:after="67" w:line="264" w:lineRule="exact"/>
        <w:ind w:left="80" w:right="640" w:firstLine="0"/>
        <w:jc w:val="left"/>
      </w:pPr>
      <w:r w:rsidRPr="00F24378">
        <w:rPr>
          <w:rStyle w:val="Cuerpodeltexto10"/>
          <w:color w:val="000000"/>
          <w:lang w:eastAsia="es-ES_tradnl"/>
        </w:rPr>
        <w:t>En</w:t>
      </w:r>
      <w:r w:rsidR="00F24378">
        <w:rPr>
          <w:rStyle w:val="Cuerpodeltexto10"/>
          <w:color w:val="000000"/>
          <w:lang w:eastAsia="es-ES_tradnl"/>
        </w:rPr>
        <w:t xml:space="preserve"> </w:t>
      </w:r>
      <w:r w:rsidRPr="00F24378">
        <w:rPr>
          <w:rStyle w:val="Cuerpodeltexto10"/>
          <w:color w:val="000000"/>
          <w:lang w:eastAsia="es-ES_tradnl"/>
        </w:rPr>
        <w:t>Mysql</w:t>
      </w:r>
      <w:r w:rsidR="00F24378">
        <w:rPr>
          <w:rStyle w:val="Cuerpodeltexto10"/>
          <w:color w:val="000000"/>
          <w:lang w:eastAsia="es-ES_tradnl"/>
        </w:rPr>
        <w:t xml:space="preserve"> </w:t>
      </w:r>
      <w:r w:rsidRPr="00F24378">
        <w:rPr>
          <w:rStyle w:val="Cuerpodeltexto10"/>
          <w:color w:val="000000"/>
          <w:lang w:eastAsia="es-ES_tradnl"/>
        </w:rPr>
        <w:t>estas</w:t>
      </w:r>
      <w:r w:rsidR="00F24378">
        <w:rPr>
          <w:rStyle w:val="Cuerpodeltexto10"/>
          <w:color w:val="000000"/>
          <w:lang w:eastAsia="es-ES_tradnl"/>
        </w:rPr>
        <w:t xml:space="preserve"> </w:t>
      </w:r>
      <w:r w:rsidRPr="00F24378">
        <w:rPr>
          <w:rStyle w:val="Cuerpodeltexto10"/>
          <w:color w:val="000000"/>
          <w:lang w:eastAsia="es-ES_tradnl"/>
        </w:rPr>
        <w:t>funciones</w:t>
      </w:r>
      <w:r w:rsidR="00F24378">
        <w:rPr>
          <w:rStyle w:val="Cuerpodeltexto10"/>
          <w:color w:val="000000"/>
          <w:lang w:eastAsia="es-ES_tradnl"/>
        </w:rPr>
        <w:t xml:space="preserve"> </w:t>
      </w:r>
      <w:r w:rsidRPr="00F24378">
        <w:rPr>
          <w:rStyle w:val="Cuerpodeltexto10"/>
          <w:color w:val="000000"/>
          <w:lang w:eastAsia="es-ES_tradnl"/>
        </w:rPr>
        <w:t>no</w:t>
      </w:r>
      <w:r w:rsidR="00F24378">
        <w:rPr>
          <w:rStyle w:val="Cuerpodeltexto10"/>
          <w:color w:val="000000"/>
          <w:lang w:eastAsia="es-ES_tradnl"/>
        </w:rPr>
        <w:t xml:space="preserve"> </w:t>
      </w:r>
      <w:r w:rsidRPr="00F24378">
        <w:rPr>
          <w:rStyle w:val="Cuerpodeltexto10"/>
          <w:color w:val="000000"/>
          <w:lang w:eastAsia="es-ES_tradnl"/>
        </w:rPr>
        <w:t>tienen</w:t>
      </w:r>
      <w:r w:rsidR="00F24378">
        <w:rPr>
          <w:rStyle w:val="Cuerpodeltexto10"/>
          <w:color w:val="000000"/>
          <w:lang w:eastAsia="es-ES_tradnl"/>
        </w:rPr>
        <w:t xml:space="preserve"> </w:t>
      </w:r>
      <w:r w:rsidRPr="00F24378">
        <w:rPr>
          <w:rStyle w:val="Cuerpodeltexto10"/>
          <w:color w:val="000000"/>
          <w:lang w:eastAsia="es-ES_tradnl"/>
        </w:rPr>
        <w:t>en</w:t>
      </w:r>
      <w:r w:rsidR="00F24378">
        <w:rPr>
          <w:rStyle w:val="Cuerpodeltexto10"/>
          <w:color w:val="000000"/>
          <w:lang w:eastAsia="es-ES_tradnl"/>
        </w:rPr>
        <w:t xml:space="preserve"> </w:t>
      </w:r>
      <w:r w:rsidRPr="00F24378">
        <w:rPr>
          <w:rStyle w:val="Cuerpodeltexto10"/>
          <w:color w:val="000000"/>
          <w:lang w:eastAsia="es-ES_tradnl"/>
        </w:rPr>
        <w:t>cuenta</w:t>
      </w:r>
      <w:r w:rsidR="00F24378">
        <w:rPr>
          <w:rStyle w:val="Cuerpodeltexto10"/>
          <w:color w:val="000000"/>
          <w:lang w:eastAsia="es-ES_tradnl"/>
        </w:rPr>
        <w:t xml:space="preserve"> </w:t>
      </w:r>
      <w:r w:rsidRPr="00F24378">
        <w:rPr>
          <w:rStyle w:val="Cuerpodeltexto10"/>
          <w:color w:val="000000"/>
          <w:lang w:eastAsia="es-ES_tradnl"/>
        </w:rPr>
        <w:t>los</w:t>
      </w:r>
      <w:r w:rsidR="00F24378">
        <w:rPr>
          <w:rStyle w:val="Cuerpodeltexto10"/>
          <w:color w:val="000000"/>
          <w:lang w:eastAsia="es-ES_tradnl"/>
        </w:rPr>
        <w:t xml:space="preserve"> </w:t>
      </w:r>
      <w:r w:rsidRPr="00F24378">
        <w:rPr>
          <w:rStyle w:val="Cuerpodeltexto10"/>
          <w:color w:val="000000"/>
          <w:lang w:eastAsia="es-ES_tradnl"/>
        </w:rPr>
        <w:t>valores</w:t>
      </w:r>
      <w:r w:rsidR="00F24378">
        <w:rPr>
          <w:rStyle w:val="Cuerpodeltexto10"/>
          <w:color w:val="000000"/>
          <w:lang w:eastAsia="es-ES_tradnl"/>
        </w:rPr>
        <w:t xml:space="preserve"> </w:t>
      </w:r>
      <w:r w:rsidR="00E27A59" w:rsidRPr="00F24378">
        <w:rPr>
          <w:rStyle w:val="Cuerpodeltexto10"/>
          <w:color w:val="000000"/>
          <w:lang w:eastAsia="es-ES_tradnl"/>
        </w:rPr>
        <w:t>NULL</w:t>
      </w:r>
      <w:r w:rsidRPr="00F24378">
        <w:rPr>
          <w:rStyle w:val="Cuerpodeltexto10"/>
          <w:color w:val="000000"/>
          <w:lang w:eastAsia="es-ES_tradnl"/>
        </w:rPr>
        <w:t>.</w:t>
      </w:r>
      <w:r w:rsidR="00F24378">
        <w:rPr>
          <w:rStyle w:val="Cuerpodeltexto10"/>
          <w:color w:val="000000"/>
          <w:lang w:eastAsia="es-ES_tradnl"/>
        </w:rPr>
        <w:t xml:space="preserve"> </w:t>
      </w:r>
      <w:r w:rsidRPr="00F24378">
        <w:rPr>
          <w:rStyle w:val="Cuerpodeltexto10"/>
          <w:color w:val="000000"/>
          <w:lang w:eastAsia="es-ES_tradnl"/>
        </w:rPr>
        <w:t>En</w:t>
      </w:r>
      <w:r w:rsidR="00F24378">
        <w:rPr>
          <w:rStyle w:val="Cuerpodeltexto10"/>
          <w:color w:val="000000"/>
          <w:lang w:eastAsia="es-ES_tradnl"/>
        </w:rPr>
        <w:t xml:space="preserve"> </w:t>
      </w:r>
      <w:r w:rsidRPr="00F24378">
        <w:rPr>
          <w:rStyle w:val="Cuerpodeltexto10"/>
          <w:color w:val="000000"/>
          <w:lang w:eastAsia="es-ES_tradnl"/>
        </w:rPr>
        <w:t>Access</w:t>
      </w:r>
      <w:r w:rsidR="00F24378">
        <w:rPr>
          <w:rStyle w:val="Cuerpodeltexto10"/>
          <w:color w:val="000000"/>
          <w:lang w:eastAsia="es-ES_tradnl"/>
        </w:rPr>
        <w:t xml:space="preserve"> </w:t>
      </w:r>
      <w:r w:rsidRPr="00F24378">
        <w:rPr>
          <w:rStyle w:val="Cuerpodeltexto10"/>
          <w:color w:val="000000"/>
          <w:lang w:eastAsia="es-ES_tradnl"/>
        </w:rPr>
        <w:t>si</w:t>
      </w:r>
      <w:r w:rsidR="00F24378">
        <w:rPr>
          <w:rStyle w:val="Cuerpodeltexto10"/>
          <w:color w:val="000000"/>
          <w:lang w:eastAsia="es-ES_tradnl"/>
        </w:rPr>
        <w:t xml:space="preserve"> </w:t>
      </w:r>
      <w:r w:rsidRPr="00F24378">
        <w:rPr>
          <w:rStyle w:val="Cuerpodeltexto10"/>
          <w:color w:val="000000"/>
          <w:lang w:eastAsia="es-ES_tradnl"/>
        </w:rPr>
        <w:t>algún</w:t>
      </w:r>
      <w:r w:rsidR="00F24378">
        <w:rPr>
          <w:rStyle w:val="Cuerpodeltexto10"/>
          <w:color w:val="000000"/>
          <w:lang w:eastAsia="es-ES_tradnl"/>
        </w:rPr>
        <w:t xml:space="preserve"> </w:t>
      </w:r>
      <w:r w:rsidRPr="00F24378">
        <w:rPr>
          <w:rStyle w:val="Cuerpodeltexto10"/>
          <w:color w:val="000000"/>
          <w:lang w:eastAsia="es-ES_tradnl"/>
        </w:rPr>
        <w:t>valor</w:t>
      </w:r>
      <w:r w:rsidR="00F24378">
        <w:rPr>
          <w:rStyle w:val="Cuerpodeltexto10"/>
          <w:color w:val="000000"/>
          <w:lang w:eastAsia="es-ES_tradnl"/>
        </w:rPr>
        <w:t xml:space="preserve"> </w:t>
      </w:r>
      <w:r w:rsidRPr="00F24378">
        <w:rPr>
          <w:rStyle w:val="Cuerpodeltexto10"/>
          <w:color w:val="000000"/>
          <w:lang w:eastAsia="es-ES_tradnl"/>
        </w:rPr>
        <w:t>es</w:t>
      </w:r>
      <w:r w:rsidR="00F24378">
        <w:rPr>
          <w:rStyle w:val="Cuerpodeltexto10"/>
          <w:color w:val="000000"/>
          <w:lang w:eastAsia="es-ES_tradnl"/>
        </w:rPr>
        <w:t xml:space="preserve"> </w:t>
      </w:r>
      <w:r w:rsidRPr="00F24378">
        <w:rPr>
          <w:rStyle w:val="Cuerpodeltexto10"/>
          <w:color w:val="000000"/>
          <w:lang w:eastAsia="es-ES_tradnl"/>
        </w:rPr>
        <w:t>nulo</w:t>
      </w:r>
      <w:r w:rsidR="00F24378">
        <w:rPr>
          <w:rStyle w:val="Cuerpodeltexto10"/>
          <w:color w:val="000000"/>
          <w:lang w:eastAsia="es-ES_tradnl"/>
        </w:rPr>
        <w:t xml:space="preserve"> </w:t>
      </w:r>
      <w:r w:rsidRPr="00F24378">
        <w:rPr>
          <w:rStyle w:val="Cuerpodeltexto10"/>
          <w:color w:val="000000"/>
          <w:lang w:eastAsia="es-ES_tradnl"/>
        </w:rPr>
        <w:t>la</w:t>
      </w:r>
      <w:r w:rsidR="00F24378">
        <w:rPr>
          <w:rStyle w:val="Cuerpodeltexto10"/>
          <w:color w:val="000000"/>
          <w:lang w:eastAsia="es-ES_tradnl"/>
        </w:rPr>
        <w:t xml:space="preserve"> </w:t>
      </w:r>
      <w:r w:rsidRPr="00F24378">
        <w:rPr>
          <w:rStyle w:val="Cuerpodeltexto10"/>
          <w:color w:val="000000"/>
          <w:lang w:eastAsia="es-ES_tradnl"/>
        </w:rPr>
        <w:t>función</w:t>
      </w:r>
      <w:r w:rsidR="00F24378">
        <w:rPr>
          <w:rStyle w:val="Cuerpodeltexto10"/>
          <w:color w:val="000000"/>
          <w:lang w:eastAsia="es-ES_tradnl"/>
        </w:rPr>
        <w:t xml:space="preserve"> </w:t>
      </w:r>
      <w:r w:rsidRPr="00F24378">
        <w:rPr>
          <w:rStyle w:val="Cuerpodeltexto10"/>
          <w:color w:val="000000"/>
          <w:lang w:eastAsia="es-ES_tradnl"/>
        </w:rPr>
        <w:t>devuelve</w:t>
      </w:r>
      <w:r w:rsidR="00F24378">
        <w:rPr>
          <w:rStyle w:val="Cuerpodeltexto10"/>
          <w:color w:val="000000"/>
          <w:lang w:eastAsia="es-ES_tradnl"/>
        </w:rPr>
        <w:t xml:space="preserve"> </w:t>
      </w:r>
      <w:r w:rsidRPr="00F24378">
        <w:rPr>
          <w:rStyle w:val="Cuerpodeltexto10"/>
          <w:color w:val="000000"/>
          <w:lang w:eastAsia="es-ES_tradnl"/>
        </w:rPr>
        <w:t>valor</w:t>
      </w:r>
      <w:r w:rsidR="00F24378">
        <w:rPr>
          <w:rStyle w:val="Cuerpodeltexto10"/>
          <w:color w:val="000000"/>
          <w:lang w:eastAsia="es-ES_tradnl"/>
        </w:rPr>
        <w:t xml:space="preserve"> </w:t>
      </w:r>
      <w:r w:rsidR="00E27A59" w:rsidRPr="00F24378">
        <w:rPr>
          <w:rStyle w:val="Cuerpodeltexto10"/>
          <w:color w:val="000000"/>
          <w:lang w:eastAsia="es-ES_tradnl"/>
        </w:rPr>
        <w:t>NULL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7554"/>
      </w:tblGrid>
      <w:tr w:rsidR="00943428" w:rsidRPr="00F24378" w14:paraId="36B81AE0" w14:textId="77777777" w:rsidTr="00C2711F">
        <w:trPr>
          <w:trHeight w:hRule="exact" w:val="394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auto" w:fill="FFFFFF"/>
            <w:vAlign w:val="center"/>
          </w:tcPr>
          <w:p w14:paraId="33CC0553" w14:textId="77777777" w:rsidR="00943428" w:rsidRPr="00F24378" w:rsidRDefault="00943428" w:rsidP="008B747F">
            <w:pPr>
              <w:pStyle w:val="Cuerpodeltexto1"/>
              <w:framePr w:w="8688" w:wrap="notBeside" w:vAnchor="text" w:hAnchor="text" w:xAlign="center" w:y="1"/>
              <w:shd w:val="clear" w:color="auto" w:fill="auto"/>
              <w:spacing w:after="0" w:line="190" w:lineRule="exact"/>
              <w:ind w:left="60" w:firstLine="0"/>
              <w:jc w:val="center"/>
              <w:rPr>
                <w:b/>
              </w:rPr>
            </w:pPr>
            <w:r w:rsidRPr="00F24378">
              <w:rPr>
                <w:rStyle w:val="Cuerpodeltexto9"/>
                <w:b/>
                <w:color w:val="auto"/>
                <w:lang w:eastAsia="es-ES_tradnl"/>
              </w:rPr>
              <w:t>Función</w:t>
            </w:r>
          </w:p>
        </w:tc>
        <w:tc>
          <w:tcPr>
            <w:tcW w:w="7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vAlign w:val="center"/>
          </w:tcPr>
          <w:p w14:paraId="34F50470" w14:textId="77777777" w:rsidR="00943428" w:rsidRPr="00F24378" w:rsidRDefault="00943428" w:rsidP="008B747F">
            <w:pPr>
              <w:pStyle w:val="Cuerpodeltexto1"/>
              <w:framePr w:w="8688" w:wrap="notBeside" w:vAnchor="text" w:hAnchor="text" w:xAlign="center" w:y="1"/>
              <w:shd w:val="clear" w:color="auto" w:fill="auto"/>
              <w:spacing w:after="0" w:line="190" w:lineRule="exact"/>
              <w:ind w:firstLine="0"/>
              <w:jc w:val="center"/>
              <w:rPr>
                <w:b/>
              </w:rPr>
            </w:pPr>
            <w:r w:rsidRPr="00F24378">
              <w:rPr>
                <w:rStyle w:val="Cuerpodeltexto9"/>
                <w:b/>
                <w:color w:val="auto"/>
                <w:lang w:eastAsia="es-ES_tradnl"/>
              </w:rPr>
              <w:t>Descripción</w:t>
            </w:r>
          </w:p>
        </w:tc>
      </w:tr>
      <w:tr w:rsidR="00943428" w:rsidRPr="00F24378" w14:paraId="5DEE4FFF" w14:textId="77777777" w:rsidTr="00C2711F">
        <w:trPr>
          <w:trHeight w:hRule="exact" w:val="552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4FEBC337" w14:textId="77777777" w:rsidR="00943428" w:rsidRPr="00F24378" w:rsidRDefault="00943428" w:rsidP="008B747F">
            <w:pPr>
              <w:pStyle w:val="Cuerpodeltexto1"/>
              <w:framePr w:w="8688" w:wrap="notBeside" w:vAnchor="text" w:hAnchor="text" w:xAlign="center" w:y="1"/>
              <w:shd w:val="clear" w:color="auto" w:fill="auto"/>
              <w:spacing w:after="0" w:line="190" w:lineRule="exact"/>
              <w:ind w:left="60" w:firstLine="0"/>
              <w:rPr>
                <w:b/>
              </w:rPr>
            </w:pPr>
            <w:r w:rsidRPr="00F24378">
              <w:rPr>
                <w:rStyle w:val="Cuerpodeltexto9"/>
                <w:b/>
                <w:color w:val="auto"/>
                <w:lang w:eastAsia="es-ES_tradnl"/>
              </w:rPr>
              <w:t>AVG</w:t>
            </w:r>
          </w:p>
        </w:tc>
        <w:tc>
          <w:tcPr>
            <w:tcW w:w="75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2ACE588" w14:textId="337CA901" w:rsidR="00943428" w:rsidRPr="00F24378" w:rsidRDefault="00943428" w:rsidP="008B747F">
            <w:pPr>
              <w:pStyle w:val="Cuerpodeltexto1"/>
              <w:framePr w:w="8688" w:wrap="notBeside" w:vAnchor="text" w:hAnchor="text" w:xAlign="center" w:y="1"/>
              <w:shd w:val="clear" w:color="auto" w:fill="auto"/>
              <w:spacing w:after="0" w:line="240" w:lineRule="exact"/>
              <w:ind w:left="40" w:firstLine="0"/>
            </w:pPr>
            <w:r w:rsidRPr="00F24378">
              <w:rPr>
                <w:rStyle w:val="Cuerpodeltexto92"/>
                <w:lang w:eastAsia="es-ES_tradnl"/>
              </w:rPr>
              <w:t>Utilizada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para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calcular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el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promedio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de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los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valores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de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un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campo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determinado</w:t>
            </w:r>
          </w:p>
        </w:tc>
      </w:tr>
      <w:tr w:rsidR="00943428" w:rsidRPr="00F24378" w14:paraId="40F17463" w14:textId="77777777" w:rsidTr="00C2711F">
        <w:trPr>
          <w:trHeight w:hRule="exact" w:val="302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1A7FCF51" w14:textId="77777777" w:rsidR="00943428" w:rsidRPr="00F24378" w:rsidRDefault="00943428" w:rsidP="008B747F">
            <w:pPr>
              <w:pStyle w:val="Cuerpodeltexto1"/>
              <w:framePr w:w="8688" w:wrap="notBeside" w:vAnchor="text" w:hAnchor="text" w:xAlign="center" w:y="1"/>
              <w:shd w:val="clear" w:color="auto" w:fill="auto"/>
              <w:spacing w:after="0" w:line="190" w:lineRule="exact"/>
              <w:ind w:left="60" w:firstLine="0"/>
              <w:rPr>
                <w:b/>
              </w:rPr>
            </w:pPr>
            <w:r w:rsidRPr="00F24378">
              <w:rPr>
                <w:rStyle w:val="Cuerpodeltexto9"/>
                <w:b/>
                <w:color w:val="auto"/>
                <w:lang w:eastAsia="es-ES_tradnl"/>
              </w:rPr>
              <w:t>COUNT</w:t>
            </w:r>
          </w:p>
        </w:tc>
        <w:tc>
          <w:tcPr>
            <w:tcW w:w="75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34411C8F" w14:textId="27D5C3C4" w:rsidR="00943428" w:rsidRPr="00F24378" w:rsidRDefault="00943428" w:rsidP="008B747F">
            <w:pPr>
              <w:pStyle w:val="Cuerpodeltexto1"/>
              <w:framePr w:w="8688" w:wrap="notBeside" w:vAnchor="text" w:hAnchor="text" w:xAlign="center" w:y="1"/>
              <w:shd w:val="clear" w:color="auto" w:fill="auto"/>
              <w:spacing w:after="0" w:line="190" w:lineRule="exact"/>
              <w:ind w:left="40" w:firstLine="0"/>
            </w:pPr>
            <w:r w:rsidRPr="00F24378">
              <w:rPr>
                <w:rStyle w:val="Cuerpodeltexto92"/>
                <w:lang w:eastAsia="es-ES_tradnl"/>
              </w:rPr>
              <w:t>Utilizada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para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devolver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el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número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de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registros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de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la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selección</w:t>
            </w:r>
          </w:p>
        </w:tc>
      </w:tr>
      <w:tr w:rsidR="00943428" w:rsidRPr="00F24378" w14:paraId="3F3AD02B" w14:textId="77777777" w:rsidTr="00C2711F">
        <w:trPr>
          <w:trHeight w:hRule="exact" w:val="552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0A0ADD06" w14:textId="77777777" w:rsidR="00943428" w:rsidRPr="00F24378" w:rsidRDefault="00943428" w:rsidP="008B747F">
            <w:pPr>
              <w:pStyle w:val="Cuerpodeltexto1"/>
              <w:framePr w:w="8688" w:wrap="notBeside" w:vAnchor="text" w:hAnchor="text" w:xAlign="center" w:y="1"/>
              <w:shd w:val="clear" w:color="auto" w:fill="auto"/>
              <w:spacing w:after="0" w:line="190" w:lineRule="exact"/>
              <w:ind w:left="60" w:firstLine="0"/>
              <w:rPr>
                <w:b/>
              </w:rPr>
            </w:pPr>
            <w:r w:rsidRPr="00F24378">
              <w:rPr>
                <w:rStyle w:val="Cuerpodeltexto9"/>
                <w:b/>
                <w:color w:val="auto"/>
                <w:lang w:eastAsia="es-ES_tradnl"/>
              </w:rPr>
              <w:t>SUM</w:t>
            </w:r>
          </w:p>
        </w:tc>
        <w:tc>
          <w:tcPr>
            <w:tcW w:w="75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DCDE799" w14:textId="1BDFB0ED" w:rsidR="00943428" w:rsidRPr="00F24378" w:rsidRDefault="00943428" w:rsidP="008B747F">
            <w:pPr>
              <w:pStyle w:val="Cuerpodeltexto1"/>
              <w:framePr w:w="8688" w:wrap="notBeside" w:vAnchor="text" w:hAnchor="text" w:xAlign="center" w:y="1"/>
              <w:shd w:val="clear" w:color="auto" w:fill="auto"/>
              <w:spacing w:after="0" w:line="254" w:lineRule="exact"/>
              <w:ind w:left="40" w:firstLine="0"/>
            </w:pPr>
            <w:r w:rsidRPr="00F24378">
              <w:rPr>
                <w:rStyle w:val="Cuerpodeltexto92"/>
                <w:lang w:eastAsia="es-ES_tradnl"/>
              </w:rPr>
              <w:t>Utilizada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para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devolver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la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suma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de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todos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los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valores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de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un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campo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determinado</w:t>
            </w:r>
          </w:p>
        </w:tc>
      </w:tr>
      <w:tr w:rsidR="00943428" w:rsidRPr="00F24378" w14:paraId="2A137836" w14:textId="77777777" w:rsidTr="00C2711F">
        <w:trPr>
          <w:trHeight w:hRule="exact" w:val="29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4E50D790" w14:textId="77777777" w:rsidR="00943428" w:rsidRPr="00F24378" w:rsidRDefault="00943428" w:rsidP="008B747F">
            <w:pPr>
              <w:pStyle w:val="Cuerpodeltexto1"/>
              <w:framePr w:w="8688" w:wrap="notBeside" w:vAnchor="text" w:hAnchor="text" w:xAlign="center" w:y="1"/>
              <w:shd w:val="clear" w:color="auto" w:fill="auto"/>
              <w:spacing w:after="0" w:line="190" w:lineRule="exact"/>
              <w:ind w:left="60" w:firstLine="0"/>
              <w:rPr>
                <w:b/>
              </w:rPr>
            </w:pPr>
            <w:r w:rsidRPr="00F24378">
              <w:rPr>
                <w:rStyle w:val="Cuerpodeltexto9"/>
                <w:b/>
                <w:color w:val="auto"/>
                <w:lang w:eastAsia="es-ES_tradnl"/>
              </w:rPr>
              <w:t>MAX</w:t>
            </w:r>
          </w:p>
        </w:tc>
        <w:tc>
          <w:tcPr>
            <w:tcW w:w="75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E6A9644" w14:textId="3BE9DF4C" w:rsidR="00943428" w:rsidRPr="00F24378" w:rsidRDefault="00943428" w:rsidP="008B747F">
            <w:pPr>
              <w:pStyle w:val="Cuerpodeltexto1"/>
              <w:framePr w:w="8688" w:wrap="notBeside" w:vAnchor="text" w:hAnchor="text" w:xAlign="center" w:y="1"/>
              <w:shd w:val="clear" w:color="auto" w:fill="auto"/>
              <w:spacing w:after="0" w:line="190" w:lineRule="exact"/>
              <w:ind w:left="40" w:firstLine="0"/>
            </w:pPr>
            <w:r w:rsidRPr="00F24378">
              <w:rPr>
                <w:rStyle w:val="Cuerpodeltexto92"/>
                <w:lang w:eastAsia="es-ES_tradnl"/>
              </w:rPr>
              <w:t>Utilizada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para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devolver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el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valor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más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alto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de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un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campo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especificado</w:t>
            </w:r>
          </w:p>
        </w:tc>
      </w:tr>
      <w:tr w:rsidR="00943428" w:rsidRPr="00F24378" w14:paraId="2AD0321D" w14:textId="77777777" w:rsidTr="00C2711F">
        <w:trPr>
          <w:trHeight w:hRule="exact" w:val="331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7F76A5C" w14:textId="77777777" w:rsidR="00943428" w:rsidRPr="00F24378" w:rsidRDefault="00943428" w:rsidP="008B747F">
            <w:pPr>
              <w:pStyle w:val="Cuerpodeltexto1"/>
              <w:framePr w:w="8688" w:wrap="notBeside" w:vAnchor="text" w:hAnchor="text" w:xAlign="center" w:y="1"/>
              <w:shd w:val="clear" w:color="auto" w:fill="auto"/>
              <w:spacing w:after="0" w:line="190" w:lineRule="exact"/>
              <w:ind w:left="60" w:firstLine="0"/>
              <w:rPr>
                <w:b/>
              </w:rPr>
            </w:pPr>
            <w:r w:rsidRPr="00F24378">
              <w:rPr>
                <w:rStyle w:val="Cuerpodeltexto9"/>
                <w:b/>
                <w:color w:val="auto"/>
                <w:lang w:eastAsia="es-ES_tradnl"/>
              </w:rPr>
              <w:t>MIN</w:t>
            </w:r>
          </w:p>
        </w:tc>
        <w:tc>
          <w:tcPr>
            <w:tcW w:w="7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B834D8" w14:textId="17834CA5" w:rsidR="00943428" w:rsidRPr="00F24378" w:rsidRDefault="00943428" w:rsidP="008B747F">
            <w:pPr>
              <w:pStyle w:val="Cuerpodeltexto1"/>
              <w:framePr w:w="8688" w:wrap="notBeside" w:vAnchor="text" w:hAnchor="text" w:xAlign="center" w:y="1"/>
              <w:shd w:val="clear" w:color="auto" w:fill="auto"/>
              <w:spacing w:after="0" w:line="190" w:lineRule="exact"/>
              <w:ind w:left="40" w:firstLine="0"/>
            </w:pPr>
            <w:r w:rsidRPr="00F24378">
              <w:rPr>
                <w:rStyle w:val="Cuerpodeltexto92"/>
                <w:lang w:eastAsia="es-ES_tradnl"/>
              </w:rPr>
              <w:t>Utilizada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para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devolver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el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valor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más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bajo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de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un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campo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especificado</w:t>
            </w:r>
          </w:p>
        </w:tc>
      </w:tr>
    </w:tbl>
    <w:p w14:paraId="101F4EE4" w14:textId="77777777" w:rsidR="00943428" w:rsidRPr="00F24378" w:rsidRDefault="00943428" w:rsidP="00943428">
      <w:pPr>
        <w:rPr>
          <w:sz w:val="2"/>
          <w:szCs w:val="2"/>
        </w:rPr>
      </w:pPr>
    </w:p>
    <w:p w14:paraId="1C2237D4" w14:textId="77777777" w:rsidR="00943428" w:rsidRPr="00F24378" w:rsidRDefault="00943428" w:rsidP="007948A0">
      <w:pPr>
        <w:rPr>
          <w:rStyle w:val="Cuerpodeltexto40"/>
          <w:b w:val="0"/>
          <w:bCs w:val="0"/>
        </w:rPr>
      </w:pPr>
      <w:bookmarkStart w:id="10" w:name="bookmark3"/>
    </w:p>
    <w:p w14:paraId="67C47FED" w14:textId="219B4183" w:rsidR="00943428" w:rsidRPr="00F24378" w:rsidRDefault="00943428" w:rsidP="00E933B9">
      <w:pPr>
        <w:pStyle w:val="Ttulo2"/>
      </w:pPr>
      <w:bookmarkStart w:id="11" w:name="_Toc149546746"/>
      <w:r w:rsidRPr="00F24378">
        <w:t>Precedencia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operadores</w:t>
      </w:r>
      <w:bookmarkEnd w:id="11"/>
      <w:r w:rsidR="00F24378">
        <w:t xml:space="preserve"> </w:t>
      </w:r>
    </w:p>
    <w:p w14:paraId="786CA4F9" w14:textId="0EE32992" w:rsidR="00943428" w:rsidRPr="00F24378" w:rsidRDefault="00943428" w:rsidP="00943428">
      <w:pPr>
        <w:rPr>
          <w:rStyle w:val="Cuerpodeltexto50"/>
          <w:color w:val="auto"/>
        </w:rPr>
      </w:pPr>
      <w:r w:rsidRPr="00F24378">
        <w:rPr>
          <w:rStyle w:val="Cuerpodeltexto50"/>
          <w:color w:val="auto"/>
        </w:rPr>
        <w:t>(</w:t>
      </w:r>
      <w:r w:rsidR="00B51832" w:rsidRPr="00F24378">
        <w:rPr>
          <w:rStyle w:val="Cuerpodeltexto50"/>
          <w:color w:val="auto"/>
        </w:rPr>
        <w:t>los</w:t>
      </w:r>
      <w:r w:rsidR="00F24378">
        <w:rPr>
          <w:rStyle w:val="Cuerpodeltexto50"/>
          <w:color w:val="auto"/>
        </w:rPr>
        <w:t xml:space="preserve"> </w:t>
      </w:r>
      <w:r w:rsidR="00B51832" w:rsidRPr="00F24378">
        <w:rPr>
          <w:rStyle w:val="Cuerpodeltexto50"/>
          <w:color w:val="auto"/>
        </w:rPr>
        <w:t>operadores</w:t>
      </w:r>
      <w:r w:rsidR="00F24378">
        <w:rPr>
          <w:rStyle w:val="Cuerpodeltexto50"/>
          <w:color w:val="auto"/>
        </w:rPr>
        <w:t xml:space="preserve"> </w:t>
      </w:r>
      <w:r w:rsidR="00B51832" w:rsidRPr="00F24378">
        <w:rPr>
          <w:rStyle w:val="Cuerpodeltexto50"/>
          <w:color w:val="auto"/>
        </w:rPr>
        <w:t>que</w:t>
      </w:r>
      <w:r w:rsidR="00F24378">
        <w:rPr>
          <w:rStyle w:val="Cuerpodeltexto50"/>
          <w:color w:val="auto"/>
        </w:rPr>
        <w:t xml:space="preserve"> </w:t>
      </w:r>
      <w:r w:rsidR="00B51832" w:rsidRPr="00F24378">
        <w:rPr>
          <w:rStyle w:val="Cuerpodeltexto50"/>
          <w:color w:val="auto"/>
        </w:rPr>
        <w:t>están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encima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se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ejecuta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antes,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los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del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mismo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nivel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se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evalúan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de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izquierda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a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derecha).</w:t>
      </w:r>
    </w:p>
    <w:p w14:paraId="7B01EAA6" w14:textId="77777777" w:rsidR="00943428" w:rsidRPr="00F24378" w:rsidRDefault="00943428" w:rsidP="00943428">
      <w:pPr>
        <w:rPr>
          <w:rStyle w:val="Cuerpodeltexto40"/>
          <w:b w:val="0"/>
          <w:bCs w:val="0"/>
          <w:color w:val="auto"/>
        </w:rPr>
      </w:pPr>
    </w:p>
    <w:tbl>
      <w:tblPr>
        <w:tblW w:w="8080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0"/>
      </w:tblGrid>
      <w:tr w:rsidR="007948A0" w:rsidRPr="00F24378" w14:paraId="2D3CD1C4" w14:textId="77777777" w:rsidTr="007948A0">
        <w:tc>
          <w:tcPr>
            <w:tcW w:w="8080" w:type="dxa"/>
            <w:shd w:val="clear" w:color="auto" w:fill="auto"/>
          </w:tcPr>
          <w:p w14:paraId="1393EECC" w14:textId="77777777" w:rsidR="00943428" w:rsidRPr="00F24378" w:rsidRDefault="00943428" w:rsidP="007948A0">
            <w:pPr>
              <w:ind w:left="318"/>
              <w:rPr>
                <w:rStyle w:val="Cuerpodeltexto40"/>
                <w:bCs w:val="0"/>
                <w:color w:val="auto"/>
              </w:rPr>
            </w:pPr>
            <w:r w:rsidRPr="00F24378">
              <w:rPr>
                <w:rStyle w:val="Cuerpodeltexto40"/>
                <w:bCs w:val="0"/>
                <w:color w:val="auto"/>
              </w:rPr>
              <w:t>INTERVAL</w:t>
            </w:r>
          </w:p>
        </w:tc>
      </w:tr>
      <w:tr w:rsidR="007948A0" w:rsidRPr="00F24378" w14:paraId="15560349" w14:textId="77777777" w:rsidTr="007948A0">
        <w:tc>
          <w:tcPr>
            <w:tcW w:w="8080" w:type="dxa"/>
            <w:shd w:val="clear" w:color="auto" w:fill="auto"/>
          </w:tcPr>
          <w:p w14:paraId="114814E3" w14:textId="14069D1D" w:rsidR="00943428" w:rsidRPr="00F24378" w:rsidRDefault="00943428" w:rsidP="007948A0">
            <w:pPr>
              <w:ind w:left="318"/>
              <w:rPr>
                <w:rStyle w:val="Cuerpodeltexto40"/>
                <w:bCs w:val="0"/>
                <w:color w:val="auto"/>
              </w:rPr>
            </w:pPr>
            <w:r w:rsidRPr="00F24378">
              <w:rPr>
                <w:rStyle w:val="Cuerpodeltexto40"/>
                <w:bCs w:val="0"/>
                <w:color w:val="auto"/>
              </w:rPr>
              <w:t>BINARY,</w:t>
            </w:r>
            <w:r w:rsidR="00F24378">
              <w:rPr>
                <w:rStyle w:val="Cuerpodeltexto40"/>
                <w:bCs w:val="0"/>
                <w:color w:val="auto"/>
              </w:rPr>
              <w:t xml:space="preserve"> </w:t>
            </w:r>
            <w:r w:rsidRPr="00F24378">
              <w:rPr>
                <w:rStyle w:val="Cuerpodeltexto40"/>
                <w:bCs w:val="0"/>
                <w:color w:val="auto"/>
              </w:rPr>
              <w:t>COLLATE</w:t>
            </w:r>
          </w:p>
        </w:tc>
      </w:tr>
      <w:tr w:rsidR="007948A0" w:rsidRPr="00F24378" w14:paraId="761BD361" w14:textId="77777777" w:rsidTr="007948A0">
        <w:tc>
          <w:tcPr>
            <w:tcW w:w="8080" w:type="dxa"/>
            <w:shd w:val="clear" w:color="auto" w:fill="auto"/>
          </w:tcPr>
          <w:p w14:paraId="1FC8D18D" w14:textId="77777777" w:rsidR="00943428" w:rsidRPr="00F24378" w:rsidRDefault="00943428" w:rsidP="007948A0">
            <w:pPr>
              <w:ind w:left="318"/>
              <w:rPr>
                <w:rStyle w:val="Cuerpodeltexto40"/>
                <w:bCs w:val="0"/>
                <w:color w:val="auto"/>
              </w:rPr>
            </w:pPr>
            <w:r w:rsidRPr="00F24378">
              <w:rPr>
                <w:rStyle w:val="Cuerpodeltexto40"/>
                <w:bCs w:val="0"/>
                <w:color w:val="auto"/>
              </w:rPr>
              <w:lastRenderedPageBreak/>
              <w:t>!</w:t>
            </w:r>
          </w:p>
        </w:tc>
      </w:tr>
      <w:tr w:rsidR="007948A0" w:rsidRPr="00F24378" w14:paraId="3C1767C4" w14:textId="77777777" w:rsidTr="007948A0">
        <w:tc>
          <w:tcPr>
            <w:tcW w:w="8080" w:type="dxa"/>
            <w:shd w:val="clear" w:color="auto" w:fill="auto"/>
          </w:tcPr>
          <w:p w14:paraId="2489232E" w14:textId="3A4CACF5" w:rsidR="00943428" w:rsidRPr="00F24378" w:rsidRDefault="00943428" w:rsidP="007948A0">
            <w:pPr>
              <w:ind w:left="318"/>
              <w:rPr>
                <w:rStyle w:val="Cuerpodeltexto40"/>
                <w:bCs w:val="0"/>
                <w:color w:val="auto"/>
              </w:rPr>
            </w:pPr>
            <w:r w:rsidRPr="00F24378">
              <w:rPr>
                <w:rStyle w:val="Cuerpodeltexto40"/>
                <w:bCs w:val="0"/>
                <w:color w:val="auto"/>
              </w:rPr>
              <w:t>-</w:t>
            </w:r>
            <w:r w:rsidR="00F24378">
              <w:rPr>
                <w:rStyle w:val="Cuerpodeltexto40"/>
                <w:bCs w:val="0"/>
                <w:color w:val="auto"/>
              </w:rPr>
              <w:t xml:space="preserve"> </w:t>
            </w:r>
            <w:r w:rsidRPr="00F24378">
              <w:rPr>
                <w:rStyle w:val="Cuerpodeltexto40"/>
                <w:bCs w:val="0"/>
                <w:color w:val="auto"/>
              </w:rPr>
              <w:t>(unary</w:t>
            </w:r>
            <w:r w:rsidR="00F24378">
              <w:rPr>
                <w:rStyle w:val="Cuerpodeltexto40"/>
                <w:bCs w:val="0"/>
                <w:color w:val="auto"/>
              </w:rPr>
              <w:t xml:space="preserve"> </w:t>
            </w:r>
            <w:r w:rsidRPr="00F24378">
              <w:rPr>
                <w:rStyle w:val="Cuerpodeltexto40"/>
                <w:bCs w:val="0"/>
                <w:color w:val="auto"/>
              </w:rPr>
              <w:t>minus),</w:t>
            </w:r>
            <w:r w:rsidR="00F24378">
              <w:rPr>
                <w:rStyle w:val="Cuerpodeltexto40"/>
                <w:bCs w:val="0"/>
                <w:color w:val="auto"/>
              </w:rPr>
              <w:t xml:space="preserve"> </w:t>
            </w:r>
            <w:r w:rsidRPr="00F24378">
              <w:rPr>
                <w:rStyle w:val="Cuerpodeltexto40"/>
                <w:bCs w:val="0"/>
                <w:color w:val="auto"/>
              </w:rPr>
              <w:t>~</w:t>
            </w:r>
            <w:r w:rsidR="00F24378">
              <w:rPr>
                <w:rStyle w:val="Cuerpodeltexto40"/>
                <w:bCs w:val="0"/>
                <w:color w:val="auto"/>
              </w:rPr>
              <w:t xml:space="preserve"> </w:t>
            </w:r>
            <w:r w:rsidRPr="00F24378">
              <w:rPr>
                <w:rStyle w:val="Cuerpodeltexto40"/>
                <w:bCs w:val="0"/>
                <w:color w:val="auto"/>
              </w:rPr>
              <w:t>(unary</w:t>
            </w:r>
            <w:r w:rsidR="00F24378">
              <w:rPr>
                <w:rStyle w:val="Cuerpodeltexto40"/>
                <w:bCs w:val="0"/>
                <w:color w:val="auto"/>
              </w:rPr>
              <w:t xml:space="preserve"> </w:t>
            </w:r>
            <w:r w:rsidRPr="00F24378">
              <w:rPr>
                <w:rStyle w:val="Cuerpodeltexto40"/>
                <w:bCs w:val="0"/>
                <w:color w:val="auto"/>
              </w:rPr>
              <w:t>bit</w:t>
            </w:r>
            <w:r w:rsidR="00F24378">
              <w:rPr>
                <w:rStyle w:val="Cuerpodeltexto40"/>
                <w:bCs w:val="0"/>
                <w:color w:val="auto"/>
              </w:rPr>
              <w:t xml:space="preserve"> </w:t>
            </w:r>
            <w:r w:rsidRPr="00F24378">
              <w:rPr>
                <w:rStyle w:val="Cuerpodeltexto40"/>
                <w:bCs w:val="0"/>
                <w:color w:val="auto"/>
              </w:rPr>
              <w:t>inversion)</w:t>
            </w:r>
          </w:p>
        </w:tc>
      </w:tr>
      <w:tr w:rsidR="007948A0" w:rsidRPr="00F24378" w14:paraId="089FD5B4" w14:textId="77777777" w:rsidTr="007948A0">
        <w:tc>
          <w:tcPr>
            <w:tcW w:w="8080" w:type="dxa"/>
            <w:shd w:val="clear" w:color="auto" w:fill="auto"/>
          </w:tcPr>
          <w:p w14:paraId="68F48BB0" w14:textId="77777777" w:rsidR="00943428" w:rsidRPr="00F24378" w:rsidRDefault="00943428" w:rsidP="007948A0">
            <w:pPr>
              <w:ind w:left="318"/>
              <w:rPr>
                <w:rStyle w:val="Cuerpodeltexto40"/>
                <w:bCs w:val="0"/>
                <w:color w:val="auto"/>
              </w:rPr>
            </w:pPr>
            <w:r w:rsidRPr="00F24378">
              <w:rPr>
                <w:rStyle w:val="Cuerpodeltexto40"/>
                <w:bCs w:val="0"/>
                <w:color w:val="auto"/>
              </w:rPr>
              <w:t>^</w:t>
            </w:r>
          </w:p>
        </w:tc>
      </w:tr>
      <w:tr w:rsidR="007948A0" w:rsidRPr="00F24378" w14:paraId="0C4C35EB" w14:textId="77777777" w:rsidTr="007948A0">
        <w:tc>
          <w:tcPr>
            <w:tcW w:w="8080" w:type="dxa"/>
            <w:shd w:val="clear" w:color="auto" w:fill="auto"/>
          </w:tcPr>
          <w:p w14:paraId="76D60A0B" w14:textId="1FC2E635" w:rsidR="00943428" w:rsidRPr="00F24378" w:rsidRDefault="00943428" w:rsidP="007948A0">
            <w:pPr>
              <w:ind w:left="318"/>
              <w:rPr>
                <w:rStyle w:val="Cuerpodeltexto40"/>
                <w:bCs w:val="0"/>
                <w:color w:val="auto"/>
              </w:rPr>
            </w:pPr>
            <w:r w:rsidRPr="00F24378">
              <w:rPr>
                <w:rStyle w:val="Cuerpodeltexto40"/>
                <w:bCs w:val="0"/>
                <w:color w:val="auto"/>
              </w:rPr>
              <w:t>*,</w:t>
            </w:r>
            <w:r w:rsidR="00F24378">
              <w:rPr>
                <w:rStyle w:val="Cuerpodeltexto40"/>
                <w:bCs w:val="0"/>
                <w:color w:val="auto"/>
              </w:rPr>
              <w:t xml:space="preserve"> </w:t>
            </w:r>
            <w:r w:rsidRPr="00F24378">
              <w:rPr>
                <w:rStyle w:val="Cuerpodeltexto40"/>
                <w:bCs w:val="0"/>
                <w:color w:val="auto"/>
              </w:rPr>
              <w:t>/,</w:t>
            </w:r>
            <w:r w:rsidR="00F24378">
              <w:rPr>
                <w:rStyle w:val="Cuerpodeltexto40"/>
                <w:bCs w:val="0"/>
                <w:color w:val="auto"/>
              </w:rPr>
              <w:t xml:space="preserve"> </w:t>
            </w:r>
            <w:r w:rsidRPr="00F24378">
              <w:rPr>
                <w:rStyle w:val="Cuerpodeltexto40"/>
                <w:bCs w:val="0"/>
                <w:color w:val="auto"/>
              </w:rPr>
              <w:t>DIV,</w:t>
            </w:r>
            <w:r w:rsidR="00F24378">
              <w:rPr>
                <w:rStyle w:val="Cuerpodeltexto40"/>
                <w:bCs w:val="0"/>
                <w:color w:val="auto"/>
              </w:rPr>
              <w:t xml:space="preserve"> </w:t>
            </w:r>
            <w:r w:rsidRPr="00F24378">
              <w:rPr>
                <w:rStyle w:val="Cuerpodeltexto40"/>
                <w:bCs w:val="0"/>
                <w:color w:val="auto"/>
              </w:rPr>
              <w:t>%,</w:t>
            </w:r>
            <w:r w:rsidR="00F24378">
              <w:rPr>
                <w:rStyle w:val="Cuerpodeltexto40"/>
                <w:bCs w:val="0"/>
                <w:color w:val="auto"/>
              </w:rPr>
              <w:t xml:space="preserve"> </w:t>
            </w:r>
            <w:r w:rsidRPr="00F24378">
              <w:rPr>
                <w:rStyle w:val="Cuerpodeltexto40"/>
                <w:bCs w:val="0"/>
                <w:color w:val="auto"/>
              </w:rPr>
              <w:t>MOD</w:t>
            </w:r>
          </w:p>
        </w:tc>
      </w:tr>
      <w:tr w:rsidR="007948A0" w:rsidRPr="00F24378" w14:paraId="10F9D678" w14:textId="77777777" w:rsidTr="007948A0">
        <w:tc>
          <w:tcPr>
            <w:tcW w:w="8080" w:type="dxa"/>
            <w:shd w:val="clear" w:color="auto" w:fill="auto"/>
          </w:tcPr>
          <w:p w14:paraId="62BD3DD4" w14:textId="70703A9F" w:rsidR="00943428" w:rsidRPr="00F24378" w:rsidRDefault="00943428" w:rsidP="007948A0">
            <w:pPr>
              <w:ind w:left="318"/>
              <w:rPr>
                <w:rStyle w:val="Cuerpodeltexto40"/>
                <w:bCs w:val="0"/>
                <w:color w:val="auto"/>
              </w:rPr>
            </w:pPr>
            <w:r w:rsidRPr="00F24378">
              <w:rPr>
                <w:rStyle w:val="Cuerpodeltexto40"/>
                <w:bCs w:val="0"/>
                <w:color w:val="auto"/>
              </w:rPr>
              <w:t>-,</w:t>
            </w:r>
            <w:r w:rsidR="00F24378">
              <w:rPr>
                <w:rStyle w:val="Cuerpodeltexto40"/>
                <w:bCs w:val="0"/>
                <w:color w:val="auto"/>
              </w:rPr>
              <w:t xml:space="preserve"> </w:t>
            </w:r>
            <w:r w:rsidRPr="00F24378">
              <w:rPr>
                <w:rStyle w:val="Cuerpodeltexto40"/>
                <w:bCs w:val="0"/>
                <w:color w:val="auto"/>
              </w:rPr>
              <w:t>+</w:t>
            </w:r>
          </w:p>
        </w:tc>
      </w:tr>
      <w:tr w:rsidR="007948A0" w:rsidRPr="00F24378" w14:paraId="7586CF80" w14:textId="77777777" w:rsidTr="007948A0">
        <w:tc>
          <w:tcPr>
            <w:tcW w:w="8080" w:type="dxa"/>
            <w:shd w:val="clear" w:color="auto" w:fill="auto"/>
          </w:tcPr>
          <w:p w14:paraId="5BA57503" w14:textId="53283C47" w:rsidR="00943428" w:rsidRPr="00F24378" w:rsidRDefault="00943428" w:rsidP="007948A0">
            <w:pPr>
              <w:ind w:left="318"/>
              <w:rPr>
                <w:rStyle w:val="Cuerpodeltexto40"/>
                <w:bCs w:val="0"/>
                <w:color w:val="auto"/>
              </w:rPr>
            </w:pPr>
            <w:r w:rsidRPr="00F24378">
              <w:rPr>
                <w:rStyle w:val="Cuerpodeltexto40"/>
                <w:bCs w:val="0"/>
                <w:color w:val="auto"/>
              </w:rPr>
              <w:t>&lt;&lt;,</w:t>
            </w:r>
            <w:r w:rsidR="00F24378">
              <w:rPr>
                <w:rStyle w:val="Cuerpodeltexto40"/>
                <w:bCs w:val="0"/>
                <w:color w:val="auto"/>
              </w:rPr>
              <w:t xml:space="preserve"> </w:t>
            </w:r>
            <w:r w:rsidRPr="00F24378">
              <w:rPr>
                <w:rStyle w:val="Cuerpodeltexto40"/>
                <w:bCs w:val="0"/>
                <w:color w:val="auto"/>
              </w:rPr>
              <w:t>&gt;&gt;</w:t>
            </w:r>
          </w:p>
        </w:tc>
      </w:tr>
      <w:tr w:rsidR="007948A0" w:rsidRPr="00F24378" w14:paraId="790DA284" w14:textId="77777777" w:rsidTr="007948A0">
        <w:tc>
          <w:tcPr>
            <w:tcW w:w="8080" w:type="dxa"/>
            <w:shd w:val="clear" w:color="auto" w:fill="auto"/>
          </w:tcPr>
          <w:p w14:paraId="4FD3526B" w14:textId="77777777" w:rsidR="00943428" w:rsidRPr="00F24378" w:rsidRDefault="00943428" w:rsidP="007948A0">
            <w:pPr>
              <w:ind w:left="318"/>
              <w:rPr>
                <w:rStyle w:val="Cuerpodeltexto40"/>
                <w:bCs w:val="0"/>
                <w:color w:val="auto"/>
              </w:rPr>
            </w:pPr>
            <w:r w:rsidRPr="00F24378">
              <w:rPr>
                <w:rStyle w:val="Cuerpodeltexto40"/>
                <w:bCs w:val="0"/>
                <w:color w:val="auto"/>
              </w:rPr>
              <w:t>&amp;</w:t>
            </w:r>
          </w:p>
        </w:tc>
      </w:tr>
      <w:tr w:rsidR="007948A0" w:rsidRPr="00F24378" w14:paraId="4E7544CB" w14:textId="77777777" w:rsidTr="007948A0">
        <w:tc>
          <w:tcPr>
            <w:tcW w:w="8080" w:type="dxa"/>
            <w:shd w:val="clear" w:color="auto" w:fill="auto"/>
          </w:tcPr>
          <w:p w14:paraId="1B20A561" w14:textId="77777777" w:rsidR="00943428" w:rsidRPr="00F24378" w:rsidRDefault="00943428" w:rsidP="007948A0">
            <w:pPr>
              <w:ind w:left="318"/>
              <w:rPr>
                <w:rStyle w:val="Cuerpodeltexto40"/>
                <w:bCs w:val="0"/>
                <w:color w:val="auto"/>
              </w:rPr>
            </w:pPr>
            <w:r w:rsidRPr="00F24378">
              <w:rPr>
                <w:rStyle w:val="Cuerpodeltexto40"/>
                <w:bCs w:val="0"/>
                <w:color w:val="auto"/>
              </w:rPr>
              <w:t>|</w:t>
            </w:r>
          </w:p>
        </w:tc>
      </w:tr>
      <w:tr w:rsidR="007948A0" w:rsidRPr="00F24378" w14:paraId="4DD5F2E2" w14:textId="77777777" w:rsidTr="007948A0">
        <w:tc>
          <w:tcPr>
            <w:tcW w:w="8080" w:type="dxa"/>
            <w:shd w:val="clear" w:color="auto" w:fill="auto"/>
          </w:tcPr>
          <w:p w14:paraId="03DCEF53" w14:textId="5E651026" w:rsidR="00943428" w:rsidRPr="00F24378" w:rsidRDefault="00943428" w:rsidP="007948A0">
            <w:pPr>
              <w:ind w:left="318"/>
              <w:rPr>
                <w:rStyle w:val="Cuerpodeltexto40"/>
                <w:bCs w:val="0"/>
                <w:color w:val="auto"/>
              </w:rPr>
            </w:pPr>
            <w:r w:rsidRPr="00F24378">
              <w:rPr>
                <w:rStyle w:val="Cuerpodeltexto40"/>
                <w:bCs w:val="0"/>
                <w:color w:val="auto"/>
              </w:rPr>
              <w:t>=</w:t>
            </w:r>
            <w:r w:rsidR="00F24378">
              <w:rPr>
                <w:rStyle w:val="Cuerpodeltexto40"/>
                <w:bCs w:val="0"/>
                <w:color w:val="auto"/>
              </w:rPr>
              <w:t xml:space="preserve"> </w:t>
            </w:r>
            <w:r w:rsidRPr="00F24378">
              <w:rPr>
                <w:rStyle w:val="Cuerpodeltexto40"/>
                <w:bCs w:val="0"/>
                <w:color w:val="auto"/>
              </w:rPr>
              <w:t>(comparison),</w:t>
            </w:r>
            <w:r w:rsidR="00F24378">
              <w:rPr>
                <w:rStyle w:val="Cuerpodeltexto40"/>
                <w:bCs w:val="0"/>
                <w:color w:val="auto"/>
              </w:rPr>
              <w:t xml:space="preserve"> </w:t>
            </w:r>
            <w:r w:rsidRPr="00F24378">
              <w:rPr>
                <w:rStyle w:val="Cuerpodeltexto40"/>
                <w:bCs w:val="0"/>
                <w:color w:val="auto"/>
              </w:rPr>
              <w:t>&lt;=&gt;,</w:t>
            </w:r>
            <w:r w:rsidR="00F24378">
              <w:rPr>
                <w:rStyle w:val="Cuerpodeltexto40"/>
                <w:bCs w:val="0"/>
                <w:color w:val="auto"/>
              </w:rPr>
              <w:t xml:space="preserve"> </w:t>
            </w:r>
            <w:r w:rsidRPr="00F24378">
              <w:rPr>
                <w:rStyle w:val="Cuerpodeltexto40"/>
                <w:bCs w:val="0"/>
                <w:color w:val="auto"/>
              </w:rPr>
              <w:t>&gt;=,</w:t>
            </w:r>
            <w:r w:rsidR="00F24378">
              <w:rPr>
                <w:rStyle w:val="Cuerpodeltexto40"/>
                <w:bCs w:val="0"/>
                <w:color w:val="auto"/>
              </w:rPr>
              <w:t xml:space="preserve"> </w:t>
            </w:r>
            <w:r w:rsidRPr="00F24378">
              <w:rPr>
                <w:rStyle w:val="Cuerpodeltexto40"/>
                <w:bCs w:val="0"/>
                <w:color w:val="auto"/>
              </w:rPr>
              <w:t>&gt;,</w:t>
            </w:r>
            <w:r w:rsidR="00F24378">
              <w:rPr>
                <w:rStyle w:val="Cuerpodeltexto40"/>
                <w:bCs w:val="0"/>
                <w:color w:val="auto"/>
              </w:rPr>
              <w:t xml:space="preserve"> </w:t>
            </w:r>
            <w:r w:rsidRPr="00F24378">
              <w:rPr>
                <w:rStyle w:val="Cuerpodeltexto40"/>
                <w:bCs w:val="0"/>
                <w:color w:val="auto"/>
              </w:rPr>
              <w:t>&lt;=,</w:t>
            </w:r>
            <w:r w:rsidR="00F24378">
              <w:rPr>
                <w:rStyle w:val="Cuerpodeltexto40"/>
                <w:bCs w:val="0"/>
                <w:color w:val="auto"/>
              </w:rPr>
              <w:t xml:space="preserve"> </w:t>
            </w:r>
            <w:r w:rsidRPr="00F24378">
              <w:rPr>
                <w:rStyle w:val="Cuerpodeltexto40"/>
                <w:bCs w:val="0"/>
                <w:color w:val="auto"/>
              </w:rPr>
              <w:t>&lt;,</w:t>
            </w:r>
            <w:r w:rsidR="00F24378">
              <w:rPr>
                <w:rStyle w:val="Cuerpodeltexto40"/>
                <w:bCs w:val="0"/>
                <w:color w:val="auto"/>
              </w:rPr>
              <w:t xml:space="preserve"> </w:t>
            </w:r>
            <w:r w:rsidRPr="00F24378">
              <w:rPr>
                <w:rStyle w:val="Cuerpodeltexto40"/>
                <w:bCs w:val="0"/>
                <w:color w:val="auto"/>
              </w:rPr>
              <w:t>&lt;&gt;,</w:t>
            </w:r>
            <w:r w:rsidR="00F24378">
              <w:rPr>
                <w:rStyle w:val="Cuerpodeltexto40"/>
                <w:bCs w:val="0"/>
                <w:color w:val="auto"/>
              </w:rPr>
              <w:t xml:space="preserve"> </w:t>
            </w:r>
            <w:r w:rsidRPr="00F24378">
              <w:rPr>
                <w:rStyle w:val="Cuerpodeltexto40"/>
                <w:bCs w:val="0"/>
                <w:color w:val="auto"/>
              </w:rPr>
              <w:t>!=,</w:t>
            </w:r>
            <w:r w:rsidR="00F24378">
              <w:rPr>
                <w:rStyle w:val="Cuerpodeltexto40"/>
                <w:bCs w:val="0"/>
                <w:color w:val="auto"/>
              </w:rPr>
              <w:t xml:space="preserve"> </w:t>
            </w:r>
            <w:r w:rsidRPr="00F24378">
              <w:rPr>
                <w:rStyle w:val="Cuerpodeltexto40"/>
                <w:bCs w:val="0"/>
                <w:color w:val="auto"/>
              </w:rPr>
              <w:t>IS,</w:t>
            </w:r>
            <w:r w:rsidR="00F24378">
              <w:rPr>
                <w:rStyle w:val="Cuerpodeltexto40"/>
                <w:bCs w:val="0"/>
                <w:color w:val="auto"/>
              </w:rPr>
              <w:t xml:space="preserve"> </w:t>
            </w:r>
            <w:r w:rsidRPr="00F24378">
              <w:rPr>
                <w:rStyle w:val="Cuerpodeltexto40"/>
                <w:bCs w:val="0"/>
                <w:color w:val="auto"/>
              </w:rPr>
              <w:t>LIKE,</w:t>
            </w:r>
            <w:r w:rsidR="00F24378">
              <w:rPr>
                <w:rStyle w:val="Cuerpodeltexto40"/>
                <w:bCs w:val="0"/>
                <w:color w:val="auto"/>
              </w:rPr>
              <w:t xml:space="preserve"> </w:t>
            </w:r>
            <w:r w:rsidRPr="00F24378">
              <w:rPr>
                <w:rStyle w:val="Cuerpodeltexto40"/>
                <w:bCs w:val="0"/>
                <w:color w:val="auto"/>
              </w:rPr>
              <w:t>REGEXP,</w:t>
            </w:r>
            <w:r w:rsidR="00F24378">
              <w:rPr>
                <w:rStyle w:val="Cuerpodeltexto40"/>
                <w:bCs w:val="0"/>
                <w:color w:val="auto"/>
              </w:rPr>
              <w:t xml:space="preserve"> </w:t>
            </w:r>
            <w:r w:rsidRPr="00F24378">
              <w:rPr>
                <w:rStyle w:val="Cuerpodeltexto40"/>
                <w:bCs w:val="0"/>
                <w:color w:val="auto"/>
              </w:rPr>
              <w:t>IN</w:t>
            </w:r>
          </w:p>
        </w:tc>
      </w:tr>
      <w:tr w:rsidR="007948A0" w:rsidRPr="00F24378" w14:paraId="07465FC1" w14:textId="77777777" w:rsidTr="007948A0">
        <w:tc>
          <w:tcPr>
            <w:tcW w:w="8080" w:type="dxa"/>
            <w:shd w:val="clear" w:color="auto" w:fill="auto"/>
          </w:tcPr>
          <w:p w14:paraId="23D396A1" w14:textId="572D2CF4" w:rsidR="00943428" w:rsidRPr="00F24378" w:rsidRDefault="00943428" w:rsidP="007948A0">
            <w:pPr>
              <w:ind w:left="318"/>
              <w:rPr>
                <w:rStyle w:val="Cuerpodeltexto40"/>
                <w:bCs w:val="0"/>
                <w:color w:val="auto"/>
              </w:rPr>
            </w:pPr>
            <w:r w:rsidRPr="00F24378">
              <w:rPr>
                <w:rStyle w:val="Cuerpodeltexto40"/>
                <w:bCs w:val="0"/>
                <w:color w:val="auto"/>
              </w:rPr>
              <w:t>BETWEEN,</w:t>
            </w:r>
            <w:r w:rsidR="00F24378">
              <w:rPr>
                <w:rStyle w:val="Cuerpodeltexto40"/>
                <w:bCs w:val="0"/>
                <w:color w:val="auto"/>
              </w:rPr>
              <w:t xml:space="preserve"> </w:t>
            </w:r>
            <w:r w:rsidRPr="00F24378">
              <w:rPr>
                <w:rStyle w:val="Cuerpodeltexto40"/>
                <w:bCs w:val="0"/>
                <w:color w:val="auto"/>
              </w:rPr>
              <w:t>CASE,</w:t>
            </w:r>
            <w:r w:rsidR="00F24378">
              <w:rPr>
                <w:rStyle w:val="Cuerpodeltexto40"/>
                <w:bCs w:val="0"/>
                <w:color w:val="auto"/>
              </w:rPr>
              <w:t xml:space="preserve"> </w:t>
            </w:r>
            <w:r w:rsidRPr="00F24378">
              <w:rPr>
                <w:rStyle w:val="Cuerpodeltexto40"/>
                <w:bCs w:val="0"/>
                <w:color w:val="auto"/>
              </w:rPr>
              <w:t>WHEN,</w:t>
            </w:r>
            <w:r w:rsidR="00F24378">
              <w:rPr>
                <w:rStyle w:val="Cuerpodeltexto40"/>
                <w:bCs w:val="0"/>
                <w:color w:val="auto"/>
              </w:rPr>
              <w:t xml:space="preserve"> </w:t>
            </w:r>
            <w:r w:rsidRPr="00F24378">
              <w:rPr>
                <w:rStyle w:val="Cuerpodeltexto40"/>
                <w:bCs w:val="0"/>
                <w:color w:val="auto"/>
              </w:rPr>
              <w:t>THEN,</w:t>
            </w:r>
            <w:r w:rsidR="00F24378">
              <w:rPr>
                <w:rStyle w:val="Cuerpodeltexto40"/>
                <w:bCs w:val="0"/>
                <w:color w:val="auto"/>
              </w:rPr>
              <w:t xml:space="preserve"> </w:t>
            </w:r>
            <w:r w:rsidRPr="00F24378">
              <w:rPr>
                <w:rStyle w:val="Cuerpodeltexto40"/>
                <w:bCs w:val="0"/>
                <w:color w:val="auto"/>
              </w:rPr>
              <w:t>ELSE</w:t>
            </w:r>
          </w:p>
        </w:tc>
      </w:tr>
      <w:tr w:rsidR="007948A0" w:rsidRPr="00F24378" w14:paraId="33735EB1" w14:textId="77777777" w:rsidTr="007948A0">
        <w:tc>
          <w:tcPr>
            <w:tcW w:w="8080" w:type="dxa"/>
            <w:shd w:val="clear" w:color="auto" w:fill="auto"/>
          </w:tcPr>
          <w:p w14:paraId="31D42A9C" w14:textId="77777777" w:rsidR="00943428" w:rsidRPr="00F24378" w:rsidRDefault="00943428" w:rsidP="007948A0">
            <w:pPr>
              <w:ind w:left="318"/>
              <w:rPr>
                <w:rStyle w:val="Cuerpodeltexto40"/>
                <w:bCs w:val="0"/>
                <w:color w:val="auto"/>
              </w:rPr>
            </w:pPr>
            <w:r w:rsidRPr="00F24378">
              <w:rPr>
                <w:rStyle w:val="Cuerpodeltexto40"/>
                <w:bCs w:val="0"/>
                <w:color w:val="auto"/>
              </w:rPr>
              <w:t>NOT</w:t>
            </w:r>
          </w:p>
        </w:tc>
      </w:tr>
      <w:tr w:rsidR="007948A0" w:rsidRPr="00F24378" w14:paraId="01B26640" w14:textId="77777777" w:rsidTr="007948A0">
        <w:tc>
          <w:tcPr>
            <w:tcW w:w="8080" w:type="dxa"/>
            <w:shd w:val="clear" w:color="auto" w:fill="auto"/>
          </w:tcPr>
          <w:p w14:paraId="6C0472BB" w14:textId="72C7E296" w:rsidR="00943428" w:rsidRPr="00F24378" w:rsidRDefault="00943428" w:rsidP="007948A0">
            <w:pPr>
              <w:ind w:left="318"/>
              <w:rPr>
                <w:rStyle w:val="Cuerpodeltexto40"/>
                <w:bCs w:val="0"/>
                <w:color w:val="auto"/>
              </w:rPr>
            </w:pPr>
            <w:r w:rsidRPr="00F24378">
              <w:rPr>
                <w:rStyle w:val="Cuerpodeltexto40"/>
                <w:bCs w:val="0"/>
                <w:color w:val="auto"/>
              </w:rPr>
              <w:t>AND,</w:t>
            </w:r>
            <w:r w:rsidR="00F24378">
              <w:rPr>
                <w:rStyle w:val="Cuerpodeltexto40"/>
                <w:bCs w:val="0"/>
                <w:color w:val="auto"/>
              </w:rPr>
              <w:t xml:space="preserve"> </w:t>
            </w:r>
            <w:r w:rsidRPr="00F24378">
              <w:rPr>
                <w:rStyle w:val="Cuerpodeltexto40"/>
                <w:bCs w:val="0"/>
                <w:color w:val="auto"/>
              </w:rPr>
              <w:t>&amp;&amp;</w:t>
            </w:r>
          </w:p>
        </w:tc>
      </w:tr>
      <w:tr w:rsidR="007948A0" w:rsidRPr="00F24378" w14:paraId="6489B5A8" w14:textId="77777777" w:rsidTr="007948A0">
        <w:tc>
          <w:tcPr>
            <w:tcW w:w="8080" w:type="dxa"/>
            <w:shd w:val="clear" w:color="auto" w:fill="auto"/>
          </w:tcPr>
          <w:p w14:paraId="34095189" w14:textId="77777777" w:rsidR="00943428" w:rsidRPr="00F24378" w:rsidRDefault="00943428" w:rsidP="007948A0">
            <w:pPr>
              <w:ind w:left="318"/>
              <w:rPr>
                <w:rStyle w:val="Cuerpodeltexto40"/>
                <w:bCs w:val="0"/>
                <w:color w:val="auto"/>
              </w:rPr>
            </w:pPr>
            <w:r w:rsidRPr="00F24378">
              <w:rPr>
                <w:rStyle w:val="Cuerpodeltexto40"/>
                <w:bCs w:val="0"/>
                <w:color w:val="auto"/>
              </w:rPr>
              <w:t>XOR</w:t>
            </w:r>
          </w:p>
        </w:tc>
      </w:tr>
      <w:tr w:rsidR="007948A0" w:rsidRPr="00F24378" w14:paraId="47CFAC10" w14:textId="77777777" w:rsidTr="007948A0">
        <w:tc>
          <w:tcPr>
            <w:tcW w:w="8080" w:type="dxa"/>
            <w:shd w:val="clear" w:color="auto" w:fill="auto"/>
          </w:tcPr>
          <w:p w14:paraId="120AEA6A" w14:textId="056DB667" w:rsidR="00943428" w:rsidRPr="00F24378" w:rsidRDefault="00943428" w:rsidP="007948A0">
            <w:pPr>
              <w:ind w:left="318"/>
              <w:rPr>
                <w:rStyle w:val="Cuerpodeltexto40"/>
                <w:bCs w:val="0"/>
                <w:color w:val="auto"/>
              </w:rPr>
            </w:pPr>
            <w:r w:rsidRPr="00F24378">
              <w:rPr>
                <w:rStyle w:val="Cuerpodeltexto40"/>
                <w:bCs w:val="0"/>
                <w:color w:val="auto"/>
              </w:rPr>
              <w:t>OR,</w:t>
            </w:r>
            <w:r w:rsidR="00F24378">
              <w:rPr>
                <w:rStyle w:val="Cuerpodeltexto40"/>
                <w:bCs w:val="0"/>
                <w:color w:val="auto"/>
              </w:rPr>
              <w:t xml:space="preserve"> </w:t>
            </w:r>
            <w:r w:rsidRPr="00F24378">
              <w:rPr>
                <w:rStyle w:val="Cuerpodeltexto40"/>
                <w:bCs w:val="0"/>
                <w:color w:val="auto"/>
              </w:rPr>
              <w:t>||</w:t>
            </w:r>
          </w:p>
        </w:tc>
      </w:tr>
      <w:tr w:rsidR="007948A0" w:rsidRPr="00F24378" w14:paraId="3DC2C86E" w14:textId="77777777" w:rsidTr="007948A0">
        <w:tc>
          <w:tcPr>
            <w:tcW w:w="8080" w:type="dxa"/>
            <w:shd w:val="clear" w:color="auto" w:fill="auto"/>
          </w:tcPr>
          <w:p w14:paraId="0508CD90" w14:textId="02C86CFB" w:rsidR="00943428" w:rsidRPr="00F24378" w:rsidRDefault="00943428" w:rsidP="007948A0">
            <w:pPr>
              <w:ind w:left="318"/>
              <w:rPr>
                <w:rStyle w:val="Cuerpodeltexto40"/>
                <w:bCs w:val="0"/>
                <w:color w:val="auto"/>
              </w:rPr>
            </w:pPr>
            <w:r w:rsidRPr="00F24378">
              <w:rPr>
                <w:rStyle w:val="Cuerpodeltexto40"/>
                <w:bCs w:val="0"/>
                <w:color w:val="auto"/>
              </w:rPr>
              <w:t>=</w:t>
            </w:r>
            <w:r w:rsidR="00F24378">
              <w:rPr>
                <w:rStyle w:val="Cuerpodeltexto40"/>
                <w:bCs w:val="0"/>
                <w:color w:val="auto"/>
              </w:rPr>
              <w:t xml:space="preserve"> </w:t>
            </w:r>
            <w:r w:rsidRPr="00F24378">
              <w:rPr>
                <w:rStyle w:val="Cuerpodeltexto40"/>
                <w:bCs w:val="0"/>
                <w:color w:val="auto"/>
              </w:rPr>
              <w:t>(assignment),</w:t>
            </w:r>
            <w:r w:rsidR="00F24378">
              <w:rPr>
                <w:rStyle w:val="Cuerpodeltexto40"/>
                <w:bCs w:val="0"/>
                <w:color w:val="auto"/>
              </w:rPr>
              <w:t xml:space="preserve"> </w:t>
            </w:r>
            <w:r w:rsidRPr="00F24378">
              <w:rPr>
                <w:rStyle w:val="Cuerpodeltexto40"/>
                <w:bCs w:val="0"/>
                <w:color w:val="auto"/>
              </w:rPr>
              <w:t>:=</w:t>
            </w:r>
          </w:p>
        </w:tc>
      </w:tr>
    </w:tbl>
    <w:p w14:paraId="749009DC" w14:textId="77777777" w:rsidR="00B51832" w:rsidRPr="00F24378" w:rsidRDefault="00B51832" w:rsidP="00B51832"/>
    <w:p w14:paraId="54D73E52" w14:textId="207B6086" w:rsidR="00B51832" w:rsidRPr="00F24378" w:rsidRDefault="00B51832" w:rsidP="00B51832">
      <w:pPr>
        <w:pStyle w:val="Ttulo2"/>
      </w:pPr>
      <w:bookmarkStart w:id="12" w:name="_Toc149546747"/>
      <w:r w:rsidRPr="00F24378">
        <w:t>Orden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ejecución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comandos</w:t>
      </w:r>
      <w:bookmarkEnd w:id="12"/>
    </w:p>
    <w:p w14:paraId="607EC44D" w14:textId="12593594" w:rsidR="00B51832" w:rsidRPr="00F24378" w:rsidRDefault="00B51832" w:rsidP="00B51832">
      <w:pPr>
        <w:rPr>
          <w:rStyle w:val="Cuerpodeltexto50"/>
          <w:color w:val="auto"/>
        </w:rPr>
      </w:pPr>
      <w:r w:rsidRPr="00F24378">
        <w:rPr>
          <w:rStyle w:val="Cuerpodeltexto50"/>
          <w:color w:val="auto"/>
        </w:rPr>
        <w:t>Dada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una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sentencia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SQL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de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selección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que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incluye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todas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las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posibles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cláusulas,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el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orden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de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ejecución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de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las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mismas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es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el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siguiente:</w:t>
      </w:r>
    </w:p>
    <w:p w14:paraId="7A3DA91E" w14:textId="77777777" w:rsidR="00B51832" w:rsidRPr="00F24378" w:rsidRDefault="00B51832" w:rsidP="00B51832">
      <w:pPr>
        <w:rPr>
          <w:rStyle w:val="Cuerpodeltexto50"/>
          <w:color w:val="auto"/>
        </w:rPr>
      </w:pPr>
    </w:p>
    <w:p w14:paraId="2A8DDA5D" w14:textId="0A71C67C" w:rsidR="00B51832" w:rsidRPr="00F24378" w:rsidRDefault="00F24378" w:rsidP="00DD6C92">
      <w:pPr>
        <w:pStyle w:val="Lista4"/>
        <w:rPr>
          <w:rStyle w:val="Cuerpodeltexto50"/>
          <w:color w:val="auto"/>
        </w:rPr>
      </w:pPr>
      <w:r>
        <w:rPr>
          <w:rStyle w:val="Cuerpodeltexto50"/>
          <w:color w:val="auto"/>
        </w:rPr>
        <w:t xml:space="preserve">    </w:t>
      </w:r>
      <w:r w:rsidR="00B51832" w:rsidRPr="00F24378">
        <w:rPr>
          <w:rStyle w:val="Cuerpodeltexto50"/>
          <w:color w:val="auto"/>
        </w:rPr>
        <w:t>Cláusula</w:t>
      </w:r>
      <w:r>
        <w:rPr>
          <w:rStyle w:val="Cuerpodeltexto50"/>
          <w:color w:val="auto"/>
        </w:rPr>
        <w:t xml:space="preserve"> </w:t>
      </w:r>
      <w:r w:rsidR="00B51832" w:rsidRPr="00F24378">
        <w:rPr>
          <w:rStyle w:val="Cuerpodeltexto50"/>
          <w:color w:val="auto"/>
        </w:rPr>
        <w:t>FROM</w:t>
      </w:r>
    </w:p>
    <w:p w14:paraId="1EFEDC02" w14:textId="541C405A" w:rsidR="00B51832" w:rsidRPr="00F24378" w:rsidRDefault="00F24378" w:rsidP="00DD6C92">
      <w:pPr>
        <w:pStyle w:val="Lista4"/>
        <w:rPr>
          <w:rStyle w:val="Cuerpodeltexto50"/>
          <w:color w:val="auto"/>
        </w:rPr>
      </w:pPr>
      <w:r>
        <w:rPr>
          <w:rStyle w:val="Cuerpodeltexto50"/>
          <w:color w:val="auto"/>
        </w:rPr>
        <w:t xml:space="preserve">    </w:t>
      </w:r>
      <w:r w:rsidR="00B51832" w:rsidRPr="00F24378">
        <w:rPr>
          <w:rStyle w:val="Cuerpodeltexto50"/>
          <w:color w:val="auto"/>
        </w:rPr>
        <w:t>Cláusula</w:t>
      </w:r>
      <w:r>
        <w:rPr>
          <w:rStyle w:val="Cuerpodeltexto50"/>
          <w:color w:val="auto"/>
        </w:rPr>
        <w:t xml:space="preserve"> </w:t>
      </w:r>
      <w:r w:rsidR="00B51832" w:rsidRPr="00F24378">
        <w:rPr>
          <w:rStyle w:val="Cuerpodeltexto50"/>
          <w:color w:val="auto"/>
        </w:rPr>
        <w:t>WHERE</w:t>
      </w:r>
    </w:p>
    <w:p w14:paraId="324AF160" w14:textId="23383569" w:rsidR="00B51832" w:rsidRPr="00F24378" w:rsidRDefault="00F24378" w:rsidP="00DD6C92">
      <w:pPr>
        <w:pStyle w:val="Lista4"/>
        <w:rPr>
          <w:rStyle w:val="Cuerpodeltexto50"/>
          <w:color w:val="auto"/>
        </w:rPr>
      </w:pPr>
      <w:r>
        <w:rPr>
          <w:rStyle w:val="Cuerpodeltexto50"/>
          <w:color w:val="auto"/>
        </w:rPr>
        <w:t xml:space="preserve">    </w:t>
      </w:r>
      <w:r w:rsidR="00B51832" w:rsidRPr="00F24378">
        <w:rPr>
          <w:rStyle w:val="Cuerpodeltexto50"/>
          <w:color w:val="auto"/>
        </w:rPr>
        <w:t>Cláusula</w:t>
      </w:r>
      <w:r>
        <w:rPr>
          <w:rStyle w:val="Cuerpodeltexto50"/>
          <w:color w:val="auto"/>
        </w:rPr>
        <w:t xml:space="preserve"> </w:t>
      </w:r>
      <w:r w:rsidR="00B51832" w:rsidRPr="00F24378">
        <w:rPr>
          <w:rStyle w:val="Cuerpodeltexto50"/>
          <w:color w:val="auto"/>
        </w:rPr>
        <w:t>GROUP</w:t>
      </w:r>
      <w:r>
        <w:rPr>
          <w:rStyle w:val="Cuerpodeltexto50"/>
          <w:color w:val="auto"/>
        </w:rPr>
        <w:t xml:space="preserve"> </w:t>
      </w:r>
      <w:r w:rsidR="00B51832" w:rsidRPr="00F24378">
        <w:rPr>
          <w:rStyle w:val="Cuerpodeltexto50"/>
          <w:color w:val="auto"/>
        </w:rPr>
        <w:t>BY</w:t>
      </w:r>
    </w:p>
    <w:p w14:paraId="001AAFA5" w14:textId="5D70CC75" w:rsidR="00B51832" w:rsidRPr="00F24378" w:rsidRDefault="00F24378" w:rsidP="00DD6C92">
      <w:pPr>
        <w:pStyle w:val="Lista4"/>
        <w:rPr>
          <w:rStyle w:val="Cuerpodeltexto50"/>
          <w:color w:val="auto"/>
        </w:rPr>
      </w:pPr>
      <w:r>
        <w:rPr>
          <w:rStyle w:val="Cuerpodeltexto50"/>
          <w:color w:val="auto"/>
        </w:rPr>
        <w:t xml:space="preserve">    </w:t>
      </w:r>
      <w:r w:rsidR="00B51832" w:rsidRPr="00F24378">
        <w:rPr>
          <w:rStyle w:val="Cuerpodeltexto50"/>
          <w:color w:val="auto"/>
        </w:rPr>
        <w:t>Cláusula</w:t>
      </w:r>
      <w:r>
        <w:rPr>
          <w:rStyle w:val="Cuerpodeltexto50"/>
          <w:color w:val="auto"/>
        </w:rPr>
        <w:t xml:space="preserve"> </w:t>
      </w:r>
      <w:r w:rsidR="00B51832" w:rsidRPr="00F24378">
        <w:rPr>
          <w:rStyle w:val="Cuerpodeltexto50"/>
          <w:color w:val="auto"/>
        </w:rPr>
        <w:t>HAVING</w:t>
      </w:r>
    </w:p>
    <w:p w14:paraId="1AD0F029" w14:textId="077F89CC" w:rsidR="00B51832" w:rsidRPr="00F24378" w:rsidRDefault="00F24378" w:rsidP="00DD6C92">
      <w:pPr>
        <w:pStyle w:val="Lista4"/>
        <w:rPr>
          <w:rStyle w:val="Cuerpodeltexto50"/>
          <w:color w:val="auto"/>
        </w:rPr>
      </w:pPr>
      <w:r>
        <w:rPr>
          <w:rStyle w:val="Cuerpodeltexto50"/>
          <w:color w:val="auto"/>
        </w:rPr>
        <w:t xml:space="preserve">    </w:t>
      </w:r>
      <w:r w:rsidR="00B51832" w:rsidRPr="00F24378">
        <w:rPr>
          <w:rStyle w:val="Cuerpodeltexto50"/>
          <w:color w:val="auto"/>
        </w:rPr>
        <w:t>Cláusula</w:t>
      </w:r>
      <w:r>
        <w:rPr>
          <w:rStyle w:val="Cuerpodeltexto50"/>
          <w:color w:val="auto"/>
        </w:rPr>
        <w:t xml:space="preserve"> </w:t>
      </w:r>
      <w:r w:rsidR="00B51832" w:rsidRPr="00F24378">
        <w:rPr>
          <w:rStyle w:val="Cuerpodeltexto50"/>
          <w:color w:val="auto"/>
        </w:rPr>
        <w:t>SELECT</w:t>
      </w:r>
    </w:p>
    <w:p w14:paraId="5C9A169B" w14:textId="5950DD8F" w:rsidR="00DD6C92" w:rsidRPr="00F24378" w:rsidRDefault="00F24378" w:rsidP="00DD6C92">
      <w:pPr>
        <w:pStyle w:val="Lista4"/>
        <w:rPr>
          <w:rStyle w:val="Cuerpodeltexto50"/>
          <w:color w:val="auto"/>
        </w:rPr>
      </w:pPr>
      <w:r>
        <w:rPr>
          <w:rStyle w:val="Cuerpodeltexto50"/>
          <w:color w:val="auto"/>
        </w:rPr>
        <w:t xml:space="preserve">    </w:t>
      </w:r>
      <w:r w:rsidR="00DD6C92" w:rsidRPr="00F24378">
        <w:rPr>
          <w:rStyle w:val="Cuerpodeltexto50"/>
          <w:color w:val="auto"/>
        </w:rPr>
        <w:t>Cláusula</w:t>
      </w:r>
      <w:r>
        <w:rPr>
          <w:rStyle w:val="Cuerpodeltexto50"/>
          <w:color w:val="auto"/>
        </w:rPr>
        <w:t xml:space="preserve"> </w:t>
      </w:r>
      <w:r w:rsidR="00DD6C92" w:rsidRPr="00F24378">
        <w:rPr>
          <w:rStyle w:val="Cuerpodeltexto50"/>
          <w:color w:val="auto"/>
        </w:rPr>
        <w:t>DISTINCT</w:t>
      </w:r>
    </w:p>
    <w:p w14:paraId="1E622C00" w14:textId="7BB7281A" w:rsidR="00B51832" w:rsidRPr="00F24378" w:rsidRDefault="00F24378" w:rsidP="00DD6C92">
      <w:pPr>
        <w:pStyle w:val="Lista4"/>
        <w:rPr>
          <w:rStyle w:val="Cuerpodeltexto50"/>
          <w:color w:val="auto"/>
        </w:rPr>
      </w:pPr>
      <w:r>
        <w:rPr>
          <w:rStyle w:val="Cuerpodeltexto50"/>
          <w:color w:val="auto"/>
        </w:rPr>
        <w:t xml:space="preserve">    </w:t>
      </w:r>
      <w:r w:rsidR="00B51832" w:rsidRPr="00F24378">
        <w:rPr>
          <w:rStyle w:val="Cuerpodeltexto50"/>
          <w:color w:val="auto"/>
        </w:rPr>
        <w:t>Cláusula</w:t>
      </w:r>
      <w:r>
        <w:rPr>
          <w:rStyle w:val="Cuerpodeltexto50"/>
          <w:color w:val="auto"/>
        </w:rPr>
        <w:t xml:space="preserve"> </w:t>
      </w:r>
      <w:r w:rsidR="00B51832" w:rsidRPr="00F24378">
        <w:rPr>
          <w:rStyle w:val="Cuerpodeltexto50"/>
          <w:color w:val="auto"/>
        </w:rPr>
        <w:t>ORDER</w:t>
      </w:r>
      <w:r>
        <w:rPr>
          <w:rStyle w:val="Cuerpodeltexto50"/>
          <w:color w:val="auto"/>
        </w:rPr>
        <w:t xml:space="preserve"> </w:t>
      </w:r>
      <w:r w:rsidR="00B51832" w:rsidRPr="00F24378">
        <w:rPr>
          <w:rStyle w:val="Cuerpodeltexto50"/>
          <w:color w:val="auto"/>
        </w:rPr>
        <w:t>BY</w:t>
      </w:r>
    </w:p>
    <w:p w14:paraId="373EC0DC" w14:textId="5E4BB6F1" w:rsidR="00DD6C92" w:rsidRPr="00F24378" w:rsidRDefault="00F24378" w:rsidP="00DD6C92">
      <w:pPr>
        <w:pStyle w:val="Lista4"/>
        <w:rPr>
          <w:rStyle w:val="Cuerpodeltexto50"/>
          <w:color w:val="auto"/>
        </w:rPr>
      </w:pPr>
      <w:r>
        <w:rPr>
          <w:rStyle w:val="Cuerpodeltexto50"/>
          <w:color w:val="auto"/>
        </w:rPr>
        <w:t xml:space="preserve">    </w:t>
      </w:r>
      <w:r w:rsidR="00DD6C92" w:rsidRPr="00F24378">
        <w:rPr>
          <w:rStyle w:val="Cuerpodeltexto50"/>
          <w:color w:val="auto"/>
        </w:rPr>
        <w:t>Cláusula</w:t>
      </w:r>
      <w:r>
        <w:rPr>
          <w:rStyle w:val="Cuerpodeltexto50"/>
          <w:color w:val="auto"/>
        </w:rPr>
        <w:t xml:space="preserve"> </w:t>
      </w:r>
      <w:r w:rsidR="00DD6C92" w:rsidRPr="00F24378">
        <w:rPr>
          <w:rStyle w:val="Cuerpodeltexto50"/>
          <w:color w:val="auto"/>
        </w:rPr>
        <w:t>LIMIT</w:t>
      </w:r>
    </w:p>
    <w:p w14:paraId="7D798EFC" w14:textId="77777777" w:rsidR="00B51832" w:rsidRPr="00F24378" w:rsidRDefault="00B51832" w:rsidP="00B51832">
      <w:pPr>
        <w:rPr>
          <w:rStyle w:val="Cuerpodeltexto50"/>
          <w:color w:val="auto"/>
        </w:rPr>
      </w:pPr>
    </w:p>
    <w:p w14:paraId="3B6F5C4C" w14:textId="77777777" w:rsidR="00CD5219" w:rsidRPr="00F24378" w:rsidRDefault="00CD5219">
      <w:pPr>
        <w:spacing w:before="0" w:after="0"/>
        <w:ind w:left="0"/>
        <w:jc w:val="left"/>
        <w:rPr>
          <w:rFonts w:ascii="Arial" w:hAnsi="Arial" w:cs="Arial"/>
          <w:b/>
          <w:bCs/>
          <w:color w:val="000080"/>
          <w:sz w:val="40"/>
          <w:szCs w:val="48"/>
        </w:rPr>
      </w:pPr>
      <w:r w:rsidRPr="00F24378">
        <w:br w:type="page"/>
      </w:r>
    </w:p>
    <w:p w14:paraId="3A34A81A" w14:textId="5ED65F20" w:rsidR="00943428" w:rsidRPr="00F24378" w:rsidRDefault="00943428" w:rsidP="00E933B9">
      <w:pPr>
        <w:pStyle w:val="Ttulo1"/>
      </w:pPr>
      <w:bookmarkStart w:id="13" w:name="_Toc149546748"/>
      <w:r w:rsidRPr="00F24378">
        <w:lastRenderedPageBreak/>
        <w:t>Consultas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Selección</w:t>
      </w:r>
      <w:bookmarkEnd w:id="10"/>
      <w:r w:rsidR="00F24378">
        <w:t xml:space="preserve"> </w:t>
      </w:r>
      <w:r w:rsidR="0066798A" w:rsidRPr="00F24378">
        <w:t>(SELECT</w:t>
      </w:r>
      <w:r w:rsidR="00F24378">
        <w:t xml:space="preserve"> </w:t>
      </w:r>
      <w:r w:rsidR="0066798A" w:rsidRPr="00F24378">
        <w:t>FROM)</w:t>
      </w:r>
      <w:bookmarkEnd w:id="13"/>
    </w:p>
    <w:p w14:paraId="1121B4C8" w14:textId="4299E76B" w:rsidR="0047685B" w:rsidRPr="00F24378" w:rsidRDefault="00943428" w:rsidP="00CD5219">
      <w:pPr>
        <w:pStyle w:val="Cuerpodeltexto51"/>
        <w:shd w:val="clear" w:color="auto" w:fill="auto"/>
        <w:spacing w:before="0" w:after="0"/>
        <w:ind w:left="80" w:right="640" w:firstLine="0"/>
        <w:jc w:val="left"/>
        <w:rPr>
          <w:rStyle w:val="Cuerpodeltexto5"/>
          <w:color w:val="000000"/>
          <w:lang w:eastAsia="es-ES_tradnl"/>
        </w:rPr>
      </w:pPr>
      <w:r w:rsidRPr="00F24378">
        <w:rPr>
          <w:rStyle w:val="Cuerpodeltexto5"/>
          <w:color w:val="000000"/>
          <w:lang w:eastAsia="es-ES_tradnl"/>
        </w:rPr>
        <w:t>Las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consultas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selección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utilizan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para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indicar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motor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datos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devuelva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información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bases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datos,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esta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información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devuelta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forma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DE4D66" w:rsidRPr="00F24378">
        <w:rPr>
          <w:rStyle w:val="Cuerpodeltexto5"/>
          <w:color w:val="000000"/>
          <w:lang w:eastAsia="es-ES_tradnl"/>
        </w:rPr>
        <w:t>filas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DE4D66" w:rsidRPr="00F24378">
        <w:rPr>
          <w:rStyle w:val="Cuerpodeltexto5"/>
          <w:color w:val="000000"/>
          <w:lang w:eastAsia="es-ES_tradnl"/>
        </w:rPr>
        <w:t>y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DE4D66" w:rsidRPr="00F24378">
        <w:rPr>
          <w:rStyle w:val="Cuerpodeltexto5"/>
          <w:color w:val="000000"/>
          <w:lang w:eastAsia="es-ES_tradnl"/>
        </w:rPr>
        <w:t>columnas</w:t>
      </w:r>
      <w:r w:rsidRPr="00F24378">
        <w:rPr>
          <w:rStyle w:val="Cuerpodeltexto5"/>
          <w:color w:val="000000"/>
          <w:lang w:eastAsia="es-ES_tradnl"/>
        </w:rPr>
        <w:t>.</w:t>
      </w:r>
      <w:r w:rsidR="00C23914" w:rsidRPr="00F24378">
        <w:rPr>
          <w:rStyle w:val="Cuerpodeltexto5"/>
          <w:color w:val="000000"/>
          <w:lang w:eastAsia="es-ES_tradnl"/>
        </w:rPr>
        <w:t>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C23914" w:rsidRPr="00F24378">
        <w:rPr>
          <w:rStyle w:val="Cuerpodeltexto5"/>
          <w:color w:val="000000"/>
          <w:lang w:eastAsia="es-ES_tradnl"/>
        </w:rPr>
        <w:t>donde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C23914" w:rsidRPr="00F24378">
        <w:rPr>
          <w:rStyle w:val="Cuerpodeltexto5"/>
          <w:color w:val="000000"/>
          <w:lang w:eastAsia="es-ES_tradnl"/>
        </w:rPr>
        <w:t>cada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C23914" w:rsidRPr="00F24378">
        <w:rPr>
          <w:rStyle w:val="Cuerpodeltexto5"/>
          <w:color w:val="000000"/>
          <w:lang w:eastAsia="es-ES_tradnl"/>
        </w:rPr>
        <w:t>fila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C23914" w:rsidRPr="00F24378">
        <w:rPr>
          <w:rStyle w:val="Cuerpodeltexto5"/>
          <w:color w:val="000000"/>
          <w:lang w:eastAsia="es-ES_tradnl"/>
        </w:rPr>
        <w:t>representa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C23914" w:rsidRPr="00F24378">
        <w:rPr>
          <w:rStyle w:val="Cuerpodeltexto5"/>
          <w:color w:val="000000"/>
          <w:lang w:eastAsia="es-ES_tradnl"/>
        </w:rPr>
        <w:t>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C23914" w:rsidRPr="00F24378">
        <w:rPr>
          <w:rStyle w:val="Cuerpodeltexto5"/>
          <w:color w:val="000000"/>
          <w:lang w:eastAsia="es-ES_tradnl"/>
        </w:rPr>
        <w:t>un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C23914" w:rsidRPr="00F24378">
        <w:rPr>
          <w:rStyle w:val="Cuerpodeltexto5"/>
          <w:color w:val="000000"/>
          <w:lang w:eastAsia="es-ES_tradnl"/>
        </w:rPr>
        <w:t>ejemplar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C23914" w:rsidRPr="00F24378">
        <w:rPr>
          <w:rStyle w:val="Cuerpodeltexto5"/>
          <w:color w:val="000000"/>
          <w:lang w:eastAsia="es-ES_tradnl"/>
        </w:rPr>
        <w:t>y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C23914" w:rsidRPr="00F24378">
        <w:rPr>
          <w:rStyle w:val="Cuerpodeltexto5"/>
          <w:color w:val="000000"/>
          <w:lang w:eastAsia="es-ES_tradnl"/>
        </w:rPr>
        <w:t>cada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C23914" w:rsidRPr="00F24378">
        <w:rPr>
          <w:rStyle w:val="Cuerpodeltexto5"/>
          <w:color w:val="000000"/>
          <w:lang w:eastAsia="es-ES_tradnl"/>
        </w:rPr>
        <w:t>columna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C23914" w:rsidRPr="00F24378">
        <w:rPr>
          <w:rStyle w:val="Cuerpodeltexto5"/>
          <w:color w:val="000000"/>
          <w:lang w:eastAsia="es-ES_tradnl"/>
        </w:rPr>
        <w:t>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C23914" w:rsidRPr="00F24378">
        <w:rPr>
          <w:rStyle w:val="Cuerpodeltexto5"/>
          <w:color w:val="000000"/>
          <w:lang w:eastAsia="es-ES_tradnl"/>
        </w:rPr>
        <w:t>asocia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C23914" w:rsidRPr="00F24378">
        <w:rPr>
          <w:rStyle w:val="Cuerpodeltexto5"/>
          <w:color w:val="000000"/>
          <w:lang w:eastAsia="es-ES_tradnl"/>
        </w:rPr>
        <w:t>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C23914" w:rsidRPr="00F24378">
        <w:rPr>
          <w:rStyle w:val="Cuerpodeltexto5"/>
          <w:color w:val="000000"/>
          <w:lang w:eastAsia="es-ES_tradnl"/>
        </w:rPr>
        <w:t>un</w:t>
      </w:r>
      <w:r w:rsidR="00F24378">
        <w:rPr>
          <w:rStyle w:val="Cuerpodeltexto5"/>
          <w:color w:val="000000"/>
          <w:lang w:eastAsia="es-ES_tradnl"/>
        </w:rPr>
        <w:t xml:space="preserve">  </w:t>
      </w:r>
      <w:r w:rsidR="00C23914" w:rsidRPr="00F24378">
        <w:rPr>
          <w:rStyle w:val="Cuerpodeltexto5"/>
          <w:color w:val="000000"/>
          <w:lang w:eastAsia="es-ES_tradnl"/>
        </w:rPr>
        <w:t>atributo.</w:t>
      </w:r>
    </w:p>
    <w:p w14:paraId="55210D22" w14:textId="03E975E5" w:rsidR="00943428" w:rsidRPr="00F24378" w:rsidRDefault="00943428" w:rsidP="0047685B">
      <w:pPr>
        <w:pStyle w:val="Ttulo2"/>
      </w:pPr>
      <w:bookmarkStart w:id="14" w:name="_Toc149546749"/>
      <w:r w:rsidRPr="00F24378">
        <w:t>Consultas</w:t>
      </w:r>
      <w:r w:rsidR="00F24378">
        <w:t xml:space="preserve"> </w:t>
      </w:r>
      <w:r w:rsidRPr="00F24378">
        <w:t>básicas</w:t>
      </w:r>
      <w:bookmarkEnd w:id="14"/>
    </w:p>
    <w:p w14:paraId="7001BF32" w14:textId="3453DD00" w:rsidR="00943428" w:rsidRPr="00F24378" w:rsidRDefault="00943428" w:rsidP="00943428">
      <w:pPr>
        <w:pStyle w:val="Cuerpodeltexto51"/>
        <w:shd w:val="clear" w:color="auto" w:fill="auto"/>
        <w:spacing w:before="0" w:after="0" w:line="442" w:lineRule="exact"/>
        <w:ind w:left="100" w:firstLine="0"/>
        <w:jc w:val="left"/>
      </w:pP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sintaxis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básica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una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consulta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selección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siguiente:</w:t>
      </w:r>
    </w:p>
    <w:p w14:paraId="0E10C5F2" w14:textId="5B592566" w:rsidR="00DC5C6A" w:rsidRPr="00F24378" w:rsidRDefault="00943428" w:rsidP="00151C2E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="0085225D" w:rsidRPr="00F24378">
        <w:rPr>
          <w:rStyle w:val="Cuerpodeltexto5"/>
          <w:color w:val="000000"/>
          <w:lang w:eastAsia="es-ES_tradnl"/>
        </w:rPr>
        <w:t>atributo1,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85225D" w:rsidRPr="00F24378">
        <w:rPr>
          <w:rStyle w:val="Cuerpodeltexto5"/>
          <w:color w:val="000000"/>
          <w:lang w:eastAsia="es-ES_tradnl"/>
        </w:rPr>
        <w:t>atributo2,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85225D" w:rsidRPr="00F24378">
        <w:rPr>
          <w:rStyle w:val="Cuerpodeltexto5"/>
          <w:color w:val="000000"/>
          <w:lang w:eastAsia="es-ES_tradnl"/>
        </w:rPr>
        <w:t>…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3486943B" w14:textId="45DC68B3" w:rsidR="00943428" w:rsidRPr="00F24378" w:rsidRDefault="00943428" w:rsidP="00151C2E">
      <w:pPr>
        <w:pStyle w:val="comandoseinstrucciones"/>
      </w:pP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="0085225D" w:rsidRPr="00F24378">
        <w:rPr>
          <w:rStyle w:val="Cuerpodeltexto5"/>
          <w:color w:val="000000"/>
          <w:lang w:eastAsia="es-ES_tradnl"/>
        </w:rPr>
        <w:t>t</w:t>
      </w:r>
      <w:r w:rsidRPr="00F24378">
        <w:rPr>
          <w:rStyle w:val="Cuerpodeltexto5"/>
          <w:color w:val="000000"/>
          <w:lang w:eastAsia="es-ES_tradnl"/>
        </w:rPr>
        <w:t>abla;</w:t>
      </w:r>
    </w:p>
    <w:p w14:paraId="29F16191" w14:textId="5A99DADA" w:rsidR="00943428" w:rsidRPr="00F24378" w:rsidRDefault="00943428" w:rsidP="00943428">
      <w:pPr>
        <w:pStyle w:val="Cuerpodeltexto51"/>
        <w:shd w:val="clear" w:color="auto" w:fill="auto"/>
        <w:spacing w:before="0" w:after="232" w:line="254" w:lineRule="exact"/>
        <w:ind w:left="100" w:right="2160" w:firstLine="0"/>
        <w:jc w:val="left"/>
      </w:pP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donde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campos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lista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campos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deseen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recuperar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y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tabla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origen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mismos,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por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ejemplo:</w:t>
      </w:r>
    </w:p>
    <w:p w14:paraId="2C38D21E" w14:textId="77B037D5" w:rsidR="00DC5C6A" w:rsidRPr="00F24378" w:rsidRDefault="00943428" w:rsidP="00151C2E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="0085225D" w:rsidRPr="00F24378">
        <w:rPr>
          <w:rStyle w:val="Cuerpodeltexto5"/>
          <w:color w:val="000000"/>
          <w:lang w:eastAsia="es-ES_tradnl"/>
        </w:rPr>
        <w:t>n</w:t>
      </w:r>
      <w:r w:rsidRPr="00F24378">
        <w:rPr>
          <w:rStyle w:val="Cuerpodeltexto5"/>
          <w:color w:val="000000"/>
          <w:lang w:eastAsia="es-ES_tradnl"/>
        </w:rPr>
        <w:t>ombre,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85225D" w:rsidRPr="00F24378">
        <w:rPr>
          <w:rStyle w:val="Cuerpodeltexto5"/>
          <w:color w:val="000000"/>
          <w:lang w:eastAsia="es-ES_tradnl"/>
        </w:rPr>
        <w:t>t</w:t>
      </w:r>
      <w:r w:rsidRPr="00F24378">
        <w:rPr>
          <w:rStyle w:val="Cuerpodeltexto5"/>
          <w:color w:val="000000"/>
          <w:lang w:eastAsia="es-ES_tradnl"/>
        </w:rPr>
        <w:t>elefono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1AE18598" w14:textId="40E22D27" w:rsidR="00943428" w:rsidRPr="00F24378" w:rsidRDefault="00943428" w:rsidP="00151C2E">
      <w:pPr>
        <w:pStyle w:val="comandoseinstrucciones"/>
      </w:pP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="0085225D" w:rsidRPr="00F24378">
        <w:rPr>
          <w:rStyle w:val="Cuerpodeltexto5"/>
          <w:color w:val="000000"/>
          <w:lang w:eastAsia="es-ES_tradnl"/>
        </w:rPr>
        <w:t>c</w:t>
      </w:r>
      <w:r w:rsidRPr="00F24378">
        <w:rPr>
          <w:rStyle w:val="Cuerpodeltexto5"/>
          <w:color w:val="000000"/>
          <w:lang w:eastAsia="es-ES_tradnl"/>
        </w:rPr>
        <w:t>lientes;</w:t>
      </w:r>
    </w:p>
    <w:p w14:paraId="58CED0A3" w14:textId="527F9988" w:rsidR="00943428" w:rsidRPr="00F24378" w:rsidRDefault="00C556A5" w:rsidP="00C556A5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</w:rPr>
        <w:t>#</w:t>
      </w:r>
      <w:r w:rsidR="00F24378">
        <w:rPr>
          <w:rStyle w:val="Cuerpodeltexto54"/>
        </w:rPr>
        <w:t xml:space="preserve"> </w:t>
      </w:r>
      <w:r w:rsidR="00943428" w:rsidRPr="00F24378">
        <w:rPr>
          <w:rStyle w:val="Cuerpodeltexto5"/>
          <w:color w:val="000000"/>
          <w:lang w:eastAsia="es-ES_tradnl"/>
        </w:rPr>
        <w:t>Esta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943428" w:rsidRPr="00F24378">
        <w:rPr>
          <w:rStyle w:val="Cuerpodeltexto5"/>
          <w:color w:val="000000"/>
          <w:lang w:eastAsia="es-ES_tradnl"/>
        </w:rPr>
        <w:t>consulta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943428" w:rsidRPr="00F24378">
        <w:rPr>
          <w:rStyle w:val="Cuerpodeltexto5"/>
          <w:color w:val="000000"/>
          <w:lang w:eastAsia="es-ES_tradnl"/>
        </w:rPr>
        <w:t>devuelve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85225D" w:rsidRPr="00F24378">
        <w:rPr>
          <w:rStyle w:val="Cuerpodeltexto5"/>
          <w:color w:val="000000"/>
          <w:lang w:eastAsia="es-ES_tradnl"/>
        </w:rPr>
        <w:t>los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85225D" w:rsidRPr="00F24378">
        <w:rPr>
          <w:rStyle w:val="Cuerpodeltexto5"/>
          <w:color w:val="000000"/>
          <w:lang w:eastAsia="es-ES_tradnl"/>
        </w:rPr>
        <w:t>campos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943428" w:rsidRPr="00F24378">
        <w:rPr>
          <w:rStyle w:val="Cuerpodeltexto5"/>
          <w:color w:val="000000"/>
          <w:lang w:eastAsia="es-ES_tradnl"/>
        </w:rPr>
        <w:t>nombre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943428" w:rsidRPr="00F24378">
        <w:rPr>
          <w:rStyle w:val="Cuerpodeltexto5"/>
          <w:color w:val="000000"/>
          <w:lang w:eastAsia="es-ES_tradnl"/>
        </w:rPr>
        <w:t>y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943428" w:rsidRPr="00F24378">
        <w:rPr>
          <w:rStyle w:val="Cuerpodeltexto5"/>
          <w:color w:val="000000"/>
          <w:lang w:eastAsia="es-ES_tradnl"/>
        </w:rPr>
        <w:t>teléfono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943428"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943428"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943428" w:rsidRPr="00F24378">
        <w:rPr>
          <w:rStyle w:val="Cuerpodeltexto5"/>
          <w:color w:val="000000"/>
          <w:lang w:eastAsia="es-ES_tradnl"/>
        </w:rPr>
        <w:t>tabla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943428" w:rsidRPr="00F24378">
        <w:rPr>
          <w:rStyle w:val="Cuerpodeltexto5"/>
          <w:color w:val="000000"/>
          <w:lang w:eastAsia="es-ES_tradnl"/>
        </w:rPr>
        <w:t>clientes.</w:t>
      </w:r>
    </w:p>
    <w:p w14:paraId="1126F4CE" w14:textId="10F8BCD8" w:rsidR="00C556A5" w:rsidRPr="00F24378" w:rsidRDefault="0085225D" w:rsidP="00C556A5">
      <w:pPr>
        <w:pStyle w:val="Cuerpodeltexto51"/>
        <w:shd w:val="clear" w:color="auto" w:fill="auto"/>
        <w:spacing w:before="198" w:after="0" w:line="250" w:lineRule="exact"/>
        <w:ind w:left="100" w:right="100" w:firstLine="0"/>
        <w:jc w:val="left"/>
      </w:pPr>
      <w:r w:rsidRPr="00F24378">
        <w:t>Para</w:t>
      </w:r>
      <w:r w:rsidR="00F24378">
        <w:t xml:space="preserve"> </w:t>
      </w:r>
      <w:r w:rsidRPr="00F24378">
        <w:t>m</w:t>
      </w:r>
      <w:r w:rsidR="00C556A5" w:rsidRPr="00F24378">
        <w:t>ostrar</w:t>
      </w:r>
      <w:r w:rsidR="00F24378">
        <w:t xml:space="preserve"> </w:t>
      </w:r>
      <w:r w:rsidR="00C556A5" w:rsidRPr="00F24378">
        <w:t>todos</w:t>
      </w:r>
      <w:r w:rsidR="00F24378">
        <w:t xml:space="preserve"> </w:t>
      </w:r>
      <w:r w:rsidR="00C556A5" w:rsidRPr="00F24378">
        <w:t>los</w:t>
      </w:r>
      <w:r w:rsidR="00F24378">
        <w:t xml:space="preserve"> </w:t>
      </w:r>
      <w:r w:rsidR="00C556A5" w:rsidRPr="00F24378">
        <w:rPr>
          <w:rStyle w:val="Cuerpodeltexto5"/>
          <w:color w:val="000000"/>
          <w:lang w:eastAsia="es-ES_tradnl"/>
        </w:rPr>
        <w:t>atributos</w:t>
      </w:r>
      <w:r w:rsidR="00C556A5" w:rsidRPr="00F24378">
        <w:t>,</w:t>
      </w:r>
      <w:r w:rsidR="00F24378">
        <w:t xml:space="preserve"> </w:t>
      </w:r>
      <w:r w:rsidR="00C556A5" w:rsidRPr="00F24378">
        <w:t>se</w:t>
      </w:r>
      <w:r w:rsidR="00F24378">
        <w:t xml:space="preserve"> </w:t>
      </w:r>
      <w:r w:rsidR="00C556A5" w:rsidRPr="00F24378">
        <w:t>puede</w:t>
      </w:r>
      <w:r w:rsidR="00F24378">
        <w:t xml:space="preserve"> </w:t>
      </w:r>
      <w:r w:rsidR="00C556A5" w:rsidRPr="00F24378">
        <w:t>usar</w:t>
      </w:r>
      <w:r w:rsidR="00F24378">
        <w:t xml:space="preserve"> </w:t>
      </w:r>
      <w:r w:rsidR="00C556A5" w:rsidRPr="00F24378">
        <w:rPr>
          <w:b/>
        </w:rPr>
        <w:t>*</w:t>
      </w:r>
      <w:r w:rsidR="00F24378">
        <w:t xml:space="preserve"> </w:t>
      </w:r>
      <w:r w:rsidR="00C556A5" w:rsidRPr="00F24378">
        <w:t>en</w:t>
      </w:r>
      <w:r w:rsidR="00F24378">
        <w:t xml:space="preserve"> </w:t>
      </w:r>
      <w:r w:rsidR="00C556A5" w:rsidRPr="00F24378">
        <w:t>lugar</w:t>
      </w:r>
      <w:r w:rsidR="00F24378">
        <w:t xml:space="preserve"> </w:t>
      </w:r>
      <w:r w:rsidR="00C556A5" w:rsidRPr="00F24378">
        <w:t>de</w:t>
      </w:r>
      <w:r w:rsidR="00F24378">
        <w:t xml:space="preserve"> </w:t>
      </w:r>
      <w:r w:rsidR="00C556A5" w:rsidRPr="00F24378">
        <w:t>nombrar</w:t>
      </w:r>
      <w:r w:rsidR="00F24378">
        <w:t xml:space="preserve"> </w:t>
      </w:r>
      <w:r w:rsidRPr="00F24378">
        <w:t>uno</w:t>
      </w:r>
      <w:r w:rsidR="00F24378">
        <w:t xml:space="preserve"> </w:t>
      </w:r>
      <w:r w:rsidRPr="00F24378">
        <w:t>por</w:t>
      </w:r>
      <w:r w:rsidR="00F24378">
        <w:t xml:space="preserve"> </w:t>
      </w:r>
      <w:r w:rsidRPr="00F24378">
        <w:t>uno</w:t>
      </w:r>
      <w:r w:rsidR="00F24378">
        <w:t xml:space="preserve"> </w:t>
      </w:r>
      <w:r w:rsidR="00C556A5" w:rsidRPr="00F24378">
        <w:t>todos</w:t>
      </w:r>
      <w:r w:rsidR="00F24378">
        <w:t xml:space="preserve"> </w:t>
      </w:r>
      <w:r w:rsidR="00C556A5" w:rsidRPr="00F24378">
        <w:t>los</w:t>
      </w:r>
      <w:r w:rsidR="00F24378">
        <w:t xml:space="preserve"> </w:t>
      </w:r>
      <w:r w:rsidR="00C556A5" w:rsidRPr="00F24378">
        <w:t>atributos</w:t>
      </w:r>
      <w:r w:rsidR="00F24378">
        <w:t xml:space="preserve"> </w:t>
      </w:r>
      <w:r w:rsidR="00C556A5" w:rsidRPr="00F24378">
        <w:t>en</w:t>
      </w:r>
      <w:r w:rsidR="00F24378">
        <w:t xml:space="preserve"> </w:t>
      </w:r>
      <w:r w:rsidR="00C556A5" w:rsidRPr="00F24378">
        <w:t>el</w:t>
      </w:r>
      <w:r w:rsidR="00F24378">
        <w:t xml:space="preserve"> </w:t>
      </w:r>
      <w:r w:rsidR="00C556A5" w:rsidRPr="00F24378">
        <w:t>SELECT:</w:t>
      </w:r>
    </w:p>
    <w:p w14:paraId="1E8A326B" w14:textId="5963ECA9" w:rsidR="00C556A5" w:rsidRPr="00F24378" w:rsidRDefault="00C556A5" w:rsidP="00C556A5">
      <w:pPr>
        <w:pStyle w:val="comandoseinstrucciones"/>
        <w:rPr>
          <w:rStyle w:val="Cuerpodeltexto54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*</w:t>
      </w:r>
      <w:r w:rsidR="00F24378">
        <w:rPr>
          <w:rStyle w:val="Cuerpodeltexto54"/>
          <w:lang w:eastAsia="es-ES_tradnl"/>
        </w:rPr>
        <w:t xml:space="preserve"> </w:t>
      </w:r>
    </w:p>
    <w:p w14:paraId="36BCF376" w14:textId="2F99A332" w:rsidR="00C556A5" w:rsidRPr="00F24378" w:rsidRDefault="00C556A5" w:rsidP="00C556A5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</w:rPr>
        <w:t>FROM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empleados;</w:t>
      </w:r>
    </w:p>
    <w:p w14:paraId="09D4BF60" w14:textId="47B639E3" w:rsidR="008E0CBC" w:rsidRPr="00F24378" w:rsidRDefault="008E0CBC" w:rsidP="00C556A5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</w:rPr>
        <w:t>#</w:t>
      </w:r>
      <w:r w:rsidR="00F24378">
        <w:rPr>
          <w:rStyle w:val="Cuerpodeltexto54"/>
        </w:rPr>
        <w:t xml:space="preserve"> </w:t>
      </w:r>
      <w:r w:rsidRPr="00F24378">
        <w:rPr>
          <w:rStyle w:val="Cuerpodeltexto54"/>
          <w:color w:val="auto"/>
        </w:rPr>
        <w:t>muestra</w:t>
      </w:r>
      <w:r w:rsidR="00F24378">
        <w:rPr>
          <w:rStyle w:val="Cuerpodeltexto54"/>
          <w:color w:val="auto"/>
        </w:rPr>
        <w:t xml:space="preserve"> </w:t>
      </w:r>
      <w:r w:rsidRPr="00F24378">
        <w:rPr>
          <w:rStyle w:val="Cuerpodeltexto54"/>
          <w:color w:val="auto"/>
        </w:rPr>
        <w:t>todos</w:t>
      </w:r>
      <w:r w:rsidR="00F24378">
        <w:rPr>
          <w:rStyle w:val="Cuerpodeltexto54"/>
          <w:color w:val="auto"/>
        </w:rPr>
        <w:t xml:space="preserve"> </w:t>
      </w:r>
      <w:r w:rsidRPr="00F24378">
        <w:rPr>
          <w:rStyle w:val="Cuerpodeltexto54"/>
          <w:color w:val="auto"/>
        </w:rPr>
        <w:t>los</w:t>
      </w:r>
      <w:r w:rsidR="00F24378">
        <w:rPr>
          <w:rStyle w:val="Cuerpodeltexto54"/>
          <w:color w:val="auto"/>
        </w:rPr>
        <w:t xml:space="preserve"> </w:t>
      </w:r>
      <w:r w:rsidRPr="00F24378">
        <w:rPr>
          <w:rStyle w:val="Cuerpodeltexto54"/>
          <w:color w:val="auto"/>
        </w:rPr>
        <w:t>atributos</w:t>
      </w:r>
      <w:r w:rsidR="00F24378">
        <w:rPr>
          <w:rStyle w:val="Cuerpodeltexto54"/>
          <w:color w:val="auto"/>
        </w:rPr>
        <w:t xml:space="preserve"> </w:t>
      </w:r>
      <w:r w:rsidRPr="00F24378">
        <w:rPr>
          <w:rStyle w:val="Cuerpodeltexto54"/>
          <w:color w:val="auto"/>
        </w:rPr>
        <w:t>de</w:t>
      </w:r>
      <w:r w:rsidR="00F24378">
        <w:rPr>
          <w:rStyle w:val="Cuerpodeltexto54"/>
          <w:color w:val="auto"/>
        </w:rPr>
        <w:t xml:space="preserve"> </w:t>
      </w:r>
      <w:r w:rsidRPr="00F24378">
        <w:rPr>
          <w:rStyle w:val="Cuerpodeltexto54"/>
          <w:color w:val="auto"/>
        </w:rPr>
        <w:t>la</w:t>
      </w:r>
      <w:r w:rsidR="00F24378">
        <w:rPr>
          <w:rStyle w:val="Cuerpodeltexto54"/>
          <w:color w:val="auto"/>
        </w:rPr>
        <w:t xml:space="preserve"> </w:t>
      </w:r>
      <w:r w:rsidRPr="00F24378">
        <w:rPr>
          <w:rStyle w:val="Cuerpodeltexto54"/>
          <w:color w:val="auto"/>
        </w:rPr>
        <w:t>tabla</w:t>
      </w:r>
    </w:p>
    <w:p w14:paraId="41BE809E" w14:textId="51A36F60" w:rsidR="00C556A5" w:rsidRPr="00F24378" w:rsidRDefault="00C556A5" w:rsidP="00C556A5">
      <w:pPr>
        <w:pStyle w:val="Cuerpodeltexto51"/>
        <w:shd w:val="clear" w:color="auto" w:fill="auto"/>
        <w:spacing w:before="198" w:after="0" w:line="250" w:lineRule="exact"/>
        <w:ind w:left="100" w:right="100" w:firstLine="0"/>
        <w:jc w:val="left"/>
        <w:rPr>
          <w:rStyle w:val="Cuerpodeltexto5"/>
          <w:color w:val="000000"/>
          <w:lang w:eastAsia="es-ES_tradnl"/>
        </w:rPr>
      </w:pPr>
      <w:r w:rsidRPr="00F24378">
        <w:rPr>
          <w:rStyle w:val="Cuerpodeltexto5"/>
          <w:color w:val="000000"/>
          <w:lang w:eastAsia="es-ES_tradnl"/>
        </w:rPr>
        <w:t>No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conveniente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abusar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*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ya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obligamos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motor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base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datos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analizar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estructura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tabla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para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averiguar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campos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contiene,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mucho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más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rápido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indicar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listado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campos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deseados.</w:t>
      </w:r>
    </w:p>
    <w:p w14:paraId="445916D3" w14:textId="77777777" w:rsidR="00F67DCE" w:rsidRPr="00F24378" w:rsidRDefault="00F67DCE">
      <w:pPr>
        <w:spacing w:before="0" w:after="0"/>
        <w:ind w:left="0"/>
        <w:jc w:val="left"/>
        <w:rPr>
          <w:rFonts w:ascii="Arial" w:hAnsi="Arial" w:cs="Arial"/>
          <w:color w:val="000080"/>
          <w:sz w:val="32"/>
          <w:szCs w:val="36"/>
        </w:rPr>
      </w:pPr>
      <w:r w:rsidRPr="00F24378">
        <w:br w:type="page"/>
      </w:r>
    </w:p>
    <w:p w14:paraId="28CD65EF" w14:textId="28BF7759" w:rsidR="00F67DCE" w:rsidRPr="00F24378" w:rsidRDefault="00F67DCE" w:rsidP="00F67DCE">
      <w:pPr>
        <w:pStyle w:val="Ttulo2"/>
      </w:pPr>
      <w:bookmarkStart w:id="15" w:name="_Toc149546750"/>
      <w:r w:rsidRPr="00F24378">
        <w:lastRenderedPageBreak/>
        <w:t>Reunir</w:t>
      </w:r>
      <w:r w:rsidR="00F24378">
        <w:t xml:space="preserve"> </w:t>
      </w:r>
      <w:r w:rsidRPr="00F24378">
        <w:t>varias</w:t>
      </w:r>
      <w:r w:rsidR="00F24378">
        <w:t xml:space="preserve"> </w:t>
      </w:r>
      <w:r w:rsidRPr="00F24378">
        <w:t>tablas:</w:t>
      </w:r>
      <w:r w:rsidR="00F24378">
        <w:t xml:space="preserve"> </w:t>
      </w:r>
      <w:r w:rsidRPr="00F24378">
        <w:t>Consultas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Unión</w:t>
      </w:r>
      <w:r w:rsidR="00F24378">
        <w:t xml:space="preserve"> </w:t>
      </w:r>
      <w:r w:rsidRPr="00F24378">
        <w:t>Internas</w:t>
      </w:r>
      <w:r w:rsidR="00F24378">
        <w:t xml:space="preserve"> </w:t>
      </w:r>
      <w:r w:rsidRPr="00F24378">
        <w:t>(INNER</w:t>
      </w:r>
      <w:r w:rsidR="00F24378">
        <w:t xml:space="preserve"> </w:t>
      </w:r>
      <w:r w:rsidRPr="00F24378">
        <w:t>JOIN,</w:t>
      </w:r>
      <w:r w:rsidR="00F24378">
        <w:t xml:space="preserve"> </w:t>
      </w:r>
      <w:r w:rsidRPr="00F24378">
        <w:t>NATURAL</w:t>
      </w:r>
      <w:r w:rsidR="00F24378">
        <w:t xml:space="preserve"> </w:t>
      </w:r>
      <w:r w:rsidRPr="00F24378">
        <w:t>JOIN)</w:t>
      </w:r>
      <w:bookmarkEnd w:id="15"/>
    </w:p>
    <w:p w14:paraId="6ACC4E06" w14:textId="7548B24C" w:rsidR="00F67DCE" w:rsidRPr="00F24378" w:rsidRDefault="00F67DCE" w:rsidP="00F67DCE">
      <w:pPr>
        <w:pStyle w:val="Ttulo3"/>
      </w:pPr>
      <w:bookmarkStart w:id="16" w:name="_Toc149546751"/>
      <w:r w:rsidRPr="00F24378">
        <w:t>INNER</w:t>
      </w:r>
      <w:r w:rsidR="00F24378">
        <w:t xml:space="preserve"> </w:t>
      </w:r>
      <w:r w:rsidRPr="00F24378">
        <w:t>JOIN</w:t>
      </w:r>
      <w:bookmarkEnd w:id="16"/>
    </w:p>
    <w:p w14:paraId="3ADA31F8" w14:textId="449E6841" w:rsidR="00F67DCE" w:rsidRPr="00F24378" w:rsidRDefault="00F67DCE" w:rsidP="00F67DCE">
      <w:pPr>
        <w:pStyle w:val="Cuerpodeltexto1"/>
        <w:shd w:val="clear" w:color="auto" w:fill="auto"/>
        <w:spacing w:after="240" w:line="240" w:lineRule="auto"/>
        <w:ind w:left="100" w:right="260" w:firstLine="0"/>
        <w:jc w:val="both"/>
        <w:rPr>
          <w:sz w:val="19"/>
          <w:szCs w:val="19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uniones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entre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tablas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realizan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normalmente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mediante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cláusula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b/>
          <w:color w:val="000000"/>
          <w:sz w:val="19"/>
          <w:szCs w:val="19"/>
          <w:lang w:eastAsia="es-ES_tradnl"/>
        </w:rPr>
        <w:t>INNER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b/>
          <w:color w:val="000000"/>
          <w:sz w:val="19"/>
          <w:szCs w:val="19"/>
          <w:lang w:eastAsia="es-ES_tradnl"/>
        </w:rPr>
        <w:t>JOIN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combina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registros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tablas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siempre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haya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concordancia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valores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campo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común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(clave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primaria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tabla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clave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ajena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otra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tabla).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Su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sintaxis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es:</w:t>
      </w:r>
    </w:p>
    <w:p w14:paraId="5FBBBF40" w14:textId="7568783C" w:rsidR="00F67DCE" w:rsidRPr="00F24378" w:rsidRDefault="00F67DCE" w:rsidP="00F67DCE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</w:rPr>
        <w:t>SELECT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columna1,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column2,…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40A4D104" w14:textId="387A74A2" w:rsidR="00F67DCE" w:rsidRPr="00F24378" w:rsidRDefault="00F67DCE" w:rsidP="00F67DCE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</w:rPr>
        <w:t>FROM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tabla1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0DF36D55" w14:textId="5ECD103B" w:rsidR="00F67DCE" w:rsidRPr="00F24378" w:rsidRDefault="00F24378" w:rsidP="00F67DCE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>
        <w:rPr>
          <w:rStyle w:val="Cuerpodeltexto54"/>
        </w:rPr>
        <w:t xml:space="preserve">               </w:t>
      </w:r>
      <w:r w:rsidR="00F67DCE" w:rsidRPr="00F24378">
        <w:rPr>
          <w:rStyle w:val="Cuerpodeltexto54"/>
        </w:rPr>
        <w:t>INNER</w:t>
      </w:r>
      <w:r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F67DCE" w:rsidRPr="00F24378">
        <w:rPr>
          <w:rStyle w:val="Cuerpodeltexto54"/>
        </w:rPr>
        <w:t>JOIN</w:t>
      </w:r>
      <w:r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F67DCE" w:rsidRPr="00F24378">
        <w:rPr>
          <w:rStyle w:val="Cuerpodeltexto"/>
          <w:color w:val="000000"/>
          <w:sz w:val="19"/>
          <w:szCs w:val="19"/>
          <w:lang w:eastAsia="es-ES_tradnl"/>
        </w:rPr>
        <w:t>tabla2</w:t>
      </w:r>
      <w:r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4EB6186A" w14:textId="623637F5" w:rsidR="00F67DCE" w:rsidRPr="00F24378" w:rsidRDefault="00F24378" w:rsidP="00F67DCE">
      <w:pPr>
        <w:pStyle w:val="comandoseinstrucciones"/>
      </w:pPr>
      <w:r>
        <w:rPr>
          <w:rStyle w:val="Cuerpodeltexto54"/>
        </w:rPr>
        <w:t xml:space="preserve">               </w:t>
      </w:r>
      <w:r w:rsidR="00F67DCE" w:rsidRPr="00F24378">
        <w:rPr>
          <w:rStyle w:val="Cuerpodeltexto54"/>
        </w:rPr>
        <w:t>ON</w:t>
      </w:r>
      <w:r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F67DCE" w:rsidRPr="00F24378">
        <w:rPr>
          <w:rStyle w:val="Cuerpodeltexto"/>
          <w:color w:val="000000"/>
          <w:sz w:val="19"/>
          <w:szCs w:val="19"/>
          <w:lang w:eastAsia="es-ES_tradnl"/>
        </w:rPr>
        <w:t>tabla1.atributo1</w:t>
      </w:r>
      <w:r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F67DCE"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F67DCE" w:rsidRPr="00F24378">
        <w:rPr>
          <w:rStyle w:val="Cuerpodeltexto"/>
          <w:color w:val="000000"/>
          <w:sz w:val="19"/>
          <w:szCs w:val="19"/>
          <w:lang w:eastAsia="es-ES_tradnl"/>
        </w:rPr>
        <w:t>tabla2.atributo2</w:t>
      </w:r>
    </w:p>
    <w:p w14:paraId="3AD37FBD" w14:textId="77777777" w:rsidR="00F67DCE" w:rsidRPr="00F24378" w:rsidRDefault="00F67DCE" w:rsidP="00F67DCE">
      <w:pPr>
        <w:rPr>
          <w:rStyle w:val="Cuerpodeltexto"/>
          <w:color w:val="000000"/>
          <w:sz w:val="19"/>
          <w:szCs w:val="19"/>
          <w:lang w:eastAsia="es-ES_tradnl"/>
        </w:rPr>
      </w:pPr>
    </w:p>
    <w:p w14:paraId="5ED83858" w14:textId="0E8A7C18" w:rsidR="00F67DCE" w:rsidRPr="00F24378" w:rsidRDefault="00F67DCE" w:rsidP="00F67DCE">
      <w:pPr>
        <w:pStyle w:val="Cuerpodeltexto1"/>
        <w:shd w:val="clear" w:color="auto" w:fill="auto"/>
        <w:spacing w:after="240" w:line="240" w:lineRule="auto"/>
        <w:ind w:left="100" w:right="260" w:firstLine="0"/>
        <w:jc w:val="both"/>
        <w:rPr>
          <w:sz w:val="19"/>
          <w:szCs w:val="19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atributos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usan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para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combinar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tablas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71"/>
          <w:b w:val="0"/>
          <w:color w:val="000000"/>
          <w:sz w:val="19"/>
          <w:szCs w:val="19"/>
          <w:lang w:eastAsia="es-ES_tradnl"/>
        </w:rPr>
        <w:t>son</w:t>
      </w:r>
      <w:r w:rsidR="00F24378">
        <w:rPr>
          <w:rStyle w:val="Cuerpodeltexto71"/>
          <w:b w:val="0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71"/>
          <w:b w:val="0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71"/>
          <w:b w:val="0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71"/>
          <w:b w:val="0"/>
          <w:color w:val="000000"/>
          <w:sz w:val="19"/>
          <w:szCs w:val="19"/>
          <w:highlight w:val="yellow"/>
          <w:lang w:eastAsia="es-ES_tradnl"/>
        </w:rPr>
        <w:t>clave</w:t>
      </w:r>
      <w:r w:rsidR="00F24378">
        <w:rPr>
          <w:rStyle w:val="Cuerpodeltexto71"/>
          <w:b w:val="0"/>
          <w:color w:val="000000"/>
          <w:sz w:val="19"/>
          <w:szCs w:val="19"/>
          <w:highlight w:val="yellow"/>
          <w:lang w:eastAsia="es-ES_tradnl"/>
        </w:rPr>
        <w:t xml:space="preserve"> </w:t>
      </w:r>
      <w:r w:rsidRPr="00F24378">
        <w:rPr>
          <w:rStyle w:val="Cuerpodeltexto71"/>
          <w:b w:val="0"/>
          <w:color w:val="000000"/>
          <w:sz w:val="19"/>
          <w:szCs w:val="19"/>
          <w:highlight w:val="yellow"/>
          <w:lang w:eastAsia="es-ES_tradnl"/>
        </w:rPr>
        <w:t>primaria</w:t>
      </w:r>
      <w:r w:rsidR="00F24378">
        <w:rPr>
          <w:rStyle w:val="Cuerpodeltexto71"/>
          <w:b w:val="0"/>
          <w:color w:val="000000"/>
          <w:sz w:val="19"/>
          <w:szCs w:val="19"/>
          <w:highlight w:val="yellow"/>
          <w:lang w:eastAsia="es-ES_tradnl"/>
        </w:rPr>
        <w:t xml:space="preserve"> </w:t>
      </w:r>
      <w:r w:rsidRPr="00F24378">
        <w:rPr>
          <w:rStyle w:val="Cuerpodeltexto71"/>
          <w:b w:val="0"/>
          <w:color w:val="000000"/>
          <w:sz w:val="19"/>
          <w:szCs w:val="19"/>
          <w:highlight w:val="yellow"/>
          <w:lang w:eastAsia="es-ES_tradnl"/>
        </w:rPr>
        <w:t>en</w:t>
      </w:r>
      <w:r w:rsidR="00F24378">
        <w:rPr>
          <w:rStyle w:val="Cuerpodeltexto71"/>
          <w:b w:val="0"/>
          <w:color w:val="000000"/>
          <w:sz w:val="19"/>
          <w:szCs w:val="19"/>
          <w:highlight w:val="yellow"/>
          <w:lang w:eastAsia="es-ES_tradnl"/>
        </w:rPr>
        <w:t xml:space="preserve"> </w:t>
      </w:r>
      <w:r w:rsidRPr="00F24378">
        <w:rPr>
          <w:rStyle w:val="Cuerpodeltexto71"/>
          <w:b w:val="0"/>
          <w:color w:val="000000"/>
          <w:sz w:val="19"/>
          <w:szCs w:val="19"/>
          <w:highlight w:val="yellow"/>
          <w:lang w:eastAsia="es-ES_tradnl"/>
        </w:rPr>
        <w:t>una</w:t>
      </w:r>
      <w:r w:rsidR="00F24378">
        <w:rPr>
          <w:rStyle w:val="Cuerpodeltexto71"/>
          <w:b w:val="0"/>
          <w:color w:val="000000"/>
          <w:sz w:val="19"/>
          <w:szCs w:val="19"/>
          <w:highlight w:val="yellow"/>
          <w:lang w:eastAsia="es-ES_tradnl"/>
        </w:rPr>
        <w:t xml:space="preserve"> </w:t>
      </w:r>
      <w:r w:rsidRPr="00F24378">
        <w:rPr>
          <w:rStyle w:val="Cuerpodeltexto71"/>
          <w:b w:val="0"/>
          <w:color w:val="000000"/>
          <w:sz w:val="19"/>
          <w:szCs w:val="19"/>
          <w:highlight w:val="yellow"/>
          <w:lang w:eastAsia="es-ES_tradnl"/>
        </w:rPr>
        <w:t>tabla</w:t>
      </w:r>
      <w:r w:rsidR="00F24378">
        <w:rPr>
          <w:rStyle w:val="Cuerpodeltexto71"/>
          <w:b w:val="0"/>
          <w:color w:val="000000"/>
          <w:sz w:val="19"/>
          <w:szCs w:val="19"/>
          <w:highlight w:val="yellow"/>
          <w:lang w:eastAsia="es-ES_tradnl"/>
        </w:rPr>
        <w:t xml:space="preserve"> </w:t>
      </w:r>
      <w:r w:rsidRPr="00F24378">
        <w:rPr>
          <w:rStyle w:val="Cuerpodeltexto71"/>
          <w:b w:val="0"/>
          <w:color w:val="000000"/>
          <w:sz w:val="19"/>
          <w:szCs w:val="19"/>
          <w:highlight w:val="yellow"/>
          <w:lang w:eastAsia="es-ES_tradnl"/>
        </w:rPr>
        <w:t>y</w:t>
      </w:r>
      <w:r w:rsidR="00F24378">
        <w:rPr>
          <w:rStyle w:val="Cuerpodeltexto71"/>
          <w:b w:val="0"/>
          <w:color w:val="000000"/>
          <w:sz w:val="19"/>
          <w:szCs w:val="19"/>
          <w:highlight w:val="yellow"/>
          <w:lang w:eastAsia="es-ES_tradnl"/>
        </w:rPr>
        <w:t xml:space="preserve"> </w:t>
      </w:r>
      <w:r w:rsidRPr="00F24378">
        <w:rPr>
          <w:rStyle w:val="Cuerpodeltexto71"/>
          <w:b w:val="0"/>
          <w:color w:val="000000"/>
          <w:sz w:val="19"/>
          <w:szCs w:val="19"/>
          <w:highlight w:val="yellow"/>
          <w:lang w:eastAsia="es-ES_tradnl"/>
        </w:rPr>
        <w:t>clave</w:t>
      </w:r>
      <w:r w:rsidR="00F24378">
        <w:rPr>
          <w:rStyle w:val="Cuerpodeltexto71"/>
          <w:b w:val="0"/>
          <w:color w:val="000000"/>
          <w:sz w:val="19"/>
          <w:szCs w:val="19"/>
          <w:highlight w:val="yellow"/>
          <w:lang w:eastAsia="es-ES_tradnl"/>
        </w:rPr>
        <w:t xml:space="preserve"> </w:t>
      </w:r>
      <w:r w:rsidRPr="00F24378">
        <w:rPr>
          <w:rStyle w:val="Cuerpodeltexto71"/>
          <w:b w:val="0"/>
          <w:color w:val="000000"/>
          <w:sz w:val="19"/>
          <w:szCs w:val="19"/>
          <w:highlight w:val="yellow"/>
          <w:lang w:eastAsia="es-ES_tradnl"/>
        </w:rPr>
        <w:t>ajena</w:t>
      </w:r>
      <w:r w:rsidR="00F24378">
        <w:rPr>
          <w:rStyle w:val="Cuerpodeltexto71"/>
          <w:b w:val="0"/>
          <w:color w:val="000000"/>
          <w:sz w:val="19"/>
          <w:szCs w:val="19"/>
          <w:highlight w:val="yellow"/>
          <w:lang w:eastAsia="es-ES_tradnl"/>
        </w:rPr>
        <w:t xml:space="preserve"> </w:t>
      </w:r>
      <w:r w:rsidRPr="00F24378">
        <w:rPr>
          <w:rStyle w:val="Cuerpodeltexto71"/>
          <w:b w:val="0"/>
          <w:color w:val="000000"/>
          <w:sz w:val="19"/>
          <w:szCs w:val="19"/>
          <w:highlight w:val="yellow"/>
          <w:lang w:eastAsia="es-ES_tradnl"/>
        </w:rPr>
        <w:t>en</w:t>
      </w:r>
      <w:r w:rsidR="00F24378">
        <w:rPr>
          <w:rStyle w:val="Cuerpodeltexto71"/>
          <w:b w:val="0"/>
          <w:color w:val="000000"/>
          <w:sz w:val="19"/>
          <w:szCs w:val="19"/>
          <w:highlight w:val="yellow"/>
          <w:lang w:eastAsia="es-ES_tradnl"/>
        </w:rPr>
        <w:t xml:space="preserve"> </w:t>
      </w:r>
      <w:r w:rsidRPr="00F24378">
        <w:rPr>
          <w:rStyle w:val="Cuerpodeltexto71"/>
          <w:b w:val="0"/>
          <w:color w:val="000000"/>
          <w:sz w:val="19"/>
          <w:szCs w:val="19"/>
          <w:highlight w:val="yellow"/>
          <w:lang w:eastAsia="es-ES_tradnl"/>
        </w:rPr>
        <w:t>la</w:t>
      </w:r>
      <w:r w:rsidR="00F24378">
        <w:rPr>
          <w:rStyle w:val="Cuerpodeltexto71"/>
          <w:b w:val="0"/>
          <w:color w:val="000000"/>
          <w:sz w:val="19"/>
          <w:szCs w:val="19"/>
          <w:highlight w:val="yellow"/>
          <w:lang w:eastAsia="es-ES_tradnl"/>
        </w:rPr>
        <w:t xml:space="preserve"> </w:t>
      </w:r>
      <w:r w:rsidRPr="00F24378">
        <w:rPr>
          <w:rStyle w:val="Cuerpodeltexto71"/>
          <w:b w:val="0"/>
          <w:color w:val="000000"/>
          <w:sz w:val="19"/>
          <w:szCs w:val="19"/>
          <w:highlight w:val="yellow"/>
          <w:lang w:eastAsia="es-ES_tradnl"/>
        </w:rPr>
        <w:t>otra</w:t>
      </w:r>
      <w:r w:rsidR="00F24378">
        <w:rPr>
          <w:rStyle w:val="Cuerpodeltexto71"/>
          <w:b w:val="0"/>
          <w:color w:val="000000"/>
          <w:sz w:val="19"/>
          <w:szCs w:val="19"/>
          <w:highlight w:val="yellow"/>
          <w:lang w:eastAsia="es-ES_tradnl"/>
        </w:rPr>
        <w:t xml:space="preserve"> </w:t>
      </w:r>
      <w:r w:rsidRPr="00F24378">
        <w:rPr>
          <w:rStyle w:val="Cuerpodeltexto71"/>
          <w:b w:val="0"/>
          <w:color w:val="000000"/>
          <w:sz w:val="19"/>
          <w:szCs w:val="19"/>
          <w:highlight w:val="yellow"/>
          <w:lang w:eastAsia="es-ES_tradnl"/>
        </w:rPr>
        <w:t>tabla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.</w:t>
      </w:r>
    </w:p>
    <w:p w14:paraId="27F67B23" w14:textId="528F08C3" w:rsidR="00F67DCE" w:rsidRPr="00F24378" w:rsidRDefault="00F67DCE" w:rsidP="00F67DCE">
      <w:pPr>
        <w:pStyle w:val="Cuerpodeltexto1"/>
        <w:shd w:val="clear" w:color="auto" w:fill="auto"/>
        <w:spacing w:after="240" w:line="240" w:lineRule="auto"/>
        <w:ind w:left="100" w:right="260" w:firstLine="0"/>
        <w:jc w:val="both"/>
        <w:rPr>
          <w:sz w:val="19"/>
          <w:szCs w:val="19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Por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ejemplo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puede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utilizar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b/>
          <w:color w:val="000000"/>
          <w:sz w:val="19"/>
          <w:szCs w:val="19"/>
          <w:lang w:eastAsia="es-ES_tradnl"/>
        </w:rPr>
        <w:t>INNER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b/>
          <w:color w:val="000000"/>
          <w:sz w:val="19"/>
          <w:szCs w:val="19"/>
          <w:lang w:eastAsia="es-ES_tradnl"/>
        </w:rPr>
        <w:t>JOIN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tablas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i/>
          <w:color w:val="000000"/>
          <w:sz w:val="19"/>
          <w:szCs w:val="19"/>
          <w:lang w:eastAsia="es-ES_tradnl"/>
        </w:rPr>
        <w:t>departamentos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y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i/>
          <w:color w:val="000000"/>
          <w:sz w:val="19"/>
          <w:szCs w:val="19"/>
          <w:lang w:eastAsia="es-ES_tradnl"/>
        </w:rPr>
        <w:t>empleados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para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mostrar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datos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empleados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junto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información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departamento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trabajan.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ejemplo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siguiente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muestra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cómo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podría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combinar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tablas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i/>
          <w:color w:val="000000"/>
          <w:sz w:val="19"/>
          <w:szCs w:val="19"/>
          <w:lang w:eastAsia="es-ES_tradnl"/>
        </w:rPr>
        <w:t>empleados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y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i/>
          <w:color w:val="000000"/>
          <w:sz w:val="19"/>
          <w:szCs w:val="19"/>
          <w:lang w:eastAsia="es-ES_tradnl"/>
        </w:rPr>
        <w:t>departamentos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basándose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campo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i/>
          <w:color w:val="000000"/>
          <w:sz w:val="19"/>
          <w:szCs w:val="19"/>
          <w:lang w:eastAsia="es-ES_tradnl"/>
        </w:rPr>
        <w:t>dep_no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b/>
          <w:color w:val="000000"/>
          <w:sz w:val="19"/>
          <w:szCs w:val="19"/>
          <w:lang w:eastAsia="es-ES_tradnl"/>
        </w:rPr>
        <w:t>PRIMARY</w:t>
      </w:r>
      <w:r w:rsidR="00F24378">
        <w:rPr>
          <w:rStyle w:val="Cuerpodeltexto"/>
          <w:b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b/>
          <w:color w:val="000000"/>
          <w:sz w:val="19"/>
          <w:szCs w:val="19"/>
          <w:lang w:eastAsia="es-ES_tradnl"/>
        </w:rPr>
        <w:t>KEY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tabla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departamentos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y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b/>
          <w:color w:val="000000"/>
          <w:sz w:val="19"/>
          <w:szCs w:val="19"/>
          <w:lang w:eastAsia="es-ES_tradnl"/>
        </w:rPr>
        <w:t>FOREIGN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b/>
          <w:color w:val="000000"/>
          <w:sz w:val="19"/>
          <w:szCs w:val="19"/>
          <w:lang w:eastAsia="es-ES_tradnl"/>
        </w:rPr>
        <w:t>KEY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tabla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empleados):</w:t>
      </w:r>
    </w:p>
    <w:p w14:paraId="35DEA829" w14:textId="662F6674" w:rsidR="00F67DCE" w:rsidRPr="00F24378" w:rsidRDefault="00F67DCE" w:rsidP="00F67DCE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</w:rPr>
        <w:t>SELECT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apellido1,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apellido2,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dnombre,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>departamentos.dep_no</w:t>
      </w:r>
    </w:p>
    <w:p w14:paraId="39E5FA72" w14:textId="5C141C31" w:rsidR="00F67DCE" w:rsidRPr="00F24378" w:rsidRDefault="00F67DCE" w:rsidP="00F67DCE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empleados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46C5C12E" w14:textId="514B995A" w:rsidR="00F67DCE" w:rsidRPr="00F24378" w:rsidRDefault="00F24378" w:rsidP="00F67DCE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>
        <w:rPr>
          <w:rStyle w:val="Cuerpodeltexto0"/>
          <w:sz w:val="19"/>
          <w:szCs w:val="19"/>
          <w:lang w:eastAsia="es-ES_tradnl"/>
        </w:rPr>
        <w:t xml:space="preserve">             </w:t>
      </w:r>
      <w:r w:rsidR="00F67DCE" w:rsidRPr="00F24378">
        <w:rPr>
          <w:rStyle w:val="Cuerpodeltexto0"/>
          <w:sz w:val="19"/>
          <w:szCs w:val="19"/>
          <w:lang w:eastAsia="es-ES_tradnl"/>
        </w:rPr>
        <w:t>INNER</w:t>
      </w:r>
      <w:r>
        <w:rPr>
          <w:rStyle w:val="Cuerpodeltexto0"/>
          <w:sz w:val="19"/>
          <w:szCs w:val="19"/>
          <w:lang w:eastAsia="es-ES_tradnl"/>
        </w:rPr>
        <w:t xml:space="preserve"> </w:t>
      </w:r>
      <w:r w:rsidR="00F67DCE" w:rsidRPr="00F24378">
        <w:rPr>
          <w:rStyle w:val="Cuerpodeltexto0"/>
          <w:sz w:val="19"/>
          <w:szCs w:val="19"/>
          <w:lang w:eastAsia="es-ES_tradnl"/>
        </w:rPr>
        <w:t>JOIN</w:t>
      </w:r>
      <w:r>
        <w:rPr>
          <w:rStyle w:val="Cuerpodeltexto0"/>
          <w:sz w:val="19"/>
          <w:szCs w:val="19"/>
          <w:lang w:eastAsia="es-ES_tradnl"/>
        </w:rPr>
        <w:t xml:space="preserve"> </w:t>
      </w:r>
      <w:r w:rsidR="00F67DCE" w:rsidRPr="00F24378">
        <w:rPr>
          <w:rStyle w:val="Cuerpodeltexto"/>
          <w:color w:val="000000"/>
          <w:sz w:val="19"/>
          <w:szCs w:val="19"/>
          <w:lang w:eastAsia="es-ES_tradnl"/>
        </w:rPr>
        <w:t>departamentos</w:t>
      </w:r>
      <w:r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2B90CC6B" w14:textId="7FFF833D" w:rsidR="00F67DCE" w:rsidRPr="00F24378" w:rsidRDefault="00F24378" w:rsidP="00F67DCE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>
        <w:rPr>
          <w:rStyle w:val="Cuerpodeltexto0"/>
          <w:sz w:val="19"/>
          <w:szCs w:val="19"/>
          <w:lang w:eastAsia="es-ES_tradnl"/>
        </w:rPr>
        <w:t xml:space="preserve">             </w:t>
      </w:r>
      <w:r w:rsidR="00F67DCE" w:rsidRPr="00F24378">
        <w:rPr>
          <w:rStyle w:val="Cuerpodeltexto0"/>
          <w:sz w:val="19"/>
          <w:szCs w:val="19"/>
          <w:lang w:eastAsia="es-ES_tradnl"/>
        </w:rPr>
        <w:t>ON</w:t>
      </w:r>
      <w:r>
        <w:rPr>
          <w:rStyle w:val="Cuerpodeltexto0"/>
          <w:sz w:val="19"/>
          <w:szCs w:val="19"/>
          <w:lang w:eastAsia="es-ES_tradnl"/>
        </w:rPr>
        <w:t xml:space="preserve"> </w:t>
      </w:r>
      <w:r w:rsidR="00F67DCE" w:rsidRPr="00F24378">
        <w:rPr>
          <w:rStyle w:val="Cuerpodeltexto"/>
          <w:color w:val="000000"/>
          <w:sz w:val="19"/>
          <w:szCs w:val="19"/>
          <w:lang w:eastAsia="es-ES_tradnl"/>
        </w:rPr>
        <w:t>empleados.dep_no</w:t>
      </w:r>
      <w:r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F67DCE"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F67DCE" w:rsidRPr="00F24378">
        <w:rPr>
          <w:rStyle w:val="Cuerpodeltexto"/>
          <w:color w:val="000000"/>
          <w:sz w:val="19"/>
          <w:szCs w:val="19"/>
          <w:lang w:eastAsia="es-ES_tradnl"/>
        </w:rPr>
        <w:t>departamentos.dep_no;</w:t>
      </w: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4681"/>
        <w:gridCol w:w="3813"/>
      </w:tblGrid>
      <w:tr w:rsidR="000B0F7E" w:rsidRPr="00F24378" w14:paraId="198F9B10" w14:textId="77777777" w:rsidTr="00CE0A89">
        <w:tc>
          <w:tcPr>
            <w:tcW w:w="4889" w:type="dxa"/>
          </w:tcPr>
          <w:p w14:paraId="5DC25D22" w14:textId="77777777" w:rsidR="000B0F7E" w:rsidRPr="00F24378" w:rsidRDefault="000B0F7E" w:rsidP="00CE0A89">
            <w:pPr>
              <w:ind w:left="0"/>
            </w:pPr>
            <w:r w:rsidRPr="00F24378">
              <w:rPr>
                <w:noProof/>
              </w:rPr>
              <w:drawing>
                <wp:inline distT="0" distB="0" distL="0" distR="0" wp14:anchorId="353C6D89" wp14:editId="6A42E780">
                  <wp:extent cx="3324689" cy="1743318"/>
                  <wp:effectExtent l="0" t="0" r="9525" b="9525"/>
                  <wp:docPr id="2" name="Imagen 2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Interfaz de usuario gráfica, Texto, Aplicación&#10;&#10;Descripción generada automáticament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14:paraId="047BB9B2" w14:textId="77777777" w:rsidR="000B0F7E" w:rsidRPr="00F24378" w:rsidRDefault="000B0F7E" w:rsidP="00CE0A89">
            <w:pPr>
              <w:ind w:left="0"/>
            </w:pPr>
            <w:r w:rsidRPr="00F24378">
              <w:rPr>
                <w:noProof/>
              </w:rPr>
              <w:drawing>
                <wp:inline distT="0" distB="0" distL="0" distR="0" wp14:anchorId="23B80553" wp14:editId="65B1033D">
                  <wp:extent cx="2683390" cy="1136210"/>
                  <wp:effectExtent l="0" t="0" r="3175" b="6985"/>
                  <wp:docPr id="5" name="Imagen 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nterfaz de usuario gráfica, Texto, Aplicación&#10;&#10;Descripción generada automáticament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377" cy="1141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FEDC04" w14:textId="77777777" w:rsidR="00F67DCE" w:rsidRPr="00F24378" w:rsidRDefault="00F67DCE" w:rsidP="000B0F7E">
      <w:pPr>
        <w:pStyle w:val="Piedefoto"/>
      </w:pPr>
    </w:p>
    <w:p w14:paraId="084B79AC" w14:textId="47B68B8A" w:rsidR="00F67DCE" w:rsidRPr="00F24378" w:rsidRDefault="00F67DCE" w:rsidP="00F67DCE">
      <w:pPr>
        <w:pStyle w:val="Cuerpodeltexto1"/>
        <w:shd w:val="clear" w:color="auto" w:fill="auto"/>
        <w:spacing w:after="240" w:line="240" w:lineRule="auto"/>
        <w:ind w:left="100" w:right="260" w:firstLine="0"/>
        <w:jc w:val="both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ejemplo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anterior,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para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incluir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atributo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i/>
          <w:color w:val="000000"/>
          <w:sz w:val="19"/>
          <w:szCs w:val="19"/>
          <w:highlight w:val="yellow"/>
          <w:lang w:eastAsia="es-ES_tradnl"/>
        </w:rPr>
        <w:t>dep_no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SELECT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necesario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especificar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tabla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debe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buscarlo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</w:t>
      </w:r>
      <w:r w:rsidRPr="00F24378">
        <w:rPr>
          <w:rStyle w:val="Cuerpodeltexto"/>
          <w:i/>
          <w:color w:val="000000"/>
          <w:sz w:val="19"/>
          <w:szCs w:val="19"/>
          <w:highlight w:val="yellow"/>
          <w:lang w:eastAsia="es-ES_tradnl"/>
        </w:rPr>
        <w:t>departamentos.dep_no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),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porque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atributo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existe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tablas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han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reunido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y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provocaría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error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ambigüedad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si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especificase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tabla,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como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sucede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ejemplo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cyan"/>
          <w:u w:val="single"/>
          <w:lang w:eastAsia="es-ES_tradnl"/>
        </w:rPr>
        <w:t>erróneo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:</w:t>
      </w:r>
    </w:p>
    <w:p w14:paraId="52876478" w14:textId="2B9EEED6" w:rsidR="00F67DCE" w:rsidRPr="00F24378" w:rsidRDefault="00F67DCE" w:rsidP="00F67DCE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cyan"/>
          <w:lang w:eastAsia="es-ES_tradnl"/>
        </w:rPr>
        <w:t>dep_no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apellido1,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dnombre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2F263725" w14:textId="5857E3B6" w:rsidR="00F67DCE" w:rsidRPr="00F24378" w:rsidRDefault="00F67DCE" w:rsidP="00F67DCE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empleados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681E6154" w14:textId="3A063DA0" w:rsidR="00F67DCE" w:rsidRPr="00F24378" w:rsidRDefault="00F24378" w:rsidP="00F67DCE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>
        <w:rPr>
          <w:rStyle w:val="Cuerpodeltexto54"/>
        </w:rPr>
        <w:t xml:space="preserve">              </w:t>
      </w:r>
      <w:r w:rsidR="00F67DCE" w:rsidRPr="00F24378">
        <w:rPr>
          <w:rStyle w:val="Cuerpodeltexto0"/>
          <w:sz w:val="19"/>
          <w:szCs w:val="19"/>
          <w:lang w:eastAsia="es-ES_tradnl"/>
        </w:rPr>
        <w:t>INNER</w:t>
      </w:r>
      <w:r>
        <w:rPr>
          <w:rStyle w:val="Cuerpodeltexto0"/>
          <w:sz w:val="19"/>
          <w:szCs w:val="19"/>
          <w:lang w:eastAsia="es-ES_tradnl"/>
        </w:rPr>
        <w:t xml:space="preserve"> </w:t>
      </w:r>
      <w:r w:rsidR="00F67DCE" w:rsidRPr="00F24378">
        <w:rPr>
          <w:rStyle w:val="Cuerpodeltexto0"/>
          <w:sz w:val="19"/>
          <w:szCs w:val="19"/>
          <w:lang w:eastAsia="es-ES_tradnl"/>
        </w:rPr>
        <w:t>JOIN</w:t>
      </w:r>
      <w:r>
        <w:rPr>
          <w:rStyle w:val="Cuerpodeltexto0"/>
          <w:sz w:val="19"/>
          <w:szCs w:val="19"/>
          <w:lang w:eastAsia="es-ES_tradnl"/>
        </w:rPr>
        <w:t xml:space="preserve"> </w:t>
      </w:r>
      <w:r w:rsidR="00F67DCE" w:rsidRPr="00F24378">
        <w:rPr>
          <w:rStyle w:val="Cuerpodeltexto"/>
          <w:color w:val="000000"/>
          <w:sz w:val="19"/>
          <w:szCs w:val="19"/>
          <w:lang w:eastAsia="es-ES_tradnl"/>
        </w:rPr>
        <w:t>departamentos</w:t>
      </w:r>
      <w:r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7088BA04" w14:textId="5E2E5DEE" w:rsidR="00F67DCE" w:rsidRPr="00F24378" w:rsidRDefault="00F24378" w:rsidP="00F67DCE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>
        <w:rPr>
          <w:rStyle w:val="Cuerpodeltexto0"/>
          <w:sz w:val="19"/>
          <w:szCs w:val="19"/>
          <w:lang w:eastAsia="es-ES_tradnl"/>
        </w:rPr>
        <w:t xml:space="preserve">              </w:t>
      </w:r>
      <w:r w:rsidR="00F67DCE" w:rsidRPr="00F24378">
        <w:rPr>
          <w:rStyle w:val="Cuerpodeltexto0"/>
          <w:sz w:val="19"/>
          <w:szCs w:val="19"/>
          <w:lang w:eastAsia="es-ES_tradnl"/>
        </w:rPr>
        <w:t>ON</w:t>
      </w:r>
      <w:r>
        <w:rPr>
          <w:rStyle w:val="Cuerpodeltexto0"/>
          <w:sz w:val="19"/>
          <w:szCs w:val="19"/>
          <w:lang w:eastAsia="es-ES_tradnl"/>
        </w:rPr>
        <w:t xml:space="preserve"> </w:t>
      </w:r>
      <w:r w:rsidR="00F67DCE" w:rsidRPr="00F24378">
        <w:rPr>
          <w:rStyle w:val="Cuerpodeltexto"/>
          <w:color w:val="000000"/>
          <w:sz w:val="19"/>
          <w:szCs w:val="19"/>
          <w:lang w:eastAsia="es-ES_tradnl"/>
        </w:rPr>
        <w:t>empleados.dep_no</w:t>
      </w:r>
      <w:r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F67DCE"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F67DCE" w:rsidRPr="00F24378">
        <w:rPr>
          <w:rStyle w:val="Cuerpodeltexto"/>
          <w:color w:val="000000"/>
          <w:sz w:val="19"/>
          <w:szCs w:val="19"/>
          <w:lang w:eastAsia="es-ES_tradnl"/>
        </w:rPr>
        <w:t>departamentos.dep_no;</w:t>
      </w:r>
    </w:p>
    <w:p w14:paraId="485517E0" w14:textId="567686C1" w:rsidR="00F67DCE" w:rsidRPr="00F24378" w:rsidRDefault="00F67DCE" w:rsidP="00F67DCE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#produce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error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cyan"/>
          <w:lang w:eastAsia="es-ES_tradnl"/>
        </w:rPr>
        <w:t>atributo</w:t>
      </w:r>
      <w:r w:rsidR="00F24378">
        <w:rPr>
          <w:rStyle w:val="Cuerpodeltexto"/>
          <w:color w:val="000000"/>
          <w:sz w:val="19"/>
          <w:szCs w:val="19"/>
          <w:highlight w:val="cyan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cyan"/>
          <w:lang w:eastAsia="es-ES_tradnl"/>
        </w:rPr>
        <w:t>ambigüo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porque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existe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ambas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tablas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y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servidor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sabe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cual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mostrar</w:t>
      </w:r>
    </w:p>
    <w:p w14:paraId="0381BFED" w14:textId="77777777" w:rsidR="00F67DCE" w:rsidRPr="00F24378" w:rsidRDefault="00F67DCE" w:rsidP="00F67DCE">
      <w:pPr>
        <w:rPr>
          <w:rStyle w:val="Cuerpodeltexto"/>
          <w:color w:val="000000"/>
          <w:sz w:val="19"/>
          <w:szCs w:val="19"/>
          <w:lang w:eastAsia="es-ES_tradnl"/>
        </w:rPr>
      </w:pPr>
    </w:p>
    <w:p w14:paraId="23AC8885" w14:textId="5F6232EB" w:rsidR="00F67DCE" w:rsidRPr="00F24378" w:rsidRDefault="00F67DCE" w:rsidP="00F67DCE">
      <w:pPr>
        <w:pStyle w:val="Cuerpodeltexto1"/>
        <w:shd w:val="clear" w:color="auto" w:fill="auto"/>
        <w:spacing w:after="240" w:line="240" w:lineRule="auto"/>
        <w:ind w:left="20" w:right="300" w:firstLine="0"/>
        <w:jc w:val="both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Si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empleamos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cláusula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INNER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JOIN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consulta,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reunirán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sólo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aquellos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registros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lastRenderedPageBreak/>
        <w:t>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tablas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están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relacionados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entre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si.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Si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utilizamos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LEFT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JOIN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actuará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como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INNER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JOIN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pero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incluirán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además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registros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tabla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izquierda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relacionan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ningún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registro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tabla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derecha.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Si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utilizamos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RIGHT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JOIN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actuará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como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INNER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JOIN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pero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incluirán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además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registros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tabla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derecha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relacionan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ningún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registro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tabla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izquierda.</w:t>
      </w:r>
    </w:p>
    <w:p w14:paraId="2CFE0A3E" w14:textId="7A4C5088" w:rsidR="00F67DCE" w:rsidRPr="00F24378" w:rsidRDefault="00F67DCE" w:rsidP="00F67DCE">
      <w:pPr>
        <w:pStyle w:val="Lista9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LEFT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JOIN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y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LEFT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JOIN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explican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otro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apartado</w:t>
      </w:r>
    </w:p>
    <w:p w14:paraId="28DBC1A5" w14:textId="77777777" w:rsidR="00F67DCE" w:rsidRPr="00F24378" w:rsidRDefault="00F67DCE" w:rsidP="00F67DCE">
      <w:pPr>
        <w:spacing w:before="0" w:after="0"/>
        <w:ind w:left="0"/>
        <w:jc w:val="left"/>
        <w:rPr>
          <w:rStyle w:val="Cuerpodeltexto"/>
          <w:color w:val="000000"/>
          <w:sz w:val="19"/>
          <w:szCs w:val="19"/>
          <w:lang w:eastAsia="es-ES_tradnl"/>
        </w:rPr>
      </w:pPr>
    </w:p>
    <w:p w14:paraId="11A0979C" w14:textId="34386FA2" w:rsidR="00F67DCE" w:rsidRPr="00F24378" w:rsidRDefault="00F67DCE" w:rsidP="00F67DCE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</w:rPr>
        <w:t>SELECT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productos.producto_no,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productos.descripcion,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pedidos.pedido_no,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pedidos.producto_no</w:t>
      </w:r>
    </w:p>
    <w:p w14:paraId="58E4E5C8" w14:textId="07B85A08" w:rsidR="00F67DCE" w:rsidRPr="00F24378" w:rsidRDefault="00F67DCE" w:rsidP="00F67DCE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</w:rPr>
        <w:t>FROM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pedidos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</w:rPr>
        <w:t>INNER</w:t>
      </w:r>
      <w:r w:rsidR="00F24378">
        <w:rPr>
          <w:rStyle w:val="Cuerpodeltexto0"/>
          <w:sz w:val="19"/>
          <w:szCs w:val="19"/>
        </w:rPr>
        <w:t xml:space="preserve"> </w:t>
      </w:r>
      <w:r w:rsidRPr="00F24378">
        <w:rPr>
          <w:rStyle w:val="Cuerpodeltexto0"/>
          <w:sz w:val="19"/>
          <w:szCs w:val="19"/>
        </w:rPr>
        <w:t>JOIN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productos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605006A4" w14:textId="68773171" w:rsidR="00F67DCE" w:rsidRPr="00F24378" w:rsidRDefault="00F24378" w:rsidP="00F67DCE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>
        <w:rPr>
          <w:rStyle w:val="Cuerpodeltexto"/>
          <w:color w:val="000000"/>
          <w:sz w:val="19"/>
          <w:szCs w:val="19"/>
          <w:lang w:eastAsia="es-ES_tradnl"/>
        </w:rPr>
        <w:t xml:space="preserve">             </w:t>
      </w:r>
      <w:r w:rsidR="00F67DCE" w:rsidRPr="00F24378">
        <w:rPr>
          <w:rStyle w:val="Cuerpodeltexto0"/>
          <w:sz w:val="19"/>
          <w:szCs w:val="19"/>
        </w:rPr>
        <w:t>ON</w:t>
      </w:r>
      <w:r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F67DCE" w:rsidRPr="00F24378">
        <w:rPr>
          <w:rStyle w:val="Cuerpodeltexto"/>
          <w:color w:val="000000"/>
          <w:sz w:val="19"/>
          <w:szCs w:val="19"/>
          <w:lang w:eastAsia="es-ES_tradnl"/>
        </w:rPr>
        <w:t>productos.producto_no</w:t>
      </w:r>
      <w:r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F67DCE" w:rsidRPr="00F24378">
        <w:rPr>
          <w:rStyle w:val="Cuerpodeltexto0"/>
          <w:sz w:val="19"/>
          <w:szCs w:val="19"/>
        </w:rPr>
        <w:t>=</w:t>
      </w:r>
      <w:r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F67DCE" w:rsidRPr="00F24378">
        <w:rPr>
          <w:rStyle w:val="Cuerpodeltexto"/>
          <w:color w:val="000000"/>
          <w:sz w:val="19"/>
          <w:szCs w:val="19"/>
          <w:lang w:eastAsia="es-ES_tradnl"/>
        </w:rPr>
        <w:t>pedidos.producto_no;</w:t>
      </w:r>
    </w:p>
    <w:p w14:paraId="791BAB60" w14:textId="77777777" w:rsidR="00F67DCE" w:rsidRPr="00F24378" w:rsidRDefault="00F67DCE" w:rsidP="00F67DCE">
      <w:pPr>
        <w:rPr>
          <w:rStyle w:val="Cuerpodeltexto"/>
          <w:color w:val="000000"/>
          <w:sz w:val="19"/>
          <w:szCs w:val="19"/>
          <w:lang w:eastAsia="es-ES_tradnl"/>
        </w:rPr>
      </w:pPr>
    </w:p>
    <w:p w14:paraId="358A6DFF" w14:textId="1348C838" w:rsidR="00F67DCE" w:rsidRPr="00F24378" w:rsidRDefault="00F67DCE" w:rsidP="00F67DCE">
      <w:pPr>
        <w:pStyle w:val="Cuerpodeltexto1"/>
        <w:shd w:val="clear" w:color="auto" w:fill="auto"/>
        <w:spacing w:after="240" w:line="240" w:lineRule="auto"/>
        <w:ind w:left="20" w:right="300" w:firstLine="0"/>
        <w:jc w:val="both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Veamos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tablas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y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resultado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consulta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anterior: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aparecen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productos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han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sido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comprado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nunca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relacionan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algún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pedido)</w:t>
      </w:r>
    </w:p>
    <w:p w14:paraId="1AAAADAD" w14:textId="77777777" w:rsidR="00F67DCE" w:rsidRPr="00F24378" w:rsidRDefault="00F67DCE" w:rsidP="00F67DCE">
      <w:pPr>
        <w:pStyle w:val="Piedefoto"/>
        <w:ind w:left="-567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noProof/>
        </w:rPr>
        <w:drawing>
          <wp:inline distT="0" distB="0" distL="0" distR="0" wp14:anchorId="2F9E7944" wp14:editId="6D9EFA98">
            <wp:extent cx="6305550" cy="1254974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3910" cy="125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77C1" w14:textId="62BA4710" w:rsidR="00F67DCE" w:rsidRPr="00F24378" w:rsidRDefault="00F67DCE" w:rsidP="00F67DCE">
      <w:pPr>
        <w:pStyle w:val="Ttulo3"/>
      </w:pPr>
      <w:bookmarkStart w:id="17" w:name="_Toc149546752"/>
      <w:r w:rsidRPr="00F24378">
        <w:t>Como</w:t>
      </w:r>
      <w:r w:rsidR="00F24378">
        <w:t xml:space="preserve"> </w:t>
      </w:r>
      <w:r w:rsidRPr="00F24378">
        <w:t>reunir</w:t>
      </w:r>
      <w:r w:rsidR="00F24378">
        <w:t xml:space="preserve"> </w:t>
      </w:r>
      <w:r w:rsidRPr="00F24378">
        <w:t>3</w:t>
      </w:r>
      <w:r w:rsidR="00F24378">
        <w:t xml:space="preserve"> </w:t>
      </w:r>
      <w:r w:rsidRPr="00F24378">
        <w:t>o</w:t>
      </w:r>
      <w:r w:rsidR="00F24378">
        <w:t xml:space="preserve"> </w:t>
      </w:r>
      <w:r w:rsidRPr="00F24378">
        <w:t>más</w:t>
      </w:r>
      <w:r w:rsidR="00F24378">
        <w:t xml:space="preserve"> </w:t>
      </w:r>
      <w:r w:rsidRPr="00F24378">
        <w:t>tablas</w:t>
      </w:r>
      <w:bookmarkEnd w:id="17"/>
    </w:p>
    <w:p w14:paraId="385FD98A" w14:textId="1FE131D2" w:rsidR="00F67DCE" w:rsidRPr="00F24378" w:rsidRDefault="00F67DCE" w:rsidP="00F67DCE">
      <w:r w:rsidRPr="00F24378">
        <w:t>Se</w:t>
      </w:r>
      <w:r w:rsidR="00F24378">
        <w:t xml:space="preserve"> </w:t>
      </w:r>
      <w:r w:rsidRPr="00F24378">
        <w:t>pueden</w:t>
      </w:r>
      <w:r w:rsidR="00F24378">
        <w:t xml:space="preserve"> </w:t>
      </w:r>
      <w:r w:rsidRPr="00F24378">
        <w:t>reunir</w:t>
      </w:r>
      <w:r w:rsidR="00F24378">
        <w:t xml:space="preserve"> </w:t>
      </w:r>
      <w:r w:rsidRPr="00F24378">
        <w:t>3</w:t>
      </w:r>
      <w:r w:rsidR="00F24378">
        <w:t xml:space="preserve"> </w:t>
      </w:r>
      <w:r w:rsidRPr="00F24378">
        <w:t>o</w:t>
      </w:r>
      <w:r w:rsidR="00F24378">
        <w:t xml:space="preserve"> </w:t>
      </w:r>
      <w:r w:rsidRPr="00F24378">
        <w:t>más</w:t>
      </w:r>
      <w:r w:rsidR="00F24378">
        <w:t xml:space="preserve"> </w:t>
      </w:r>
      <w:r w:rsidRPr="00F24378">
        <w:t>tablas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modo</w:t>
      </w:r>
      <w:r w:rsidR="00F24378">
        <w:t xml:space="preserve"> </w:t>
      </w:r>
      <w:r w:rsidRPr="00F24378">
        <w:t>similar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cómo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unen</w:t>
      </w:r>
      <w:r w:rsidR="00F24378">
        <w:t xml:space="preserve"> </w:t>
      </w:r>
      <w:r w:rsidRPr="00F24378">
        <w:t>2:</w:t>
      </w:r>
      <w:r w:rsidR="00F24378">
        <w:t xml:space="preserve"> </w:t>
      </w:r>
      <w:r w:rsidRPr="00F24378">
        <w:t>tenemos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añadir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cada</w:t>
      </w:r>
      <w:r w:rsidR="00F24378">
        <w:t xml:space="preserve"> </w:t>
      </w:r>
      <w:r w:rsidRPr="00F24378">
        <w:t>paso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tabla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estér</w:t>
      </w:r>
      <w:r w:rsidR="00F24378">
        <w:t xml:space="preserve"> </w:t>
      </w:r>
      <w:r w:rsidRPr="00F24378">
        <w:t>directamente</w:t>
      </w:r>
      <w:r w:rsidR="00F24378">
        <w:t xml:space="preserve"> </w:t>
      </w:r>
      <w:r w:rsidRPr="00F24378">
        <w:t>relacionada</w:t>
      </w:r>
      <w:r w:rsidR="00F24378">
        <w:t xml:space="preserve"> </w:t>
      </w:r>
      <w:r w:rsidRPr="00F24378">
        <w:t>con</w:t>
      </w:r>
      <w:r w:rsidR="00F24378">
        <w:t xml:space="preserve"> </w:t>
      </w:r>
      <w:r w:rsidRPr="00F24378">
        <w:t>las</w:t>
      </w:r>
      <w:r w:rsidR="00F24378">
        <w:t xml:space="preserve"> </w:t>
      </w:r>
      <w:r w:rsidRPr="00F24378">
        <w:t>anteriores.</w:t>
      </w:r>
    </w:p>
    <w:p w14:paraId="50296656" w14:textId="2D2F503B" w:rsidR="00F67DCE" w:rsidRPr="00F24378" w:rsidRDefault="00F67DCE" w:rsidP="00F67DCE">
      <w:r w:rsidRPr="00F24378">
        <w:t>Ejemplo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cómo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unen</w:t>
      </w:r>
      <w:r w:rsidR="00F24378">
        <w:t xml:space="preserve"> </w:t>
      </w:r>
      <w:r w:rsidRPr="00F24378">
        <w:t>las</w:t>
      </w:r>
      <w:r w:rsidR="00F24378">
        <w:t xml:space="preserve"> </w:t>
      </w:r>
      <w:r w:rsidRPr="00F24378">
        <w:t>tablas:</w:t>
      </w:r>
      <w:r w:rsidR="00F24378">
        <w:t xml:space="preserve"> </w:t>
      </w:r>
      <w:r w:rsidRPr="00F24378">
        <w:t>empleados,</w:t>
      </w:r>
      <w:r w:rsidR="00F24378">
        <w:t xml:space="preserve"> </w:t>
      </w:r>
      <w:r w:rsidRPr="00F24378">
        <w:t>departamentos,</w:t>
      </w:r>
      <w:r w:rsidR="00F24378">
        <w:t xml:space="preserve"> </w:t>
      </w:r>
      <w:r w:rsidRPr="00F24378">
        <w:t>clientes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pedidos:</w:t>
      </w:r>
    </w:p>
    <w:p w14:paraId="5F47DDF6" w14:textId="2C011AC3" w:rsidR="00F67DCE" w:rsidRPr="00F24378" w:rsidRDefault="00F67DCE" w:rsidP="00F67DCE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</w:rPr>
        <w:t>SELECT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apellido1,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apellido2,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dnombre,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departamentos.dep_no</w:t>
      </w:r>
    </w:p>
    <w:p w14:paraId="631B15B5" w14:textId="0FF18583" w:rsidR="00F67DCE" w:rsidRPr="00F24378" w:rsidRDefault="00F67DCE" w:rsidP="00F67DCE">
      <w:pPr>
        <w:pStyle w:val="comandoseinstrucciones"/>
        <w:rPr>
          <w:rStyle w:val="Cuerpodeltexto"/>
          <w:color w:val="000000"/>
          <w:sz w:val="19"/>
          <w:szCs w:val="19"/>
          <w:highlight w:val="yellow"/>
          <w:lang w:eastAsia="es-ES_tradnl"/>
        </w:rPr>
      </w:pPr>
      <w:r w:rsidRPr="00F24378">
        <w:rPr>
          <w:rStyle w:val="Cuerpodeltexto54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highlight w:val="red"/>
          <w:lang w:eastAsia="es-ES_tradnl"/>
        </w:rPr>
        <w:t>(</w:t>
      </w:r>
      <w:r w:rsidRPr="00F24378">
        <w:rPr>
          <w:rStyle w:val="Cuerpodeltexto0"/>
          <w:sz w:val="19"/>
          <w:szCs w:val="19"/>
          <w:highlight w:val="green"/>
          <w:lang w:eastAsia="es-ES_tradnl"/>
        </w:rPr>
        <w:t>(</w:t>
      </w:r>
      <w:r w:rsidRP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>empleados</w:t>
      </w:r>
      <w:r w:rsid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 xml:space="preserve"> </w:t>
      </w:r>
    </w:p>
    <w:p w14:paraId="211CBDD0" w14:textId="1F291794" w:rsidR="00F67DCE" w:rsidRPr="00F24378" w:rsidRDefault="00F24378" w:rsidP="00F67DCE">
      <w:pPr>
        <w:pStyle w:val="comandoseinstrucciones"/>
        <w:rPr>
          <w:rStyle w:val="Cuerpodeltexto"/>
          <w:color w:val="000000"/>
          <w:sz w:val="19"/>
          <w:szCs w:val="19"/>
          <w:highlight w:val="yellow"/>
          <w:lang w:eastAsia="es-ES_tradnl"/>
        </w:rPr>
      </w:pPr>
      <w:r>
        <w:rPr>
          <w:rStyle w:val="Cuerpodeltexto0"/>
          <w:sz w:val="19"/>
          <w:szCs w:val="19"/>
          <w:highlight w:val="yellow"/>
          <w:lang w:eastAsia="es-ES_tradnl"/>
        </w:rPr>
        <w:t xml:space="preserve">             </w:t>
      </w:r>
      <w:r w:rsidR="00F67DCE" w:rsidRPr="00F24378">
        <w:rPr>
          <w:rStyle w:val="Cuerpodeltexto0"/>
          <w:sz w:val="19"/>
          <w:szCs w:val="19"/>
          <w:highlight w:val="yellow"/>
          <w:lang w:eastAsia="es-ES_tradnl"/>
        </w:rPr>
        <w:t>INNER</w:t>
      </w:r>
      <w:r>
        <w:rPr>
          <w:rStyle w:val="Cuerpodeltexto0"/>
          <w:sz w:val="19"/>
          <w:szCs w:val="19"/>
          <w:highlight w:val="yellow"/>
          <w:lang w:eastAsia="es-ES_tradnl"/>
        </w:rPr>
        <w:t xml:space="preserve"> </w:t>
      </w:r>
      <w:r w:rsidR="00F67DCE" w:rsidRPr="00F24378">
        <w:rPr>
          <w:rStyle w:val="Cuerpodeltexto0"/>
          <w:sz w:val="19"/>
          <w:szCs w:val="19"/>
          <w:highlight w:val="yellow"/>
          <w:lang w:eastAsia="es-ES_tradnl"/>
        </w:rPr>
        <w:t>JOIN</w:t>
      </w:r>
      <w:r>
        <w:rPr>
          <w:rStyle w:val="Cuerpodeltexto0"/>
          <w:sz w:val="19"/>
          <w:szCs w:val="19"/>
          <w:highlight w:val="yellow"/>
          <w:lang w:eastAsia="es-ES_tradnl"/>
        </w:rPr>
        <w:t xml:space="preserve"> </w:t>
      </w:r>
      <w:r w:rsidR="00F67DCE" w:rsidRP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>departamentos</w:t>
      </w:r>
      <w:r>
        <w:rPr>
          <w:rStyle w:val="Cuerpodeltexto"/>
          <w:color w:val="000000"/>
          <w:sz w:val="19"/>
          <w:szCs w:val="19"/>
          <w:highlight w:val="yellow"/>
          <w:lang w:eastAsia="es-ES_tradnl"/>
        </w:rPr>
        <w:t xml:space="preserve"> </w:t>
      </w:r>
    </w:p>
    <w:p w14:paraId="66AA8E1B" w14:textId="57EF6809" w:rsidR="00F67DCE" w:rsidRPr="00F24378" w:rsidRDefault="00F24378" w:rsidP="00F67DCE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>
        <w:rPr>
          <w:rStyle w:val="Cuerpodeltexto0"/>
          <w:sz w:val="19"/>
          <w:szCs w:val="19"/>
          <w:highlight w:val="yellow"/>
          <w:lang w:eastAsia="es-ES_tradnl"/>
        </w:rPr>
        <w:t xml:space="preserve">             </w:t>
      </w:r>
      <w:r w:rsidR="00F67DCE" w:rsidRPr="00F24378">
        <w:rPr>
          <w:rStyle w:val="Cuerpodeltexto0"/>
          <w:sz w:val="19"/>
          <w:szCs w:val="19"/>
          <w:highlight w:val="yellow"/>
          <w:lang w:eastAsia="es-ES_tradnl"/>
        </w:rPr>
        <w:t>ON</w:t>
      </w:r>
      <w:r>
        <w:rPr>
          <w:rStyle w:val="Cuerpodeltexto0"/>
          <w:sz w:val="19"/>
          <w:szCs w:val="19"/>
          <w:highlight w:val="yellow"/>
          <w:lang w:eastAsia="es-ES_tradnl"/>
        </w:rPr>
        <w:t xml:space="preserve"> </w:t>
      </w:r>
      <w:r w:rsidR="00F67DCE" w:rsidRP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>empleados.dep_no</w:t>
      </w:r>
      <w:r>
        <w:rPr>
          <w:rStyle w:val="Cuerpodeltexto"/>
          <w:color w:val="000000"/>
          <w:sz w:val="19"/>
          <w:szCs w:val="19"/>
          <w:highlight w:val="yellow"/>
          <w:lang w:eastAsia="es-ES_tradnl"/>
        </w:rPr>
        <w:t xml:space="preserve"> </w:t>
      </w:r>
      <w:r w:rsidR="00F67DCE" w:rsidRP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>=</w:t>
      </w:r>
      <w:r>
        <w:rPr>
          <w:rStyle w:val="Cuerpodeltexto"/>
          <w:color w:val="000000"/>
          <w:sz w:val="19"/>
          <w:szCs w:val="19"/>
          <w:highlight w:val="yellow"/>
          <w:lang w:eastAsia="es-ES_tradnl"/>
        </w:rPr>
        <w:t xml:space="preserve"> </w:t>
      </w:r>
      <w:r w:rsidR="00F67DCE" w:rsidRP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>departamentos.dep_no</w:t>
      </w:r>
      <w:r w:rsidR="00F67DCE" w:rsidRPr="00F24378">
        <w:rPr>
          <w:rStyle w:val="Cuerpodeltexto"/>
          <w:color w:val="000000"/>
          <w:sz w:val="19"/>
          <w:szCs w:val="19"/>
          <w:highlight w:val="green"/>
          <w:lang w:eastAsia="es-ES_tradnl"/>
        </w:rPr>
        <w:t>)</w:t>
      </w:r>
    </w:p>
    <w:p w14:paraId="381A8ED4" w14:textId="3EE994B3" w:rsidR="00F67DCE" w:rsidRPr="00F24378" w:rsidRDefault="00F24378" w:rsidP="00F67DCE">
      <w:pPr>
        <w:pStyle w:val="comandoseinstrucciones"/>
        <w:rPr>
          <w:rStyle w:val="Cuerpodeltexto"/>
          <w:color w:val="000000"/>
          <w:sz w:val="19"/>
          <w:szCs w:val="19"/>
          <w:highlight w:val="lightGray"/>
          <w:lang w:eastAsia="es-ES_tradnl"/>
        </w:rPr>
      </w:pPr>
      <w:r>
        <w:rPr>
          <w:rStyle w:val="Cuerpodeltexto0"/>
          <w:sz w:val="19"/>
          <w:szCs w:val="19"/>
          <w:lang w:eastAsia="es-ES_tradnl"/>
        </w:rPr>
        <w:t xml:space="preserve">             </w:t>
      </w:r>
      <w:r w:rsidR="00F67DCE" w:rsidRPr="00F24378">
        <w:rPr>
          <w:rStyle w:val="Cuerpodeltexto0"/>
          <w:sz w:val="19"/>
          <w:szCs w:val="19"/>
          <w:highlight w:val="lightGray"/>
          <w:lang w:eastAsia="es-ES_tradnl"/>
        </w:rPr>
        <w:t>INNER</w:t>
      </w:r>
      <w:r>
        <w:rPr>
          <w:rStyle w:val="Cuerpodeltexto0"/>
          <w:sz w:val="19"/>
          <w:szCs w:val="19"/>
          <w:highlight w:val="lightGray"/>
          <w:lang w:eastAsia="es-ES_tradnl"/>
        </w:rPr>
        <w:t xml:space="preserve"> </w:t>
      </w:r>
      <w:r w:rsidR="00F67DCE" w:rsidRPr="00F24378">
        <w:rPr>
          <w:rStyle w:val="Cuerpodeltexto0"/>
          <w:sz w:val="19"/>
          <w:szCs w:val="19"/>
          <w:highlight w:val="lightGray"/>
          <w:lang w:eastAsia="es-ES_tradnl"/>
        </w:rPr>
        <w:t>JOIN</w:t>
      </w:r>
      <w:r>
        <w:rPr>
          <w:rStyle w:val="Cuerpodeltexto0"/>
          <w:sz w:val="19"/>
          <w:szCs w:val="19"/>
          <w:highlight w:val="lightGray"/>
          <w:lang w:eastAsia="es-ES_tradnl"/>
        </w:rPr>
        <w:t xml:space="preserve"> </w:t>
      </w:r>
      <w:r w:rsidR="00F67DCE" w:rsidRPr="00F24378">
        <w:rPr>
          <w:rStyle w:val="Cuerpodeltexto"/>
          <w:color w:val="000000"/>
          <w:sz w:val="19"/>
          <w:szCs w:val="19"/>
          <w:highlight w:val="lightGray"/>
          <w:lang w:eastAsia="es-ES_tradnl"/>
        </w:rPr>
        <w:t>clientes</w:t>
      </w:r>
      <w:r>
        <w:rPr>
          <w:rStyle w:val="Cuerpodeltexto"/>
          <w:color w:val="000000"/>
          <w:sz w:val="19"/>
          <w:szCs w:val="19"/>
          <w:highlight w:val="lightGray"/>
          <w:lang w:eastAsia="es-ES_tradnl"/>
        </w:rPr>
        <w:t xml:space="preserve"> </w:t>
      </w:r>
    </w:p>
    <w:p w14:paraId="6DE63FDE" w14:textId="7EF50625" w:rsidR="00F67DCE" w:rsidRPr="00F24378" w:rsidRDefault="00F24378" w:rsidP="00F67DCE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>
        <w:rPr>
          <w:rStyle w:val="Cuerpodeltexto0"/>
          <w:sz w:val="19"/>
          <w:szCs w:val="19"/>
          <w:highlight w:val="lightGray"/>
          <w:lang w:eastAsia="es-ES_tradnl"/>
        </w:rPr>
        <w:t xml:space="preserve">             </w:t>
      </w:r>
      <w:r w:rsidR="00F67DCE" w:rsidRPr="00F24378">
        <w:rPr>
          <w:rStyle w:val="Cuerpodeltexto0"/>
          <w:sz w:val="19"/>
          <w:szCs w:val="19"/>
          <w:highlight w:val="lightGray"/>
          <w:lang w:eastAsia="es-ES_tradnl"/>
        </w:rPr>
        <w:t>ON</w:t>
      </w:r>
      <w:r>
        <w:rPr>
          <w:rStyle w:val="Cuerpodeltexto0"/>
          <w:sz w:val="19"/>
          <w:szCs w:val="19"/>
          <w:highlight w:val="lightGray"/>
          <w:lang w:eastAsia="es-ES_tradnl"/>
        </w:rPr>
        <w:t xml:space="preserve"> </w:t>
      </w:r>
      <w:r w:rsidR="00F67DCE" w:rsidRPr="00F24378">
        <w:rPr>
          <w:rStyle w:val="Cuerpodeltexto"/>
          <w:color w:val="000000"/>
          <w:sz w:val="19"/>
          <w:szCs w:val="19"/>
          <w:highlight w:val="lightGray"/>
          <w:lang w:eastAsia="es-ES_tradnl"/>
        </w:rPr>
        <w:t>clientes.vendedor_no.</w:t>
      </w:r>
      <w:r>
        <w:rPr>
          <w:rStyle w:val="Cuerpodeltexto"/>
          <w:color w:val="000000"/>
          <w:sz w:val="19"/>
          <w:szCs w:val="19"/>
          <w:highlight w:val="lightGray"/>
          <w:lang w:eastAsia="es-ES_tradnl"/>
        </w:rPr>
        <w:t xml:space="preserve"> </w:t>
      </w:r>
      <w:r w:rsidR="00F67DCE" w:rsidRPr="00F24378">
        <w:rPr>
          <w:rStyle w:val="Cuerpodeltexto"/>
          <w:color w:val="000000"/>
          <w:sz w:val="19"/>
          <w:szCs w:val="19"/>
          <w:highlight w:val="lightGray"/>
          <w:lang w:eastAsia="es-ES_tradnl"/>
        </w:rPr>
        <w:t>=</w:t>
      </w:r>
      <w:r>
        <w:rPr>
          <w:rStyle w:val="Cuerpodeltexto"/>
          <w:color w:val="000000"/>
          <w:sz w:val="19"/>
          <w:szCs w:val="19"/>
          <w:highlight w:val="lightGray"/>
          <w:lang w:eastAsia="es-ES_tradnl"/>
        </w:rPr>
        <w:t xml:space="preserve"> </w:t>
      </w:r>
      <w:r w:rsidR="00F67DCE" w:rsidRPr="00F24378">
        <w:rPr>
          <w:rStyle w:val="Cuerpodeltexto"/>
          <w:color w:val="000000"/>
          <w:sz w:val="19"/>
          <w:szCs w:val="19"/>
          <w:highlight w:val="lightGray"/>
          <w:lang w:eastAsia="es-ES_tradnl"/>
        </w:rPr>
        <w:t>empleados.emp_no</w:t>
      </w:r>
      <w:r w:rsidR="00F67DCE" w:rsidRPr="00F24378">
        <w:rPr>
          <w:rStyle w:val="Cuerpodeltexto"/>
          <w:color w:val="000000"/>
          <w:sz w:val="19"/>
          <w:szCs w:val="19"/>
          <w:highlight w:val="red"/>
          <w:lang w:eastAsia="es-ES_tradnl"/>
        </w:rPr>
        <w:t>)</w:t>
      </w:r>
    </w:p>
    <w:p w14:paraId="352D1438" w14:textId="166705EE" w:rsidR="00F67DCE" w:rsidRPr="00F24378" w:rsidRDefault="00F24378" w:rsidP="00F67DCE">
      <w:pPr>
        <w:pStyle w:val="comandoseinstrucciones"/>
        <w:rPr>
          <w:rStyle w:val="Cuerpodeltexto"/>
          <w:color w:val="000000"/>
          <w:sz w:val="19"/>
          <w:szCs w:val="19"/>
          <w:highlight w:val="cyan"/>
          <w:lang w:eastAsia="es-ES_tradnl"/>
        </w:rPr>
      </w:pPr>
      <w:r>
        <w:rPr>
          <w:rStyle w:val="Cuerpodeltexto0"/>
          <w:sz w:val="19"/>
          <w:szCs w:val="19"/>
          <w:lang w:eastAsia="es-ES_tradnl"/>
        </w:rPr>
        <w:t xml:space="preserve">             </w:t>
      </w:r>
      <w:r w:rsidR="00F67DCE" w:rsidRPr="00F24378">
        <w:rPr>
          <w:rStyle w:val="Cuerpodeltexto0"/>
          <w:sz w:val="19"/>
          <w:szCs w:val="19"/>
          <w:highlight w:val="cyan"/>
          <w:lang w:eastAsia="es-ES_tradnl"/>
        </w:rPr>
        <w:t>INNER</w:t>
      </w:r>
      <w:r>
        <w:rPr>
          <w:rStyle w:val="Cuerpodeltexto0"/>
          <w:sz w:val="19"/>
          <w:szCs w:val="19"/>
          <w:highlight w:val="cyan"/>
          <w:lang w:eastAsia="es-ES_tradnl"/>
        </w:rPr>
        <w:t xml:space="preserve"> </w:t>
      </w:r>
      <w:r w:rsidR="00F67DCE" w:rsidRPr="00F24378">
        <w:rPr>
          <w:rStyle w:val="Cuerpodeltexto0"/>
          <w:sz w:val="19"/>
          <w:szCs w:val="19"/>
          <w:highlight w:val="cyan"/>
          <w:lang w:eastAsia="es-ES_tradnl"/>
        </w:rPr>
        <w:t>JOIN</w:t>
      </w:r>
      <w:r>
        <w:rPr>
          <w:rStyle w:val="Cuerpodeltexto0"/>
          <w:sz w:val="19"/>
          <w:szCs w:val="19"/>
          <w:highlight w:val="cyan"/>
          <w:lang w:eastAsia="es-ES_tradnl"/>
        </w:rPr>
        <w:t xml:space="preserve"> </w:t>
      </w:r>
      <w:r w:rsidR="00F67DCE" w:rsidRPr="00F24378">
        <w:rPr>
          <w:rStyle w:val="Cuerpodeltexto"/>
          <w:color w:val="000000"/>
          <w:sz w:val="19"/>
          <w:szCs w:val="19"/>
          <w:highlight w:val="cyan"/>
          <w:lang w:eastAsia="es-ES_tradnl"/>
        </w:rPr>
        <w:t>pedidos</w:t>
      </w:r>
      <w:r>
        <w:rPr>
          <w:rStyle w:val="Cuerpodeltexto"/>
          <w:color w:val="000000"/>
          <w:sz w:val="19"/>
          <w:szCs w:val="19"/>
          <w:highlight w:val="cyan"/>
          <w:lang w:eastAsia="es-ES_tradnl"/>
        </w:rPr>
        <w:t xml:space="preserve"> </w:t>
      </w:r>
    </w:p>
    <w:p w14:paraId="1D6D89D4" w14:textId="152986A8" w:rsidR="00F67DCE" w:rsidRPr="00F24378" w:rsidRDefault="00F24378" w:rsidP="00F67DCE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>
        <w:rPr>
          <w:rStyle w:val="Cuerpodeltexto0"/>
          <w:sz w:val="19"/>
          <w:szCs w:val="19"/>
          <w:highlight w:val="cyan"/>
          <w:lang w:eastAsia="es-ES_tradnl"/>
        </w:rPr>
        <w:t xml:space="preserve">             </w:t>
      </w:r>
      <w:r w:rsidR="00F67DCE" w:rsidRPr="00F24378">
        <w:rPr>
          <w:rStyle w:val="Cuerpodeltexto0"/>
          <w:sz w:val="19"/>
          <w:szCs w:val="19"/>
          <w:highlight w:val="cyan"/>
          <w:lang w:eastAsia="es-ES_tradnl"/>
        </w:rPr>
        <w:t>ON</w:t>
      </w:r>
      <w:r>
        <w:rPr>
          <w:rStyle w:val="Cuerpodeltexto0"/>
          <w:sz w:val="19"/>
          <w:szCs w:val="19"/>
          <w:highlight w:val="cyan"/>
          <w:lang w:eastAsia="es-ES_tradnl"/>
        </w:rPr>
        <w:t xml:space="preserve"> </w:t>
      </w:r>
      <w:r w:rsidR="00F67DCE" w:rsidRPr="00F24378">
        <w:rPr>
          <w:rStyle w:val="Cuerpodeltexto"/>
          <w:color w:val="000000"/>
          <w:sz w:val="19"/>
          <w:szCs w:val="19"/>
          <w:highlight w:val="cyan"/>
          <w:lang w:eastAsia="es-ES_tradnl"/>
        </w:rPr>
        <w:t>pedidos.cliente_no</w:t>
      </w:r>
      <w:r>
        <w:rPr>
          <w:rStyle w:val="Cuerpodeltexto"/>
          <w:color w:val="000000"/>
          <w:sz w:val="19"/>
          <w:szCs w:val="19"/>
          <w:highlight w:val="cyan"/>
          <w:lang w:eastAsia="es-ES_tradnl"/>
        </w:rPr>
        <w:t xml:space="preserve"> </w:t>
      </w:r>
      <w:r w:rsidR="00F67DCE" w:rsidRPr="00F24378">
        <w:rPr>
          <w:rStyle w:val="Cuerpodeltexto"/>
          <w:color w:val="000000"/>
          <w:sz w:val="19"/>
          <w:szCs w:val="19"/>
          <w:highlight w:val="cyan"/>
          <w:lang w:eastAsia="es-ES_tradnl"/>
        </w:rPr>
        <w:t>=</w:t>
      </w:r>
      <w:r>
        <w:rPr>
          <w:rStyle w:val="Cuerpodeltexto"/>
          <w:color w:val="000000"/>
          <w:sz w:val="19"/>
          <w:szCs w:val="19"/>
          <w:highlight w:val="cyan"/>
          <w:lang w:eastAsia="es-ES_tradnl"/>
        </w:rPr>
        <w:t xml:space="preserve"> </w:t>
      </w:r>
      <w:r w:rsidR="00F67DCE" w:rsidRPr="00F24378">
        <w:rPr>
          <w:rStyle w:val="Cuerpodeltexto"/>
          <w:color w:val="000000"/>
          <w:sz w:val="19"/>
          <w:szCs w:val="19"/>
          <w:highlight w:val="cyan"/>
          <w:lang w:eastAsia="es-ES_tradnl"/>
        </w:rPr>
        <w:t>clientes.cliente_no</w:t>
      </w:r>
      <w:r w:rsidR="00F67DCE" w:rsidRPr="00F24378">
        <w:rPr>
          <w:rStyle w:val="Cuerpodeltexto"/>
          <w:color w:val="000000"/>
          <w:sz w:val="19"/>
          <w:szCs w:val="19"/>
          <w:lang w:eastAsia="es-ES_tradnl"/>
        </w:rPr>
        <w:t>;</w:t>
      </w:r>
    </w:p>
    <w:p w14:paraId="0E4D498F" w14:textId="77777777" w:rsidR="00F67DCE" w:rsidRPr="00F24378" w:rsidRDefault="00F67DCE" w:rsidP="00F67DCE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</w:p>
    <w:p w14:paraId="460BA7A0" w14:textId="200EB261" w:rsidR="00F67DCE" w:rsidRPr="00F24378" w:rsidRDefault="00F67DCE" w:rsidP="00F67DCE">
      <w:pPr>
        <w:pStyle w:val="Lista1"/>
      </w:pPr>
      <w:r w:rsidRPr="00F24378">
        <w:t>Primero</w:t>
      </w:r>
      <w:r w:rsidR="00F24378">
        <w:t xml:space="preserve"> </w:t>
      </w:r>
      <w:r w:rsidRPr="00F24378">
        <w:t>unimos</w:t>
      </w:r>
      <w:r w:rsidR="00F24378">
        <w:t xml:space="preserve"> </w:t>
      </w:r>
      <w:r w:rsidRPr="00F24378">
        <w:t>2</w:t>
      </w:r>
      <w:r w:rsidR="00F24378">
        <w:t xml:space="preserve"> </w:t>
      </w:r>
      <w:r w:rsidRPr="00F24378">
        <w:t>tablas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tienen</w:t>
      </w:r>
      <w:r w:rsidR="00F24378">
        <w:t xml:space="preserve"> </w:t>
      </w:r>
      <w:r w:rsidRPr="00F24378">
        <w:t>relación</w:t>
      </w:r>
      <w:r w:rsidR="00F24378">
        <w:t xml:space="preserve"> </w:t>
      </w:r>
      <w:r w:rsidRPr="00F24378">
        <w:t>directa</w:t>
      </w:r>
      <w:r w:rsidR="00F24378">
        <w:t xml:space="preserve"> </w:t>
      </w:r>
      <w:r w:rsidRPr="00F24378">
        <w:t>(empleados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departamentos)</w:t>
      </w:r>
      <w:r w:rsidR="00F24378">
        <w:t xml:space="preserve"> </w:t>
      </w:r>
      <w:r w:rsidRPr="00F24378">
        <w:t>lo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da</w:t>
      </w:r>
      <w:r w:rsidR="00F24378">
        <w:t xml:space="preserve"> </w:t>
      </w:r>
      <w:r w:rsidRPr="00F24378">
        <w:t>lugar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supertabla</w:t>
      </w:r>
      <w:r w:rsidR="00F24378">
        <w:t xml:space="preserve"> </w:t>
      </w:r>
      <w:r w:rsidRPr="00F24378">
        <w:t>A,</w:t>
      </w:r>
      <w:r w:rsidR="00F24378">
        <w:t xml:space="preserve"> </w:t>
      </w:r>
    </w:p>
    <w:p w14:paraId="482A7333" w14:textId="13C5DEF7" w:rsidR="00F67DCE" w:rsidRPr="00F24378" w:rsidRDefault="00F67DCE" w:rsidP="00F67DCE">
      <w:pPr>
        <w:pStyle w:val="Lista1"/>
      </w:pPr>
      <w:r w:rsidRPr="00F24378">
        <w:t>Después</w:t>
      </w:r>
      <w:r w:rsidR="00F24378">
        <w:t xml:space="preserve"> </w:t>
      </w:r>
      <w:r w:rsidRPr="00F24378">
        <w:t>unimos</w:t>
      </w:r>
      <w:r w:rsidR="00F24378">
        <w:t xml:space="preserve"> </w:t>
      </w:r>
      <w:r w:rsidRPr="00F24378">
        <w:t>esa</w:t>
      </w:r>
      <w:r w:rsidR="00F24378">
        <w:t xml:space="preserve"> </w:t>
      </w:r>
      <w:r w:rsidRPr="00F24378">
        <w:t>supertabla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con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tabla</w:t>
      </w:r>
      <w:r w:rsidR="00F24378">
        <w:t xml:space="preserve"> </w:t>
      </w:r>
      <w:r w:rsidRPr="00F24378">
        <w:t>clientes</w:t>
      </w:r>
      <w:r w:rsidR="00F24378">
        <w:t xml:space="preserve"> </w:t>
      </w:r>
      <w:r w:rsidRPr="00F24378">
        <w:t>(que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relaciona</w:t>
      </w:r>
      <w:r w:rsidR="00F24378">
        <w:t xml:space="preserve"> </w:t>
      </w:r>
      <w:r w:rsidRPr="00F24378">
        <w:t>con</w:t>
      </w:r>
      <w:r w:rsidR="00F24378">
        <w:t xml:space="preserve"> </w:t>
      </w:r>
      <w:r w:rsidRPr="00F24378">
        <w:t>alguna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las</w:t>
      </w:r>
      <w:r w:rsidR="00F24378">
        <w:t xml:space="preserve"> </w:t>
      </w:r>
      <w:r w:rsidRPr="00F24378">
        <w:t>anteriores,</w:t>
      </w:r>
      <w:r w:rsidR="00F24378">
        <w:t xml:space="preserve"> </w:t>
      </w:r>
      <w:r w:rsidRPr="00F24378">
        <w:t>concretamente</w:t>
      </w:r>
      <w:r w:rsidR="00F24378">
        <w:t xml:space="preserve"> </w:t>
      </w:r>
      <w:r w:rsidRPr="00F24378">
        <w:t>con</w:t>
      </w:r>
      <w:r w:rsidR="00F24378">
        <w:t xml:space="preserve"> </w:t>
      </w:r>
      <w:r w:rsidRPr="00F24378">
        <w:t>empleados),</w:t>
      </w:r>
      <w:r w:rsidR="00F24378">
        <w:t xml:space="preserve"> </w:t>
      </w:r>
      <w:r w:rsidRPr="00F24378">
        <w:t>dando</w:t>
      </w:r>
      <w:r w:rsidR="00F24378">
        <w:t xml:space="preserve"> </w:t>
      </w:r>
      <w:r w:rsidRPr="00F24378">
        <w:t>lugar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otra</w:t>
      </w:r>
      <w:r w:rsidR="00F24378">
        <w:t xml:space="preserve"> </w:t>
      </w:r>
      <w:r w:rsidRPr="00F24378">
        <w:t>supertabla</w:t>
      </w:r>
      <w:r w:rsidR="00F24378">
        <w:t xml:space="preserve"> </w:t>
      </w:r>
      <w:r w:rsidRPr="00F24378">
        <w:t>B</w:t>
      </w:r>
      <w:r w:rsidR="00F24378">
        <w:t xml:space="preserve"> </w:t>
      </w:r>
      <w:r w:rsidRPr="00F24378">
        <w:t>(más</w:t>
      </w:r>
      <w:r w:rsidR="00F24378">
        <w:t xml:space="preserve"> </w:t>
      </w:r>
      <w:r w:rsidRPr="00F24378">
        <w:t>grande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anterior).</w:t>
      </w:r>
    </w:p>
    <w:p w14:paraId="1F924FB5" w14:textId="2A69CAA6" w:rsidR="00F67DCE" w:rsidRPr="00F24378" w:rsidRDefault="00F67DCE" w:rsidP="00F67DCE">
      <w:pPr>
        <w:pStyle w:val="Lista1"/>
      </w:pPr>
      <w:r w:rsidRPr="00F24378">
        <w:t>Después</w:t>
      </w:r>
      <w:r w:rsidR="00F24378">
        <w:t xml:space="preserve"> </w:t>
      </w:r>
      <w:r w:rsidRPr="00F24378">
        <w:t>unimos</w:t>
      </w:r>
      <w:r w:rsidR="00F24378">
        <w:t xml:space="preserve"> </w:t>
      </w:r>
      <w:r w:rsidRPr="00F24378">
        <w:t>esa</w:t>
      </w:r>
      <w:r w:rsidR="00F24378">
        <w:t xml:space="preserve"> </w:t>
      </w:r>
      <w:r w:rsidRPr="00F24378">
        <w:t>supertabla</w:t>
      </w:r>
      <w:r w:rsidR="00F24378">
        <w:t xml:space="preserve"> </w:t>
      </w:r>
      <w:r w:rsidRPr="00F24378">
        <w:t>B</w:t>
      </w:r>
      <w:r w:rsidR="00F24378">
        <w:t xml:space="preserve"> </w:t>
      </w:r>
      <w:r w:rsidRPr="00F24378">
        <w:t>con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tabla</w:t>
      </w:r>
      <w:r w:rsidR="00F24378">
        <w:t xml:space="preserve"> </w:t>
      </w:r>
      <w:r w:rsidRPr="00F24378">
        <w:t>pedidos</w:t>
      </w:r>
      <w:r w:rsidR="00F24378">
        <w:t xml:space="preserve"> </w:t>
      </w:r>
      <w:r w:rsidRPr="00F24378">
        <w:t>(que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relaciona</w:t>
      </w:r>
      <w:r w:rsidR="00F24378">
        <w:t xml:space="preserve"> </w:t>
      </w:r>
      <w:r w:rsidRPr="00F24378">
        <w:t>con</w:t>
      </w:r>
      <w:r w:rsidR="00F24378">
        <w:t xml:space="preserve"> </w:t>
      </w:r>
      <w:r w:rsidRPr="00F24378">
        <w:t>alguna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las</w:t>
      </w:r>
      <w:r w:rsidR="00F24378">
        <w:t xml:space="preserve"> </w:t>
      </w:r>
      <w:r w:rsidRPr="00F24378">
        <w:t>anteriores,</w:t>
      </w:r>
      <w:r w:rsidR="00F24378">
        <w:t xml:space="preserve"> </w:t>
      </w:r>
      <w:r w:rsidRPr="00F24378">
        <w:t>concretamente</w:t>
      </w:r>
      <w:r w:rsidR="00F24378">
        <w:t xml:space="preserve"> </w:t>
      </w:r>
      <w:r w:rsidRPr="00F24378">
        <w:t>con</w:t>
      </w:r>
      <w:r w:rsidR="00F24378">
        <w:t xml:space="preserve"> </w:t>
      </w:r>
      <w:r w:rsidRPr="00F24378">
        <w:t>clientes),</w:t>
      </w:r>
      <w:r w:rsidR="00F24378">
        <w:t xml:space="preserve"> </w:t>
      </w:r>
      <w:r w:rsidRPr="00F24378">
        <w:t>dando</w:t>
      </w:r>
      <w:r w:rsidR="00F24378">
        <w:t xml:space="preserve"> </w:t>
      </w:r>
      <w:r w:rsidRPr="00F24378">
        <w:t>lugar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otra</w:t>
      </w:r>
      <w:r w:rsidR="00F24378">
        <w:t xml:space="preserve"> </w:t>
      </w:r>
      <w:r w:rsidRPr="00F24378">
        <w:t>supertabla</w:t>
      </w:r>
      <w:r w:rsidR="00F24378">
        <w:t xml:space="preserve"> </w:t>
      </w:r>
      <w:r w:rsidRPr="00F24378">
        <w:t>C</w:t>
      </w:r>
      <w:r w:rsidR="00F24378">
        <w:t xml:space="preserve"> </w:t>
      </w:r>
      <w:r w:rsidRPr="00F24378">
        <w:t>(más</w:t>
      </w:r>
      <w:r w:rsidR="00F24378">
        <w:t xml:space="preserve"> </w:t>
      </w:r>
      <w:r w:rsidRPr="00F24378">
        <w:t>grande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anterior).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estemodo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supertabla</w:t>
      </w:r>
      <w:r w:rsidR="00F24378">
        <w:t xml:space="preserve"> </w:t>
      </w:r>
      <w:r w:rsidRPr="00F24378">
        <w:t>C</w:t>
      </w:r>
      <w:r w:rsidR="00F24378">
        <w:t xml:space="preserve"> </w:t>
      </w:r>
      <w:r w:rsidRPr="00F24378">
        <w:t>está</w:t>
      </w:r>
      <w:r w:rsidR="00F24378">
        <w:t xml:space="preserve"> </w:t>
      </w:r>
      <w:r w:rsidRPr="00F24378">
        <w:t>formada</w:t>
      </w:r>
      <w:r w:rsidR="00F24378">
        <w:t xml:space="preserve"> </w:t>
      </w:r>
      <w:r w:rsidRPr="00F24378">
        <w:t>por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reunición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4</w:t>
      </w:r>
      <w:r w:rsidR="00F24378">
        <w:t xml:space="preserve"> </w:t>
      </w:r>
      <w:r w:rsidRPr="00F24378">
        <w:t>tablas.</w:t>
      </w:r>
    </w:p>
    <w:p w14:paraId="4B08A6F9" w14:textId="77777777" w:rsidR="00482F3E" w:rsidRPr="00F24378" w:rsidRDefault="00482F3E">
      <w:pPr>
        <w:spacing w:before="0" w:after="0"/>
        <w:ind w:left="0"/>
        <w:jc w:val="left"/>
        <w:rPr>
          <w:rFonts w:ascii="Arial" w:hAnsi="Arial" w:cs="Arial"/>
          <w:b/>
          <w:bCs/>
          <w:color w:val="000080"/>
          <w:sz w:val="28"/>
          <w:szCs w:val="28"/>
        </w:rPr>
      </w:pPr>
      <w:r w:rsidRPr="00F24378">
        <w:br w:type="page"/>
      </w:r>
    </w:p>
    <w:p w14:paraId="25FA7E98" w14:textId="7D0A4CDF" w:rsidR="00F67DCE" w:rsidRPr="00F24378" w:rsidRDefault="00F67DCE" w:rsidP="00F67DCE">
      <w:pPr>
        <w:pStyle w:val="Ttulo3"/>
      </w:pPr>
      <w:bookmarkStart w:id="18" w:name="_Toc149546753"/>
      <w:r w:rsidRPr="00F24378">
        <w:lastRenderedPageBreak/>
        <w:t>Otras</w:t>
      </w:r>
      <w:r w:rsidR="00F24378">
        <w:t xml:space="preserve"> </w:t>
      </w:r>
      <w:r w:rsidRPr="00F24378">
        <w:t>maneras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reunir</w:t>
      </w:r>
      <w:r w:rsidR="00F24378">
        <w:t xml:space="preserve"> </w:t>
      </w:r>
      <w:r w:rsidRPr="00F24378">
        <w:t>2</w:t>
      </w:r>
      <w:r w:rsidR="00F24378">
        <w:t xml:space="preserve"> </w:t>
      </w:r>
      <w:r w:rsidRPr="00F24378">
        <w:t>tablas:</w:t>
      </w:r>
      <w:bookmarkEnd w:id="18"/>
    </w:p>
    <w:p w14:paraId="15D7426C" w14:textId="578D372E" w:rsidR="00F67DCE" w:rsidRPr="00F24378" w:rsidRDefault="00F67DCE" w:rsidP="00F67DCE">
      <w:pPr>
        <w:pStyle w:val="Ttulo4"/>
      </w:pPr>
      <w:bookmarkStart w:id="19" w:name="_Toc149546754"/>
      <w:r w:rsidRPr="00F24378">
        <w:t>NATURAL</w:t>
      </w:r>
      <w:r w:rsidR="00F24378">
        <w:t xml:space="preserve"> </w:t>
      </w:r>
      <w:r w:rsidRPr="00F24378">
        <w:t>JOIN</w:t>
      </w:r>
      <w:bookmarkEnd w:id="19"/>
    </w:p>
    <w:p w14:paraId="7E1BDB5C" w14:textId="353106FC" w:rsidR="00482F3E" w:rsidRPr="00F24378" w:rsidRDefault="00482F3E" w:rsidP="00482F3E">
      <w:pPr>
        <w:rPr>
          <w:lang w:eastAsia="es-ES_tradnl"/>
        </w:rPr>
      </w:pPr>
      <w:r w:rsidRPr="00F24378">
        <w:rPr>
          <w:lang w:eastAsia="es-ES_tradnl"/>
        </w:rPr>
        <w:t>NATURAL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JOIN</w:t>
      </w:r>
      <w:r w:rsidR="00F24378">
        <w:t xml:space="preserve"> </w:t>
      </w:r>
      <w:r w:rsidRPr="00F24378">
        <w:t>permite</w:t>
      </w:r>
      <w:r w:rsidR="00F24378">
        <w:t xml:space="preserve"> </w:t>
      </w:r>
      <w:r w:rsidRPr="00F24378">
        <w:t>reunir</w:t>
      </w:r>
      <w:r w:rsidR="00F24378">
        <w:t xml:space="preserve"> </w:t>
      </w:r>
      <w:r w:rsidRPr="00F24378">
        <w:t>2</w:t>
      </w:r>
      <w:r w:rsidR="00F24378">
        <w:t xml:space="preserve"> </w:t>
      </w:r>
      <w:r w:rsidRPr="00F24378">
        <w:t>tablas</w:t>
      </w:r>
      <w:r w:rsidR="00F24378">
        <w:t xml:space="preserve"> </w:t>
      </w:r>
      <w:r w:rsidRPr="00F24378">
        <w:t>sin</w:t>
      </w:r>
      <w:r w:rsidR="00F24378">
        <w:t xml:space="preserve"> </w:t>
      </w:r>
      <w:r w:rsidRPr="00F24378">
        <w:rPr>
          <w:lang w:eastAsia="es-ES_tradnl"/>
        </w:rPr>
        <w:t>especificar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que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atributos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se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usan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para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la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unión: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el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servidor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utiliza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aquellos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atributos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que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tienen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el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mismo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nombre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en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ambas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tablas:</w:t>
      </w:r>
    </w:p>
    <w:p w14:paraId="0DBB461F" w14:textId="52EFCCE3" w:rsidR="00482F3E" w:rsidRPr="00F24378" w:rsidRDefault="00482F3E" w:rsidP="00482F3E">
      <w:r w:rsidRPr="00F24378">
        <w:t>Sólo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puede</w:t>
      </w:r>
      <w:r w:rsidR="00F24378">
        <w:t xml:space="preserve"> </w:t>
      </w:r>
      <w:r w:rsidRPr="00F24378">
        <w:t>usar</w:t>
      </w:r>
      <w:r w:rsidR="00F24378">
        <w:t xml:space="preserve"> </w:t>
      </w:r>
      <w:r w:rsidRPr="00F24378">
        <w:t>cuando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cumplen</w:t>
      </w:r>
      <w:r w:rsidR="00F24378">
        <w:t xml:space="preserve"> </w:t>
      </w:r>
      <w:r w:rsidRPr="00F24378">
        <w:t>ciertas</w:t>
      </w:r>
      <w:r w:rsidR="00F24378">
        <w:t xml:space="preserve"> </w:t>
      </w:r>
      <w:r w:rsidRPr="00F24378">
        <w:t>condiciones</w:t>
      </w:r>
      <w:r w:rsidR="00F24378">
        <w:t xml:space="preserve"> </w:t>
      </w:r>
      <w:r w:rsidRPr="00F24378">
        <w:t>(ver</w:t>
      </w:r>
      <w:r w:rsidR="00F24378">
        <w:t xml:space="preserve"> </w:t>
      </w:r>
      <w:r w:rsidRPr="00F24378">
        <w:t>más</w:t>
      </w:r>
      <w:r w:rsidR="00F24378">
        <w:t xml:space="preserve"> </w:t>
      </w:r>
      <w:r w:rsidRPr="00F24378">
        <w:t>abajo).</w:t>
      </w:r>
    </w:p>
    <w:p w14:paraId="647DC3BD" w14:textId="2FC5471B" w:rsidR="00F67DCE" w:rsidRPr="00F24378" w:rsidRDefault="00482F3E" w:rsidP="00F67DCE">
      <w:pPr>
        <w:rPr>
          <w:lang w:eastAsia="es-ES_tradnl"/>
        </w:rPr>
      </w:pPr>
      <w:r w:rsidRPr="00F24378">
        <w:rPr>
          <w:lang w:eastAsia="es-ES_tradnl"/>
        </w:rPr>
        <w:t>Como</w:t>
      </w:r>
      <w:r w:rsidR="00F24378">
        <w:rPr>
          <w:lang w:eastAsia="es-ES_tradnl"/>
        </w:rPr>
        <w:t xml:space="preserve"> </w:t>
      </w:r>
      <w:r w:rsidR="00F67DCE" w:rsidRPr="00F24378">
        <w:rPr>
          <w:lang w:eastAsia="es-ES_tradnl"/>
        </w:rPr>
        <w:t>no</w:t>
      </w:r>
      <w:r w:rsidR="00F24378">
        <w:rPr>
          <w:lang w:eastAsia="es-ES_tradnl"/>
        </w:rPr>
        <w:t xml:space="preserve"> </w:t>
      </w:r>
      <w:r w:rsidR="00F67DCE" w:rsidRPr="00F24378">
        <w:rPr>
          <w:lang w:eastAsia="es-ES_tradnl"/>
        </w:rPr>
        <w:t>se</w:t>
      </w:r>
      <w:r w:rsidR="00F24378">
        <w:rPr>
          <w:lang w:eastAsia="es-ES_tradnl"/>
        </w:rPr>
        <w:t xml:space="preserve"> </w:t>
      </w:r>
      <w:r w:rsidR="00F67DCE" w:rsidRPr="00F24378">
        <w:rPr>
          <w:lang w:eastAsia="es-ES_tradnl"/>
        </w:rPr>
        <w:t>especifica</w:t>
      </w:r>
      <w:r w:rsidR="00F24378">
        <w:rPr>
          <w:lang w:eastAsia="es-ES_tradnl"/>
        </w:rPr>
        <w:t xml:space="preserve"> </w:t>
      </w:r>
      <w:r w:rsidR="00F67DCE" w:rsidRPr="00F24378">
        <w:rPr>
          <w:lang w:eastAsia="es-ES_tradnl"/>
        </w:rPr>
        <w:t>que</w:t>
      </w:r>
      <w:r w:rsidR="00F24378">
        <w:rPr>
          <w:lang w:eastAsia="es-ES_tradnl"/>
        </w:rPr>
        <w:t xml:space="preserve"> </w:t>
      </w:r>
      <w:r w:rsidR="00F67DCE" w:rsidRPr="00F24378">
        <w:rPr>
          <w:lang w:eastAsia="es-ES_tradnl"/>
        </w:rPr>
        <w:t>atributos</w:t>
      </w:r>
      <w:r w:rsidR="00F24378">
        <w:rPr>
          <w:lang w:eastAsia="es-ES_tradnl"/>
        </w:rPr>
        <w:t xml:space="preserve"> </w:t>
      </w:r>
      <w:r w:rsidR="00F67DCE" w:rsidRPr="00F24378">
        <w:rPr>
          <w:lang w:eastAsia="es-ES_tradnl"/>
        </w:rPr>
        <w:t>se</w:t>
      </w:r>
      <w:r w:rsidR="00F24378">
        <w:rPr>
          <w:lang w:eastAsia="es-ES_tradnl"/>
        </w:rPr>
        <w:t xml:space="preserve"> </w:t>
      </w:r>
      <w:r w:rsidR="00F67DCE" w:rsidRPr="00F24378">
        <w:rPr>
          <w:lang w:eastAsia="es-ES_tradnl"/>
        </w:rPr>
        <w:t>usan</w:t>
      </w:r>
      <w:r w:rsidR="00F24378">
        <w:rPr>
          <w:lang w:eastAsia="es-ES_tradnl"/>
        </w:rPr>
        <w:t xml:space="preserve"> </w:t>
      </w:r>
      <w:r w:rsidR="00F67DCE" w:rsidRPr="00F24378">
        <w:rPr>
          <w:lang w:eastAsia="es-ES_tradnl"/>
        </w:rPr>
        <w:t>para</w:t>
      </w:r>
      <w:r w:rsidR="00F24378">
        <w:rPr>
          <w:lang w:eastAsia="es-ES_tradnl"/>
        </w:rPr>
        <w:t xml:space="preserve"> </w:t>
      </w:r>
      <w:r w:rsidR="00F67DCE" w:rsidRPr="00F24378">
        <w:rPr>
          <w:lang w:eastAsia="es-ES_tradnl"/>
        </w:rPr>
        <w:t>la</w:t>
      </w:r>
      <w:r w:rsidR="00F24378">
        <w:rPr>
          <w:lang w:eastAsia="es-ES_tradnl"/>
        </w:rPr>
        <w:t xml:space="preserve"> </w:t>
      </w:r>
      <w:r w:rsidR="00F67DCE" w:rsidRPr="00F24378">
        <w:rPr>
          <w:lang w:eastAsia="es-ES_tradnl"/>
        </w:rPr>
        <w:t>unión:</w:t>
      </w:r>
      <w:r w:rsidR="00F24378">
        <w:rPr>
          <w:lang w:eastAsia="es-ES_tradnl"/>
        </w:rPr>
        <w:t xml:space="preserve"> </w:t>
      </w:r>
      <w:r w:rsidR="00F67DCE" w:rsidRPr="00F24378">
        <w:rPr>
          <w:lang w:eastAsia="es-ES_tradnl"/>
        </w:rPr>
        <w:t>el</w:t>
      </w:r>
      <w:r w:rsidR="00F24378">
        <w:rPr>
          <w:lang w:eastAsia="es-ES_tradnl"/>
        </w:rPr>
        <w:t xml:space="preserve"> </w:t>
      </w:r>
      <w:r w:rsidR="00F67DCE" w:rsidRPr="00F24378">
        <w:rPr>
          <w:lang w:eastAsia="es-ES_tradnl"/>
        </w:rPr>
        <w:t>servidor</w:t>
      </w:r>
      <w:r w:rsidR="00F24378">
        <w:rPr>
          <w:lang w:eastAsia="es-ES_tradnl"/>
        </w:rPr>
        <w:t xml:space="preserve"> </w:t>
      </w:r>
      <w:r w:rsidR="00F67DCE" w:rsidRPr="00F24378">
        <w:rPr>
          <w:lang w:eastAsia="es-ES_tradnl"/>
        </w:rPr>
        <w:t>utiliza</w:t>
      </w:r>
      <w:r w:rsidR="00F24378">
        <w:rPr>
          <w:lang w:eastAsia="es-ES_tradnl"/>
        </w:rPr>
        <w:t xml:space="preserve"> </w:t>
      </w:r>
      <w:r w:rsidR="00F67DCE" w:rsidRPr="00F24378">
        <w:rPr>
          <w:lang w:eastAsia="es-ES_tradnl"/>
        </w:rPr>
        <w:t>aquellos</w:t>
      </w:r>
      <w:r w:rsidR="00F24378">
        <w:rPr>
          <w:lang w:eastAsia="es-ES_tradnl"/>
        </w:rPr>
        <w:t xml:space="preserve"> </w:t>
      </w:r>
      <w:r w:rsidR="00F67DCE" w:rsidRPr="00F24378">
        <w:rPr>
          <w:lang w:eastAsia="es-ES_tradnl"/>
        </w:rPr>
        <w:t>atributos</w:t>
      </w:r>
      <w:r w:rsidR="00F24378">
        <w:rPr>
          <w:lang w:eastAsia="es-ES_tradnl"/>
        </w:rPr>
        <w:t xml:space="preserve"> </w:t>
      </w:r>
      <w:r w:rsidR="00F67DCE" w:rsidRPr="00F24378">
        <w:rPr>
          <w:lang w:eastAsia="es-ES_tradnl"/>
        </w:rPr>
        <w:t>que</w:t>
      </w:r>
      <w:r w:rsidR="00F24378">
        <w:rPr>
          <w:lang w:eastAsia="es-ES_tradnl"/>
        </w:rPr>
        <w:t xml:space="preserve"> </w:t>
      </w:r>
      <w:r w:rsidR="00F67DCE" w:rsidRPr="00F24378">
        <w:rPr>
          <w:lang w:eastAsia="es-ES_tradnl"/>
        </w:rPr>
        <w:t>tienen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el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mismo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nombre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en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ambas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tablas.</w:t>
      </w:r>
    </w:p>
    <w:p w14:paraId="47CB1781" w14:textId="77777777" w:rsidR="00482F3E" w:rsidRPr="00F24378" w:rsidRDefault="00482F3E" w:rsidP="00F67DCE">
      <w:pPr>
        <w:rPr>
          <w:lang w:eastAsia="es-ES_tradnl"/>
        </w:rPr>
      </w:pPr>
      <w:r w:rsidRPr="00F24378">
        <w:rPr>
          <w:lang w:eastAsia="es-ES_tradnl"/>
        </w:rPr>
        <w:t>Restricciones:</w:t>
      </w:r>
    </w:p>
    <w:p w14:paraId="555194A4" w14:textId="010C5795" w:rsidR="00482F3E" w:rsidRPr="00F24378" w:rsidRDefault="00482F3E" w:rsidP="00482F3E">
      <w:pPr>
        <w:pStyle w:val="Lista1"/>
        <w:rPr>
          <w:lang w:eastAsia="es-ES_tradnl"/>
        </w:rPr>
      </w:pPr>
      <w:r w:rsidRPr="00F24378">
        <w:rPr>
          <w:lang w:eastAsia="es-ES_tradnl"/>
        </w:rPr>
        <w:t>Si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los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atributos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necesarios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tienen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nombres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distintos</w:t>
      </w:r>
      <w:r w:rsidR="00F24378">
        <w:rPr>
          <w:lang w:eastAsia="es-ES_tradnl"/>
        </w:rPr>
        <w:t xml:space="preserve"> </w:t>
      </w:r>
      <w:r w:rsidRPr="00F24378">
        <w:rPr>
          <w:b/>
          <w:lang w:eastAsia="es-ES_tradnl"/>
        </w:rPr>
        <w:t>no</w:t>
      </w:r>
      <w:r w:rsidR="00F24378">
        <w:rPr>
          <w:b/>
          <w:lang w:eastAsia="es-ES_tradnl"/>
        </w:rPr>
        <w:t xml:space="preserve"> </w:t>
      </w:r>
      <w:r w:rsidRPr="00F24378">
        <w:rPr>
          <w:b/>
          <w:lang w:eastAsia="es-ES_tradnl"/>
        </w:rPr>
        <w:t>puede</w:t>
      </w:r>
      <w:r w:rsidR="00F24378">
        <w:rPr>
          <w:b/>
          <w:lang w:eastAsia="es-ES_tradnl"/>
        </w:rPr>
        <w:t xml:space="preserve"> </w:t>
      </w:r>
      <w:r w:rsidRPr="00F24378">
        <w:rPr>
          <w:b/>
          <w:lang w:eastAsia="es-ES_tradnl"/>
        </w:rPr>
        <w:t>usarse</w:t>
      </w:r>
      <w:r w:rsidR="00F24378">
        <w:rPr>
          <w:b/>
          <w:lang w:eastAsia="es-ES_tradnl"/>
        </w:rPr>
        <w:t xml:space="preserve"> </w:t>
      </w:r>
      <w:r w:rsidRPr="00F24378">
        <w:rPr>
          <w:b/>
          <w:lang w:eastAsia="es-ES_tradnl"/>
        </w:rPr>
        <w:t>este</w:t>
      </w:r>
      <w:r w:rsidR="00F24378">
        <w:rPr>
          <w:b/>
          <w:lang w:eastAsia="es-ES_tradnl"/>
        </w:rPr>
        <w:t xml:space="preserve"> </w:t>
      </w:r>
      <w:r w:rsidRPr="00F24378">
        <w:rPr>
          <w:b/>
          <w:lang w:eastAsia="es-ES_tradnl"/>
        </w:rPr>
        <w:t>método</w:t>
      </w:r>
      <w:r w:rsidRPr="00F24378">
        <w:rPr>
          <w:lang w:eastAsia="es-ES_tradnl"/>
        </w:rPr>
        <w:t>.</w:t>
      </w:r>
    </w:p>
    <w:p w14:paraId="35C03D2F" w14:textId="179AAFE1" w:rsidR="00482F3E" w:rsidRPr="00F24378" w:rsidRDefault="00482F3E" w:rsidP="00482F3E">
      <w:pPr>
        <w:pStyle w:val="Lista1"/>
        <w:rPr>
          <w:lang w:eastAsia="es-ES_tradnl"/>
        </w:rPr>
      </w:pPr>
      <w:r w:rsidRPr="00F24378">
        <w:rPr>
          <w:lang w:eastAsia="es-ES_tradnl"/>
        </w:rPr>
        <w:t>Si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existen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atributos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con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el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mismo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nombre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pero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que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no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están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relacionados,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entonces</w:t>
      </w:r>
      <w:r w:rsidR="00F24378">
        <w:rPr>
          <w:lang w:eastAsia="es-ES_tradnl"/>
        </w:rPr>
        <w:t xml:space="preserve"> </w:t>
      </w:r>
      <w:r w:rsidRPr="00F24378">
        <w:rPr>
          <w:b/>
          <w:lang w:eastAsia="es-ES_tradnl"/>
        </w:rPr>
        <w:t>tampoco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podemos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usar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NATURAL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JOIN.</w:t>
      </w:r>
    </w:p>
    <w:p w14:paraId="2AF7F33E" w14:textId="047E6A27" w:rsidR="00F67DCE" w:rsidRPr="00F24378" w:rsidRDefault="00F67DCE" w:rsidP="00F67DCE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</w:rPr>
        <w:t>SELECT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apellido1,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apellido2,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dnombre,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departamentos.dep_no</w:t>
      </w:r>
    </w:p>
    <w:p w14:paraId="053B49B9" w14:textId="759BCB99" w:rsidR="00F67DCE" w:rsidRPr="00F24378" w:rsidRDefault="00F67DCE" w:rsidP="00F67DCE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empleados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4E87FA86" w14:textId="345D8524" w:rsidR="00F67DCE" w:rsidRPr="00F24378" w:rsidRDefault="00F24378" w:rsidP="00F67DCE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>
        <w:rPr>
          <w:rStyle w:val="Cuerpodeltexto0"/>
          <w:sz w:val="19"/>
          <w:szCs w:val="19"/>
          <w:lang w:eastAsia="es-ES_tradnl"/>
        </w:rPr>
        <w:t xml:space="preserve">             </w:t>
      </w:r>
      <w:r w:rsidR="00F67DCE" w:rsidRPr="00F24378">
        <w:rPr>
          <w:rStyle w:val="Cuerpodeltexto0"/>
          <w:sz w:val="19"/>
          <w:szCs w:val="19"/>
          <w:highlight w:val="yellow"/>
          <w:lang w:eastAsia="es-ES_tradnl"/>
        </w:rPr>
        <w:t>NATURAL</w:t>
      </w:r>
      <w:r>
        <w:rPr>
          <w:rStyle w:val="Cuerpodeltexto0"/>
          <w:sz w:val="19"/>
          <w:szCs w:val="19"/>
          <w:highlight w:val="yellow"/>
          <w:lang w:eastAsia="es-ES_tradnl"/>
        </w:rPr>
        <w:t xml:space="preserve"> </w:t>
      </w:r>
      <w:r w:rsidR="00F67DCE" w:rsidRPr="00F24378">
        <w:rPr>
          <w:rStyle w:val="Cuerpodeltexto0"/>
          <w:sz w:val="19"/>
          <w:szCs w:val="19"/>
          <w:highlight w:val="yellow"/>
          <w:lang w:eastAsia="es-ES_tradnl"/>
        </w:rPr>
        <w:t>JOIN</w:t>
      </w:r>
      <w:r>
        <w:rPr>
          <w:rStyle w:val="Cuerpodeltexto0"/>
          <w:sz w:val="19"/>
          <w:szCs w:val="19"/>
          <w:lang w:eastAsia="es-ES_tradnl"/>
        </w:rPr>
        <w:t xml:space="preserve"> </w:t>
      </w:r>
      <w:r w:rsidR="00F67DCE" w:rsidRPr="00F24378">
        <w:rPr>
          <w:rStyle w:val="Cuerpodeltexto"/>
          <w:color w:val="000000"/>
          <w:sz w:val="19"/>
          <w:szCs w:val="19"/>
          <w:lang w:eastAsia="es-ES_tradnl"/>
        </w:rPr>
        <w:t>departamentos</w:t>
      </w:r>
      <w:r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F67DCE" w:rsidRPr="00F24378">
        <w:rPr>
          <w:rStyle w:val="Cuerpodeltexto"/>
          <w:color w:val="000000"/>
          <w:sz w:val="19"/>
          <w:szCs w:val="19"/>
          <w:lang w:eastAsia="es-ES_tradnl"/>
        </w:rPr>
        <w:t>;</w:t>
      </w:r>
    </w:p>
    <w:p w14:paraId="51A2C8FC" w14:textId="77777777" w:rsidR="00CA3C00" w:rsidRPr="00F24378" w:rsidRDefault="00CA3C00" w:rsidP="00F67DCE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</w:p>
    <w:p w14:paraId="6D05515F" w14:textId="2BD101AA" w:rsidR="00CA3C00" w:rsidRPr="00F24378" w:rsidRDefault="00414FF9" w:rsidP="00F67DCE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#el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equivalente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INNER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JOIN:</w:t>
      </w:r>
    </w:p>
    <w:p w14:paraId="000FA3F3" w14:textId="441B708A" w:rsidR="00CA3C00" w:rsidRPr="00F24378" w:rsidRDefault="00CA3C00" w:rsidP="00CA3C00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</w:rPr>
        <w:t>SELECT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apellido1,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apellido2,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dnombre,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departamentos.dep_no</w:t>
      </w:r>
    </w:p>
    <w:p w14:paraId="73114D42" w14:textId="15022D0D" w:rsidR="00CA3C00" w:rsidRPr="00F24378" w:rsidRDefault="00CA3C00" w:rsidP="00CA3C00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empleados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79CDCEB7" w14:textId="5E6498B9" w:rsidR="00CA3C00" w:rsidRPr="00F24378" w:rsidRDefault="00F24378" w:rsidP="00CA3C00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>
        <w:rPr>
          <w:rStyle w:val="Cuerpodeltexto0"/>
          <w:sz w:val="19"/>
          <w:szCs w:val="19"/>
          <w:lang w:eastAsia="es-ES_tradnl"/>
        </w:rPr>
        <w:t xml:space="preserve">             </w:t>
      </w:r>
      <w:r w:rsidR="00CA3C00" w:rsidRPr="00F24378">
        <w:rPr>
          <w:rStyle w:val="Cuerpodeltexto0"/>
          <w:sz w:val="19"/>
          <w:szCs w:val="19"/>
          <w:highlight w:val="yellow"/>
          <w:lang w:eastAsia="es-ES_tradnl"/>
        </w:rPr>
        <w:t>INNER</w:t>
      </w:r>
      <w:r>
        <w:rPr>
          <w:rStyle w:val="Cuerpodeltexto0"/>
          <w:sz w:val="19"/>
          <w:szCs w:val="19"/>
          <w:highlight w:val="yellow"/>
          <w:lang w:eastAsia="es-ES_tradnl"/>
        </w:rPr>
        <w:t xml:space="preserve"> </w:t>
      </w:r>
      <w:r w:rsidR="00CA3C00" w:rsidRPr="00F24378">
        <w:rPr>
          <w:rStyle w:val="Cuerpodeltexto0"/>
          <w:sz w:val="19"/>
          <w:szCs w:val="19"/>
          <w:highlight w:val="yellow"/>
          <w:lang w:eastAsia="es-ES_tradnl"/>
        </w:rPr>
        <w:t>JOIN</w:t>
      </w:r>
      <w:r>
        <w:rPr>
          <w:rStyle w:val="Cuerpodeltexto0"/>
          <w:sz w:val="19"/>
          <w:szCs w:val="19"/>
          <w:lang w:eastAsia="es-ES_tradnl"/>
        </w:rPr>
        <w:t xml:space="preserve"> </w:t>
      </w:r>
      <w:r w:rsidR="00CA3C00" w:rsidRPr="00F24378">
        <w:rPr>
          <w:rStyle w:val="Cuerpodeltexto"/>
          <w:color w:val="000000"/>
          <w:sz w:val="19"/>
          <w:szCs w:val="19"/>
          <w:lang w:eastAsia="es-ES_tradnl"/>
        </w:rPr>
        <w:t>departamentos</w:t>
      </w:r>
    </w:p>
    <w:p w14:paraId="67804621" w14:textId="17C278F4" w:rsidR="00CA3C00" w:rsidRPr="00F24378" w:rsidRDefault="00F24378" w:rsidP="00F67DCE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>
        <w:rPr>
          <w:rStyle w:val="Cuerpodeltexto0"/>
          <w:sz w:val="19"/>
          <w:szCs w:val="19"/>
          <w:lang w:eastAsia="es-ES_tradnl"/>
        </w:rPr>
        <w:t xml:space="preserve">             </w:t>
      </w:r>
      <w:r w:rsidR="00CA3C00" w:rsidRPr="00F24378">
        <w:rPr>
          <w:rStyle w:val="Cuerpodeltexto0"/>
          <w:sz w:val="19"/>
          <w:szCs w:val="19"/>
          <w:highlight w:val="yellow"/>
          <w:lang w:eastAsia="es-ES_tradnl"/>
        </w:rPr>
        <w:t>ON</w:t>
      </w:r>
      <w:r>
        <w:rPr>
          <w:rStyle w:val="Cuerpodeltexto0"/>
          <w:sz w:val="19"/>
          <w:szCs w:val="19"/>
          <w:lang w:eastAsia="es-ES_tradnl"/>
        </w:rPr>
        <w:t xml:space="preserve"> </w:t>
      </w:r>
      <w:r w:rsidR="00CA3C00" w:rsidRPr="00F24378">
        <w:rPr>
          <w:rStyle w:val="Cuerpodeltexto"/>
          <w:color w:val="000000"/>
          <w:sz w:val="19"/>
          <w:szCs w:val="19"/>
          <w:lang w:eastAsia="es-ES_tradnl"/>
        </w:rPr>
        <w:t>empleados.dep_no</w:t>
      </w:r>
      <w:r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CA3C00"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CA3C00" w:rsidRPr="00F24378">
        <w:rPr>
          <w:rStyle w:val="Cuerpodeltexto"/>
          <w:color w:val="000000"/>
          <w:sz w:val="19"/>
          <w:szCs w:val="19"/>
          <w:lang w:eastAsia="es-ES_tradnl"/>
        </w:rPr>
        <w:t>departamentos.dep_no;</w:t>
      </w:r>
    </w:p>
    <w:p w14:paraId="3F0F3F5F" w14:textId="77777777" w:rsidR="00CA3C00" w:rsidRPr="00F24378" w:rsidRDefault="00CA3C00" w:rsidP="00F67DCE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</w:p>
    <w:p w14:paraId="46FF021E" w14:textId="76E0A3D0" w:rsidR="00F67DCE" w:rsidRPr="00F24378" w:rsidRDefault="00F67DCE" w:rsidP="00F67DCE">
      <w:pPr>
        <w:pStyle w:val="Ttulo4"/>
        <w:rPr>
          <w:lang w:eastAsia="es-ES_tradnl"/>
        </w:rPr>
      </w:pPr>
      <w:bookmarkStart w:id="20" w:name="_Toc149546755"/>
      <w:r w:rsidRPr="00F24378">
        <w:rPr>
          <w:lang w:eastAsia="es-ES_tradnl"/>
        </w:rPr>
        <w:t>Producto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cartesiano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con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WHERE</w:t>
      </w:r>
      <w:bookmarkEnd w:id="20"/>
    </w:p>
    <w:p w14:paraId="4001143D" w14:textId="0B555C5C" w:rsidR="00F67DCE" w:rsidRPr="00F24378" w:rsidRDefault="00F67DCE" w:rsidP="00F67DCE">
      <w:pPr>
        <w:rPr>
          <w:lang w:eastAsia="es-ES_tradnl"/>
        </w:rPr>
      </w:pPr>
      <w:r w:rsidRPr="00F24378">
        <w:rPr>
          <w:lang w:eastAsia="es-ES_tradnl"/>
        </w:rPr>
        <w:t>Este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otro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método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es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un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poco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peligroso,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utiliza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el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producto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cartesiano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en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el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FROM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(separa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las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tablas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con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coma),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y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después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se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queda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sólo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con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las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combinaciones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correctas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añadiendo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una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clausula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WHERE.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Decimos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que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es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un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poco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peligros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porque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si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nos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olvidamos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de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la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cláusula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WHERE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se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combinan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todas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las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filas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de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todas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las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tablas,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lo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cual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no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tiene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sentido.</w:t>
      </w:r>
    </w:p>
    <w:p w14:paraId="04722BC0" w14:textId="3BEF941F" w:rsidR="00F67DCE" w:rsidRPr="00F24378" w:rsidRDefault="00F67DCE" w:rsidP="00F67DCE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</w:rPr>
        <w:t>SELECT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apellido1,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apellido2,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dnombre,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departamentos.dep_no</w:t>
      </w:r>
    </w:p>
    <w:p w14:paraId="2B051215" w14:textId="7908780F" w:rsidR="00F67DCE" w:rsidRPr="00F24378" w:rsidRDefault="00F67DCE" w:rsidP="00F67DCE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empleados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departamentos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7C938558" w14:textId="5842398A" w:rsidR="00F67DCE" w:rsidRPr="00F24378" w:rsidRDefault="00F24378" w:rsidP="00F67DCE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>
        <w:rPr>
          <w:rStyle w:val="Cuerpodeltexto0"/>
          <w:sz w:val="19"/>
          <w:szCs w:val="19"/>
          <w:lang w:eastAsia="es-ES_tradnl"/>
        </w:rPr>
        <w:t xml:space="preserve">             </w:t>
      </w:r>
      <w:r w:rsidR="00F67DCE" w:rsidRPr="00F24378">
        <w:rPr>
          <w:rStyle w:val="Cuerpodeltexto0"/>
          <w:sz w:val="19"/>
          <w:szCs w:val="19"/>
          <w:lang w:eastAsia="es-ES_tradnl"/>
        </w:rPr>
        <w:t>WHERE</w:t>
      </w:r>
      <w:r>
        <w:rPr>
          <w:rStyle w:val="Cuerpodeltexto0"/>
          <w:sz w:val="19"/>
          <w:szCs w:val="19"/>
          <w:lang w:eastAsia="es-ES_tradnl"/>
        </w:rPr>
        <w:t xml:space="preserve"> </w:t>
      </w:r>
      <w:r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F67DCE" w:rsidRPr="00F24378">
        <w:rPr>
          <w:rStyle w:val="Cuerpodeltexto"/>
          <w:color w:val="000000"/>
          <w:sz w:val="19"/>
          <w:szCs w:val="19"/>
          <w:lang w:eastAsia="es-ES_tradnl"/>
        </w:rPr>
        <w:t>empleados.dep_no</w:t>
      </w:r>
      <w:r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F67DCE"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F67DCE" w:rsidRPr="00F24378">
        <w:rPr>
          <w:rStyle w:val="Cuerpodeltexto"/>
          <w:color w:val="000000"/>
          <w:sz w:val="19"/>
          <w:szCs w:val="19"/>
          <w:lang w:eastAsia="es-ES_tradnl"/>
        </w:rPr>
        <w:t>epartamentos.dep_no</w:t>
      </w:r>
      <w:r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F67DCE" w:rsidRPr="00F24378">
        <w:rPr>
          <w:rStyle w:val="Cuerpodeltexto"/>
          <w:color w:val="000000"/>
          <w:sz w:val="19"/>
          <w:szCs w:val="19"/>
          <w:lang w:eastAsia="es-ES_tradnl"/>
        </w:rPr>
        <w:t>;</w:t>
      </w:r>
    </w:p>
    <w:p w14:paraId="426F7961" w14:textId="77777777" w:rsidR="00F67DCE" w:rsidRPr="00F24378" w:rsidRDefault="00F67DCE" w:rsidP="00F67DCE">
      <w:pPr>
        <w:rPr>
          <w:lang w:eastAsia="es-ES_tradnl"/>
        </w:rPr>
      </w:pPr>
    </w:p>
    <w:p w14:paraId="4990542E" w14:textId="77777777" w:rsidR="00F67DCE" w:rsidRPr="00F24378" w:rsidRDefault="00F67DCE">
      <w:pPr>
        <w:spacing w:before="0" w:after="0"/>
        <w:ind w:left="0"/>
        <w:jc w:val="left"/>
        <w:rPr>
          <w:rFonts w:ascii="Arial" w:hAnsi="Arial" w:cs="Arial"/>
          <w:color w:val="000080"/>
          <w:sz w:val="32"/>
          <w:szCs w:val="36"/>
        </w:rPr>
      </w:pPr>
      <w:r w:rsidRPr="00F24378">
        <w:br w:type="page"/>
      </w:r>
    </w:p>
    <w:p w14:paraId="40FA4FAA" w14:textId="48238F92" w:rsidR="00943428" w:rsidRPr="00F24378" w:rsidRDefault="007C602D" w:rsidP="00187D96">
      <w:pPr>
        <w:pStyle w:val="Ttulo2"/>
      </w:pPr>
      <w:bookmarkStart w:id="21" w:name="_Toc149546756"/>
      <w:r w:rsidRPr="00F24378">
        <w:lastRenderedPageBreak/>
        <w:t>ORDER</w:t>
      </w:r>
      <w:r w:rsidR="00F24378">
        <w:t xml:space="preserve"> </w:t>
      </w:r>
      <w:r w:rsidRPr="00F24378">
        <w:t>BY:</w:t>
      </w:r>
      <w:r w:rsidR="00F24378">
        <w:t xml:space="preserve"> </w:t>
      </w:r>
      <w:r w:rsidR="00943428" w:rsidRPr="00F24378">
        <w:t>Ordenar</w:t>
      </w:r>
      <w:r w:rsidR="00F24378">
        <w:t xml:space="preserve"> </w:t>
      </w:r>
      <w:r w:rsidR="00943428" w:rsidRPr="00F24378">
        <w:t>los</w:t>
      </w:r>
      <w:r w:rsidR="00F24378">
        <w:t xml:space="preserve"> </w:t>
      </w:r>
      <w:r w:rsidR="00943428" w:rsidRPr="00F24378">
        <w:t>registros</w:t>
      </w:r>
      <w:bookmarkEnd w:id="21"/>
    </w:p>
    <w:p w14:paraId="5DCEF643" w14:textId="73D781B9" w:rsidR="00943428" w:rsidRPr="00F24378" w:rsidRDefault="00943428" w:rsidP="00943428">
      <w:pPr>
        <w:pStyle w:val="Cuerpodeltexto51"/>
        <w:shd w:val="clear" w:color="auto" w:fill="auto"/>
        <w:spacing w:before="0" w:after="224" w:line="245" w:lineRule="exact"/>
        <w:ind w:left="100" w:right="100" w:firstLine="0"/>
        <w:jc w:val="left"/>
      </w:pPr>
      <w:r w:rsidRPr="00F24378">
        <w:rPr>
          <w:rStyle w:val="Cuerpodeltexto5"/>
          <w:color w:val="000000"/>
          <w:lang w:eastAsia="es-ES_tradnl"/>
        </w:rPr>
        <w:t>Adicionalmente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puede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especificar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orden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desean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recuperar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registros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tablas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mediante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cláusula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ORDER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BY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Lista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Campos.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donde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Lista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campos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representa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campos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ordenar.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Ejemplo:</w:t>
      </w:r>
    </w:p>
    <w:p w14:paraId="67CA4972" w14:textId="7CAC45C7" w:rsidR="00DC5C6A" w:rsidRPr="00F24378" w:rsidRDefault="00943428" w:rsidP="00151C2E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CodigoPostal,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Nombre,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Telefono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567083D6" w14:textId="18BBB726" w:rsidR="007158BF" w:rsidRPr="00F24378" w:rsidRDefault="00943428" w:rsidP="00151C2E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Clientes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357E9863" w14:textId="4FDDFF09" w:rsidR="00943428" w:rsidRPr="00F24378" w:rsidRDefault="00943428" w:rsidP="00151C2E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</w:rPr>
        <w:t>ORDER</w:t>
      </w:r>
      <w:r w:rsidR="00F24378">
        <w:rPr>
          <w:rStyle w:val="Cuerpodeltexto53"/>
          <w:u w:val="none"/>
          <w:lang w:eastAsia="es-ES_tradnl"/>
        </w:rPr>
        <w:t xml:space="preserve"> </w:t>
      </w:r>
      <w:r w:rsidRPr="00F24378">
        <w:rPr>
          <w:rStyle w:val="Cuerpodeltexto54"/>
        </w:rPr>
        <w:t>BY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Nombre;</w:t>
      </w:r>
    </w:p>
    <w:p w14:paraId="54A8DA2A" w14:textId="77777777" w:rsidR="00943428" w:rsidRPr="00F24378" w:rsidRDefault="00943428" w:rsidP="00943428">
      <w:pPr>
        <w:pStyle w:val="Cuerpodeltexto51"/>
        <w:shd w:val="clear" w:color="auto" w:fill="auto"/>
        <w:spacing w:before="0" w:after="0" w:line="190" w:lineRule="exact"/>
        <w:ind w:left="680" w:firstLine="0"/>
        <w:jc w:val="left"/>
      </w:pPr>
    </w:p>
    <w:p w14:paraId="6CC6730B" w14:textId="7C543465" w:rsidR="00943428" w:rsidRPr="00F24378" w:rsidRDefault="00943428" w:rsidP="00943428">
      <w:pPr>
        <w:pStyle w:val="Cuerpodeltexto51"/>
        <w:shd w:val="clear" w:color="auto" w:fill="auto"/>
        <w:spacing w:before="0" w:after="212" w:line="230" w:lineRule="exact"/>
        <w:ind w:left="100" w:right="100" w:firstLine="0"/>
        <w:jc w:val="left"/>
      </w:pPr>
      <w:r w:rsidRPr="00F24378">
        <w:rPr>
          <w:rStyle w:val="Cuerpodeltexto5"/>
          <w:color w:val="000000"/>
          <w:lang w:eastAsia="es-ES_tradnl"/>
        </w:rPr>
        <w:t>Esta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consulta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devuelve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campos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CodigoPostal,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Nombre,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Telefono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tabla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Clientes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ordenados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por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campo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Nombre.</w:t>
      </w:r>
    </w:p>
    <w:p w14:paraId="14385B85" w14:textId="4FC8E70F" w:rsidR="00943428" w:rsidRPr="00F24378" w:rsidRDefault="00943428" w:rsidP="00943428">
      <w:pPr>
        <w:pStyle w:val="Cuerpodeltexto51"/>
        <w:shd w:val="clear" w:color="auto" w:fill="auto"/>
        <w:spacing w:before="0" w:after="169" w:line="190" w:lineRule="exact"/>
        <w:ind w:left="100" w:firstLine="0"/>
        <w:jc w:val="left"/>
      </w:pPr>
      <w:r w:rsidRPr="00F24378">
        <w:rPr>
          <w:rStyle w:val="Cuerpodeltexto5"/>
          <w:color w:val="000000"/>
          <w:lang w:eastAsia="es-ES_tradnl"/>
        </w:rPr>
        <w:t>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pueden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ordenar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registros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por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más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campo,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como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por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ejemplo:</w:t>
      </w:r>
    </w:p>
    <w:p w14:paraId="511BADCB" w14:textId="4329851F" w:rsidR="00DC5C6A" w:rsidRPr="00F24378" w:rsidRDefault="00943428" w:rsidP="00151C2E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CodigoPostal,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Nombre,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Telefono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2DE73298" w14:textId="1952BA23" w:rsidR="007158BF" w:rsidRPr="00F24378" w:rsidRDefault="00943428" w:rsidP="00151C2E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Clientes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198CAFA3" w14:textId="5E51F432" w:rsidR="00943428" w:rsidRPr="00F24378" w:rsidRDefault="00943428" w:rsidP="00151C2E">
      <w:pPr>
        <w:pStyle w:val="comandoseinstrucciones"/>
      </w:pPr>
      <w:r w:rsidRPr="00F24378">
        <w:rPr>
          <w:rStyle w:val="Cuerpodeltexto54"/>
          <w:lang w:eastAsia="es-ES_tradnl"/>
        </w:rPr>
        <w:t>ORDER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BY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CodigoPostal,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Nombre;</w:t>
      </w:r>
    </w:p>
    <w:p w14:paraId="453ABF74" w14:textId="7A5A876D" w:rsidR="00943428" w:rsidRPr="00F24378" w:rsidRDefault="00943428" w:rsidP="00943428">
      <w:pPr>
        <w:pStyle w:val="Cuerpodeltexto51"/>
        <w:shd w:val="clear" w:color="auto" w:fill="auto"/>
        <w:spacing w:before="0" w:line="254" w:lineRule="exact"/>
        <w:ind w:left="100" w:right="100" w:firstLine="0"/>
        <w:jc w:val="left"/>
      </w:pPr>
      <w:r w:rsidRPr="00F24378">
        <w:rPr>
          <w:rStyle w:val="Cuerpodeltexto5"/>
          <w:color w:val="000000"/>
          <w:lang w:eastAsia="es-ES_tradnl"/>
        </w:rPr>
        <w:t>Incluso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puede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especificar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orden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registros: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ascendente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mediante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151C2E" w:rsidRPr="00F24378">
        <w:rPr>
          <w:rStyle w:val="Cuerpodeltexto5"/>
          <w:color w:val="000000"/>
          <w:lang w:eastAsia="es-ES_tradnl"/>
        </w:rPr>
        <w:t>cláusula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(</w:t>
      </w:r>
      <w:r w:rsidRPr="00F24378">
        <w:rPr>
          <w:rStyle w:val="Cuerpodeltexto54"/>
          <w:lang w:eastAsia="es-ES_tradnl"/>
        </w:rPr>
        <w:t>ASC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-se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toma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este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valor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por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defecto)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ó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descendente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(</w:t>
      </w:r>
      <w:r w:rsidRPr="00F24378">
        <w:rPr>
          <w:rStyle w:val="Cuerpodeltexto54"/>
          <w:lang w:eastAsia="es-ES_tradnl"/>
        </w:rPr>
        <w:t>DESC</w:t>
      </w:r>
      <w:r w:rsidRPr="00F24378">
        <w:rPr>
          <w:rStyle w:val="Cuerpodeltexto5"/>
          <w:color w:val="000000"/>
          <w:lang w:eastAsia="es-ES_tradnl"/>
        </w:rPr>
        <w:t>)</w:t>
      </w:r>
    </w:p>
    <w:p w14:paraId="79CFAAAA" w14:textId="32D19567" w:rsidR="00DC5C6A" w:rsidRPr="00F24378" w:rsidRDefault="00943428" w:rsidP="00151C2E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CodigoPostal,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Nombre,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Telefono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2ED340AF" w14:textId="3F99F59A" w:rsidR="007158BF" w:rsidRPr="00F24378" w:rsidRDefault="00943428" w:rsidP="00151C2E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Clientes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7965360A" w14:textId="7F6505EF" w:rsidR="00943428" w:rsidRPr="00F24378" w:rsidRDefault="00943428" w:rsidP="00151C2E">
      <w:pPr>
        <w:pStyle w:val="comandoseinstrucciones"/>
      </w:pPr>
      <w:r w:rsidRPr="00F24378">
        <w:rPr>
          <w:rStyle w:val="Cuerpodeltexto54"/>
        </w:rPr>
        <w:t>ORDER</w:t>
      </w:r>
      <w:r w:rsidR="00F24378">
        <w:rPr>
          <w:rStyle w:val="Cuerpodeltexto53"/>
          <w:u w:val="none"/>
          <w:lang w:eastAsia="es-ES_tradnl"/>
        </w:rPr>
        <w:t xml:space="preserve"> </w:t>
      </w:r>
      <w:r w:rsidRPr="00F24378">
        <w:rPr>
          <w:rStyle w:val="Cuerpodeltexto54"/>
        </w:rPr>
        <w:t>BY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CodigoPostal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DESC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Nombre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ASC</w:t>
      </w:r>
      <w:r w:rsidRPr="00F24378">
        <w:rPr>
          <w:rStyle w:val="Cuerpodeltexto5"/>
          <w:color w:val="000000"/>
          <w:lang w:eastAsia="es-ES_tradnl"/>
        </w:rPr>
        <w:t>;</w:t>
      </w:r>
    </w:p>
    <w:p w14:paraId="3AD70DE0" w14:textId="14729365" w:rsidR="00943428" w:rsidRPr="00F24378" w:rsidRDefault="00943428" w:rsidP="00943428">
      <w:pPr>
        <w:pStyle w:val="Cuerpodeltexto51"/>
        <w:shd w:val="clear" w:color="auto" w:fill="auto"/>
        <w:spacing w:before="0" w:line="254" w:lineRule="exact"/>
        <w:ind w:left="100" w:right="100" w:firstLine="0"/>
        <w:jc w:val="left"/>
        <w:rPr>
          <w:rStyle w:val="Cuerpodeltexto50"/>
          <w:color w:val="auto"/>
        </w:rPr>
      </w:pPr>
      <w:r w:rsidRPr="00F24378">
        <w:rPr>
          <w:rStyle w:val="Cuerpodeltexto50"/>
          <w:color w:val="auto"/>
        </w:rPr>
        <w:t>Los</w:t>
      </w:r>
      <w:r w:rsidR="00F24378">
        <w:rPr>
          <w:rStyle w:val="Cuerpodeltexto50"/>
          <w:color w:val="auto"/>
        </w:rPr>
        <w:t xml:space="preserve"> </w:t>
      </w:r>
      <w:r w:rsidR="00460A08" w:rsidRPr="00F24378">
        <w:rPr>
          <w:rStyle w:val="Cuerpodeltexto50"/>
          <w:color w:val="auto"/>
        </w:rPr>
        <w:t>NULL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se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ponen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al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final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de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la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lista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ordenada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si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el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orden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es</w:t>
      </w:r>
      <w:r w:rsidR="00F24378">
        <w:rPr>
          <w:rStyle w:val="Cuerpodeltexto50"/>
          <w:color w:val="auto"/>
        </w:rPr>
        <w:t xml:space="preserve"> </w:t>
      </w:r>
      <w:r w:rsidR="00151C2E" w:rsidRPr="00F24378">
        <w:rPr>
          <w:rStyle w:val="Cuerpodeltexto50"/>
          <w:color w:val="auto"/>
        </w:rPr>
        <w:t>decreciente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y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al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principio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si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el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orden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es</w:t>
      </w:r>
      <w:r w:rsidR="00F24378">
        <w:rPr>
          <w:rStyle w:val="Cuerpodeltexto50"/>
          <w:color w:val="auto"/>
        </w:rPr>
        <w:t xml:space="preserve"> </w:t>
      </w:r>
      <w:r w:rsidR="00151C2E" w:rsidRPr="00F24378">
        <w:rPr>
          <w:rStyle w:val="Cuerpodeltexto50"/>
          <w:color w:val="auto"/>
        </w:rPr>
        <w:t>creciente</w:t>
      </w:r>
    </w:p>
    <w:p w14:paraId="673C281C" w14:textId="2EC24481" w:rsidR="00943428" w:rsidRPr="00F24378" w:rsidRDefault="00943428" w:rsidP="00943428">
      <w:pPr>
        <w:pStyle w:val="Cuerpodeltexto51"/>
        <w:shd w:val="clear" w:color="auto" w:fill="auto"/>
        <w:spacing w:before="0" w:line="254" w:lineRule="exact"/>
        <w:ind w:left="100" w:right="100" w:firstLine="0"/>
        <w:jc w:val="left"/>
        <w:rPr>
          <w:rStyle w:val="Cuerpodeltexto50"/>
          <w:color w:val="auto"/>
        </w:rPr>
      </w:pPr>
      <w:r w:rsidRPr="00F24378">
        <w:rPr>
          <w:rStyle w:val="Cuerpodeltexto50"/>
          <w:color w:val="auto"/>
        </w:rPr>
        <w:t>En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lugar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del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nombre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del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atributo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se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puede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poner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qué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posición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ocupa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ese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atributo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en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el</w:t>
      </w:r>
      <w:r w:rsidR="00F24378">
        <w:rPr>
          <w:rStyle w:val="Cuerpodeltexto50"/>
          <w:color w:val="auto"/>
        </w:rPr>
        <w:t xml:space="preserve"> </w:t>
      </w:r>
      <w:r w:rsidRPr="00F24378">
        <w:rPr>
          <w:rStyle w:val="Cuerpodeltexto50"/>
          <w:color w:val="auto"/>
        </w:rPr>
        <w:t>SELECT</w:t>
      </w:r>
      <w:r w:rsidR="007C602D" w:rsidRPr="00F24378">
        <w:rPr>
          <w:rStyle w:val="Cuerpodeltexto50"/>
          <w:color w:val="auto"/>
        </w:rPr>
        <w:t>,</w:t>
      </w:r>
      <w:r w:rsidR="00F24378">
        <w:rPr>
          <w:rStyle w:val="Cuerpodeltexto50"/>
          <w:color w:val="auto"/>
        </w:rPr>
        <w:t xml:space="preserve"> </w:t>
      </w:r>
      <w:r w:rsidR="007C602D" w:rsidRPr="00F24378">
        <w:rPr>
          <w:rStyle w:val="Cuerpodeltexto50"/>
          <w:color w:val="auto"/>
        </w:rPr>
        <w:t>eso</w:t>
      </w:r>
      <w:r w:rsidR="00F24378">
        <w:rPr>
          <w:rStyle w:val="Cuerpodeltexto50"/>
          <w:color w:val="auto"/>
        </w:rPr>
        <w:t xml:space="preserve"> </w:t>
      </w:r>
      <w:r w:rsidR="007C602D" w:rsidRPr="00F24378">
        <w:rPr>
          <w:rStyle w:val="Cuerpodeltexto50"/>
          <w:color w:val="auto"/>
        </w:rPr>
        <w:t>es</w:t>
      </w:r>
      <w:r w:rsidR="00F24378">
        <w:rPr>
          <w:rStyle w:val="Cuerpodeltexto50"/>
          <w:color w:val="auto"/>
        </w:rPr>
        <w:t xml:space="preserve"> </w:t>
      </w:r>
      <w:r w:rsidR="007C602D" w:rsidRPr="00F24378">
        <w:rPr>
          <w:rStyle w:val="Cuerpodeltexto50"/>
          <w:color w:val="auto"/>
        </w:rPr>
        <w:t>obligatorio</w:t>
      </w:r>
      <w:r w:rsidR="00F24378">
        <w:rPr>
          <w:rStyle w:val="Cuerpodeltexto50"/>
          <w:color w:val="auto"/>
        </w:rPr>
        <w:t xml:space="preserve"> </w:t>
      </w:r>
      <w:r w:rsidR="007C602D" w:rsidRPr="00F24378">
        <w:rPr>
          <w:rStyle w:val="Cuerpodeltexto50"/>
          <w:color w:val="auto"/>
        </w:rPr>
        <w:t>cuando</w:t>
      </w:r>
      <w:r w:rsidR="00F24378">
        <w:rPr>
          <w:rStyle w:val="Cuerpodeltexto50"/>
          <w:color w:val="auto"/>
        </w:rPr>
        <w:t xml:space="preserve"> </w:t>
      </w:r>
      <w:r w:rsidR="007C602D" w:rsidRPr="00F24378">
        <w:rPr>
          <w:rStyle w:val="Cuerpodeltexto50"/>
          <w:color w:val="auto"/>
        </w:rPr>
        <w:t>en</w:t>
      </w:r>
      <w:r w:rsidR="00F24378">
        <w:rPr>
          <w:rStyle w:val="Cuerpodeltexto50"/>
          <w:color w:val="auto"/>
        </w:rPr>
        <w:t xml:space="preserve"> </w:t>
      </w:r>
      <w:r w:rsidR="007C602D" w:rsidRPr="00F24378">
        <w:rPr>
          <w:rStyle w:val="Cuerpodeltexto50"/>
          <w:color w:val="auto"/>
        </w:rPr>
        <w:t>lugar</w:t>
      </w:r>
      <w:r w:rsidR="00F24378">
        <w:rPr>
          <w:rStyle w:val="Cuerpodeltexto50"/>
          <w:color w:val="auto"/>
        </w:rPr>
        <w:t xml:space="preserve"> </w:t>
      </w:r>
      <w:r w:rsidR="007C602D" w:rsidRPr="00F24378">
        <w:rPr>
          <w:rStyle w:val="Cuerpodeltexto50"/>
          <w:color w:val="auto"/>
        </w:rPr>
        <w:t>de</w:t>
      </w:r>
      <w:r w:rsidR="00F24378">
        <w:rPr>
          <w:rStyle w:val="Cuerpodeltexto50"/>
          <w:color w:val="auto"/>
        </w:rPr>
        <w:t xml:space="preserve"> </w:t>
      </w:r>
      <w:r w:rsidR="007C602D" w:rsidRPr="00F24378">
        <w:rPr>
          <w:rStyle w:val="Cuerpodeltexto50"/>
          <w:color w:val="auto"/>
        </w:rPr>
        <w:t>un</w:t>
      </w:r>
      <w:r w:rsidR="00F24378">
        <w:rPr>
          <w:rStyle w:val="Cuerpodeltexto50"/>
          <w:color w:val="auto"/>
        </w:rPr>
        <w:t xml:space="preserve"> </w:t>
      </w:r>
      <w:r w:rsidR="007C602D" w:rsidRPr="00F24378">
        <w:rPr>
          <w:rStyle w:val="Cuerpodeltexto50"/>
          <w:color w:val="auto"/>
        </w:rPr>
        <w:t>atributo</w:t>
      </w:r>
      <w:r w:rsidR="00F24378">
        <w:rPr>
          <w:rStyle w:val="Cuerpodeltexto50"/>
          <w:color w:val="auto"/>
        </w:rPr>
        <w:t xml:space="preserve"> </w:t>
      </w:r>
      <w:r w:rsidR="007C602D" w:rsidRPr="00F24378">
        <w:rPr>
          <w:rStyle w:val="Cuerpodeltexto50"/>
          <w:color w:val="auto"/>
        </w:rPr>
        <w:t>simple</w:t>
      </w:r>
      <w:r w:rsidR="00F24378">
        <w:rPr>
          <w:rStyle w:val="Cuerpodeltexto50"/>
          <w:color w:val="auto"/>
        </w:rPr>
        <w:t xml:space="preserve"> </w:t>
      </w:r>
      <w:r w:rsidR="007C602D" w:rsidRPr="00F24378">
        <w:rPr>
          <w:rStyle w:val="Cuerpodeltexto50"/>
          <w:color w:val="auto"/>
        </w:rPr>
        <w:t>en</w:t>
      </w:r>
      <w:r w:rsidR="00F24378">
        <w:rPr>
          <w:rStyle w:val="Cuerpodeltexto50"/>
          <w:color w:val="auto"/>
        </w:rPr>
        <w:t xml:space="preserve"> </w:t>
      </w:r>
      <w:r w:rsidR="007C602D" w:rsidRPr="00F24378">
        <w:rPr>
          <w:rStyle w:val="Cuerpodeltexto50"/>
          <w:color w:val="auto"/>
        </w:rPr>
        <w:t>el</w:t>
      </w:r>
      <w:r w:rsidR="00F24378">
        <w:rPr>
          <w:rStyle w:val="Cuerpodeltexto50"/>
          <w:color w:val="auto"/>
        </w:rPr>
        <w:t xml:space="preserve"> </w:t>
      </w:r>
      <w:r w:rsidR="007C602D" w:rsidRPr="00F24378">
        <w:rPr>
          <w:rStyle w:val="Cuerpodeltexto50"/>
          <w:color w:val="auto"/>
        </w:rPr>
        <w:t>SELECT</w:t>
      </w:r>
      <w:r w:rsidR="00F24378">
        <w:rPr>
          <w:rStyle w:val="Cuerpodeltexto50"/>
          <w:color w:val="auto"/>
        </w:rPr>
        <w:t xml:space="preserve"> </w:t>
      </w:r>
      <w:r w:rsidR="007C602D" w:rsidRPr="00F24378">
        <w:rPr>
          <w:rStyle w:val="Cuerpodeltexto50"/>
          <w:color w:val="auto"/>
        </w:rPr>
        <w:t>se</w:t>
      </w:r>
      <w:r w:rsidR="00F24378">
        <w:rPr>
          <w:rStyle w:val="Cuerpodeltexto50"/>
          <w:color w:val="auto"/>
        </w:rPr>
        <w:t xml:space="preserve"> </w:t>
      </w:r>
      <w:r w:rsidR="007C602D" w:rsidRPr="00F24378">
        <w:rPr>
          <w:rStyle w:val="Cuerpodeltexto50"/>
          <w:color w:val="auto"/>
        </w:rPr>
        <w:t>muestra</w:t>
      </w:r>
      <w:r w:rsidR="00F24378">
        <w:rPr>
          <w:rStyle w:val="Cuerpodeltexto50"/>
          <w:color w:val="auto"/>
        </w:rPr>
        <w:t xml:space="preserve"> </w:t>
      </w:r>
      <w:r w:rsidR="007C602D" w:rsidRPr="00F24378">
        <w:rPr>
          <w:rStyle w:val="Cuerpodeltexto50"/>
          <w:color w:val="auto"/>
        </w:rPr>
        <w:t>una</w:t>
      </w:r>
      <w:r w:rsidR="00F24378">
        <w:rPr>
          <w:rStyle w:val="Cuerpodeltexto50"/>
          <w:color w:val="auto"/>
        </w:rPr>
        <w:t xml:space="preserve"> </w:t>
      </w:r>
      <w:r w:rsidR="007C602D" w:rsidRPr="00F24378">
        <w:rPr>
          <w:rStyle w:val="Cuerpodeltexto50"/>
          <w:color w:val="auto"/>
        </w:rPr>
        <w:t>expresión,</w:t>
      </w:r>
      <w:r w:rsidR="00F24378">
        <w:rPr>
          <w:rStyle w:val="Cuerpodeltexto50"/>
          <w:color w:val="auto"/>
        </w:rPr>
        <w:t xml:space="preserve"> </w:t>
      </w:r>
      <w:r w:rsidR="007C602D" w:rsidRPr="00F24378">
        <w:rPr>
          <w:rStyle w:val="Cuerpodeltexto50"/>
          <w:color w:val="auto"/>
        </w:rPr>
        <w:t>y</w:t>
      </w:r>
      <w:r w:rsidR="00F24378">
        <w:rPr>
          <w:rStyle w:val="Cuerpodeltexto50"/>
          <w:color w:val="auto"/>
        </w:rPr>
        <w:t xml:space="preserve"> </w:t>
      </w:r>
      <w:r w:rsidR="007C602D" w:rsidRPr="00F24378">
        <w:rPr>
          <w:rStyle w:val="Cuerpodeltexto50"/>
          <w:color w:val="auto"/>
        </w:rPr>
        <w:t>opcional</w:t>
      </w:r>
      <w:r w:rsidR="00F24378">
        <w:rPr>
          <w:rStyle w:val="Cuerpodeltexto50"/>
          <w:color w:val="auto"/>
        </w:rPr>
        <w:t xml:space="preserve"> </w:t>
      </w:r>
      <w:r w:rsidR="007C602D" w:rsidRPr="00F24378">
        <w:rPr>
          <w:rStyle w:val="Cuerpodeltexto50"/>
          <w:color w:val="auto"/>
        </w:rPr>
        <w:t>cuando</w:t>
      </w:r>
      <w:r w:rsidR="00F24378">
        <w:rPr>
          <w:rStyle w:val="Cuerpodeltexto50"/>
          <w:color w:val="auto"/>
        </w:rPr>
        <w:t xml:space="preserve"> </w:t>
      </w:r>
      <w:r w:rsidR="007C602D" w:rsidRPr="00F24378">
        <w:rPr>
          <w:rStyle w:val="Cuerpodeltexto50"/>
          <w:color w:val="auto"/>
        </w:rPr>
        <w:t>el</w:t>
      </w:r>
      <w:r w:rsidR="00F24378">
        <w:rPr>
          <w:rStyle w:val="Cuerpodeltexto50"/>
          <w:color w:val="auto"/>
        </w:rPr>
        <w:t xml:space="preserve"> </w:t>
      </w:r>
      <w:r w:rsidR="007C602D" w:rsidRPr="00F24378">
        <w:rPr>
          <w:rStyle w:val="Cuerpodeltexto50"/>
          <w:color w:val="auto"/>
        </w:rPr>
        <w:t>SELECT</w:t>
      </w:r>
      <w:r w:rsidR="00F24378">
        <w:rPr>
          <w:rStyle w:val="Cuerpodeltexto50"/>
          <w:color w:val="auto"/>
        </w:rPr>
        <w:t xml:space="preserve"> </w:t>
      </w:r>
      <w:r w:rsidR="007C602D" w:rsidRPr="00F24378">
        <w:rPr>
          <w:rStyle w:val="Cuerpodeltexto50"/>
          <w:color w:val="auto"/>
        </w:rPr>
        <w:t>muestra</w:t>
      </w:r>
      <w:r w:rsidR="00F24378">
        <w:rPr>
          <w:rStyle w:val="Cuerpodeltexto50"/>
          <w:color w:val="auto"/>
        </w:rPr>
        <w:t xml:space="preserve"> </w:t>
      </w:r>
      <w:r w:rsidR="007C602D" w:rsidRPr="00F24378">
        <w:rPr>
          <w:rStyle w:val="Cuerpodeltexto50"/>
          <w:color w:val="auto"/>
        </w:rPr>
        <w:t>una</w:t>
      </w:r>
      <w:r w:rsidR="00F24378">
        <w:rPr>
          <w:rStyle w:val="Cuerpodeltexto50"/>
          <w:color w:val="auto"/>
        </w:rPr>
        <w:t xml:space="preserve"> </w:t>
      </w:r>
      <w:r w:rsidR="007C602D" w:rsidRPr="00F24378">
        <w:rPr>
          <w:rStyle w:val="Cuerpodeltexto50"/>
          <w:color w:val="auto"/>
        </w:rPr>
        <w:t>atributo</w:t>
      </w:r>
      <w:r w:rsidR="00F24378">
        <w:rPr>
          <w:rStyle w:val="Cuerpodeltexto50"/>
          <w:color w:val="auto"/>
        </w:rPr>
        <w:t xml:space="preserve"> </w:t>
      </w:r>
      <w:r w:rsidR="007C602D" w:rsidRPr="00F24378">
        <w:rPr>
          <w:rStyle w:val="Cuerpodeltexto50"/>
          <w:color w:val="auto"/>
        </w:rPr>
        <w:t>sencillo</w:t>
      </w:r>
      <w:r w:rsidRPr="00F24378">
        <w:rPr>
          <w:rStyle w:val="Cuerpodeltexto50"/>
          <w:color w:val="auto"/>
        </w:rPr>
        <w:t>:</w:t>
      </w:r>
    </w:p>
    <w:p w14:paraId="09DB9CEE" w14:textId="338254A6" w:rsidR="007C602D" w:rsidRPr="00F24378" w:rsidRDefault="007C602D" w:rsidP="007C602D">
      <w:pPr>
        <w:pStyle w:val="comandoseinstrucciones"/>
        <w:rPr>
          <w:rStyle w:val="Cuerpodeltexto54"/>
          <w:lang w:eastAsia="es-ES_tradnl"/>
        </w:rPr>
      </w:pPr>
      <w:r w:rsidRPr="00F24378">
        <w:rPr>
          <w:rStyle w:val="Cuerpodeltexto54"/>
          <w:lang w:eastAsia="es-ES_tradnl"/>
        </w:rPr>
        <w:t>#aquí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es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obligatorio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referi</w:t>
      </w:r>
      <w:r w:rsidR="00233C46" w:rsidRPr="00F24378">
        <w:rPr>
          <w:rStyle w:val="Cuerpodeltexto54"/>
          <w:lang w:eastAsia="es-ES_tradnl"/>
        </w:rPr>
        <w:t>r</w:t>
      </w:r>
      <w:r w:rsidRPr="00F24378">
        <w:rPr>
          <w:rStyle w:val="Cuerpodeltexto54"/>
          <w:lang w:eastAsia="es-ES_tradnl"/>
        </w:rPr>
        <w:t>se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en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el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ORDER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BY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a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la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columna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COUNT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mediante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su</w:t>
      </w:r>
      <w:r w:rsidR="00F24378">
        <w:rPr>
          <w:rStyle w:val="Cuerpodeltexto54"/>
          <w:lang w:eastAsia="es-ES_tradnl"/>
        </w:rPr>
        <w:t xml:space="preserve"> </w:t>
      </w:r>
      <w:r w:rsidR="00233C46" w:rsidRPr="00F24378">
        <w:rPr>
          <w:rStyle w:val="Cuerpodeltexto54"/>
          <w:lang w:eastAsia="es-ES_tradnl"/>
        </w:rPr>
        <w:t>posición</w:t>
      </w:r>
    </w:p>
    <w:p w14:paraId="4920195F" w14:textId="0AF67203" w:rsidR="007C602D" w:rsidRPr="00F24378" w:rsidRDefault="007C602D" w:rsidP="007C602D">
      <w:pPr>
        <w:pStyle w:val="comandoseinstrucciones"/>
      </w:pPr>
      <w:r w:rsidRPr="00F24378">
        <w:rPr>
          <w:rStyle w:val="Cuerpodeltexto54"/>
          <w:lang w:eastAsia="es-ES_tradnl"/>
        </w:rPr>
        <w:t>SELECT</w:t>
      </w:r>
      <w:r w:rsidR="00F24378">
        <w:t xml:space="preserve"> </w:t>
      </w:r>
      <w:r w:rsidRPr="00F24378">
        <w:rPr>
          <w:rStyle w:val="Cuerpodeltexto5"/>
          <w:color w:val="000000"/>
          <w:lang w:eastAsia="es-ES_tradnl"/>
        </w:rPr>
        <w:t>oficio,</w:t>
      </w:r>
      <w:r w:rsidR="00F24378">
        <w:t xml:space="preserve"> </w:t>
      </w:r>
      <w:r w:rsidRPr="00F24378">
        <w:rPr>
          <w:rStyle w:val="Cuerpodeltexto54"/>
          <w:lang w:eastAsia="es-ES_tradnl"/>
        </w:rPr>
        <w:t>COUNT</w:t>
      </w:r>
      <w:r w:rsidRPr="00F24378">
        <w:rPr>
          <w:rStyle w:val="Cuerpodeltexto5"/>
          <w:color w:val="000000"/>
          <w:lang w:eastAsia="es-ES_tradnl"/>
        </w:rPr>
        <w:t>(</w:t>
      </w:r>
      <w:r w:rsidRPr="00F24378">
        <w:rPr>
          <w:rStyle w:val="Cuerpodeltexto54"/>
          <w:lang w:eastAsia="es-ES_tradnl"/>
        </w:rPr>
        <w:t>*</w:t>
      </w:r>
      <w:r w:rsidRPr="00F24378">
        <w:rPr>
          <w:rStyle w:val="Cuerpodeltexto5"/>
          <w:color w:val="000000"/>
          <w:lang w:eastAsia="es-ES_tradnl"/>
        </w:rPr>
        <w:t>)</w:t>
      </w:r>
      <w:r w:rsidR="00F24378">
        <w:t xml:space="preserve"> </w:t>
      </w:r>
      <w:r w:rsidRPr="00F24378">
        <w:rPr>
          <w:rStyle w:val="Cuerpodeltexto54"/>
          <w:lang w:eastAsia="es-ES_tradnl"/>
        </w:rPr>
        <w:t>AS</w:t>
      </w:r>
      <w:r w:rsidR="00F24378">
        <w:t xml:space="preserve"> </w:t>
      </w:r>
      <w:r w:rsidRPr="00F24378">
        <w:rPr>
          <w:rStyle w:val="Cuerpodeltexto5"/>
          <w:color w:val="000000"/>
          <w:lang w:eastAsia="es-ES_tradnl"/>
        </w:rPr>
        <w:t>'Número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empleados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oficio'</w:t>
      </w:r>
    </w:p>
    <w:p w14:paraId="6F7A3337" w14:textId="7FB80B04" w:rsidR="007C602D" w:rsidRPr="00F24378" w:rsidRDefault="007C602D" w:rsidP="007C602D">
      <w:pPr>
        <w:pStyle w:val="comandoseinstrucciones"/>
      </w:pPr>
      <w:r w:rsidRPr="00F24378">
        <w:rPr>
          <w:rStyle w:val="Cuerpodeltexto54"/>
          <w:lang w:eastAsia="es-ES_tradnl"/>
        </w:rPr>
        <w:t>FROM</w:t>
      </w:r>
      <w:r w:rsidR="00F24378">
        <w:t xml:space="preserve"> </w:t>
      </w:r>
      <w:r w:rsidRPr="00F24378">
        <w:rPr>
          <w:rStyle w:val="Cuerpodeltexto5"/>
          <w:color w:val="000000"/>
          <w:lang w:eastAsia="es-ES_tradnl"/>
        </w:rPr>
        <w:t>empleados</w:t>
      </w:r>
    </w:p>
    <w:p w14:paraId="3E0BBFCA" w14:textId="6A6E235D" w:rsidR="007C602D" w:rsidRPr="00F24378" w:rsidRDefault="007C602D" w:rsidP="007C602D">
      <w:pPr>
        <w:pStyle w:val="comandoseinstrucciones"/>
      </w:pPr>
      <w:r w:rsidRPr="00F24378">
        <w:rPr>
          <w:rStyle w:val="Cuerpodeltexto54"/>
          <w:lang w:eastAsia="es-ES_tradnl"/>
        </w:rPr>
        <w:t>GROUP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BY</w:t>
      </w:r>
      <w:r w:rsidR="00F24378">
        <w:t xml:space="preserve"> </w:t>
      </w:r>
      <w:r w:rsidRPr="00F24378">
        <w:rPr>
          <w:rStyle w:val="Cuerpodeltexto5"/>
          <w:color w:val="000000"/>
          <w:lang w:eastAsia="es-ES_tradnl"/>
        </w:rPr>
        <w:t>oficio</w:t>
      </w:r>
      <w:r w:rsidR="00F24378">
        <w:t xml:space="preserve"> </w:t>
      </w:r>
    </w:p>
    <w:p w14:paraId="63C97721" w14:textId="0F1EAF51" w:rsidR="007C602D" w:rsidRPr="00F24378" w:rsidRDefault="007C602D" w:rsidP="007C602D">
      <w:pPr>
        <w:pStyle w:val="comandoseinstrucciones"/>
      </w:pPr>
      <w:r w:rsidRPr="00F24378">
        <w:rPr>
          <w:rStyle w:val="Cuerpodeltexto54"/>
          <w:lang w:eastAsia="es-ES_tradnl"/>
        </w:rPr>
        <w:t>HAVING</w:t>
      </w:r>
      <w:r w:rsidR="00F24378">
        <w:t xml:space="preserve"> </w:t>
      </w:r>
      <w:r w:rsidRPr="00F24378">
        <w:rPr>
          <w:rStyle w:val="Cuerpodeltexto54"/>
          <w:lang w:eastAsia="es-ES_tradnl"/>
        </w:rPr>
        <w:t>COUNT</w:t>
      </w:r>
      <w:r w:rsidRPr="00F24378">
        <w:rPr>
          <w:rStyle w:val="Cuerpodeltexto5"/>
          <w:color w:val="000000"/>
          <w:lang w:eastAsia="es-ES_tradnl"/>
        </w:rPr>
        <w:t>(</w:t>
      </w:r>
      <w:r w:rsidRPr="00F24378">
        <w:rPr>
          <w:rStyle w:val="Cuerpodeltexto54"/>
          <w:lang w:eastAsia="es-ES_tradnl"/>
        </w:rPr>
        <w:t>*</w:t>
      </w:r>
      <w:r w:rsidRPr="00F24378">
        <w:rPr>
          <w:rStyle w:val="Cuerpodeltexto5"/>
          <w:color w:val="000000"/>
          <w:lang w:eastAsia="es-ES_tradnl"/>
        </w:rPr>
        <w:t>)</w:t>
      </w:r>
      <w:r w:rsidR="00F24378">
        <w:t xml:space="preserve"> </w:t>
      </w:r>
      <w:r w:rsidRPr="00F24378">
        <w:rPr>
          <w:rStyle w:val="Cuerpodeltexto5"/>
          <w:color w:val="000000"/>
          <w:lang w:eastAsia="es-ES_tradnl"/>
        </w:rPr>
        <w:t>&gt;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2</w:t>
      </w:r>
    </w:p>
    <w:p w14:paraId="42EC2985" w14:textId="10FE3EFB" w:rsidR="007C602D" w:rsidRPr="00F24378" w:rsidRDefault="007C602D" w:rsidP="007C602D">
      <w:pPr>
        <w:pStyle w:val="comandoseinstrucciones"/>
      </w:pPr>
      <w:r w:rsidRPr="00F24378">
        <w:rPr>
          <w:rStyle w:val="Cuerpodeltexto54"/>
          <w:lang w:eastAsia="es-ES_tradnl"/>
        </w:rPr>
        <w:t>ORDER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BY</w:t>
      </w:r>
      <w:r w:rsidR="00F24378">
        <w:t xml:space="preserve"> </w:t>
      </w:r>
      <w:r w:rsidRPr="00F24378">
        <w:rPr>
          <w:rStyle w:val="Cuerpodeltexto5"/>
          <w:color w:val="000000"/>
          <w:lang w:eastAsia="es-ES_tradnl"/>
        </w:rPr>
        <w:t>2</w:t>
      </w:r>
      <w:r w:rsidR="00F24378">
        <w:t xml:space="preserve"> </w:t>
      </w:r>
      <w:r w:rsidRPr="00F24378">
        <w:rPr>
          <w:rStyle w:val="Cuerpodeltexto54"/>
          <w:lang w:eastAsia="es-ES_tradnl"/>
        </w:rPr>
        <w:t>DESC</w:t>
      </w:r>
      <w:r w:rsidRPr="00F24378">
        <w:rPr>
          <w:rStyle w:val="Cuerpodeltexto5"/>
          <w:color w:val="000000"/>
        </w:rPr>
        <w:t>,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1</w:t>
      </w:r>
    </w:p>
    <w:p w14:paraId="7901A8CE" w14:textId="77777777" w:rsidR="007C602D" w:rsidRPr="00F24378" w:rsidRDefault="007C602D" w:rsidP="007C602D">
      <w:pPr>
        <w:pStyle w:val="comandoseinstrucciones"/>
      </w:pPr>
      <w:r w:rsidRPr="00F24378">
        <w:t>;</w:t>
      </w:r>
    </w:p>
    <w:p w14:paraId="4FB5F0B4" w14:textId="77777777" w:rsidR="007C602D" w:rsidRPr="00F24378" w:rsidRDefault="007C602D" w:rsidP="00151C2E">
      <w:pPr>
        <w:pStyle w:val="comandoseinstrucciones"/>
        <w:rPr>
          <w:rStyle w:val="Cuerpodeltexto54"/>
          <w:lang w:eastAsia="es-ES_tradnl"/>
        </w:rPr>
      </w:pPr>
    </w:p>
    <w:p w14:paraId="11E00BA0" w14:textId="68DA27DA" w:rsidR="00233C46" w:rsidRPr="00F24378" w:rsidRDefault="00233C46" w:rsidP="00233C46">
      <w:pPr>
        <w:pStyle w:val="comandoseinstrucciones"/>
        <w:rPr>
          <w:rStyle w:val="Cuerpodeltexto54"/>
          <w:lang w:eastAsia="es-ES_tradnl"/>
        </w:rPr>
      </w:pPr>
      <w:r w:rsidRPr="00F24378">
        <w:rPr>
          <w:rStyle w:val="Cuerpodeltexto54"/>
          <w:lang w:eastAsia="es-ES_tradnl"/>
        </w:rPr>
        <w:t>#aquí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es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obligatorio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referirse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en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el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ORDER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BY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a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la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columna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COUNT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mediante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su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posición</w:t>
      </w:r>
    </w:p>
    <w:p w14:paraId="5B2AB19F" w14:textId="317ED580" w:rsidR="00233C46" w:rsidRPr="00F24378" w:rsidRDefault="00233C46" w:rsidP="00233C46">
      <w:pPr>
        <w:pStyle w:val="comandoseinstrucciones"/>
      </w:pPr>
      <w:r w:rsidRPr="00F24378">
        <w:rPr>
          <w:rStyle w:val="Cuerpodeltexto54"/>
          <w:lang w:eastAsia="es-ES_tradnl"/>
        </w:rPr>
        <w:t>SELECT</w:t>
      </w:r>
      <w:r w:rsidR="00F24378">
        <w:t xml:space="preserve"> </w:t>
      </w:r>
      <w:r w:rsidRPr="00F24378">
        <w:rPr>
          <w:rStyle w:val="Cuerpodeltexto5"/>
          <w:color w:val="000000"/>
          <w:lang w:eastAsia="es-ES_tradnl"/>
        </w:rPr>
        <w:t>oficio,</w:t>
      </w:r>
      <w:r w:rsidR="00F24378">
        <w:t xml:space="preserve"> </w:t>
      </w:r>
      <w:r w:rsidRPr="00F24378">
        <w:rPr>
          <w:rStyle w:val="Cuerpodeltexto54"/>
          <w:lang w:eastAsia="es-ES_tradnl"/>
        </w:rPr>
        <w:t>COUNT</w:t>
      </w:r>
      <w:r w:rsidRPr="00F24378">
        <w:rPr>
          <w:rStyle w:val="Cuerpodeltexto5"/>
          <w:color w:val="000000"/>
          <w:lang w:eastAsia="es-ES_tradnl"/>
        </w:rPr>
        <w:t>(</w:t>
      </w:r>
      <w:r w:rsidRPr="00F24378">
        <w:rPr>
          <w:rStyle w:val="Cuerpodeltexto54"/>
          <w:lang w:eastAsia="es-ES_tradnl"/>
        </w:rPr>
        <w:t>*</w:t>
      </w:r>
      <w:r w:rsidRPr="00F24378">
        <w:rPr>
          <w:rStyle w:val="Cuerpodeltexto5"/>
          <w:color w:val="000000"/>
          <w:lang w:eastAsia="es-ES_tradnl"/>
        </w:rPr>
        <w:t>)</w:t>
      </w:r>
      <w:r w:rsidR="00F24378">
        <w:t xml:space="preserve"> </w:t>
      </w:r>
      <w:r w:rsidRPr="00F24378">
        <w:rPr>
          <w:rStyle w:val="Cuerpodeltexto54"/>
          <w:lang w:eastAsia="es-ES_tradnl"/>
        </w:rPr>
        <w:t>AS</w:t>
      </w:r>
      <w:r w:rsidR="00F24378">
        <w:t xml:space="preserve"> </w:t>
      </w:r>
      <w:r w:rsidRPr="00F24378">
        <w:rPr>
          <w:rStyle w:val="Cuerpodeltexto5"/>
          <w:color w:val="000000"/>
          <w:lang w:eastAsia="es-ES_tradnl"/>
        </w:rPr>
        <w:t>'Número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empleados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oficio'</w:t>
      </w:r>
    </w:p>
    <w:p w14:paraId="0FECF8F5" w14:textId="22CE5441" w:rsidR="00233C46" w:rsidRPr="00F24378" w:rsidRDefault="00233C46" w:rsidP="00233C46">
      <w:pPr>
        <w:pStyle w:val="comandoseinstrucciones"/>
      </w:pPr>
      <w:r w:rsidRPr="00F24378">
        <w:rPr>
          <w:rStyle w:val="Cuerpodeltexto54"/>
          <w:lang w:eastAsia="es-ES_tradnl"/>
        </w:rPr>
        <w:t>FROM</w:t>
      </w:r>
      <w:r w:rsidR="00F24378">
        <w:t xml:space="preserve"> </w:t>
      </w:r>
      <w:r w:rsidRPr="00F24378">
        <w:rPr>
          <w:rStyle w:val="Cuerpodeltexto5"/>
          <w:color w:val="000000"/>
          <w:lang w:eastAsia="es-ES_tradnl"/>
        </w:rPr>
        <w:t>empleados</w:t>
      </w:r>
    </w:p>
    <w:p w14:paraId="11177A77" w14:textId="06D17C65" w:rsidR="00233C46" w:rsidRPr="00F24378" w:rsidRDefault="00233C46" w:rsidP="00233C46">
      <w:pPr>
        <w:pStyle w:val="comandoseinstrucciones"/>
      </w:pPr>
      <w:r w:rsidRPr="00F24378">
        <w:rPr>
          <w:rStyle w:val="Cuerpodeltexto54"/>
          <w:lang w:eastAsia="es-ES_tradnl"/>
        </w:rPr>
        <w:t>GROUP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BY</w:t>
      </w:r>
      <w:r w:rsidR="00F24378">
        <w:t xml:space="preserve"> </w:t>
      </w:r>
      <w:r w:rsidRPr="00F24378">
        <w:rPr>
          <w:rStyle w:val="Cuerpodeltexto5"/>
          <w:color w:val="000000"/>
          <w:lang w:eastAsia="es-ES_tradnl"/>
        </w:rPr>
        <w:t>oficio</w:t>
      </w:r>
      <w:r w:rsidR="00F24378">
        <w:t xml:space="preserve"> </w:t>
      </w:r>
    </w:p>
    <w:p w14:paraId="4CC1E831" w14:textId="7AD3F601" w:rsidR="00233C46" w:rsidRPr="00F24378" w:rsidRDefault="00233C46" w:rsidP="00233C46">
      <w:pPr>
        <w:pStyle w:val="comandoseinstrucciones"/>
      </w:pPr>
      <w:r w:rsidRPr="00F24378">
        <w:rPr>
          <w:rStyle w:val="Cuerpodeltexto54"/>
          <w:lang w:eastAsia="es-ES_tradnl"/>
        </w:rPr>
        <w:t>HAVING</w:t>
      </w:r>
      <w:r w:rsidR="00F24378">
        <w:t xml:space="preserve"> </w:t>
      </w:r>
      <w:r w:rsidRPr="00F24378">
        <w:rPr>
          <w:rStyle w:val="Cuerpodeltexto54"/>
          <w:lang w:eastAsia="es-ES_tradnl"/>
        </w:rPr>
        <w:t>COUNT</w:t>
      </w:r>
      <w:r w:rsidRPr="00F24378">
        <w:rPr>
          <w:rStyle w:val="Cuerpodeltexto5"/>
          <w:color w:val="000000"/>
          <w:lang w:eastAsia="es-ES_tradnl"/>
        </w:rPr>
        <w:t>(</w:t>
      </w:r>
      <w:r w:rsidRPr="00F24378">
        <w:rPr>
          <w:rStyle w:val="Cuerpodeltexto54"/>
          <w:lang w:eastAsia="es-ES_tradnl"/>
        </w:rPr>
        <w:t>*</w:t>
      </w:r>
      <w:r w:rsidRPr="00F24378">
        <w:rPr>
          <w:rStyle w:val="Cuerpodeltexto5"/>
          <w:color w:val="000000"/>
          <w:lang w:eastAsia="es-ES_tradnl"/>
        </w:rPr>
        <w:t>)</w:t>
      </w:r>
      <w:r w:rsidR="00F24378">
        <w:t xml:space="preserve"> </w:t>
      </w:r>
      <w:r w:rsidRPr="00F24378">
        <w:rPr>
          <w:rStyle w:val="Cuerpodeltexto5"/>
          <w:color w:val="000000"/>
          <w:lang w:eastAsia="es-ES_tradnl"/>
        </w:rPr>
        <w:t>&gt;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2</w:t>
      </w:r>
    </w:p>
    <w:p w14:paraId="45F58C26" w14:textId="05B04663" w:rsidR="00233C46" w:rsidRPr="00F24378" w:rsidRDefault="00233C46" w:rsidP="00233C46">
      <w:pPr>
        <w:pStyle w:val="comandoseinstrucciones"/>
      </w:pPr>
      <w:r w:rsidRPr="00F24378">
        <w:rPr>
          <w:rStyle w:val="Cuerpodeltexto54"/>
          <w:lang w:eastAsia="es-ES_tradnl"/>
        </w:rPr>
        <w:t>ORDER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BY</w:t>
      </w:r>
      <w:r w:rsidR="00F24378">
        <w:t xml:space="preserve"> </w:t>
      </w:r>
      <w:r w:rsidRPr="00F24378">
        <w:rPr>
          <w:rStyle w:val="Cuerpodeltexto5"/>
          <w:color w:val="000000"/>
          <w:lang w:eastAsia="es-ES_tradnl"/>
        </w:rPr>
        <w:t>2</w:t>
      </w:r>
      <w:r w:rsidR="00F24378">
        <w:t xml:space="preserve"> </w:t>
      </w:r>
      <w:r w:rsidRPr="00F24378">
        <w:rPr>
          <w:rStyle w:val="Cuerpodeltexto54"/>
          <w:lang w:eastAsia="es-ES_tradnl"/>
        </w:rPr>
        <w:t>DESC</w:t>
      </w:r>
      <w:r w:rsidRPr="00F24378">
        <w:rPr>
          <w:rStyle w:val="Cuerpodeltexto5"/>
          <w:color w:val="000000"/>
        </w:rPr>
        <w:t>,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oficio</w:t>
      </w:r>
    </w:p>
    <w:p w14:paraId="780E5A4E" w14:textId="77777777" w:rsidR="00233C46" w:rsidRPr="00F24378" w:rsidRDefault="00233C46" w:rsidP="00233C46">
      <w:pPr>
        <w:pStyle w:val="comandoseinstrucciones"/>
      </w:pPr>
      <w:r w:rsidRPr="00F24378">
        <w:t>;</w:t>
      </w:r>
    </w:p>
    <w:p w14:paraId="59AB4DA2" w14:textId="77777777" w:rsidR="00233C46" w:rsidRPr="00F24378" w:rsidRDefault="00233C46" w:rsidP="00151C2E">
      <w:pPr>
        <w:pStyle w:val="comandoseinstrucciones"/>
        <w:rPr>
          <w:rStyle w:val="Cuerpodeltexto54"/>
          <w:lang w:eastAsia="es-ES_tradnl"/>
        </w:rPr>
      </w:pPr>
    </w:p>
    <w:p w14:paraId="1BCE1DE4" w14:textId="77777777" w:rsidR="00233C46" w:rsidRPr="00F24378" w:rsidRDefault="00233C46" w:rsidP="00151C2E">
      <w:pPr>
        <w:pStyle w:val="comandoseinstrucciones"/>
        <w:rPr>
          <w:rStyle w:val="Cuerpodeltexto54"/>
          <w:lang w:eastAsia="es-ES_tradnl"/>
        </w:rPr>
      </w:pPr>
    </w:p>
    <w:p w14:paraId="4D5D65BB" w14:textId="619C0575" w:rsidR="00233C46" w:rsidRPr="00F24378" w:rsidRDefault="00233C46" w:rsidP="00233C46">
      <w:pPr>
        <w:pStyle w:val="comandoseinstrucciones"/>
        <w:rPr>
          <w:rStyle w:val="Cuerpodeltexto54"/>
          <w:lang w:eastAsia="es-ES_tradnl"/>
        </w:rPr>
      </w:pPr>
      <w:r w:rsidRPr="00F24378">
        <w:rPr>
          <w:rStyle w:val="Cuerpodeltexto54"/>
          <w:lang w:eastAsia="es-ES_tradnl"/>
        </w:rPr>
        <w:t>#aquí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no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es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optativo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referirse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en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el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ORDER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BY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a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las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columnas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mediante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su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posición</w:t>
      </w:r>
    </w:p>
    <w:p w14:paraId="13148FBA" w14:textId="6119F1C9" w:rsidR="007158BF" w:rsidRPr="00F24378" w:rsidRDefault="00943428" w:rsidP="00151C2E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CodigoPostal,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Nombre,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Telefono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16DA8F6A" w14:textId="2D24DFD4" w:rsidR="007158BF" w:rsidRPr="00F24378" w:rsidRDefault="00943428" w:rsidP="00151C2E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Clientes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59BC9BDD" w14:textId="44A2A739" w:rsidR="00943428" w:rsidRPr="00F24378" w:rsidRDefault="00943428" w:rsidP="00151C2E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</w:rPr>
        <w:t>ORDER</w:t>
      </w:r>
      <w:r w:rsidR="00F24378">
        <w:rPr>
          <w:rStyle w:val="Cuerpodeltexto54"/>
        </w:rPr>
        <w:t xml:space="preserve"> </w:t>
      </w:r>
      <w:r w:rsidRPr="00F24378">
        <w:rPr>
          <w:rStyle w:val="Cuerpodeltexto54"/>
        </w:rPr>
        <w:t>BY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1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DESC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2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ASC</w:t>
      </w:r>
      <w:r w:rsidRPr="00F24378">
        <w:rPr>
          <w:rStyle w:val="Cuerpodeltexto5"/>
          <w:color w:val="000000"/>
          <w:lang w:eastAsia="es-ES_tradnl"/>
        </w:rPr>
        <w:t>;</w:t>
      </w:r>
    </w:p>
    <w:p w14:paraId="33B45CA1" w14:textId="77777777" w:rsidR="00233C46" w:rsidRPr="00F24378" w:rsidRDefault="00233C46" w:rsidP="00151C2E">
      <w:pPr>
        <w:pStyle w:val="comandoseinstrucciones"/>
      </w:pPr>
    </w:p>
    <w:p w14:paraId="2952632F" w14:textId="490EC42B" w:rsidR="00233C46" w:rsidRPr="00F24378" w:rsidRDefault="00233C46" w:rsidP="00233C46">
      <w:pPr>
        <w:pStyle w:val="comandoseinstrucciones"/>
        <w:rPr>
          <w:rStyle w:val="Cuerpodeltexto54"/>
          <w:lang w:eastAsia="es-ES_tradnl"/>
        </w:rPr>
      </w:pPr>
      <w:r w:rsidRPr="00F24378">
        <w:rPr>
          <w:rStyle w:val="Cuerpodeltexto54"/>
          <w:lang w:eastAsia="es-ES_tradnl"/>
        </w:rPr>
        <w:t>#aquí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no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es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optativo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referirse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en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el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ORDER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BY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a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las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columnas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mediante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su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posición</w:t>
      </w:r>
    </w:p>
    <w:p w14:paraId="58B3BB9E" w14:textId="47E1137A" w:rsidR="00233C46" w:rsidRPr="00F24378" w:rsidRDefault="00233C46" w:rsidP="00233C46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CodigoPostal,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Nombre,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Telefono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0231896C" w14:textId="76B3C26E" w:rsidR="00233C46" w:rsidRPr="00F24378" w:rsidRDefault="00233C46" w:rsidP="00233C46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Clientes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4171B2BA" w14:textId="13D15556" w:rsidR="00233C46" w:rsidRPr="00F24378" w:rsidRDefault="00233C46" w:rsidP="00233C46">
      <w:pPr>
        <w:pStyle w:val="comandoseinstrucciones"/>
      </w:pPr>
      <w:r w:rsidRPr="00F24378">
        <w:rPr>
          <w:rStyle w:val="Cuerpodeltexto54"/>
        </w:rPr>
        <w:t>ORDER</w:t>
      </w:r>
      <w:r w:rsidR="00F24378">
        <w:rPr>
          <w:rStyle w:val="Cuerpodeltexto53"/>
          <w:u w:val="none"/>
          <w:lang w:eastAsia="es-ES_tradnl"/>
        </w:rPr>
        <w:t xml:space="preserve"> </w:t>
      </w:r>
      <w:r w:rsidRPr="00F24378">
        <w:rPr>
          <w:rStyle w:val="Cuerpodeltexto54"/>
        </w:rPr>
        <w:t>BY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CodigoPostal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DESC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2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ASC</w:t>
      </w:r>
      <w:r w:rsidRPr="00F24378">
        <w:rPr>
          <w:rStyle w:val="Cuerpodeltexto5"/>
          <w:color w:val="000000"/>
          <w:lang w:eastAsia="es-ES_tradnl"/>
        </w:rPr>
        <w:t>;</w:t>
      </w:r>
    </w:p>
    <w:p w14:paraId="41E24FC8" w14:textId="77777777" w:rsidR="00233C46" w:rsidRPr="00F24378" w:rsidRDefault="00233C46" w:rsidP="00151C2E">
      <w:pPr>
        <w:pStyle w:val="comandoseinstrucciones"/>
      </w:pPr>
    </w:p>
    <w:p w14:paraId="221B7DB4" w14:textId="77777777" w:rsidR="00DC5C6A" w:rsidRPr="00F24378" w:rsidRDefault="00DC5C6A" w:rsidP="00DC5C6A">
      <w:pPr>
        <w:pStyle w:val="Ttulo3"/>
      </w:pPr>
      <w:bookmarkStart w:id="22" w:name="_Toc149546757"/>
      <w:r w:rsidRPr="00F24378">
        <w:t>LIMIT</w:t>
      </w:r>
      <w:bookmarkEnd w:id="22"/>
    </w:p>
    <w:p w14:paraId="13B23843" w14:textId="73C7FD56" w:rsidR="00DC5C6A" w:rsidRPr="00F24378" w:rsidRDefault="00DC5C6A" w:rsidP="00151C2E">
      <w:pPr>
        <w:pStyle w:val="comandoseinstrucciones"/>
        <w:rPr>
          <w:rStyle w:val="Cuerpodeltexto5"/>
          <w:i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LIMIT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[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3D769D" w:rsidRPr="00F24378">
        <w:rPr>
          <w:rStyle w:val="Cuerpodeltexto5"/>
          <w:i/>
          <w:color w:val="000000"/>
          <w:highlight w:val="yellow"/>
          <w:lang w:eastAsia="es-ES_tradnl"/>
        </w:rPr>
        <w:t>número</w:t>
      </w:r>
      <w:r w:rsidR="00F24378">
        <w:rPr>
          <w:rStyle w:val="Cuerpodeltexto5"/>
          <w:i/>
          <w:color w:val="000000"/>
          <w:highlight w:val="yellow"/>
          <w:lang w:eastAsia="es-ES_tradnl"/>
        </w:rPr>
        <w:t xml:space="preserve"> </w:t>
      </w:r>
      <w:r w:rsidRPr="00F24378">
        <w:rPr>
          <w:rStyle w:val="Cuerpodeltexto5"/>
          <w:i/>
          <w:color w:val="000000"/>
          <w:highlight w:val="yellow"/>
          <w:lang w:eastAsia="es-ES_tradnl"/>
        </w:rPr>
        <w:t>de</w:t>
      </w:r>
      <w:r w:rsidR="00F24378">
        <w:rPr>
          <w:rStyle w:val="Cuerpodeltexto5"/>
          <w:i/>
          <w:color w:val="000000"/>
          <w:highlight w:val="yellow"/>
          <w:lang w:eastAsia="es-ES_tradnl"/>
        </w:rPr>
        <w:t xml:space="preserve"> </w:t>
      </w:r>
      <w:r w:rsidRPr="00F24378">
        <w:rPr>
          <w:rStyle w:val="Cuerpodeltexto5"/>
          <w:i/>
          <w:color w:val="000000"/>
          <w:highlight w:val="yellow"/>
          <w:lang w:eastAsia="es-ES_tradnl"/>
        </w:rPr>
        <w:t>filas</w:t>
      </w:r>
      <w:r w:rsidR="00F24378">
        <w:rPr>
          <w:rStyle w:val="Cuerpodeltexto5"/>
          <w:i/>
          <w:color w:val="000000"/>
          <w:highlight w:val="yellow"/>
          <w:lang w:eastAsia="es-ES_tradnl"/>
        </w:rPr>
        <w:t xml:space="preserve"> </w:t>
      </w:r>
      <w:r w:rsidRPr="00F24378">
        <w:rPr>
          <w:rStyle w:val="Cuerpodeltexto5"/>
          <w:i/>
          <w:color w:val="000000"/>
          <w:highlight w:val="yellow"/>
          <w:lang w:eastAsia="es-ES_tradnl"/>
        </w:rPr>
        <w:t>a</w:t>
      </w:r>
      <w:r w:rsidR="00F24378">
        <w:rPr>
          <w:rStyle w:val="Cuerpodeltexto5"/>
          <w:i/>
          <w:color w:val="000000"/>
          <w:highlight w:val="yellow"/>
          <w:lang w:eastAsia="es-ES_tradnl"/>
        </w:rPr>
        <w:t xml:space="preserve"> </w:t>
      </w:r>
      <w:r w:rsidRPr="00F24378">
        <w:rPr>
          <w:rStyle w:val="Cuerpodeltexto5"/>
          <w:i/>
          <w:color w:val="000000"/>
          <w:highlight w:val="yellow"/>
          <w:lang w:eastAsia="es-ES_tradnl"/>
        </w:rPr>
        <w:t>descartar,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]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i/>
          <w:color w:val="000000"/>
          <w:highlight w:val="green"/>
          <w:lang w:eastAsia="es-ES_tradnl"/>
        </w:rPr>
        <w:t>n</w:t>
      </w:r>
      <w:r w:rsidR="003D769D" w:rsidRPr="00F24378">
        <w:rPr>
          <w:rStyle w:val="Cuerpodeltexto5"/>
          <w:i/>
          <w:color w:val="000000"/>
          <w:highlight w:val="green"/>
          <w:lang w:eastAsia="es-ES_tradnl"/>
        </w:rPr>
        <w:t>ú</w:t>
      </w:r>
      <w:r w:rsidRPr="00F24378">
        <w:rPr>
          <w:rStyle w:val="Cuerpodeltexto5"/>
          <w:i/>
          <w:color w:val="000000"/>
          <w:highlight w:val="green"/>
          <w:lang w:eastAsia="es-ES_tradnl"/>
        </w:rPr>
        <w:t>meroDeFilasDeseadas</w:t>
      </w:r>
    </w:p>
    <w:p w14:paraId="37251BF6" w14:textId="17C7740C" w:rsidR="00DC5C6A" w:rsidRPr="00F24378" w:rsidRDefault="00DC5C6A" w:rsidP="00151C2E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LIMIT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5</w:t>
      </w:r>
    </w:p>
    <w:p w14:paraId="25AE79FF" w14:textId="5D90FF47" w:rsidR="00DC5C6A" w:rsidRPr="00F24378" w:rsidRDefault="00DC5C6A" w:rsidP="00151C2E">
      <w:pPr>
        <w:pStyle w:val="comandoseinstrucciones"/>
        <w:rPr>
          <w:lang w:eastAsia="es-ES_tradnl"/>
        </w:rPr>
      </w:pPr>
      <w:r w:rsidRPr="00F24378">
        <w:rPr>
          <w:rStyle w:val="Cuerpodeltexto54"/>
          <w:lang w:eastAsia="es-ES_tradnl"/>
        </w:rPr>
        <w:t>LIMIT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4,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2</w:t>
      </w:r>
    </w:p>
    <w:p w14:paraId="318AE602" w14:textId="7FABF6BC" w:rsidR="00DC5C6A" w:rsidRPr="00F24378" w:rsidRDefault="00DC5C6A" w:rsidP="00DC5C6A">
      <w:pPr>
        <w:pStyle w:val="Cuerpodeltexto51"/>
        <w:shd w:val="clear" w:color="auto" w:fill="auto"/>
        <w:spacing w:before="0" w:after="184" w:line="245" w:lineRule="exact"/>
        <w:ind w:left="20" w:right="1060" w:firstLine="0"/>
        <w:jc w:val="left"/>
      </w:pPr>
      <w:r w:rsidRPr="00F24378">
        <w:rPr>
          <w:rStyle w:val="Cuerpodeltexto5"/>
          <w:color w:val="000000"/>
          <w:lang w:eastAsia="es-ES_tradnl"/>
        </w:rPr>
        <w:t>Devuelve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cierto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número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registros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encuentran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principio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rango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ordenado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por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una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cláusula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ORDER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BY.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Supongamos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queremos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recuperar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nombres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5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productos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precio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más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alto:</w:t>
      </w:r>
    </w:p>
    <w:p w14:paraId="38A6A14F" w14:textId="73B5E3FA" w:rsidR="00DC5C6A" w:rsidRPr="00F24378" w:rsidRDefault="00DC5C6A" w:rsidP="00151C2E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*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6B873195" w14:textId="3667854E" w:rsidR="00DC5C6A" w:rsidRPr="00F24378" w:rsidRDefault="00DC5C6A" w:rsidP="00151C2E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productos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3C8611D2" w14:textId="0FF5B8C5" w:rsidR="00DC5C6A" w:rsidRPr="00F24378" w:rsidRDefault="00DC5C6A" w:rsidP="00151C2E">
      <w:pPr>
        <w:pStyle w:val="comandoseinstrucciones"/>
        <w:rPr>
          <w:rStyle w:val="Cuerpodeltexto54"/>
          <w:lang w:eastAsia="es-ES_tradnl"/>
        </w:rPr>
      </w:pPr>
      <w:r w:rsidRPr="00F24378">
        <w:rPr>
          <w:rStyle w:val="Cuerpodeltexto54"/>
          <w:lang w:eastAsia="es-ES_tradnl"/>
        </w:rPr>
        <w:t>ORDER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BY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precio_actual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DESC</w:t>
      </w:r>
      <w:r w:rsidR="00F24378">
        <w:rPr>
          <w:rStyle w:val="Cuerpodeltexto54"/>
          <w:lang w:eastAsia="es-ES_tradnl"/>
        </w:rPr>
        <w:t xml:space="preserve"> </w:t>
      </w:r>
    </w:p>
    <w:p w14:paraId="7E668651" w14:textId="77D436D4" w:rsidR="00DC5C6A" w:rsidRPr="00F24378" w:rsidRDefault="00DC5C6A" w:rsidP="00151C2E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LIMIT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5</w:t>
      </w:r>
    </w:p>
    <w:p w14:paraId="3E3BDA3F" w14:textId="58C28BFB" w:rsidR="00747477" w:rsidRPr="00F24378" w:rsidRDefault="00747477" w:rsidP="00151C2E">
      <w:pPr>
        <w:pStyle w:val="comandoseinstrucciones"/>
        <w:rPr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#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si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existienes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6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productos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precio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más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alto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porque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hay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varios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empatan,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solo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muestran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5,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sistema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descarta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una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fila.</w:t>
      </w:r>
    </w:p>
    <w:p w14:paraId="19307071" w14:textId="41B263C6" w:rsidR="00DC5C6A" w:rsidRPr="00F24378" w:rsidRDefault="00DC5C6A" w:rsidP="00DC5C6A">
      <w:pPr>
        <w:pStyle w:val="Cuerpodeltexto51"/>
        <w:shd w:val="clear" w:color="auto" w:fill="auto"/>
        <w:spacing w:before="0" w:after="0"/>
        <w:ind w:left="20" w:right="1260" w:firstLine="0"/>
        <w:rPr>
          <w:rStyle w:val="Cuerpodeltexto5"/>
          <w:color w:val="000000"/>
          <w:lang w:eastAsia="es-ES_tradnl"/>
        </w:rPr>
      </w:pPr>
      <w:r w:rsidRPr="00F24378">
        <w:rPr>
          <w:rStyle w:val="Cuerpodeltexto5"/>
          <w:color w:val="000000"/>
          <w:lang w:eastAsia="es-ES_tradnl"/>
        </w:rPr>
        <w:t>Si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incluye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cláusula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ORDER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BY,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consulta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devolverá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conjunto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arbitrario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5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registros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tabla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productos.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72565273" w14:textId="77777777" w:rsidR="00DC5C6A" w:rsidRPr="00F24378" w:rsidRDefault="00DC5C6A" w:rsidP="00DC5C6A">
      <w:pPr>
        <w:pStyle w:val="Cuerpodeltexto51"/>
        <w:shd w:val="clear" w:color="auto" w:fill="auto"/>
        <w:spacing w:before="0" w:after="0"/>
        <w:ind w:left="20" w:right="1260" w:firstLine="0"/>
        <w:rPr>
          <w:rStyle w:val="Cuerpodeltexto5"/>
          <w:color w:val="000000"/>
          <w:lang w:eastAsia="es-ES_tradnl"/>
        </w:rPr>
      </w:pPr>
    </w:p>
    <w:p w14:paraId="74A5F6D7" w14:textId="5DA98EAC" w:rsidR="00DC5C6A" w:rsidRPr="00F24378" w:rsidRDefault="00DC5C6A" w:rsidP="00DC5C6A">
      <w:pPr>
        <w:pStyle w:val="Cuerpodeltexto51"/>
        <w:shd w:val="clear" w:color="auto" w:fill="auto"/>
        <w:spacing w:before="0" w:after="184" w:line="245" w:lineRule="exact"/>
        <w:ind w:left="20" w:right="1060" w:firstLine="0"/>
        <w:jc w:val="left"/>
        <w:rPr>
          <w:rStyle w:val="Cuerpodeltexto5"/>
          <w:color w:val="000000"/>
          <w:lang w:eastAsia="es-ES_tradnl"/>
        </w:rPr>
      </w:pP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siguiente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ejemplo</w:t>
      </w:r>
      <w:r w:rsidR="00F24378">
        <w:rPr>
          <w:rStyle w:val="Cuerpodeltexto5"/>
          <w:color w:val="000000"/>
          <w:lang w:eastAsia="es-ES_tradnl"/>
        </w:rPr>
        <w:t xml:space="preserve">  </w:t>
      </w:r>
      <w:r w:rsidRPr="00F24378">
        <w:rPr>
          <w:rStyle w:val="Cuerpodeltexto5"/>
          <w:color w:val="000000"/>
          <w:lang w:eastAsia="es-ES_tradnl"/>
        </w:rPr>
        <w:t>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saltan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4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primeras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filas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y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devuelven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2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siguientes: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1DFB9A0E" w14:textId="6A05116A" w:rsidR="00DC5C6A" w:rsidRPr="00F24378" w:rsidRDefault="00DC5C6A" w:rsidP="00151C2E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*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5851DFFB" w14:textId="4FD087D5" w:rsidR="00DC5C6A" w:rsidRPr="00F24378" w:rsidRDefault="00DC5C6A" w:rsidP="00151C2E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productos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580A724E" w14:textId="6A169B36" w:rsidR="00DC5C6A" w:rsidRPr="00F24378" w:rsidRDefault="00DC5C6A" w:rsidP="00151C2E">
      <w:pPr>
        <w:pStyle w:val="comandoseinstrucciones"/>
        <w:rPr>
          <w:rStyle w:val="Cuerpodeltexto54"/>
          <w:lang w:eastAsia="es-ES_tradnl"/>
        </w:rPr>
      </w:pPr>
      <w:r w:rsidRPr="00F24378">
        <w:rPr>
          <w:rStyle w:val="Cuerpodeltexto54"/>
          <w:lang w:eastAsia="es-ES_tradnl"/>
        </w:rPr>
        <w:t>ORDER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BY</w:t>
      </w:r>
      <w:r w:rsidR="00F24378">
        <w:rPr>
          <w:rStyle w:val="Cuerpodeltexto54"/>
          <w:lang w:eastAsia="es-ES_tradnl"/>
        </w:rPr>
        <w:t xml:space="preserve"> </w:t>
      </w:r>
      <w:r w:rsidR="002553DC" w:rsidRPr="00F24378">
        <w:rPr>
          <w:rStyle w:val="Cuerpodeltexto5"/>
          <w:color w:val="000000"/>
          <w:lang w:eastAsia="es-ES_tradnl"/>
        </w:rPr>
        <w:t>precio_actual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DESC</w:t>
      </w:r>
      <w:r w:rsidR="00F24378">
        <w:rPr>
          <w:rStyle w:val="Cuerpodeltexto54"/>
          <w:lang w:eastAsia="es-ES_tradnl"/>
        </w:rPr>
        <w:t xml:space="preserve"> </w:t>
      </w:r>
    </w:p>
    <w:p w14:paraId="23CFF72D" w14:textId="77C325C3" w:rsidR="00DC5C6A" w:rsidRPr="00F24378" w:rsidRDefault="00DC5C6A" w:rsidP="00151C2E">
      <w:pPr>
        <w:pStyle w:val="comandoseinstrucciones"/>
        <w:rPr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LIMIT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4,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2</w:t>
      </w:r>
    </w:p>
    <w:p w14:paraId="7C4A2ED8" w14:textId="77777777" w:rsidR="00943428" w:rsidRPr="00F24378" w:rsidRDefault="00943428" w:rsidP="00943428">
      <w:pPr>
        <w:rPr>
          <w:sz w:val="2"/>
          <w:szCs w:val="2"/>
        </w:rPr>
      </w:pPr>
    </w:p>
    <w:p w14:paraId="44F408D5" w14:textId="72926341" w:rsidR="004949E1" w:rsidRPr="00F24378" w:rsidRDefault="004949E1" w:rsidP="004949E1">
      <w:pPr>
        <w:pStyle w:val="Ttulo3"/>
      </w:pPr>
      <w:bookmarkStart w:id="23" w:name="_Toc149546758"/>
      <w:r w:rsidRPr="00F24378">
        <w:t>DISTINCT</w:t>
      </w:r>
      <w:r w:rsidR="00F24378">
        <w:t xml:space="preserve"> </w:t>
      </w:r>
      <w:r w:rsidRPr="00F24378">
        <w:t>/DISTINCTROW</w:t>
      </w:r>
      <w:bookmarkEnd w:id="23"/>
    </w:p>
    <w:p w14:paraId="6103B0AA" w14:textId="184F3BB3" w:rsidR="00943428" w:rsidRPr="00F24378" w:rsidRDefault="00943428" w:rsidP="00943428">
      <w:pPr>
        <w:pStyle w:val="Cuerpodeltexto51"/>
        <w:shd w:val="clear" w:color="auto" w:fill="auto"/>
        <w:spacing w:before="0" w:line="245" w:lineRule="exact"/>
        <w:ind w:left="20" w:right="1060" w:firstLine="0"/>
        <w:jc w:val="left"/>
        <w:rPr>
          <w:rStyle w:val="Cuerpodeltexto5"/>
          <w:color w:val="000000"/>
          <w:lang w:eastAsia="es-ES_tradnl"/>
        </w:rPr>
      </w:pP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MySQL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ambos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comandos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47685B" w:rsidRPr="00F24378">
        <w:rPr>
          <w:rStyle w:val="Cuerpodeltexto5"/>
          <w:color w:val="000000"/>
          <w:lang w:eastAsia="es-ES_tradnl"/>
        </w:rPr>
        <w:t>(</w:t>
      </w:r>
      <w:r w:rsidR="0047685B" w:rsidRPr="00F24378">
        <w:t>DISTINCT</w:t>
      </w:r>
      <w:r w:rsidR="00F24378">
        <w:t xml:space="preserve"> </w:t>
      </w:r>
      <w:r w:rsidR="0047685B" w:rsidRPr="00F24378">
        <w:t>/DISTINCTROW</w:t>
      </w:r>
      <w:r w:rsidR="0047685B" w:rsidRPr="00F24378">
        <w:rPr>
          <w:rStyle w:val="Cuerpodeltexto5"/>
          <w:color w:val="000000"/>
          <w:lang w:eastAsia="es-ES_tradnl"/>
        </w:rPr>
        <w:t>)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son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idénticos,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otros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SGBD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son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distintos.</w:t>
      </w:r>
    </w:p>
    <w:p w14:paraId="659D4911" w14:textId="6DE3E690" w:rsidR="00943428" w:rsidRPr="00F24378" w:rsidRDefault="00635FEE" w:rsidP="00943428">
      <w:pPr>
        <w:pStyle w:val="Cuerpodeltexto51"/>
        <w:shd w:val="clear" w:color="auto" w:fill="auto"/>
        <w:spacing w:before="0" w:line="245" w:lineRule="exact"/>
        <w:ind w:left="20" w:right="1060" w:firstLine="0"/>
        <w:jc w:val="left"/>
        <w:rPr>
          <w:rStyle w:val="Cuerpodeltexto5"/>
          <w:color w:val="000000"/>
          <w:lang w:eastAsia="es-ES_tradnl"/>
        </w:rPr>
      </w:pPr>
      <w:r w:rsidRPr="00F24378">
        <w:rPr>
          <w:rStyle w:val="Cuerpodeltexto5"/>
          <w:color w:val="000000"/>
          <w:lang w:eastAsia="es-ES_tradnl"/>
        </w:rPr>
        <w:t>Este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comando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fuerza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</w:t>
      </w:r>
      <w:r w:rsidR="00943428" w:rsidRPr="00F24378">
        <w:rPr>
          <w:rStyle w:val="Cuerpodeltexto5"/>
          <w:color w:val="000000"/>
          <w:lang w:eastAsia="es-ES_tradnl"/>
        </w:rPr>
        <w:t>o</w:t>
      </w:r>
      <w:r w:rsidR="00F24378">
        <w:rPr>
          <w:rStyle w:val="Cuerpodeltexto5"/>
          <w:color w:val="000000"/>
          <w:lang w:eastAsia="es-ES_tradnl"/>
        </w:rPr>
        <w:t xml:space="preserve">  </w:t>
      </w:r>
      <w:r w:rsidRPr="00F24378">
        <w:rPr>
          <w:rStyle w:val="Cuerpodeltexto5"/>
          <w:color w:val="000000"/>
          <w:lang w:eastAsia="es-ES_tradnl"/>
        </w:rPr>
        <w:t>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943428" w:rsidRPr="00F24378">
        <w:rPr>
          <w:rStyle w:val="Cuerpodeltexto5"/>
          <w:color w:val="000000"/>
          <w:lang w:eastAsia="es-ES_tradnl"/>
        </w:rPr>
        <w:t>muestr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943428" w:rsidRPr="00F24378">
        <w:rPr>
          <w:rStyle w:val="Cuerpodeltexto5"/>
          <w:color w:val="000000"/>
          <w:lang w:eastAsia="es-ES_tradnl"/>
        </w:rPr>
        <w:t>filas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943428" w:rsidRPr="00F24378">
        <w:rPr>
          <w:rStyle w:val="Cuerpodeltexto5"/>
          <w:color w:val="000000"/>
          <w:lang w:eastAsia="es-ES_tradnl"/>
        </w:rPr>
        <w:t>repetidas</w:t>
      </w:r>
      <w:r w:rsidR="00ED4535" w:rsidRPr="00F24378">
        <w:rPr>
          <w:rStyle w:val="Cuerpodeltexto5"/>
          <w:color w:val="000000"/>
          <w:lang w:eastAsia="es-ES_tradnl"/>
        </w:rPr>
        <w:t>.</w:t>
      </w:r>
    </w:p>
    <w:p w14:paraId="5E08ECD0" w14:textId="76F73B48" w:rsidR="00ED4535" w:rsidRPr="00F24378" w:rsidRDefault="00ED4535" w:rsidP="00943428">
      <w:pPr>
        <w:pStyle w:val="Cuerpodeltexto51"/>
        <w:shd w:val="clear" w:color="auto" w:fill="auto"/>
        <w:spacing w:before="0" w:line="245" w:lineRule="exact"/>
        <w:ind w:left="20" w:right="1060" w:firstLine="0"/>
        <w:jc w:val="left"/>
        <w:rPr>
          <w:rStyle w:val="Cuerpodeltexto5"/>
          <w:color w:val="000000"/>
          <w:lang w:eastAsia="es-ES_tradnl"/>
        </w:rPr>
      </w:pPr>
      <w:r w:rsidRPr="00F24378">
        <w:rPr>
          <w:rStyle w:val="Cuerpodeltexto5"/>
          <w:color w:val="000000"/>
          <w:lang w:eastAsia="es-ES_tradnl"/>
        </w:rPr>
        <w:t>Por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ejemplo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para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mostrar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localidades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tenemos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clientes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410C62" w:rsidRPr="00F24378">
        <w:rPr>
          <w:rStyle w:val="Cuerpodeltexto5"/>
          <w:color w:val="000000"/>
          <w:lang w:eastAsia="es-ES_tradnl"/>
        </w:rPr>
        <w:t>y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410C62" w:rsidRPr="00F24378">
        <w:rPr>
          <w:rStyle w:val="Cuerpodeltexto5"/>
          <w:color w:val="000000"/>
          <w:lang w:eastAsia="es-ES_tradnl"/>
        </w:rPr>
        <w:t>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410C62" w:rsidRPr="00F24378">
        <w:rPr>
          <w:rStyle w:val="Cuerpodeltexto5"/>
          <w:color w:val="000000"/>
          <w:lang w:eastAsia="es-ES_tradnl"/>
        </w:rPr>
        <w:t>no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410C62" w:rsidRPr="00F24378">
        <w:rPr>
          <w:rStyle w:val="Cuerpodeltexto5"/>
          <w:color w:val="000000"/>
          <w:lang w:eastAsia="es-ES_tradnl"/>
        </w:rPr>
        <w:t>aparezcan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410C62" w:rsidRPr="00F24378">
        <w:rPr>
          <w:rStyle w:val="Cuerpodeltexto5"/>
          <w:color w:val="000000"/>
          <w:lang w:eastAsia="es-ES_tradnl"/>
        </w:rPr>
        <w:t>repetidas</w:t>
      </w:r>
      <w:r w:rsidRPr="00F24378">
        <w:rPr>
          <w:rStyle w:val="Cuerpodeltexto5"/>
          <w:color w:val="000000"/>
          <w:lang w:eastAsia="es-ES_tradnl"/>
        </w:rPr>
        <w:t>:</w:t>
      </w:r>
    </w:p>
    <w:p w14:paraId="1771C706" w14:textId="62CF315A" w:rsidR="00ED4535" w:rsidRPr="00F24378" w:rsidRDefault="00ED4535" w:rsidP="00ED4535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DISTINCT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localidad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clientes;</w:t>
      </w:r>
    </w:p>
    <w:p w14:paraId="02ECF465" w14:textId="41FF9691" w:rsidR="00943428" w:rsidRPr="00F24378" w:rsidRDefault="00943428" w:rsidP="00943428">
      <w:pPr>
        <w:pStyle w:val="Cuerpodeltexto51"/>
        <w:shd w:val="clear" w:color="auto" w:fill="auto"/>
        <w:spacing w:before="0" w:line="245" w:lineRule="exact"/>
        <w:ind w:left="20" w:right="1060" w:firstLine="0"/>
        <w:jc w:val="left"/>
        <w:rPr>
          <w:rStyle w:val="Cuerpodeltexto5"/>
          <w:color w:val="000000"/>
          <w:lang w:eastAsia="es-ES_tradnl"/>
        </w:rPr>
      </w:pPr>
      <w:r w:rsidRPr="00F24378">
        <w:rPr>
          <w:rStyle w:val="Cuerpodeltexto5"/>
          <w:color w:val="000000"/>
          <w:lang w:eastAsia="es-ES_tradnl"/>
        </w:rPr>
        <w:t>DISTINCT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aplica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todos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atributos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mostrados,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por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ello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estas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instrucciones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son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iguales:</w:t>
      </w:r>
    </w:p>
    <w:p w14:paraId="5768778B" w14:textId="7A4301D6" w:rsidR="00943428" w:rsidRPr="00F24378" w:rsidRDefault="00943428" w:rsidP="00151C2E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DISTINCT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(oficio),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dep_no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="00ED4535" w:rsidRPr="00F24378">
        <w:rPr>
          <w:rStyle w:val="Cuerpodeltexto5"/>
          <w:color w:val="000000"/>
          <w:lang w:eastAsia="es-ES_tradnl"/>
        </w:rPr>
        <w:t>em</w:t>
      </w:r>
      <w:r w:rsidRPr="00F24378">
        <w:rPr>
          <w:rStyle w:val="Cuerpodeltexto5"/>
          <w:color w:val="000000"/>
          <w:lang w:eastAsia="es-ES_tradnl"/>
        </w:rPr>
        <w:t>pleados;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627817" w:rsidRPr="00F24378">
        <w:rPr>
          <w:rStyle w:val="Cuerpodeltexto5"/>
          <w:color w:val="000000"/>
          <w:lang w:eastAsia="es-ES_tradnl"/>
        </w:rPr>
        <w:t>#DISTINCT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627817" w:rsidRPr="00F24378">
        <w:rPr>
          <w:rStyle w:val="Cuerpodeltexto5"/>
          <w:color w:val="000000"/>
          <w:lang w:eastAsia="es-ES_tradnl"/>
        </w:rPr>
        <w:t>no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627817" w:rsidRPr="00F24378">
        <w:rPr>
          <w:rStyle w:val="Cuerpodeltexto5"/>
          <w:color w:val="000000"/>
          <w:lang w:eastAsia="es-ES_tradnl"/>
        </w:rPr>
        <w:t>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627817" w:rsidRPr="00F24378">
        <w:rPr>
          <w:rStyle w:val="Cuerpodeltexto5"/>
          <w:color w:val="000000"/>
          <w:lang w:eastAsia="es-ES_tradnl"/>
        </w:rPr>
        <w:t>aplica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627817" w:rsidRPr="00F24378">
        <w:rPr>
          <w:rStyle w:val="Cuerpodeltexto5"/>
          <w:color w:val="000000"/>
          <w:lang w:eastAsia="es-ES_tradnl"/>
        </w:rPr>
        <w:t>sólo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627817" w:rsidRPr="00F24378">
        <w:rPr>
          <w:rStyle w:val="Cuerpodeltexto5"/>
          <w:color w:val="000000"/>
          <w:lang w:eastAsia="es-ES_tradnl"/>
        </w:rPr>
        <w:t>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627817" w:rsidRPr="00F24378">
        <w:rPr>
          <w:rStyle w:val="Cuerpodeltexto5"/>
          <w:color w:val="000000"/>
          <w:lang w:eastAsia="es-ES_tradnl"/>
        </w:rPr>
        <w:t>oficio.</w:t>
      </w:r>
    </w:p>
    <w:p w14:paraId="5DBEF9D2" w14:textId="1B21D5AA" w:rsidR="00943428" w:rsidRPr="00F24378" w:rsidRDefault="00943428" w:rsidP="00151C2E">
      <w:pPr>
        <w:pStyle w:val="comandoseinstrucciones"/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DISTINCT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oficio,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dep_no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="00ED4535" w:rsidRPr="00F24378">
        <w:rPr>
          <w:rStyle w:val="Cuerpodeltexto5"/>
          <w:color w:val="000000"/>
          <w:lang w:eastAsia="es-ES_tradnl"/>
        </w:rPr>
        <w:t>e</w:t>
      </w:r>
      <w:r w:rsidRPr="00F24378">
        <w:rPr>
          <w:rStyle w:val="Cuerpodeltexto5"/>
          <w:color w:val="000000"/>
          <w:lang w:eastAsia="es-ES_tradnl"/>
        </w:rPr>
        <w:t>mpleados;</w:t>
      </w:r>
    </w:p>
    <w:p w14:paraId="0282D478" w14:textId="593F0542" w:rsidR="00943428" w:rsidRPr="00F24378" w:rsidRDefault="00943428" w:rsidP="00187D96">
      <w:pPr>
        <w:pStyle w:val="Ttulo2"/>
      </w:pPr>
      <w:bookmarkStart w:id="24" w:name="_Toc149546759"/>
      <w:r w:rsidRPr="00F24378">
        <w:t>Alias</w:t>
      </w:r>
      <w:r w:rsidR="00151C2E" w:rsidRPr="00F24378">
        <w:t>:</w:t>
      </w:r>
      <w:r w:rsidR="00F24378">
        <w:t xml:space="preserve"> </w:t>
      </w:r>
      <w:r w:rsidR="00151C2E" w:rsidRPr="00F24378">
        <w:t>AS</w:t>
      </w:r>
      <w:bookmarkEnd w:id="24"/>
    </w:p>
    <w:p w14:paraId="701DB7A3" w14:textId="3375F571" w:rsidR="00943428" w:rsidRPr="00F24378" w:rsidRDefault="00943428" w:rsidP="00943428">
      <w:pPr>
        <w:pStyle w:val="Cuerpodeltexto51"/>
        <w:shd w:val="clear" w:color="auto" w:fill="auto"/>
        <w:spacing w:before="0" w:after="220"/>
        <w:ind w:right="400" w:firstLine="0"/>
      </w:pP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determinadas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circunstancias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necesario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asignar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nombre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alguna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columna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determinada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conjunto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devuelto,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otras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veces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por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simple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capricho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por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otras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circunstancias.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Para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resolver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todas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ellas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tenemos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palabra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reservada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b/>
          <w:color w:val="000000"/>
          <w:lang w:eastAsia="es-ES_tradnl"/>
        </w:rPr>
        <w:t>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encarga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asignar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nombre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deseamos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columna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deseada.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Tomado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como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referencia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ejemplo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anterior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podemos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hacer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columna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devuelta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por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consulta,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lugar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llamarse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apellido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(igual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campo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devuelto)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llame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Empleado.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este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caso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procederíamos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siguiente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forma:</w:t>
      </w:r>
    </w:p>
    <w:p w14:paraId="3F1AE353" w14:textId="2952C954" w:rsidR="00DC5C6A" w:rsidRPr="00F24378" w:rsidRDefault="00943428" w:rsidP="00151C2E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lastRenderedPageBreak/>
        <w:t>SELECT</w:t>
      </w:r>
      <w:r w:rsidR="00F24378">
        <w:rPr>
          <w:rStyle w:val="Cuerpodeltexto54"/>
          <w:lang w:eastAsia="es-ES_tradnl"/>
        </w:rPr>
        <w:t xml:space="preserve"> </w:t>
      </w:r>
      <w:r w:rsidR="00613EB8" w:rsidRPr="00F24378">
        <w:rPr>
          <w:rStyle w:val="Cuerpodeltexto5"/>
          <w:color w:val="000000"/>
          <w:lang w:eastAsia="es-ES_tradnl"/>
        </w:rPr>
        <w:t>dnombre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AS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'</w:t>
      </w:r>
      <w:r w:rsidR="00613EB8" w:rsidRPr="00F24378">
        <w:rPr>
          <w:rStyle w:val="Cuerpodeltexto5"/>
          <w:color w:val="000000"/>
          <w:lang w:eastAsia="es-ES_tradnl"/>
        </w:rPr>
        <w:t>nombre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613EB8" w:rsidRPr="00F24378">
        <w:rPr>
          <w:rStyle w:val="Cuerpodeltexto5"/>
          <w:color w:val="000000"/>
          <w:lang w:eastAsia="es-ES_tradnl"/>
        </w:rPr>
        <w:t>del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613EB8" w:rsidRPr="00F24378">
        <w:rPr>
          <w:rStyle w:val="Cuerpodeltexto5"/>
          <w:color w:val="000000"/>
          <w:lang w:eastAsia="es-ES_tradnl"/>
        </w:rPr>
        <w:t>departamento</w:t>
      </w:r>
      <w:r w:rsidRPr="00F24378">
        <w:rPr>
          <w:rStyle w:val="Cuerpodeltexto5"/>
          <w:color w:val="000000"/>
          <w:lang w:eastAsia="es-ES_tradnl"/>
        </w:rPr>
        <w:t>'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28337F" w:rsidRPr="00F24378">
        <w:rPr>
          <w:rStyle w:val="Cuerpodeltexto5"/>
          <w:color w:val="000000"/>
          <w:lang w:eastAsia="es-ES_tradnl"/>
        </w:rPr>
        <w:t>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28337F" w:rsidRPr="00F24378">
        <w:rPr>
          <w:rStyle w:val="Cuerpodeltexto5"/>
          <w:color w:val="000000"/>
          <w:lang w:eastAsia="es-ES_tradnl"/>
        </w:rPr>
        <w:t>localidad</w:t>
      </w:r>
    </w:p>
    <w:p w14:paraId="058FC258" w14:textId="3DAB4047" w:rsidR="00943428" w:rsidRPr="00F24378" w:rsidRDefault="00943428" w:rsidP="00151C2E">
      <w:pPr>
        <w:pStyle w:val="comandoseinstrucciones"/>
      </w:pP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="00613EB8" w:rsidRPr="00F24378">
        <w:rPr>
          <w:rStyle w:val="Cuerpodeltexto5"/>
          <w:color w:val="000000"/>
          <w:lang w:eastAsia="es-ES_tradnl"/>
        </w:rPr>
        <w:t>departamentos</w:t>
      </w:r>
      <w:r w:rsidRPr="00F24378">
        <w:rPr>
          <w:rStyle w:val="Cuerpodeltexto5"/>
          <w:color w:val="000000"/>
          <w:lang w:eastAsia="es-ES_tradnl"/>
        </w:rPr>
        <w:t>;</w:t>
      </w:r>
    </w:p>
    <w:p w14:paraId="771F5F9D" w14:textId="09891095" w:rsidR="00943428" w:rsidRPr="00F24378" w:rsidRDefault="00BA402E" w:rsidP="00187D96">
      <w:pPr>
        <w:pStyle w:val="Ttulo2"/>
      </w:pPr>
      <w:bookmarkStart w:id="25" w:name="_Toc149546760"/>
      <w:r w:rsidRPr="00F24378">
        <w:t>Indicar</w:t>
      </w:r>
      <w:r w:rsidR="00F24378">
        <w:t xml:space="preserve"> </w:t>
      </w:r>
      <w:r w:rsidR="00105F5E" w:rsidRPr="00F24378">
        <w:t>en</w:t>
      </w:r>
      <w:r w:rsidR="00F24378">
        <w:t xml:space="preserve"> </w:t>
      </w:r>
      <w:r w:rsidR="00763F61" w:rsidRPr="00F24378">
        <w:t>que</w:t>
      </w:r>
      <w:r w:rsidR="00F24378">
        <w:t xml:space="preserve"> </w:t>
      </w:r>
      <w:r w:rsidR="00105F5E" w:rsidRPr="00F24378">
        <w:t>tabla</w:t>
      </w:r>
      <w:r w:rsidR="00F24378">
        <w:t xml:space="preserve"> </w:t>
      </w:r>
      <w:r w:rsidR="00105F5E" w:rsidRPr="00F24378">
        <w:t>o</w:t>
      </w:r>
      <w:r w:rsidR="00F24378">
        <w:t xml:space="preserve"> </w:t>
      </w:r>
      <w:r w:rsidR="00105F5E" w:rsidRPr="00F24378">
        <w:t>base</w:t>
      </w:r>
      <w:r w:rsidR="00F24378">
        <w:t xml:space="preserve"> </w:t>
      </w:r>
      <w:r w:rsidR="00105F5E" w:rsidRPr="00F24378">
        <w:t>de</w:t>
      </w:r>
      <w:r w:rsidR="00F24378">
        <w:t xml:space="preserve"> </w:t>
      </w:r>
      <w:r w:rsidR="00105F5E" w:rsidRPr="00F24378">
        <w:t>datos</w:t>
      </w:r>
      <w:r w:rsidR="00F24378">
        <w:t xml:space="preserve"> </w:t>
      </w:r>
      <w:r w:rsidR="00105F5E" w:rsidRPr="00F24378">
        <w:t>se</w:t>
      </w:r>
      <w:r w:rsidR="00F24378">
        <w:t xml:space="preserve"> </w:t>
      </w:r>
      <w:r w:rsidR="00105F5E" w:rsidRPr="00F24378">
        <w:t>encuentra</w:t>
      </w:r>
      <w:r w:rsidR="00F24378">
        <w:t xml:space="preserve"> </w:t>
      </w:r>
      <w:r w:rsidR="00105F5E" w:rsidRPr="00F24378">
        <w:t>la</w:t>
      </w:r>
      <w:r w:rsidR="00F24378">
        <w:t xml:space="preserve"> </w:t>
      </w:r>
      <w:r w:rsidR="00105F5E" w:rsidRPr="00F24378">
        <w:t>información</w:t>
      </w:r>
      <w:bookmarkEnd w:id="25"/>
    </w:p>
    <w:p w14:paraId="09A40C57" w14:textId="34423E8A" w:rsidR="00763F61" w:rsidRPr="00F24378" w:rsidRDefault="00763F61" w:rsidP="00763F61">
      <w:pPr>
        <w:pStyle w:val="Cuerpodeltexto51"/>
        <w:spacing w:after="169" w:line="245" w:lineRule="exact"/>
        <w:ind w:right="160"/>
        <w:rPr>
          <w:rStyle w:val="Cuerpodeltexto5"/>
          <w:color w:val="000000"/>
          <w:lang w:eastAsia="es-ES_tradnl"/>
        </w:rPr>
      </w:pP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MySQL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para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indicar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ubicación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completa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una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tabla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atributo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puede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especificar,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separando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punto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ubicación:</w:t>
      </w:r>
    </w:p>
    <w:p w14:paraId="757A1448" w14:textId="77777777" w:rsidR="00763F61" w:rsidRPr="00F24378" w:rsidRDefault="00763F61" w:rsidP="00763F61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"/>
          <w:color w:val="000000"/>
          <w:lang w:eastAsia="es-ES_tradnl"/>
        </w:rPr>
        <w:t>baseDeDatos.tabla.atributo</w:t>
      </w:r>
    </w:p>
    <w:p w14:paraId="67691493" w14:textId="77777777" w:rsidR="00763F61" w:rsidRPr="00F24378" w:rsidRDefault="00763F61" w:rsidP="00763F61">
      <w:pPr>
        <w:pStyle w:val="comandoseinstrucciones"/>
        <w:rPr>
          <w:rStyle w:val="Cuerpodeltexto5"/>
          <w:color w:val="000000"/>
          <w:lang w:eastAsia="es-ES_tradnl"/>
        </w:rPr>
      </w:pPr>
    </w:p>
    <w:p w14:paraId="45474682" w14:textId="77777777" w:rsidR="00763F61" w:rsidRPr="00F24378" w:rsidRDefault="00763F61" w:rsidP="00763F61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"/>
          <w:color w:val="000000"/>
          <w:lang w:eastAsia="es-ES_tradnl"/>
        </w:rPr>
        <w:t>baseDeDatos.tabla</w:t>
      </w:r>
    </w:p>
    <w:p w14:paraId="5A68D3C6" w14:textId="77777777" w:rsidR="00763F61" w:rsidRPr="00F24378" w:rsidRDefault="00763F61" w:rsidP="00763F61">
      <w:pPr>
        <w:pStyle w:val="comandoseinstrucciones"/>
        <w:rPr>
          <w:rStyle w:val="Cuerpodeltexto5"/>
          <w:color w:val="000000"/>
          <w:lang w:eastAsia="es-ES_tradnl"/>
        </w:rPr>
      </w:pPr>
    </w:p>
    <w:p w14:paraId="02913803" w14:textId="77777777" w:rsidR="00763F61" w:rsidRPr="00F24378" w:rsidRDefault="00763F61" w:rsidP="00763F61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"/>
          <w:color w:val="000000"/>
          <w:lang w:eastAsia="es-ES_tradnl"/>
        </w:rPr>
        <w:t>tabla.atributo</w:t>
      </w:r>
    </w:p>
    <w:p w14:paraId="181E7FD8" w14:textId="77777777" w:rsidR="00763F61" w:rsidRPr="00F24378" w:rsidRDefault="00A6457B" w:rsidP="00A6457B">
      <w:pPr>
        <w:pStyle w:val="Lista0b"/>
      </w:pPr>
      <w:r w:rsidRPr="00F24378">
        <w:t>ejemplos:</w:t>
      </w:r>
    </w:p>
    <w:p w14:paraId="651B3026" w14:textId="321E2FBB" w:rsidR="00105F5E" w:rsidRPr="00F24378" w:rsidRDefault="00105F5E" w:rsidP="00105F5E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SELEC</w:t>
      </w:r>
      <w:r w:rsidR="00787589" w:rsidRPr="00F24378">
        <w:rPr>
          <w:rStyle w:val="Cuerpodeltexto54"/>
          <w:lang w:eastAsia="es-ES_tradnl"/>
        </w:rPr>
        <w:t>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dep_no,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nombre</w:t>
      </w:r>
    </w:p>
    <w:p w14:paraId="5F1318DD" w14:textId="3CA331B1" w:rsidR="00105F5E" w:rsidRPr="00F24378" w:rsidRDefault="00105F5E" w:rsidP="00105F5E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bdempelados.empleados;</w:t>
      </w:r>
    </w:p>
    <w:p w14:paraId="7AADC82C" w14:textId="581D8CAE" w:rsidR="00787589" w:rsidRPr="00F24378" w:rsidRDefault="00787589" w:rsidP="00105F5E">
      <w:pPr>
        <w:pStyle w:val="comandoseinstrucciones"/>
        <w:rPr>
          <w:rStyle w:val="Cuerpodeltexto5"/>
          <w:color w:val="000000"/>
        </w:rPr>
      </w:pPr>
      <w:r w:rsidRPr="00F24378">
        <w:rPr>
          <w:rStyle w:val="Cuerpodeltexto54"/>
          <w:lang w:eastAsia="es-ES_tradnl"/>
        </w:rPr>
        <w:t>#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</w:rPr>
        <w:t>en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el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SELECT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especifica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en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que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tabl</w:t>
      </w:r>
      <w:r w:rsidR="00B106AE" w:rsidRPr="00F24378">
        <w:rPr>
          <w:rStyle w:val="Cuerpodeltexto5"/>
          <w:color w:val="000000"/>
        </w:rPr>
        <w:t>a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se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encuentra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el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atributo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dep_no</w:t>
      </w:r>
    </w:p>
    <w:p w14:paraId="77E543C8" w14:textId="77777777" w:rsidR="00105F5E" w:rsidRPr="00F24378" w:rsidRDefault="00105F5E" w:rsidP="00943428">
      <w:pPr>
        <w:pStyle w:val="Cuerpodeltexto51"/>
        <w:spacing w:after="169" w:line="245" w:lineRule="exact"/>
        <w:ind w:right="160"/>
        <w:rPr>
          <w:rStyle w:val="Cuerpodeltexto5"/>
          <w:color w:val="000000"/>
          <w:lang w:eastAsia="es-ES_tradnl"/>
        </w:rPr>
      </w:pPr>
    </w:p>
    <w:p w14:paraId="31663CFA" w14:textId="79FD529F" w:rsidR="00787589" w:rsidRPr="00F24378" w:rsidRDefault="00787589" w:rsidP="00787589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empleados.dep_no,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nombre</w:t>
      </w:r>
    </w:p>
    <w:p w14:paraId="3A3E1D42" w14:textId="66FF94DC" w:rsidR="00787589" w:rsidRPr="00F24378" w:rsidRDefault="00787589" w:rsidP="00787589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empleados;</w:t>
      </w:r>
    </w:p>
    <w:p w14:paraId="7BF55007" w14:textId="794A1E7E" w:rsidR="00787589" w:rsidRPr="00F24378" w:rsidRDefault="00787589" w:rsidP="00787589">
      <w:pPr>
        <w:pStyle w:val="comandoseinstrucciones"/>
        <w:rPr>
          <w:rStyle w:val="Cuerpodeltexto5"/>
          <w:color w:val="000000"/>
        </w:rPr>
      </w:pPr>
      <w:r w:rsidRPr="00F24378">
        <w:rPr>
          <w:rStyle w:val="Cuerpodeltexto54"/>
          <w:lang w:eastAsia="es-ES_tradnl"/>
        </w:rPr>
        <w:t>#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</w:rPr>
        <w:t>en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el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SELECT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especifica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en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que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tabla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se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encuentra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el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atributo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dep_no</w:t>
      </w:r>
    </w:p>
    <w:p w14:paraId="0D0C21B2" w14:textId="3D636BB1" w:rsidR="00943428" w:rsidRPr="00F24378" w:rsidRDefault="00943428" w:rsidP="00943428">
      <w:pPr>
        <w:pStyle w:val="Cuerpodeltexto51"/>
        <w:spacing w:after="169" w:line="245" w:lineRule="exact"/>
        <w:ind w:right="160"/>
        <w:rPr>
          <w:rStyle w:val="Cuerpodeltexto5"/>
          <w:color w:val="000000"/>
          <w:lang w:eastAsia="es-ES_tradnl"/>
        </w:rPr>
      </w:pPr>
      <w:r w:rsidRPr="00F24378">
        <w:rPr>
          <w:rStyle w:val="Cuerpodeltexto5"/>
          <w:color w:val="000000"/>
          <w:lang w:eastAsia="es-ES_tradnl"/>
        </w:rPr>
        <w:t>Ejemplo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consulta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accede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tablas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situadas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bases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datos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distintas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(db1,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db2):</w:t>
      </w:r>
    </w:p>
    <w:p w14:paraId="2575549A" w14:textId="23D70E4F" w:rsidR="00943428" w:rsidRPr="00F24378" w:rsidRDefault="00943428" w:rsidP="00151C2E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db1.tablaA.*,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db2.tablaB.atributoX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213B4E7F" w14:textId="363A89C5" w:rsidR="00943428" w:rsidRPr="00F24378" w:rsidRDefault="00943428" w:rsidP="00151C2E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db1.tablaA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INNER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JOIN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db2.tablaB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ON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tablaA.id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=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tablaB.id;</w:t>
      </w:r>
    </w:p>
    <w:p w14:paraId="7B3F1A9A" w14:textId="4EBEBD8B" w:rsidR="00105F5E" w:rsidRPr="00F24378" w:rsidRDefault="00105F5E" w:rsidP="00105F5E">
      <w:pPr>
        <w:pStyle w:val="Cuerpodeltexto51"/>
        <w:spacing w:after="169" w:line="245" w:lineRule="exact"/>
        <w:ind w:right="160"/>
        <w:rPr>
          <w:rStyle w:val="Cuerpodeltexto5"/>
          <w:color w:val="000000"/>
          <w:lang w:eastAsia="es-ES_tradnl"/>
        </w:rPr>
      </w:pP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este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modo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una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sola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consulta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puede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acceder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varias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bases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datos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distintas.</w:t>
      </w:r>
    </w:p>
    <w:p w14:paraId="3EEC7630" w14:textId="77777777" w:rsidR="00105F5E" w:rsidRPr="00F24378" w:rsidRDefault="00105F5E" w:rsidP="00105F5E"/>
    <w:p w14:paraId="107EED2D" w14:textId="77777777" w:rsidR="00DD4E7C" w:rsidRPr="00F24378" w:rsidRDefault="00DD4E7C">
      <w:pPr>
        <w:spacing w:before="0" w:after="0"/>
        <w:ind w:left="0"/>
        <w:jc w:val="left"/>
        <w:rPr>
          <w:rFonts w:ascii="Arial" w:hAnsi="Arial" w:cs="Arial"/>
          <w:b/>
          <w:bCs/>
          <w:color w:val="000080"/>
          <w:sz w:val="40"/>
          <w:szCs w:val="48"/>
        </w:rPr>
      </w:pPr>
      <w:r w:rsidRPr="00F24378">
        <w:br w:type="page"/>
      </w:r>
    </w:p>
    <w:p w14:paraId="705D93BD" w14:textId="2669A5CF" w:rsidR="00943428" w:rsidRPr="00F24378" w:rsidRDefault="00264FE2" w:rsidP="009344FE">
      <w:pPr>
        <w:pStyle w:val="Ttulo1"/>
      </w:pPr>
      <w:bookmarkStart w:id="26" w:name="_Toc149546761"/>
      <w:r w:rsidRPr="00F24378">
        <w:lastRenderedPageBreak/>
        <w:t>Criterios</w:t>
      </w:r>
      <w:r w:rsidR="00F24378">
        <w:t xml:space="preserve"> </w:t>
      </w:r>
      <w:r w:rsidR="00943428" w:rsidRPr="00F24378">
        <w:t>de</w:t>
      </w:r>
      <w:r w:rsidR="00F24378">
        <w:t xml:space="preserve"> </w:t>
      </w:r>
      <w:r w:rsidR="00943428" w:rsidRPr="00F24378">
        <w:t>Selección</w:t>
      </w:r>
      <w:r w:rsidR="00F24378">
        <w:t xml:space="preserve"> </w:t>
      </w:r>
      <w:r w:rsidR="0066798A" w:rsidRPr="00F24378">
        <w:t>(WHERE)</w:t>
      </w:r>
      <w:bookmarkEnd w:id="26"/>
    </w:p>
    <w:p w14:paraId="50F9A2EF" w14:textId="547FBB4E" w:rsidR="00943428" w:rsidRPr="00F24378" w:rsidRDefault="00943428" w:rsidP="00943428">
      <w:pPr>
        <w:pStyle w:val="Cuerpodeltexto51"/>
        <w:shd w:val="clear" w:color="auto" w:fill="auto"/>
        <w:spacing w:before="0" w:after="220"/>
        <w:ind w:left="20" w:right="220" w:firstLine="0"/>
        <w:jc w:val="left"/>
        <w:rPr>
          <w:rStyle w:val="Cuerpodeltexto5"/>
          <w:color w:val="000000"/>
          <w:lang w:eastAsia="es-ES_tradnl"/>
        </w:rPr>
      </w:pP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capítulo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anterior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vio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forma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recuperar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registros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tablas,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formas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empleadas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devolvían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todos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registros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mencionada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tabla.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largo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este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capítulo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estudiarán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posibilidades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filtrar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registros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fin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recuperar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solamente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aquellos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cumplan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unas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condiciones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preestablecidas.</w:t>
      </w:r>
    </w:p>
    <w:p w14:paraId="13EC8C9C" w14:textId="7C5E861D" w:rsidR="00943428" w:rsidRPr="00F24378" w:rsidRDefault="00943428" w:rsidP="00943428">
      <w:pPr>
        <w:pStyle w:val="Cuerpodeltexto51"/>
        <w:shd w:val="clear" w:color="auto" w:fill="auto"/>
        <w:spacing w:before="0" w:after="220"/>
        <w:ind w:left="20" w:right="220" w:firstLine="0"/>
        <w:jc w:val="left"/>
        <w:rPr>
          <w:rStyle w:val="Cuerpodeltexto5"/>
          <w:color w:val="000000"/>
          <w:lang w:eastAsia="es-ES_tradnl"/>
        </w:rPr>
      </w:pPr>
      <w:r w:rsidRPr="00F24378">
        <w:rPr>
          <w:rStyle w:val="Cuerpodeltexto5"/>
          <w:color w:val="000000"/>
          <w:lang w:eastAsia="es-ES_tradnl"/>
        </w:rPr>
        <w:t>Antes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comenzar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desarrollo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este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capítulo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hay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recalcar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tres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detalles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vital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importancia.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primero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ellos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cada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vez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desee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establecer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una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condición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referida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campo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texto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condición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búsqueda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debe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ir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encerrada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entre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comillas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simples;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segunda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posible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establecer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condiciones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búsqueda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campos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memo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y;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tercera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y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última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hace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referencia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fechas.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fechas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deben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escribir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siempre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entre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comillas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y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formato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AB6495" w:rsidRPr="00F24378">
        <w:rPr>
          <w:rStyle w:val="Cuerpodeltexto5"/>
          <w:color w:val="000000"/>
          <w:lang w:eastAsia="es-ES_tradnl"/>
        </w:rPr>
        <w:t>'</w:t>
      </w:r>
      <w:r w:rsidRPr="00F24378">
        <w:rPr>
          <w:rStyle w:val="Cuerpodeltexto5"/>
          <w:i/>
          <w:color w:val="000000"/>
          <w:lang w:eastAsia="es-ES_tradnl"/>
        </w:rPr>
        <w:t>AAAA/MM/DD</w:t>
      </w:r>
      <w:r w:rsidR="00AB6495" w:rsidRPr="00F24378">
        <w:rPr>
          <w:rStyle w:val="Cuerpodeltexto5"/>
          <w:color w:val="000000"/>
          <w:lang w:eastAsia="es-ES_tradnl"/>
        </w:rPr>
        <w:t>'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donde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AAAA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representa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año,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MM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representa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mes,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y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DD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representa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día.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Por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ejemplo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si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deseamos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referirnos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día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3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Septiembre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1995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deberemos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hacerlo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1065C6" w:rsidRPr="00F24378">
        <w:rPr>
          <w:rStyle w:val="Cuerpodeltexto5"/>
          <w:color w:val="000000"/>
          <w:lang w:eastAsia="es-ES_tradnl"/>
        </w:rPr>
        <w:t>siguiente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forma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AB6495" w:rsidRPr="00F24378">
        <w:rPr>
          <w:rStyle w:val="Cuerpodeltexto5"/>
          <w:color w:val="000000"/>
          <w:lang w:eastAsia="es-ES_tradnl"/>
        </w:rPr>
        <w:t>'</w:t>
      </w:r>
      <w:r w:rsidRPr="00F24378">
        <w:rPr>
          <w:rStyle w:val="Cuerpodeltexto5"/>
          <w:color w:val="000000"/>
          <w:lang w:eastAsia="es-ES_tradnl"/>
        </w:rPr>
        <w:t>1995/09/03</w:t>
      </w:r>
      <w:r w:rsidR="00AB6495" w:rsidRPr="00F24378">
        <w:rPr>
          <w:rStyle w:val="Cuerpodeltexto5"/>
          <w:color w:val="000000"/>
          <w:lang w:eastAsia="es-ES_tradnl"/>
        </w:rPr>
        <w:t>'</w:t>
      </w:r>
      <w:r w:rsidRPr="00F24378">
        <w:rPr>
          <w:rStyle w:val="Cuerpodeltexto5"/>
          <w:color w:val="000000"/>
          <w:lang w:eastAsia="es-ES_tradnl"/>
        </w:rPr>
        <w:t>.</w:t>
      </w:r>
    </w:p>
    <w:p w14:paraId="13126A9A" w14:textId="77777777" w:rsidR="008C032B" w:rsidRDefault="008C032B">
      <w:pPr>
        <w:spacing w:before="0" w:after="0"/>
        <w:ind w:left="0"/>
        <w:jc w:val="left"/>
        <w:rPr>
          <w:rFonts w:ascii="Arial" w:hAnsi="Arial" w:cs="Arial"/>
          <w:color w:val="000080"/>
          <w:sz w:val="32"/>
          <w:szCs w:val="36"/>
        </w:rPr>
      </w:pPr>
      <w:r>
        <w:br w:type="page"/>
      </w:r>
    </w:p>
    <w:p w14:paraId="74DAF1B8" w14:textId="30DC6B70" w:rsidR="006615F5" w:rsidRPr="00F24378" w:rsidRDefault="006615F5" w:rsidP="006615F5">
      <w:pPr>
        <w:pStyle w:val="Ttulo2"/>
      </w:pPr>
      <w:bookmarkStart w:id="27" w:name="_Toc149546762"/>
      <w:r w:rsidRPr="00F24378">
        <w:lastRenderedPageBreak/>
        <w:t>La</w:t>
      </w:r>
      <w:r w:rsidR="00F24378">
        <w:t xml:space="preserve"> </w:t>
      </w:r>
      <w:r w:rsidRPr="00F24378">
        <w:t>cláusula</w:t>
      </w:r>
      <w:r w:rsidR="00F24378">
        <w:t xml:space="preserve"> </w:t>
      </w:r>
      <w:r w:rsidRPr="00F24378">
        <w:t>WHERE</w:t>
      </w:r>
      <w:bookmarkEnd w:id="27"/>
    </w:p>
    <w:p w14:paraId="0E7810C4" w14:textId="47E11229" w:rsidR="006615F5" w:rsidRPr="00F24378" w:rsidRDefault="006615F5" w:rsidP="006615F5">
      <w:pPr>
        <w:pStyle w:val="Cuerpodeltexto51"/>
        <w:shd w:val="clear" w:color="auto" w:fill="auto"/>
        <w:spacing w:before="0" w:after="220"/>
        <w:ind w:left="100" w:right="260" w:firstLine="0"/>
        <w:jc w:val="left"/>
      </w:pP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cláusula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WHERE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puede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usarse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para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determinar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qué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filas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tablas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enumeradas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cláusula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FROM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aparecerán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resultados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instrucción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SELECT.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Si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emplea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esta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cláusula,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consulta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devolverá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todas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filas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tabla.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WHERE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opcional,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pero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cuando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aparece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debe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ir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continuación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FROM.</w:t>
      </w:r>
    </w:p>
    <w:p w14:paraId="2F27D87D" w14:textId="78EAAD12" w:rsidR="00876C70" w:rsidRPr="00F24378" w:rsidRDefault="006615F5" w:rsidP="006615F5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Apellidos,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Salario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26A91079" w14:textId="4CA834A0" w:rsidR="00876C70" w:rsidRPr="00F24378" w:rsidRDefault="006615F5" w:rsidP="006615F5">
      <w:pPr>
        <w:pStyle w:val="comandoseinstrucciones"/>
        <w:rPr>
          <w:rStyle w:val="Cuerpodeltexto2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2"/>
          <w:color w:val="000000"/>
          <w:sz w:val="19"/>
          <w:szCs w:val="19"/>
          <w:lang w:eastAsia="es-ES_tradnl"/>
        </w:rPr>
        <w:t>empleados</w:t>
      </w:r>
      <w:r w:rsidR="00F24378">
        <w:rPr>
          <w:rStyle w:val="Cuerpodeltexto2"/>
          <w:color w:val="000000"/>
          <w:sz w:val="19"/>
          <w:szCs w:val="19"/>
          <w:lang w:eastAsia="es-ES_tradnl"/>
        </w:rPr>
        <w:t xml:space="preserve"> </w:t>
      </w:r>
    </w:p>
    <w:p w14:paraId="3EE9BC5C" w14:textId="2809F400" w:rsidR="006615F5" w:rsidRPr="00F24378" w:rsidRDefault="006615F5" w:rsidP="006615F5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WHERE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Salario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&gt;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21000;</w:t>
      </w:r>
    </w:p>
    <w:p w14:paraId="27EBFD6D" w14:textId="77777777" w:rsidR="006615F5" w:rsidRPr="00F24378" w:rsidRDefault="006615F5" w:rsidP="006615F5">
      <w:pPr>
        <w:pStyle w:val="Cuerpodeltexto51"/>
        <w:shd w:val="clear" w:color="auto" w:fill="auto"/>
        <w:spacing w:before="0" w:after="109" w:line="190" w:lineRule="exact"/>
        <w:ind w:left="100" w:firstLine="300"/>
        <w:jc w:val="left"/>
        <w:rPr>
          <w:rStyle w:val="Cuerpodeltexto5"/>
          <w:color w:val="000000"/>
          <w:lang w:eastAsia="es-ES_tradnl"/>
        </w:rPr>
      </w:pPr>
    </w:p>
    <w:p w14:paraId="2365F692" w14:textId="6F0BE7B5" w:rsidR="00876C70" w:rsidRPr="00F24378" w:rsidRDefault="006615F5" w:rsidP="006615F5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Id_Producto,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Existencias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19B10CD1" w14:textId="7FBB802E" w:rsidR="006615F5" w:rsidRPr="00F24378" w:rsidRDefault="006615F5" w:rsidP="006615F5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productos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3845763B" w14:textId="5EE78E37" w:rsidR="006615F5" w:rsidRPr="00F24378" w:rsidRDefault="006615F5" w:rsidP="006615F5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WHERE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Existencias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</w:rPr>
        <w:t>&lt;=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CD59AD" w:rsidRPr="00F24378">
        <w:rPr>
          <w:rStyle w:val="Cuerpodeltexto5"/>
          <w:color w:val="000000"/>
          <w:lang w:eastAsia="es-ES_tradnl"/>
        </w:rPr>
        <w:t>3</w:t>
      </w:r>
      <w:r w:rsidRPr="00F24378">
        <w:rPr>
          <w:rStyle w:val="Cuerpodeltexto5"/>
          <w:color w:val="000000"/>
          <w:lang w:eastAsia="es-ES_tradnl"/>
        </w:rPr>
        <w:t>;</w:t>
      </w:r>
    </w:p>
    <w:p w14:paraId="5BD59A23" w14:textId="77777777" w:rsidR="006615F5" w:rsidRPr="00F24378" w:rsidRDefault="006615F5" w:rsidP="006615F5">
      <w:pPr>
        <w:pStyle w:val="Cuerpodeltexto51"/>
        <w:shd w:val="clear" w:color="auto" w:fill="auto"/>
        <w:spacing w:before="0" w:after="27" w:line="245" w:lineRule="exact"/>
        <w:ind w:left="400" w:right="760" w:firstLine="0"/>
        <w:jc w:val="left"/>
      </w:pPr>
    </w:p>
    <w:p w14:paraId="2C870F5A" w14:textId="26073633" w:rsidR="00876C70" w:rsidRPr="00F24378" w:rsidRDefault="006615F5" w:rsidP="006615F5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*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5464B2FB" w14:textId="38B3AF43" w:rsidR="00876C70" w:rsidRPr="00F24378" w:rsidRDefault="006615F5" w:rsidP="006615F5">
      <w:pPr>
        <w:pStyle w:val="comandoseinstrucciones"/>
        <w:rPr>
          <w:rStyle w:val="Cuerpodeltexto54"/>
          <w:lang w:eastAsia="es-ES_tradnl"/>
        </w:rPr>
      </w:pPr>
      <w:r w:rsidRPr="00F24378">
        <w:rPr>
          <w:rStyle w:val="Cuerpodeltexto54"/>
        </w:rPr>
        <w:t>FROM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</w:rPr>
        <w:t>pedidos</w:t>
      </w:r>
      <w:r w:rsidR="00F24378">
        <w:rPr>
          <w:rStyle w:val="Cuerpodeltexto54"/>
          <w:lang w:eastAsia="es-ES_tradnl"/>
        </w:rPr>
        <w:t xml:space="preserve"> </w:t>
      </w:r>
    </w:p>
    <w:p w14:paraId="3633255F" w14:textId="7C6758E2" w:rsidR="006615F5" w:rsidRPr="00F24378" w:rsidRDefault="006615F5" w:rsidP="006615F5">
      <w:pPr>
        <w:pStyle w:val="comandoseinstrucciones"/>
      </w:pPr>
      <w:r w:rsidRPr="00F24378">
        <w:rPr>
          <w:rStyle w:val="Cuerpodeltexto54"/>
          <w:lang w:eastAsia="es-ES_tradnl"/>
        </w:rPr>
        <w:t>WHERE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Fecha_Envio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=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'1994/10/25';</w:t>
      </w:r>
    </w:p>
    <w:p w14:paraId="632D6D59" w14:textId="77777777" w:rsidR="00876C70" w:rsidRPr="00F24378" w:rsidRDefault="00876C70" w:rsidP="00876C70">
      <w:pPr>
        <w:pStyle w:val="Cuerpodeltexto51"/>
        <w:shd w:val="clear" w:color="auto" w:fill="auto"/>
        <w:spacing w:before="0" w:after="109" w:line="190" w:lineRule="exact"/>
        <w:ind w:left="100" w:firstLine="300"/>
        <w:jc w:val="left"/>
        <w:rPr>
          <w:rStyle w:val="Cuerpodeltexto54"/>
          <w:lang w:eastAsia="es-ES_tradnl"/>
        </w:rPr>
      </w:pPr>
    </w:p>
    <w:p w14:paraId="60C8E63E" w14:textId="0948BDAC" w:rsidR="00876C70" w:rsidRPr="00F24378" w:rsidRDefault="006615F5" w:rsidP="006615F5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Apellidos,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Nombre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1635BC7B" w14:textId="6D97EA91" w:rsidR="00876C70" w:rsidRPr="00F24378" w:rsidRDefault="006615F5" w:rsidP="006615F5">
      <w:pPr>
        <w:pStyle w:val="comandoseinstrucciones"/>
        <w:rPr>
          <w:rStyle w:val="Cuerpodeltexto2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2"/>
          <w:color w:val="000000"/>
          <w:sz w:val="19"/>
          <w:szCs w:val="19"/>
          <w:lang w:eastAsia="es-ES_tradnl"/>
        </w:rPr>
        <w:t>empleados</w:t>
      </w:r>
      <w:r w:rsidR="00F24378">
        <w:rPr>
          <w:rStyle w:val="Cuerpodeltexto2"/>
          <w:color w:val="000000"/>
          <w:sz w:val="19"/>
          <w:szCs w:val="19"/>
          <w:lang w:eastAsia="es-ES_tradnl"/>
        </w:rPr>
        <w:t xml:space="preserve"> </w:t>
      </w:r>
    </w:p>
    <w:p w14:paraId="268C7A00" w14:textId="69620F18" w:rsidR="006615F5" w:rsidRPr="00F24378" w:rsidRDefault="006615F5" w:rsidP="006615F5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WHERE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Apellidos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=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'King';</w:t>
      </w:r>
    </w:p>
    <w:p w14:paraId="76311821" w14:textId="77777777" w:rsidR="00876C70" w:rsidRPr="00F24378" w:rsidRDefault="00876C70" w:rsidP="00876C70">
      <w:pPr>
        <w:pStyle w:val="Cuerpodeltexto51"/>
        <w:shd w:val="clear" w:color="auto" w:fill="auto"/>
        <w:spacing w:before="0" w:after="109" w:line="190" w:lineRule="exact"/>
        <w:ind w:left="100" w:firstLine="300"/>
        <w:jc w:val="left"/>
        <w:rPr>
          <w:rStyle w:val="Cuerpodeltexto5"/>
          <w:color w:val="000000"/>
          <w:lang w:eastAsia="es-ES_tradnl"/>
        </w:rPr>
      </w:pPr>
    </w:p>
    <w:p w14:paraId="5477AACA" w14:textId="5107F00F" w:rsidR="00876C70" w:rsidRPr="00F24378" w:rsidRDefault="006615F5" w:rsidP="006615F5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Apellidos,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Nombre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0DDFEA84" w14:textId="38F62F94" w:rsidR="00876C70" w:rsidRPr="00F24378" w:rsidRDefault="006615F5" w:rsidP="006615F5">
      <w:pPr>
        <w:pStyle w:val="comandoseinstrucciones"/>
        <w:rPr>
          <w:rStyle w:val="Cuerpodeltexto2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2"/>
          <w:color w:val="000000"/>
          <w:sz w:val="19"/>
          <w:szCs w:val="19"/>
          <w:lang w:eastAsia="es-ES_tradnl"/>
        </w:rPr>
        <w:t>empleados</w:t>
      </w:r>
      <w:r w:rsidR="00F24378">
        <w:rPr>
          <w:rStyle w:val="Cuerpodeltexto2"/>
          <w:color w:val="000000"/>
          <w:sz w:val="19"/>
          <w:szCs w:val="19"/>
          <w:lang w:eastAsia="es-ES_tradnl"/>
        </w:rPr>
        <w:t xml:space="preserve"> </w:t>
      </w:r>
    </w:p>
    <w:p w14:paraId="62348957" w14:textId="22EBEB52" w:rsidR="006615F5" w:rsidRPr="00F24378" w:rsidRDefault="006615F5" w:rsidP="006615F5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WHERE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Apellidos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</w:rPr>
        <w:t>LIKE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'S</w:t>
      </w:r>
      <w:r w:rsidRPr="00F24378">
        <w:rPr>
          <w:rStyle w:val="Cuerpodeltexto54"/>
        </w:rPr>
        <w:t>_</w:t>
      </w:r>
      <w:r w:rsidRPr="00F24378">
        <w:rPr>
          <w:rStyle w:val="Cuerpodeltexto5"/>
          <w:color w:val="000000"/>
          <w:lang w:eastAsia="es-ES_tradnl"/>
        </w:rPr>
        <w:t>';</w:t>
      </w:r>
    </w:p>
    <w:p w14:paraId="1485C213" w14:textId="77777777" w:rsidR="006615F5" w:rsidRPr="00F24378" w:rsidRDefault="006615F5" w:rsidP="006615F5">
      <w:pPr>
        <w:pStyle w:val="Cuerpodeltexto51"/>
        <w:shd w:val="clear" w:color="auto" w:fill="auto"/>
        <w:spacing w:before="0" w:after="0" w:line="437" w:lineRule="exact"/>
        <w:ind w:left="100" w:firstLine="300"/>
        <w:jc w:val="left"/>
      </w:pPr>
    </w:p>
    <w:p w14:paraId="6A7302DB" w14:textId="523DA709" w:rsidR="00876C70" w:rsidRPr="00F24378" w:rsidRDefault="006615F5" w:rsidP="006615F5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Apellidos,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Salario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59416EFD" w14:textId="3953B74B" w:rsidR="006615F5" w:rsidRPr="00F24378" w:rsidRDefault="006615F5" w:rsidP="006615F5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2"/>
          <w:color w:val="000000"/>
          <w:sz w:val="19"/>
          <w:szCs w:val="19"/>
          <w:lang w:eastAsia="es-ES_tradnl"/>
        </w:rPr>
        <w:t>empleados</w:t>
      </w:r>
    </w:p>
    <w:p w14:paraId="3E4BBB2C" w14:textId="097B387B" w:rsidR="006615F5" w:rsidRPr="00F24378" w:rsidRDefault="006615F5" w:rsidP="006615F5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WHERE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Salario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BETWEEN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200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AND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300;</w:t>
      </w:r>
    </w:p>
    <w:p w14:paraId="7A5869F6" w14:textId="77777777" w:rsidR="006615F5" w:rsidRPr="00F24378" w:rsidRDefault="006615F5" w:rsidP="006615F5">
      <w:pPr>
        <w:pStyle w:val="Cuerpodeltexto51"/>
        <w:shd w:val="clear" w:color="auto" w:fill="auto"/>
        <w:spacing w:before="0" w:after="0" w:line="254" w:lineRule="exact"/>
        <w:ind w:left="100" w:right="760" w:firstLine="300"/>
        <w:jc w:val="left"/>
        <w:rPr>
          <w:rStyle w:val="Cuerpodeltexto5"/>
          <w:color w:val="000000"/>
          <w:lang w:eastAsia="es-ES_tradnl"/>
        </w:rPr>
      </w:pPr>
    </w:p>
    <w:p w14:paraId="2CE6008C" w14:textId="62144BBD" w:rsidR="00876C70" w:rsidRPr="00F24378" w:rsidRDefault="006615F5" w:rsidP="006615F5">
      <w:pPr>
        <w:pStyle w:val="comandoseinstrucciones"/>
        <w:rPr>
          <w:rStyle w:val="Cuerpodeltexto2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20"/>
          <w:color w:val="000000"/>
          <w:sz w:val="19"/>
          <w:szCs w:val="19"/>
        </w:rPr>
        <w:t xml:space="preserve"> </w:t>
      </w:r>
      <w:r w:rsidRPr="00F24378">
        <w:rPr>
          <w:rStyle w:val="Cuerpodeltexto2"/>
          <w:color w:val="000000"/>
          <w:sz w:val="19"/>
          <w:szCs w:val="19"/>
          <w:lang w:eastAsia="es-ES_tradnl"/>
        </w:rPr>
        <w:t>Apellidos,</w:t>
      </w:r>
      <w:r w:rsidR="00F24378">
        <w:rPr>
          <w:rStyle w:val="Cuerpodeltexto2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2"/>
          <w:color w:val="000000"/>
          <w:sz w:val="19"/>
          <w:szCs w:val="19"/>
          <w:lang w:eastAsia="es-ES_tradnl"/>
        </w:rPr>
        <w:t>Salario</w:t>
      </w:r>
      <w:r w:rsidR="00F24378">
        <w:rPr>
          <w:rStyle w:val="Cuerpodeltexto2"/>
          <w:color w:val="000000"/>
          <w:sz w:val="19"/>
          <w:szCs w:val="19"/>
          <w:lang w:eastAsia="es-ES_tradnl"/>
        </w:rPr>
        <w:t xml:space="preserve"> </w:t>
      </w:r>
    </w:p>
    <w:p w14:paraId="0EAFD035" w14:textId="26116214" w:rsidR="00876C70" w:rsidRPr="00F24378" w:rsidRDefault="006615F5" w:rsidP="006615F5">
      <w:pPr>
        <w:pStyle w:val="comandoseinstrucciones"/>
        <w:rPr>
          <w:rStyle w:val="Cuerpodeltexto2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20"/>
          <w:color w:val="000000"/>
          <w:sz w:val="19"/>
          <w:szCs w:val="19"/>
        </w:rPr>
        <w:t xml:space="preserve"> </w:t>
      </w:r>
      <w:r w:rsidRPr="00F24378">
        <w:rPr>
          <w:rStyle w:val="Cuerpodeltexto2"/>
          <w:color w:val="000000"/>
          <w:sz w:val="19"/>
          <w:szCs w:val="19"/>
          <w:lang w:eastAsia="es-ES_tradnl"/>
        </w:rPr>
        <w:t>empleados</w:t>
      </w:r>
      <w:r w:rsidR="00F24378">
        <w:rPr>
          <w:rStyle w:val="Cuerpodeltexto2"/>
          <w:color w:val="000000"/>
          <w:sz w:val="19"/>
          <w:szCs w:val="19"/>
          <w:lang w:eastAsia="es-ES_tradnl"/>
        </w:rPr>
        <w:t xml:space="preserve"> </w:t>
      </w:r>
    </w:p>
    <w:p w14:paraId="09D33076" w14:textId="67DC85E8" w:rsidR="006615F5" w:rsidRPr="00F24378" w:rsidRDefault="006615F5" w:rsidP="006615F5">
      <w:pPr>
        <w:pStyle w:val="comandoseinstrucciones"/>
        <w:rPr>
          <w:rStyle w:val="Cuerpodeltexto2"/>
          <w:color w:val="000000"/>
          <w:sz w:val="19"/>
          <w:szCs w:val="19"/>
        </w:rPr>
      </w:pPr>
      <w:r w:rsidRPr="00F24378">
        <w:rPr>
          <w:rStyle w:val="Cuerpodeltexto54"/>
          <w:lang w:eastAsia="es-ES_tradnl"/>
        </w:rPr>
        <w:t>WHERE</w:t>
      </w:r>
      <w:r w:rsidR="00F24378">
        <w:rPr>
          <w:rStyle w:val="Cuerpodeltexto20"/>
          <w:color w:val="000000"/>
          <w:sz w:val="19"/>
          <w:szCs w:val="19"/>
        </w:rPr>
        <w:t xml:space="preserve"> </w:t>
      </w:r>
      <w:r w:rsidRPr="00F24378">
        <w:rPr>
          <w:rStyle w:val="Cuerpodeltexto2"/>
          <w:color w:val="000000"/>
          <w:sz w:val="19"/>
          <w:szCs w:val="19"/>
          <w:lang w:eastAsia="es-ES_tradnl"/>
        </w:rPr>
        <w:t>Apellidos</w:t>
      </w:r>
      <w:r w:rsidR="00F24378">
        <w:rPr>
          <w:rStyle w:val="Cuerpodeltexto2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BETWEEN</w:t>
      </w:r>
      <w:r w:rsidR="00F24378">
        <w:rPr>
          <w:rStyle w:val="Cuerpodeltexto20"/>
          <w:color w:val="000000"/>
          <w:sz w:val="19"/>
          <w:szCs w:val="19"/>
        </w:rPr>
        <w:t xml:space="preserve"> </w:t>
      </w:r>
      <w:r w:rsidRPr="00F24378">
        <w:rPr>
          <w:rStyle w:val="Cuerpodeltexto2"/>
          <w:color w:val="000000"/>
          <w:sz w:val="19"/>
          <w:szCs w:val="19"/>
        </w:rPr>
        <w:t>'Lon'</w:t>
      </w:r>
      <w:r w:rsidR="00F24378">
        <w:rPr>
          <w:rStyle w:val="Cuerpodeltexto2"/>
          <w:color w:val="000000"/>
          <w:sz w:val="19"/>
          <w:szCs w:val="19"/>
        </w:rPr>
        <w:t xml:space="preserve"> </w:t>
      </w:r>
      <w:r w:rsidRPr="00F24378">
        <w:rPr>
          <w:rStyle w:val="Cuerpodeltexto54"/>
          <w:lang w:eastAsia="es-ES_tradnl"/>
        </w:rPr>
        <w:t>AND</w:t>
      </w:r>
      <w:r w:rsidR="00F24378">
        <w:rPr>
          <w:rStyle w:val="Cuerpodeltexto20"/>
          <w:color w:val="000000"/>
          <w:sz w:val="19"/>
          <w:szCs w:val="19"/>
        </w:rPr>
        <w:t xml:space="preserve"> </w:t>
      </w:r>
      <w:r w:rsidRPr="00F24378">
        <w:rPr>
          <w:rStyle w:val="Cuerpodeltexto2"/>
          <w:color w:val="000000"/>
          <w:sz w:val="19"/>
          <w:szCs w:val="19"/>
        </w:rPr>
        <w:t>'Tol';</w:t>
      </w:r>
    </w:p>
    <w:p w14:paraId="05F6E2FB" w14:textId="77777777" w:rsidR="006615F5" w:rsidRPr="00F24378" w:rsidRDefault="006615F5" w:rsidP="006615F5">
      <w:pPr>
        <w:pStyle w:val="Cuerpodeltexto51"/>
        <w:shd w:val="clear" w:color="auto" w:fill="auto"/>
        <w:spacing w:before="0" w:after="0" w:line="254" w:lineRule="exact"/>
        <w:ind w:left="100" w:right="760" w:firstLine="300"/>
        <w:jc w:val="left"/>
      </w:pPr>
    </w:p>
    <w:p w14:paraId="6B6E6EEE" w14:textId="67B1AEF0" w:rsidR="00876C70" w:rsidRPr="00F24378" w:rsidRDefault="006615F5" w:rsidP="006615F5">
      <w:pPr>
        <w:pStyle w:val="comandoseinstrucciones"/>
        <w:rPr>
          <w:rStyle w:val="Cuerpodeltexto2"/>
          <w:color w:val="000000"/>
          <w:sz w:val="19"/>
          <w:szCs w:val="19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20"/>
          <w:color w:val="000000"/>
          <w:sz w:val="19"/>
          <w:szCs w:val="19"/>
        </w:rPr>
        <w:t xml:space="preserve"> </w:t>
      </w:r>
      <w:r w:rsidRPr="00F24378">
        <w:rPr>
          <w:rStyle w:val="Cuerpodeltexto2"/>
          <w:color w:val="000000"/>
          <w:sz w:val="19"/>
          <w:szCs w:val="19"/>
        </w:rPr>
        <w:t>Id_</w:t>
      </w:r>
      <w:r w:rsidRPr="00F24378">
        <w:rPr>
          <w:rStyle w:val="Cuerpodeltexto54"/>
        </w:rPr>
        <w:t>Pedido</w:t>
      </w:r>
      <w:r w:rsidRPr="00F24378">
        <w:rPr>
          <w:rStyle w:val="Cuerpodeltexto2"/>
          <w:color w:val="000000"/>
          <w:sz w:val="19"/>
          <w:szCs w:val="19"/>
        </w:rPr>
        <w:t>,</w:t>
      </w:r>
      <w:r w:rsidR="00F24378">
        <w:rPr>
          <w:rStyle w:val="Cuerpodeltexto2"/>
          <w:color w:val="000000"/>
          <w:sz w:val="19"/>
          <w:szCs w:val="19"/>
        </w:rPr>
        <w:t xml:space="preserve"> </w:t>
      </w:r>
      <w:r w:rsidRPr="00F24378">
        <w:rPr>
          <w:rStyle w:val="Cuerpodeltexto2"/>
          <w:color w:val="000000"/>
          <w:sz w:val="19"/>
          <w:szCs w:val="19"/>
        </w:rPr>
        <w:t>Fecha_Pedido</w:t>
      </w:r>
      <w:r w:rsidR="00F24378">
        <w:rPr>
          <w:rStyle w:val="Cuerpodeltexto2"/>
          <w:color w:val="000000"/>
          <w:sz w:val="19"/>
          <w:szCs w:val="19"/>
        </w:rPr>
        <w:t xml:space="preserve"> </w:t>
      </w:r>
    </w:p>
    <w:p w14:paraId="06A27FB3" w14:textId="26C0D866" w:rsidR="006615F5" w:rsidRPr="00F24378" w:rsidRDefault="006615F5" w:rsidP="006615F5">
      <w:pPr>
        <w:pStyle w:val="comandoseinstrucciones"/>
        <w:rPr>
          <w:rStyle w:val="Cuerpodeltexto2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20"/>
          <w:color w:val="000000"/>
          <w:sz w:val="19"/>
          <w:szCs w:val="19"/>
        </w:rPr>
        <w:t xml:space="preserve"> </w:t>
      </w:r>
      <w:r w:rsidRPr="00F24378">
        <w:rPr>
          <w:rStyle w:val="Cuerpodeltexto2"/>
          <w:color w:val="000000"/>
          <w:sz w:val="19"/>
          <w:szCs w:val="19"/>
          <w:lang w:eastAsia="es-ES_tradnl"/>
        </w:rPr>
        <w:t>pedidos</w:t>
      </w:r>
      <w:r w:rsidR="00F24378">
        <w:rPr>
          <w:rStyle w:val="Cuerpodeltexto2"/>
          <w:color w:val="000000"/>
          <w:sz w:val="19"/>
          <w:szCs w:val="19"/>
          <w:lang w:eastAsia="es-ES_tradnl"/>
        </w:rPr>
        <w:t xml:space="preserve"> </w:t>
      </w:r>
    </w:p>
    <w:p w14:paraId="2309A469" w14:textId="0FDBFF34" w:rsidR="006615F5" w:rsidRPr="00F24378" w:rsidRDefault="006615F5" w:rsidP="006615F5">
      <w:pPr>
        <w:pStyle w:val="comandoseinstrucciones"/>
        <w:rPr>
          <w:rStyle w:val="Cuerpodeltexto2"/>
          <w:color w:val="000000"/>
          <w:sz w:val="19"/>
          <w:szCs w:val="19"/>
        </w:rPr>
      </w:pPr>
      <w:r w:rsidRPr="00F24378">
        <w:rPr>
          <w:rStyle w:val="Cuerpodeltexto54"/>
          <w:lang w:eastAsia="es-ES_tradnl"/>
        </w:rPr>
        <w:t>WHERE</w:t>
      </w:r>
      <w:r w:rsidR="00F24378">
        <w:rPr>
          <w:rStyle w:val="Cuerpodeltexto20"/>
          <w:color w:val="000000"/>
          <w:sz w:val="19"/>
          <w:szCs w:val="19"/>
        </w:rPr>
        <w:t xml:space="preserve"> </w:t>
      </w:r>
      <w:r w:rsidRPr="00F24378">
        <w:rPr>
          <w:rStyle w:val="Cuerpodeltexto2"/>
          <w:color w:val="000000"/>
          <w:sz w:val="19"/>
          <w:szCs w:val="19"/>
        </w:rPr>
        <w:t>Fecha_Pedido</w:t>
      </w:r>
      <w:r w:rsidR="00F24378">
        <w:rPr>
          <w:rStyle w:val="Cuerpodeltexto2"/>
          <w:color w:val="000000"/>
          <w:sz w:val="19"/>
          <w:szCs w:val="19"/>
        </w:rPr>
        <w:t xml:space="preserve"> </w:t>
      </w:r>
      <w:r w:rsidRPr="00F24378">
        <w:rPr>
          <w:rStyle w:val="Cuerpodeltexto54"/>
          <w:lang w:eastAsia="es-ES_tradnl"/>
        </w:rPr>
        <w:t>BETWEEN</w:t>
      </w:r>
      <w:r w:rsidR="00F24378">
        <w:rPr>
          <w:rStyle w:val="Cuerpodeltexto20"/>
          <w:color w:val="000000"/>
          <w:sz w:val="19"/>
          <w:szCs w:val="19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'</w:t>
      </w:r>
      <w:r w:rsidRPr="00F24378">
        <w:rPr>
          <w:rStyle w:val="Cuerpodeltexto20"/>
          <w:color w:val="000000"/>
          <w:sz w:val="19"/>
          <w:szCs w:val="19"/>
        </w:rPr>
        <w:t>1994/1/1</w:t>
      </w:r>
      <w:r w:rsidRPr="00F24378">
        <w:rPr>
          <w:rStyle w:val="Cuerpodeltexto5"/>
          <w:color w:val="000000"/>
          <w:lang w:eastAsia="es-ES_tradnl"/>
        </w:rPr>
        <w:t>'</w:t>
      </w:r>
      <w:r w:rsidR="00F24378">
        <w:rPr>
          <w:rStyle w:val="Cuerpodeltexto2"/>
          <w:color w:val="000000"/>
          <w:sz w:val="19"/>
          <w:szCs w:val="19"/>
        </w:rPr>
        <w:t xml:space="preserve"> </w:t>
      </w:r>
      <w:r w:rsidRPr="00F24378">
        <w:rPr>
          <w:rStyle w:val="Cuerpodeltexto54"/>
          <w:lang w:eastAsia="es-ES_tradnl"/>
        </w:rPr>
        <w:t>AND</w:t>
      </w:r>
      <w:r w:rsidR="00F24378">
        <w:rPr>
          <w:rStyle w:val="Cuerpodeltexto20"/>
          <w:color w:val="000000"/>
          <w:sz w:val="19"/>
          <w:szCs w:val="19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'</w:t>
      </w:r>
      <w:r w:rsidRPr="00F24378">
        <w:rPr>
          <w:rStyle w:val="Cuerpodeltexto20"/>
          <w:color w:val="000000"/>
          <w:sz w:val="19"/>
          <w:szCs w:val="19"/>
        </w:rPr>
        <w:t>1994/06/30</w:t>
      </w:r>
      <w:r w:rsidRPr="00F24378">
        <w:rPr>
          <w:rStyle w:val="Cuerpodeltexto5"/>
          <w:color w:val="000000"/>
          <w:lang w:eastAsia="es-ES_tradnl"/>
        </w:rPr>
        <w:t>'</w:t>
      </w:r>
      <w:r w:rsidRPr="00F24378">
        <w:rPr>
          <w:rStyle w:val="Cuerpodeltexto2"/>
          <w:color w:val="000000"/>
          <w:sz w:val="19"/>
          <w:szCs w:val="19"/>
        </w:rPr>
        <w:t>;</w:t>
      </w:r>
    </w:p>
    <w:p w14:paraId="43F51454" w14:textId="77777777" w:rsidR="006615F5" w:rsidRPr="00F24378" w:rsidRDefault="006615F5" w:rsidP="006615F5">
      <w:pPr>
        <w:pStyle w:val="Cuerpodeltexto51"/>
        <w:shd w:val="clear" w:color="auto" w:fill="auto"/>
        <w:spacing w:before="0" w:after="0" w:line="254" w:lineRule="exact"/>
        <w:ind w:left="851" w:right="760" w:hanging="451"/>
        <w:jc w:val="left"/>
      </w:pPr>
    </w:p>
    <w:p w14:paraId="2C19BF98" w14:textId="6093BE93" w:rsidR="00876C70" w:rsidRPr="00F24378" w:rsidRDefault="006615F5" w:rsidP="006615F5">
      <w:pPr>
        <w:pStyle w:val="comandoseinstrucciones"/>
        <w:rPr>
          <w:rStyle w:val="Cuerpodeltexto2"/>
          <w:color w:val="000000"/>
          <w:sz w:val="19"/>
          <w:szCs w:val="19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20"/>
          <w:color w:val="000000"/>
          <w:sz w:val="19"/>
          <w:szCs w:val="19"/>
        </w:rPr>
        <w:t xml:space="preserve"> </w:t>
      </w:r>
      <w:r w:rsidRPr="00F24378">
        <w:rPr>
          <w:rStyle w:val="Cuerpodeltexto2"/>
          <w:color w:val="000000"/>
          <w:sz w:val="19"/>
          <w:szCs w:val="19"/>
          <w:lang w:eastAsia="es-ES_tradnl"/>
        </w:rPr>
        <w:t>Apellidos,</w:t>
      </w:r>
      <w:r w:rsidR="00F24378">
        <w:rPr>
          <w:rStyle w:val="Cuerpodeltexto2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54"/>
        </w:rPr>
        <w:t>Nombre</w:t>
      </w:r>
      <w:r w:rsidRPr="00F24378">
        <w:rPr>
          <w:rStyle w:val="Cuerpodeltexto2"/>
          <w:color w:val="000000"/>
          <w:sz w:val="19"/>
          <w:szCs w:val="19"/>
          <w:lang w:eastAsia="es-ES_tradnl"/>
        </w:rPr>
        <w:t>,</w:t>
      </w:r>
      <w:r w:rsidR="00F24378">
        <w:rPr>
          <w:rStyle w:val="Cuerpodeltexto2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2"/>
          <w:color w:val="000000"/>
          <w:sz w:val="19"/>
          <w:szCs w:val="19"/>
        </w:rPr>
        <w:t>Ciudad</w:t>
      </w:r>
      <w:r w:rsidR="00F24378">
        <w:rPr>
          <w:rStyle w:val="Cuerpodeltexto2"/>
          <w:color w:val="000000"/>
          <w:sz w:val="19"/>
          <w:szCs w:val="19"/>
        </w:rPr>
        <w:t xml:space="preserve"> </w:t>
      </w:r>
    </w:p>
    <w:p w14:paraId="72D80554" w14:textId="512E1C00" w:rsidR="006615F5" w:rsidRPr="00F24378" w:rsidRDefault="006615F5" w:rsidP="006615F5">
      <w:pPr>
        <w:pStyle w:val="comandoseinstrucciones"/>
        <w:rPr>
          <w:rStyle w:val="Cuerpodeltexto2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20"/>
          <w:color w:val="000000"/>
          <w:sz w:val="19"/>
          <w:szCs w:val="19"/>
        </w:rPr>
        <w:t xml:space="preserve"> </w:t>
      </w:r>
      <w:r w:rsidRPr="00F24378">
        <w:rPr>
          <w:rStyle w:val="Cuerpodeltexto2"/>
          <w:color w:val="000000"/>
          <w:sz w:val="19"/>
          <w:szCs w:val="19"/>
          <w:lang w:eastAsia="es-ES_tradnl"/>
        </w:rPr>
        <w:t>empleados</w:t>
      </w:r>
    </w:p>
    <w:p w14:paraId="645162EC" w14:textId="03A39326" w:rsidR="006615F5" w:rsidRPr="00F24378" w:rsidRDefault="006615F5" w:rsidP="006615F5">
      <w:pPr>
        <w:pStyle w:val="comandoseinstrucciones"/>
      </w:pPr>
      <w:r w:rsidRPr="00F24378">
        <w:rPr>
          <w:rStyle w:val="Cuerpodeltexto54"/>
          <w:lang w:eastAsia="es-ES_tradnl"/>
        </w:rPr>
        <w:t>WHERE</w:t>
      </w:r>
      <w:r w:rsidR="00F24378">
        <w:rPr>
          <w:rStyle w:val="Cuerpodeltexto20"/>
          <w:color w:val="000000"/>
          <w:sz w:val="19"/>
          <w:szCs w:val="19"/>
        </w:rPr>
        <w:t xml:space="preserve"> </w:t>
      </w:r>
      <w:r w:rsidRPr="00F24378">
        <w:rPr>
          <w:rStyle w:val="Cuerpodeltexto2"/>
          <w:color w:val="000000"/>
          <w:sz w:val="19"/>
          <w:szCs w:val="19"/>
        </w:rPr>
        <w:t>Ciudad</w:t>
      </w:r>
      <w:r w:rsidR="00F24378">
        <w:rPr>
          <w:rStyle w:val="Cuerpodeltexto2"/>
          <w:color w:val="000000"/>
          <w:sz w:val="19"/>
          <w:szCs w:val="19"/>
        </w:rPr>
        <w:t xml:space="preserve"> </w:t>
      </w:r>
      <w:r w:rsidRPr="00F24378">
        <w:rPr>
          <w:rStyle w:val="Cuerpodeltexto54"/>
          <w:lang w:eastAsia="es-ES_tradnl"/>
        </w:rPr>
        <w:t>IN</w:t>
      </w:r>
      <w:r w:rsidR="00F24378">
        <w:rPr>
          <w:rStyle w:val="Cuerpodeltexto20"/>
          <w:color w:val="000000"/>
          <w:sz w:val="19"/>
          <w:szCs w:val="19"/>
        </w:rPr>
        <w:t xml:space="preserve"> </w:t>
      </w:r>
      <w:r w:rsidRPr="00F24378">
        <w:rPr>
          <w:rStyle w:val="Cuerpodeltexto2"/>
          <w:color w:val="000000"/>
          <w:sz w:val="19"/>
          <w:szCs w:val="19"/>
        </w:rPr>
        <w:t>('Sevilla',</w:t>
      </w:r>
      <w:r w:rsidR="00F24378">
        <w:rPr>
          <w:rStyle w:val="Cuerpodeltexto2"/>
          <w:color w:val="000000"/>
          <w:sz w:val="19"/>
          <w:szCs w:val="19"/>
        </w:rPr>
        <w:t xml:space="preserve"> </w:t>
      </w:r>
      <w:r w:rsidRPr="00F24378">
        <w:rPr>
          <w:rStyle w:val="Cuerpodeltexto2"/>
          <w:color w:val="000000"/>
          <w:sz w:val="19"/>
          <w:szCs w:val="19"/>
        </w:rPr>
        <w:t>'Los</w:t>
      </w:r>
      <w:r w:rsidR="00F24378">
        <w:rPr>
          <w:rStyle w:val="Cuerpodeltexto2"/>
          <w:color w:val="000000"/>
          <w:sz w:val="19"/>
          <w:szCs w:val="19"/>
        </w:rPr>
        <w:t xml:space="preserve"> </w:t>
      </w:r>
      <w:r w:rsidRPr="00F24378">
        <w:rPr>
          <w:rStyle w:val="Cuerpodeltexto2"/>
          <w:color w:val="000000"/>
          <w:sz w:val="19"/>
          <w:szCs w:val="19"/>
        </w:rPr>
        <w:t>Angeles',</w:t>
      </w:r>
      <w:r w:rsidR="00F24378">
        <w:rPr>
          <w:rStyle w:val="Cuerpodeltexto2"/>
          <w:color w:val="000000"/>
          <w:sz w:val="19"/>
          <w:szCs w:val="19"/>
        </w:rPr>
        <w:t xml:space="preserve"> </w:t>
      </w:r>
      <w:r w:rsidRPr="00F24378">
        <w:rPr>
          <w:rStyle w:val="Cuerpodeltexto2"/>
          <w:color w:val="000000"/>
          <w:sz w:val="19"/>
          <w:szCs w:val="19"/>
        </w:rPr>
        <w:t>'Barcelona');</w:t>
      </w:r>
    </w:p>
    <w:p w14:paraId="214CD7DF" w14:textId="77777777" w:rsidR="006615F5" w:rsidRPr="00F24378" w:rsidRDefault="006615F5" w:rsidP="006615F5">
      <w:pPr>
        <w:pStyle w:val="Cuerpodeltexto51"/>
        <w:shd w:val="clear" w:color="auto" w:fill="auto"/>
        <w:spacing w:before="0" w:after="0" w:line="254" w:lineRule="exact"/>
        <w:ind w:left="100" w:right="760" w:firstLine="300"/>
        <w:jc w:val="left"/>
        <w:rPr>
          <w:rStyle w:val="Cuerpodeltexto5"/>
          <w:color w:val="000000"/>
          <w:lang w:eastAsia="es-ES_tradnl"/>
        </w:rPr>
      </w:pPr>
    </w:p>
    <w:p w14:paraId="6F8B5853" w14:textId="77777777" w:rsidR="008C032B" w:rsidRDefault="008C032B">
      <w:pPr>
        <w:spacing w:before="0" w:after="0"/>
        <w:ind w:left="0"/>
        <w:jc w:val="left"/>
        <w:rPr>
          <w:rFonts w:ascii="Arial" w:hAnsi="Arial" w:cs="Arial"/>
          <w:color w:val="000080"/>
          <w:sz w:val="32"/>
          <w:szCs w:val="36"/>
        </w:rPr>
      </w:pPr>
      <w:r>
        <w:br w:type="page"/>
      </w:r>
    </w:p>
    <w:p w14:paraId="1C023B37" w14:textId="4490514A" w:rsidR="00943428" w:rsidRPr="00F24378" w:rsidRDefault="00943428" w:rsidP="006615F5">
      <w:pPr>
        <w:pStyle w:val="Ttulo2"/>
      </w:pPr>
      <w:bookmarkStart w:id="28" w:name="_Toc149546763"/>
      <w:r w:rsidRPr="00F24378">
        <w:lastRenderedPageBreak/>
        <w:t>OPERADORES</w:t>
      </w:r>
      <w:r w:rsidR="00F24378">
        <w:t xml:space="preserve"> </w:t>
      </w:r>
      <w:r w:rsidRPr="00F24378">
        <w:t>ARITMETICOS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MySQL</w:t>
      </w:r>
      <w:bookmarkEnd w:id="28"/>
      <w:r w:rsidR="00F24378">
        <w:t xml:space="preserve"> 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9"/>
        <w:gridCol w:w="8389"/>
      </w:tblGrid>
      <w:tr w:rsidR="00943428" w:rsidRPr="00F24378" w14:paraId="290437B5" w14:textId="77777777" w:rsidTr="00D11D4D">
        <w:tc>
          <w:tcPr>
            <w:tcW w:w="1202" w:type="dxa"/>
            <w:shd w:val="clear" w:color="auto" w:fill="auto"/>
          </w:tcPr>
          <w:p w14:paraId="1CA65F1C" w14:textId="77777777" w:rsidR="00943428" w:rsidRPr="00F24378" w:rsidRDefault="00943428" w:rsidP="00D11D4D">
            <w:pPr>
              <w:pStyle w:val="Cuerpodeltexto61"/>
              <w:shd w:val="clear" w:color="auto" w:fill="auto"/>
              <w:ind w:right="280"/>
              <w:rPr>
                <w:rStyle w:val="Cuerpodeltexto6"/>
                <w:b/>
                <w:color w:val="000000"/>
                <w:lang w:eastAsia="es-ES_tradnl"/>
              </w:rPr>
            </w:pPr>
            <w:r w:rsidRPr="00F24378">
              <w:rPr>
                <w:rStyle w:val="Cuerpodeltexto6"/>
                <w:b/>
                <w:color w:val="000000"/>
                <w:lang w:eastAsia="es-ES_tradnl"/>
              </w:rPr>
              <w:t>/</w:t>
            </w:r>
          </w:p>
        </w:tc>
        <w:tc>
          <w:tcPr>
            <w:tcW w:w="8477" w:type="dxa"/>
            <w:shd w:val="clear" w:color="auto" w:fill="auto"/>
          </w:tcPr>
          <w:p w14:paraId="359B7C81" w14:textId="5A823EAB" w:rsidR="00943428" w:rsidRPr="00F24378" w:rsidRDefault="00F24378" w:rsidP="00D11D4D">
            <w:pPr>
              <w:pStyle w:val="Cuerpodeltexto61"/>
              <w:shd w:val="clear" w:color="auto" w:fill="auto"/>
              <w:ind w:right="280"/>
              <w:rPr>
                <w:rStyle w:val="Cuerpodeltexto6"/>
                <w:color w:val="000000"/>
                <w:lang w:eastAsia="es-ES_tradnl"/>
              </w:rPr>
            </w:pPr>
            <w:r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="00943428" w:rsidRPr="00F24378">
              <w:rPr>
                <w:rStyle w:val="Cuerpodeltexto6"/>
                <w:color w:val="000000"/>
                <w:lang w:eastAsia="es-ES_tradnl"/>
              </w:rPr>
              <w:t>División</w:t>
            </w:r>
            <w:r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="00943428" w:rsidRPr="00F24378">
              <w:rPr>
                <w:rStyle w:val="Cuerpodeltexto6"/>
                <w:color w:val="000000"/>
                <w:lang w:eastAsia="es-ES_tradnl"/>
              </w:rPr>
              <w:t>con</w:t>
            </w:r>
            <w:r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="00943428" w:rsidRPr="00F24378">
              <w:rPr>
                <w:rStyle w:val="Cuerpodeltexto6"/>
                <w:color w:val="000000"/>
                <w:lang w:eastAsia="es-ES_tradnl"/>
              </w:rPr>
              <w:t>decimales</w:t>
            </w:r>
            <w:r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="00943428" w:rsidRPr="00F24378">
              <w:rPr>
                <w:rStyle w:val="Cuerpodeltexto6"/>
                <w:color w:val="000000"/>
                <w:lang w:eastAsia="es-ES_tradnl"/>
              </w:rPr>
              <w:t>en</w:t>
            </w:r>
            <w:r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="00943428" w:rsidRPr="00F24378">
              <w:rPr>
                <w:rStyle w:val="Cuerpodeltexto6"/>
                <w:color w:val="000000"/>
                <w:lang w:eastAsia="es-ES_tradnl"/>
              </w:rPr>
              <w:t>el</w:t>
            </w:r>
            <w:r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="00943428" w:rsidRPr="00F24378">
              <w:rPr>
                <w:rStyle w:val="Cuerpodeltexto6"/>
                <w:color w:val="000000"/>
                <w:lang w:eastAsia="es-ES_tradnl"/>
              </w:rPr>
              <w:t>resultado</w:t>
            </w:r>
          </w:p>
        </w:tc>
      </w:tr>
      <w:tr w:rsidR="00943428" w:rsidRPr="00F24378" w14:paraId="3F8E7901" w14:textId="77777777" w:rsidTr="00D11D4D">
        <w:tc>
          <w:tcPr>
            <w:tcW w:w="1202" w:type="dxa"/>
            <w:shd w:val="clear" w:color="auto" w:fill="auto"/>
          </w:tcPr>
          <w:p w14:paraId="21D9E23D" w14:textId="77777777" w:rsidR="00943428" w:rsidRPr="00F24378" w:rsidRDefault="00943428" w:rsidP="00D11D4D">
            <w:pPr>
              <w:pStyle w:val="Cuerpodeltexto61"/>
              <w:shd w:val="clear" w:color="auto" w:fill="auto"/>
              <w:ind w:right="280"/>
              <w:rPr>
                <w:rStyle w:val="Cuerpodeltexto6"/>
                <w:b/>
                <w:color w:val="000000"/>
                <w:lang w:eastAsia="es-ES_tradnl"/>
              </w:rPr>
            </w:pPr>
            <w:r w:rsidRPr="00F24378">
              <w:rPr>
                <w:rStyle w:val="Cuerpodeltexto6"/>
                <w:b/>
                <w:color w:val="000000"/>
                <w:lang w:eastAsia="es-ES_tradnl"/>
              </w:rPr>
              <w:t>-</w:t>
            </w:r>
          </w:p>
        </w:tc>
        <w:tc>
          <w:tcPr>
            <w:tcW w:w="8477" w:type="dxa"/>
            <w:shd w:val="clear" w:color="auto" w:fill="auto"/>
          </w:tcPr>
          <w:p w14:paraId="3EC8FC93" w14:textId="3716E68A" w:rsidR="00943428" w:rsidRPr="00F24378" w:rsidRDefault="00F24378" w:rsidP="00D11D4D">
            <w:pPr>
              <w:pStyle w:val="Cuerpodeltexto61"/>
              <w:shd w:val="clear" w:color="auto" w:fill="auto"/>
              <w:ind w:right="280"/>
              <w:rPr>
                <w:rStyle w:val="Cuerpodeltexto6"/>
                <w:color w:val="000000"/>
                <w:lang w:eastAsia="es-ES_tradnl"/>
              </w:rPr>
            </w:pPr>
            <w:r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="00943428" w:rsidRPr="00F24378">
              <w:rPr>
                <w:rStyle w:val="Cuerpodeltexto6"/>
                <w:color w:val="000000"/>
                <w:lang w:eastAsia="es-ES_tradnl"/>
              </w:rPr>
              <w:t>Resta</w:t>
            </w:r>
            <w:r>
              <w:rPr>
                <w:rStyle w:val="Cuerpodeltexto6"/>
                <w:color w:val="000000"/>
                <w:lang w:eastAsia="es-ES_tradnl"/>
              </w:rPr>
              <w:t xml:space="preserve"> </w:t>
            </w:r>
          </w:p>
        </w:tc>
      </w:tr>
      <w:tr w:rsidR="00943428" w:rsidRPr="00F24378" w14:paraId="5134FDA5" w14:textId="77777777" w:rsidTr="00D11D4D">
        <w:tc>
          <w:tcPr>
            <w:tcW w:w="1202" w:type="dxa"/>
            <w:shd w:val="clear" w:color="auto" w:fill="auto"/>
          </w:tcPr>
          <w:p w14:paraId="57C500E4" w14:textId="77777777" w:rsidR="00943428" w:rsidRPr="00F24378" w:rsidRDefault="00943428" w:rsidP="00D11D4D">
            <w:pPr>
              <w:pStyle w:val="Cuerpodeltexto61"/>
              <w:shd w:val="clear" w:color="auto" w:fill="auto"/>
              <w:ind w:right="280"/>
              <w:rPr>
                <w:rStyle w:val="Cuerpodeltexto6"/>
                <w:b/>
                <w:color w:val="000000"/>
                <w:lang w:eastAsia="es-ES_tradnl"/>
              </w:rPr>
            </w:pPr>
            <w:r w:rsidRPr="00F24378">
              <w:rPr>
                <w:rStyle w:val="Cuerpodeltexto6"/>
                <w:b/>
                <w:color w:val="000000"/>
                <w:lang w:eastAsia="es-ES_tradnl"/>
              </w:rPr>
              <w:t>+</w:t>
            </w:r>
          </w:p>
        </w:tc>
        <w:tc>
          <w:tcPr>
            <w:tcW w:w="8477" w:type="dxa"/>
            <w:shd w:val="clear" w:color="auto" w:fill="auto"/>
          </w:tcPr>
          <w:p w14:paraId="3BC00963" w14:textId="32414DFE" w:rsidR="00943428" w:rsidRPr="00F24378" w:rsidRDefault="00943428" w:rsidP="00D11D4D">
            <w:pPr>
              <w:pStyle w:val="Cuerpodeltexto61"/>
              <w:shd w:val="clear" w:color="auto" w:fill="auto"/>
              <w:ind w:right="280"/>
              <w:rPr>
                <w:rStyle w:val="Cuerpodeltexto6"/>
                <w:color w:val="000000"/>
                <w:lang w:eastAsia="es-ES_tradnl"/>
              </w:rPr>
            </w:pPr>
            <w:r w:rsidRPr="00F24378">
              <w:rPr>
                <w:rStyle w:val="Cuerpodeltexto6"/>
                <w:color w:val="000000"/>
                <w:lang w:eastAsia="es-ES_tradnl"/>
              </w:rPr>
              <w:t>Suma</w:t>
            </w:r>
            <w:r w:rsidR="00F24378">
              <w:rPr>
                <w:rStyle w:val="Cuerpodeltexto6"/>
                <w:color w:val="000000"/>
                <w:lang w:eastAsia="es-ES_tradnl"/>
              </w:rPr>
              <w:t xml:space="preserve"> </w:t>
            </w:r>
          </w:p>
        </w:tc>
      </w:tr>
      <w:tr w:rsidR="00943428" w:rsidRPr="00F24378" w14:paraId="3E6DEBA0" w14:textId="77777777" w:rsidTr="00D11D4D">
        <w:tc>
          <w:tcPr>
            <w:tcW w:w="1202" w:type="dxa"/>
            <w:shd w:val="clear" w:color="auto" w:fill="auto"/>
          </w:tcPr>
          <w:p w14:paraId="78F3853F" w14:textId="77777777" w:rsidR="00943428" w:rsidRPr="00F24378" w:rsidRDefault="00943428" w:rsidP="00D11D4D">
            <w:pPr>
              <w:pStyle w:val="Cuerpodeltexto61"/>
              <w:shd w:val="clear" w:color="auto" w:fill="auto"/>
              <w:ind w:right="280"/>
              <w:rPr>
                <w:rStyle w:val="Cuerpodeltexto6"/>
                <w:b/>
                <w:color w:val="000000"/>
                <w:lang w:eastAsia="es-ES_tradnl"/>
              </w:rPr>
            </w:pPr>
            <w:r w:rsidRPr="00F24378">
              <w:rPr>
                <w:rStyle w:val="Cuerpodeltexto6"/>
                <w:b/>
                <w:color w:val="000000"/>
                <w:lang w:eastAsia="es-ES_tradnl"/>
              </w:rPr>
              <w:t>*</w:t>
            </w:r>
          </w:p>
        </w:tc>
        <w:tc>
          <w:tcPr>
            <w:tcW w:w="8477" w:type="dxa"/>
            <w:shd w:val="clear" w:color="auto" w:fill="auto"/>
          </w:tcPr>
          <w:p w14:paraId="314BA7B7" w14:textId="297BE06F" w:rsidR="00943428" w:rsidRPr="00F24378" w:rsidRDefault="00F24378" w:rsidP="00D11D4D">
            <w:pPr>
              <w:pStyle w:val="Cuerpodeltexto61"/>
              <w:shd w:val="clear" w:color="auto" w:fill="auto"/>
              <w:ind w:right="280"/>
              <w:rPr>
                <w:rStyle w:val="Cuerpodeltexto6"/>
                <w:color w:val="000000"/>
                <w:lang w:eastAsia="es-ES_tradnl"/>
              </w:rPr>
            </w:pPr>
            <w:r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="00943428" w:rsidRPr="00F24378">
              <w:rPr>
                <w:rStyle w:val="Cuerpodeltexto6"/>
                <w:color w:val="000000"/>
                <w:lang w:eastAsia="es-ES_tradnl"/>
              </w:rPr>
              <w:t>Multiplicación</w:t>
            </w:r>
          </w:p>
        </w:tc>
      </w:tr>
      <w:tr w:rsidR="00943428" w:rsidRPr="00F24378" w14:paraId="5FAE6099" w14:textId="77777777" w:rsidTr="00D11D4D">
        <w:tc>
          <w:tcPr>
            <w:tcW w:w="1202" w:type="dxa"/>
            <w:shd w:val="clear" w:color="auto" w:fill="auto"/>
          </w:tcPr>
          <w:p w14:paraId="19F5324B" w14:textId="77777777" w:rsidR="00943428" w:rsidRPr="00F24378" w:rsidRDefault="00943428" w:rsidP="00D11D4D">
            <w:pPr>
              <w:pStyle w:val="Cuerpodeltexto61"/>
              <w:shd w:val="clear" w:color="auto" w:fill="auto"/>
              <w:ind w:right="280"/>
              <w:rPr>
                <w:rStyle w:val="Cuerpodeltexto6"/>
                <w:b/>
                <w:color w:val="000000"/>
                <w:lang w:eastAsia="es-ES_tradnl"/>
              </w:rPr>
            </w:pPr>
            <w:r w:rsidRPr="00F24378">
              <w:rPr>
                <w:rStyle w:val="Cuerpodeltexto6"/>
                <w:b/>
                <w:color w:val="000000"/>
                <w:lang w:eastAsia="es-ES_tradnl"/>
              </w:rPr>
              <w:t>DIV</w:t>
            </w:r>
          </w:p>
        </w:tc>
        <w:tc>
          <w:tcPr>
            <w:tcW w:w="8477" w:type="dxa"/>
            <w:shd w:val="clear" w:color="auto" w:fill="auto"/>
          </w:tcPr>
          <w:p w14:paraId="6E972090" w14:textId="5C93177E" w:rsidR="00943428" w:rsidRPr="00F24378" w:rsidRDefault="00F24378" w:rsidP="00D11D4D">
            <w:pPr>
              <w:pStyle w:val="Cuerpodeltexto61"/>
              <w:shd w:val="clear" w:color="auto" w:fill="auto"/>
              <w:ind w:right="280"/>
              <w:rPr>
                <w:rStyle w:val="Cuerpodeltexto6"/>
                <w:color w:val="000000"/>
                <w:lang w:eastAsia="es-ES_tradnl"/>
              </w:rPr>
            </w:pPr>
            <w:r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="00943428" w:rsidRPr="00F24378">
              <w:rPr>
                <w:rStyle w:val="Cuerpodeltexto6"/>
                <w:color w:val="000000"/>
                <w:lang w:eastAsia="es-ES_tradnl"/>
              </w:rPr>
              <w:t>División</w:t>
            </w:r>
            <w:r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="00943428" w:rsidRPr="00F24378">
              <w:rPr>
                <w:rStyle w:val="Cuerpodeltexto6"/>
                <w:color w:val="000000"/>
                <w:lang w:eastAsia="es-ES_tradnl"/>
              </w:rPr>
              <w:t>entera</w:t>
            </w:r>
            <w:r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="00943428" w:rsidRPr="00F24378">
              <w:rPr>
                <w:rStyle w:val="Cuerpodeltexto6"/>
                <w:color w:val="000000"/>
                <w:lang w:eastAsia="es-ES_tradnl"/>
              </w:rPr>
              <w:t>(divide</w:t>
            </w:r>
            <w:r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="00943428" w:rsidRPr="00F24378">
              <w:rPr>
                <w:rStyle w:val="Cuerpodeltexto6"/>
                <w:color w:val="000000"/>
                <w:lang w:eastAsia="es-ES_tradnl"/>
              </w:rPr>
              <w:t>2</w:t>
            </w:r>
            <w:r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="00943428" w:rsidRPr="00F24378">
              <w:rPr>
                <w:rStyle w:val="Cuerpodeltexto6"/>
                <w:color w:val="000000"/>
                <w:lang w:eastAsia="es-ES_tradnl"/>
              </w:rPr>
              <w:t>enteros</w:t>
            </w:r>
            <w:r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="00943428" w:rsidRPr="00F24378">
              <w:rPr>
                <w:rStyle w:val="Cuerpodeltexto6"/>
                <w:color w:val="000000"/>
                <w:lang w:eastAsia="es-ES_tradnl"/>
              </w:rPr>
              <w:t>y</w:t>
            </w:r>
            <w:r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="00943428" w:rsidRPr="00F24378">
              <w:rPr>
                <w:rStyle w:val="Cuerpodeltexto6"/>
                <w:color w:val="000000"/>
                <w:lang w:eastAsia="es-ES_tradnl"/>
              </w:rPr>
              <w:t>proporciona</w:t>
            </w:r>
            <w:r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="00943428" w:rsidRPr="00F24378">
              <w:rPr>
                <w:rStyle w:val="Cuerpodeltexto6"/>
                <w:color w:val="000000"/>
                <w:lang w:eastAsia="es-ES_tradnl"/>
              </w:rPr>
              <w:t>el</w:t>
            </w:r>
            <w:r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="00943428" w:rsidRPr="00F24378">
              <w:rPr>
                <w:rStyle w:val="Cuerpodeltexto6"/>
                <w:color w:val="000000"/>
                <w:lang w:eastAsia="es-ES_tradnl"/>
              </w:rPr>
              <w:t>cociente</w:t>
            </w:r>
            <w:r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="00943428" w:rsidRPr="00F24378">
              <w:rPr>
                <w:rStyle w:val="Cuerpodeltexto6"/>
                <w:color w:val="000000"/>
                <w:lang w:eastAsia="es-ES_tradnl"/>
              </w:rPr>
              <w:t>sin</w:t>
            </w:r>
            <w:r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="00943428" w:rsidRPr="00F24378">
              <w:rPr>
                <w:rStyle w:val="Cuerpodeltexto6"/>
                <w:color w:val="000000"/>
                <w:lang w:eastAsia="es-ES_tradnl"/>
              </w:rPr>
              <w:t>decimales</w:t>
            </w:r>
            <w:r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="00943428" w:rsidRPr="00F24378">
              <w:rPr>
                <w:rStyle w:val="Cuerpodeltexto6"/>
                <w:color w:val="000000"/>
                <w:lang w:eastAsia="es-ES_tradnl"/>
              </w:rPr>
              <w:t>(entero</w:t>
            </w:r>
            <w:r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="00943428" w:rsidRPr="00F24378">
              <w:rPr>
                <w:rStyle w:val="Cuerpodeltexto6"/>
                <w:color w:val="000000"/>
                <w:lang w:eastAsia="es-ES_tradnl"/>
              </w:rPr>
              <w:t>resultante</w:t>
            </w:r>
            <w:r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="00943428" w:rsidRPr="00F24378">
              <w:rPr>
                <w:rStyle w:val="Cuerpodeltexto6"/>
                <w:color w:val="000000"/>
                <w:lang w:eastAsia="es-ES_tradnl"/>
              </w:rPr>
              <w:t>de</w:t>
            </w:r>
            <w:r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="00943428" w:rsidRPr="00F24378">
              <w:rPr>
                <w:rStyle w:val="Cuerpodeltexto6"/>
                <w:color w:val="000000"/>
                <w:lang w:eastAsia="es-ES_tradnl"/>
              </w:rPr>
              <w:t>truncar</w:t>
            </w:r>
            <w:r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="00943428" w:rsidRPr="00F24378">
              <w:rPr>
                <w:rStyle w:val="Cuerpodeltexto6"/>
                <w:color w:val="000000"/>
                <w:lang w:eastAsia="es-ES_tradnl"/>
              </w:rPr>
              <w:t>los</w:t>
            </w:r>
            <w:r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="00943428" w:rsidRPr="00F24378">
              <w:rPr>
                <w:rStyle w:val="Cuerpodeltexto6"/>
                <w:color w:val="000000"/>
                <w:lang w:eastAsia="es-ES_tradnl"/>
              </w:rPr>
              <w:t>decimales,</w:t>
            </w:r>
            <w:r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="00943428" w:rsidRPr="00F24378">
              <w:rPr>
                <w:rStyle w:val="Cuerpodeltexto6"/>
                <w:color w:val="000000"/>
                <w:lang w:eastAsia="es-ES_tradnl"/>
              </w:rPr>
              <w:t>sin</w:t>
            </w:r>
            <w:r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="00943428" w:rsidRPr="00F24378">
              <w:rPr>
                <w:rStyle w:val="Cuerpodeltexto6"/>
                <w:color w:val="000000"/>
                <w:lang w:eastAsia="es-ES_tradnl"/>
              </w:rPr>
              <w:t>redondear)</w:t>
            </w:r>
          </w:p>
          <w:p w14:paraId="36C932CB" w14:textId="7367AB47" w:rsidR="00E84CB5" w:rsidRPr="00F24378" w:rsidRDefault="00E84CB5" w:rsidP="00E84CB5">
            <w:pPr>
              <w:pStyle w:val="Cuerpodeltexto61"/>
              <w:shd w:val="clear" w:color="auto" w:fill="auto"/>
              <w:ind w:right="280"/>
            </w:pPr>
            <w:r w:rsidRPr="00F24378">
              <w:rPr>
                <w:rStyle w:val="Cuerpodeltexto6"/>
                <w:color w:val="000000"/>
                <w:lang w:eastAsia="es-ES_tradnl"/>
              </w:rPr>
              <w:t>Ej:</w:t>
            </w:r>
            <w:r w:rsidR="00F24378"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Pr="00F24378">
              <w:rPr>
                <w:rStyle w:val="Cuerpodeltexto6"/>
                <w:color w:val="000000"/>
                <w:lang w:eastAsia="es-ES_tradnl"/>
              </w:rPr>
              <w:t>7</w:t>
            </w:r>
            <w:r w:rsidR="00F24378"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Pr="00F24378">
              <w:rPr>
                <w:rStyle w:val="Cuerpodeltexto6"/>
                <w:color w:val="000000"/>
                <w:lang w:eastAsia="es-ES_tradnl"/>
              </w:rPr>
              <w:t>DIV</w:t>
            </w:r>
            <w:r w:rsidR="00F24378"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Pr="00F24378">
              <w:rPr>
                <w:rStyle w:val="Cuerpodeltexto6"/>
                <w:color w:val="000000"/>
                <w:lang w:eastAsia="es-ES_tradnl"/>
              </w:rPr>
              <w:t>2</w:t>
            </w:r>
            <w:r w:rsidR="00F24378"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Pr="00F24378">
              <w:rPr>
                <w:rStyle w:val="Cuerpodeltexto6"/>
                <w:color w:val="000000"/>
                <w:lang w:eastAsia="es-ES_tradnl"/>
              </w:rPr>
              <w:t>produce</w:t>
            </w:r>
            <w:r w:rsidR="00F24378"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Pr="00F24378">
              <w:rPr>
                <w:rStyle w:val="Cuerpodeltexto6"/>
                <w:color w:val="000000"/>
                <w:lang w:eastAsia="es-ES_tradnl"/>
              </w:rPr>
              <w:t>3</w:t>
            </w:r>
          </w:p>
        </w:tc>
      </w:tr>
      <w:tr w:rsidR="00943428" w:rsidRPr="00F24378" w14:paraId="68C5F0F9" w14:textId="77777777" w:rsidTr="00E84CB5">
        <w:trPr>
          <w:trHeight w:val="645"/>
        </w:trPr>
        <w:tc>
          <w:tcPr>
            <w:tcW w:w="1202" w:type="dxa"/>
            <w:shd w:val="clear" w:color="auto" w:fill="auto"/>
          </w:tcPr>
          <w:p w14:paraId="3FBCB908" w14:textId="2DC81798" w:rsidR="00943428" w:rsidRPr="00F24378" w:rsidRDefault="00943428" w:rsidP="00D11D4D">
            <w:pPr>
              <w:pStyle w:val="Cuerpodeltexto61"/>
              <w:shd w:val="clear" w:color="auto" w:fill="auto"/>
              <w:spacing w:after="840"/>
              <w:rPr>
                <w:rStyle w:val="Cuerpodeltexto6"/>
                <w:b/>
                <w:color w:val="000000"/>
                <w:lang w:eastAsia="es-ES_tradnl"/>
              </w:rPr>
            </w:pPr>
            <w:r w:rsidRPr="00F24378">
              <w:rPr>
                <w:rStyle w:val="Cuerpodeltexto6"/>
                <w:b/>
                <w:color w:val="000000"/>
                <w:lang w:eastAsia="es-ES_tradnl"/>
              </w:rPr>
              <w:t>%,</w:t>
            </w:r>
            <w:r w:rsidR="00F24378">
              <w:rPr>
                <w:rStyle w:val="Cuerpodeltexto6"/>
                <w:b/>
                <w:color w:val="000000"/>
                <w:lang w:eastAsia="es-ES_tradnl"/>
              </w:rPr>
              <w:t xml:space="preserve"> </w:t>
            </w:r>
            <w:r w:rsidRPr="00F24378">
              <w:rPr>
                <w:rStyle w:val="Cuerpodeltexto6"/>
                <w:b/>
                <w:color w:val="000000"/>
                <w:lang w:eastAsia="es-ES_tradnl"/>
              </w:rPr>
              <w:t>MOD</w:t>
            </w:r>
          </w:p>
        </w:tc>
        <w:tc>
          <w:tcPr>
            <w:tcW w:w="8477" w:type="dxa"/>
            <w:shd w:val="clear" w:color="auto" w:fill="auto"/>
          </w:tcPr>
          <w:p w14:paraId="46132D84" w14:textId="17497289" w:rsidR="00943428" w:rsidRPr="00F24378" w:rsidRDefault="00F24378" w:rsidP="00E84CB5">
            <w:pPr>
              <w:pStyle w:val="Cuerpodeltexto61"/>
              <w:shd w:val="clear" w:color="auto" w:fill="auto"/>
              <w:ind w:right="280"/>
              <w:rPr>
                <w:rStyle w:val="Cuerpodeltexto6"/>
                <w:color w:val="000000"/>
                <w:lang w:eastAsia="es-ES_tradnl"/>
              </w:rPr>
            </w:pPr>
            <w:r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="00943428" w:rsidRPr="00F24378">
              <w:rPr>
                <w:rStyle w:val="Cuerpodeltexto6"/>
                <w:color w:val="000000"/>
                <w:lang w:eastAsia="es-ES_tradnl"/>
              </w:rPr>
              <w:t>Operador</w:t>
            </w:r>
            <w:r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="00943428" w:rsidRPr="00F24378">
              <w:rPr>
                <w:rStyle w:val="Cuerpodeltexto6"/>
                <w:color w:val="000000"/>
                <w:lang w:eastAsia="es-ES_tradnl"/>
              </w:rPr>
              <w:t>Modulo</w:t>
            </w:r>
            <w:r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="00943428" w:rsidRPr="00F24378">
              <w:rPr>
                <w:rStyle w:val="Cuerpodeltexto6"/>
                <w:color w:val="000000"/>
                <w:lang w:eastAsia="es-ES_tradnl"/>
              </w:rPr>
              <w:t>(divide</w:t>
            </w:r>
            <w:r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="00943428" w:rsidRPr="00F24378">
              <w:rPr>
                <w:rStyle w:val="Cuerpodeltexto6"/>
                <w:color w:val="000000"/>
                <w:lang w:eastAsia="es-ES_tradnl"/>
              </w:rPr>
              <w:t>2</w:t>
            </w:r>
            <w:r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="00943428" w:rsidRPr="00F24378">
              <w:rPr>
                <w:rStyle w:val="Cuerpodeltexto6"/>
                <w:color w:val="000000"/>
                <w:lang w:eastAsia="es-ES_tradnl"/>
              </w:rPr>
              <w:t>enteros</w:t>
            </w:r>
            <w:r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="00943428" w:rsidRPr="00F24378">
              <w:rPr>
                <w:rStyle w:val="Cuerpodeltexto6"/>
                <w:color w:val="000000"/>
                <w:lang w:eastAsia="es-ES_tradnl"/>
              </w:rPr>
              <w:t>y</w:t>
            </w:r>
            <w:r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="00943428" w:rsidRPr="00F24378">
              <w:rPr>
                <w:rStyle w:val="Cuerpodeltexto6"/>
                <w:color w:val="000000"/>
                <w:lang w:eastAsia="es-ES_tradnl"/>
              </w:rPr>
              <w:t>proporciona</w:t>
            </w:r>
            <w:r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="00943428" w:rsidRPr="00F24378">
              <w:rPr>
                <w:rStyle w:val="Cuerpodeltexto6"/>
                <w:color w:val="000000"/>
                <w:lang w:eastAsia="es-ES_tradnl"/>
              </w:rPr>
              <w:t>el</w:t>
            </w:r>
            <w:r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="00943428" w:rsidRPr="00F24378">
              <w:rPr>
                <w:rStyle w:val="Cuerpodeltexto6"/>
                <w:color w:val="000000"/>
                <w:lang w:eastAsia="es-ES_tradnl"/>
              </w:rPr>
              <w:t>resto</w:t>
            </w:r>
            <w:r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="00943428" w:rsidRPr="00F24378">
              <w:rPr>
                <w:rStyle w:val="Cuerpodeltexto6"/>
                <w:color w:val="000000"/>
                <w:lang w:eastAsia="es-ES_tradnl"/>
              </w:rPr>
              <w:t>de</w:t>
            </w:r>
            <w:r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="00943428" w:rsidRPr="00F24378">
              <w:rPr>
                <w:rStyle w:val="Cuerpodeltexto6"/>
                <w:color w:val="000000"/>
                <w:lang w:eastAsia="es-ES_tradnl"/>
              </w:rPr>
              <w:t>esa</w:t>
            </w:r>
            <w:r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="00943428" w:rsidRPr="00F24378">
              <w:rPr>
                <w:rStyle w:val="Cuerpodeltexto6"/>
                <w:color w:val="000000"/>
                <w:lang w:eastAsia="es-ES_tradnl"/>
              </w:rPr>
              <w:t>división)</w:t>
            </w:r>
            <w:r w:rsidR="00D57346" w:rsidRPr="00F24378">
              <w:rPr>
                <w:rStyle w:val="Cuerpodeltexto6"/>
                <w:color w:val="000000"/>
                <w:lang w:eastAsia="es-ES_tradnl"/>
              </w:rPr>
              <w:t>.</w:t>
            </w:r>
            <w:r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="00D57346" w:rsidRPr="00F24378">
              <w:rPr>
                <w:rStyle w:val="Cuerpodeltexto6"/>
                <w:color w:val="000000"/>
                <w:lang w:eastAsia="es-ES_tradnl"/>
              </w:rPr>
              <w:t>Ej:</w:t>
            </w:r>
            <w:r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="00D57346" w:rsidRPr="00F24378">
              <w:rPr>
                <w:rStyle w:val="Cuerpodeltexto6"/>
                <w:color w:val="000000"/>
                <w:lang w:eastAsia="es-ES_tradnl"/>
              </w:rPr>
              <w:t>7</w:t>
            </w:r>
            <w:r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="00D57346" w:rsidRPr="00F24378">
              <w:rPr>
                <w:rStyle w:val="Cuerpodeltexto6"/>
                <w:color w:val="000000"/>
                <w:lang w:eastAsia="es-ES_tradnl"/>
              </w:rPr>
              <w:t>%</w:t>
            </w:r>
            <w:r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="00D57346" w:rsidRPr="00F24378">
              <w:rPr>
                <w:rStyle w:val="Cuerpodeltexto6"/>
                <w:color w:val="000000"/>
                <w:lang w:eastAsia="es-ES_tradnl"/>
              </w:rPr>
              <w:t>2</w:t>
            </w:r>
            <w:r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="00D57346" w:rsidRPr="00F24378">
              <w:rPr>
                <w:rStyle w:val="Cuerpodeltexto6"/>
                <w:color w:val="000000"/>
                <w:lang w:eastAsia="es-ES_tradnl"/>
              </w:rPr>
              <w:t>produce</w:t>
            </w:r>
            <w:r>
              <w:rPr>
                <w:rStyle w:val="Cuerpodeltexto6"/>
                <w:color w:val="000000"/>
                <w:lang w:eastAsia="es-ES_tradnl"/>
              </w:rPr>
              <w:t xml:space="preserve"> </w:t>
            </w:r>
            <w:r w:rsidR="00D57346" w:rsidRPr="00F24378">
              <w:rPr>
                <w:rStyle w:val="Cuerpodeltexto6"/>
                <w:color w:val="000000"/>
                <w:lang w:eastAsia="es-ES_tradnl"/>
              </w:rPr>
              <w:t>1</w:t>
            </w:r>
          </w:p>
        </w:tc>
      </w:tr>
    </w:tbl>
    <w:p w14:paraId="0CBA805D" w14:textId="77777777" w:rsidR="00943428" w:rsidRPr="00F24378" w:rsidRDefault="00943428" w:rsidP="00943428">
      <w:pPr>
        <w:pStyle w:val="Cuerpodeltexto51"/>
        <w:shd w:val="clear" w:color="auto" w:fill="auto"/>
        <w:spacing w:before="0" w:after="220"/>
        <w:ind w:left="20" w:right="220" w:firstLine="0"/>
        <w:jc w:val="left"/>
      </w:pPr>
    </w:p>
    <w:p w14:paraId="69DB2595" w14:textId="0D3FCA01" w:rsidR="00876C70" w:rsidRPr="00F24378" w:rsidRDefault="008A35E9" w:rsidP="008A35E9">
      <w:pPr>
        <w:pStyle w:val="comandoseinstrucciones"/>
        <w:rPr>
          <w:rStyle w:val="Cuerpodeltexto2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20"/>
          <w:color w:val="000000"/>
          <w:sz w:val="19"/>
          <w:szCs w:val="19"/>
        </w:rPr>
        <w:t xml:space="preserve"> </w:t>
      </w:r>
      <w:r w:rsidR="00F75431" w:rsidRPr="00F24378">
        <w:rPr>
          <w:rStyle w:val="Cuerpodeltexto2"/>
          <w:color w:val="000000"/>
          <w:sz w:val="19"/>
          <w:szCs w:val="19"/>
          <w:lang w:eastAsia="es-ES_tradnl"/>
        </w:rPr>
        <w:t>a</w:t>
      </w:r>
      <w:r w:rsidRPr="00F24378">
        <w:rPr>
          <w:rStyle w:val="Cuerpodeltexto2"/>
          <w:color w:val="000000"/>
          <w:sz w:val="19"/>
          <w:szCs w:val="19"/>
          <w:lang w:eastAsia="es-ES_tradnl"/>
        </w:rPr>
        <w:t>pellidos,</w:t>
      </w:r>
      <w:r w:rsidR="00F24378">
        <w:rPr>
          <w:rStyle w:val="Cuerpodeltexto2"/>
          <w:color w:val="000000"/>
          <w:sz w:val="19"/>
          <w:szCs w:val="19"/>
          <w:lang w:eastAsia="es-ES_tradnl"/>
        </w:rPr>
        <w:t xml:space="preserve"> </w:t>
      </w:r>
      <w:r w:rsidR="00F75431" w:rsidRPr="00F24378">
        <w:rPr>
          <w:rStyle w:val="Cuerpodeltexto2"/>
          <w:color w:val="000000"/>
          <w:sz w:val="19"/>
          <w:szCs w:val="19"/>
          <w:lang w:eastAsia="es-ES_tradnl"/>
        </w:rPr>
        <w:t>s</w:t>
      </w:r>
      <w:r w:rsidRPr="00F24378">
        <w:rPr>
          <w:rStyle w:val="Cuerpodeltexto2"/>
          <w:color w:val="000000"/>
          <w:sz w:val="19"/>
          <w:szCs w:val="19"/>
          <w:lang w:eastAsia="es-ES_tradnl"/>
        </w:rPr>
        <w:t>alario</w:t>
      </w:r>
      <w:r w:rsidR="00F24378">
        <w:rPr>
          <w:rStyle w:val="Cuerpodeltexto2"/>
          <w:color w:val="000000"/>
          <w:sz w:val="19"/>
          <w:szCs w:val="19"/>
          <w:lang w:eastAsia="es-ES_tradnl"/>
        </w:rPr>
        <w:t xml:space="preserve"> </w:t>
      </w:r>
      <w:r w:rsidR="00F75431" w:rsidRPr="00F24378">
        <w:rPr>
          <w:rStyle w:val="Cuerpodeltexto2"/>
          <w:color w:val="000000"/>
          <w:sz w:val="19"/>
          <w:szCs w:val="19"/>
          <w:lang w:eastAsia="es-ES_tradnl"/>
        </w:rPr>
        <w:t>+</w:t>
      </w:r>
      <w:r w:rsidR="00F24378">
        <w:rPr>
          <w:rStyle w:val="Cuerpodeltexto2"/>
          <w:color w:val="000000"/>
          <w:sz w:val="19"/>
          <w:szCs w:val="19"/>
          <w:lang w:eastAsia="es-ES_tradnl"/>
        </w:rPr>
        <w:t xml:space="preserve"> </w:t>
      </w:r>
      <w:r w:rsidR="00F75431" w:rsidRPr="00F24378">
        <w:rPr>
          <w:rStyle w:val="Cuerpodeltexto2"/>
          <w:color w:val="000000"/>
          <w:sz w:val="19"/>
          <w:szCs w:val="19"/>
          <w:lang w:eastAsia="es-ES_tradnl"/>
        </w:rPr>
        <w:t>comisión</w:t>
      </w:r>
      <w:r w:rsidR="00F24378">
        <w:rPr>
          <w:rStyle w:val="Cuerpodeltexto2"/>
          <w:color w:val="000000"/>
          <w:sz w:val="19"/>
          <w:szCs w:val="19"/>
          <w:lang w:eastAsia="es-ES_tradnl"/>
        </w:rPr>
        <w:t xml:space="preserve"> </w:t>
      </w:r>
    </w:p>
    <w:p w14:paraId="173DAF01" w14:textId="0F113894" w:rsidR="008A35E9" w:rsidRPr="00F24378" w:rsidRDefault="008A35E9" w:rsidP="008A35E9">
      <w:pPr>
        <w:pStyle w:val="comandoseinstrucciones"/>
        <w:rPr>
          <w:rStyle w:val="Cuerpodeltexto2"/>
          <w:color w:val="000000"/>
          <w:sz w:val="19"/>
          <w:szCs w:val="19"/>
        </w:rPr>
      </w:pP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20"/>
          <w:color w:val="000000"/>
          <w:sz w:val="19"/>
          <w:szCs w:val="19"/>
        </w:rPr>
        <w:t xml:space="preserve"> </w:t>
      </w:r>
      <w:r w:rsidRPr="00F24378">
        <w:rPr>
          <w:rStyle w:val="Cuerpodeltexto2"/>
          <w:color w:val="000000"/>
          <w:sz w:val="19"/>
          <w:szCs w:val="19"/>
          <w:lang w:eastAsia="es-ES_tradnl"/>
        </w:rPr>
        <w:t>empleados</w:t>
      </w:r>
      <w:r w:rsidRPr="00F24378">
        <w:rPr>
          <w:rStyle w:val="Cuerpodeltexto2"/>
          <w:color w:val="000000"/>
          <w:sz w:val="19"/>
          <w:szCs w:val="19"/>
        </w:rPr>
        <w:t>;</w:t>
      </w:r>
    </w:p>
    <w:p w14:paraId="346F8617" w14:textId="77777777" w:rsidR="00876C70" w:rsidRPr="00F24378" w:rsidRDefault="00876C70" w:rsidP="00876C70">
      <w:pPr>
        <w:pStyle w:val="Cuerpodeltexto51"/>
        <w:shd w:val="clear" w:color="auto" w:fill="auto"/>
        <w:spacing w:before="0" w:after="109" w:line="190" w:lineRule="exact"/>
        <w:ind w:left="100" w:firstLine="300"/>
        <w:jc w:val="left"/>
        <w:rPr>
          <w:rStyle w:val="Cuerpodeltexto2"/>
          <w:color w:val="000000"/>
          <w:sz w:val="19"/>
          <w:szCs w:val="19"/>
        </w:rPr>
      </w:pPr>
    </w:p>
    <w:p w14:paraId="3577FA32" w14:textId="4A77EAD1" w:rsidR="00876C70" w:rsidRPr="00F24378" w:rsidRDefault="00F75431" w:rsidP="00F75431">
      <w:pPr>
        <w:pStyle w:val="comandoseinstrucciones"/>
        <w:rPr>
          <w:rStyle w:val="Cuerpodeltexto2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20"/>
          <w:color w:val="000000"/>
          <w:sz w:val="19"/>
          <w:szCs w:val="19"/>
        </w:rPr>
        <w:t xml:space="preserve"> </w:t>
      </w:r>
      <w:r w:rsidRPr="00F24378">
        <w:rPr>
          <w:rStyle w:val="Cuerpodeltexto2"/>
          <w:color w:val="000000"/>
          <w:sz w:val="19"/>
          <w:szCs w:val="19"/>
          <w:lang w:eastAsia="es-ES_tradnl"/>
        </w:rPr>
        <w:t>apellidos,</w:t>
      </w:r>
      <w:r w:rsidR="00F24378">
        <w:rPr>
          <w:rStyle w:val="Cuerpodeltexto2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2"/>
          <w:color w:val="000000"/>
          <w:sz w:val="19"/>
          <w:szCs w:val="19"/>
          <w:lang w:eastAsia="es-ES_tradnl"/>
        </w:rPr>
        <w:t>salario</w:t>
      </w:r>
      <w:r w:rsidR="00F24378">
        <w:rPr>
          <w:rStyle w:val="Cuerpodeltexto2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2"/>
          <w:color w:val="000000"/>
          <w:sz w:val="19"/>
          <w:szCs w:val="19"/>
          <w:lang w:eastAsia="es-ES_tradnl"/>
        </w:rPr>
        <w:t>*</w:t>
      </w:r>
      <w:r w:rsidR="00F24378">
        <w:rPr>
          <w:rStyle w:val="Cuerpodeltexto2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2"/>
          <w:color w:val="000000"/>
          <w:sz w:val="19"/>
          <w:szCs w:val="19"/>
          <w:lang w:eastAsia="es-ES_tradnl"/>
        </w:rPr>
        <w:t>1.05</w:t>
      </w:r>
    </w:p>
    <w:p w14:paraId="56C621D6" w14:textId="1C22052A" w:rsidR="00F75431" w:rsidRPr="00F24378" w:rsidRDefault="00F75431" w:rsidP="00F75431">
      <w:pPr>
        <w:pStyle w:val="comandoseinstrucciones"/>
        <w:rPr>
          <w:rStyle w:val="Cuerpodeltexto2"/>
          <w:color w:val="000000"/>
          <w:sz w:val="19"/>
          <w:szCs w:val="19"/>
        </w:rPr>
      </w:pP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20"/>
          <w:color w:val="000000"/>
          <w:sz w:val="19"/>
          <w:szCs w:val="19"/>
        </w:rPr>
        <w:t xml:space="preserve"> </w:t>
      </w:r>
      <w:r w:rsidRPr="00F24378">
        <w:rPr>
          <w:rStyle w:val="Cuerpodeltexto2"/>
          <w:color w:val="000000"/>
          <w:sz w:val="19"/>
          <w:szCs w:val="19"/>
          <w:lang w:eastAsia="es-ES_tradnl"/>
        </w:rPr>
        <w:t>empleados</w:t>
      </w:r>
      <w:r w:rsidRPr="00F24378">
        <w:rPr>
          <w:rStyle w:val="Cuerpodeltexto2"/>
          <w:color w:val="000000"/>
          <w:sz w:val="19"/>
          <w:szCs w:val="19"/>
        </w:rPr>
        <w:t>;</w:t>
      </w:r>
    </w:p>
    <w:p w14:paraId="6328C95B" w14:textId="77777777" w:rsidR="008C032B" w:rsidRDefault="008C032B" w:rsidP="008C032B"/>
    <w:p w14:paraId="2C322E94" w14:textId="54ABF026" w:rsidR="003F25E6" w:rsidRPr="00F24378" w:rsidRDefault="009344FE" w:rsidP="006615F5">
      <w:pPr>
        <w:pStyle w:val="Ttulo2"/>
      </w:pPr>
      <w:bookmarkStart w:id="29" w:name="_Toc149546764"/>
      <w:r w:rsidRPr="00F24378">
        <w:t>Operadores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Comparación</w:t>
      </w:r>
      <w:bookmarkEnd w:id="29"/>
    </w:p>
    <w:tbl>
      <w:tblPr>
        <w:tblW w:w="779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6237"/>
      </w:tblGrid>
      <w:tr w:rsidR="00AB6495" w:rsidRPr="00F24378" w14:paraId="33CD1721" w14:textId="77777777" w:rsidTr="006C0ECB">
        <w:trPr>
          <w:trHeight w:hRule="exact" w:val="528"/>
        </w:trPr>
        <w:tc>
          <w:tcPr>
            <w:tcW w:w="1560" w:type="dxa"/>
            <w:shd w:val="pct15" w:color="auto" w:fill="FFFFFF"/>
            <w:vAlign w:val="center"/>
          </w:tcPr>
          <w:p w14:paraId="1C31AF85" w14:textId="77777777" w:rsidR="00AB6495" w:rsidRPr="00F24378" w:rsidRDefault="00AB6495" w:rsidP="00AB6495">
            <w:pPr>
              <w:pStyle w:val="Cuerpodeltexto1"/>
              <w:shd w:val="clear" w:color="auto" w:fill="auto"/>
              <w:spacing w:after="0" w:line="190" w:lineRule="exact"/>
              <w:ind w:left="220" w:firstLine="0"/>
              <w:rPr>
                <w:b/>
              </w:rPr>
            </w:pPr>
            <w:r w:rsidRPr="00F24378">
              <w:rPr>
                <w:rStyle w:val="Cuerpodeltexto91"/>
                <w:b/>
                <w:color w:val="auto"/>
                <w:lang w:eastAsia="es-ES_tradnl"/>
              </w:rPr>
              <w:t>Operador</w:t>
            </w:r>
          </w:p>
        </w:tc>
        <w:tc>
          <w:tcPr>
            <w:tcW w:w="6237" w:type="dxa"/>
            <w:shd w:val="pct15" w:color="auto" w:fill="FFFFFF"/>
            <w:vAlign w:val="center"/>
          </w:tcPr>
          <w:p w14:paraId="39274D4B" w14:textId="77777777" w:rsidR="00AB6495" w:rsidRPr="00F24378" w:rsidRDefault="00AB6495" w:rsidP="00AB6495">
            <w:pPr>
              <w:pStyle w:val="Cuerpodeltexto1"/>
              <w:shd w:val="clear" w:color="auto" w:fill="auto"/>
              <w:tabs>
                <w:tab w:val="left" w:pos="197"/>
              </w:tabs>
              <w:spacing w:after="0" w:line="190" w:lineRule="exact"/>
              <w:ind w:left="197" w:firstLine="0"/>
              <w:rPr>
                <w:b/>
              </w:rPr>
            </w:pPr>
            <w:r w:rsidRPr="00F24378">
              <w:rPr>
                <w:rStyle w:val="Cuerpodeltexto9"/>
                <w:b/>
                <w:color w:val="auto"/>
                <w:lang w:eastAsia="es-ES_tradnl"/>
              </w:rPr>
              <w:t>Uso</w:t>
            </w:r>
          </w:p>
        </w:tc>
      </w:tr>
      <w:tr w:rsidR="00AB6495" w:rsidRPr="00F24378" w14:paraId="0DE72F18" w14:textId="77777777" w:rsidTr="006C0ECB">
        <w:trPr>
          <w:trHeight w:hRule="exact" w:val="312"/>
        </w:trPr>
        <w:tc>
          <w:tcPr>
            <w:tcW w:w="1560" w:type="dxa"/>
            <w:shd w:val="clear" w:color="auto" w:fill="FFFFFF"/>
            <w:vAlign w:val="center"/>
          </w:tcPr>
          <w:p w14:paraId="5DFD2182" w14:textId="77777777" w:rsidR="00AB6495" w:rsidRPr="00F24378" w:rsidRDefault="00AB6495" w:rsidP="00AB6495">
            <w:pPr>
              <w:pStyle w:val="Cuerpodeltexto1"/>
              <w:shd w:val="clear" w:color="auto" w:fill="auto"/>
              <w:spacing w:after="0" w:line="140" w:lineRule="exact"/>
              <w:ind w:left="220" w:firstLine="0"/>
              <w:rPr>
                <w:sz w:val="20"/>
                <w:szCs w:val="20"/>
              </w:rPr>
            </w:pPr>
            <w:r w:rsidRPr="00F24378">
              <w:rPr>
                <w:rStyle w:val="CuerpodeltextoCourierNew"/>
                <w:color w:val="auto"/>
                <w:sz w:val="20"/>
                <w:szCs w:val="20"/>
                <w:lang w:eastAsia="es-ES_tradnl"/>
              </w:rPr>
              <w:t>&lt;</w:t>
            </w:r>
          </w:p>
        </w:tc>
        <w:tc>
          <w:tcPr>
            <w:tcW w:w="6237" w:type="dxa"/>
            <w:shd w:val="clear" w:color="auto" w:fill="FFFFFF"/>
            <w:vAlign w:val="center"/>
          </w:tcPr>
          <w:p w14:paraId="52FB4DDE" w14:textId="4366269E" w:rsidR="00AB6495" w:rsidRPr="00F24378" w:rsidRDefault="00AB6495" w:rsidP="00AB6495">
            <w:pPr>
              <w:pStyle w:val="Cuerpodeltexto1"/>
              <w:shd w:val="clear" w:color="auto" w:fill="auto"/>
              <w:tabs>
                <w:tab w:val="left" w:pos="197"/>
              </w:tabs>
              <w:spacing w:after="0" w:line="190" w:lineRule="exact"/>
              <w:ind w:left="197" w:firstLine="0"/>
            </w:pPr>
            <w:r w:rsidRPr="00F24378">
              <w:rPr>
                <w:rStyle w:val="Cuerpodeltexto91"/>
                <w:color w:val="auto"/>
                <w:lang w:eastAsia="es-ES_tradnl"/>
              </w:rPr>
              <w:t>Menor</w:t>
            </w:r>
            <w:r w:rsidR="00F24378">
              <w:rPr>
                <w:rStyle w:val="Cuerpodeltexto91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1"/>
                <w:color w:val="auto"/>
                <w:lang w:eastAsia="es-ES_tradnl"/>
              </w:rPr>
              <w:t>que</w:t>
            </w:r>
          </w:p>
        </w:tc>
      </w:tr>
      <w:tr w:rsidR="00AB6495" w:rsidRPr="00F24378" w14:paraId="6CF808E9" w14:textId="77777777" w:rsidTr="006C0ECB">
        <w:trPr>
          <w:trHeight w:hRule="exact" w:val="298"/>
        </w:trPr>
        <w:tc>
          <w:tcPr>
            <w:tcW w:w="1560" w:type="dxa"/>
            <w:shd w:val="clear" w:color="auto" w:fill="FFFFFF"/>
            <w:vAlign w:val="center"/>
          </w:tcPr>
          <w:p w14:paraId="79065F57" w14:textId="77777777" w:rsidR="00AB6495" w:rsidRPr="00F24378" w:rsidRDefault="00AB6495" w:rsidP="00AB6495">
            <w:pPr>
              <w:pStyle w:val="Cuerpodeltexto1"/>
              <w:shd w:val="clear" w:color="auto" w:fill="auto"/>
              <w:spacing w:after="0" w:line="140" w:lineRule="exact"/>
              <w:ind w:left="220" w:firstLine="0"/>
              <w:rPr>
                <w:sz w:val="20"/>
                <w:szCs w:val="20"/>
              </w:rPr>
            </w:pPr>
            <w:r w:rsidRPr="00F24378">
              <w:rPr>
                <w:rStyle w:val="CuerpodeltextoCourierNew"/>
                <w:color w:val="auto"/>
                <w:sz w:val="20"/>
                <w:szCs w:val="20"/>
                <w:lang w:eastAsia="es-ES_tradnl"/>
              </w:rPr>
              <w:t>&gt;</w:t>
            </w:r>
          </w:p>
        </w:tc>
        <w:tc>
          <w:tcPr>
            <w:tcW w:w="6237" w:type="dxa"/>
            <w:shd w:val="clear" w:color="auto" w:fill="FFFFFF"/>
            <w:vAlign w:val="center"/>
          </w:tcPr>
          <w:p w14:paraId="04849295" w14:textId="104B31FE" w:rsidR="00AB6495" w:rsidRPr="00F24378" w:rsidRDefault="00AB6495" w:rsidP="00AB6495">
            <w:pPr>
              <w:pStyle w:val="Cuerpodeltexto1"/>
              <w:shd w:val="clear" w:color="auto" w:fill="auto"/>
              <w:tabs>
                <w:tab w:val="left" w:pos="197"/>
              </w:tabs>
              <w:spacing w:after="0" w:line="190" w:lineRule="exact"/>
              <w:ind w:left="197" w:firstLine="0"/>
            </w:pPr>
            <w:r w:rsidRPr="00F24378">
              <w:rPr>
                <w:rStyle w:val="Cuerpodeltexto91"/>
                <w:color w:val="auto"/>
                <w:lang w:eastAsia="es-ES_tradnl"/>
              </w:rPr>
              <w:t>Mayor</w:t>
            </w:r>
            <w:r w:rsidR="00F24378">
              <w:rPr>
                <w:rStyle w:val="Cuerpodeltexto91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1"/>
                <w:color w:val="auto"/>
                <w:lang w:eastAsia="es-ES_tradnl"/>
              </w:rPr>
              <w:t>que</w:t>
            </w:r>
          </w:p>
        </w:tc>
      </w:tr>
      <w:tr w:rsidR="00AB6495" w:rsidRPr="00F24378" w14:paraId="0CF913DB" w14:textId="77777777" w:rsidTr="006C0ECB">
        <w:trPr>
          <w:trHeight w:hRule="exact" w:val="302"/>
        </w:trPr>
        <w:tc>
          <w:tcPr>
            <w:tcW w:w="1560" w:type="dxa"/>
            <w:shd w:val="clear" w:color="auto" w:fill="FFFFFF"/>
            <w:vAlign w:val="center"/>
          </w:tcPr>
          <w:p w14:paraId="027AC7FD" w14:textId="77777777" w:rsidR="00AB6495" w:rsidRPr="00F24378" w:rsidRDefault="00AB6495" w:rsidP="00AB6495">
            <w:pPr>
              <w:pStyle w:val="Cuerpodeltexto1"/>
              <w:shd w:val="clear" w:color="auto" w:fill="auto"/>
              <w:spacing w:after="0" w:line="140" w:lineRule="exact"/>
              <w:ind w:left="220" w:firstLine="0"/>
              <w:rPr>
                <w:sz w:val="20"/>
                <w:szCs w:val="20"/>
              </w:rPr>
            </w:pPr>
            <w:r w:rsidRPr="00F24378">
              <w:rPr>
                <w:rStyle w:val="CuerpodeltextoCourierNew"/>
                <w:color w:val="auto"/>
                <w:sz w:val="20"/>
                <w:szCs w:val="20"/>
                <w:lang w:eastAsia="es-ES_tradnl"/>
              </w:rPr>
              <w:t>&lt;&gt;</w:t>
            </w:r>
          </w:p>
        </w:tc>
        <w:tc>
          <w:tcPr>
            <w:tcW w:w="6237" w:type="dxa"/>
            <w:shd w:val="clear" w:color="auto" w:fill="FFFFFF"/>
            <w:vAlign w:val="center"/>
          </w:tcPr>
          <w:p w14:paraId="3B56D368" w14:textId="65E7C335" w:rsidR="00AB6495" w:rsidRPr="00F24378" w:rsidRDefault="00AB6495" w:rsidP="00AB6495">
            <w:pPr>
              <w:pStyle w:val="Cuerpodeltexto1"/>
              <w:shd w:val="clear" w:color="auto" w:fill="auto"/>
              <w:tabs>
                <w:tab w:val="left" w:pos="197"/>
              </w:tabs>
              <w:spacing w:after="0" w:line="190" w:lineRule="exact"/>
              <w:ind w:left="197" w:firstLine="0"/>
            </w:pPr>
            <w:r w:rsidRPr="00F24378">
              <w:rPr>
                <w:rStyle w:val="Cuerpodeltexto91"/>
                <w:color w:val="auto"/>
                <w:lang w:eastAsia="es-ES_tradnl"/>
              </w:rPr>
              <w:t>Distinto</w:t>
            </w:r>
            <w:r w:rsidR="00F24378">
              <w:rPr>
                <w:rStyle w:val="Cuerpodeltexto91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1"/>
                <w:color w:val="auto"/>
                <w:lang w:eastAsia="es-ES_tradnl"/>
              </w:rPr>
              <w:t>de</w:t>
            </w:r>
          </w:p>
        </w:tc>
      </w:tr>
      <w:tr w:rsidR="00AB6495" w:rsidRPr="00F24378" w14:paraId="0E2D49A4" w14:textId="77777777" w:rsidTr="006C0ECB">
        <w:trPr>
          <w:trHeight w:hRule="exact" w:val="298"/>
        </w:trPr>
        <w:tc>
          <w:tcPr>
            <w:tcW w:w="1560" w:type="dxa"/>
            <w:shd w:val="clear" w:color="auto" w:fill="FFFFFF"/>
            <w:vAlign w:val="center"/>
          </w:tcPr>
          <w:p w14:paraId="4A7B5F39" w14:textId="77777777" w:rsidR="00AB6495" w:rsidRPr="00F24378" w:rsidRDefault="00AB6495" w:rsidP="00AB6495">
            <w:pPr>
              <w:pStyle w:val="Cuerpodeltexto1"/>
              <w:shd w:val="clear" w:color="auto" w:fill="auto"/>
              <w:spacing w:after="0" w:line="140" w:lineRule="exact"/>
              <w:ind w:left="220" w:firstLine="0"/>
              <w:rPr>
                <w:sz w:val="20"/>
                <w:szCs w:val="20"/>
              </w:rPr>
            </w:pPr>
            <w:r w:rsidRPr="00F24378">
              <w:rPr>
                <w:rStyle w:val="CuerpodeltextoCourierNew"/>
                <w:color w:val="auto"/>
                <w:sz w:val="20"/>
                <w:szCs w:val="20"/>
                <w:lang w:eastAsia="es-ES_tradnl"/>
              </w:rPr>
              <w:t>&lt;=</w:t>
            </w:r>
          </w:p>
        </w:tc>
        <w:tc>
          <w:tcPr>
            <w:tcW w:w="6237" w:type="dxa"/>
            <w:shd w:val="clear" w:color="auto" w:fill="FFFFFF"/>
            <w:vAlign w:val="center"/>
          </w:tcPr>
          <w:p w14:paraId="7A00DD0E" w14:textId="01CAB596" w:rsidR="00AB6495" w:rsidRPr="00F24378" w:rsidRDefault="00AB6495" w:rsidP="00AB6495">
            <w:pPr>
              <w:pStyle w:val="Cuerpodeltexto1"/>
              <w:shd w:val="clear" w:color="auto" w:fill="auto"/>
              <w:tabs>
                <w:tab w:val="left" w:pos="197"/>
              </w:tabs>
              <w:spacing w:after="0" w:line="190" w:lineRule="exact"/>
              <w:ind w:left="197" w:firstLine="0"/>
            </w:pPr>
            <w:r w:rsidRPr="00F24378">
              <w:rPr>
                <w:rStyle w:val="Cuerpodeltexto91"/>
                <w:color w:val="auto"/>
                <w:lang w:eastAsia="es-ES_tradnl"/>
              </w:rPr>
              <w:t>Menor</w:t>
            </w:r>
            <w:r w:rsidR="00F24378">
              <w:rPr>
                <w:rStyle w:val="Cuerpodeltexto91"/>
                <w:color w:val="auto"/>
                <w:lang w:eastAsia="es-ES_tradnl"/>
              </w:rPr>
              <w:t xml:space="preserve"> </w:t>
            </w:r>
            <w:r w:rsidR="002144D1" w:rsidRPr="00F24378">
              <w:rPr>
                <w:rStyle w:val="Cuerpodeltexto91"/>
                <w:color w:val="auto"/>
                <w:lang w:eastAsia="es-ES_tradnl"/>
              </w:rPr>
              <w:t>o</w:t>
            </w:r>
            <w:r w:rsidR="00F24378">
              <w:rPr>
                <w:rStyle w:val="Cuerpodeltexto91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1"/>
                <w:color w:val="auto"/>
                <w:lang w:eastAsia="es-ES_tradnl"/>
              </w:rPr>
              <w:t>Igual</w:t>
            </w:r>
            <w:r w:rsidR="00F24378">
              <w:rPr>
                <w:rStyle w:val="Cuerpodeltexto91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1"/>
                <w:color w:val="auto"/>
                <w:lang w:eastAsia="es-ES_tradnl"/>
              </w:rPr>
              <w:t>que</w:t>
            </w:r>
          </w:p>
        </w:tc>
      </w:tr>
      <w:tr w:rsidR="00AB6495" w:rsidRPr="00F24378" w14:paraId="2C51B845" w14:textId="77777777" w:rsidTr="006C0ECB">
        <w:trPr>
          <w:trHeight w:hRule="exact" w:val="312"/>
        </w:trPr>
        <w:tc>
          <w:tcPr>
            <w:tcW w:w="1560" w:type="dxa"/>
            <w:shd w:val="clear" w:color="auto" w:fill="FFFFFF"/>
            <w:vAlign w:val="center"/>
          </w:tcPr>
          <w:p w14:paraId="7A6ECD40" w14:textId="77777777" w:rsidR="00AB6495" w:rsidRPr="00F24378" w:rsidRDefault="00AB6495" w:rsidP="00AB6495">
            <w:pPr>
              <w:pStyle w:val="Cuerpodeltexto1"/>
              <w:shd w:val="clear" w:color="auto" w:fill="auto"/>
              <w:spacing w:after="0" w:line="140" w:lineRule="exact"/>
              <w:ind w:left="220" w:firstLine="0"/>
              <w:rPr>
                <w:sz w:val="20"/>
                <w:szCs w:val="20"/>
              </w:rPr>
            </w:pPr>
            <w:r w:rsidRPr="00F24378">
              <w:rPr>
                <w:rStyle w:val="CuerpodeltextoCourierNew"/>
                <w:color w:val="auto"/>
                <w:sz w:val="20"/>
                <w:szCs w:val="20"/>
                <w:lang w:eastAsia="es-ES_tradnl"/>
              </w:rPr>
              <w:t>&gt;=</w:t>
            </w:r>
          </w:p>
        </w:tc>
        <w:tc>
          <w:tcPr>
            <w:tcW w:w="6237" w:type="dxa"/>
            <w:shd w:val="clear" w:color="auto" w:fill="FFFFFF"/>
            <w:vAlign w:val="center"/>
          </w:tcPr>
          <w:p w14:paraId="07C504B1" w14:textId="48EF4319" w:rsidR="00AB6495" w:rsidRPr="00F24378" w:rsidRDefault="00AB6495" w:rsidP="00AB6495">
            <w:pPr>
              <w:pStyle w:val="Cuerpodeltexto1"/>
              <w:shd w:val="clear" w:color="auto" w:fill="auto"/>
              <w:tabs>
                <w:tab w:val="left" w:pos="197"/>
              </w:tabs>
              <w:spacing w:after="0" w:line="190" w:lineRule="exact"/>
              <w:ind w:left="197" w:firstLine="0"/>
            </w:pPr>
            <w:r w:rsidRPr="00F24378">
              <w:rPr>
                <w:rStyle w:val="Cuerpodeltexto91"/>
                <w:color w:val="auto"/>
                <w:lang w:eastAsia="es-ES_tradnl"/>
              </w:rPr>
              <w:t>Mayor</w:t>
            </w:r>
            <w:r w:rsidR="00F24378">
              <w:rPr>
                <w:rStyle w:val="Cuerpodeltexto91"/>
                <w:color w:val="auto"/>
                <w:lang w:eastAsia="es-ES_tradnl"/>
              </w:rPr>
              <w:t xml:space="preserve"> </w:t>
            </w:r>
            <w:r w:rsidR="002144D1" w:rsidRPr="00F24378">
              <w:rPr>
                <w:rStyle w:val="Cuerpodeltexto91"/>
                <w:color w:val="auto"/>
                <w:lang w:eastAsia="es-ES_tradnl"/>
              </w:rPr>
              <w:t>o</w:t>
            </w:r>
            <w:r w:rsidR="00F24378">
              <w:rPr>
                <w:rStyle w:val="Cuerpodeltexto91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1"/>
                <w:color w:val="auto"/>
                <w:lang w:eastAsia="es-ES_tradnl"/>
              </w:rPr>
              <w:t>Igual</w:t>
            </w:r>
            <w:r w:rsidR="00F24378">
              <w:rPr>
                <w:rStyle w:val="Cuerpodeltexto91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1"/>
                <w:color w:val="auto"/>
                <w:lang w:eastAsia="es-ES_tradnl"/>
              </w:rPr>
              <w:t>que</w:t>
            </w:r>
          </w:p>
        </w:tc>
      </w:tr>
      <w:tr w:rsidR="00AB6495" w:rsidRPr="00F24378" w14:paraId="6049F4DF" w14:textId="77777777" w:rsidTr="006C0ECB">
        <w:trPr>
          <w:trHeight w:hRule="exact" w:val="298"/>
        </w:trPr>
        <w:tc>
          <w:tcPr>
            <w:tcW w:w="1560" w:type="dxa"/>
            <w:shd w:val="clear" w:color="auto" w:fill="FFFFFF"/>
            <w:vAlign w:val="center"/>
          </w:tcPr>
          <w:p w14:paraId="5616EADC" w14:textId="77777777" w:rsidR="00AB6495" w:rsidRPr="00F24378" w:rsidRDefault="00AB6495" w:rsidP="00AB6495">
            <w:pPr>
              <w:pStyle w:val="Cuerpodeltexto1"/>
              <w:shd w:val="clear" w:color="auto" w:fill="auto"/>
              <w:spacing w:after="0" w:line="140" w:lineRule="exact"/>
              <w:ind w:left="220" w:firstLine="0"/>
              <w:rPr>
                <w:sz w:val="20"/>
                <w:szCs w:val="20"/>
              </w:rPr>
            </w:pPr>
            <w:r w:rsidRPr="00F24378">
              <w:rPr>
                <w:rStyle w:val="CuerpodeltextoCourierNew"/>
                <w:color w:val="auto"/>
                <w:sz w:val="20"/>
                <w:szCs w:val="20"/>
                <w:lang w:eastAsia="es-ES_tradnl"/>
              </w:rPr>
              <w:t>=</w:t>
            </w:r>
          </w:p>
        </w:tc>
        <w:tc>
          <w:tcPr>
            <w:tcW w:w="6237" w:type="dxa"/>
            <w:shd w:val="clear" w:color="auto" w:fill="FFFFFF"/>
            <w:vAlign w:val="center"/>
          </w:tcPr>
          <w:p w14:paraId="483CD1D0" w14:textId="71E426CC" w:rsidR="00AB6495" w:rsidRPr="00F24378" w:rsidRDefault="00AB6495" w:rsidP="00AB6495">
            <w:pPr>
              <w:pStyle w:val="Cuerpodeltexto1"/>
              <w:shd w:val="clear" w:color="auto" w:fill="auto"/>
              <w:tabs>
                <w:tab w:val="left" w:pos="197"/>
              </w:tabs>
              <w:spacing w:after="0" w:line="190" w:lineRule="exact"/>
              <w:ind w:left="197" w:firstLine="0"/>
            </w:pPr>
            <w:r w:rsidRPr="00F24378">
              <w:rPr>
                <w:rStyle w:val="Cuerpodeltexto91"/>
                <w:color w:val="auto"/>
                <w:lang w:eastAsia="es-ES_tradnl"/>
              </w:rPr>
              <w:t>Igual</w:t>
            </w:r>
            <w:r w:rsidR="00F24378">
              <w:rPr>
                <w:rStyle w:val="Cuerpodeltexto91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1"/>
                <w:color w:val="auto"/>
                <w:lang w:eastAsia="es-ES_tradnl"/>
              </w:rPr>
              <w:t>que</w:t>
            </w:r>
          </w:p>
        </w:tc>
      </w:tr>
      <w:tr w:rsidR="00AB6495" w:rsidRPr="00F24378" w14:paraId="08BAC64F" w14:textId="77777777" w:rsidTr="006C0ECB">
        <w:trPr>
          <w:trHeight w:hRule="exact" w:val="556"/>
        </w:trPr>
        <w:tc>
          <w:tcPr>
            <w:tcW w:w="1560" w:type="dxa"/>
            <w:shd w:val="clear" w:color="auto" w:fill="FFFFFF"/>
            <w:vAlign w:val="center"/>
          </w:tcPr>
          <w:p w14:paraId="104406D3" w14:textId="77777777" w:rsidR="00AB6495" w:rsidRPr="00F24378" w:rsidRDefault="00AB6495" w:rsidP="00AB6495">
            <w:pPr>
              <w:pStyle w:val="Cuerpodeltexto1"/>
              <w:shd w:val="clear" w:color="auto" w:fill="auto"/>
              <w:spacing w:after="0" w:line="190" w:lineRule="exact"/>
              <w:ind w:left="220" w:firstLine="0"/>
              <w:rPr>
                <w:b/>
              </w:rPr>
            </w:pPr>
            <w:r w:rsidRPr="00F24378">
              <w:rPr>
                <w:rStyle w:val="Cuerpodeltexto91"/>
                <w:b/>
                <w:color w:val="auto"/>
                <w:lang w:eastAsia="es-ES_tradnl"/>
              </w:rPr>
              <w:t>BETWEEN</w:t>
            </w:r>
          </w:p>
        </w:tc>
        <w:tc>
          <w:tcPr>
            <w:tcW w:w="6237" w:type="dxa"/>
            <w:shd w:val="clear" w:color="auto" w:fill="FFFFFF"/>
            <w:vAlign w:val="center"/>
          </w:tcPr>
          <w:p w14:paraId="1CC69124" w14:textId="06591AFB" w:rsidR="00AB6495" w:rsidRPr="00F24378" w:rsidRDefault="00AB6495" w:rsidP="00AB6495">
            <w:pPr>
              <w:pStyle w:val="Cuerpodeltexto1"/>
              <w:shd w:val="clear" w:color="auto" w:fill="auto"/>
              <w:tabs>
                <w:tab w:val="left" w:pos="197"/>
              </w:tabs>
              <w:spacing w:after="0" w:line="190" w:lineRule="exact"/>
              <w:ind w:left="197" w:firstLine="0"/>
            </w:pPr>
            <w:r w:rsidRPr="00F24378">
              <w:rPr>
                <w:rStyle w:val="Cuerpodeltexto91"/>
                <w:color w:val="auto"/>
                <w:lang w:eastAsia="es-ES_tradnl"/>
              </w:rPr>
              <w:t>Utilizado</w:t>
            </w:r>
            <w:r w:rsidR="00F24378">
              <w:rPr>
                <w:rStyle w:val="Cuerpodeltexto91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1"/>
                <w:color w:val="auto"/>
                <w:lang w:eastAsia="es-ES_tradnl"/>
              </w:rPr>
              <w:t>para</w:t>
            </w:r>
            <w:r w:rsidR="00F24378">
              <w:rPr>
                <w:rStyle w:val="Cuerpodeltexto91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1"/>
                <w:color w:val="auto"/>
                <w:lang w:eastAsia="es-ES_tradnl"/>
              </w:rPr>
              <w:t>espe</w:t>
            </w:r>
            <w:r w:rsidR="006C0ECB" w:rsidRPr="00F24378">
              <w:rPr>
                <w:rStyle w:val="Cuerpodeltexto91"/>
                <w:color w:val="auto"/>
                <w:lang w:eastAsia="es-ES_tradnl"/>
              </w:rPr>
              <w:t>cificar</w:t>
            </w:r>
            <w:r w:rsidR="00F24378">
              <w:rPr>
                <w:rStyle w:val="Cuerpodeltexto91"/>
                <w:color w:val="auto"/>
                <w:lang w:eastAsia="es-ES_tradnl"/>
              </w:rPr>
              <w:t xml:space="preserve"> </w:t>
            </w:r>
            <w:r w:rsidR="006C0ECB" w:rsidRPr="00F24378">
              <w:rPr>
                <w:rStyle w:val="Cuerpodeltexto91"/>
                <w:color w:val="auto"/>
                <w:lang w:eastAsia="es-ES_tradnl"/>
              </w:rPr>
              <w:t>un</w:t>
            </w:r>
            <w:r w:rsidR="00F24378">
              <w:rPr>
                <w:rStyle w:val="Cuerpodeltexto91"/>
                <w:color w:val="auto"/>
                <w:lang w:eastAsia="es-ES_tradnl"/>
              </w:rPr>
              <w:t xml:space="preserve"> </w:t>
            </w:r>
            <w:r w:rsidR="006C0ECB" w:rsidRPr="00F24378">
              <w:rPr>
                <w:rStyle w:val="Cuerpodeltexto91"/>
                <w:color w:val="auto"/>
                <w:lang w:eastAsia="es-ES_tradnl"/>
              </w:rPr>
              <w:t>intervalo</w:t>
            </w:r>
            <w:r w:rsidR="00F24378">
              <w:rPr>
                <w:rStyle w:val="Cuerpodeltexto91"/>
                <w:color w:val="auto"/>
                <w:lang w:eastAsia="es-ES_tradnl"/>
              </w:rPr>
              <w:t xml:space="preserve"> </w:t>
            </w:r>
            <w:r w:rsidR="006C0ECB" w:rsidRPr="00F24378">
              <w:rPr>
                <w:rStyle w:val="Cuerpodeltexto91"/>
                <w:color w:val="auto"/>
                <w:lang w:eastAsia="es-ES_tradnl"/>
              </w:rPr>
              <w:t>de</w:t>
            </w:r>
            <w:r w:rsidR="00F24378">
              <w:rPr>
                <w:rStyle w:val="Cuerpodeltexto91"/>
                <w:color w:val="auto"/>
                <w:lang w:eastAsia="es-ES_tradnl"/>
              </w:rPr>
              <w:t xml:space="preserve"> </w:t>
            </w:r>
            <w:r w:rsidR="006C0ECB" w:rsidRPr="00F24378">
              <w:rPr>
                <w:rStyle w:val="Cuerpodeltexto91"/>
                <w:color w:val="auto"/>
                <w:lang w:eastAsia="es-ES_tradnl"/>
              </w:rPr>
              <w:t>valores</w:t>
            </w:r>
            <w:r w:rsidR="00F24378">
              <w:rPr>
                <w:rStyle w:val="Cuerpodeltexto91"/>
                <w:color w:val="auto"/>
                <w:lang w:eastAsia="es-ES_tradnl"/>
              </w:rPr>
              <w:t xml:space="preserve"> </w:t>
            </w:r>
            <w:r w:rsidR="006C0ECB" w:rsidRPr="00F24378">
              <w:rPr>
                <w:rStyle w:val="Cuerpodeltexto91"/>
                <w:color w:val="auto"/>
                <w:lang w:eastAsia="es-ES_tradnl"/>
              </w:rPr>
              <w:t>(incluye</w:t>
            </w:r>
            <w:r w:rsidR="00F24378">
              <w:rPr>
                <w:rStyle w:val="Cuerpodeltexto91"/>
                <w:color w:val="auto"/>
                <w:lang w:eastAsia="es-ES_tradnl"/>
              </w:rPr>
              <w:t xml:space="preserve"> </w:t>
            </w:r>
            <w:r w:rsidR="006C0ECB" w:rsidRPr="00F24378">
              <w:rPr>
                <w:rStyle w:val="Cuerpodeltexto91"/>
                <w:color w:val="auto"/>
                <w:lang w:eastAsia="es-ES_tradnl"/>
              </w:rPr>
              <w:t>los</w:t>
            </w:r>
            <w:r w:rsidR="00F24378">
              <w:rPr>
                <w:rStyle w:val="Cuerpodeltexto91"/>
                <w:color w:val="auto"/>
                <w:lang w:eastAsia="es-ES_tradnl"/>
              </w:rPr>
              <w:t xml:space="preserve"> </w:t>
            </w:r>
            <w:r w:rsidR="006C0ECB" w:rsidRPr="00F24378">
              <w:rPr>
                <w:rStyle w:val="Cuerpodeltexto91"/>
                <w:color w:val="auto"/>
                <w:lang w:eastAsia="es-ES_tradnl"/>
              </w:rPr>
              <w:t>extremos)</w:t>
            </w:r>
          </w:p>
        </w:tc>
      </w:tr>
      <w:tr w:rsidR="00AB6495" w:rsidRPr="00F24378" w14:paraId="715431AF" w14:textId="77777777" w:rsidTr="006C0ECB">
        <w:trPr>
          <w:trHeight w:hRule="exact" w:val="706"/>
        </w:trPr>
        <w:tc>
          <w:tcPr>
            <w:tcW w:w="1560" w:type="dxa"/>
            <w:shd w:val="clear" w:color="auto" w:fill="FFFFFF"/>
            <w:vAlign w:val="center"/>
          </w:tcPr>
          <w:p w14:paraId="005668F8" w14:textId="77777777" w:rsidR="00AB6495" w:rsidRPr="00F24378" w:rsidRDefault="00AB6495" w:rsidP="00AB6495">
            <w:pPr>
              <w:pStyle w:val="Cuerpodeltexto1"/>
              <w:shd w:val="clear" w:color="auto" w:fill="auto"/>
              <w:spacing w:after="0" w:line="190" w:lineRule="exact"/>
              <w:ind w:left="220" w:firstLine="0"/>
              <w:rPr>
                <w:b/>
              </w:rPr>
            </w:pPr>
            <w:r w:rsidRPr="00F24378">
              <w:rPr>
                <w:rStyle w:val="Cuerpodeltexto91"/>
                <w:b/>
                <w:color w:val="auto"/>
                <w:lang w:eastAsia="es-ES_tradnl"/>
              </w:rPr>
              <w:t>LIKE</w:t>
            </w:r>
          </w:p>
        </w:tc>
        <w:tc>
          <w:tcPr>
            <w:tcW w:w="6237" w:type="dxa"/>
            <w:shd w:val="clear" w:color="auto" w:fill="FFFFFF"/>
            <w:vAlign w:val="center"/>
          </w:tcPr>
          <w:p w14:paraId="0E05A247" w14:textId="6682F786" w:rsidR="00AB6495" w:rsidRPr="00F24378" w:rsidRDefault="00AB6495" w:rsidP="006C0ECB">
            <w:pPr>
              <w:pStyle w:val="Cuerpodeltexto1"/>
              <w:shd w:val="clear" w:color="auto" w:fill="auto"/>
              <w:tabs>
                <w:tab w:val="left" w:pos="197"/>
              </w:tabs>
              <w:spacing w:after="0" w:line="190" w:lineRule="exact"/>
              <w:ind w:left="197" w:firstLine="0"/>
              <w:rPr>
                <w:rStyle w:val="Cuerpodeltexto91"/>
                <w:color w:val="auto"/>
                <w:lang w:eastAsia="es-ES_tradnl"/>
              </w:rPr>
            </w:pPr>
            <w:r w:rsidRPr="00F24378">
              <w:rPr>
                <w:rStyle w:val="Cuerpodeltexto91"/>
                <w:color w:val="auto"/>
                <w:lang w:eastAsia="es-ES_tradnl"/>
              </w:rPr>
              <w:t>Utilizado</w:t>
            </w:r>
            <w:r w:rsidR="00F24378">
              <w:rPr>
                <w:rStyle w:val="Cuerpodeltexto91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1"/>
                <w:color w:val="auto"/>
                <w:lang w:eastAsia="es-ES_tradnl"/>
              </w:rPr>
              <w:t>en</w:t>
            </w:r>
            <w:r w:rsidR="00F24378">
              <w:rPr>
                <w:rStyle w:val="Cuerpodeltexto91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1"/>
                <w:color w:val="auto"/>
                <w:lang w:eastAsia="es-ES_tradnl"/>
              </w:rPr>
              <w:t>la</w:t>
            </w:r>
            <w:r w:rsidR="00F24378">
              <w:rPr>
                <w:rStyle w:val="Cuerpodeltexto91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1"/>
                <w:color w:val="auto"/>
                <w:lang w:eastAsia="es-ES_tradnl"/>
              </w:rPr>
              <w:t>comparación</w:t>
            </w:r>
            <w:r w:rsidR="00F24378">
              <w:rPr>
                <w:rStyle w:val="Cuerpodeltexto91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1"/>
                <w:color w:val="auto"/>
                <w:lang w:eastAsia="es-ES_tradnl"/>
              </w:rPr>
              <w:t>de</w:t>
            </w:r>
            <w:r w:rsidR="00F24378">
              <w:rPr>
                <w:rStyle w:val="Cuerpodeltexto91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1"/>
                <w:color w:val="auto"/>
                <w:lang w:eastAsia="es-ES_tradnl"/>
              </w:rPr>
              <w:t>un</w:t>
            </w:r>
            <w:r w:rsidR="00F24378">
              <w:rPr>
                <w:rStyle w:val="Cuerpodeltexto91"/>
                <w:color w:val="auto"/>
                <w:lang w:eastAsia="es-ES_tradnl"/>
              </w:rPr>
              <w:t xml:space="preserve"> </w:t>
            </w:r>
            <w:r w:rsidR="006C0ECB" w:rsidRPr="00F24378">
              <w:rPr>
                <w:rStyle w:val="Cuerpodeltexto91"/>
                <w:color w:val="auto"/>
                <w:lang w:eastAsia="es-ES_tradnl"/>
              </w:rPr>
              <w:t>patrón</w:t>
            </w:r>
            <w:r w:rsidR="00F24378">
              <w:rPr>
                <w:rStyle w:val="Cuerpodeltexto91"/>
                <w:color w:val="auto"/>
                <w:lang w:eastAsia="es-ES_tradnl"/>
              </w:rPr>
              <w:t xml:space="preserve"> </w:t>
            </w:r>
            <w:r w:rsidR="006C0ECB" w:rsidRPr="00F24378">
              <w:rPr>
                <w:rStyle w:val="Cuerpodeltexto91"/>
                <w:color w:val="auto"/>
                <w:lang w:eastAsia="es-ES_tradnl"/>
              </w:rPr>
              <w:t>que</w:t>
            </w:r>
            <w:r w:rsidR="00F24378">
              <w:rPr>
                <w:rStyle w:val="Cuerpodeltexto91"/>
                <w:color w:val="auto"/>
                <w:lang w:eastAsia="es-ES_tradnl"/>
              </w:rPr>
              <w:t xml:space="preserve"> </w:t>
            </w:r>
            <w:r w:rsidR="006C0ECB" w:rsidRPr="00F24378">
              <w:rPr>
                <w:rStyle w:val="Cuerpodeltexto91"/>
                <w:color w:val="auto"/>
                <w:lang w:eastAsia="es-ES_tradnl"/>
              </w:rPr>
              <w:t>usa</w:t>
            </w:r>
            <w:r w:rsidR="00F24378">
              <w:rPr>
                <w:rStyle w:val="Cuerpodeltexto91"/>
                <w:color w:val="auto"/>
                <w:lang w:eastAsia="es-ES_tradnl"/>
              </w:rPr>
              <w:t xml:space="preserve"> </w:t>
            </w:r>
            <w:r w:rsidR="006C0ECB" w:rsidRPr="00F24378">
              <w:rPr>
                <w:rStyle w:val="Cuerpodeltexto91"/>
                <w:color w:val="auto"/>
                <w:lang w:eastAsia="es-ES_tradnl"/>
              </w:rPr>
              <w:t>comodines:</w:t>
            </w:r>
            <w:r w:rsidR="00F24378">
              <w:rPr>
                <w:rStyle w:val="Cuerpodeltexto91"/>
                <w:color w:val="auto"/>
                <w:lang w:eastAsia="es-ES_tradnl"/>
              </w:rPr>
              <w:t xml:space="preserve"> </w:t>
            </w:r>
            <w:r w:rsidR="006C0ECB" w:rsidRPr="00F24378">
              <w:rPr>
                <w:rStyle w:val="Cuerpodeltexto91"/>
                <w:color w:val="auto"/>
                <w:lang w:eastAsia="es-ES_tradnl"/>
              </w:rPr>
              <w:t>%</w:t>
            </w:r>
            <w:r w:rsidR="00660976" w:rsidRPr="00F24378">
              <w:rPr>
                <w:rStyle w:val="Cuerpodeltexto91"/>
                <w:color w:val="auto"/>
                <w:lang w:eastAsia="es-ES_tradnl"/>
              </w:rPr>
              <w:t>,</w:t>
            </w:r>
            <w:r w:rsidR="00F24378">
              <w:rPr>
                <w:rStyle w:val="Cuerpodeltexto91"/>
                <w:color w:val="auto"/>
                <w:lang w:eastAsia="es-ES_tradnl"/>
              </w:rPr>
              <w:t xml:space="preserve"> </w:t>
            </w:r>
            <w:r w:rsidR="00660976" w:rsidRPr="00F24378">
              <w:rPr>
                <w:rStyle w:val="Cuerpodeltexto91"/>
                <w:color w:val="auto"/>
                <w:lang w:eastAsia="es-ES_tradnl"/>
              </w:rPr>
              <w:t>_</w:t>
            </w:r>
          </w:p>
          <w:p w14:paraId="092F2968" w14:textId="14826F72" w:rsidR="006C0ECB" w:rsidRPr="00F24378" w:rsidRDefault="006C0ECB" w:rsidP="006C0ECB">
            <w:pPr>
              <w:pStyle w:val="Cuerpodeltexto1"/>
              <w:shd w:val="clear" w:color="auto" w:fill="auto"/>
              <w:tabs>
                <w:tab w:val="left" w:pos="197"/>
              </w:tabs>
              <w:spacing w:after="0" w:line="190" w:lineRule="exact"/>
              <w:ind w:left="197" w:firstLine="0"/>
            </w:pPr>
            <w:r w:rsidRPr="00F24378">
              <w:rPr>
                <w:rStyle w:val="Cuerpodeltexto91"/>
                <w:color w:val="auto"/>
                <w:lang w:eastAsia="es-ES_tradnl"/>
              </w:rPr>
              <w:t>Si</w:t>
            </w:r>
            <w:r w:rsidR="00F24378">
              <w:rPr>
                <w:rStyle w:val="Cuerpodeltexto91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1"/>
                <w:color w:val="auto"/>
                <w:lang w:eastAsia="es-ES_tradnl"/>
              </w:rPr>
              <w:t>no</w:t>
            </w:r>
            <w:r w:rsidR="00F24378">
              <w:rPr>
                <w:rStyle w:val="Cuerpodeltexto91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1"/>
                <w:color w:val="auto"/>
                <w:lang w:eastAsia="es-ES_tradnl"/>
              </w:rPr>
              <w:t>se</w:t>
            </w:r>
            <w:r w:rsidR="00F24378">
              <w:rPr>
                <w:rStyle w:val="Cuerpodeltexto91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1"/>
                <w:color w:val="auto"/>
                <w:lang w:eastAsia="es-ES_tradnl"/>
              </w:rPr>
              <w:t>usan</w:t>
            </w:r>
            <w:r w:rsidR="00F24378">
              <w:rPr>
                <w:rStyle w:val="Cuerpodeltexto91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1"/>
                <w:color w:val="auto"/>
                <w:lang w:eastAsia="es-ES_tradnl"/>
              </w:rPr>
              <w:t>comodines</w:t>
            </w:r>
            <w:r w:rsidR="00F24378">
              <w:rPr>
                <w:rStyle w:val="Cuerpodeltexto91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1"/>
                <w:color w:val="auto"/>
                <w:lang w:eastAsia="es-ES_tradnl"/>
              </w:rPr>
              <w:t>debe</w:t>
            </w:r>
            <w:r w:rsidR="00F24378">
              <w:rPr>
                <w:rStyle w:val="Cuerpodeltexto91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1"/>
                <w:color w:val="auto"/>
                <w:lang w:eastAsia="es-ES_tradnl"/>
              </w:rPr>
              <w:t>usarse</w:t>
            </w:r>
            <w:r w:rsidR="00F24378">
              <w:rPr>
                <w:rStyle w:val="Cuerpodeltexto91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1"/>
                <w:color w:val="auto"/>
                <w:lang w:eastAsia="es-ES_tradnl"/>
              </w:rPr>
              <w:t>=</w:t>
            </w:r>
            <w:r w:rsidR="00F24378">
              <w:rPr>
                <w:rStyle w:val="Cuerpodeltexto91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1"/>
                <w:color w:val="auto"/>
                <w:lang w:eastAsia="es-ES_tradnl"/>
              </w:rPr>
              <w:t>por</w:t>
            </w:r>
            <w:r w:rsidR="00F24378">
              <w:rPr>
                <w:rStyle w:val="Cuerpodeltexto91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1"/>
                <w:color w:val="auto"/>
                <w:lang w:eastAsia="es-ES_tradnl"/>
              </w:rPr>
              <w:t>ser</w:t>
            </w:r>
            <w:r w:rsidR="00F24378">
              <w:rPr>
                <w:rStyle w:val="Cuerpodeltexto91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1"/>
                <w:color w:val="auto"/>
                <w:lang w:eastAsia="es-ES_tradnl"/>
              </w:rPr>
              <w:t>más</w:t>
            </w:r>
            <w:r w:rsidR="00F24378">
              <w:rPr>
                <w:rStyle w:val="Cuerpodeltexto91"/>
                <w:color w:val="auto"/>
                <w:lang w:eastAsia="es-ES_tradnl"/>
              </w:rPr>
              <w:t xml:space="preserve"> </w:t>
            </w:r>
            <w:r w:rsidRPr="00F24378">
              <w:rPr>
                <w:rStyle w:val="Cuerpodeltexto91"/>
                <w:color w:val="auto"/>
                <w:lang w:eastAsia="es-ES_tradnl"/>
              </w:rPr>
              <w:t>eficiente</w:t>
            </w:r>
          </w:p>
        </w:tc>
      </w:tr>
      <w:tr w:rsidR="00AB6495" w:rsidRPr="00F24378" w14:paraId="003FC023" w14:textId="77777777" w:rsidTr="006C0ECB">
        <w:trPr>
          <w:trHeight w:hRule="exact" w:val="576"/>
        </w:trPr>
        <w:tc>
          <w:tcPr>
            <w:tcW w:w="1560" w:type="dxa"/>
            <w:shd w:val="clear" w:color="auto" w:fill="FFFFFF"/>
            <w:vAlign w:val="center"/>
          </w:tcPr>
          <w:p w14:paraId="4602EDBB" w14:textId="77777777" w:rsidR="00AB6495" w:rsidRPr="00F24378" w:rsidRDefault="00AB6495" w:rsidP="00AB6495">
            <w:pPr>
              <w:pStyle w:val="Cuerpodeltexto1"/>
              <w:shd w:val="clear" w:color="auto" w:fill="auto"/>
              <w:spacing w:after="0" w:line="190" w:lineRule="exact"/>
              <w:ind w:left="220" w:firstLine="0"/>
              <w:rPr>
                <w:b/>
              </w:rPr>
            </w:pPr>
            <w:r w:rsidRPr="00F24378">
              <w:rPr>
                <w:rStyle w:val="Cuerpodeltexto91"/>
                <w:b/>
                <w:color w:val="auto"/>
                <w:lang w:eastAsia="es-ES_tradnl"/>
              </w:rPr>
              <w:t>IN</w:t>
            </w:r>
          </w:p>
        </w:tc>
        <w:tc>
          <w:tcPr>
            <w:tcW w:w="6237" w:type="dxa"/>
            <w:shd w:val="clear" w:color="auto" w:fill="FFFFFF"/>
            <w:vAlign w:val="center"/>
          </w:tcPr>
          <w:p w14:paraId="79670535" w14:textId="7DB0B804" w:rsidR="00AB6495" w:rsidRPr="00F24378" w:rsidRDefault="00AB6495" w:rsidP="00713760">
            <w:pPr>
              <w:pStyle w:val="Cuerpodeltexto1"/>
              <w:shd w:val="clear" w:color="auto" w:fill="auto"/>
              <w:tabs>
                <w:tab w:val="left" w:pos="197"/>
              </w:tabs>
              <w:spacing w:after="0" w:line="190" w:lineRule="exact"/>
              <w:ind w:left="197" w:firstLine="0"/>
            </w:pPr>
            <w:r w:rsidRPr="00F24378">
              <w:rPr>
                <w:rStyle w:val="Cuerpodeltexto92"/>
                <w:lang w:eastAsia="es-ES_tradnl"/>
              </w:rPr>
              <w:t>Utilizado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para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Pr="00F24378">
              <w:rPr>
                <w:rStyle w:val="Cuerpodeltexto92"/>
                <w:lang w:eastAsia="es-ES_tradnl"/>
              </w:rPr>
              <w:t>especificar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="00713760" w:rsidRPr="00F24378">
              <w:rPr>
                <w:rStyle w:val="Cuerpodeltexto92"/>
                <w:lang w:eastAsia="es-ES_tradnl"/>
              </w:rPr>
              <w:t>varios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="00713760" w:rsidRPr="00F24378">
              <w:rPr>
                <w:rStyle w:val="Cuerpodeltexto92"/>
                <w:lang w:eastAsia="es-ES_tradnl"/>
              </w:rPr>
              <w:t>valores</w:t>
            </w:r>
            <w:r w:rsidR="00F24378">
              <w:rPr>
                <w:rStyle w:val="Cuerpodeltexto92"/>
                <w:lang w:eastAsia="es-ES_tradnl"/>
              </w:rPr>
              <w:t xml:space="preserve"> </w:t>
            </w:r>
            <w:r w:rsidR="00713760" w:rsidRPr="00F24378">
              <w:rPr>
                <w:rStyle w:val="Cuerpodeltexto92"/>
                <w:lang w:eastAsia="es-ES_tradnl"/>
              </w:rPr>
              <w:t>posibles.</w:t>
            </w:r>
          </w:p>
        </w:tc>
      </w:tr>
    </w:tbl>
    <w:p w14:paraId="28BAB830" w14:textId="77777777" w:rsidR="00AB6495" w:rsidRPr="00F24378" w:rsidRDefault="00AB6495" w:rsidP="00943428">
      <w:pPr>
        <w:pStyle w:val="Cuerpodeltexto51"/>
        <w:shd w:val="clear" w:color="auto" w:fill="auto"/>
        <w:spacing w:before="0" w:after="220"/>
        <w:ind w:left="20" w:right="220" w:firstLine="0"/>
        <w:jc w:val="left"/>
      </w:pPr>
    </w:p>
    <w:p w14:paraId="1E38C921" w14:textId="77777777" w:rsidR="00DD4E7C" w:rsidRPr="00F24378" w:rsidRDefault="00DD4E7C">
      <w:pPr>
        <w:spacing w:before="0" w:after="0"/>
        <w:ind w:left="0"/>
        <w:jc w:val="left"/>
        <w:rPr>
          <w:rFonts w:ascii="Arial" w:hAnsi="Arial" w:cs="Arial"/>
          <w:color w:val="000080"/>
          <w:sz w:val="32"/>
          <w:szCs w:val="36"/>
        </w:rPr>
      </w:pPr>
      <w:r w:rsidRPr="00F24378">
        <w:br w:type="page"/>
      </w:r>
    </w:p>
    <w:p w14:paraId="0388C7FD" w14:textId="64B27CC6" w:rsidR="00943428" w:rsidRPr="00F24378" w:rsidRDefault="00943428" w:rsidP="00187D96">
      <w:pPr>
        <w:pStyle w:val="Ttulo2"/>
      </w:pPr>
      <w:bookmarkStart w:id="30" w:name="_Toc149546765"/>
      <w:r w:rsidRPr="00F24378">
        <w:lastRenderedPageBreak/>
        <w:t>Operadores</w:t>
      </w:r>
      <w:r w:rsidR="00F24378">
        <w:t xml:space="preserve"> </w:t>
      </w:r>
      <w:r w:rsidRPr="00F24378">
        <w:t>Lógicos</w:t>
      </w:r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6"/>
        <w:gridCol w:w="3852"/>
      </w:tblGrid>
      <w:tr w:rsidR="00C6622D" w:rsidRPr="00F24378" w14:paraId="548DF7D0" w14:textId="77777777" w:rsidTr="00C6622D">
        <w:trPr>
          <w:trHeight w:hRule="exact" w:val="288"/>
        </w:trPr>
        <w:tc>
          <w:tcPr>
            <w:tcW w:w="1706" w:type="dxa"/>
            <w:shd w:val="clear" w:color="auto" w:fill="D9D9D9" w:themeFill="background1" w:themeFillShade="D9"/>
            <w:vAlign w:val="center"/>
          </w:tcPr>
          <w:p w14:paraId="316CF5F3" w14:textId="77777777" w:rsidR="00C6622D" w:rsidRPr="00F24378" w:rsidRDefault="00C6622D" w:rsidP="00EE1E1D">
            <w:pPr>
              <w:pStyle w:val="Cuerpodeltexto1"/>
              <w:shd w:val="clear" w:color="auto" w:fill="auto"/>
              <w:spacing w:after="0" w:line="190" w:lineRule="exact"/>
              <w:ind w:left="147" w:firstLine="0"/>
              <w:rPr>
                <w:b/>
              </w:rPr>
            </w:pPr>
            <w:r w:rsidRPr="00F24378">
              <w:rPr>
                <w:rStyle w:val="Cuerpodeltexto92"/>
                <w:b/>
                <w:color w:val="000000"/>
                <w:lang w:eastAsia="es-ES_tradnl"/>
              </w:rPr>
              <w:t>OPERADOR</w:t>
            </w:r>
          </w:p>
        </w:tc>
        <w:tc>
          <w:tcPr>
            <w:tcW w:w="3852" w:type="dxa"/>
            <w:shd w:val="clear" w:color="auto" w:fill="D9D9D9" w:themeFill="background1" w:themeFillShade="D9"/>
            <w:vAlign w:val="center"/>
          </w:tcPr>
          <w:p w14:paraId="3C24383B" w14:textId="77777777" w:rsidR="00C6622D" w:rsidRPr="00F24378" w:rsidRDefault="00C6622D" w:rsidP="003F2782">
            <w:pPr>
              <w:pStyle w:val="Cuerpodeltexto1"/>
              <w:shd w:val="clear" w:color="auto" w:fill="auto"/>
              <w:spacing w:after="0" w:line="190" w:lineRule="exact"/>
              <w:ind w:left="142" w:firstLine="0"/>
            </w:pPr>
            <w:r w:rsidRPr="00F24378">
              <w:rPr>
                <w:rStyle w:val="Cuerpodeltexto92"/>
                <w:color w:val="000000"/>
                <w:lang w:eastAsia="es-ES_tradnl"/>
              </w:rPr>
              <w:t>significado</w:t>
            </w:r>
          </w:p>
        </w:tc>
      </w:tr>
      <w:tr w:rsidR="0044070E" w:rsidRPr="00F24378" w14:paraId="606F1AB9" w14:textId="77777777" w:rsidTr="00D11D4D">
        <w:trPr>
          <w:trHeight w:hRule="exact" w:val="288"/>
        </w:trPr>
        <w:tc>
          <w:tcPr>
            <w:tcW w:w="1706" w:type="dxa"/>
            <w:shd w:val="clear" w:color="auto" w:fill="FFFFFF"/>
            <w:vAlign w:val="center"/>
          </w:tcPr>
          <w:p w14:paraId="6568D23C" w14:textId="2720552A" w:rsidR="0044070E" w:rsidRPr="00F24378" w:rsidRDefault="0044070E" w:rsidP="00410C62">
            <w:pPr>
              <w:pStyle w:val="Cuerpodeltexto1"/>
              <w:shd w:val="clear" w:color="auto" w:fill="auto"/>
              <w:spacing w:after="0" w:line="190" w:lineRule="exact"/>
              <w:ind w:left="147" w:firstLine="0"/>
              <w:rPr>
                <w:b/>
              </w:rPr>
            </w:pPr>
            <w:r w:rsidRPr="00F24378">
              <w:rPr>
                <w:rStyle w:val="Cuerpodeltexto92"/>
                <w:b/>
                <w:color w:val="000000"/>
                <w:lang w:eastAsia="es-ES_tradnl"/>
              </w:rPr>
              <w:t>AND,</w:t>
            </w:r>
            <w:r w:rsidR="00F24378">
              <w:rPr>
                <w:rStyle w:val="Cuerpodeltexto92"/>
                <w:b/>
                <w:color w:val="000000"/>
                <w:lang w:eastAsia="es-ES_tradnl"/>
              </w:rPr>
              <w:t xml:space="preserve"> </w:t>
            </w:r>
            <w:r w:rsidRPr="00F24378">
              <w:rPr>
                <w:rStyle w:val="Cuerpodeltexto92"/>
                <w:b/>
                <w:color w:val="000000"/>
                <w:lang w:eastAsia="es-ES_tradnl"/>
              </w:rPr>
              <w:t>&amp;&amp;</w:t>
            </w:r>
          </w:p>
        </w:tc>
        <w:tc>
          <w:tcPr>
            <w:tcW w:w="3852" w:type="dxa"/>
            <w:shd w:val="clear" w:color="auto" w:fill="FFFFFF"/>
            <w:vAlign w:val="center"/>
          </w:tcPr>
          <w:p w14:paraId="01562250" w14:textId="4A000641" w:rsidR="0044070E" w:rsidRPr="00F24378" w:rsidRDefault="00F24378" w:rsidP="003F2782">
            <w:pPr>
              <w:pStyle w:val="Cuerpodeltexto1"/>
              <w:shd w:val="clear" w:color="auto" w:fill="auto"/>
              <w:spacing w:after="0" w:line="190" w:lineRule="exact"/>
              <w:ind w:left="142" w:firstLine="0"/>
            </w:pPr>
            <w:r>
              <w:rPr>
                <w:rStyle w:val="Cuerpodeltexto92"/>
                <w:color w:val="000000"/>
                <w:lang w:eastAsia="es-ES_tradnl"/>
              </w:rPr>
              <w:t xml:space="preserve"> </w:t>
            </w:r>
            <w:r w:rsidR="0044070E" w:rsidRPr="00F24378">
              <w:rPr>
                <w:rStyle w:val="Cuerpodeltexto92"/>
                <w:color w:val="000000"/>
                <w:lang w:eastAsia="es-ES_tradnl"/>
              </w:rPr>
              <w:t>Y</w:t>
            </w:r>
          </w:p>
        </w:tc>
      </w:tr>
      <w:tr w:rsidR="0044070E" w:rsidRPr="00F24378" w14:paraId="6A6DB84E" w14:textId="77777777" w:rsidTr="00D11D4D">
        <w:trPr>
          <w:trHeight w:hRule="exact" w:val="288"/>
        </w:trPr>
        <w:tc>
          <w:tcPr>
            <w:tcW w:w="1706" w:type="dxa"/>
            <w:shd w:val="clear" w:color="auto" w:fill="FFFFFF"/>
            <w:vAlign w:val="center"/>
          </w:tcPr>
          <w:p w14:paraId="216105E0" w14:textId="6671B653" w:rsidR="0044070E" w:rsidRPr="00F24378" w:rsidRDefault="0044070E" w:rsidP="00D11D4D">
            <w:pPr>
              <w:pStyle w:val="Cuerpodeltexto1"/>
              <w:shd w:val="clear" w:color="auto" w:fill="auto"/>
              <w:spacing w:after="0" w:line="190" w:lineRule="exact"/>
              <w:ind w:left="200" w:firstLine="0"/>
              <w:rPr>
                <w:b/>
              </w:rPr>
            </w:pPr>
            <w:r w:rsidRPr="00F24378">
              <w:rPr>
                <w:rStyle w:val="Cuerpodeltexto92"/>
                <w:b/>
                <w:color w:val="000000"/>
                <w:lang w:eastAsia="es-ES_tradnl"/>
              </w:rPr>
              <w:t>OR,</w:t>
            </w:r>
            <w:r w:rsidR="00F24378">
              <w:rPr>
                <w:rStyle w:val="Cuerpodeltexto92"/>
                <w:b/>
                <w:color w:val="000000"/>
                <w:lang w:eastAsia="es-ES_tradnl"/>
              </w:rPr>
              <w:t xml:space="preserve"> </w:t>
            </w:r>
            <w:r w:rsidRPr="00F24378">
              <w:rPr>
                <w:rStyle w:val="Cuerpodeltexto92"/>
                <w:b/>
                <w:color w:val="000000"/>
                <w:lang w:eastAsia="es-ES_tradnl"/>
              </w:rPr>
              <w:t>||</w:t>
            </w:r>
          </w:p>
        </w:tc>
        <w:tc>
          <w:tcPr>
            <w:tcW w:w="3852" w:type="dxa"/>
            <w:shd w:val="clear" w:color="auto" w:fill="FFFFFF"/>
            <w:vAlign w:val="center"/>
          </w:tcPr>
          <w:p w14:paraId="222B1913" w14:textId="66648D51" w:rsidR="0044070E" w:rsidRPr="00F24378" w:rsidRDefault="00F24378" w:rsidP="003F2782">
            <w:pPr>
              <w:pStyle w:val="Cuerpodeltexto1"/>
              <w:shd w:val="clear" w:color="auto" w:fill="auto"/>
              <w:spacing w:after="0" w:line="190" w:lineRule="exact"/>
              <w:ind w:left="142" w:firstLine="0"/>
            </w:pPr>
            <w:r>
              <w:rPr>
                <w:rStyle w:val="Cuerpodeltexto92"/>
                <w:color w:val="000000"/>
                <w:lang w:eastAsia="es-ES_tradnl"/>
              </w:rPr>
              <w:t xml:space="preserve"> </w:t>
            </w:r>
            <w:r w:rsidR="0044070E" w:rsidRPr="00F24378">
              <w:rPr>
                <w:rStyle w:val="Cuerpodeltexto92"/>
                <w:color w:val="000000"/>
                <w:lang w:eastAsia="es-ES_tradnl"/>
              </w:rPr>
              <w:t>O</w:t>
            </w:r>
          </w:p>
        </w:tc>
      </w:tr>
      <w:tr w:rsidR="0044070E" w:rsidRPr="00F24378" w14:paraId="1090088B" w14:textId="77777777" w:rsidTr="00D11D4D">
        <w:trPr>
          <w:trHeight w:hRule="exact" w:val="312"/>
        </w:trPr>
        <w:tc>
          <w:tcPr>
            <w:tcW w:w="1706" w:type="dxa"/>
            <w:shd w:val="clear" w:color="auto" w:fill="FFFFFF"/>
            <w:vAlign w:val="center"/>
          </w:tcPr>
          <w:p w14:paraId="0E447057" w14:textId="77777777" w:rsidR="0044070E" w:rsidRPr="00F24378" w:rsidRDefault="0044070E" w:rsidP="00D11D4D">
            <w:pPr>
              <w:pStyle w:val="Cuerpodeltexto1"/>
              <w:shd w:val="clear" w:color="auto" w:fill="auto"/>
              <w:spacing w:after="0" w:line="190" w:lineRule="exact"/>
              <w:ind w:left="200" w:firstLine="0"/>
              <w:rPr>
                <w:b/>
              </w:rPr>
            </w:pPr>
            <w:r w:rsidRPr="00F24378">
              <w:rPr>
                <w:rStyle w:val="Cuerpodeltexto92"/>
                <w:b/>
                <w:color w:val="000000"/>
                <w:lang w:eastAsia="es-ES_tradnl"/>
              </w:rPr>
              <w:t>XOR</w:t>
            </w:r>
          </w:p>
        </w:tc>
        <w:tc>
          <w:tcPr>
            <w:tcW w:w="3852" w:type="dxa"/>
            <w:shd w:val="clear" w:color="auto" w:fill="FFFFFF"/>
            <w:vAlign w:val="center"/>
          </w:tcPr>
          <w:p w14:paraId="72967193" w14:textId="6352D74C" w:rsidR="0044070E" w:rsidRPr="00F24378" w:rsidRDefault="00F24378" w:rsidP="003F2782">
            <w:pPr>
              <w:pStyle w:val="Cuerpodeltexto1"/>
              <w:shd w:val="clear" w:color="auto" w:fill="auto"/>
              <w:spacing w:after="0" w:line="190" w:lineRule="exact"/>
              <w:ind w:left="142" w:firstLine="0"/>
            </w:pPr>
            <w:r>
              <w:rPr>
                <w:rStyle w:val="Cuerpodeltexto92"/>
                <w:color w:val="000000"/>
                <w:lang w:eastAsia="es-ES_tradnl"/>
              </w:rPr>
              <w:t xml:space="preserve"> </w:t>
            </w:r>
            <w:r w:rsidR="0044070E" w:rsidRPr="00F24378">
              <w:rPr>
                <w:rStyle w:val="Cuerpodeltexto92"/>
                <w:color w:val="000000"/>
                <w:lang w:eastAsia="es-ES_tradnl"/>
              </w:rPr>
              <w:t>XOR</w:t>
            </w:r>
            <w:r>
              <w:rPr>
                <w:rStyle w:val="Cuerpodeltexto92"/>
                <w:color w:val="000000"/>
                <w:lang w:eastAsia="es-ES_tradnl"/>
              </w:rPr>
              <w:t xml:space="preserve"> </w:t>
            </w:r>
            <w:r w:rsidR="0044070E" w:rsidRPr="00F24378">
              <w:rPr>
                <w:rStyle w:val="Cuerpodeltexto92"/>
                <w:color w:val="000000"/>
                <w:lang w:eastAsia="es-ES_tradnl"/>
              </w:rPr>
              <w:t>(OR</w:t>
            </w:r>
            <w:r>
              <w:rPr>
                <w:rStyle w:val="Cuerpodeltexto92"/>
                <w:color w:val="000000"/>
                <w:lang w:eastAsia="es-ES_tradnl"/>
              </w:rPr>
              <w:t xml:space="preserve"> </w:t>
            </w:r>
            <w:r w:rsidR="0044070E" w:rsidRPr="00F24378">
              <w:rPr>
                <w:rStyle w:val="Cuerpodeltexto92"/>
                <w:color w:val="000000"/>
                <w:lang w:eastAsia="es-ES_tradnl"/>
              </w:rPr>
              <w:t>EXCLUSIVO)</w:t>
            </w:r>
          </w:p>
        </w:tc>
      </w:tr>
      <w:tr w:rsidR="0044070E" w:rsidRPr="00F24378" w14:paraId="42661DC4" w14:textId="77777777" w:rsidTr="00D11D4D">
        <w:trPr>
          <w:trHeight w:hRule="exact" w:val="278"/>
        </w:trPr>
        <w:tc>
          <w:tcPr>
            <w:tcW w:w="1706" w:type="dxa"/>
            <w:shd w:val="clear" w:color="auto" w:fill="FFFFFF"/>
            <w:vAlign w:val="center"/>
          </w:tcPr>
          <w:p w14:paraId="00A484F5" w14:textId="77777777" w:rsidR="0044070E" w:rsidRPr="00F24378" w:rsidRDefault="0044070E" w:rsidP="00D11D4D">
            <w:pPr>
              <w:pStyle w:val="Cuerpodeltexto1"/>
              <w:shd w:val="clear" w:color="auto" w:fill="auto"/>
              <w:spacing w:after="0" w:line="190" w:lineRule="exact"/>
              <w:ind w:left="200" w:firstLine="0"/>
              <w:rPr>
                <w:b/>
              </w:rPr>
            </w:pPr>
            <w:r w:rsidRPr="00F24378">
              <w:rPr>
                <w:rStyle w:val="Cuerpodeltexto92"/>
                <w:b/>
                <w:color w:val="000000"/>
                <w:lang w:eastAsia="es-ES_tradnl"/>
              </w:rPr>
              <w:t>NOT</w:t>
            </w:r>
          </w:p>
        </w:tc>
        <w:tc>
          <w:tcPr>
            <w:tcW w:w="3852" w:type="dxa"/>
            <w:shd w:val="clear" w:color="auto" w:fill="FFFFFF"/>
            <w:vAlign w:val="center"/>
          </w:tcPr>
          <w:p w14:paraId="428D50EB" w14:textId="3AC3E472" w:rsidR="0044070E" w:rsidRPr="00F24378" w:rsidRDefault="00F24378" w:rsidP="003F2782">
            <w:pPr>
              <w:pStyle w:val="Cuerpodeltexto1"/>
              <w:shd w:val="clear" w:color="auto" w:fill="auto"/>
              <w:spacing w:after="0" w:line="190" w:lineRule="exact"/>
              <w:ind w:left="142" w:firstLine="0"/>
            </w:pPr>
            <w:r>
              <w:rPr>
                <w:rStyle w:val="Cuerpodeltexto92"/>
                <w:color w:val="000000"/>
                <w:lang w:eastAsia="es-ES_tradnl"/>
              </w:rPr>
              <w:t xml:space="preserve"> </w:t>
            </w:r>
            <w:r w:rsidR="0044070E" w:rsidRPr="00F24378">
              <w:rPr>
                <w:rStyle w:val="Cuerpodeltexto92"/>
                <w:color w:val="000000"/>
                <w:lang w:eastAsia="es-ES_tradnl"/>
              </w:rPr>
              <w:t>NO</w:t>
            </w:r>
            <w:r>
              <w:rPr>
                <w:rStyle w:val="Cuerpodeltexto92"/>
                <w:color w:val="000000"/>
                <w:lang w:eastAsia="es-ES_tradnl"/>
              </w:rPr>
              <w:t xml:space="preserve"> </w:t>
            </w:r>
            <w:r w:rsidR="0044070E" w:rsidRPr="00F24378">
              <w:rPr>
                <w:rStyle w:val="Cuerpodeltexto92"/>
                <w:color w:val="000000"/>
                <w:lang w:eastAsia="es-ES_tradnl"/>
              </w:rPr>
              <w:t>(INVIERTE</w:t>
            </w:r>
            <w:r>
              <w:rPr>
                <w:rStyle w:val="Cuerpodeltexto92"/>
                <w:color w:val="000000"/>
                <w:lang w:eastAsia="es-ES_tradnl"/>
              </w:rPr>
              <w:t xml:space="preserve"> </w:t>
            </w:r>
            <w:r w:rsidR="0044070E" w:rsidRPr="00F24378">
              <w:rPr>
                <w:rStyle w:val="Cuerpodeltexto92"/>
                <w:color w:val="000000"/>
                <w:lang w:eastAsia="es-ES_tradnl"/>
              </w:rPr>
              <w:t>EL</w:t>
            </w:r>
            <w:r>
              <w:rPr>
                <w:rStyle w:val="Cuerpodeltexto92"/>
                <w:color w:val="000000"/>
                <w:lang w:eastAsia="es-ES_tradnl"/>
              </w:rPr>
              <w:t xml:space="preserve"> </w:t>
            </w:r>
            <w:r w:rsidR="0044070E" w:rsidRPr="00F24378">
              <w:rPr>
                <w:rStyle w:val="Cuerpodeltexto92"/>
                <w:color w:val="000000"/>
                <w:lang w:eastAsia="es-ES_tradnl"/>
              </w:rPr>
              <w:t>VALOR</w:t>
            </w:r>
            <w:r>
              <w:rPr>
                <w:rStyle w:val="Cuerpodeltexto92"/>
                <w:color w:val="000000"/>
                <w:lang w:eastAsia="es-ES_tradnl"/>
              </w:rPr>
              <w:t xml:space="preserve"> </w:t>
            </w:r>
            <w:r w:rsidR="0044070E" w:rsidRPr="00F24378">
              <w:rPr>
                <w:rStyle w:val="Cuerpodeltexto92"/>
                <w:color w:val="000000"/>
                <w:lang w:eastAsia="es-ES_tradnl"/>
              </w:rPr>
              <w:t>LÓGICO)</w:t>
            </w:r>
          </w:p>
        </w:tc>
      </w:tr>
      <w:tr w:rsidR="00C6622D" w:rsidRPr="00F24378" w14:paraId="23FEF19A" w14:textId="77777777" w:rsidTr="00EE1E1D">
        <w:trPr>
          <w:trHeight w:hRule="exact" w:val="413"/>
        </w:trPr>
        <w:tc>
          <w:tcPr>
            <w:tcW w:w="1706" w:type="dxa"/>
            <w:shd w:val="clear" w:color="auto" w:fill="FFFFFF"/>
            <w:vAlign w:val="center"/>
          </w:tcPr>
          <w:p w14:paraId="6290B7B3" w14:textId="6798A5B1" w:rsidR="00C6622D" w:rsidRPr="00F24378" w:rsidRDefault="00C6622D" w:rsidP="00C6622D">
            <w:pPr>
              <w:pStyle w:val="Cuerpodeltexto1"/>
              <w:shd w:val="clear" w:color="auto" w:fill="auto"/>
              <w:spacing w:after="0" w:line="190" w:lineRule="exact"/>
              <w:ind w:left="200" w:firstLine="0"/>
              <w:rPr>
                <w:rStyle w:val="Cuerpodeltexto92"/>
                <w:b/>
                <w:color w:val="000000"/>
                <w:lang w:eastAsia="es-ES_tradnl"/>
              </w:rPr>
            </w:pPr>
            <w:r w:rsidRPr="00F24378">
              <w:rPr>
                <w:rStyle w:val="Cuerpodeltexto92"/>
                <w:b/>
                <w:color w:val="000000"/>
                <w:lang w:eastAsia="es-ES_tradnl"/>
              </w:rPr>
              <w:t>IS</w:t>
            </w:r>
            <w:r w:rsidR="00F24378">
              <w:rPr>
                <w:rStyle w:val="Cuerpodeltexto92"/>
                <w:b/>
                <w:color w:val="000000"/>
                <w:lang w:eastAsia="es-ES_tradnl"/>
              </w:rPr>
              <w:t xml:space="preserve"> </w:t>
            </w:r>
            <w:r w:rsidRPr="00F24378">
              <w:rPr>
                <w:rStyle w:val="Cuerpodeltexto92"/>
                <w:b/>
                <w:color w:val="000000"/>
                <w:lang w:eastAsia="es-ES_tradnl"/>
              </w:rPr>
              <w:t>NULL</w:t>
            </w:r>
            <w:r w:rsidR="00F24378">
              <w:rPr>
                <w:rStyle w:val="Cuerpodeltexto92"/>
                <w:b/>
                <w:color w:val="000000"/>
                <w:lang w:eastAsia="es-ES_tradnl"/>
              </w:rPr>
              <w:t xml:space="preserve"> </w:t>
            </w:r>
          </w:p>
        </w:tc>
        <w:tc>
          <w:tcPr>
            <w:tcW w:w="3852" w:type="dxa"/>
            <w:shd w:val="clear" w:color="auto" w:fill="FFFFFF"/>
            <w:vAlign w:val="center"/>
          </w:tcPr>
          <w:p w14:paraId="64E44383" w14:textId="4D7AE730" w:rsidR="00C6622D" w:rsidRPr="00F24378" w:rsidRDefault="00F24378" w:rsidP="003F2782">
            <w:pPr>
              <w:pStyle w:val="Cuerpodeltexto1"/>
              <w:shd w:val="clear" w:color="auto" w:fill="auto"/>
              <w:spacing w:after="0" w:line="190" w:lineRule="exact"/>
              <w:ind w:left="142" w:firstLine="0"/>
              <w:rPr>
                <w:rStyle w:val="Cuerpodeltexto92"/>
                <w:color w:val="000000"/>
                <w:lang w:eastAsia="es-ES_tradnl"/>
              </w:rPr>
            </w:pPr>
            <w:r>
              <w:rPr>
                <w:rStyle w:val="Cuerpodeltexto92"/>
                <w:color w:val="000000"/>
                <w:lang w:eastAsia="es-ES_tradnl"/>
              </w:rPr>
              <w:t xml:space="preserve"> </w:t>
            </w:r>
            <w:r w:rsidR="00C6622D" w:rsidRPr="00F24378">
              <w:rPr>
                <w:rStyle w:val="Cuerpodeltexto92"/>
                <w:color w:val="000000"/>
                <w:lang w:eastAsia="es-ES_tradnl"/>
              </w:rPr>
              <w:t>comprueba</w:t>
            </w:r>
            <w:r>
              <w:rPr>
                <w:rStyle w:val="Cuerpodeltexto92"/>
                <w:color w:val="000000"/>
                <w:lang w:eastAsia="es-ES_tradnl"/>
              </w:rPr>
              <w:t xml:space="preserve"> </w:t>
            </w:r>
            <w:r w:rsidR="00C6622D" w:rsidRPr="00F24378">
              <w:rPr>
                <w:rStyle w:val="Cuerpodeltexto92"/>
                <w:color w:val="000000"/>
                <w:lang w:eastAsia="es-ES_tradnl"/>
              </w:rPr>
              <w:t>si</w:t>
            </w:r>
            <w:r>
              <w:rPr>
                <w:rStyle w:val="Cuerpodeltexto92"/>
                <w:color w:val="000000"/>
                <w:lang w:eastAsia="es-ES_tradnl"/>
              </w:rPr>
              <w:t xml:space="preserve"> </w:t>
            </w:r>
            <w:r w:rsidR="00C6622D" w:rsidRPr="00F24378">
              <w:rPr>
                <w:rStyle w:val="Cuerpodeltexto92"/>
                <w:color w:val="000000"/>
                <w:lang w:eastAsia="es-ES_tradnl"/>
              </w:rPr>
              <w:t>es</w:t>
            </w:r>
            <w:r>
              <w:rPr>
                <w:rStyle w:val="Cuerpodeltexto92"/>
                <w:color w:val="000000"/>
                <w:lang w:eastAsia="es-ES_tradnl"/>
              </w:rPr>
              <w:t xml:space="preserve"> </w:t>
            </w:r>
            <w:r w:rsidR="00C6622D" w:rsidRPr="00F24378">
              <w:rPr>
                <w:rStyle w:val="Cuerpodeltexto92"/>
                <w:color w:val="000000"/>
                <w:lang w:eastAsia="es-ES_tradnl"/>
              </w:rPr>
              <w:t>NULL</w:t>
            </w:r>
          </w:p>
        </w:tc>
      </w:tr>
      <w:tr w:rsidR="0044070E" w:rsidRPr="00F24378" w14:paraId="13399C1A" w14:textId="77777777" w:rsidTr="00D11D4D">
        <w:trPr>
          <w:trHeight w:hRule="exact" w:val="413"/>
        </w:trPr>
        <w:tc>
          <w:tcPr>
            <w:tcW w:w="1706" w:type="dxa"/>
            <w:shd w:val="clear" w:color="auto" w:fill="FFFFFF"/>
            <w:vAlign w:val="center"/>
          </w:tcPr>
          <w:p w14:paraId="068761D6" w14:textId="696F1CFA" w:rsidR="0044070E" w:rsidRPr="00F24378" w:rsidRDefault="0044070E" w:rsidP="00D11D4D">
            <w:pPr>
              <w:pStyle w:val="Cuerpodeltexto1"/>
              <w:shd w:val="clear" w:color="auto" w:fill="auto"/>
              <w:spacing w:after="0" w:line="190" w:lineRule="exact"/>
              <w:ind w:left="200" w:firstLine="0"/>
              <w:rPr>
                <w:rStyle w:val="Cuerpodeltexto92"/>
                <w:b/>
                <w:color w:val="000000"/>
                <w:lang w:eastAsia="es-ES_tradnl"/>
              </w:rPr>
            </w:pPr>
            <w:r w:rsidRPr="00F24378">
              <w:rPr>
                <w:rStyle w:val="Cuerpodeltexto92"/>
                <w:b/>
                <w:color w:val="000000"/>
                <w:lang w:eastAsia="es-ES_tradnl"/>
              </w:rPr>
              <w:t>IS</w:t>
            </w:r>
            <w:r w:rsidR="00F24378">
              <w:rPr>
                <w:rStyle w:val="Cuerpodeltexto92"/>
                <w:b/>
                <w:color w:val="000000"/>
                <w:lang w:eastAsia="es-ES_tradnl"/>
              </w:rPr>
              <w:t xml:space="preserve"> </w:t>
            </w:r>
            <w:r w:rsidRPr="00F24378">
              <w:rPr>
                <w:rStyle w:val="Cuerpodeltexto92"/>
                <w:b/>
                <w:color w:val="000000"/>
                <w:lang w:eastAsia="es-ES_tradnl"/>
              </w:rPr>
              <w:t>NOT</w:t>
            </w:r>
            <w:r w:rsidR="00F24378">
              <w:rPr>
                <w:rStyle w:val="Cuerpodeltexto92"/>
                <w:b/>
                <w:color w:val="000000"/>
                <w:lang w:eastAsia="es-ES_tradnl"/>
              </w:rPr>
              <w:t xml:space="preserve"> </w:t>
            </w:r>
            <w:r w:rsidRPr="00F24378">
              <w:rPr>
                <w:rStyle w:val="Cuerpodeltexto92"/>
                <w:b/>
                <w:color w:val="000000"/>
                <w:lang w:eastAsia="es-ES_tradnl"/>
              </w:rPr>
              <w:t>NULL</w:t>
            </w:r>
          </w:p>
        </w:tc>
        <w:tc>
          <w:tcPr>
            <w:tcW w:w="3852" w:type="dxa"/>
            <w:shd w:val="clear" w:color="auto" w:fill="FFFFFF"/>
            <w:vAlign w:val="center"/>
          </w:tcPr>
          <w:p w14:paraId="12C10DC3" w14:textId="6F543F2A" w:rsidR="0044070E" w:rsidRPr="00F24378" w:rsidRDefault="00F24378" w:rsidP="003F2782">
            <w:pPr>
              <w:pStyle w:val="Cuerpodeltexto1"/>
              <w:shd w:val="clear" w:color="auto" w:fill="auto"/>
              <w:spacing w:after="0" w:line="190" w:lineRule="exact"/>
              <w:ind w:left="142" w:firstLine="0"/>
              <w:rPr>
                <w:rStyle w:val="Cuerpodeltexto92"/>
                <w:color w:val="000000"/>
                <w:lang w:eastAsia="es-ES_tradnl"/>
              </w:rPr>
            </w:pPr>
            <w:r>
              <w:rPr>
                <w:rStyle w:val="Cuerpodeltexto92"/>
                <w:color w:val="000000"/>
                <w:lang w:eastAsia="es-ES_tradnl"/>
              </w:rPr>
              <w:t xml:space="preserve"> </w:t>
            </w:r>
            <w:r w:rsidR="0044070E" w:rsidRPr="00F24378">
              <w:rPr>
                <w:rStyle w:val="Cuerpodeltexto92"/>
                <w:color w:val="000000"/>
                <w:lang w:eastAsia="es-ES_tradnl"/>
              </w:rPr>
              <w:t>comprueba</w:t>
            </w:r>
            <w:r>
              <w:rPr>
                <w:rStyle w:val="Cuerpodeltexto92"/>
                <w:color w:val="000000"/>
                <w:lang w:eastAsia="es-ES_tradnl"/>
              </w:rPr>
              <w:t xml:space="preserve"> </w:t>
            </w:r>
            <w:r w:rsidR="0044070E" w:rsidRPr="00F24378">
              <w:rPr>
                <w:rStyle w:val="Cuerpodeltexto92"/>
                <w:color w:val="000000"/>
                <w:lang w:eastAsia="es-ES_tradnl"/>
              </w:rPr>
              <w:t>si</w:t>
            </w:r>
            <w:r>
              <w:rPr>
                <w:rStyle w:val="Cuerpodeltexto92"/>
                <w:color w:val="000000"/>
                <w:lang w:eastAsia="es-ES_tradnl"/>
              </w:rPr>
              <w:t xml:space="preserve"> </w:t>
            </w:r>
            <w:r w:rsidR="00C6622D" w:rsidRPr="00F24378">
              <w:rPr>
                <w:rStyle w:val="Cuerpodeltexto92"/>
                <w:color w:val="000000"/>
                <w:lang w:eastAsia="es-ES_tradnl"/>
              </w:rPr>
              <w:t>NO</w:t>
            </w:r>
            <w:r>
              <w:rPr>
                <w:rStyle w:val="Cuerpodeltexto92"/>
                <w:color w:val="000000"/>
                <w:lang w:eastAsia="es-ES_tradnl"/>
              </w:rPr>
              <w:t xml:space="preserve"> </w:t>
            </w:r>
            <w:r w:rsidR="0044070E" w:rsidRPr="00F24378">
              <w:rPr>
                <w:rStyle w:val="Cuerpodeltexto92"/>
                <w:color w:val="000000"/>
                <w:lang w:eastAsia="es-ES_tradnl"/>
              </w:rPr>
              <w:t>es</w:t>
            </w:r>
            <w:r>
              <w:rPr>
                <w:rStyle w:val="Cuerpodeltexto92"/>
                <w:color w:val="000000"/>
                <w:lang w:eastAsia="es-ES_tradnl"/>
              </w:rPr>
              <w:t xml:space="preserve"> </w:t>
            </w:r>
            <w:r w:rsidR="0044070E" w:rsidRPr="00F24378">
              <w:rPr>
                <w:rStyle w:val="Cuerpodeltexto92"/>
                <w:color w:val="000000"/>
                <w:lang w:eastAsia="es-ES_tradnl"/>
              </w:rPr>
              <w:t>NULL</w:t>
            </w:r>
          </w:p>
        </w:tc>
      </w:tr>
    </w:tbl>
    <w:p w14:paraId="24265602" w14:textId="01A73572" w:rsidR="00943428" w:rsidRPr="00F24378" w:rsidRDefault="00943428" w:rsidP="00943428">
      <w:pPr>
        <w:pStyle w:val="Cuerpodeltexto51"/>
        <w:shd w:val="clear" w:color="auto" w:fill="auto"/>
        <w:spacing w:before="0" w:after="220"/>
        <w:ind w:left="20" w:right="220" w:firstLine="0"/>
      </w:pPr>
      <w:r w:rsidRPr="00F24378">
        <w:rPr>
          <w:rStyle w:val="Cuerpodeltexto5"/>
          <w:color w:val="000000"/>
          <w:lang w:eastAsia="es-ES_tradnl"/>
        </w:rPr>
        <w:t>Los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operadores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lógicos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soportados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por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SQL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son: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AND,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OR,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XOR,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9344FE" w:rsidRPr="00F24378">
        <w:rPr>
          <w:rStyle w:val="Cuerpodeltexto5"/>
          <w:color w:val="000000"/>
          <w:lang w:eastAsia="es-ES_tradnl"/>
        </w:rPr>
        <w:t>IS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y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9344FE" w:rsidRPr="00F24378">
        <w:rPr>
          <w:rStyle w:val="Cuerpodeltexto5"/>
          <w:color w:val="000000"/>
          <w:lang w:eastAsia="es-ES_tradnl"/>
        </w:rPr>
        <w:t>NOT</w:t>
      </w:r>
      <w:r w:rsidRPr="00F24378">
        <w:rPr>
          <w:rStyle w:val="Cuerpodeltexto5"/>
          <w:color w:val="000000"/>
          <w:lang w:eastAsia="es-ES_tradnl"/>
        </w:rPr>
        <w:t>.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excepción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último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todos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poseen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siguiente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sintaxis:</w:t>
      </w:r>
    </w:p>
    <w:p w14:paraId="6DBE45EB" w14:textId="56FB63F3" w:rsidR="00943428" w:rsidRPr="00F24378" w:rsidRDefault="00943428" w:rsidP="004D2090">
      <w:pPr>
        <w:pStyle w:val="comandoseinstrucciones"/>
      </w:pPr>
      <w:r w:rsidRPr="00F24378">
        <w:rPr>
          <w:rStyle w:val="Cuerpodeltexto5"/>
          <w:color w:val="000000"/>
          <w:lang w:eastAsia="es-ES_tradnl"/>
        </w:rPr>
        <w:t>&lt;expresión1&gt;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operador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&lt;expresión2&gt;</w:t>
      </w:r>
    </w:p>
    <w:p w14:paraId="378D353E" w14:textId="77777777" w:rsidR="00943428" w:rsidRPr="00F24378" w:rsidRDefault="00943428" w:rsidP="00943428">
      <w:pPr>
        <w:rPr>
          <w:sz w:val="2"/>
          <w:szCs w:val="2"/>
        </w:rPr>
      </w:pPr>
    </w:p>
    <w:p w14:paraId="3F406284" w14:textId="533C2945" w:rsidR="00943428" w:rsidRPr="00F24378" w:rsidRDefault="00943428" w:rsidP="00943428">
      <w:pPr>
        <w:pStyle w:val="Cuerpodeltexto51"/>
        <w:shd w:val="clear" w:color="auto" w:fill="auto"/>
        <w:spacing w:before="0" w:after="220"/>
        <w:ind w:left="20" w:right="220" w:firstLine="0"/>
        <w:rPr>
          <w:rStyle w:val="Cuerpodeltexto5"/>
          <w:color w:val="000000"/>
          <w:lang w:eastAsia="es-ES_tradnl"/>
        </w:rPr>
      </w:pP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donde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expresión1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y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expresión2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son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condiciones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evaluar,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resultado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operación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varía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función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operador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lógico.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b/>
          <w:color w:val="000000"/>
          <w:lang w:eastAsia="es-ES_tradnl"/>
        </w:rPr>
        <w:t>tabla</w:t>
      </w:r>
      <w:r w:rsidR="00F24378">
        <w:rPr>
          <w:rStyle w:val="Cuerpodeltexto5"/>
          <w:b/>
          <w:color w:val="000000"/>
          <w:lang w:eastAsia="es-ES_tradnl"/>
        </w:rPr>
        <w:t xml:space="preserve"> </w:t>
      </w:r>
      <w:r w:rsidR="006C0ECB" w:rsidRPr="00F24378">
        <w:rPr>
          <w:rStyle w:val="Cuerpodeltexto5"/>
          <w:b/>
          <w:color w:val="000000"/>
          <w:lang w:eastAsia="es-ES_tradnl"/>
        </w:rPr>
        <w:t>de</w:t>
      </w:r>
      <w:r w:rsidR="00F24378">
        <w:rPr>
          <w:rStyle w:val="Cuerpodeltexto5"/>
          <w:b/>
          <w:color w:val="000000"/>
          <w:lang w:eastAsia="es-ES_tradnl"/>
        </w:rPr>
        <w:t xml:space="preserve"> </w:t>
      </w:r>
      <w:r w:rsidR="006C0ECB" w:rsidRPr="00F24378">
        <w:rPr>
          <w:rStyle w:val="Cuerpodeltexto5"/>
          <w:b/>
          <w:color w:val="000000"/>
          <w:lang w:eastAsia="es-ES_tradnl"/>
        </w:rPr>
        <w:t>verdad</w:t>
      </w:r>
      <w:r w:rsidR="00F24378">
        <w:rPr>
          <w:rStyle w:val="Cuerpodeltexto5"/>
          <w:b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adjunta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muestra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diferentes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posibles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resultados:</w:t>
      </w:r>
    </w:p>
    <w:p w14:paraId="24103760" w14:textId="77777777" w:rsidR="00943428" w:rsidRPr="00F24378" w:rsidRDefault="00943428" w:rsidP="00943428">
      <w:pPr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6"/>
        <w:gridCol w:w="1824"/>
        <w:gridCol w:w="2458"/>
        <w:gridCol w:w="1901"/>
      </w:tblGrid>
      <w:tr w:rsidR="00C078D8" w:rsidRPr="00F24378" w14:paraId="2BB4F876" w14:textId="77777777" w:rsidTr="00C078D8">
        <w:trPr>
          <w:trHeight w:hRule="exact" w:val="360"/>
        </w:trPr>
        <w:tc>
          <w:tcPr>
            <w:tcW w:w="2496" w:type="dxa"/>
            <w:shd w:val="clear" w:color="auto" w:fill="C0C0C0"/>
            <w:vAlign w:val="center"/>
          </w:tcPr>
          <w:p w14:paraId="1D29140D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firstLine="0"/>
              <w:jc w:val="center"/>
            </w:pPr>
            <w:r w:rsidRPr="00F24378">
              <w:rPr>
                <w:rStyle w:val="CuerpodeltextoTimesNewRoman"/>
                <w:color w:val="000000"/>
                <w:lang w:eastAsia="es-ES_tradnl"/>
              </w:rPr>
              <w:t>&lt;expresión1&gt;</w:t>
            </w:r>
          </w:p>
        </w:tc>
        <w:tc>
          <w:tcPr>
            <w:tcW w:w="1824" w:type="dxa"/>
            <w:shd w:val="clear" w:color="auto" w:fill="C0C0C0"/>
            <w:vAlign w:val="center"/>
          </w:tcPr>
          <w:p w14:paraId="4BF2F6B6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firstLine="0"/>
              <w:jc w:val="center"/>
            </w:pPr>
            <w:r w:rsidRPr="00F24378">
              <w:rPr>
                <w:rStyle w:val="CuerpodeltextoTimesNewRoman"/>
                <w:color w:val="000000"/>
                <w:lang w:eastAsia="es-ES_tradnl"/>
              </w:rPr>
              <w:t>Operador</w:t>
            </w:r>
          </w:p>
        </w:tc>
        <w:tc>
          <w:tcPr>
            <w:tcW w:w="2458" w:type="dxa"/>
            <w:shd w:val="clear" w:color="auto" w:fill="C0C0C0"/>
            <w:vAlign w:val="center"/>
          </w:tcPr>
          <w:p w14:paraId="42EF829A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firstLine="0"/>
              <w:jc w:val="center"/>
            </w:pPr>
            <w:r w:rsidRPr="00F24378">
              <w:rPr>
                <w:rStyle w:val="CuerpodeltextoTimesNewRoman"/>
                <w:color w:val="000000"/>
                <w:lang w:eastAsia="es-ES_tradnl"/>
              </w:rPr>
              <w:t>&lt;expresión2&gt;</w:t>
            </w:r>
          </w:p>
        </w:tc>
        <w:tc>
          <w:tcPr>
            <w:tcW w:w="1901" w:type="dxa"/>
            <w:shd w:val="clear" w:color="auto" w:fill="C0C0C0"/>
            <w:vAlign w:val="center"/>
          </w:tcPr>
          <w:p w14:paraId="797229A8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firstLine="0"/>
              <w:jc w:val="center"/>
            </w:pPr>
            <w:r w:rsidRPr="00F24378">
              <w:rPr>
                <w:rStyle w:val="CuerpodeltextoTimesNewRoman"/>
                <w:color w:val="000000"/>
                <w:lang w:eastAsia="es-ES_tradnl"/>
              </w:rPr>
              <w:t>Resultado</w:t>
            </w:r>
          </w:p>
        </w:tc>
      </w:tr>
      <w:tr w:rsidR="00C078D8" w:rsidRPr="00F24378" w14:paraId="2B63B60D" w14:textId="77777777" w:rsidTr="00C078D8">
        <w:trPr>
          <w:trHeight w:hRule="exact" w:val="363"/>
        </w:trPr>
        <w:tc>
          <w:tcPr>
            <w:tcW w:w="2496" w:type="dxa"/>
            <w:shd w:val="clear" w:color="auto" w:fill="FFFFFF"/>
            <w:vAlign w:val="center"/>
          </w:tcPr>
          <w:p w14:paraId="58AC8608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left="60" w:firstLine="0"/>
            </w:pPr>
            <w:r w:rsidRPr="00F24378">
              <w:rPr>
                <w:rStyle w:val="CuerpodeltextoTimesNewRoman5"/>
                <w:color w:val="000000"/>
                <w:lang w:eastAsia="es-ES_tradnl"/>
              </w:rPr>
              <w:t>Verdad</w:t>
            </w:r>
          </w:p>
        </w:tc>
        <w:tc>
          <w:tcPr>
            <w:tcW w:w="1824" w:type="dxa"/>
            <w:shd w:val="clear" w:color="auto" w:fill="FFFFFF"/>
            <w:vAlign w:val="center"/>
          </w:tcPr>
          <w:p w14:paraId="6D9EBF77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left="20" w:firstLine="0"/>
              <w:jc w:val="center"/>
              <w:rPr>
                <w:b/>
              </w:rPr>
            </w:pPr>
            <w:r w:rsidRPr="00F24378">
              <w:rPr>
                <w:rStyle w:val="CuerpodeltextoTimesNewRoman5"/>
                <w:b/>
                <w:color w:val="000000"/>
                <w:lang w:eastAsia="es-ES_tradnl"/>
              </w:rPr>
              <w:t>AND</w:t>
            </w:r>
          </w:p>
        </w:tc>
        <w:tc>
          <w:tcPr>
            <w:tcW w:w="2458" w:type="dxa"/>
            <w:shd w:val="clear" w:color="auto" w:fill="FFFFFF"/>
            <w:vAlign w:val="center"/>
          </w:tcPr>
          <w:p w14:paraId="7E241AE8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left="40" w:firstLine="0"/>
            </w:pPr>
            <w:r w:rsidRPr="00F24378">
              <w:rPr>
                <w:rStyle w:val="CuerpodeltextoTimesNewRoman5"/>
                <w:color w:val="000000"/>
                <w:lang w:eastAsia="es-ES_tradnl"/>
              </w:rPr>
              <w:t>Falso</w:t>
            </w:r>
          </w:p>
        </w:tc>
        <w:tc>
          <w:tcPr>
            <w:tcW w:w="1901" w:type="dxa"/>
            <w:shd w:val="clear" w:color="auto" w:fill="FFFFFF"/>
            <w:vAlign w:val="center"/>
          </w:tcPr>
          <w:p w14:paraId="4A293F06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left="40" w:firstLine="0"/>
            </w:pPr>
            <w:r w:rsidRPr="00F24378">
              <w:rPr>
                <w:rStyle w:val="CuerpodeltextoTimesNewRoman5"/>
                <w:color w:val="000000"/>
                <w:lang w:eastAsia="es-ES_tradnl"/>
              </w:rPr>
              <w:t>Falso</w:t>
            </w:r>
          </w:p>
        </w:tc>
      </w:tr>
      <w:tr w:rsidR="00C078D8" w:rsidRPr="00F24378" w14:paraId="1C2DEEDF" w14:textId="77777777" w:rsidTr="00C078D8">
        <w:trPr>
          <w:trHeight w:hRule="exact" w:val="399"/>
        </w:trPr>
        <w:tc>
          <w:tcPr>
            <w:tcW w:w="2496" w:type="dxa"/>
            <w:shd w:val="clear" w:color="auto" w:fill="FFFFFF"/>
            <w:vAlign w:val="center"/>
          </w:tcPr>
          <w:p w14:paraId="2B4BE7A4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left="60" w:firstLine="0"/>
            </w:pPr>
            <w:r w:rsidRPr="00F24378">
              <w:rPr>
                <w:rStyle w:val="CuerpodeltextoTimesNewRoman5"/>
                <w:color w:val="000000"/>
                <w:lang w:eastAsia="es-ES_tradnl"/>
              </w:rPr>
              <w:t>Verdad</w:t>
            </w:r>
          </w:p>
        </w:tc>
        <w:tc>
          <w:tcPr>
            <w:tcW w:w="1824" w:type="dxa"/>
            <w:shd w:val="clear" w:color="auto" w:fill="FFFFFF"/>
            <w:vAlign w:val="center"/>
          </w:tcPr>
          <w:p w14:paraId="1A024D08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left="20" w:firstLine="0"/>
              <w:jc w:val="center"/>
              <w:rPr>
                <w:b/>
              </w:rPr>
            </w:pPr>
            <w:r w:rsidRPr="00F24378">
              <w:rPr>
                <w:rStyle w:val="CuerpodeltextoTimesNewRoman5"/>
                <w:b/>
                <w:color w:val="000000"/>
                <w:lang w:eastAsia="es-ES_tradnl"/>
              </w:rPr>
              <w:t>AND</w:t>
            </w:r>
          </w:p>
        </w:tc>
        <w:tc>
          <w:tcPr>
            <w:tcW w:w="2458" w:type="dxa"/>
            <w:shd w:val="clear" w:color="auto" w:fill="FFFFFF"/>
            <w:vAlign w:val="center"/>
          </w:tcPr>
          <w:p w14:paraId="6551E633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left="40" w:firstLine="0"/>
            </w:pPr>
            <w:r w:rsidRPr="00F24378">
              <w:rPr>
                <w:rStyle w:val="CuerpodeltextoTimesNewRoman5"/>
                <w:color w:val="000000"/>
                <w:lang w:eastAsia="es-ES_tradnl"/>
              </w:rPr>
              <w:t>Verdad</w:t>
            </w:r>
          </w:p>
        </w:tc>
        <w:tc>
          <w:tcPr>
            <w:tcW w:w="1901" w:type="dxa"/>
            <w:shd w:val="clear" w:color="auto" w:fill="FFFFFF"/>
            <w:vAlign w:val="center"/>
          </w:tcPr>
          <w:p w14:paraId="11F91882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left="40" w:firstLine="0"/>
            </w:pPr>
            <w:r w:rsidRPr="00F24378">
              <w:rPr>
                <w:rStyle w:val="CuerpodeltextoTimesNewRoman5"/>
                <w:color w:val="000000"/>
                <w:lang w:eastAsia="es-ES_tradnl"/>
              </w:rPr>
              <w:t>Verdad</w:t>
            </w:r>
          </w:p>
        </w:tc>
      </w:tr>
      <w:tr w:rsidR="00C078D8" w:rsidRPr="00F24378" w14:paraId="7F2C1650" w14:textId="77777777" w:rsidTr="00C078D8">
        <w:trPr>
          <w:trHeight w:hRule="exact" w:val="336"/>
        </w:trPr>
        <w:tc>
          <w:tcPr>
            <w:tcW w:w="2496" w:type="dxa"/>
            <w:shd w:val="clear" w:color="auto" w:fill="FFFFFF"/>
            <w:vAlign w:val="center"/>
          </w:tcPr>
          <w:p w14:paraId="2931AAF8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left="60" w:firstLine="0"/>
            </w:pPr>
            <w:r w:rsidRPr="00F24378">
              <w:rPr>
                <w:rStyle w:val="CuerpodeltextoTimesNewRoman5"/>
                <w:color w:val="000000"/>
                <w:lang w:eastAsia="es-ES_tradnl"/>
              </w:rPr>
              <w:t>Falso</w:t>
            </w:r>
          </w:p>
        </w:tc>
        <w:tc>
          <w:tcPr>
            <w:tcW w:w="1824" w:type="dxa"/>
            <w:shd w:val="clear" w:color="auto" w:fill="FFFFFF"/>
            <w:vAlign w:val="center"/>
          </w:tcPr>
          <w:p w14:paraId="7178AA48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left="20" w:firstLine="0"/>
              <w:jc w:val="center"/>
              <w:rPr>
                <w:b/>
              </w:rPr>
            </w:pPr>
            <w:r w:rsidRPr="00F24378">
              <w:rPr>
                <w:rStyle w:val="CuerpodeltextoTimesNewRoman5"/>
                <w:b/>
                <w:color w:val="000000"/>
                <w:lang w:eastAsia="es-ES_tradnl"/>
              </w:rPr>
              <w:t>AND</w:t>
            </w:r>
          </w:p>
        </w:tc>
        <w:tc>
          <w:tcPr>
            <w:tcW w:w="2458" w:type="dxa"/>
            <w:shd w:val="clear" w:color="auto" w:fill="FFFFFF"/>
            <w:vAlign w:val="center"/>
          </w:tcPr>
          <w:p w14:paraId="3D298338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left="40" w:firstLine="0"/>
            </w:pPr>
            <w:r w:rsidRPr="00F24378">
              <w:rPr>
                <w:rStyle w:val="CuerpodeltextoTimesNewRoman5"/>
                <w:color w:val="000000"/>
                <w:lang w:eastAsia="es-ES_tradnl"/>
              </w:rPr>
              <w:t>Verdad</w:t>
            </w:r>
          </w:p>
        </w:tc>
        <w:tc>
          <w:tcPr>
            <w:tcW w:w="1901" w:type="dxa"/>
            <w:shd w:val="clear" w:color="auto" w:fill="FFFFFF"/>
            <w:vAlign w:val="center"/>
          </w:tcPr>
          <w:p w14:paraId="7C9BC6F1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left="40" w:firstLine="0"/>
            </w:pPr>
            <w:r w:rsidRPr="00F24378">
              <w:rPr>
                <w:rStyle w:val="CuerpodeltextoTimesNewRoman5"/>
                <w:color w:val="000000"/>
                <w:lang w:eastAsia="es-ES_tradnl"/>
              </w:rPr>
              <w:t>Falso</w:t>
            </w:r>
          </w:p>
        </w:tc>
      </w:tr>
      <w:tr w:rsidR="00C078D8" w:rsidRPr="00F24378" w14:paraId="53977C6F" w14:textId="77777777" w:rsidTr="00C078D8">
        <w:trPr>
          <w:trHeight w:hRule="exact" w:val="336"/>
        </w:trPr>
        <w:tc>
          <w:tcPr>
            <w:tcW w:w="2496" w:type="dxa"/>
            <w:shd w:val="clear" w:color="auto" w:fill="FFFFFF"/>
            <w:vAlign w:val="center"/>
          </w:tcPr>
          <w:p w14:paraId="59610A8D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left="60" w:firstLine="0"/>
            </w:pPr>
            <w:r w:rsidRPr="00F24378">
              <w:rPr>
                <w:rStyle w:val="CuerpodeltextoTimesNewRoman5"/>
                <w:color w:val="000000"/>
                <w:lang w:eastAsia="es-ES_tradnl"/>
              </w:rPr>
              <w:t>Falso</w:t>
            </w:r>
          </w:p>
        </w:tc>
        <w:tc>
          <w:tcPr>
            <w:tcW w:w="1824" w:type="dxa"/>
            <w:shd w:val="clear" w:color="auto" w:fill="FFFFFF"/>
            <w:vAlign w:val="center"/>
          </w:tcPr>
          <w:p w14:paraId="7ADE9710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left="20" w:firstLine="0"/>
              <w:jc w:val="center"/>
              <w:rPr>
                <w:b/>
              </w:rPr>
            </w:pPr>
            <w:r w:rsidRPr="00F24378">
              <w:rPr>
                <w:rStyle w:val="CuerpodeltextoTimesNewRoman5"/>
                <w:b/>
                <w:color w:val="000000"/>
                <w:lang w:eastAsia="es-ES_tradnl"/>
              </w:rPr>
              <w:t>AND</w:t>
            </w:r>
          </w:p>
        </w:tc>
        <w:tc>
          <w:tcPr>
            <w:tcW w:w="2458" w:type="dxa"/>
            <w:shd w:val="clear" w:color="auto" w:fill="FFFFFF"/>
            <w:vAlign w:val="center"/>
          </w:tcPr>
          <w:p w14:paraId="48564AD5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left="40" w:firstLine="0"/>
            </w:pPr>
            <w:r w:rsidRPr="00F24378">
              <w:rPr>
                <w:rStyle w:val="CuerpodeltextoTimesNewRoman5"/>
                <w:color w:val="000000"/>
                <w:lang w:eastAsia="es-ES_tradnl"/>
              </w:rPr>
              <w:t>Falso</w:t>
            </w:r>
          </w:p>
        </w:tc>
        <w:tc>
          <w:tcPr>
            <w:tcW w:w="1901" w:type="dxa"/>
            <w:shd w:val="clear" w:color="auto" w:fill="FFFFFF"/>
            <w:vAlign w:val="center"/>
          </w:tcPr>
          <w:p w14:paraId="31819756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left="40" w:firstLine="0"/>
            </w:pPr>
            <w:r w:rsidRPr="00F24378">
              <w:rPr>
                <w:rStyle w:val="CuerpodeltextoTimesNewRoman5"/>
                <w:color w:val="000000"/>
                <w:lang w:eastAsia="es-ES_tradnl"/>
              </w:rPr>
              <w:t>Falso</w:t>
            </w:r>
          </w:p>
        </w:tc>
      </w:tr>
      <w:tr w:rsidR="00C078D8" w:rsidRPr="00F24378" w14:paraId="6C42BC1E" w14:textId="77777777" w:rsidTr="00C078D8">
        <w:trPr>
          <w:trHeight w:hRule="exact" w:val="336"/>
        </w:trPr>
        <w:tc>
          <w:tcPr>
            <w:tcW w:w="2496" w:type="dxa"/>
            <w:shd w:val="clear" w:color="auto" w:fill="FFFFFF"/>
            <w:vAlign w:val="center"/>
          </w:tcPr>
          <w:p w14:paraId="758D7F05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left="60" w:firstLine="0"/>
            </w:pPr>
            <w:r w:rsidRPr="00F24378">
              <w:rPr>
                <w:rStyle w:val="CuerpodeltextoTimesNewRoman5"/>
                <w:color w:val="000000"/>
                <w:lang w:eastAsia="es-ES_tradnl"/>
              </w:rPr>
              <w:t>Verdad</w:t>
            </w:r>
          </w:p>
        </w:tc>
        <w:tc>
          <w:tcPr>
            <w:tcW w:w="1824" w:type="dxa"/>
            <w:shd w:val="clear" w:color="auto" w:fill="FFFFFF"/>
            <w:vAlign w:val="center"/>
          </w:tcPr>
          <w:p w14:paraId="504ED4B5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left="20" w:firstLine="0"/>
              <w:jc w:val="center"/>
              <w:rPr>
                <w:b/>
              </w:rPr>
            </w:pPr>
            <w:r w:rsidRPr="00F24378">
              <w:rPr>
                <w:rStyle w:val="CuerpodeltextoTimesNewRoman5"/>
                <w:b/>
                <w:color w:val="000000"/>
                <w:lang w:eastAsia="es-ES_tradnl"/>
              </w:rPr>
              <w:t>OR</w:t>
            </w:r>
          </w:p>
        </w:tc>
        <w:tc>
          <w:tcPr>
            <w:tcW w:w="2458" w:type="dxa"/>
            <w:shd w:val="clear" w:color="auto" w:fill="FFFFFF"/>
            <w:vAlign w:val="center"/>
          </w:tcPr>
          <w:p w14:paraId="7B430130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left="40" w:firstLine="0"/>
            </w:pPr>
            <w:r w:rsidRPr="00F24378">
              <w:rPr>
                <w:rStyle w:val="CuerpodeltextoTimesNewRoman5"/>
                <w:color w:val="000000"/>
                <w:lang w:eastAsia="es-ES_tradnl"/>
              </w:rPr>
              <w:t>Falso</w:t>
            </w:r>
          </w:p>
        </w:tc>
        <w:tc>
          <w:tcPr>
            <w:tcW w:w="1901" w:type="dxa"/>
            <w:shd w:val="clear" w:color="auto" w:fill="FFFFFF"/>
            <w:vAlign w:val="center"/>
          </w:tcPr>
          <w:p w14:paraId="54917BAF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left="40" w:firstLine="0"/>
            </w:pPr>
            <w:r w:rsidRPr="00F24378">
              <w:rPr>
                <w:rStyle w:val="CuerpodeltextoTimesNewRoman5"/>
                <w:color w:val="000000"/>
                <w:lang w:eastAsia="es-ES_tradnl"/>
              </w:rPr>
              <w:t>Verdad</w:t>
            </w:r>
          </w:p>
        </w:tc>
      </w:tr>
      <w:tr w:rsidR="00C078D8" w:rsidRPr="00F24378" w14:paraId="71067566" w14:textId="77777777" w:rsidTr="00C078D8">
        <w:trPr>
          <w:trHeight w:hRule="exact" w:val="336"/>
        </w:trPr>
        <w:tc>
          <w:tcPr>
            <w:tcW w:w="2496" w:type="dxa"/>
            <w:shd w:val="clear" w:color="auto" w:fill="FFFFFF"/>
            <w:vAlign w:val="center"/>
          </w:tcPr>
          <w:p w14:paraId="5737B90B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left="60" w:firstLine="0"/>
            </w:pPr>
            <w:r w:rsidRPr="00F24378">
              <w:rPr>
                <w:rStyle w:val="CuerpodeltextoTimesNewRoman5"/>
                <w:color w:val="000000"/>
                <w:lang w:eastAsia="es-ES_tradnl"/>
              </w:rPr>
              <w:t>Verdad</w:t>
            </w:r>
          </w:p>
        </w:tc>
        <w:tc>
          <w:tcPr>
            <w:tcW w:w="1824" w:type="dxa"/>
            <w:shd w:val="clear" w:color="auto" w:fill="FFFFFF"/>
            <w:vAlign w:val="center"/>
          </w:tcPr>
          <w:p w14:paraId="0FC2B570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left="20" w:firstLine="0"/>
              <w:jc w:val="center"/>
              <w:rPr>
                <w:b/>
              </w:rPr>
            </w:pPr>
            <w:r w:rsidRPr="00F24378">
              <w:rPr>
                <w:rStyle w:val="CuerpodeltextoTimesNewRoman5"/>
                <w:b/>
                <w:color w:val="000000"/>
                <w:lang w:eastAsia="es-ES_tradnl"/>
              </w:rPr>
              <w:t>OR</w:t>
            </w:r>
          </w:p>
        </w:tc>
        <w:tc>
          <w:tcPr>
            <w:tcW w:w="2458" w:type="dxa"/>
            <w:shd w:val="clear" w:color="auto" w:fill="FFFFFF"/>
            <w:vAlign w:val="center"/>
          </w:tcPr>
          <w:p w14:paraId="3BB74661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left="40" w:firstLine="0"/>
            </w:pPr>
            <w:r w:rsidRPr="00F24378">
              <w:rPr>
                <w:rStyle w:val="CuerpodeltextoTimesNewRoman5"/>
                <w:color w:val="000000"/>
                <w:lang w:eastAsia="es-ES_tradnl"/>
              </w:rPr>
              <w:t>Verdad</w:t>
            </w:r>
          </w:p>
        </w:tc>
        <w:tc>
          <w:tcPr>
            <w:tcW w:w="1901" w:type="dxa"/>
            <w:shd w:val="clear" w:color="auto" w:fill="FFFFFF"/>
            <w:vAlign w:val="center"/>
          </w:tcPr>
          <w:p w14:paraId="0113D607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left="40" w:firstLine="0"/>
            </w:pPr>
            <w:r w:rsidRPr="00F24378">
              <w:rPr>
                <w:rStyle w:val="CuerpodeltextoTimesNewRoman5"/>
                <w:color w:val="000000"/>
                <w:lang w:eastAsia="es-ES_tradnl"/>
              </w:rPr>
              <w:t>Verdad</w:t>
            </w:r>
          </w:p>
        </w:tc>
      </w:tr>
      <w:tr w:rsidR="00C078D8" w:rsidRPr="00F24378" w14:paraId="2A94CCD3" w14:textId="77777777" w:rsidTr="00C078D8">
        <w:trPr>
          <w:trHeight w:hRule="exact" w:val="336"/>
        </w:trPr>
        <w:tc>
          <w:tcPr>
            <w:tcW w:w="2496" w:type="dxa"/>
            <w:shd w:val="clear" w:color="auto" w:fill="FFFFFF"/>
            <w:vAlign w:val="center"/>
          </w:tcPr>
          <w:p w14:paraId="1FD2C65D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left="60" w:firstLine="0"/>
            </w:pPr>
            <w:r w:rsidRPr="00F24378">
              <w:rPr>
                <w:rStyle w:val="CuerpodeltextoTimesNewRoman5"/>
                <w:color w:val="000000"/>
                <w:lang w:eastAsia="es-ES_tradnl"/>
              </w:rPr>
              <w:t>Falso</w:t>
            </w:r>
          </w:p>
        </w:tc>
        <w:tc>
          <w:tcPr>
            <w:tcW w:w="1824" w:type="dxa"/>
            <w:shd w:val="clear" w:color="auto" w:fill="FFFFFF"/>
            <w:vAlign w:val="center"/>
          </w:tcPr>
          <w:p w14:paraId="7410A9FC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left="20" w:firstLine="0"/>
              <w:jc w:val="center"/>
              <w:rPr>
                <w:b/>
              </w:rPr>
            </w:pPr>
            <w:r w:rsidRPr="00F24378">
              <w:rPr>
                <w:rStyle w:val="CuerpodeltextoTimesNewRoman5"/>
                <w:b/>
                <w:color w:val="000000"/>
                <w:lang w:eastAsia="es-ES_tradnl"/>
              </w:rPr>
              <w:t>OR</w:t>
            </w:r>
          </w:p>
        </w:tc>
        <w:tc>
          <w:tcPr>
            <w:tcW w:w="2458" w:type="dxa"/>
            <w:shd w:val="clear" w:color="auto" w:fill="FFFFFF"/>
            <w:vAlign w:val="center"/>
          </w:tcPr>
          <w:p w14:paraId="3E561E56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left="40" w:firstLine="0"/>
            </w:pPr>
            <w:r w:rsidRPr="00F24378">
              <w:rPr>
                <w:rStyle w:val="CuerpodeltextoTimesNewRoman5"/>
                <w:color w:val="000000"/>
                <w:lang w:eastAsia="es-ES_tradnl"/>
              </w:rPr>
              <w:t>Verdad</w:t>
            </w:r>
          </w:p>
        </w:tc>
        <w:tc>
          <w:tcPr>
            <w:tcW w:w="1901" w:type="dxa"/>
            <w:shd w:val="clear" w:color="auto" w:fill="FFFFFF"/>
            <w:vAlign w:val="center"/>
          </w:tcPr>
          <w:p w14:paraId="08D69167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left="40" w:firstLine="0"/>
            </w:pPr>
            <w:r w:rsidRPr="00F24378">
              <w:rPr>
                <w:rStyle w:val="CuerpodeltextoTimesNewRoman5"/>
                <w:color w:val="000000"/>
                <w:lang w:eastAsia="es-ES_tradnl"/>
              </w:rPr>
              <w:t>Verdad</w:t>
            </w:r>
          </w:p>
        </w:tc>
      </w:tr>
      <w:tr w:rsidR="00C078D8" w:rsidRPr="00F24378" w14:paraId="6C11E0FE" w14:textId="77777777" w:rsidTr="00C078D8">
        <w:trPr>
          <w:trHeight w:hRule="exact" w:val="336"/>
        </w:trPr>
        <w:tc>
          <w:tcPr>
            <w:tcW w:w="2496" w:type="dxa"/>
            <w:shd w:val="clear" w:color="auto" w:fill="FFFFFF"/>
            <w:vAlign w:val="center"/>
          </w:tcPr>
          <w:p w14:paraId="29827B2B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left="60" w:firstLine="0"/>
            </w:pPr>
            <w:r w:rsidRPr="00F24378">
              <w:rPr>
                <w:rStyle w:val="CuerpodeltextoTimesNewRoman5"/>
                <w:color w:val="000000"/>
                <w:lang w:eastAsia="es-ES_tradnl"/>
              </w:rPr>
              <w:t>Falso</w:t>
            </w:r>
          </w:p>
        </w:tc>
        <w:tc>
          <w:tcPr>
            <w:tcW w:w="1824" w:type="dxa"/>
            <w:shd w:val="clear" w:color="auto" w:fill="FFFFFF"/>
            <w:vAlign w:val="center"/>
          </w:tcPr>
          <w:p w14:paraId="0DBBE329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left="20" w:firstLine="0"/>
              <w:jc w:val="center"/>
              <w:rPr>
                <w:b/>
              </w:rPr>
            </w:pPr>
            <w:r w:rsidRPr="00F24378">
              <w:rPr>
                <w:rStyle w:val="CuerpodeltextoTimesNewRoman5"/>
                <w:b/>
                <w:color w:val="000000"/>
                <w:lang w:eastAsia="es-ES_tradnl"/>
              </w:rPr>
              <w:t>OR</w:t>
            </w:r>
          </w:p>
        </w:tc>
        <w:tc>
          <w:tcPr>
            <w:tcW w:w="2458" w:type="dxa"/>
            <w:shd w:val="clear" w:color="auto" w:fill="FFFFFF"/>
            <w:vAlign w:val="center"/>
          </w:tcPr>
          <w:p w14:paraId="7C065AC2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left="40" w:firstLine="0"/>
            </w:pPr>
            <w:r w:rsidRPr="00F24378">
              <w:rPr>
                <w:rStyle w:val="CuerpodeltextoTimesNewRoman5"/>
                <w:color w:val="000000"/>
                <w:lang w:eastAsia="es-ES_tradnl"/>
              </w:rPr>
              <w:t>Falso</w:t>
            </w:r>
          </w:p>
        </w:tc>
        <w:tc>
          <w:tcPr>
            <w:tcW w:w="1901" w:type="dxa"/>
            <w:shd w:val="clear" w:color="auto" w:fill="FFFFFF"/>
            <w:vAlign w:val="center"/>
          </w:tcPr>
          <w:p w14:paraId="1AD4AD87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left="40" w:firstLine="0"/>
            </w:pPr>
            <w:r w:rsidRPr="00F24378">
              <w:rPr>
                <w:rStyle w:val="CuerpodeltextoTimesNewRoman5"/>
                <w:color w:val="000000"/>
                <w:lang w:eastAsia="es-ES_tradnl"/>
              </w:rPr>
              <w:t>Falso</w:t>
            </w:r>
          </w:p>
        </w:tc>
      </w:tr>
      <w:tr w:rsidR="00C078D8" w:rsidRPr="00F24378" w14:paraId="0826D3BC" w14:textId="77777777" w:rsidTr="00C078D8">
        <w:trPr>
          <w:trHeight w:hRule="exact" w:val="336"/>
        </w:trPr>
        <w:tc>
          <w:tcPr>
            <w:tcW w:w="2496" w:type="dxa"/>
            <w:shd w:val="clear" w:color="auto" w:fill="FFFFFF"/>
            <w:vAlign w:val="center"/>
          </w:tcPr>
          <w:p w14:paraId="04F15F05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left="60" w:firstLine="0"/>
            </w:pPr>
            <w:r w:rsidRPr="00F24378">
              <w:rPr>
                <w:rStyle w:val="CuerpodeltextoTimesNewRoman5"/>
                <w:color w:val="000000"/>
                <w:lang w:eastAsia="es-ES_tradnl"/>
              </w:rPr>
              <w:t>Verdad</w:t>
            </w:r>
          </w:p>
        </w:tc>
        <w:tc>
          <w:tcPr>
            <w:tcW w:w="1824" w:type="dxa"/>
            <w:shd w:val="clear" w:color="auto" w:fill="FFFFFF"/>
            <w:vAlign w:val="center"/>
          </w:tcPr>
          <w:p w14:paraId="3AD70847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left="20" w:firstLine="0"/>
              <w:jc w:val="center"/>
              <w:rPr>
                <w:b/>
              </w:rPr>
            </w:pPr>
            <w:r w:rsidRPr="00F24378">
              <w:rPr>
                <w:rStyle w:val="CuerpodeltextoTimesNewRoman5"/>
                <w:b/>
                <w:color w:val="000000"/>
                <w:lang w:eastAsia="es-ES_tradnl"/>
              </w:rPr>
              <w:t>XOR</w:t>
            </w:r>
          </w:p>
        </w:tc>
        <w:tc>
          <w:tcPr>
            <w:tcW w:w="2458" w:type="dxa"/>
            <w:shd w:val="clear" w:color="auto" w:fill="FFFFFF"/>
            <w:vAlign w:val="center"/>
          </w:tcPr>
          <w:p w14:paraId="66654DE1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left="40" w:firstLine="0"/>
            </w:pPr>
            <w:r w:rsidRPr="00F24378">
              <w:rPr>
                <w:rStyle w:val="CuerpodeltextoTimesNewRoman5"/>
                <w:color w:val="000000"/>
                <w:lang w:eastAsia="es-ES_tradnl"/>
              </w:rPr>
              <w:t>Verdad</w:t>
            </w:r>
          </w:p>
        </w:tc>
        <w:tc>
          <w:tcPr>
            <w:tcW w:w="1901" w:type="dxa"/>
            <w:shd w:val="clear" w:color="auto" w:fill="FFFFFF"/>
            <w:vAlign w:val="center"/>
          </w:tcPr>
          <w:p w14:paraId="57699285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left="40" w:firstLine="0"/>
            </w:pPr>
            <w:r w:rsidRPr="00F24378">
              <w:rPr>
                <w:rStyle w:val="CuerpodeltextoTimesNewRoman5"/>
                <w:color w:val="000000"/>
                <w:lang w:eastAsia="es-ES_tradnl"/>
              </w:rPr>
              <w:t>Falso</w:t>
            </w:r>
          </w:p>
        </w:tc>
      </w:tr>
      <w:tr w:rsidR="00C078D8" w:rsidRPr="00F24378" w14:paraId="5B356112" w14:textId="77777777" w:rsidTr="00C078D8">
        <w:trPr>
          <w:trHeight w:hRule="exact" w:val="336"/>
        </w:trPr>
        <w:tc>
          <w:tcPr>
            <w:tcW w:w="2496" w:type="dxa"/>
            <w:shd w:val="clear" w:color="auto" w:fill="FFFFFF"/>
            <w:vAlign w:val="center"/>
          </w:tcPr>
          <w:p w14:paraId="5495777C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left="60" w:firstLine="0"/>
            </w:pPr>
            <w:r w:rsidRPr="00F24378">
              <w:rPr>
                <w:rStyle w:val="CuerpodeltextoTimesNewRoman5"/>
                <w:color w:val="000000"/>
                <w:lang w:eastAsia="es-ES_tradnl"/>
              </w:rPr>
              <w:t>Verdad</w:t>
            </w:r>
          </w:p>
        </w:tc>
        <w:tc>
          <w:tcPr>
            <w:tcW w:w="1824" w:type="dxa"/>
            <w:shd w:val="clear" w:color="auto" w:fill="FFFFFF"/>
            <w:vAlign w:val="center"/>
          </w:tcPr>
          <w:p w14:paraId="0515C5FD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left="20" w:firstLine="0"/>
              <w:jc w:val="center"/>
              <w:rPr>
                <w:b/>
              </w:rPr>
            </w:pPr>
            <w:r w:rsidRPr="00F24378">
              <w:rPr>
                <w:rStyle w:val="CuerpodeltextoTimesNewRoman5"/>
                <w:b/>
                <w:color w:val="000000"/>
                <w:lang w:eastAsia="es-ES_tradnl"/>
              </w:rPr>
              <w:t>XOR</w:t>
            </w:r>
          </w:p>
        </w:tc>
        <w:tc>
          <w:tcPr>
            <w:tcW w:w="2458" w:type="dxa"/>
            <w:shd w:val="clear" w:color="auto" w:fill="FFFFFF"/>
            <w:vAlign w:val="center"/>
          </w:tcPr>
          <w:p w14:paraId="2F592AA4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left="40" w:firstLine="0"/>
            </w:pPr>
            <w:r w:rsidRPr="00F24378">
              <w:rPr>
                <w:rStyle w:val="CuerpodeltextoTimesNewRoman5"/>
                <w:color w:val="000000"/>
                <w:lang w:eastAsia="es-ES_tradnl"/>
              </w:rPr>
              <w:t>Falso</w:t>
            </w:r>
          </w:p>
        </w:tc>
        <w:tc>
          <w:tcPr>
            <w:tcW w:w="1901" w:type="dxa"/>
            <w:shd w:val="clear" w:color="auto" w:fill="FFFFFF"/>
            <w:vAlign w:val="center"/>
          </w:tcPr>
          <w:p w14:paraId="0AC5A41B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left="40" w:firstLine="0"/>
            </w:pPr>
            <w:r w:rsidRPr="00F24378">
              <w:rPr>
                <w:rStyle w:val="CuerpodeltextoTimesNewRoman5"/>
                <w:color w:val="000000"/>
                <w:lang w:eastAsia="es-ES_tradnl"/>
              </w:rPr>
              <w:t>Verdad</w:t>
            </w:r>
          </w:p>
        </w:tc>
      </w:tr>
      <w:tr w:rsidR="00C078D8" w:rsidRPr="00F24378" w14:paraId="2501C260" w14:textId="77777777" w:rsidTr="00C078D8">
        <w:trPr>
          <w:trHeight w:hRule="exact" w:val="336"/>
        </w:trPr>
        <w:tc>
          <w:tcPr>
            <w:tcW w:w="2496" w:type="dxa"/>
            <w:shd w:val="clear" w:color="auto" w:fill="FFFFFF"/>
            <w:vAlign w:val="center"/>
          </w:tcPr>
          <w:p w14:paraId="29D9D166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left="60" w:firstLine="0"/>
            </w:pPr>
            <w:r w:rsidRPr="00F24378">
              <w:rPr>
                <w:rStyle w:val="CuerpodeltextoTimesNewRoman5"/>
                <w:color w:val="000000"/>
                <w:lang w:eastAsia="es-ES_tradnl"/>
              </w:rPr>
              <w:t>Falso</w:t>
            </w:r>
          </w:p>
        </w:tc>
        <w:tc>
          <w:tcPr>
            <w:tcW w:w="1824" w:type="dxa"/>
            <w:shd w:val="clear" w:color="auto" w:fill="FFFFFF"/>
            <w:vAlign w:val="center"/>
          </w:tcPr>
          <w:p w14:paraId="2442F213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left="20" w:firstLine="0"/>
              <w:jc w:val="center"/>
              <w:rPr>
                <w:b/>
              </w:rPr>
            </w:pPr>
            <w:r w:rsidRPr="00F24378">
              <w:rPr>
                <w:rStyle w:val="CuerpodeltextoTimesNewRoman5"/>
                <w:b/>
                <w:color w:val="000000"/>
                <w:lang w:eastAsia="es-ES_tradnl"/>
              </w:rPr>
              <w:t>XOR</w:t>
            </w:r>
          </w:p>
        </w:tc>
        <w:tc>
          <w:tcPr>
            <w:tcW w:w="2458" w:type="dxa"/>
            <w:shd w:val="clear" w:color="auto" w:fill="FFFFFF"/>
            <w:vAlign w:val="center"/>
          </w:tcPr>
          <w:p w14:paraId="374D8956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left="40" w:firstLine="0"/>
            </w:pPr>
            <w:r w:rsidRPr="00F24378">
              <w:rPr>
                <w:rStyle w:val="CuerpodeltextoTimesNewRoman5"/>
                <w:color w:val="000000"/>
                <w:lang w:eastAsia="es-ES_tradnl"/>
              </w:rPr>
              <w:t>Verdad</w:t>
            </w:r>
          </w:p>
        </w:tc>
        <w:tc>
          <w:tcPr>
            <w:tcW w:w="1901" w:type="dxa"/>
            <w:shd w:val="clear" w:color="auto" w:fill="FFFFFF"/>
            <w:vAlign w:val="center"/>
          </w:tcPr>
          <w:p w14:paraId="349A7831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left="40" w:firstLine="0"/>
            </w:pPr>
            <w:r w:rsidRPr="00F24378">
              <w:rPr>
                <w:rStyle w:val="CuerpodeltextoTimesNewRoman5"/>
                <w:color w:val="000000"/>
                <w:lang w:eastAsia="es-ES_tradnl"/>
              </w:rPr>
              <w:t>Verdad</w:t>
            </w:r>
          </w:p>
        </w:tc>
      </w:tr>
      <w:tr w:rsidR="00C078D8" w:rsidRPr="00F24378" w14:paraId="32D0B7E9" w14:textId="77777777" w:rsidTr="00EE1E1D">
        <w:trPr>
          <w:trHeight w:hRule="exact" w:val="336"/>
        </w:trPr>
        <w:tc>
          <w:tcPr>
            <w:tcW w:w="2496" w:type="dxa"/>
            <w:shd w:val="clear" w:color="auto" w:fill="FFFFFF"/>
            <w:vAlign w:val="center"/>
          </w:tcPr>
          <w:p w14:paraId="4F8A96CB" w14:textId="77777777" w:rsidR="00C078D8" w:rsidRPr="00F24378" w:rsidRDefault="00C078D8" w:rsidP="00EE1E1D">
            <w:pPr>
              <w:pStyle w:val="Cuerpodeltexto1"/>
              <w:shd w:val="clear" w:color="auto" w:fill="auto"/>
              <w:spacing w:after="0" w:line="220" w:lineRule="exact"/>
              <w:ind w:left="60" w:firstLine="0"/>
            </w:pPr>
            <w:r w:rsidRPr="00F24378">
              <w:rPr>
                <w:rStyle w:val="CuerpodeltextoTimesNewRoman5"/>
                <w:color w:val="000000"/>
                <w:lang w:eastAsia="es-ES_tradnl"/>
              </w:rPr>
              <w:t>Falso</w:t>
            </w:r>
          </w:p>
        </w:tc>
        <w:tc>
          <w:tcPr>
            <w:tcW w:w="1824" w:type="dxa"/>
            <w:shd w:val="clear" w:color="auto" w:fill="FFFFFF"/>
            <w:vAlign w:val="center"/>
          </w:tcPr>
          <w:p w14:paraId="12C7D340" w14:textId="77777777" w:rsidR="00C078D8" w:rsidRPr="00F24378" w:rsidRDefault="00C078D8" w:rsidP="00EE1E1D">
            <w:pPr>
              <w:pStyle w:val="Cuerpodeltexto1"/>
              <w:shd w:val="clear" w:color="auto" w:fill="auto"/>
              <w:spacing w:after="0" w:line="220" w:lineRule="exact"/>
              <w:ind w:left="20" w:firstLine="0"/>
              <w:jc w:val="center"/>
              <w:rPr>
                <w:b/>
              </w:rPr>
            </w:pPr>
            <w:r w:rsidRPr="00F24378">
              <w:rPr>
                <w:rStyle w:val="CuerpodeltextoTimesNewRoman5"/>
                <w:b/>
                <w:color w:val="000000"/>
                <w:lang w:eastAsia="es-ES_tradnl"/>
              </w:rPr>
              <w:t>XOR</w:t>
            </w:r>
          </w:p>
        </w:tc>
        <w:tc>
          <w:tcPr>
            <w:tcW w:w="2458" w:type="dxa"/>
            <w:shd w:val="clear" w:color="auto" w:fill="FFFFFF"/>
            <w:vAlign w:val="center"/>
          </w:tcPr>
          <w:p w14:paraId="16FFE823" w14:textId="77777777" w:rsidR="00C078D8" w:rsidRPr="00F24378" w:rsidRDefault="00C078D8" w:rsidP="00EE1E1D">
            <w:pPr>
              <w:pStyle w:val="Cuerpodeltexto1"/>
              <w:shd w:val="clear" w:color="auto" w:fill="auto"/>
              <w:spacing w:after="0" w:line="220" w:lineRule="exact"/>
              <w:ind w:left="40" w:firstLine="0"/>
            </w:pPr>
            <w:r w:rsidRPr="00F24378">
              <w:rPr>
                <w:rStyle w:val="CuerpodeltextoTimesNewRoman5"/>
                <w:color w:val="000000"/>
                <w:lang w:eastAsia="es-ES_tradnl"/>
              </w:rPr>
              <w:t>Verdad</w:t>
            </w:r>
          </w:p>
        </w:tc>
        <w:tc>
          <w:tcPr>
            <w:tcW w:w="1901" w:type="dxa"/>
            <w:shd w:val="clear" w:color="auto" w:fill="FFFFFF"/>
            <w:vAlign w:val="center"/>
          </w:tcPr>
          <w:p w14:paraId="72794ECB" w14:textId="77777777" w:rsidR="00C078D8" w:rsidRPr="00F24378" w:rsidRDefault="00C078D8" w:rsidP="00EE1E1D">
            <w:pPr>
              <w:pStyle w:val="Cuerpodeltexto1"/>
              <w:shd w:val="clear" w:color="auto" w:fill="auto"/>
              <w:spacing w:after="0" w:line="220" w:lineRule="exact"/>
              <w:ind w:left="40" w:firstLine="0"/>
            </w:pPr>
            <w:r w:rsidRPr="00F24378">
              <w:rPr>
                <w:rStyle w:val="CuerpodeltextoTimesNewRoman5"/>
                <w:color w:val="000000"/>
                <w:lang w:eastAsia="es-ES_tradnl"/>
              </w:rPr>
              <w:t>Verdad</w:t>
            </w:r>
          </w:p>
        </w:tc>
      </w:tr>
      <w:tr w:rsidR="00C078D8" w:rsidRPr="00F24378" w14:paraId="5E51C8E0" w14:textId="77777777" w:rsidTr="00EE1E1D">
        <w:trPr>
          <w:trHeight w:hRule="exact" w:val="336"/>
        </w:trPr>
        <w:tc>
          <w:tcPr>
            <w:tcW w:w="2496" w:type="dxa"/>
            <w:shd w:val="clear" w:color="auto" w:fill="FFFFFF"/>
            <w:vAlign w:val="center"/>
          </w:tcPr>
          <w:p w14:paraId="0C2C2A5B" w14:textId="77777777" w:rsidR="00C078D8" w:rsidRPr="00F24378" w:rsidRDefault="00C078D8" w:rsidP="00EE1E1D">
            <w:pPr>
              <w:pStyle w:val="Cuerpodeltexto1"/>
              <w:shd w:val="clear" w:color="auto" w:fill="auto"/>
              <w:spacing w:after="0" w:line="220" w:lineRule="exact"/>
              <w:ind w:left="60" w:firstLine="0"/>
            </w:pPr>
          </w:p>
        </w:tc>
        <w:tc>
          <w:tcPr>
            <w:tcW w:w="1824" w:type="dxa"/>
            <w:shd w:val="clear" w:color="auto" w:fill="FFFFFF"/>
            <w:vAlign w:val="center"/>
          </w:tcPr>
          <w:p w14:paraId="1561AE31" w14:textId="77777777" w:rsidR="00C078D8" w:rsidRPr="00F24378" w:rsidRDefault="00C078D8" w:rsidP="00EE1E1D">
            <w:pPr>
              <w:pStyle w:val="Cuerpodeltexto1"/>
              <w:shd w:val="clear" w:color="auto" w:fill="auto"/>
              <w:spacing w:after="0" w:line="220" w:lineRule="exact"/>
              <w:ind w:left="20" w:firstLine="0"/>
              <w:jc w:val="center"/>
              <w:rPr>
                <w:b/>
              </w:rPr>
            </w:pPr>
            <w:r w:rsidRPr="00F24378">
              <w:rPr>
                <w:rStyle w:val="CuerpodeltextoTimesNewRoman5"/>
                <w:b/>
                <w:color w:val="000000"/>
                <w:lang w:eastAsia="es-ES_tradnl"/>
              </w:rPr>
              <w:t>NOT</w:t>
            </w:r>
          </w:p>
        </w:tc>
        <w:tc>
          <w:tcPr>
            <w:tcW w:w="2458" w:type="dxa"/>
            <w:shd w:val="clear" w:color="auto" w:fill="FFFFFF"/>
            <w:vAlign w:val="center"/>
          </w:tcPr>
          <w:p w14:paraId="5F644C11" w14:textId="77777777" w:rsidR="00C078D8" w:rsidRPr="00F24378" w:rsidRDefault="001D0DCB" w:rsidP="00EE1E1D">
            <w:pPr>
              <w:pStyle w:val="Cuerpodeltexto1"/>
              <w:shd w:val="clear" w:color="auto" w:fill="auto"/>
              <w:spacing w:after="0" w:line="220" w:lineRule="exact"/>
              <w:ind w:left="40" w:firstLine="0"/>
            </w:pPr>
            <w:r w:rsidRPr="00F24378">
              <w:rPr>
                <w:rStyle w:val="CuerpodeltextoTimesNewRoman5"/>
                <w:color w:val="000000"/>
                <w:lang w:eastAsia="es-ES_tradnl"/>
              </w:rPr>
              <w:t>Verdad</w:t>
            </w:r>
          </w:p>
        </w:tc>
        <w:tc>
          <w:tcPr>
            <w:tcW w:w="1901" w:type="dxa"/>
            <w:shd w:val="clear" w:color="auto" w:fill="FFFFFF"/>
            <w:vAlign w:val="center"/>
          </w:tcPr>
          <w:p w14:paraId="25C6FFD8" w14:textId="77777777" w:rsidR="00C078D8" w:rsidRPr="00F24378" w:rsidRDefault="00C078D8" w:rsidP="00EE1E1D">
            <w:pPr>
              <w:pStyle w:val="Cuerpodeltexto1"/>
              <w:shd w:val="clear" w:color="auto" w:fill="auto"/>
              <w:spacing w:after="0" w:line="220" w:lineRule="exact"/>
              <w:ind w:left="40" w:firstLine="0"/>
            </w:pPr>
            <w:r w:rsidRPr="00F24378">
              <w:rPr>
                <w:rStyle w:val="CuerpodeltextoTimesNewRoman5"/>
                <w:color w:val="000000"/>
                <w:lang w:eastAsia="es-ES_tradnl"/>
              </w:rPr>
              <w:t>Falso</w:t>
            </w:r>
          </w:p>
        </w:tc>
      </w:tr>
      <w:tr w:rsidR="00C078D8" w:rsidRPr="00F24378" w14:paraId="5C11D297" w14:textId="77777777" w:rsidTr="00C078D8">
        <w:trPr>
          <w:trHeight w:hRule="exact" w:val="336"/>
        </w:trPr>
        <w:tc>
          <w:tcPr>
            <w:tcW w:w="2496" w:type="dxa"/>
            <w:shd w:val="clear" w:color="auto" w:fill="FFFFFF"/>
            <w:vAlign w:val="center"/>
          </w:tcPr>
          <w:p w14:paraId="02941730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left="60" w:firstLine="0"/>
            </w:pPr>
          </w:p>
        </w:tc>
        <w:tc>
          <w:tcPr>
            <w:tcW w:w="1824" w:type="dxa"/>
            <w:shd w:val="clear" w:color="auto" w:fill="FFFFFF"/>
            <w:vAlign w:val="center"/>
          </w:tcPr>
          <w:p w14:paraId="064A4FCD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left="20" w:firstLine="0"/>
              <w:jc w:val="center"/>
              <w:rPr>
                <w:b/>
              </w:rPr>
            </w:pPr>
            <w:r w:rsidRPr="00F24378">
              <w:rPr>
                <w:rStyle w:val="CuerpodeltextoTimesNewRoman5"/>
                <w:b/>
                <w:color w:val="000000"/>
                <w:lang w:eastAsia="es-ES_tradnl"/>
              </w:rPr>
              <w:t>NOT</w:t>
            </w:r>
          </w:p>
        </w:tc>
        <w:tc>
          <w:tcPr>
            <w:tcW w:w="2458" w:type="dxa"/>
            <w:shd w:val="clear" w:color="auto" w:fill="FFFFFF"/>
            <w:vAlign w:val="center"/>
          </w:tcPr>
          <w:p w14:paraId="6BE42A43" w14:textId="77777777" w:rsidR="00C078D8" w:rsidRPr="00F24378" w:rsidRDefault="001D0DCB" w:rsidP="00C078D8">
            <w:pPr>
              <w:pStyle w:val="Cuerpodeltexto1"/>
              <w:shd w:val="clear" w:color="auto" w:fill="auto"/>
              <w:spacing w:after="0" w:line="220" w:lineRule="exact"/>
              <w:ind w:left="40" w:firstLine="0"/>
            </w:pPr>
            <w:r w:rsidRPr="00F24378">
              <w:rPr>
                <w:rStyle w:val="CuerpodeltextoTimesNewRoman5"/>
                <w:color w:val="000000"/>
                <w:lang w:eastAsia="es-ES_tradnl"/>
              </w:rPr>
              <w:t>Falso</w:t>
            </w:r>
          </w:p>
        </w:tc>
        <w:tc>
          <w:tcPr>
            <w:tcW w:w="1901" w:type="dxa"/>
            <w:shd w:val="clear" w:color="auto" w:fill="FFFFFF"/>
            <w:vAlign w:val="center"/>
          </w:tcPr>
          <w:p w14:paraId="2B36456B" w14:textId="77777777" w:rsidR="00C078D8" w:rsidRPr="00F24378" w:rsidRDefault="00C078D8" w:rsidP="00C078D8">
            <w:pPr>
              <w:pStyle w:val="Cuerpodeltexto1"/>
              <w:shd w:val="clear" w:color="auto" w:fill="auto"/>
              <w:spacing w:after="0" w:line="220" w:lineRule="exact"/>
              <w:ind w:left="40" w:firstLine="0"/>
            </w:pPr>
            <w:r w:rsidRPr="00F24378">
              <w:rPr>
                <w:rStyle w:val="CuerpodeltextoTimesNewRoman5"/>
                <w:color w:val="000000"/>
                <w:lang w:eastAsia="es-ES_tradnl"/>
              </w:rPr>
              <w:t>Verdad</w:t>
            </w:r>
          </w:p>
        </w:tc>
      </w:tr>
    </w:tbl>
    <w:p w14:paraId="32C8D7F4" w14:textId="77777777" w:rsidR="00C078D8" w:rsidRPr="00F24378" w:rsidRDefault="00C078D8" w:rsidP="00943428">
      <w:pPr>
        <w:pStyle w:val="Cuerpodeltexto51"/>
        <w:shd w:val="clear" w:color="auto" w:fill="auto"/>
        <w:spacing w:before="91" w:after="116"/>
        <w:ind w:left="100" w:right="1440" w:firstLine="0"/>
        <w:rPr>
          <w:rStyle w:val="Cuerpodeltexto5"/>
          <w:color w:val="000000"/>
          <w:lang w:eastAsia="es-ES_tradnl"/>
        </w:rPr>
      </w:pPr>
    </w:p>
    <w:p w14:paraId="5E117119" w14:textId="7B58C0B0" w:rsidR="00876C70" w:rsidRPr="00F24378" w:rsidRDefault="00943428" w:rsidP="004D2090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*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5E2CB488" w14:textId="786A1041" w:rsidR="00876C70" w:rsidRPr="00F24378" w:rsidRDefault="00943428" w:rsidP="004D2090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="00C6622D" w:rsidRPr="00F24378">
        <w:rPr>
          <w:rStyle w:val="Cuerpodeltexto5"/>
          <w:color w:val="000000"/>
          <w:lang w:eastAsia="es-ES_tradnl"/>
        </w:rPr>
        <w:t>e</w:t>
      </w:r>
      <w:r w:rsidRPr="00F24378">
        <w:rPr>
          <w:rStyle w:val="Cuerpodeltexto5"/>
          <w:color w:val="000000"/>
          <w:lang w:eastAsia="es-ES_tradnl"/>
        </w:rPr>
        <w:t>mpleados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7416A72F" w14:textId="411C0849" w:rsidR="00943428" w:rsidRPr="00F24378" w:rsidRDefault="00943428" w:rsidP="004D2090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WHERE</w:t>
      </w:r>
      <w:r w:rsidR="00F24378">
        <w:rPr>
          <w:rStyle w:val="Cuerpodeltexto54"/>
          <w:lang w:eastAsia="es-ES_tradnl"/>
        </w:rPr>
        <w:t xml:space="preserve"> </w:t>
      </w:r>
      <w:r w:rsidR="00C6622D" w:rsidRPr="00F24378">
        <w:rPr>
          <w:rStyle w:val="Cuerpodeltexto5"/>
          <w:color w:val="000000"/>
          <w:lang w:eastAsia="es-ES_tradnl"/>
        </w:rPr>
        <w:t>e</w:t>
      </w:r>
      <w:r w:rsidRPr="00F24378">
        <w:rPr>
          <w:rStyle w:val="Cuerpodeltexto5"/>
          <w:color w:val="000000"/>
          <w:lang w:eastAsia="es-ES_tradnl"/>
        </w:rPr>
        <w:t>dad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</w:rPr>
        <w:t>&gt;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25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AND</w:t>
      </w:r>
      <w:r w:rsidR="00F24378">
        <w:rPr>
          <w:rStyle w:val="Cuerpodeltexto54"/>
          <w:lang w:eastAsia="es-ES_tradnl"/>
        </w:rPr>
        <w:t xml:space="preserve"> </w:t>
      </w:r>
      <w:r w:rsidR="00C6622D" w:rsidRPr="00F24378">
        <w:rPr>
          <w:rStyle w:val="Cuerpodeltexto5"/>
          <w:color w:val="000000"/>
          <w:lang w:eastAsia="es-ES_tradnl"/>
        </w:rPr>
        <w:t>e</w:t>
      </w:r>
      <w:r w:rsidRPr="00F24378">
        <w:rPr>
          <w:rStyle w:val="Cuerpodeltexto5"/>
          <w:color w:val="000000"/>
          <w:lang w:eastAsia="es-ES_tradnl"/>
        </w:rPr>
        <w:t>dad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</w:rPr>
        <w:t>&lt;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50;</w:t>
      </w:r>
    </w:p>
    <w:p w14:paraId="2418B7DA" w14:textId="77777777" w:rsidR="00943428" w:rsidRPr="00F24378" w:rsidRDefault="00943428" w:rsidP="00943428">
      <w:pPr>
        <w:pStyle w:val="Cuerpodeltexto51"/>
        <w:shd w:val="clear" w:color="auto" w:fill="auto"/>
        <w:spacing w:before="0" w:after="0" w:line="190" w:lineRule="exact"/>
        <w:ind w:left="400" w:firstLine="0"/>
        <w:jc w:val="left"/>
      </w:pPr>
    </w:p>
    <w:p w14:paraId="6351F0BF" w14:textId="4A91AC73" w:rsidR="00943428" w:rsidRPr="00F24378" w:rsidRDefault="00943428" w:rsidP="004D2090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*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598DC553" w14:textId="67015982" w:rsidR="00943428" w:rsidRPr="00F24378" w:rsidRDefault="00943428" w:rsidP="004D2090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"/>
          <w:color w:val="000000"/>
        </w:rPr>
        <w:t xml:space="preserve"> </w:t>
      </w:r>
      <w:r w:rsidR="00410C62" w:rsidRPr="00F24378">
        <w:rPr>
          <w:rStyle w:val="Cuerpodeltexto5"/>
          <w:color w:val="000000"/>
          <w:lang w:eastAsia="es-ES_tradnl"/>
        </w:rPr>
        <w:t>e</w:t>
      </w:r>
      <w:r w:rsidRPr="00F24378">
        <w:rPr>
          <w:rStyle w:val="Cuerpodeltexto5"/>
          <w:color w:val="000000"/>
          <w:lang w:eastAsia="es-ES_tradnl"/>
        </w:rPr>
        <w:t>mpleados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2ED7D73F" w14:textId="75769422" w:rsidR="00943428" w:rsidRPr="00F24378" w:rsidRDefault="00943428" w:rsidP="004D2090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WHERE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(</w:t>
      </w:r>
      <w:r w:rsidR="00410C62" w:rsidRPr="00F24378">
        <w:rPr>
          <w:rStyle w:val="Cuerpodeltexto5"/>
          <w:color w:val="000000"/>
          <w:lang w:eastAsia="es-ES_tradnl"/>
        </w:rPr>
        <w:t>e</w:t>
      </w:r>
      <w:r w:rsidRPr="00F24378">
        <w:rPr>
          <w:rStyle w:val="Cuerpodeltexto5"/>
          <w:color w:val="000000"/>
          <w:lang w:eastAsia="es-ES_tradnl"/>
        </w:rPr>
        <w:t>dad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</w:rPr>
        <w:t>&gt;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25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</w:rPr>
        <w:t>AND</w:t>
      </w:r>
      <w:r w:rsidR="00F24378">
        <w:rPr>
          <w:rStyle w:val="Cuerpodeltexto5"/>
          <w:color w:val="000000"/>
        </w:rPr>
        <w:t xml:space="preserve"> </w:t>
      </w:r>
      <w:r w:rsidR="00410C62" w:rsidRPr="00F24378">
        <w:rPr>
          <w:rStyle w:val="Cuerpodeltexto5"/>
          <w:color w:val="000000"/>
          <w:lang w:eastAsia="es-ES_tradnl"/>
        </w:rPr>
        <w:t>e</w:t>
      </w:r>
      <w:r w:rsidRPr="00F24378">
        <w:rPr>
          <w:rStyle w:val="Cuerpodeltexto5"/>
          <w:color w:val="000000"/>
          <w:lang w:eastAsia="es-ES_tradnl"/>
        </w:rPr>
        <w:t>dad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</w:rPr>
        <w:t>&lt;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50)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OR</w:t>
      </w:r>
      <w:r w:rsidR="00F24378">
        <w:rPr>
          <w:rStyle w:val="Cuerpodeltexto5"/>
          <w:color w:val="000000"/>
        </w:rPr>
        <w:t xml:space="preserve"> </w:t>
      </w:r>
      <w:r w:rsidR="00410C62" w:rsidRPr="00F24378">
        <w:rPr>
          <w:rStyle w:val="Cuerpodeltexto5"/>
          <w:color w:val="000000"/>
          <w:lang w:eastAsia="es-ES_tradnl"/>
        </w:rPr>
        <w:t>s</w:t>
      </w:r>
      <w:r w:rsidRPr="00F24378">
        <w:rPr>
          <w:rStyle w:val="Cuerpodeltexto5"/>
          <w:color w:val="000000"/>
          <w:lang w:eastAsia="es-ES_tradnl"/>
        </w:rPr>
        <w:t>ueldo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=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100;</w:t>
      </w:r>
    </w:p>
    <w:p w14:paraId="29695A6A" w14:textId="77777777" w:rsidR="00E21FAB" w:rsidRPr="00F24378" w:rsidRDefault="00E21FAB">
      <w:pPr>
        <w:spacing w:before="0" w:after="0"/>
        <w:ind w:left="0"/>
        <w:jc w:val="left"/>
        <w:rPr>
          <w:rFonts w:ascii="Verdana" w:hAnsi="Verdana" w:cs="Verdana"/>
          <w:sz w:val="19"/>
          <w:szCs w:val="19"/>
        </w:rPr>
      </w:pPr>
      <w:r w:rsidRPr="00F24378">
        <w:br w:type="page"/>
      </w:r>
    </w:p>
    <w:p w14:paraId="49BE55C5" w14:textId="77777777" w:rsidR="00943428" w:rsidRPr="00F24378" w:rsidRDefault="00943428" w:rsidP="00943428">
      <w:pPr>
        <w:pStyle w:val="Cuerpodeltexto51"/>
        <w:shd w:val="clear" w:color="auto" w:fill="auto"/>
        <w:spacing w:before="0" w:after="0"/>
        <w:ind w:left="100" w:right="1440" w:firstLine="300"/>
        <w:jc w:val="left"/>
      </w:pPr>
    </w:p>
    <w:p w14:paraId="25ED486D" w14:textId="4662795A" w:rsidR="00876C70" w:rsidRPr="00F24378" w:rsidRDefault="00943428" w:rsidP="004D2090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"/>
          <w:color w:val="000000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*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1B00399E" w14:textId="06E61737" w:rsidR="00876C70" w:rsidRPr="00F24378" w:rsidRDefault="00943428" w:rsidP="004D2090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="00410C62" w:rsidRPr="00F24378">
        <w:rPr>
          <w:rStyle w:val="Cuerpodeltexto5"/>
          <w:color w:val="000000"/>
          <w:lang w:eastAsia="es-ES_tradnl"/>
        </w:rPr>
        <w:t>e</w:t>
      </w:r>
      <w:r w:rsidRPr="00F24378">
        <w:rPr>
          <w:rStyle w:val="Cuerpodeltexto5"/>
          <w:color w:val="000000"/>
          <w:lang w:eastAsia="es-ES_tradnl"/>
        </w:rPr>
        <w:t>mpleados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72AF28D4" w14:textId="7BF915D8" w:rsidR="00943428" w:rsidRPr="00F24378" w:rsidRDefault="00943428" w:rsidP="004D2090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WHERE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NOT</w:t>
      </w:r>
      <w:r w:rsidR="00F24378">
        <w:rPr>
          <w:rStyle w:val="Cuerpodeltexto54"/>
          <w:lang w:eastAsia="es-ES_tradnl"/>
        </w:rPr>
        <w:t xml:space="preserve"> </w:t>
      </w:r>
      <w:r w:rsidR="00410C62" w:rsidRPr="00F24378">
        <w:rPr>
          <w:rStyle w:val="Cuerpodeltexto5"/>
          <w:color w:val="000000"/>
          <w:lang w:eastAsia="es-ES_tradnl"/>
        </w:rPr>
        <w:t>e</w:t>
      </w:r>
      <w:r w:rsidRPr="00F24378">
        <w:rPr>
          <w:rStyle w:val="Cuerpodeltexto5"/>
          <w:color w:val="000000"/>
          <w:lang w:eastAsia="es-ES_tradnl"/>
        </w:rPr>
        <w:t>stado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</w:rPr>
        <w:t>=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'Soltero';</w:t>
      </w:r>
    </w:p>
    <w:p w14:paraId="44BE4354" w14:textId="77777777" w:rsidR="00876C70" w:rsidRPr="00F24378" w:rsidRDefault="00876C70" w:rsidP="00876C70">
      <w:pPr>
        <w:pStyle w:val="Cuerpodeltexto51"/>
        <w:shd w:val="clear" w:color="auto" w:fill="auto"/>
        <w:spacing w:before="0" w:after="0"/>
        <w:ind w:left="100" w:right="1440" w:firstLine="300"/>
        <w:jc w:val="left"/>
        <w:rPr>
          <w:rStyle w:val="Cuerpodeltexto5"/>
          <w:color w:val="000000"/>
          <w:lang w:eastAsia="es-ES_tradnl"/>
        </w:rPr>
      </w:pPr>
    </w:p>
    <w:p w14:paraId="5229C029" w14:textId="58186B84" w:rsidR="00876C70" w:rsidRPr="00F24378" w:rsidRDefault="00410C62" w:rsidP="00410C62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"/>
          <w:color w:val="000000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*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26BDCC26" w14:textId="30F9EBE6" w:rsidR="00876C70" w:rsidRPr="00F24378" w:rsidRDefault="00410C62" w:rsidP="00410C62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empleados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5A4D8CD1" w14:textId="5B55FBF4" w:rsidR="00410C62" w:rsidRPr="00F24378" w:rsidRDefault="00410C62" w:rsidP="00410C62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WHERE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estado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</w:rPr>
        <w:t>&lt;&gt;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'Soltero';</w:t>
      </w:r>
    </w:p>
    <w:p w14:paraId="6C2024E9" w14:textId="77777777" w:rsidR="00943428" w:rsidRPr="00F24378" w:rsidRDefault="00943428" w:rsidP="00943428">
      <w:pPr>
        <w:pStyle w:val="Cuerpodeltexto51"/>
        <w:shd w:val="clear" w:color="auto" w:fill="auto"/>
        <w:spacing w:before="0" w:after="0"/>
        <w:ind w:left="400" w:firstLine="0"/>
        <w:jc w:val="left"/>
      </w:pPr>
    </w:p>
    <w:p w14:paraId="2834E992" w14:textId="12FDD30B" w:rsidR="00943428" w:rsidRPr="00F24378" w:rsidRDefault="00943428" w:rsidP="004D2090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*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10F1414F" w14:textId="58E17358" w:rsidR="00943428" w:rsidRPr="00F24378" w:rsidRDefault="00943428" w:rsidP="004D2090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="00410C62" w:rsidRPr="00F24378">
        <w:rPr>
          <w:rStyle w:val="Cuerpodeltexto5"/>
          <w:color w:val="000000"/>
          <w:lang w:eastAsia="es-ES_tradnl"/>
        </w:rPr>
        <w:t>e</w:t>
      </w:r>
      <w:r w:rsidRPr="00F24378">
        <w:rPr>
          <w:rStyle w:val="Cuerpodeltexto5"/>
          <w:color w:val="000000"/>
          <w:lang w:eastAsia="es-ES_tradnl"/>
        </w:rPr>
        <w:t>mpleados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1263412E" w14:textId="0E7A2461" w:rsidR="00943428" w:rsidRPr="00F24378" w:rsidRDefault="00943428" w:rsidP="004D2090">
      <w:pPr>
        <w:pStyle w:val="comandoseinstrucciones"/>
      </w:pPr>
      <w:r w:rsidRPr="00F24378">
        <w:rPr>
          <w:rStyle w:val="Cuerpodeltexto54"/>
          <w:lang w:eastAsia="es-ES_tradnl"/>
        </w:rPr>
        <w:t>WHERE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(</w:t>
      </w:r>
      <w:r w:rsidR="00410C62" w:rsidRPr="00F24378">
        <w:rPr>
          <w:rStyle w:val="Cuerpodeltexto5"/>
          <w:color w:val="000000"/>
          <w:lang w:eastAsia="es-ES_tradnl"/>
        </w:rPr>
        <w:t>s</w:t>
      </w:r>
      <w:r w:rsidRPr="00F24378">
        <w:rPr>
          <w:rStyle w:val="Cuerpodeltexto5"/>
          <w:color w:val="000000"/>
          <w:lang w:eastAsia="es-ES_tradnl"/>
        </w:rPr>
        <w:t>ueldo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&gt;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100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AND</w:t>
      </w:r>
      <w:r w:rsidR="00F24378">
        <w:rPr>
          <w:rStyle w:val="Cuerpodeltexto54"/>
          <w:lang w:eastAsia="es-ES_tradnl"/>
        </w:rPr>
        <w:t xml:space="preserve"> </w:t>
      </w:r>
      <w:r w:rsidR="00410C62" w:rsidRPr="00F24378">
        <w:rPr>
          <w:rStyle w:val="Cuerpodeltexto5"/>
          <w:color w:val="000000"/>
          <w:lang w:eastAsia="es-ES_tradnl"/>
        </w:rPr>
        <w:t>s</w:t>
      </w:r>
      <w:r w:rsidRPr="00F24378">
        <w:rPr>
          <w:rStyle w:val="Cuerpodeltexto5"/>
          <w:color w:val="000000"/>
          <w:lang w:eastAsia="es-ES_tradnl"/>
        </w:rPr>
        <w:t>ueldo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&lt;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500)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OR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(</w:t>
      </w:r>
      <w:r w:rsidR="00410C62" w:rsidRPr="00F24378">
        <w:rPr>
          <w:rStyle w:val="Cuerpodeltexto5"/>
          <w:color w:val="000000"/>
          <w:lang w:eastAsia="es-ES_tradnl"/>
        </w:rPr>
        <w:t>p</w:t>
      </w:r>
      <w:r w:rsidRPr="00F24378">
        <w:rPr>
          <w:rStyle w:val="Cuerpodeltexto5"/>
          <w:color w:val="000000"/>
          <w:lang w:eastAsia="es-ES_tradnl"/>
        </w:rPr>
        <w:t>rovincia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=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'Madrid'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AND</w:t>
      </w:r>
      <w:r w:rsidR="00F24378">
        <w:rPr>
          <w:rStyle w:val="Cuerpodeltexto54"/>
          <w:lang w:eastAsia="es-ES_tradnl"/>
        </w:rPr>
        <w:t xml:space="preserve"> </w:t>
      </w:r>
      <w:r w:rsidR="00410C62" w:rsidRPr="00F24378">
        <w:rPr>
          <w:rStyle w:val="Cuerpodeltexto5"/>
          <w:color w:val="000000"/>
          <w:lang w:eastAsia="es-ES_tradnl"/>
        </w:rPr>
        <w:t>e</w:t>
      </w:r>
      <w:r w:rsidRPr="00F24378">
        <w:rPr>
          <w:rStyle w:val="Cuerpodeltexto5"/>
          <w:color w:val="000000"/>
          <w:lang w:eastAsia="es-ES_tradnl"/>
        </w:rPr>
        <w:t>stado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=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'</w:t>
      </w:r>
      <w:r w:rsidR="00410C62" w:rsidRPr="00F24378">
        <w:rPr>
          <w:rStyle w:val="Cuerpodeltexto5"/>
          <w:color w:val="000000"/>
          <w:lang w:eastAsia="es-ES_tradnl"/>
        </w:rPr>
        <w:t>c</w:t>
      </w:r>
      <w:r w:rsidRPr="00F24378">
        <w:rPr>
          <w:rStyle w:val="Cuerpodeltexto5"/>
          <w:color w:val="000000"/>
          <w:lang w:eastAsia="es-ES_tradnl"/>
        </w:rPr>
        <w:t>asado');</w:t>
      </w:r>
    </w:p>
    <w:p w14:paraId="04C82E26" w14:textId="77777777" w:rsidR="001F3C05" w:rsidRPr="00F24378" w:rsidRDefault="001F3C05" w:rsidP="001F3C05">
      <w:pPr>
        <w:pStyle w:val="Cuerpodeltexto51"/>
        <w:shd w:val="clear" w:color="auto" w:fill="auto"/>
        <w:spacing w:before="0" w:after="0"/>
        <w:ind w:left="400" w:firstLine="0"/>
        <w:jc w:val="left"/>
      </w:pPr>
    </w:p>
    <w:p w14:paraId="0E9F1045" w14:textId="427DB683" w:rsidR="001F3C05" w:rsidRPr="00F24378" w:rsidRDefault="001F3C05" w:rsidP="001F3C05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*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073FDDD8" w14:textId="6129F541" w:rsidR="001F3C05" w:rsidRPr="00F24378" w:rsidRDefault="001F3C05" w:rsidP="001F3C05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empleados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382E527A" w14:textId="64CCE4FE" w:rsidR="001F3C05" w:rsidRPr="00F24378" w:rsidRDefault="001F3C05" w:rsidP="001F3C05">
      <w:pPr>
        <w:pStyle w:val="comandoseinstrucciones"/>
      </w:pPr>
      <w:r w:rsidRPr="00F24378">
        <w:rPr>
          <w:rStyle w:val="Cuerpodeltexto54"/>
          <w:lang w:eastAsia="es-ES_tradnl"/>
        </w:rPr>
        <w:t>WHERE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comision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IS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NULL</w:t>
      </w:r>
      <w:r w:rsidRPr="00F24378">
        <w:rPr>
          <w:rStyle w:val="Cuerpodeltexto5"/>
          <w:color w:val="000000"/>
          <w:lang w:eastAsia="es-ES_tradnl"/>
        </w:rPr>
        <w:t>;</w:t>
      </w:r>
    </w:p>
    <w:p w14:paraId="641EF633" w14:textId="77777777" w:rsidR="001F3C05" w:rsidRPr="00F24378" w:rsidRDefault="001F3C05" w:rsidP="001F3C05"/>
    <w:p w14:paraId="12D7E13D" w14:textId="6A56B431" w:rsidR="00943428" w:rsidRPr="00F24378" w:rsidRDefault="00943428" w:rsidP="00187D96">
      <w:pPr>
        <w:pStyle w:val="Ttulo2"/>
      </w:pPr>
      <w:bookmarkStart w:id="31" w:name="_Toc149546766"/>
      <w:r w:rsidRPr="00F24378">
        <w:t>Intervalos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Valores</w:t>
      </w:r>
      <w:bookmarkEnd w:id="31"/>
    </w:p>
    <w:p w14:paraId="7EE8AB69" w14:textId="1773944C" w:rsidR="00943428" w:rsidRPr="00F24378" w:rsidRDefault="00943428" w:rsidP="00943428">
      <w:pPr>
        <w:pStyle w:val="Cuerpodeltexto51"/>
        <w:shd w:val="clear" w:color="auto" w:fill="auto"/>
        <w:spacing w:before="0" w:after="0" w:line="250" w:lineRule="exact"/>
        <w:ind w:left="100" w:right="1440" w:firstLine="0"/>
        <w:rPr>
          <w:rStyle w:val="Cuerpodeltexto5"/>
          <w:color w:val="000000"/>
          <w:lang w:eastAsia="es-ES_tradnl"/>
        </w:rPr>
      </w:pPr>
      <w:r w:rsidRPr="00F24378">
        <w:rPr>
          <w:rStyle w:val="Cuerpodeltexto5"/>
          <w:color w:val="000000"/>
          <w:lang w:eastAsia="es-ES_tradnl"/>
        </w:rPr>
        <w:t>Para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indicar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deseamos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recuperar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registros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según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intervalo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valores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campo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emplearemos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operador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410C62" w:rsidRPr="00F24378">
        <w:rPr>
          <w:rStyle w:val="Cuerpodeltexto5"/>
          <w:color w:val="000000"/>
          <w:lang w:eastAsia="es-ES_tradnl"/>
        </w:rPr>
        <w:t>BETWEEN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cuya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sintaxis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es:</w:t>
      </w:r>
    </w:p>
    <w:p w14:paraId="3F04DB92" w14:textId="77777777" w:rsidR="00943428" w:rsidRPr="00F24378" w:rsidRDefault="00943428" w:rsidP="00943428">
      <w:pPr>
        <w:pStyle w:val="Cuerpodeltexto51"/>
        <w:shd w:val="clear" w:color="auto" w:fill="auto"/>
        <w:spacing w:before="0" w:after="0" w:line="250" w:lineRule="exact"/>
        <w:ind w:left="100" w:right="1440" w:firstLine="0"/>
      </w:pPr>
    </w:p>
    <w:p w14:paraId="386856C4" w14:textId="1439F8D9" w:rsidR="00410C62" w:rsidRPr="00F24378" w:rsidRDefault="00943428" w:rsidP="004D2090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"/>
          <w:color w:val="000000"/>
          <w:lang w:eastAsia="es-ES_tradnl"/>
        </w:rPr>
        <w:t>campo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[</w:t>
      </w:r>
      <w:r w:rsidRPr="00F24378">
        <w:rPr>
          <w:rStyle w:val="Cuerpodeltexto54"/>
          <w:lang w:eastAsia="es-ES_tradnl"/>
        </w:rPr>
        <w:t>NOT</w:t>
      </w:r>
      <w:r w:rsidRPr="00F24378">
        <w:rPr>
          <w:rStyle w:val="Cuerpodeltexto5"/>
          <w:color w:val="000000"/>
          <w:lang w:eastAsia="es-ES_tradnl"/>
        </w:rPr>
        <w:t>]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BETWEEN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valor1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AND</w:t>
      </w:r>
      <w:r w:rsidR="00F24378">
        <w:rPr>
          <w:rStyle w:val="Cuerpodeltexto54"/>
          <w:lang w:eastAsia="es-ES_tradnl"/>
        </w:rPr>
        <w:t xml:space="preserve"> </w:t>
      </w:r>
      <w:r w:rsidR="00B9545E" w:rsidRPr="00F24378">
        <w:rPr>
          <w:rStyle w:val="Cuerpodeltexto5"/>
          <w:color w:val="000000"/>
          <w:lang w:eastAsia="es-ES_tradnl"/>
        </w:rPr>
        <w:t>valor2</w:t>
      </w:r>
    </w:p>
    <w:p w14:paraId="15D5782B" w14:textId="29962E74" w:rsidR="00943428" w:rsidRPr="00F24378" w:rsidRDefault="00410C62" w:rsidP="004D2090">
      <w:pPr>
        <w:pStyle w:val="comandoseinstrucciones"/>
      </w:pPr>
      <w:r w:rsidRPr="00F24378">
        <w:rPr>
          <w:rStyle w:val="Cuerpodeltexto54"/>
        </w:rPr>
        <w:t>#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B9545E" w:rsidRPr="00F24378">
        <w:rPr>
          <w:rStyle w:val="Cuerpodeltexto5"/>
          <w:color w:val="000000"/>
          <w:lang w:eastAsia="es-ES_tradnl"/>
        </w:rPr>
        <w:t>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B9545E" w:rsidRPr="00F24378">
        <w:rPr>
          <w:rStyle w:val="Cuerpodeltexto5"/>
          <w:color w:val="000000"/>
          <w:lang w:eastAsia="es-ES_tradnl"/>
        </w:rPr>
        <w:t>corchete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B9545E" w:rsidRPr="00F24378">
        <w:rPr>
          <w:rStyle w:val="Cuerpodeltexto5"/>
          <w:color w:val="000000"/>
          <w:lang w:eastAsia="es-ES_tradnl"/>
        </w:rPr>
        <w:t>indica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B9545E" w:rsidRPr="00F24378">
        <w:rPr>
          <w:rStyle w:val="Cuerpodeltexto5"/>
          <w:color w:val="000000"/>
          <w:lang w:eastAsia="es-ES_tradnl"/>
        </w:rPr>
        <w:t>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B9545E" w:rsidRPr="00F24378">
        <w:rPr>
          <w:rStyle w:val="Cuerpodeltexto5"/>
          <w:color w:val="000000"/>
          <w:lang w:eastAsia="es-ES_tradnl"/>
        </w:rPr>
        <w:t>l</w:t>
      </w:r>
      <w:r w:rsidR="00943428" w:rsidRPr="00F24378">
        <w:rPr>
          <w:rStyle w:val="Cuerpodeltexto5"/>
          <w:color w:val="000000"/>
          <w:lang w:eastAsia="es-ES_tradnl"/>
        </w:rPr>
        <w:t>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B9545E" w:rsidRPr="00F24378">
        <w:rPr>
          <w:rStyle w:val="Cuerpodeltexto5"/>
          <w:color w:val="000000"/>
          <w:lang w:eastAsia="es-ES_tradnl"/>
        </w:rPr>
        <w:t>cláusula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943428" w:rsidRPr="00F24378">
        <w:rPr>
          <w:rStyle w:val="Cuerpodeltexto54"/>
        </w:rPr>
        <w:t>NOT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943428" w:rsidRPr="00F24378">
        <w:rPr>
          <w:rStyle w:val="Cuerpodeltexto5"/>
          <w:color w:val="000000"/>
          <w:lang w:eastAsia="es-ES_tradnl"/>
        </w:rPr>
        <w:t>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943428" w:rsidRPr="00F24378">
        <w:rPr>
          <w:rStyle w:val="Cuerpodeltexto5"/>
          <w:color w:val="000000"/>
          <w:lang w:eastAsia="es-ES_tradnl"/>
        </w:rPr>
        <w:t>opcional.</w:t>
      </w:r>
    </w:p>
    <w:p w14:paraId="396FD0BB" w14:textId="302986DC" w:rsidR="00943428" w:rsidRPr="00F24378" w:rsidRDefault="00943428" w:rsidP="00943428">
      <w:pPr>
        <w:pStyle w:val="Cuerpodeltexto51"/>
        <w:shd w:val="clear" w:color="auto" w:fill="auto"/>
        <w:spacing w:before="0" w:after="124" w:line="245" w:lineRule="exact"/>
        <w:ind w:left="100" w:right="1440" w:firstLine="0"/>
        <w:jc w:val="left"/>
      </w:pP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este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caso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consulta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devolvería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registros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contengan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"campo"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valor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incluido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intervalo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valor1,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valor2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(ambos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inclusive).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valor1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debe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menor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igual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valor2.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Si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anteponemos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condición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NOT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devolverá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aquellos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valores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incluidos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intervalo.</w:t>
      </w:r>
    </w:p>
    <w:p w14:paraId="11A757E0" w14:textId="1CC384A4" w:rsidR="00876C70" w:rsidRPr="00F24378" w:rsidRDefault="004D2090" w:rsidP="004D2090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*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5BE2D9DB" w14:textId="77C7438E" w:rsidR="004D2090" w:rsidRPr="00F24378" w:rsidRDefault="004D2090" w:rsidP="004D2090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="00F75431" w:rsidRPr="00F24378">
        <w:rPr>
          <w:rStyle w:val="Cuerpodeltexto5"/>
          <w:color w:val="000000"/>
          <w:lang w:eastAsia="es-ES_tradnl"/>
        </w:rPr>
        <w:t>p</w:t>
      </w:r>
      <w:r w:rsidRPr="00F24378">
        <w:rPr>
          <w:rStyle w:val="Cuerpodeltexto5"/>
          <w:color w:val="000000"/>
          <w:lang w:eastAsia="es-ES_tradnl"/>
        </w:rPr>
        <w:t>edidos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28CC8A37" w14:textId="544F6524" w:rsidR="004D2090" w:rsidRPr="00F24378" w:rsidRDefault="004D2090" w:rsidP="004D2090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WHERE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codigo</w:t>
      </w:r>
      <w:r w:rsidR="00410C62" w:rsidRPr="00F24378">
        <w:rPr>
          <w:rStyle w:val="Cuerpodeltexto5"/>
          <w:color w:val="000000"/>
          <w:lang w:eastAsia="es-ES_tradnl"/>
        </w:rPr>
        <w:t>Postal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410C62" w:rsidRPr="00F24378">
        <w:rPr>
          <w:rStyle w:val="Cuerpodeltexto54"/>
          <w:lang w:eastAsia="es-ES_tradnl"/>
        </w:rPr>
        <w:t>BETWEEN</w:t>
      </w:r>
      <w:r w:rsidR="00F24378">
        <w:rPr>
          <w:rStyle w:val="Cuerpodeltexto54"/>
          <w:lang w:eastAsia="es-ES_tradnl"/>
        </w:rPr>
        <w:t xml:space="preserve"> </w:t>
      </w:r>
      <w:r w:rsidR="00410C62" w:rsidRPr="00F24378">
        <w:rPr>
          <w:rStyle w:val="Cuerpodeltexto5"/>
          <w:color w:val="000000"/>
          <w:lang w:eastAsia="es-ES_tradnl"/>
        </w:rPr>
        <w:t>'</w:t>
      </w:r>
      <w:r w:rsidRPr="00F24378">
        <w:rPr>
          <w:rStyle w:val="Cuerpodeltexto5"/>
          <w:color w:val="000000"/>
          <w:lang w:eastAsia="es-ES_tradnl"/>
        </w:rPr>
        <w:t>28000</w:t>
      </w:r>
      <w:r w:rsidR="00410C62" w:rsidRPr="00F24378">
        <w:rPr>
          <w:rStyle w:val="Cuerpodeltexto5"/>
          <w:color w:val="000000"/>
          <w:lang w:eastAsia="es-ES_tradnl"/>
        </w:rPr>
        <w:t>'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410C62" w:rsidRPr="00F24378">
        <w:rPr>
          <w:rStyle w:val="Cuerpodeltexto54"/>
          <w:lang w:eastAsia="es-ES_tradnl"/>
        </w:rPr>
        <w:t>AND</w:t>
      </w:r>
      <w:r w:rsidR="00F24378">
        <w:rPr>
          <w:rStyle w:val="Cuerpodeltexto54"/>
          <w:lang w:eastAsia="es-ES_tradnl"/>
        </w:rPr>
        <w:t xml:space="preserve"> </w:t>
      </w:r>
      <w:r w:rsidR="00410C62" w:rsidRPr="00F24378">
        <w:rPr>
          <w:rStyle w:val="Cuerpodeltexto5"/>
          <w:color w:val="000000"/>
          <w:lang w:eastAsia="es-ES_tradnl"/>
        </w:rPr>
        <w:t>'</w:t>
      </w:r>
      <w:r w:rsidRPr="00F24378">
        <w:rPr>
          <w:rStyle w:val="Cuerpodeltexto5"/>
          <w:color w:val="000000"/>
          <w:lang w:eastAsia="es-ES_tradnl"/>
        </w:rPr>
        <w:t>28999</w:t>
      </w:r>
      <w:r w:rsidR="00410C62" w:rsidRPr="00F24378">
        <w:rPr>
          <w:rStyle w:val="Cuerpodeltexto5"/>
          <w:color w:val="000000"/>
          <w:lang w:eastAsia="es-ES_tradnl"/>
        </w:rPr>
        <w:t>'</w:t>
      </w:r>
      <w:r w:rsidR="006543BA" w:rsidRPr="00F24378">
        <w:rPr>
          <w:rStyle w:val="Cuerpodeltexto5"/>
          <w:color w:val="000000"/>
          <w:lang w:eastAsia="es-ES_tradnl"/>
        </w:rPr>
        <w:t>;</w:t>
      </w:r>
    </w:p>
    <w:p w14:paraId="49DF29C9" w14:textId="77777777" w:rsidR="004D2090" w:rsidRPr="00F24378" w:rsidRDefault="004D2090" w:rsidP="00876C70">
      <w:pPr>
        <w:pStyle w:val="Cuerpodeltexto51"/>
        <w:shd w:val="clear" w:color="auto" w:fill="auto"/>
        <w:spacing w:before="0" w:after="0" w:line="250" w:lineRule="exact"/>
        <w:ind w:left="100" w:right="1440" w:firstLine="0"/>
      </w:pPr>
    </w:p>
    <w:p w14:paraId="1152DAA4" w14:textId="412E48DE" w:rsidR="00876C70" w:rsidRPr="00F24378" w:rsidRDefault="00107A5A" w:rsidP="00107A5A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*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329A7828" w14:textId="22374A88" w:rsidR="00107A5A" w:rsidRPr="00F24378" w:rsidRDefault="00107A5A" w:rsidP="00107A5A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empleados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6B00614F" w14:textId="6EFF3CF6" w:rsidR="00107A5A" w:rsidRPr="00F24378" w:rsidRDefault="00107A5A" w:rsidP="00107A5A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WHERE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salario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BETWEEN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1000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AND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</w:rPr>
        <w:t>1500</w:t>
      </w:r>
      <w:r w:rsidRPr="00F24378">
        <w:rPr>
          <w:rStyle w:val="Cuerpodeltexto5"/>
          <w:color w:val="000000"/>
          <w:lang w:eastAsia="es-ES_tradnl"/>
        </w:rPr>
        <w:t>;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08A1F82F" w14:textId="77777777" w:rsidR="004458DD" w:rsidRPr="00F24378" w:rsidRDefault="004458DD" w:rsidP="004458DD">
      <w:pPr>
        <w:rPr>
          <w:rStyle w:val="Cuerpodeltexto5"/>
          <w:color w:val="000000"/>
          <w:lang w:eastAsia="es-ES_tradnl"/>
        </w:rPr>
      </w:pPr>
    </w:p>
    <w:p w14:paraId="48BAC684" w14:textId="3437C137" w:rsidR="004458DD" w:rsidRPr="00F24378" w:rsidRDefault="004458DD" w:rsidP="004458DD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*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405E8C92" w14:textId="225A3E94" w:rsidR="004458DD" w:rsidRPr="00F24378" w:rsidRDefault="004458DD" w:rsidP="004458DD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empleados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064395FC" w14:textId="263FD38A" w:rsidR="004458DD" w:rsidRPr="00F24378" w:rsidRDefault="004458DD" w:rsidP="004458DD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WHERE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salario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NOT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BETWEEN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1000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AND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</w:rPr>
        <w:t>1500</w:t>
      </w:r>
      <w:r w:rsidRPr="00F24378">
        <w:rPr>
          <w:rStyle w:val="Cuerpodeltexto5"/>
          <w:color w:val="000000"/>
          <w:lang w:eastAsia="es-ES_tradnl"/>
        </w:rPr>
        <w:t>;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69DD88F6" w14:textId="0D6DE718" w:rsidR="004458DD" w:rsidRPr="00F24378" w:rsidRDefault="004458DD" w:rsidP="004458DD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#</w:t>
      </w:r>
      <w:r w:rsidRPr="00F24378">
        <w:rPr>
          <w:rStyle w:val="Cuerpodeltexto5"/>
          <w:color w:val="000000"/>
        </w:rPr>
        <w:t>VERDADERO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PARA: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998,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999,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1501,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1502,…</w:t>
      </w:r>
    </w:p>
    <w:p w14:paraId="72DC29D8" w14:textId="77777777" w:rsidR="004458DD" w:rsidRPr="00F24378" w:rsidRDefault="004458DD" w:rsidP="004458DD">
      <w:pPr>
        <w:rPr>
          <w:rStyle w:val="Cuerpodeltexto5"/>
          <w:color w:val="000000"/>
          <w:lang w:eastAsia="es-ES_tradnl"/>
        </w:rPr>
      </w:pPr>
    </w:p>
    <w:p w14:paraId="033E3391" w14:textId="77777777" w:rsidR="00E21FAB" w:rsidRPr="00F24378" w:rsidRDefault="00E21FAB">
      <w:pPr>
        <w:spacing w:before="0" w:after="0"/>
        <w:ind w:left="0"/>
        <w:jc w:val="left"/>
        <w:rPr>
          <w:rFonts w:ascii="Arial" w:hAnsi="Arial" w:cs="Arial"/>
          <w:color w:val="000080"/>
          <w:sz w:val="32"/>
          <w:szCs w:val="36"/>
        </w:rPr>
      </w:pPr>
      <w:r w:rsidRPr="00F24378">
        <w:br w:type="page"/>
      </w:r>
    </w:p>
    <w:p w14:paraId="044CEAF7" w14:textId="0184DDB9" w:rsidR="001F3C05" w:rsidRPr="00F24378" w:rsidRDefault="001F3C05" w:rsidP="00187D96">
      <w:pPr>
        <w:pStyle w:val="Ttulo2"/>
      </w:pPr>
      <w:bookmarkStart w:id="32" w:name="_Toc149546767"/>
      <w:r w:rsidRPr="00F24378">
        <w:lastRenderedPageBreak/>
        <w:t>IS</w:t>
      </w:r>
      <w:r w:rsidR="00F24378">
        <w:t xml:space="preserve"> </w:t>
      </w:r>
      <w:r w:rsidRPr="00F24378">
        <w:t>NULL</w:t>
      </w:r>
      <w:r w:rsidR="00F24378">
        <w:t xml:space="preserve"> </w:t>
      </w:r>
      <w:r w:rsidR="007B06B8" w:rsidRPr="00F24378">
        <w:t>/</w:t>
      </w:r>
      <w:r w:rsidR="00F24378">
        <w:t xml:space="preserve"> </w:t>
      </w:r>
      <w:r w:rsidR="007B06B8" w:rsidRPr="00F24378">
        <w:t>IS</w:t>
      </w:r>
      <w:r w:rsidR="00F24378">
        <w:t xml:space="preserve"> </w:t>
      </w:r>
      <w:r w:rsidR="007B06B8" w:rsidRPr="00F24378">
        <w:t>NOT</w:t>
      </w:r>
      <w:r w:rsidR="00F24378">
        <w:t xml:space="preserve"> </w:t>
      </w:r>
      <w:r w:rsidR="007B06B8" w:rsidRPr="00F24378">
        <w:t>NULL</w:t>
      </w:r>
      <w:bookmarkEnd w:id="32"/>
    </w:p>
    <w:p w14:paraId="15DEBC6F" w14:textId="22872133" w:rsidR="007B06B8" w:rsidRPr="00F24378" w:rsidRDefault="007B06B8" w:rsidP="007B06B8">
      <w:pPr>
        <w:pStyle w:val="Lista0b"/>
      </w:pPr>
      <w:r w:rsidRPr="00F24378">
        <w:t>IS</w:t>
      </w:r>
      <w:r w:rsidR="00F24378">
        <w:t xml:space="preserve"> </w:t>
      </w:r>
      <w:r w:rsidRPr="00F24378">
        <w:t>NULL</w:t>
      </w:r>
    </w:p>
    <w:p w14:paraId="1CEFA95C" w14:textId="0D4F025B" w:rsidR="001F3C05" w:rsidRPr="00F24378" w:rsidRDefault="007B06B8" w:rsidP="001F3C05">
      <w:pPr>
        <w:pStyle w:val="Cuerpodeltexto51"/>
        <w:shd w:val="clear" w:color="auto" w:fill="auto"/>
        <w:spacing w:before="0" w:after="160"/>
        <w:ind w:left="100" w:right="240" w:firstLine="0"/>
        <w:jc w:val="left"/>
      </w:pPr>
      <w:r w:rsidRPr="00F24378">
        <w:t>IS</w:t>
      </w:r>
      <w:r w:rsidR="00F24378">
        <w:t xml:space="preserve"> </w:t>
      </w:r>
      <w:r w:rsidRPr="00F24378">
        <w:t>NULL:</w:t>
      </w:r>
      <w:r w:rsidR="00F24378">
        <w:t xml:space="preserve"> </w:t>
      </w:r>
      <w:r w:rsidR="001F3C05" w:rsidRPr="00F24378">
        <w:t>La</w:t>
      </w:r>
      <w:r w:rsidR="00F24378">
        <w:t xml:space="preserve"> </w:t>
      </w:r>
      <w:r w:rsidR="001F3C05" w:rsidRPr="00F24378">
        <w:t>única</w:t>
      </w:r>
      <w:r w:rsidR="00F24378">
        <w:t xml:space="preserve"> </w:t>
      </w:r>
      <w:r w:rsidR="001F3C05" w:rsidRPr="00F24378">
        <w:t>manera</w:t>
      </w:r>
      <w:r w:rsidR="00F24378">
        <w:t xml:space="preserve"> </w:t>
      </w:r>
      <w:r w:rsidR="001F3C05" w:rsidRPr="00F24378">
        <w:t>de</w:t>
      </w:r>
      <w:r w:rsidR="00F24378">
        <w:t xml:space="preserve"> </w:t>
      </w:r>
      <w:r w:rsidR="001F3C05" w:rsidRPr="00F24378">
        <w:rPr>
          <w:rStyle w:val="Cuerpodeltexto5"/>
          <w:color w:val="000000"/>
          <w:lang w:eastAsia="es-ES_tradnl"/>
        </w:rPr>
        <w:t>averiguar</w:t>
      </w:r>
      <w:r w:rsidR="00F24378">
        <w:t xml:space="preserve"> </w:t>
      </w:r>
      <w:r w:rsidR="001F3C05" w:rsidRPr="00F24378">
        <w:t>si</w:t>
      </w:r>
      <w:r w:rsidR="00F24378">
        <w:t xml:space="preserve"> </w:t>
      </w:r>
      <w:r w:rsidR="001F3C05" w:rsidRPr="00F24378">
        <w:t>una</w:t>
      </w:r>
      <w:r w:rsidR="00F24378">
        <w:t xml:space="preserve"> </w:t>
      </w:r>
      <w:r w:rsidR="001F3C05" w:rsidRPr="00F24378">
        <w:t>celda</w:t>
      </w:r>
      <w:r w:rsidR="00F24378">
        <w:t xml:space="preserve"> </w:t>
      </w:r>
      <w:r w:rsidR="001F3C05" w:rsidRPr="00F24378">
        <w:t>está</w:t>
      </w:r>
      <w:r w:rsidR="00F24378">
        <w:t xml:space="preserve"> </w:t>
      </w:r>
      <w:r w:rsidR="001F3C05" w:rsidRPr="00F24378">
        <w:t>vacía</w:t>
      </w:r>
      <w:r w:rsidR="00F24378">
        <w:t xml:space="preserve"> </w:t>
      </w:r>
      <w:r w:rsidR="001F3C05" w:rsidRPr="00F24378">
        <w:t>es</w:t>
      </w:r>
      <w:r w:rsidR="00F24378">
        <w:t xml:space="preserve"> </w:t>
      </w:r>
      <w:r w:rsidR="001F3C05" w:rsidRPr="00F24378">
        <w:t>con</w:t>
      </w:r>
      <w:r w:rsidR="00F24378">
        <w:t xml:space="preserve"> </w:t>
      </w:r>
      <w:r w:rsidR="00291A2D" w:rsidRPr="00F24378">
        <w:t>esta</w:t>
      </w:r>
      <w:r w:rsidR="00F24378">
        <w:t xml:space="preserve"> </w:t>
      </w:r>
      <w:r w:rsidR="001F3C05" w:rsidRPr="00F24378">
        <w:t>cláusula:</w:t>
      </w:r>
    </w:p>
    <w:p w14:paraId="3140FE1C" w14:textId="1D52C61D" w:rsidR="001F3C05" w:rsidRPr="00F24378" w:rsidRDefault="001F3C05" w:rsidP="001F3C05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*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2561458A" w14:textId="2C4ADC93" w:rsidR="001F3C05" w:rsidRPr="00F24378" w:rsidRDefault="001F3C05" w:rsidP="001F3C05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empleados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1FB5744C" w14:textId="32DE71DD" w:rsidR="001F3C05" w:rsidRPr="00F24378" w:rsidRDefault="001F3C05" w:rsidP="001F3C05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WHERE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comison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highlight w:val="yellow"/>
          <w:lang w:eastAsia="es-ES_tradnl"/>
        </w:rPr>
        <w:t>IS</w:t>
      </w:r>
      <w:r w:rsidR="00F24378">
        <w:rPr>
          <w:rStyle w:val="Cuerpodeltexto54"/>
          <w:highlight w:val="yellow"/>
          <w:lang w:eastAsia="es-ES_tradnl"/>
        </w:rPr>
        <w:t xml:space="preserve"> </w:t>
      </w:r>
      <w:r w:rsidRPr="00F24378">
        <w:rPr>
          <w:rStyle w:val="Cuerpodeltexto54"/>
          <w:highlight w:val="yellow"/>
          <w:lang w:eastAsia="es-ES_tradnl"/>
        </w:rPr>
        <w:t>NULL</w:t>
      </w:r>
      <w:r w:rsidRPr="00F24378">
        <w:rPr>
          <w:rStyle w:val="Cuerpodeltexto5"/>
          <w:color w:val="000000"/>
          <w:lang w:eastAsia="es-ES_tradnl"/>
        </w:rPr>
        <w:t>;</w:t>
      </w:r>
    </w:p>
    <w:p w14:paraId="0F3B4970" w14:textId="6103578D" w:rsidR="001F3C05" w:rsidRPr="00F24378" w:rsidRDefault="001F3C05" w:rsidP="001F3C05">
      <w:pPr>
        <w:pStyle w:val="comandoseinstrucciones"/>
      </w:pPr>
      <w:r w:rsidRPr="00F24378">
        <w:rPr>
          <w:rStyle w:val="Cuerpodeltexto54"/>
          <w:lang w:eastAsia="es-ES_tradnl"/>
        </w:rPr>
        <w:t>#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mostrar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a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los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empleados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con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el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atributo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comisión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vacío</w:t>
      </w:r>
    </w:p>
    <w:p w14:paraId="707D03E5" w14:textId="692BCF72" w:rsidR="001F3C05" w:rsidRPr="00F24378" w:rsidRDefault="001F3C05" w:rsidP="001F3C05">
      <w:pPr>
        <w:pStyle w:val="Cuerpodeltexto51"/>
        <w:shd w:val="clear" w:color="auto" w:fill="auto"/>
        <w:spacing w:before="0" w:after="160"/>
        <w:ind w:left="100" w:right="240" w:firstLine="0"/>
        <w:jc w:val="left"/>
      </w:pPr>
      <w:r w:rsidRPr="00F24378">
        <w:t>El</w:t>
      </w:r>
      <w:r w:rsidR="00F24378">
        <w:t xml:space="preserve"> </w:t>
      </w:r>
      <w:r w:rsidRPr="00F24378">
        <w:t>siguiente</w:t>
      </w:r>
      <w:r w:rsidR="00F24378">
        <w:t xml:space="preserve"> </w:t>
      </w:r>
      <w:r w:rsidRPr="00F24378">
        <w:t>código</w:t>
      </w:r>
      <w:r w:rsidR="00F24378">
        <w:t xml:space="preserve"> </w:t>
      </w:r>
      <w:r w:rsidRPr="00F24378">
        <w:t>es</w:t>
      </w:r>
      <w:r w:rsidR="00F24378">
        <w:t xml:space="preserve"> </w:t>
      </w:r>
      <w:r w:rsidRPr="00F24378">
        <w:rPr>
          <w:highlight w:val="red"/>
        </w:rPr>
        <w:t>erróneo</w:t>
      </w:r>
      <w:r w:rsidRPr="00F24378">
        <w:t>,</w:t>
      </w:r>
      <w:r w:rsidR="00F24378">
        <w:t xml:space="preserve"> </w:t>
      </w:r>
      <w:r w:rsidRPr="00F24378">
        <w:rPr>
          <w:highlight w:val="yellow"/>
        </w:rPr>
        <w:t>no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se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puede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usar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=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para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encontrar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valores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NULL</w:t>
      </w:r>
    </w:p>
    <w:p w14:paraId="070B6537" w14:textId="45BD8F85" w:rsidR="001F3C05" w:rsidRPr="00F24378" w:rsidRDefault="001F3C05" w:rsidP="001F3C05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WHERE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comison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color w:val="FF0000"/>
          <w:highlight w:val="yellow"/>
          <w:lang w:eastAsia="es-ES_tradnl"/>
        </w:rPr>
        <w:t>=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NULL</w:t>
      </w:r>
      <w:r w:rsidRPr="00F24378">
        <w:rPr>
          <w:rStyle w:val="Cuerpodeltexto5"/>
          <w:color w:val="000000"/>
          <w:lang w:eastAsia="es-ES_tradnl"/>
        </w:rPr>
        <w:t>;</w:t>
      </w:r>
    </w:p>
    <w:p w14:paraId="5B3691F8" w14:textId="3ADFAA83" w:rsidR="001F3C05" w:rsidRPr="00F24378" w:rsidRDefault="001F3C05" w:rsidP="001F3C05">
      <w:pPr>
        <w:pStyle w:val="comandoseinstrucciones"/>
      </w:pPr>
      <w:r w:rsidRPr="00F24378">
        <w:rPr>
          <w:rStyle w:val="Cuerpodeltexto54"/>
          <w:lang w:eastAsia="es-ES_tradnl"/>
        </w:rPr>
        <w:t>#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FF0000"/>
          <w:highlight w:val="yellow"/>
        </w:rPr>
        <w:t>ERROR</w:t>
      </w:r>
    </w:p>
    <w:p w14:paraId="578AD0A0" w14:textId="1F7F6A25" w:rsidR="001F3C05" w:rsidRPr="00F24378" w:rsidRDefault="007B06B8" w:rsidP="007B06B8">
      <w:pPr>
        <w:pStyle w:val="Lista0b"/>
      </w:pPr>
      <w:r w:rsidRPr="00F24378">
        <w:t>IS</w:t>
      </w:r>
      <w:r w:rsidR="00F24378">
        <w:t xml:space="preserve"> </w:t>
      </w:r>
      <w:r w:rsidRPr="00F24378">
        <w:t>NOT</w:t>
      </w:r>
      <w:r w:rsidR="00F24378">
        <w:t xml:space="preserve"> </w:t>
      </w:r>
      <w:r w:rsidRPr="00F24378">
        <w:t>NULL</w:t>
      </w:r>
    </w:p>
    <w:p w14:paraId="03727BCC" w14:textId="16D5E0C0" w:rsidR="007B06B8" w:rsidRPr="00F24378" w:rsidRDefault="007B06B8" w:rsidP="007B06B8">
      <w:pPr>
        <w:pStyle w:val="Cuerpodeltexto51"/>
        <w:shd w:val="clear" w:color="auto" w:fill="auto"/>
        <w:spacing w:before="0" w:after="160"/>
        <w:ind w:left="100" w:right="240" w:firstLine="0"/>
        <w:jc w:val="left"/>
      </w:pPr>
      <w:r w:rsidRPr="00F24378">
        <w:t>IS</w:t>
      </w:r>
      <w:r w:rsidR="00F24378">
        <w:t xml:space="preserve"> </w:t>
      </w:r>
      <w:r w:rsidRPr="00F24378">
        <w:t>NOT</w:t>
      </w:r>
      <w:r w:rsidR="00F24378">
        <w:t xml:space="preserve"> </w:t>
      </w:r>
      <w:r w:rsidRPr="00F24378">
        <w:t>NULL: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única</w:t>
      </w:r>
      <w:r w:rsidR="00F24378">
        <w:t xml:space="preserve"> </w:t>
      </w:r>
      <w:r w:rsidRPr="00F24378">
        <w:t>manera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rPr>
          <w:rStyle w:val="Cuerpodeltexto5"/>
          <w:color w:val="000000"/>
          <w:lang w:eastAsia="es-ES_tradnl"/>
        </w:rPr>
        <w:t>averiguar</w:t>
      </w:r>
      <w:r w:rsidR="00F24378">
        <w:t xml:space="preserve"> </w:t>
      </w:r>
      <w:r w:rsidRPr="00F24378">
        <w:t>si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celda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está</w:t>
      </w:r>
      <w:r w:rsidR="00F24378">
        <w:t xml:space="preserve"> </w:t>
      </w:r>
      <w:r w:rsidRPr="00F24378">
        <w:t>vacía</w:t>
      </w:r>
      <w:r w:rsidR="00F24378">
        <w:t xml:space="preserve"> </w:t>
      </w:r>
      <w:r w:rsidRPr="00F24378">
        <w:t>es</w:t>
      </w:r>
      <w:r w:rsidR="00F24378">
        <w:t xml:space="preserve"> </w:t>
      </w:r>
      <w:r w:rsidRPr="00F24378">
        <w:t>con</w:t>
      </w:r>
      <w:r w:rsidR="00F24378">
        <w:t xml:space="preserve"> </w:t>
      </w:r>
      <w:r w:rsidR="00291A2D" w:rsidRPr="00F24378">
        <w:t>esta</w:t>
      </w:r>
      <w:r w:rsidR="00F24378">
        <w:t xml:space="preserve"> </w:t>
      </w:r>
      <w:r w:rsidR="00291A2D" w:rsidRPr="00F24378">
        <w:t>cláusula</w:t>
      </w:r>
      <w:r w:rsidRPr="00F24378">
        <w:t>:</w:t>
      </w:r>
    </w:p>
    <w:p w14:paraId="5A03E347" w14:textId="3051FB27" w:rsidR="007B06B8" w:rsidRPr="00F24378" w:rsidRDefault="007B06B8" w:rsidP="007B06B8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*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6232EE09" w14:textId="06AF9FA1" w:rsidR="007B06B8" w:rsidRPr="00F24378" w:rsidRDefault="007B06B8" w:rsidP="007B06B8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empleados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56E2C7E7" w14:textId="3F0B0C59" w:rsidR="007B06B8" w:rsidRPr="00F24378" w:rsidRDefault="007B06B8" w:rsidP="007B06B8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WHERE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comison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highlight w:val="yellow"/>
          <w:lang w:eastAsia="es-ES_tradnl"/>
        </w:rPr>
        <w:t>IS</w:t>
      </w:r>
      <w:r w:rsidR="00F24378">
        <w:rPr>
          <w:rStyle w:val="Cuerpodeltexto54"/>
          <w:highlight w:val="yellow"/>
          <w:lang w:eastAsia="es-ES_tradnl"/>
        </w:rPr>
        <w:t xml:space="preserve"> </w:t>
      </w:r>
      <w:r w:rsidRPr="00F24378">
        <w:rPr>
          <w:rStyle w:val="Cuerpodeltexto54"/>
          <w:highlight w:val="yellow"/>
          <w:lang w:eastAsia="es-ES_tradnl"/>
        </w:rPr>
        <w:t>NOT</w:t>
      </w:r>
      <w:r w:rsidR="00F24378">
        <w:rPr>
          <w:rStyle w:val="Cuerpodeltexto54"/>
          <w:highlight w:val="yellow"/>
          <w:lang w:eastAsia="es-ES_tradnl"/>
        </w:rPr>
        <w:t xml:space="preserve"> </w:t>
      </w:r>
      <w:r w:rsidRPr="00F24378">
        <w:rPr>
          <w:rStyle w:val="Cuerpodeltexto54"/>
          <w:highlight w:val="yellow"/>
          <w:lang w:eastAsia="es-ES_tradnl"/>
        </w:rPr>
        <w:t>NULL</w:t>
      </w:r>
      <w:r w:rsidRPr="00F24378">
        <w:rPr>
          <w:rStyle w:val="Cuerpodeltexto5"/>
          <w:color w:val="000000"/>
          <w:lang w:eastAsia="es-ES_tradnl"/>
        </w:rPr>
        <w:t>;</w:t>
      </w:r>
    </w:p>
    <w:p w14:paraId="551BD3B1" w14:textId="027F896D" w:rsidR="007B06B8" w:rsidRPr="00F24378" w:rsidRDefault="007B06B8" w:rsidP="007B06B8">
      <w:pPr>
        <w:pStyle w:val="comandoseinstrucciones"/>
      </w:pPr>
      <w:r w:rsidRPr="00F24378">
        <w:rPr>
          <w:rStyle w:val="Cuerpodeltexto54"/>
          <w:lang w:eastAsia="es-ES_tradnl"/>
        </w:rPr>
        <w:t>#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mostrar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a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los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empleados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con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el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atributo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comisión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NO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  <w:color w:val="000000"/>
        </w:rPr>
        <w:t>vacío</w:t>
      </w:r>
    </w:p>
    <w:p w14:paraId="0A6CB441" w14:textId="77777777" w:rsidR="002144D1" w:rsidRDefault="002144D1">
      <w:pPr>
        <w:spacing w:before="0" w:after="0"/>
        <w:ind w:left="0"/>
        <w:jc w:val="left"/>
        <w:rPr>
          <w:rFonts w:ascii="Arial" w:hAnsi="Arial" w:cs="Arial"/>
          <w:color w:val="000080"/>
          <w:sz w:val="32"/>
          <w:szCs w:val="36"/>
        </w:rPr>
      </w:pPr>
      <w:r>
        <w:br w:type="page"/>
      </w:r>
    </w:p>
    <w:p w14:paraId="279500EC" w14:textId="7520E7E2" w:rsidR="00943428" w:rsidRPr="00F24378" w:rsidRDefault="00943428" w:rsidP="00187D96">
      <w:pPr>
        <w:pStyle w:val="Ttulo2"/>
      </w:pPr>
      <w:bookmarkStart w:id="33" w:name="_Toc149546768"/>
      <w:r w:rsidRPr="00F24378">
        <w:lastRenderedPageBreak/>
        <w:t>El</w:t>
      </w:r>
      <w:r w:rsidR="00F24378">
        <w:t xml:space="preserve"> </w:t>
      </w:r>
      <w:r w:rsidRPr="00F24378">
        <w:t>Operador</w:t>
      </w:r>
      <w:r w:rsidR="00F24378">
        <w:t xml:space="preserve"> </w:t>
      </w:r>
      <w:r w:rsidRPr="00F24378">
        <w:t>LIKE</w:t>
      </w:r>
      <w:bookmarkEnd w:id="33"/>
    </w:p>
    <w:p w14:paraId="1A512C7D" w14:textId="3A8FAE9E" w:rsidR="00943428" w:rsidRPr="00F24378" w:rsidRDefault="00943428" w:rsidP="00943428">
      <w:pPr>
        <w:pStyle w:val="Cuerpodeltexto51"/>
        <w:shd w:val="clear" w:color="auto" w:fill="auto"/>
        <w:spacing w:before="0" w:after="160"/>
        <w:ind w:left="100" w:right="240" w:firstLine="0"/>
        <w:jc w:val="left"/>
      </w:pPr>
      <w:r w:rsidRPr="00F24378">
        <w:rPr>
          <w:rStyle w:val="Cuerpodeltexto5"/>
          <w:color w:val="000000"/>
          <w:lang w:eastAsia="es-ES_tradnl"/>
        </w:rPr>
        <w:t>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utiliza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para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comparar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una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expresión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cadena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modelo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una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expresión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SQL.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Su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sintaxis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es:</w:t>
      </w:r>
    </w:p>
    <w:p w14:paraId="37246737" w14:textId="0ADB1DD5" w:rsidR="00943428" w:rsidRPr="00F24378" w:rsidRDefault="00943428" w:rsidP="004D2090">
      <w:pPr>
        <w:pStyle w:val="comandoseinstrucciones"/>
      </w:pPr>
      <w:r w:rsidRPr="00F24378">
        <w:rPr>
          <w:rStyle w:val="Cuerpodeltexto5"/>
          <w:i/>
          <w:color w:val="000000"/>
          <w:lang w:eastAsia="es-ES_tradnl"/>
        </w:rPr>
        <w:t>expresión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</w:rPr>
        <w:t>LIKE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i/>
          <w:color w:val="000000"/>
          <w:lang w:eastAsia="es-ES_tradnl"/>
        </w:rPr>
        <w:t>modelo</w:t>
      </w:r>
    </w:p>
    <w:p w14:paraId="0A987E7A" w14:textId="31DD64C9" w:rsidR="00943428" w:rsidRPr="00F24378" w:rsidRDefault="00943428" w:rsidP="00943428">
      <w:pPr>
        <w:pStyle w:val="Cuerpodeltexto51"/>
        <w:shd w:val="clear" w:color="auto" w:fill="auto"/>
        <w:spacing w:before="0" w:after="120"/>
        <w:ind w:left="100" w:right="1440" w:firstLine="0"/>
        <w:jc w:val="left"/>
        <w:rPr>
          <w:rStyle w:val="Cuerpodeltexto5"/>
          <w:color w:val="000000"/>
          <w:lang w:eastAsia="es-ES_tradnl"/>
        </w:rPr>
      </w:pP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donde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i/>
          <w:color w:val="000000"/>
          <w:lang w:eastAsia="es-ES_tradnl"/>
        </w:rPr>
        <w:t>expresión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una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cadena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modelo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campo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contra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compara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expresión.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puede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utilizar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operador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LIKE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para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encontrar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valores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campos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coincidan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modelo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especificado.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Por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modelo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puede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especificar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valor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completo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(‘Ana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María’),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pueden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utilizar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caracteres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comodín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para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encontrar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rango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valores.</w:t>
      </w:r>
    </w:p>
    <w:p w14:paraId="1738CB77" w14:textId="2215BD6F" w:rsidR="006543BA" w:rsidRPr="00F24378" w:rsidRDefault="006543BA" w:rsidP="006543BA">
      <w:pPr>
        <w:rPr>
          <w:rStyle w:val="Cuerpodeltexto5"/>
          <w:color w:val="000000"/>
          <w:lang w:eastAsia="es-ES_tradnl"/>
        </w:rPr>
      </w:pPr>
      <w:r w:rsidRPr="00F24378">
        <w:rPr>
          <w:rStyle w:val="Cuerpodeltexto5"/>
          <w:color w:val="000000"/>
          <w:lang w:eastAsia="es-ES_tradnl"/>
        </w:rPr>
        <w:t>Los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COMODINES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pueden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usar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b/>
          <w:color w:val="000000"/>
          <w:lang w:eastAsia="es-ES_tradnl"/>
        </w:rPr>
        <w:t>LIKE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son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estos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2:</w:t>
      </w: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6"/>
        <w:gridCol w:w="8449"/>
      </w:tblGrid>
      <w:tr w:rsidR="006543BA" w:rsidRPr="00F24378" w14:paraId="1648CEE5" w14:textId="77777777" w:rsidTr="00EE1E1D">
        <w:tc>
          <w:tcPr>
            <w:tcW w:w="1426" w:type="dxa"/>
            <w:shd w:val="pct20" w:color="auto" w:fill="auto"/>
          </w:tcPr>
          <w:p w14:paraId="78E25018" w14:textId="77777777" w:rsidR="006543BA" w:rsidRPr="00F24378" w:rsidRDefault="006543BA" w:rsidP="00EE1E1D">
            <w:pPr>
              <w:pStyle w:val="Cuerpodeltexto51"/>
              <w:shd w:val="clear" w:color="auto" w:fill="auto"/>
              <w:spacing w:after="120"/>
              <w:ind w:right="34" w:firstLine="0"/>
              <w:rPr>
                <w:rStyle w:val="Cuerpodeltexto5"/>
                <w:b/>
                <w:color w:val="000000"/>
                <w:lang w:eastAsia="es-ES_tradnl"/>
              </w:rPr>
            </w:pPr>
            <w:r w:rsidRPr="00F24378">
              <w:rPr>
                <w:rStyle w:val="Cuerpodeltexto5"/>
                <w:b/>
                <w:color w:val="000000"/>
                <w:lang w:eastAsia="es-ES_tradnl"/>
              </w:rPr>
              <w:t>CARÁCTER</w:t>
            </w:r>
          </w:p>
        </w:tc>
        <w:tc>
          <w:tcPr>
            <w:tcW w:w="8449" w:type="dxa"/>
            <w:shd w:val="pct20" w:color="auto" w:fill="auto"/>
          </w:tcPr>
          <w:p w14:paraId="1D27ADF2" w14:textId="77777777" w:rsidR="006543BA" w:rsidRPr="00F24378" w:rsidRDefault="006543BA" w:rsidP="00EE1E1D">
            <w:pPr>
              <w:pStyle w:val="Cuerpodeltexto51"/>
              <w:shd w:val="clear" w:color="auto" w:fill="auto"/>
              <w:spacing w:after="120"/>
              <w:ind w:right="1440" w:firstLine="0"/>
              <w:rPr>
                <w:rStyle w:val="Cuerpodeltexto5"/>
                <w:b/>
                <w:color w:val="000000"/>
                <w:lang w:eastAsia="es-ES_tradnl"/>
              </w:rPr>
            </w:pPr>
            <w:r w:rsidRPr="00F24378">
              <w:rPr>
                <w:rStyle w:val="Cuerpodeltexto5"/>
                <w:b/>
                <w:color w:val="000000"/>
                <w:lang w:eastAsia="es-ES_tradnl"/>
              </w:rPr>
              <w:t>FUNCIÓN</w:t>
            </w:r>
          </w:p>
        </w:tc>
      </w:tr>
      <w:tr w:rsidR="006543BA" w:rsidRPr="00F24378" w14:paraId="58DD2980" w14:textId="77777777" w:rsidTr="00EE1E1D">
        <w:tc>
          <w:tcPr>
            <w:tcW w:w="1426" w:type="dxa"/>
            <w:shd w:val="clear" w:color="auto" w:fill="auto"/>
          </w:tcPr>
          <w:p w14:paraId="0235E097" w14:textId="77777777" w:rsidR="006543BA" w:rsidRPr="00F24378" w:rsidRDefault="006543BA" w:rsidP="00EE1E1D">
            <w:pPr>
              <w:pStyle w:val="Cuerpodeltexto51"/>
              <w:shd w:val="clear" w:color="auto" w:fill="auto"/>
              <w:spacing w:after="120"/>
              <w:ind w:right="176" w:firstLine="0"/>
              <w:rPr>
                <w:rStyle w:val="Cuerpodeltexto5"/>
                <w:b/>
                <w:color w:val="000000"/>
                <w:lang w:eastAsia="es-ES_tradnl"/>
              </w:rPr>
            </w:pPr>
            <w:r w:rsidRPr="00F24378">
              <w:rPr>
                <w:rStyle w:val="Cuerpodeltexto5"/>
                <w:b/>
                <w:color w:val="000000"/>
                <w:lang w:eastAsia="es-ES_tradnl"/>
              </w:rPr>
              <w:t>%</w:t>
            </w:r>
          </w:p>
        </w:tc>
        <w:tc>
          <w:tcPr>
            <w:tcW w:w="8449" w:type="dxa"/>
            <w:shd w:val="clear" w:color="auto" w:fill="auto"/>
          </w:tcPr>
          <w:p w14:paraId="67F5B993" w14:textId="71CCEAB3" w:rsidR="006543BA" w:rsidRPr="00F24378" w:rsidRDefault="00F24378" w:rsidP="00EE1E1D">
            <w:pPr>
              <w:pStyle w:val="Cuerpodeltexto51"/>
              <w:shd w:val="clear" w:color="auto" w:fill="auto"/>
              <w:spacing w:after="120"/>
              <w:ind w:right="1440" w:firstLine="0"/>
              <w:rPr>
                <w:rStyle w:val="Cuerpodeltexto5"/>
                <w:color w:val="000000"/>
                <w:lang w:eastAsia="es-ES_tradnl"/>
              </w:rPr>
            </w:pPr>
            <w:r>
              <w:rPr>
                <w:rStyle w:val="Cuerpodeltexto5"/>
                <w:color w:val="000000"/>
                <w:lang w:eastAsia="es-ES_tradnl"/>
              </w:rPr>
              <w:t xml:space="preserve"> </w:t>
            </w:r>
            <w:r w:rsidR="006543BA" w:rsidRPr="00F24378">
              <w:rPr>
                <w:rStyle w:val="Cuerpodeltexto5"/>
                <w:color w:val="000000"/>
                <w:lang w:eastAsia="es-ES_tradnl"/>
              </w:rPr>
              <w:t>0,</w:t>
            </w:r>
            <w:r>
              <w:rPr>
                <w:rStyle w:val="Cuerpodeltexto5"/>
                <w:color w:val="000000"/>
                <w:lang w:eastAsia="es-ES_tradnl"/>
              </w:rPr>
              <w:t xml:space="preserve"> </w:t>
            </w:r>
            <w:r w:rsidR="006543BA" w:rsidRPr="00F24378">
              <w:rPr>
                <w:rStyle w:val="Cuerpodeltexto5"/>
                <w:color w:val="000000"/>
                <w:lang w:eastAsia="es-ES_tradnl"/>
              </w:rPr>
              <w:t>1,</w:t>
            </w:r>
            <w:r>
              <w:rPr>
                <w:rStyle w:val="Cuerpodeltexto5"/>
                <w:color w:val="000000"/>
                <w:lang w:eastAsia="es-ES_tradnl"/>
              </w:rPr>
              <w:t xml:space="preserve"> </w:t>
            </w:r>
            <w:r w:rsidR="006543BA" w:rsidRPr="00F24378">
              <w:rPr>
                <w:rStyle w:val="Cuerpodeltexto5"/>
                <w:color w:val="000000"/>
                <w:lang w:eastAsia="es-ES_tradnl"/>
              </w:rPr>
              <w:t>2,...</w:t>
            </w:r>
            <w:r>
              <w:rPr>
                <w:rStyle w:val="Cuerpodeltexto5"/>
                <w:color w:val="000000"/>
                <w:lang w:eastAsia="es-ES_tradnl"/>
              </w:rPr>
              <w:t xml:space="preserve"> </w:t>
            </w:r>
            <w:r w:rsidR="006543BA" w:rsidRPr="00F24378">
              <w:rPr>
                <w:rStyle w:val="Cuerpodeltexto5"/>
                <w:color w:val="000000"/>
                <w:lang w:eastAsia="es-ES_tradnl"/>
              </w:rPr>
              <w:t>caracteres</w:t>
            </w:r>
            <w:r>
              <w:rPr>
                <w:rStyle w:val="Cuerpodeltexto5"/>
                <w:color w:val="000000"/>
                <w:lang w:eastAsia="es-ES_tradnl"/>
              </w:rPr>
              <w:t xml:space="preserve"> </w:t>
            </w:r>
            <w:r w:rsidR="006543BA" w:rsidRPr="00F24378">
              <w:rPr>
                <w:rStyle w:val="Cuerpodeltexto5"/>
                <w:color w:val="000000"/>
                <w:lang w:eastAsia="es-ES_tradnl"/>
              </w:rPr>
              <w:t>(equivale</w:t>
            </w:r>
            <w:r>
              <w:rPr>
                <w:rStyle w:val="Cuerpodeltexto5"/>
                <w:color w:val="000000"/>
                <w:lang w:eastAsia="es-ES_tradnl"/>
              </w:rPr>
              <w:t xml:space="preserve"> </w:t>
            </w:r>
            <w:r w:rsidR="006543BA" w:rsidRPr="00F24378">
              <w:rPr>
                <w:rStyle w:val="Cuerpodeltexto5"/>
                <w:color w:val="000000"/>
                <w:lang w:eastAsia="es-ES_tradnl"/>
              </w:rPr>
              <w:t>al</w:t>
            </w:r>
            <w:r>
              <w:rPr>
                <w:rStyle w:val="Cuerpodeltexto5"/>
                <w:color w:val="000000"/>
                <w:lang w:eastAsia="es-ES_tradnl"/>
              </w:rPr>
              <w:t xml:space="preserve"> </w:t>
            </w:r>
            <w:r w:rsidR="006543BA" w:rsidRPr="00F24378">
              <w:rPr>
                <w:rStyle w:val="Cuerpodeltexto5"/>
                <w:color w:val="000000"/>
                <w:lang w:eastAsia="es-ES_tradnl"/>
              </w:rPr>
              <w:t>*</w:t>
            </w:r>
            <w:r>
              <w:rPr>
                <w:rStyle w:val="Cuerpodeltexto5"/>
                <w:color w:val="000000"/>
                <w:lang w:eastAsia="es-ES_tradnl"/>
              </w:rPr>
              <w:t xml:space="preserve"> </w:t>
            </w:r>
            <w:r w:rsidR="006543BA" w:rsidRPr="00F24378">
              <w:rPr>
                <w:rStyle w:val="Cuerpodeltexto5"/>
                <w:color w:val="000000"/>
                <w:lang w:eastAsia="es-ES_tradnl"/>
              </w:rPr>
              <w:t>de</w:t>
            </w:r>
            <w:r>
              <w:rPr>
                <w:rStyle w:val="Cuerpodeltexto5"/>
                <w:color w:val="000000"/>
                <w:lang w:eastAsia="es-ES_tradnl"/>
              </w:rPr>
              <w:t xml:space="preserve"> </w:t>
            </w:r>
            <w:r w:rsidR="006543BA" w:rsidRPr="00F24378">
              <w:rPr>
                <w:rStyle w:val="Cuerpodeltexto5"/>
                <w:color w:val="000000"/>
                <w:lang w:eastAsia="es-ES_tradnl"/>
              </w:rPr>
              <w:t>Windows)</w:t>
            </w:r>
          </w:p>
        </w:tc>
      </w:tr>
      <w:tr w:rsidR="006543BA" w:rsidRPr="00F24378" w14:paraId="17069B5C" w14:textId="77777777" w:rsidTr="00EE1E1D">
        <w:tc>
          <w:tcPr>
            <w:tcW w:w="1426" w:type="dxa"/>
            <w:shd w:val="clear" w:color="auto" w:fill="auto"/>
          </w:tcPr>
          <w:p w14:paraId="378DEFF6" w14:textId="77777777" w:rsidR="006543BA" w:rsidRPr="00F24378" w:rsidRDefault="006543BA" w:rsidP="00EE1E1D">
            <w:pPr>
              <w:pStyle w:val="Cuerpodeltexto51"/>
              <w:shd w:val="clear" w:color="auto" w:fill="auto"/>
              <w:spacing w:before="0" w:after="120"/>
              <w:ind w:right="176" w:firstLine="0"/>
              <w:jc w:val="left"/>
              <w:rPr>
                <w:rStyle w:val="Cuerpodeltexto5"/>
                <w:b/>
                <w:color w:val="000000"/>
                <w:lang w:eastAsia="es-ES_tradnl"/>
              </w:rPr>
            </w:pPr>
            <w:r w:rsidRPr="00F24378">
              <w:rPr>
                <w:rStyle w:val="Cuerpodeltexto5"/>
                <w:b/>
                <w:color w:val="000000"/>
                <w:lang w:eastAsia="es-ES_tradnl"/>
              </w:rPr>
              <w:t>_</w:t>
            </w:r>
          </w:p>
        </w:tc>
        <w:tc>
          <w:tcPr>
            <w:tcW w:w="8449" w:type="dxa"/>
            <w:shd w:val="clear" w:color="auto" w:fill="auto"/>
          </w:tcPr>
          <w:p w14:paraId="5B3B8FC0" w14:textId="4BCB55E7" w:rsidR="006543BA" w:rsidRPr="00F24378" w:rsidRDefault="00F24378" w:rsidP="00EE1E1D">
            <w:pPr>
              <w:pStyle w:val="Cuerpodeltexto51"/>
              <w:shd w:val="clear" w:color="auto" w:fill="auto"/>
              <w:spacing w:before="0" w:after="120"/>
              <w:ind w:right="1440" w:firstLine="0"/>
              <w:jc w:val="left"/>
              <w:rPr>
                <w:rStyle w:val="Cuerpodeltexto5"/>
                <w:color w:val="000000"/>
                <w:lang w:eastAsia="es-ES_tradnl"/>
              </w:rPr>
            </w:pPr>
            <w:r>
              <w:rPr>
                <w:rStyle w:val="Cuerpodeltexto5"/>
                <w:color w:val="000000"/>
                <w:lang w:eastAsia="es-ES_tradnl"/>
              </w:rPr>
              <w:t xml:space="preserve"> </w:t>
            </w:r>
            <w:r w:rsidR="006543BA" w:rsidRPr="00F24378">
              <w:rPr>
                <w:rStyle w:val="Cuerpodeltexto5"/>
                <w:color w:val="000000"/>
                <w:lang w:eastAsia="es-ES_tradnl"/>
              </w:rPr>
              <w:t>1</w:t>
            </w:r>
            <w:r>
              <w:rPr>
                <w:rStyle w:val="Cuerpodeltexto5"/>
                <w:color w:val="000000"/>
                <w:lang w:eastAsia="es-ES_tradnl"/>
              </w:rPr>
              <w:t xml:space="preserve"> </w:t>
            </w:r>
            <w:r w:rsidR="006543BA" w:rsidRPr="00F24378">
              <w:rPr>
                <w:rStyle w:val="Cuerpodeltexto5"/>
                <w:color w:val="000000"/>
                <w:lang w:eastAsia="es-ES_tradnl"/>
              </w:rPr>
              <w:t>caracter</w:t>
            </w:r>
            <w:r>
              <w:rPr>
                <w:rStyle w:val="Cuerpodeltexto5"/>
                <w:color w:val="000000"/>
                <w:lang w:eastAsia="es-ES_tradnl"/>
              </w:rPr>
              <w:t xml:space="preserve"> </w:t>
            </w:r>
            <w:r w:rsidR="006543BA" w:rsidRPr="00F24378">
              <w:rPr>
                <w:rStyle w:val="Cuerpodeltexto5"/>
                <w:color w:val="000000"/>
                <w:lang w:eastAsia="es-ES_tradnl"/>
              </w:rPr>
              <w:t>(equivales</w:t>
            </w:r>
            <w:r>
              <w:rPr>
                <w:rStyle w:val="Cuerpodeltexto5"/>
                <w:color w:val="000000"/>
                <w:lang w:eastAsia="es-ES_tradnl"/>
              </w:rPr>
              <w:t xml:space="preserve"> </w:t>
            </w:r>
            <w:r w:rsidR="006543BA" w:rsidRPr="00F24378">
              <w:rPr>
                <w:rStyle w:val="Cuerpodeltexto5"/>
                <w:color w:val="000000"/>
                <w:lang w:eastAsia="es-ES_tradnl"/>
              </w:rPr>
              <w:t>al</w:t>
            </w:r>
            <w:r>
              <w:rPr>
                <w:rStyle w:val="Cuerpodeltexto5"/>
                <w:color w:val="000000"/>
                <w:lang w:eastAsia="es-ES_tradnl"/>
              </w:rPr>
              <w:t xml:space="preserve"> </w:t>
            </w:r>
            <w:r w:rsidR="006543BA" w:rsidRPr="00F24378">
              <w:rPr>
                <w:rStyle w:val="Cuerpodeltexto5"/>
                <w:color w:val="000000"/>
                <w:lang w:eastAsia="es-ES_tradnl"/>
              </w:rPr>
              <w:t>?</w:t>
            </w:r>
            <w:r>
              <w:rPr>
                <w:rStyle w:val="Cuerpodeltexto5"/>
                <w:color w:val="000000"/>
                <w:lang w:eastAsia="es-ES_tradnl"/>
              </w:rPr>
              <w:t xml:space="preserve"> </w:t>
            </w:r>
            <w:r w:rsidR="006543BA" w:rsidRPr="00F24378">
              <w:rPr>
                <w:rStyle w:val="Cuerpodeltexto5"/>
                <w:color w:val="000000"/>
                <w:lang w:eastAsia="es-ES_tradnl"/>
              </w:rPr>
              <w:t>de</w:t>
            </w:r>
            <w:r>
              <w:rPr>
                <w:rStyle w:val="Cuerpodeltexto5"/>
                <w:color w:val="000000"/>
                <w:lang w:eastAsia="es-ES_tradnl"/>
              </w:rPr>
              <w:t xml:space="preserve"> </w:t>
            </w:r>
            <w:r w:rsidR="006543BA" w:rsidRPr="00F24378">
              <w:rPr>
                <w:rStyle w:val="Cuerpodeltexto5"/>
                <w:color w:val="000000"/>
                <w:lang w:eastAsia="es-ES_tradnl"/>
              </w:rPr>
              <w:t>Windows)</w:t>
            </w:r>
          </w:p>
        </w:tc>
      </w:tr>
    </w:tbl>
    <w:p w14:paraId="7382CD65" w14:textId="77777777" w:rsidR="006543BA" w:rsidRPr="00F24378" w:rsidRDefault="006543BA" w:rsidP="00943428">
      <w:pPr>
        <w:pStyle w:val="Cuerpodeltexto51"/>
        <w:shd w:val="clear" w:color="auto" w:fill="auto"/>
        <w:spacing w:before="0" w:after="120"/>
        <w:ind w:left="100" w:right="1440" w:firstLine="0"/>
        <w:jc w:val="left"/>
      </w:pPr>
    </w:p>
    <w:p w14:paraId="7C0E85A3" w14:textId="77777777" w:rsidR="006543BA" w:rsidRPr="00F24378" w:rsidRDefault="006543BA" w:rsidP="00943428">
      <w:pPr>
        <w:pStyle w:val="Cuerpodeltexto51"/>
        <w:shd w:val="clear" w:color="auto" w:fill="auto"/>
        <w:spacing w:before="0" w:after="120"/>
        <w:ind w:left="100" w:right="1440" w:firstLine="0"/>
        <w:jc w:val="left"/>
      </w:pPr>
      <w:r w:rsidRPr="00F24378">
        <w:t>Ejemplos:</w:t>
      </w:r>
    </w:p>
    <w:p w14:paraId="5429B86C" w14:textId="08FECF96" w:rsidR="00943428" w:rsidRPr="00F24378" w:rsidRDefault="00943428" w:rsidP="004D2090">
      <w:pPr>
        <w:pStyle w:val="comandoseinstrucciones"/>
        <w:rPr>
          <w:rStyle w:val="Ttulo720"/>
          <w:color w:val="000000"/>
          <w:lang w:eastAsia="es-ES_tradnl"/>
        </w:rPr>
      </w:pPr>
      <w:r w:rsidRPr="00F24378">
        <w:rPr>
          <w:rStyle w:val="Ttulo722"/>
          <w:lang w:eastAsia="es-ES_tradnl"/>
        </w:rPr>
        <w:t>SELECT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*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FROM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clientes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WHERE</w:t>
      </w:r>
      <w:r w:rsidR="00F24378">
        <w:rPr>
          <w:rStyle w:val="Ttulo722"/>
          <w:lang w:eastAsia="es-ES_tradnl"/>
        </w:rPr>
        <w:t xml:space="preserve"> </w:t>
      </w:r>
      <w:r w:rsidR="00C41DD2">
        <w:rPr>
          <w:rStyle w:val="Ttulo722"/>
          <w:color w:val="auto"/>
          <w:lang w:eastAsia="es-ES_tradnl"/>
        </w:rPr>
        <w:t>codigo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LIKE</w:t>
      </w:r>
      <w:r w:rsidR="00F24378">
        <w:rPr>
          <w:rStyle w:val="Ttulo722"/>
          <w:lang w:eastAsia="es-ES_tradnl"/>
        </w:rPr>
        <w:t xml:space="preserve"> </w:t>
      </w:r>
      <w:r w:rsidR="00F9366D" w:rsidRPr="00F24378">
        <w:rPr>
          <w:rStyle w:val="Cuerpodeltexto5"/>
          <w:color w:val="000000"/>
          <w:lang w:eastAsia="es-ES_tradnl"/>
        </w:rPr>
        <w:t>'</w:t>
      </w:r>
      <w:r w:rsidRPr="00F24378">
        <w:rPr>
          <w:rStyle w:val="Ttulo720"/>
          <w:color w:val="000000"/>
          <w:lang w:eastAsia="es-ES_tradnl"/>
        </w:rPr>
        <w:t>15%</w:t>
      </w:r>
      <w:r w:rsidR="00F9366D" w:rsidRPr="00F24378">
        <w:rPr>
          <w:rStyle w:val="Cuerpodeltexto5"/>
          <w:color w:val="000000"/>
          <w:lang w:eastAsia="es-ES_tradnl"/>
        </w:rPr>
        <w:t>'</w:t>
      </w:r>
    </w:p>
    <w:p w14:paraId="5F94EAF6" w14:textId="5622BA12" w:rsidR="00943428" w:rsidRPr="00F24378" w:rsidRDefault="00F9366D" w:rsidP="004D2090">
      <w:pPr>
        <w:pStyle w:val="comandoseinstrucciones"/>
        <w:rPr>
          <w:rStyle w:val="Ttulo722"/>
          <w:color w:val="auto"/>
          <w:lang w:eastAsia="es-ES_tradnl"/>
        </w:rPr>
      </w:pPr>
      <w:r w:rsidRPr="00F24378">
        <w:rPr>
          <w:rStyle w:val="Ttulo722"/>
          <w:lang w:eastAsia="es-ES_tradnl"/>
        </w:rPr>
        <w:t>#</w:t>
      </w:r>
      <w:r w:rsidR="00F24378">
        <w:rPr>
          <w:rStyle w:val="Ttulo722"/>
          <w:color w:val="auto"/>
          <w:lang w:eastAsia="es-ES_tradnl"/>
        </w:rPr>
        <w:t xml:space="preserve"> </w:t>
      </w:r>
      <w:r w:rsidR="00F900CC" w:rsidRPr="00F24378">
        <w:rPr>
          <w:rStyle w:val="Ttulo722"/>
          <w:color w:val="auto"/>
          <w:lang w:eastAsia="es-ES_tradnl"/>
        </w:rPr>
        <w:t>B</w:t>
      </w:r>
      <w:r w:rsidR="00943428" w:rsidRPr="00F24378">
        <w:rPr>
          <w:rStyle w:val="Ttulo722"/>
          <w:color w:val="auto"/>
          <w:lang w:eastAsia="es-ES_tradnl"/>
        </w:rPr>
        <w:t>usca</w:t>
      </w:r>
      <w:r w:rsidR="00F24378">
        <w:rPr>
          <w:rStyle w:val="Ttulo722"/>
          <w:color w:val="auto"/>
          <w:lang w:eastAsia="es-ES_tradnl"/>
        </w:rPr>
        <w:t xml:space="preserve"> </w:t>
      </w:r>
      <w:r w:rsidR="00943428" w:rsidRPr="00F24378">
        <w:rPr>
          <w:rStyle w:val="Ttulo722"/>
          <w:color w:val="auto"/>
          <w:lang w:eastAsia="es-ES_tradnl"/>
        </w:rPr>
        <w:t>los</w:t>
      </w:r>
      <w:r w:rsidR="00F24378">
        <w:rPr>
          <w:rStyle w:val="Ttulo722"/>
          <w:color w:val="auto"/>
          <w:lang w:eastAsia="es-ES_tradnl"/>
        </w:rPr>
        <w:t xml:space="preserve"> </w:t>
      </w:r>
      <w:r w:rsidR="00943428" w:rsidRPr="00F24378">
        <w:rPr>
          <w:rStyle w:val="Ttulo722"/>
          <w:color w:val="auto"/>
          <w:lang w:eastAsia="es-ES_tradnl"/>
        </w:rPr>
        <w:t>clientes</w:t>
      </w:r>
      <w:r w:rsidR="00F24378">
        <w:rPr>
          <w:rStyle w:val="Ttulo722"/>
          <w:color w:val="auto"/>
          <w:lang w:eastAsia="es-ES_tradnl"/>
        </w:rPr>
        <w:t xml:space="preserve"> </w:t>
      </w:r>
      <w:r w:rsidR="00943428" w:rsidRPr="00F24378">
        <w:rPr>
          <w:rStyle w:val="Ttulo722"/>
          <w:color w:val="auto"/>
          <w:lang w:eastAsia="es-ES_tradnl"/>
        </w:rPr>
        <w:t>cuyo</w:t>
      </w:r>
      <w:r w:rsidR="00F24378">
        <w:rPr>
          <w:rStyle w:val="Ttulo722"/>
          <w:color w:val="auto"/>
          <w:lang w:eastAsia="es-ES_tradnl"/>
        </w:rPr>
        <w:t xml:space="preserve"> </w:t>
      </w:r>
      <w:r w:rsidR="00C41DD2">
        <w:rPr>
          <w:rStyle w:val="Ttulo722"/>
          <w:color w:val="auto"/>
          <w:lang w:eastAsia="es-ES_tradnl"/>
        </w:rPr>
        <w:t>código</w:t>
      </w:r>
      <w:r w:rsidR="00F24378">
        <w:rPr>
          <w:rStyle w:val="Ttulo722"/>
          <w:color w:val="auto"/>
          <w:lang w:eastAsia="es-ES_tradnl"/>
        </w:rPr>
        <w:t xml:space="preserve"> </w:t>
      </w:r>
      <w:r w:rsidR="00943428" w:rsidRPr="00F24378">
        <w:rPr>
          <w:rStyle w:val="Ttulo722"/>
          <w:color w:val="auto"/>
          <w:lang w:eastAsia="es-ES_tradnl"/>
        </w:rPr>
        <w:t>comienza</w:t>
      </w:r>
      <w:r w:rsidR="00F24378">
        <w:rPr>
          <w:rStyle w:val="Ttulo722"/>
          <w:color w:val="auto"/>
          <w:lang w:eastAsia="es-ES_tradnl"/>
        </w:rPr>
        <w:t xml:space="preserve"> </w:t>
      </w:r>
      <w:r w:rsidR="00943428" w:rsidRPr="00F24378">
        <w:rPr>
          <w:rStyle w:val="Ttulo722"/>
          <w:color w:val="auto"/>
          <w:lang w:eastAsia="es-ES_tradnl"/>
        </w:rPr>
        <w:t>por</w:t>
      </w:r>
      <w:r w:rsidR="00C41DD2">
        <w:rPr>
          <w:rStyle w:val="Ttulo722"/>
          <w:color w:val="auto"/>
          <w:lang w:eastAsia="es-ES_tradnl"/>
        </w:rPr>
        <w:t xml:space="preserve"> </w:t>
      </w:r>
      <w:r w:rsidR="00943428" w:rsidRPr="00F24378">
        <w:rPr>
          <w:rStyle w:val="Ttulo722"/>
          <w:color w:val="auto"/>
          <w:lang w:eastAsia="es-ES_tradnl"/>
        </w:rPr>
        <w:t>15</w:t>
      </w:r>
      <w:r w:rsidR="00C61F18" w:rsidRPr="00F24378">
        <w:rPr>
          <w:rStyle w:val="Ttulo722"/>
          <w:color w:val="auto"/>
          <w:lang w:eastAsia="es-ES_tradnl"/>
        </w:rPr>
        <w:t>,</w:t>
      </w:r>
      <w:r w:rsidR="00C61F18">
        <w:rPr>
          <w:rStyle w:val="Ttulo722"/>
          <w:color w:val="auto"/>
          <w:lang w:eastAsia="es-ES_tradnl"/>
        </w:rPr>
        <w:t xml:space="preserve"> </w:t>
      </w:r>
      <w:r w:rsidR="00C61F18" w:rsidRPr="00F24378">
        <w:rPr>
          <w:rStyle w:val="Ttulo722"/>
          <w:color w:val="auto"/>
          <w:lang w:eastAsia="es-ES_tradnl"/>
        </w:rPr>
        <w:t>su</w:t>
      </w:r>
      <w:r w:rsidR="00C61F18">
        <w:rPr>
          <w:rStyle w:val="Ttulo722"/>
          <w:color w:val="auto"/>
          <w:lang w:eastAsia="es-ES_tradnl"/>
        </w:rPr>
        <w:t xml:space="preserve"> </w:t>
      </w:r>
      <w:r w:rsidR="00C61F18" w:rsidRPr="00F24378">
        <w:rPr>
          <w:rStyle w:val="Ttulo722"/>
          <w:color w:val="auto"/>
          <w:lang w:eastAsia="es-ES_tradnl"/>
        </w:rPr>
        <w:t>longitud</w:t>
      </w:r>
      <w:r w:rsidR="00C61F18">
        <w:rPr>
          <w:rStyle w:val="Ttulo722"/>
          <w:color w:val="auto"/>
          <w:lang w:eastAsia="es-ES_tradnl"/>
        </w:rPr>
        <w:t xml:space="preserve"> </w:t>
      </w:r>
      <w:r w:rsidR="00C61F18" w:rsidRPr="00F24378">
        <w:rPr>
          <w:rStyle w:val="Ttulo722"/>
          <w:color w:val="auto"/>
          <w:lang w:eastAsia="es-ES_tradnl"/>
        </w:rPr>
        <w:t>puede</w:t>
      </w:r>
      <w:r w:rsidR="00C61F18">
        <w:rPr>
          <w:rStyle w:val="Ttulo722"/>
          <w:color w:val="auto"/>
          <w:lang w:eastAsia="es-ES_tradnl"/>
        </w:rPr>
        <w:t xml:space="preserve"> </w:t>
      </w:r>
      <w:r w:rsidR="00C61F18" w:rsidRPr="00F24378">
        <w:rPr>
          <w:rStyle w:val="Ttulo722"/>
          <w:color w:val="auto"/>
          <w:lang w:eastAsia="es-ES_tradnl"/>
        </w:rPr>
        <w:t>ser</w:t>
      </w:r>
      <w:r w:rsidR="00C61F18">
        <w:rPr>
          <w:rStyle w:val="Ttulo722"/>
          <w:color w:val="auto"/>
          <w:lang w:eastAsia="es-ES_tradnl"/>
        </w:rPr>
        <w:t xml:space="preserve"> </w:t>
      </w:r>
      <w:r w:rsidR="00C61F18" w:rsidRPr="00F24378">
        <w:rPr>
          <w:rStyle w:val="Ttulo722"/>
          <w:color w:val="auto"/>
          <w:lang w:eastAsia="es-ES_tradnl"/>
        </w:rPr>
        <w:t>de</w:t>
      </w:r>
      <w:r w:rsidR="00C61F18">
        <w:rPr>
          <w:rStyle w:val="Ttulo722"/>
          <w:color w:val="auto"/>
          <w:lang w:eastAsia="es-ES_tradnl"/>
        </w:rPr>
        <w:t xml:space="preserve"> </w:t>
      </w:r>
      <w:r w:rsidR="00C61F18" w:rsidRPr="00F24378">
        <w:rPr>
          <w:rStyle w:val="Ttulo722"/>
          <w:color w:val="auto"/>
          <w:lang w:eastAsia="es-ES_tradnl"/>
        </w:rPr>
        <w:t>2,</w:t>
      </w:r>
      <w:r w:rsidR="00C61F18">
        <w:rPr>
          <w:rStyle w:val="Ttulo722"/>
          <w:color w:val="auto"/>
          <w:lang w:eastAsia="es-ES_tradnl"/>
        </w:rPr>
        <w:t xml:space="preserve"> 3, 4, </w:t>
      </w:r>
      <w:r w:rsidR="00C61F18" w:rsidRPr="00F24378">
        <w:rPr>
          <w:rStyle w:val="Ttulo722"/>
          <w:color w:val="auto"/>
          <w:lang w:eastAsia="es-ES_tradnl"/>
        </w:rPr>
        <w:t>…</w:t>
      </w:r>
      <w:r w:rsidR="00C61F18">
        <w:rPr>
          <w:rStyle w:val="Ttulo722"/>
          <w:color w:val="auto"/>
          <w:lang w:eastAsia="es-ES_tradnl"/>
        </w:rPr>
        <w:t xml:space="preserve"> </w:t>
      </w:r>
      <w:r w:rsidR="00C61F18" w:rsidRPr="00F24378">
        <w:rPr>
          <w:rStyle w:val="Ttulo722"/>
          <w:color w:val="auto"/>
          <w:lang w:eastAsia="es-ES_tradnl"/>
        </w:rPr>
        <w:t>caracteres</w:t>
      </w:r>
      <w:r w:rsidR="00C41DD2">
        <w:rPr>
          <w:rStyle w:val="Ttulo722"/>
          <w:color w:val="auto"/>
          <w:lang w:eastAsia="es-ES_tradnl"/>
        </w:rPr>
        <w:t>.</w:t>
      </w:r>
    </w:p>
    <w:p w14:paraId="6F06D680" w14:textId="77777777" w:rsidR="00B77976" w:rsidRPr="00F24378" w:rsidRDefault="00B77976" w:rsidP="004D2090">
      <w:pPr>
        <w:pStyle w:val="comandoseinstrucciones"/>
        <w:rPr>
          <w:rStyle w:val="Ttulo722"/>
          <w:color w:val="auto"/>
          <w:lang w:eastAsia="es-ES_tradnl"/>
        </w:rPr>
      </w:pPr>
    </w:p>
    <w:p w14:paraId="745FE55B" w14:textId="3709A087" w:rsidR="00B77976" w:rsidRPr="00F24378" w:rsidRDefault="00B77976" w:rsidP="00B77976">
      <w:pPr>
        <w:pStyle w:val="comandoseinstrucciones"/>
        <w:rPr>
          <w:rStyle w:val="Ttulo720"/>
          <w:color w:val="000000"/>
          <w:lang w:eastAsia="es-ES_tradnl"/>
        </w:rPr>
      </w:pPr>
      <w:r w:rsidRPr="00F24378">
        <w:rPr>
          <w:rStyle w:val="Ttulo722"/>
          <w:lang w:eastAsia="es-ES_tradnl"/>
        </w:rPr>
        <w:t>SELECT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*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FROM</w:t>
      </w:r>
      <w:r w:rsidR="00F24378">
        <w:rPr>
          <w:rStyle w:val="Ttulo722"/>
          <w:lang w:eastAsia="es-ES_tradnl"/>
        </w:rPr>
        <w:t xml:space="preserve"> </w:t>
      </w:r>
      <w:r w:rsidR="00AA6075" w:rsidRPr="00F24378">
        <w:rPr>
          <w:rStyle w:val="Ttulo722"/>
          <w:color w:val="auto"/>
          <w:lang w:eastAsia="es-ES_tradnl"/>
        </w:rPr>
        <w:t>productos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WHERE</w:t>
      </w:r>
      <w:r w:rsidR="00F24378">
        <w:rPr>
          <w:rStyle w:val="Ttulo722"/>
          <w:lang w:eastAsia="es-ES_tradnl"/>
        </w:rPr>
        <w:t xml:space="preserve"> </w:t>
      </w:r>
      <w:r w:rsidR="00AA6075" w:rsidRPr="00F24378">
        <w:rPr>
          <w:rStyle w:val="Ttulo722"/>
          <w:color w:val="auto"/>
          <w:lang w:eastAsia="es-ES_tradnl"/>
        </w:rPr>
        <w:t>codigo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LIKE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'</w:t>
      </w:r>
      <w:r w:rsidR="00AA6075" w:rsidRPr="00F24378">
        <w:rPr>
          <w:rStyle w:val="Cuerpodeltexto5"/>
          <w:color w:val="000000"/>
          <w:lang w:eastAsia="es-ES_tradnl"/>
        </w:rPr>
        <w:t>_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AA6075" w:rsidRPr="00F24378">
        <w:rPr>
          <w:rStyle w:val="Cuerpodeltexto5"/>
          <w:color w:val="000000"/>
          <w:lang w:eastAsia="es-ES_tradnl"/>
        </w:rPr>
        <w:t>_AM_</w:t>
      </w:r>
      <w:r w:rsidRPr="00F24378">
        <w:rPr>
          <w:rStyle w:val="Cuerpodeltexto5"/>
          <w:color w:val="000000"/>
          <w:lang w:eastAsia="es-ES_tradnl"/>
        </w:rPr>
        <w:t>'</w:t>
      </w:r>
    </w:p>
    <w:p w14:paraId="1DEED3D0" w14:textId="09EE938C" w:rsidR="00B77976" w:rsidRPr="00F24378" w:rsidRDefault="00B77976" w:rsidP="00B77976">
      <w:pPr>
        <w:pStyle w:val="comandoseinstrucciones"/>
        <w:rPr>
          <w:rStyle w:val="Ttulo722"/>
          <w:color w:val="auto"/>
          <w:lang w:eastAsia="es-ES_tradnl"/>
        </w:rPr>
      </w:pPr>
      <w:r w:rsidRPr="00F24378">
        <w:rPr>
          <w:rStyle w:val="Ttulo722"/>
          <w:lang w:eastAsia="es-ES_tradnl"/>
        </w:rPr>
        <w:t>#</w:t>
      </w:r>
      <w:r w:rsidR="00F24378">
        <w:rPr>
          <w:rStyle w:val="Ttulo722"/>
          <w:color w:val="auto"/>
          <w:lang w:eastAsia="es-ES_tradnl"/>
        </w:rPr>
        <w:t xml:space="preserve"> </w:t>
      </w:r>
      <w:r w:rsidR="00433EA7" w:rsidRPr="00F24378">
        <w:rPr>
          <w:rStyle w:val="Ttulo722"/>
          <w:color w:val="auto"/>
          <w:lang w:eastAsia="es-ES_tradnl"/>
        </w:rPr>
        <w:t>Busca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los</w:t>
      </w:r>
      <w:r w:rsidR="00F24378">
        <w:rPr>
          <w:rStyle w:val="Ttulo722"/>
          <w:color w:val="auto"/>
          <w:lang w:eastAsia="es-ES_tradnl"/>
        </w:rPr>
        <w:t xml:space="preserve"> </w:t>
      </w:r>
      <w:r w:rsidR="00AA6075" w:rsidRPr="00F24378">
        <w:rPr>
          <w:rStyle w:val="Ttulo722"/>
          <w:color w:val="auto"/>
          <w:lang w:eastAsia="es-ES_tradnl"/>
        </w:rPr>
        <w:t>productos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cuyo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código</w:t>
      </w:r>
      <w:r w:rsidR="00F24378">
        <w:rPr>
          <w:rStyle w:val="Ttulo722"/>
          <w:color w:val="auto"/>
          <w:lang w:eastAsia="es-ES_tradnl"/>
        </w:rPr>
        <w:t xml:space="preserve"> </w:t>
      </w:r>
      <w:r w:rsidR="00AA6075" w:rsidRPr="00F24378">
        <w:rPr>
          <w:rStyle w:val="Ttulo722"/>
          <w:color w:val="auto"/>
          <w:lang w:eastAsia="es-ES_tradnl"/>
        </w:rPr>
        <w:t>tiene</w:t>
      </w:r>
      <w:r w:rsidR="00F24378">
        <w:rPr>
          <w:rStyle w:val="Ttulo722"/>
          <w:color w:val="auto"/>
          <w:lang w:eastAsia="es-ES_tradnl"/>
        </w:rPr>
        <w:t xml:space="preserve"> </w:t>
      </w:r>
      <w:r w:rsidR="006543BA" w:rsidRPr="00F24378">
        <w:rPr>
          <w:rStyle w:val="Ttulo722"/>
          <w:color w:val="auto"/>
          <w:lang w:eastAsia="es-ES_tradnl"/>
        </w:rPr>
        <w:t>5</w:t>
      </w:r>
      <w:r w:rsidR="00F24378">
        <w:rPr>
          <w:rStyle w:val="Ttulo722"/>
          <w:color w:val="auto"/>
          <w:lang w:eastAsia="es-ES_tradnl"/>
        </w:rPr>
        <w:t xml:space="preserve"> </w:t>
      </w:r>
      <w:r w:rsidR="00AA6075" w:rsidRPr="00F24378">
        <w:rPr>
          <w:rStyle w:val="Ttulo722"/>
          <w:color w:val="auto"/>
          <w:lang w:eastAsia="es-ES_tradnl"/>
        </w:rPr>
        <w:t>caracteres,</w:t>
      </w:r>
      <w:r w:rsidR="00F24378">
        <w:rPr>
          <w:rStyle w:val="Ttulo722"/>
          <w:color w:val="auto"/>
          <w:lang w:eastAsia="es-ES_tradnl"/>
        </w:rPr>
        <w:t xml:space="preserve"> </w:t>
      </w:r>
      <w:r w:rsidR="00AA6075" w:rsidRPr="00F24378">
        <w:rPr>
          <w:rStyle w:val="Ttulo722"/>
          <w:color w:val="auto"/>
          <w:lang w:eastAsia="es-ES_tradnl"/>
        </w:rPr>
        <w:t>de</w:t>
      </w:r>
      <w:r w:rsidR="00F24378">
        <w:rPr>
          <w:rStyle w:val="Ttulo722"/>
          <w:color w:val="auto"/>
          <w:lang w:eastAsia="es-ES_tradnl"/>
        </w:rPr>
        <w:t xml:space="preserve"> </w:t>
      </w:r>
      <w:r w:rsidR="00AA6075" w:rsidRPr="00F24378">
        <w:rPr>
          <w:rStyle w:val="Ttulo722"/>
          <w:color w:val="auto"/>
          <w:lang w:eastAsia="es-ES_tradnl"/>
        </w:rPr>
        <w:t>los</w:t>
      </w:r>
      <w:r w:rsidR="00F24378">
        <w:rPr>
          <w:rStyle w:val="Ttulo722"/>
          <w:color w:val="auto"/>
          <w:lang w:eastAsia="es-ES_tradnl"/>
        </w:rPr>
        <w:t xml:space="preserve"> </w:t>
      </w:r>
      <w:r w:rsidR="00AA6075" w:rsidRPr="00F24378">
        <w:rPr>
          <w:rStyle w:val="Ttulo722"/>
          <w:color w:val="auto"/>
          <w:lang w:eastAsia="es-ES_tradnl"/>
        </w:rPr>
        <w:t>cuales</w:t>
      </w:r>
      <w:r w:rsidR="00F24378">
        <w:rPr>
          <w:rStyle w:val="Ttulo722"/>
          <w:color w:val="auto"/>
          <w:lang w:eastAsia="es-ES_tradnl"/>
        </w:rPr>
        <w:t xml:space="preserve"> </w:t>
      </w:r>
      <w:r w:rsidR="00AA6075" w:rsidRPr="00F24378">
        <w:rPr>
          <w:rStyle w:val="Ttulo722"/>
          <w:color w:val="auto"/>
          <w:lang w:eastAsia="es-ES_tradnl"/>
        </w:rPr>
        <w:t>el</w:t>
      </w:r>
      <w:r w:rsidR="00F24378">
        <w:rPr>
          <w:rStyle w:val="Ttulo722"/>
          <w:color w:val="auto"/>
          <w:lang w:eastAsia="es-ES_tradnl"/>
        </w:rPr>
        <w:t xml:space="preserve"> </w:t>
      </w:r>
      <w:r w:rsidR="00AA6075" w:rsidRPr="00F24378">
        <w:rPr>
          <w:rStyle w:val="Ttulo722"/>
          <w:color w:val="auto"/>
          <w:lang w:eastAsia="es-ES_tradnl"/>
        </w:rPr>
        <w:t>3º</w:t>
      </w:r>
      <w:r w:rsidR="00F24378">
        <w:rPr>
          <w:rStyle w:val="Ttulo722"/>
          <w:color w:val="auto"/>
          <w:lang w:eastAsia="es-ES_tradnl"/>
        </w:rPr>
        <w:t xml:space="preserve"> </w:t>
      </w:r>
      <w:r w:rsidR="00AA6075" w:rsidRPr="00F24378">
        <w:rPr>
          <w:rStyle w:val="Ttulo722"/>
          <w:color w:val="auto"/>
          <w:lang w:eastAsia="es-ES_tradnl"/>
        </w:rPr>
        <w:t>y</w:t>
      </w:r>
      <w:r w:rsidR="00F24378">
        <w:rPr>
          <w:rStyle w:val="Ttulo722"/>
          <w:color w:val="auto"/>
          <w:lang w:eastAsia="es-ES_tradnl"/>
        </w:rPr>
        <w:t xml:space="preserve"> </w:t>
      </w:r>
      <w:r w:rsidR="00AA6075" w:rsidRPr="00F24378">
        <w:rPr>
          <w:rStyle w:val="Ttulo722"/>
          <w:color w:val="auto"/>
          <w:lang w:eastAsia="es-ES_tradnl"/>
        </w:rPr>
        <w:t>4º</w:t>
      </w:r>
      <w:r w:rsidR="00F24378">
        <w:rPr>
          <w:rStyle w:val="Ttulo722"/>
          <w:color w:val="auto"/>
          <w:lang w:eastAsia="es-ES_tradnl"/>
        </w:rPr>
        <w:t xml:space="preserve"> </w:t>
      </w:r>
      <w:r w:rsidR="00AA6075" w:rsidRPr="00F24378">
        <w:rPr>
          <w:rStyle w:val="Ttulo722"/>
          <w:color w:val="auto"/>
          <w:lang w:eastAsia="es-ES_tradnl"/>
        </w:rPr>
        <w:t>son</w:t>
      </w:r>
      <w:r w:rsidR="00F24378">
        <w:rPr>
          <w:rStyle w:val="Ttulo722"/>
          <w:color w:val="auto"/>
          <w:lang w:eastAsia="es-ES_tradnl"/>
        </w:rPr>
        <w:t xml:space="preserve"> </w:t>
      </w:r>
      <w:r w:rsidR="00AA6075" w:rsidRPr="00F24378">
        <w:rPr>
          <w:rStyle w:val="Ttulo722"/>
          <w:color w:val="auto"/>
          <w:lang w:eastAsia="es-ES_tradnl"/>
        </w:rPr>
        <w:t>AM.</w:t>
      </w:r>
    </w:p>
    <w:p w14:paraId="6E40A0DC" w14:textId="77777777" w:rsidR="00B77976" w:rsidRPr="00F24378" w:rsidRDefault="00B77976" w:rsidP="004D2090">
      <w:pPr>
        <w:pStyle w:val="comandoseinstrucciones"/>
        <w:rPr>
          <w:rStyle w:val="Ttulo722"/>
          <w:color w:val="auto"/>
          <w:lang w:eastAsia="es-ES_tradnl"/>
        </w:rPr>
      </w:pPr>
    </w:p>
    <w:p w14:paraId="40681102" w14:textId="4A7DB9BF" w:rsidR="00AA6075" w:rsidRPr="00F24378" w:rsidRDefault="00AA6075" w:rsidP="00AA6075">
      <w:pPr>
        <w:pStyle w:val="comandoseinstrucciones"/>
        <w:rPr>
          <w:rStyle w:val="Ttulo720"/>
          <w:color w:val="000000"/>
          <w:lang w:eastAsia="es-ES_tradnl"/>
        </w:rPr>
      </w:pPr>
      <w:r w:rsidRPr="00F24378">
        <w:rPr>
          <w:rStyle w:val="Ttulo722"/>
          <w:lang w:eastAsia="es-ES_tradnl"/>
        </w:rPr>
        <w:t>SELECT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*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FROM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productos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WHERE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codigo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LIKE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'_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_AM%'</w:t>
      </w:r>
    </w:p>
    <w:p w14:paraId="73614194" w14:textId="63A1E29C" w:rsidR="00AA6075" w:rsidRPr="00F24378" w:rsidRDefault="00AA6075" w:rsidP="00AA6075">
      <w:pPr>
        <w:pStyle w:val="comandoseinstrucciones"/>
        <w:rPr>
          <w:rStyle w:val="Ttulo722"/>
          <w:color w:val="auto"/>
          <w:lang w:eastAsia="es-ES_tradnl"/>
        </w:rPr>
      </w:pPr>
      <w:r w:rsidRPr="00F24378">
        <w:rPr>
          <w:rStyle w:val="Ttulo722"/>
          <w:lang w:eastAsia="es-ES_tradnl"/>
        </w:rPr>
        <w:t>#</w:t>
      </w:r>
      <w:r w:rsidR="00F24378">
        <w:rPr>
          <w:rStyle w:val="Ttulo722"/>
          <w:color w:val="auto"/>
          <w:lang w:eastAsia="es-ES_tradnl"/>
        </w:rPr>
        <w:t xml:space="preserve"> </w:t>
      </w:r>
      <w:r w:rsidR="00433EA7" w:rsidRPr="00F24378">
        <w:rPr>
          <w:rStyle w:val="Ttulo722"/>
          <w:color w:val="auto"/>
          <w:lang w:eastAsia="es-ES_tradnl"/>
        </w:rPr>
        <w:t>Busca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los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productos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cuyo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código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tiene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4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o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más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caracteres,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de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los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cuales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el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3º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y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4º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son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AM.</w:t>
      </w:r>
    </w:p>
    <w:p w14:paraId="751DD262" w14:textId="77777777" w:rsidR="00AA6075" w:rsidRPr="00F24378" w:rsidRDefault="00AA6075" w:rsidP="004D2090">
      <w:pPr>
        <w:pStyle w:val="comandoseinstrucciones"/>
        <w:rPr>
          <w:rStyle w:val="Ttulo722"/>
          <w:color w:val="auto"/>
          <w:lang w:eastAsia="es-ES_tradnl"/>
        </w:rPr>
      </w:pPr>
    </w:p>
    <w:p w14:paraId="141CF11D" w14:textId="161C4821" w:rsidR="006D31B9" w:rsidRPr="00F24378" w:rsidRDefault="006D31B9" w:rsidP="006D31B9">
      <w:pPr>
        <w:pStyle w:val="comandoseinstrucciones"/>
        <w:rPr>
          <w:rStyle w:val="Ttulo720"/>
          <w:color w:val="000000"/>
          <w:lang w:eastAsia="es-ES_tradnl"/>
        </w:rPr>
      </w:pPr>
      <w:r w:rsidRPr="00F24378">
        <w:rPr>
          <w:rStyle w:val="Ttulo722"/>
          <w:lang w:eastAsia="es-ES_tradnl"/>
        </w:rPr>
        <w:t>SELECT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*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FROM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productos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WHERE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codigo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LIKE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'%H'</w:t>
      </w:r>
    </w:p>
    <w:p w14:paraId="355AB496" w14:textId="072430C1" w:rsidR="006D31B9" w:rsidRPr="00F24378" w:rsidRDefault="006D31B9" w:rsidP="006D31B9">
      <w:pPr>
        <w:pStyle w:val="comandoseinstrucciones"/>
        <w:rPr>
          <w:rStyle w:val="Ttulo722"/>
          <w:color w:val="auto"/>
          <w:lang w:eastAsia="es-ES_tradnl"/>
        </w:rPr>
      </w:pPr>
      <w:r w:rsidRPr="00F24378">
        <w:rPr>
          <w:rStyle w:val="Ttulo722"/>
          <w:lang w:eastAsia="es-ES_tradnl"/>
        </w:rPr>
        <w:t>#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Busca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los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productos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cuyo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código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termina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en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H,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su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longitud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puede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ser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de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1,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2,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…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caracteres.</w:t>
      </w:r>
    </w:p>
    <w:p w14:paraId="73CEAA2B" w14:textId="77777777" w:rsidR="006D31B9" w:rsidRPr="00F24378" w:rsidRDefault="006D31B9" w:rsidP="004D2090">
      <w:pPr>
        <w:pStyle w:val="comandoseinstrucciones"/>
        <w:rPr>
          <w:rStyle w:val="Ttulo722"/>
          <w:color w:val="auto"/>
          <w:lang w:eastAsia="es-ES_tradnl"/>
        </w:rPr>
      </w:pPr>
    </w:p>
    <w:p w14:paraId="5A631EFE" w14:textId="77777777" w:rsidR="00943428" w:rsidRPr="00F24378" w:rsidRDefault="00943428" w:rsidP="00943428">
      <w:pPr>
        <w:pStyle w:val="Cuerpodeltexto51"/>
        <w:shd w:val="clear" w:color="auto" w:fill="auto"/>
        <w:spacing w:before="0" w:after="0"/>
        <w:ind w:left="100" w:right="1440" w:firstLine="0"/>
        <w:jc w:val="left"/>
      </w:pPr>
    </w:p>
    <w:p w14:paraId="27A8DB5A" w14:textId="6CF30BAE" w:rsidR="00943428" w:rsidRPr="00F24378" w:rsidRDefault="003D236B" w:rsidP="00943428">
      <w:pPr>
        <w:pStyle w:val="Cuerpodeltexto51"/>
        <w:shd w:val="clear" w:color="auto" w:fill="auto"/>
        <w:spacing w:before="0" w:after="0"/>
        <w:ind w:left="100" w:right="1440" w:firstLine="0"/>
        <w:jc w:val="left"/>
      </w:pPr>
      <w:r w:rsidRPr="00F24378">
        <w:t>Cuando</w:t>
      </w:r>
      <w:r w:rsidR="00F24378">
        <w:t xml:space="preserve"> </w:t>
      </w:r>
      <w:r w:rsidR="00943428" w:rsidRPr="00F24378">
        <w:t>se</w:t>
      </w:r>
      <w:r w:rsidR="00F24378">
        <w:t xml:space="preserve"> </w:t>
      </w:r>
      <w:r w:rsidR="00943428" w:rsidRPr="00F24378">
        <w:t>buscan</w:t>
      </w:r>
      <w:r w:rsidR="00F24378">
        <w:t xml:space="preserve"> </w:t>
      </w:r>
      <w:r w:rsidR="00943428" w:rsidRPr="00F24378">
        <w:t>cadenas</w:t>
      </w:r>
      <w:r w:rsidR="00F24378">
        <w:t xml:space="preserve"> </w:t>
      </w:r>
      <w:r w:rsidR="00943428" w:rsidRPr="00F24378">
        <w:t>de</w:t>
      </w:r>
      <w:r w:rsidR="00F24378">
        <w:t xml:space="preserve"> </w:t>
      </w:r>
      <w:r w:rsidR="00943428" w:rsidRPr="00F24378">
        <w:t>texto</w:t>
      </w:r>
      <w:r w:rsidR="00F24378">
        <w:t xml:space="preserve"> </w:t>
      </w:r>
      <w:r w:rsidRPr="00F24378">
        <w:t>sin</w:t>
      </w:r>
      <w:r w:rsidR="00F24378">
        <w:t xml:space="preserve"> </w:t>
      </w:r>
      <w:r w:rsidRPr="00F24378">
        <w:t>comodines</w:t>
      </w:r>
      <w:r w:rsidR="00943428" w:rsidRPr="00F24378">
        <w:t>,</w:t>
      </w:r>
      <w:r w:rsidR="00F24378">
        <w:t xml:space="preserve"> </w:t>
      </w:r>
      <w:r w:rsidR="00943428" w:rsidRPr="00F24378">
        <w:t>entonces</w:t>
      </w:r>
      <w:r w:rsidR="00F24378">
        <w:t xml:space="preserve"> </w:t>
      </w:r>
      <w:r w:rsidR="00943428" w:rsidRPr="00F24378">
        <w:t>el</w:t>
      </w:r>
      <w:r w:rsidR="00F24378">
        <w:t xml:space="preserve"> </w:t>
      </w:r>
      <w:r w:rsidR="00943428" w:rsidRPr="00F24378">
        <w:t>servidor</w:t>
      </w:r>
      <w:r w:rsidR="00F24378">
        <w:t xml:space="preserve"> </w:t>
      </w:r>
      <w:r w:rsidR="00943428" w:rsidRPr="00F24378">
        <w:t>es</w:t>
      </w:r>
      <w:r w:rsidR="00F24378">
        <w:t xml:space="preserve"> </w:t>
      </w:r>
      <w:r w:rsidR="00943428" w:rsidRPr="00F24378">
        <w:t>más</w:t>
      </w:r>
      <w:r w:rsidR="00F24378">
        <w:t xml:space="preserve"> </w:t>
      </w:r>
      <w:r w:rsidR="00966BF4">
        <w:t>rápido</w:t>
      </w:r>
      <w:r w:rsidR="00F24378">
        <w:t xml:space="preserve"> </w:t>
      </w:r>
      <w:r w:rsidR="00943428" w:rsidRPr="00F24378">
        <w:t>si</w:t>
      </w:r>
      <w:r w:rsidR="00F24378">
        <w:t xml:space="preserve"> </w:t>
      </w:r>
      <w:r w:rsidR="00943428" w:rsidRPr="00F24378">
        <w:t>la</w:t>
      </w:r>
      <w:r w:rsidR="00F24378">
        <w:t xml:space="preserve"> </w:t>
      </w:r>
      <w:r w:rsidR="00943428" w:rsidRPr="00F24378">
        <w:t>búsqueda</w:t>
      </w:r>
      <w:r w:rsidR="00F24378">
        <w:t xml:space="preserve"> </w:t>
      </w:r>
      <w:r w:rsidR="00943428" w:rsidRPr="00F24378">
        <w:t>se</w:t>
      </w:r>
      <w:r w:rsidR="00F24378">
        <w:t xml:space="preserve"> </w:t>
      </w:r>
      <w:r w:rsidR="00943428" w:rsidRPr="00F24378">
        <w:t>realiza</w:t>
      </w:r>
      <w:r w:rsidR="00F24378">
        <w:t xml:space="preserve"> </w:t>
      </w:r>
      <w:r w:rsidR="00943428" w:rsidRPr="00F24378">
        <w:t>con</w:t>
      </w:r>
      <w:r w:rsidR="00F24378">
        <w:t xml:space="preserve"> </w:t>
      </w:r>
      <w:r w:rsidR="00943428" w:rsidRPr="00F24378">
        <w:t>el</w:t>
      </w:r>
      <w:r w:rsidR="00F24378">
        <w:t xml:space="preserve"> </w:t>
      </w:r>
      <w:r w:rsidR="00943428" w:rsidRPr="00F24378">
        <w:t>operador</w:t>
      </w:r>
      <w:r w:rsidR="00F24378">
        <w:t xml:space="preserve"> </w:t>
      </w:r>
      <w:r w:rsidR="00943428" w:rsidRPr="00F24378">
        <w:t>=</w:t>
      </w:r>
      <w:r w:rsidR="00F24378">
        <w:t xml:space="preserve"> </w:t>
      </w:r>
      <w:r w:rsidR="00943428" w:rsidRPr="00F24378">
        <w:t>y</w:t>
      </w:r>
      <w:r w:rsidR="00F24378">
        <w:t xml:space="preserve"> </w:t>
      </w:r>
      <w:r w:rsidR="00943428" w:rsidRPr="00F24378">
        <w:t>no</w:t>
      </w:r>
      <w:r w:rsidR="00F24378">
        <w:t xml:space="preserve"> </w:t>
      </w:r>
      <w:r w:rsidRPr="00F24378">
        <w:t>con</w:t>
      </w:r>
      <w:r w:rsidR="00F24378">
        <w:t xml:space="preserve"> </w:t>
      </w:r>
      <w:r w:rsidR="00943428" w:rsidRPr="00F24378">
        <w:t>el</w:t>
      </w:r>
      <w:r w:rsidR="00F24378">
        <w:t xml:space="preserve"> </w:t>
      </w:r>
      <w:r w:rsidR="00943428" w:rsidRPr="00F24378">
        <w:t>operador</w:t>
      </w:r>
      <w:r w:rsidR="00F24378">
        <w:t xml:space="preserve"> </w:t>
      </w:r>
      <w:r w:rsidR="00943428" w:rsidRPr="00F24378">
        <w:t>LIKE:</w:t>
      </w:r>
    </w:p>
    <w:p w14:paraId="13F3E6D0" w14:textId="6348CD49" w:rsidR="00746287" w:rsidRPr="00F24378" w:rsidRDefault="00746287" w:rsidP="00746287">
      <w:pPr>
        <w:pStyle w:val="comandoseinstrucciones"/>
        <w:rPr>
          <w:rStyle w:val="Ttulo720"/>
          <w:color w:val="000000"/>
          <w:lang w:eastAsia="es-ES_tradnl"/>
        </w:rPr>
      </w:pPr>
      <w:r w:rsidRPr="00F24378">
        <w:rPr>
          <w:rStyle w:val="Ttulo722"/>
          <w:lang w:eastAsia="es-ES_tradnl"/>
        </w:rPr>
        <w:t>SELECT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*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FROM</w:t>
      </w:r>
      <w:r w:rsidR="00F24378">
        <w:t xml:space="preserve"> </w:t>
      </w:r>
      <w:r w:rsidRPr="00F24378">
        <w:rPr>
          <w:rStyle w:val="Ttulo722"/>
          <w:color w:val="auto"/>
          <w:lang w:eastAsia="es-ES_tradnl"/>
        </w:rPr>
        <w:t>clientes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WHERE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ciudad</w:t>
      </w:r>
      <w:r w:rsidR="00F24378">
        <w:rPr>
          <w:rStyle w:val="Ttulo722"/>
          <w:lang w:eastAsia="es-ES_tradnl"/>
        </w:rPr>
        <w:t xml:space="preserve"> </w:t>
      </w:r>
      <w:r w:rsidRPr="00467775">
        <w:rPr>
          <w:rStyle w:val="Ttulo722"/>
          <w:highlight w:val="yellow"/>
          <w:lang w:eastAsia="es-ES_tradnl"/>
        </w:rPr>
        <w:t>=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'</w:t>
      </w:r>
      <w:r w:rsidRPr="00F24378">
        <w:rPr>
          <w:rStyle w:val="Ttulo720"/>
          <w:color w:val="000000"/>
          <w:lang w:eastAsia="es-ES_tradnl"/>
        </w:rPr>
        <w:t>FERROL</w:t>
      </w:r>
      <w:r w:rsidRPr="00F24378">
        <w:rPr>
          <w:rStyle w:val="Cuerpodeltexto5"/>
          <w:color w:val="000000"/>
          <w:lang w:eastAsia="es-ES_tradnl"/>
        </w:rPr>
        <w:t>'</w:t>
      </w:r>
      <w:r w:rsidR="00F24378">
        <w:rPr>
          <w:rStyle w:val="Ttulo720"/>
          <w:color w:val="000000"/>
          <w:lang w:eastAsia="es-ES_tradnl"/>
        </w:rPr>
        <w:t xml:space="preserve"> </w:t>
      </w:r>
    </w:p>
    <w:p w14:paraId="0EEA683F" w14:textId="5ADCF13A" w:rsidR="00746287" w:rsidRPr="00F24378" w:rsidRDefault="00746287" w:rsidP="00746287">
      <w:pPr>
        <w:pStyle w:val="comandoseinstrucciones"/>
        <w:rPr>
          <w:rStyle w:val="Ttulo720"/>
          <w:i/>
          <w:color w:val="000000"/>
          <w:lang w:eastAsia="es-ES_tradnl"/>
        </w:rPr>
      </w:pPr>
      <w:bookmarkStart w:id="34" w:name="_Toc149546769"/>
      <w:r w:rsidRPr="00F24378">
        <w:rPr>
          <w:rStyle w:val="Ttulo720"/>
          <w:color w:val="000000"/>
          <w:lang w:eastAsia="es-ES_tradnl"/>
        </w:rPr>
        <w:t>#</w:t>
      </w:r>
      <w:r w:rsidRPr="00F24378">
        <w:rPr>
          <w:rStyle w:val="Ttulo720"/>
          <w:i/>
          <w:color w:val="000000"/>
          <w:lang w:eastAsia="es-ES_tradnl"/>
        </w:rPr>
        <w:t>Es</w:t>
      </w:r>
      <w:r w:rsidR="00F24378">
        <w:rPr>
          <w:rStyle w:val="Ttulo720"/>
          <w:i/>
          <w:color w:val="000000"/>
          <w:lang w:eastAsia="es-ES_tradnl"/>
        </w:rPr>
        <w:t xml:space="preserve"> </w:t>
      </w:r>
      <w:r w:rsidRPr="00F24378">
        <w:rPr>
          <w:rStyle w:val="Ttulo720"/>
          <w:i/>
          <w:color w:val="000000"/>
          <w:lang w:eastAsia="es-ES_tradnl"/>
        </w:rPr>
        <w:t>preferible</w:t>
      </w:r>
      <w:r w:rsidR="00F24378">
        <w:rPr>
          <w:rStyle w:val="Ttulo720"/>
          <w:i/>
          <w:color w:val="000000"/>
          <w:lang w:eastAsia="es-ES_tradnl"/>
        </w:rPr>
        <w:t xml:space="preserve"> </w:t>
      </w:r>
      <w:r w:rsidRPr="00F24378">
        <w:rPr>
          <w:rStyle w:val="Ttulo720"/>
          <w:i/>
          <w:color w:val="000000"/>
          <w:lang w:eastAsia="es-ES_tradnl"/>
        </w:rPr>
        <w:t>esta</w:t>
      </w:r>
      <w:r w:rsidR="00F24378">
        <w:rPr>
          <w:rStyle w:val="Ttulo720"/>
          <w:i/>
          <w:color w:val="000000"/>
          <w:lang w:eastAsia="es-ES_tradnl"/>
        </w:rPr>
        <w:t xml:space="preserve"> </w:t>
      </w:r>
      <w:r w:rsidRPr="00F24378">
        <w:rPr>
          <w:rStyle w:val="Ttulo720"/>
          <w:i/>
          <w:color w:val="000000"/>
          <w:lang w:eastAsia="es-ES_tradnl"/>
        </w:rPr>
        <w:t>búsqueda</w:t>
      </w:r>
      <w:r w:rsidR="00467775">
        <w:rPr>
          <w:rStyle w:val="Ttulo720"/>
          <w:i/>
          <w:color w:val="000000"/>
          <w:lang w:eastAsia="es-ES_tradnl"/>
        </w:rPr>
        <w:t xml:space="preserve"> con =, frente</w:t>
      </w:r>
      <w:r w:rsidR="00F24378">
        <w:rPr>
          <w:rStyle w:val="Ttulo720"/>
          <w:i/>
          <w:color w:val="000000"/>
          <w:lang w:eastAsia="es-ES_tradnl"/>
        </w:rPr>
        <w:t xml:space="preserve"> </w:t>
      </w:r>
      <w:r w:rsidRPr="00F24378">
        <w:rPr>
          <w:rStyle w:val="Ttulo720"/>
          <w:i/>
          <w:color w:val="000000"/>
          <w:lang w:eastAsia="es-ES_tradnl"/>
        </w:rPr>
        <w:t>a</w:t>
      </w:r>
      <w:r w:rsidR="00F24378">
        <w:rPr>
          <w:rStyle w:val="Ttulo720"/>
          <w:i/>
          <w:color w:val="000000"/>
          <w:lang w:eastAsia="es-ES_tradnl"/>
        </w:rPr>
        <w:t xml:space="preserve"> </w:t>
      </w:r>
      <w:r w:rsidRPr="00F24378">
        <w:rPr>
          <w:rStyle w:val="Ttulo720"/>
          <w:i/>
          <w:color w:val="000000"/>
          <w:lang w:eastAsia="es-ES_tradnl"/>
        </w:rPr>
        <w:t>la</w:t>
      </w:r>
      <w:r w:rsidR="00F24378">
        <w:rPr>
          <w:rStyle w:val="Ttulo720"/>
          <w:i/>
          <w:color w:val="000000"/>
          <w:lang w:eastAsia="es-ES_tradnl"/>
        </w:rPr>
        <w:t xml:space="preserve"> </w:t>
      </w:r>
      <w:r w:rsidRPr="00F24378">
        <w:rPr>
          <w:rStyle w:val="Ttulo720"/>
          <w:i/>
          <w:color w:val="000000"/>
          <w:lang w:eastAsia="es-ES_tradnl"/>
        </w:rPr>
        <w:t>que</w:t>
      </w:r>
      <w:r w:rsidR="00F24378">
        <w:rPr>
          <w:rStyle w:val="Ttulo720"/>
          <w:i/>
          <w:color w:val="000000"/>
          <w:lang w:eastAsia="es-ES_tradnl"/>
        </w:rPr>
        <w:t xml:space="preserve"> </w:t>
      </w:r>
      <w:r w:rsidRPr="00F24378">
        <w:rPr>
          <w:rStyle w:val="Ttulo720"/>
          <w:i/>
          <w:color w:val="000000"/>
          <w:lang w:eastAsia="es-ES_tradnl"/>
        </w:rPr>
        <w:t>emplea</w:t>
      </w:r>
      <w:r w:rsidR="00F24378">
        <w:rPr>
          <w:rStyle w:val="Ttulo720"/>
          <w:i/>
          <w:color w:val="000000"/>
          <w:lang w:eastAsia="es-ES_tradnl"/>
        </w:rPr>
        <w:t xml:space="preserve"> </w:t>
      </w:r>
      <w:r w:rsidRPr="00F24378">
        <w:rPr>
          <w:rStyle w:val="Ttulo720"/>
          <w:i/>
          <w:color w:val="000000"/>
          <w:lang w:eastAsia="es-ES_tradnl"/>
        </w:rPr>
        <w:t>LIKE</w:t>
      </w:r>
      <w:r w:rsidR="00F24378">
        <w:rPr>
          <w:rStyle w:val="Ttulo720"/>
          <w:i/>
          <w:color w:val="000000"/>
          <w:lang w:eastAsia="es-ES_tradnl"/>
        </w:rPr>
        <w:t xml:space="preserve"> </w:t>
      </w:r>
      <w:r w:rsidR="00467775">
        <w:rPr>
          <w:rStyle w:val="Ttulo720"/>
          <w:i/>
          <w:color w:val="000000"/>
          <w:lang w:eastAsia="es-ES_tradnl"/>
        </w:rPr>
        <w:t>más</w:t>
      </w:r>
      <w:r w:rsidR="00F24378">
        <w:rPr>
          <w:rStyle w:val="Ttulo720"/>
          <w:i/>
          <w:color w:val="000000"/>
          <w:lang w:eastAsia="es-ES_tradnl"/>
        </w:rPr>
        <w:t xml:space="preserve"> </w:t>
      </w:r>
      <w:r w:rsidRPr="00F24378">
        <w:rPr>
          <w:rStyle w:val="Ttulo720"/>
          <w:i/>
          <w:color w:val="000000"/>
          <w:lang w:eastAsia="es-ES_tradnl"/>
        </w:rPr>
        <w:t>abajo</w:t>
      </w:r>
      <w:bookmarkEnd w:id="34"/>
      <w:r w:rsidR="00F24378">
        <w:rPr>
          <w:rStyle w:val="Ttulo720"/>
          <w:i/>
          <w:color w:val="000000"/>
          <w:lang w:eastAsia="es-ES_tradnl"/>
        </w:rPr>
        <w:t xml:space="preserve"> </w:t>
      </w:r>
    </w:p>
    <w:p w14:paraId="51ADF295" w14:textId="77777777" w:rsidR="00746287" w:rsidRPr="00F24378" w:rsidRDefault="00746287" w:rsidP="00746287">
      <w:pPr>
        <w:pStyle w:val="comandoseinstrucciones"/>
        <w:rPr>
          <w:rStyle w:val="Ttulo720"/>
          <w:color w:val="000000"/>
          <w:lang w:eastAsia="es-ES_tradnl"/>
        </w:rPr>
      </w:pPr>
    </w:p>
    <w:p w14:paraId="194012BA" w14:textId="21AFECEC" w:rsidR="00943428" w:rsidRPr="00F24378" w:rsidRDefault="00943428" w:rsidP="004D2090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Ttulo722"/>
          <w:lang w:eastAsia="es-ES_tradnl"/>
        </w:rPr>
        <w:t>SELECT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*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FROM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clientes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WHERE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ciudad</w:t>
      </w:r>
      <w:r w:rsidR="00F24378">
        <w:rPr>
          <w:rStyle w:val="Ttulo722"/>
          <w:lang w:eastAsia="es-ES_tradnl"/>
        </w:rPr>
        <w:t xml:space="preserve"> </w:t>
      </w:r>
      <w:r w:rsidRPr="00467775">
        <w:rPr>
          <w:rStyle w:val="Ttulo722"/>
          <w:highlight w:val="yellow"/>
          <w:lang w:eastAsia="es-ES_tradnl"/>
        </w:rPr>
        <w:t>LIKE</w:t>
      </w:r>
      <w:r w:rsidR="00F24378">
        <w:rPr>
          <w:rStyle w:val="Ttulo722"/>
          <w:lang w:eastAsia="es-ES_tradnl"/>
        </w:rPr>
        <w:t xml:space="preserve"> </w:t>
      </w:r>
      <w:r w:rsidR="005965AC" w:rsidRPr="00F24378">
        <w:rPr>
          <w:rStyle w:val="Cuerpodeltexto5"/>
          <w:color w:val="000000"/>
          <w:lang w:eastAsia="es-ES_tradnl"/>
        </w:rPr>
        <w:t>'</w:t>
      </w:r>
      <w:r w:rsidRPr="00F24378">
        <w:rPr>
          <w:rStyle w:val="Ttulo720"/>
          <w:color w:val="000000"/>
          <w:lang w:eastAsia="es-ES_tradnl"/>
        </w:rPr>
        <w:t>FERROL</w:t>
      </w:r>
      <w:r w:rsidR="005965AC" w:rsidRPr="00F24378">
        <w:rPr>
          <w:rStyle w:val="Cuerpodeltexto5"/>
          <w:color w:val="000000"/>
          <w:lang w:eastAsia="es-ES_tradnl"/>
        </w:rPr>
        <w:t>'</w:t>
      </w:r>
    </w:p>
    <w:p w14:paraId="4A1B1FD1" w14:textId="77777777" w:rsidR="00943428" w:rsidRPr="00F24378" w:rsidRDefault="00943428" w:rsidP="00943428">
      <w:pPr>
        <w:pStyle w:val="Cuerpodeltexto51"/>
        <w:shd w:val="clear" w:color="auto" w:fill="auto"/>
        <w:spacing w:before="0" w:after="0"/>
        <w:ind w:left="100" w:right="1440" w:firstLine="0"/>
        <w:jc w:val="left"/>
      </w:pPr>
    </w:p>
    <w:p w14:paraId="0DA08240" w14:textId="77777777" w:rsidR="00E21FAB" w:rsidRPr="00F24378" w:rsidRDefault="00E21FAB">
      <w:pPr>
        <w:spacing w:before="0" w:after="0"/>
        <w:ind w:left="0"/>
        <w:jc w:val="left"/>
        <w:rPr>
          <w:rFonts w:ascii="Arial" w:hAnsi="Arial" w:cs="Arial"/>
          <w:color w:val="000080"/>
          <w:sz w:val="32"/>
          <w:szCs w:val="36"/>
        </w:rPr>
      </w:pPr>
      <w:r w:rsidRPr="00F24378">
        <w:br w:type="page"/>
      </w:r>
    </w:p>
    <w:p w14:paraId="61B18540" w14:textId="4B43011B" w:rsidR="00943428" w:rsidRPr="00F24378" w:rsidRDefault="00943428" w:rsidP="00187D96">
      <w:pPr>
        <w:pStyle w:val="Ttulo2"/>
      </w:pPr>
      <w:bookmarkStart w:id="35" w:name="_Toc149546770"/>
      <w:r w:rsidRPr="00F24378">
        <w:lastRenderedPageBreak/>
        <w:t>El</w:t>
      </w:r>
      <w:r w:rsidR="00F24378">
        <w:t xml:space="preserve"> </w:t>
      </w:r>
      <w:r w:rsidRPr="00F24378">
        <w:t>Operador</w:t>
      </w:r>
      <w:r w:rsidR="00F24378">
        <w:t xml:space="preserve"> </w:t>
      </w:r>
      <w:r w:rsidRPr="00F24378">
        <w:t>IN</w:t>
      </w:r>
      <w:bookmarkEnd w:id="35"/>
    </w:p>
    <w:p w14:paraId="7251C456" w14:textId="1C8F46F0" w:rsidR="00943428" w:rsidRPr="00F24378" w:rsidRDefault="00943428" w:rsidP="00943428">
      <w:pPr>
        <w:pStyle w:val="Cuerpodeltexto51"/>
        <w:shd w:val="clear" w:color="auto" w:fill="auto"/>
        <w:spacing w:before="0" w:after="228" w:line="250" w:lineRule="exact"/>
        <w:ind w:left="100" w:right="260" w:firstLine="0"/>
        <w:jc w:val="left"/>
      </w:pPr>
      <w:r w:rsidRPr="00F24378">
        <w:rPr>
          <w:rStyle w:val="Cuerpodeltexto5"/>
          <w:color w:val="000000"/>
          <w:lang w:eastAsia="es-ES_tradnl"/>
        </w:rPr>
        <w:t>Este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operador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devuelve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aquellos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registros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cuyo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campo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indicado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coincide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alguno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una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lista.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Su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sintaxis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es:</w:t>
      </w:r>
    </w:p>
    <w:p w14:paraId="45E5FA26" w14:textId="3177E6F0" w:rsidR="00943428" w:rsidRPr="00F24378" w:rsidRDefault="00943428" w:rsidP="004D2090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"/>
          <w:i/>
          <w:color w:val="000000"/>
          <w:lang w:eastAsia="es-ES_tradnl"/>
        </w:rPr>
        <w:t>expresión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[</w:t>
      </w:r>
      <w:r w:rsidRPr="00F24378">
        <w:rPr>
          <w:rStyle w:val="Cuerpodeltexto54"/>
        </w:rPr>
        <w:t>NOT</w:t>
      </w:r>
      <w:r w:rsidRPr="00F24378">
        <w:rPr>
          <w:rStyle w:val="Cuerpodeltexto5"/>
          <w:color w:val="000000"/>
          <w:lang w:eastAsia="es-ES_tradnl"/>
        </w:rPr>
        <w:t>]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</w:rPr>
        <w:t>IN</w:t>
      </w:r>
      <w:r w:rsidR="00F24378">
        <w:rPr>
          <w:rStyle w:val="Cuerpodeltexto54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(</w:t>
      </w:r>
      <w:r w:rsidRPr="00F24378">
        <w:rPr>
          <w:rStyle w:val="Cuerpodeltexto5"/>
          <w:i/>
          <w:color w:val="000000"/>
          <w:lang w:eastAsia="es-ES_tradnl"/>
        </w:rPr>
        <w:t>valor1,</w:t>
      </w:r>
      <w:r w:rsidR="00F24378">
        <w:rPr>
          <w:rStyle w:val="Cuerpodeltexto5"/>
          <w:i/>
          <w:color w:val="000000"/>
          <w:lang w:eastAsia="es-ES_tradnl"/>
        </w:rPr>
        <w:t xml:space="preserve"> </w:t>
      </w:r>
      <w:r w:rsidRPr="00F24378">
        <w:rPr>
          <w:rStyle w:val="Cuerpodeltexto5"/>
          <w:i/>
          <w:color w:val="000000"/>
          <w:lang w:eastAsia="es-ES_tradnl"/>
        </w:rPr>
        <w:t>valor2</w:t>
      </w:r>
      <w:r w:rsidRPr="00F24378">
        <w:rPr>
          <w:rStyle w:val="Cuerpodeltexto5"/>
          <w:color w:val="000000"/>
          <w:lang w:eastAsia="es-ES_tradnl"/>
        </w:rPr>
        <w:t>...)</w:t>
      </w:r>
    </w:p>
    <w:p w14:paraId="22BA54A8" w14:textId="77777777" w:rsidR="004D2090" w:rsidRPr="00F24378" w:rsidRDefault="004D2090" w:rsidP="004D2090"/>
    <w:p w14:paraId="614E6421" w14:textId="371B4335" w:rsidR="00943428" w:rsidRPr="00F24378" w:rsidRDefault="00943428" w:rsidP="004D2090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*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="005F2715" w:rsidRPr="00F24378">
        <w:rPr>
          <w:rStyle w:val="Cuerpodeltexto5"/>
          <w:color w:val="000000"/>
          <w:lang w:eastAsia="es-ES_tradnl"/>
        </w:rPr>
        <w:t>p</w:t>
      </w:r>
      <w:r w:rsidRPr="00F24378">
        <w:rPr>
          <w:rStyle w:val="Cuerpodeltexto5"/>
          <w:color w:val="000000"/>
          <w:lang w:eastAsia="es-ES_tradnl"/>
        </w:rPr>
        <w:t>edidos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1764418C" w14:textId="12FDB27F" w:rsidR="00943428" w:rsidRPr="00F24378" w:rsidRDefault="00943428" w:rsidP="004D2090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WHERE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Provincia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IN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('Madrid',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'Barcelona',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'Sevilla');</w:t>
      </w:r>
    </w:p>
    <w:p w14:paraId="7C335F7D" w14:textId="72983BAB" w:rsidR="00EE1E1D" w:rsidRPr="00F24378" w:rsidRDefault="00EE1E1D" w:rsidP="00EE1E1D">
      <w:pPr>
        <w:pStyle w:val="comandoseinstrucciones"/>
        <w:rPr>
          <w:rStyle w:val="Cuerpodeltexto54"/>
          <w:color w:val="auto"/>
          <w:lang w:eastAsia="es-ES_tradnl"/>
        </w:rPr>
      </w:pPr>
      <w:r w:rsidRPr="00F24378">
        <w:rPr>
          <w:rStyle w:val="Cuerpodeltexto54"/>
          <w:color w:val="auto"/>
          <w:lang w:eastAsia="es-ES_tradnl"/>
        </w:rPr>
        <w:t>#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Pr="00F24378">
        <w:rPr>
          <w:rStyle w:val="Cuerpodeltexto54"/>
          <w:color w:val="auto"/>
          <w:lang w:eastAsia="es-ES_tradnl"/>
        </w:rPr>
        <w:t>Busca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Pr="00F24378">
        <w:rPr>
          <w:rStyle w:val="Cuerpodeltexto54"/>
          <w:color w:val="auto"/>
          <w:lang w:eastAsia="es-ES_tradnl"/>
        </w:rPr>
        <w:t>los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Pr="00F24378">
        <w:rPr>
          <w:rStyle w:val="Cuerpodeltexto54"/>
          <w:color w:val="auto"/>
          <w:lang w:eastAsia="es-ES_tradnl"/>
        </w:rPr>
        <w:t>pedidos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Pr="00F24378">
        <w:rPr>
          <w:rStyle w:val="Cuerpodeltexto54"/>
          <w:color w:val="auto"/>
          <w:lang w:eastAsia="es-ES_tradnl"/>
        </w:rPr>
        <w:t>cuya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Pr="00F24378">
        <w:rPr>
          <w:rStyle w:val="Cuerpodeltexto54"/>
          <w:color w:val="auto"/>
          <w:lang w:eastAsia="es-ES_tradnl"/>
        </w:rPr>
        <w:t>provincia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Pr="00F24378">
        <w:rPr>
          <w:rStyle w:val="Cuerpodeltexto54"/>
          <w:color w:val="auto"/>
          <w:lang w:eastAsia="es-ES_tradnl"/>
        </w:rPr>
        <w:t>es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Pr="00F24378">
        <w:rPr>
          <w:rStyle w:val="Cuerpodeltexto54"/>
          <w:color w:val="auto"/>
          <w:lang w:eastAsia="es-ES_tradnl"/>
        </w:rPr>
        <w:t>una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Pr="00F24378">
        <w:rPr>
          <w:rStyle w:val="Cuerpodeltexto54"/>
          <w:color w:val="auto"/>
          <w:lang w:eastAsia="es-ES_tradnl"/>
        </w:rPr>
        <w:t>de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Pr="00F24378">
        <w:rPr>
          <w:rStyle w:val="Cuerpodeltexto54"/>
          <w:color w:val="auto"/>
          <w:lang w:eastAsia="es-ES_tradnl"/>
        </w:rPr>
        <w:t>las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Pr="00F24378">
        <w:rPr>
          <w:rStyle w:val="Cuerpodeltexto54"/>
          <w:color w:val="auto"/>
          <w:lang w:eastAsia="es-ES_tradnl"/>
        </w:rPr>
        <w:t>siguientes: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Pr="00F24378">
        <w:rPr>
          <w:rStyle w:val="Cuerpodeltexto5"/>
          <w:lang w:eastAsia="es-ES_tradnl"/>
        </w:rPr>
        <w:t>'Madrid',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  <w:lang w:eastAsia="es-ES_tradnl"/>
        </w:rPr>
        <w:t>'Barcelona',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  <w:lang w:eastAsia="es-ES_tradnl"/>
        </w:rPr>
        <w:t>'Sevilla'</w:t>
      </w:r>
    </w:p>
    <w:p w14:paraId="59E33120" w14:textId="77777777" w:rsidR="00EE1E1D" w:rsidRPr="00F24378" w:rsidRDefault="00EE1E1D" w:rsidP="00EE1E1D">
      <w:pPr>
        <w:pStyle w:val="comandoseinstrucciones"/>
        <w:rPr>
          <w:rStyle w:val="Cuerpodeltexto54"/>
          <w:color w:val="auto"/>
          <w:lang w:eastAsia="es-ES_tradnl"/>
        </w:rPr>
      </w:pPr>
    </w:p>
    <w:p w14:paraId="7BE0760F" w14:textId="2F016441" w:rsidR="00943428" w:rsidRPr="00F24378" w:rsidRDefault="00EE1E1D" w:rsidP="00EE1E1D">
      <w:pPr>
        <w:pStyle w:val="comandoseinstrucciones"/>
        <w:rPr>
          <w:rStyle w:val="Cuerpodeltexto54"/>
          <w:color w:val="auto"/>
          <w:lang w:eastAsia="es-ES_tradnl"/>
        </w:rPr>
      </w:pPr>
      <w:r w:rsidRPr="00F24378">
        <w:rPr>
          <w:rStyle w:val="Cuerpodeltexto54"/>
          <w:color w:val="auto"/>
          <w:lang w:eastAsia="es-ES_tradnl"/>
        </w:rPr>
        <w:t>#</w:t>
      </w:r>
      <w:r w:rsidR="00943428" w:rsidRPr="00F24378">
        <w:rPr>
          <w:rStyle w:val="Cuerpodeltexto54"/>
          <w:color w:val="auto"/>
          <w:lang w:eastAsia="es-ES_tradnl"/>
        </w:rPr>
        <w:t>La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="00943428" w:rsidRPr="00F24378">
        <w:rPr>
          <w:rStyle w:val="Cuerpodeltexto5"/>
          <w:color w:val="000000"/>
        </w:rPr>
        <w:t>expresión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="00943428" w:rsidRPr="00F24378">
        <w:rPr>
          <w:rStyle w:val="Cuerpodeltexto54"/>
          <w:color w:val="auto"/>
          <w:lang w:eastAsia="es-ES_tradnl"/>
        </w:rPr>
        <w:t>con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="00943428" w:rsidRPr="00F24378">
        <w:rPr>
          <w:rStyle w:val="Cuerpodeltexto54"/>
          <w:color w:val="auto"/>
          <w:lang w:eastAsia="es-ES_tradnl"/>
        </w:rPr>
        <w:t>IN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Pr="00F24378">
        <w:rPr>
          <w:rStyle w:val="Cuerpodeltexto54"/>
          <w:color w:val="auto"/>
          <w:lang w:eastAsia="es-ES_tradnl"/>
        </w:rPr>
        <w:t>anterior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="00943428" w:rsidRPr="00F24378">
        <w:rPr>
          <w:rStyle w:val="Cuerpodeltexto54"/>
          <w:color w:val="auto"/>
          <w:lang w:eastAsia="es-ES_tradnl"/>
        </w:rPr>
        <w:t>equivale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="00943428" w:rsidRPr="00F24378">
        <w:rPr>
          <w:rStyle w:val="Cuerpodeltexto54"/>
          <w:color w:val="auto"/>
          <w:lang w:eastAsia="es-ES_tradnl"/>
        </w:rPr>
        <w:t>a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="00943428" w:rsidRPr="00F24378">
        <w:rPr>
          <w:rStyle w:val="Cuerpodeltexto54"/>
          <w:color w:val="auto"/>
          <w:lang w:eastAsia="es-ES_tradnl"/>
        </w:rPr>
        <w:t>esta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="00943428" w:rsidRPr="00F24378">
        <w:rPr>
          <w:rStyle w:val="Cuerpodeltexto54"/>
          <w:color w:val="auto"/>
          <w:lang w:eastAsia="es-ES_tradnl"/>
        </w:rPr>
        <w:t>otra:</w:t>
      </w:r>
      <w:r w:rsidR="00F24378">
        <w:rPr>
          <w:rStyle w:val="Cuerpodeltexto54"/>
          <w:color w:val="auto"/>
          <w:lang w:eastAsia="es-ES_tradnl"/>
        </w:rPr>
        <w:t xml:space="preserve"> </w:t>
      </w:r>
    </w:p>
    <w:p w14:paraId="6D1E0AB1" w14:textId="53273D68" w:rsidR="00943428" w:rsidRPr="00F24378" w:rsidRDefault="00943428" w:rsidP="004D2090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*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="005F2715" w:rsidRPr="00F24378">
        <w:rPr>
          <w:rStyle w:val="Cuerpodeltexto5"/>
          <w:color w:val="000000"/>
          <w:lang w:eastAsia="es-ES_tradnl"/>
        </w:rPr>
        <w:t>pedidos</w:t>
      </w:r>
    </w:p>
    <w:p w14:paraId="348D2236" w14:textId="1A6E8288" w:rsidR="00943428" w:rsidRPr="00F24378" w:rsidRDefault="00943428" w:rsidP="004D2090">
      <w:pPr>
        <w:pStyle w:val="comandoseinstrucciones"/>
      </w:pPr>
      <w:r w:rsidRPr="00F24378">
        <w:rPr>
          <w:rStyle w:val="Cuerpodeltexto54"/>
          <w:lang w:eastAsia="es-ES_tradnl"/>
        </w:rPr>
        <w:t>WHERE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Provincia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=</w:t>
      </w:r>
      <w:r w:rsidR="00F24378">
        <w:rPr>
          <w:rStyle w:val="Cuerpodeltexto6Exact"/>
          <w:color w:val="000000"/>
          <w:lang w:eastAsia="es-ES_tradnl"/>
        </w:rPr>
        <w:t xml:space="preserve"> </w:t>
      </w:r>
      <w:r w:rsidRPr="00F24378">
        <w:rPr>
          <w:rStyle w:val="Cuerpodeltexto6Exact"/>
          <w:color w:val="000000"/>
          <w:lang w:eastAsia="es-ES_tradnl"/>
        </w:rPr>
        <w:t>'Madrid'</w:t>
      </w:r>
      <w:r w:rsidR="00F24378">
        <w:rPr>
          <w:rStyle w:val="Cuerpodeltexto6Exact"/>
          <w:color w:val="000000"/>
          <w:lang w:eastAsia="es-ES_tradnl"/>
        </w:rPr>
        <w:t xml:space="preserve"> </w:t>
      </w:r>
      <w:r w:rsidRPr="00F24378">
        <w:rPr>
          <w:rStyle w:val="Cuerpodeltexto54"/>
        </w:rPr>
        <w:t>OR</w:t>
      </w:r>
      <w:r w:rsidR="00F24378">
        <w:rPr>
          <w:rStyle w:val="Cuerpodeltexto6Exact"/>
          <w:color w:val="000000"/>
          <w:lang w:eastAsia="es-ES_tradnl"/>
        </w:rPr>
        <w:t xml:space="preserve"> </w:t>
      </w:r>
      <w:r w:rsidRPr="00F24378">
        <w:rPr>
          <w:rStyle w:val="Cuerpodeltexto6Exact"/>
          <w:color w:val="000000"/>
          <w:lang w:eastAsia="es-ES_tradnl"/>
        </w:rPr>
        <w:t>Provincia</w:t>
      </w:r>
      <w:r w:rsidR="00F24378">
        <w:rPr>
          <w:rStyle w:val="Cuerpodeltexto6Exact"/>
          <w:color w:val="000000"/>
          <w:lang w:eastAsia="es-ES_tradnl"/>
        </w:rPr>
        <w:t xml:space="preserve"> </w:t>
      </w:r>
      <w:r w:rsidRPr="00F24378">
        <w:rPr>
          <w:rStyle w:val="Cuerpodeltexto54"/>
        </w:rPr>
        <w:t>=</w:t>
      </w:r>
      <w:r w:rsidR="00F24378">
        <w:rPr>
          <w:rStyle w:val="Cuerpodeltexto6Exact"/>
          <w:color w:val="000000"/>
          <w:lang w:eastAsia="es-ES_tradnl"/>
        </w:rPr>
        <w:t xml:space="preserve"> </w:t>
      </w:r>
      <w:r w:rsidRPr="00F24378">
        <w:rPr>
          <w:rStyle w:val="Cuerpodeltexto6Exact"/>
          <w:color w:val="000000"/>
          <w:lang w:eastAsia="es-ES_tradnl"/>
        </w:rPr>
        <w:t>'Barcelona'</w:t>
      </w:r>
      <w:r w:rsidR="00F24378">
        <w:rPr>
          <w:rStyle w:val="Cuerpodeltexto6Exact"/>
          <w:color w:val="000000"/>
          <w:lang w:eastAsia="es-ES_tradnl"/>
        </w:rPr>
        <w:t xml:space="preserve"> </w:t>
      </w:r>
      <w:r w:rsidRPr="00F24378">
        <w:rPr>
          <w:rStyle w:val="Cuerpodeltexto54"/>
        </w:rPr>
        <w:t>OR</w:t>
      </w:r>
      <w:r w:rsidR="00F24378">
        <w:rPr>
          <w:rStyle w:val="Cuerpodeltexto6Exact"/>
          <w:color w:val="000000"/>
          <w:lang w:eastAsia="es-ES_tradnl"/>
        </w:rPr>
        <w:t xml:space="preserve"> </w:t>
      </w:r>
      <w:r w:rsidRPr="00F24378">
        <w:rPr>
          <w:rStyle w:val="Cuerpodeltexto6Exact"/>
          <w:color w:val="000000"/>
          <w:lang w:eastAsia="es-ES_tradnl"/>
        </w:rPr>
        <w:t>Provincia</w:t>
      </w:r>
      <w:r w:rsidR="00F24378">
        <w:rPr>
          <w:rStyle w:val="Cuerpodeltexto6Exact"/>
          <w:color w:val="000000"/>
          <w:lang w:eastAsia="es-ES_tradnl"/>
        </w:rPr>
        <w:t xml:space="preserve"> </w:t>
      </w:r>
      <w:r w:rsidRPr="00F24378">
        <w:rPr>
          <w:rStyle w:val="Cuerpodeltexto54"/>
        </w:rPr>
        <w:t>=</w:t>
      </w:r>
      <w:r w:rsidR="00F24378">
        <w:rPr>
          <w:rStyle w:val="Cuerpodeltexto6Exact"/>
          <w:color w:val="000000"/>
          <w:lang w:eastAsia="es-ES_tradnl"/>
        </w:rPr>
        <w:t xml:space="preserve"> </w:t>
      </w:r>
      <w:r w:rsidRPr="00F24378">
        <w:rPr>
          <w:rStyle w:val="Cuerpodeltexto6Exact"/>
          <w:color w:val="000000"/>
          <w:lang w:eastAsia="es-ES_tradnl"/>
        </w:rPr>
        <w:t>'Sevilla'</w:t>
      </w:r>
    </w:p>
    <w:p w14:paraId="2566397A" w14:textId="77777777" w:rsidR="00943428" w:rsidRPr="00F24378" w:rsidRDefault="00943428" w:rsidP="00576099">
      <w:pPr>
        <w:rPr>
          <w:rStyle w:val="Cuerpodeltexto5"/>
          <w:lang w:eastAsia="es-ES_tradnl"/>
        </w:rPr>
      </w:pPr>
    </w:p>
    <w:p w14:paraId="5DB7B836" w14:textId="228645A3" w:rsidR="004C314D" w:rsidRPr="00F24378" w:rsidRDefault="004C314D" w:rsidP="004C314D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*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empleados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6C22E6FA" w14:textId="327B76B5" w:rsidR="004C314D" w:rsidRPr="00F24378" w:rsidRDefault="004C314D" w:rsidP="004C314D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4"/>
          <w:lang w:eastAsia="es-ES_tradnl"/>
        </w:rPr>
        <w:t>WHERE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numeroHijos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IN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(2,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4);</w:t>
      </w:r>
    </w:p>
    <w:p w14:paraId="1203EC39" w14:textId="3B5206CF" w:rsidR="00590058" w:rsidRPr="00F24378" w:rsidRDefault="00590058" w:rsidP="00590058">
      <w:pPr>
        <w:pStyle w:val="comandoseinstrucciones"/>
        <w:rPr>
          <w:rStyle w:val="Cuerpodeltexto54"/>
          <w:color w:val="auto"/>
          <w:lang w:eastAsia="es-ES_tradnl"/>
        </w:rPr>
      </w:pPr>
      <w:r w:rsidRPr="00F24378">
        <w:rPr>
          <w:rStyle w:val="Cuerpodeltexto54"/>
          <w:color w:val="auto"/>
          <w:lang w:eastAsia="es-ES_tradnl"/>
        </w:rPr>
        <w:t>#Escoge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Pr="00F24378">
        <w:rPr>
          <w:rStyle w:val="Cuerpodeltexto54"/>
          <w:color w:val="auto"/>
          <w:lang w:eastAsia="es-ES_tradnl"/>
        </w:rPr>
        <w:t>a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Pr="00F24378">
        <w:rPr>
          <w:rStyle w:val="Cuerpodeltexto54"/>
          <w:color w:val="auto"/>
          <w:lang w:eastAsia="es-ES_tradnl"/>
        </w:rPr>
        <w:t>los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Pr="00F24378">
        <w:rPr>
          <w:rStyle w:val="Cuerpodeltexto54"/>
          <w:color w:val="auto"/>
          <w:lang w:eastAsia="es-ES_tradnl"/>
        </w:rPr>
        <w:t>empleados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Pr="00F24378">
        <w:rPr>
          <w:rStyle w:val="Cuerpodeltexto54"/>
          <w:color w:val="auto"/>
          <w:lang w:eastAsia="es-ES_tradnl"/>
        </w:rPr>
        <w:t>con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Pr="00F24378">
        <w:rPr>
          <w:rStyle w:val="Cuerpodeltexto54"/>
          <w:color w:val="auto"/>
          <w:lang w:eastAsia="es-ES_tradnl"/>
        </w:rPr>
        <w:t>2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Pr="00F24378">
        <w:rPr>
          <w:rStyle w:val="Cuerpodeltexto54"/>
          <w:color w:val="auto"/>
          <w:lang w:eastAsia="es-ES_tradnl"/>
        </w:rPr>
        <w:t>o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Pr="00F24378">
        <w:rPr>
          <w:rStyle w:val="Cuerpodeltexto54"/>
          <w:color w:val="auto"/>
          <w:lang w:eastAsia="es-ES_tradnl"/>
        </w:rPr>
        <w:t>4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Pr="00F24378">
        <w:rPr>
          <w:rStyle w:val="Cuerpodeltexto54"/>
          <w:color w:val="auto"/>
          <w:lang w:eastAsia="es-ES_tradnl"/>
        </w:rPr>
        <w:t>hijos,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Pr="00F24378">
        <w:rPr>
          <w:rStyle w:val="Cuerpodeltexto54"/>
          <w:color w:val="auto"/>
          <w:lang w:eastAsia="es-ES_tradnl"/>
        </w:rPr>
        <w:t>los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Pr="00F24378">
        <w:rPr>
          <w:rStyle w:val="Cuerpodeltexto54"/>
          <w:color w:val="auto"/>
          <w:lang w:eastAsia="es-ES_tradnl"/>
        </w:rPr>
        <w:t>que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Pr="00F24378">
        <w:rPr>
          <w:rStyle w:val="Cuerpodeltexto54"/>
          <w:color w:val="auto"/>
          <w:lang w:eastAsia="es-ES_tradnl"/>
        </w:rPr>
        <w:t>tienen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Pr="00F24378">
        <w:rPr>
          <w:rStyle w:val="Cuerpodeltexto54"/>
          <w:color w:val="auto"/>
          <w:lang w:eastAsia="es-ES_tradnl"/>
        </w:rPr>
        <w:t>3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Pr="00F24378">
        <w:rPr>
          <w:rStyle w:val="Cuerpodeltexto54"/>
          <w:color w:val="auto"/>
          <w:lang w:eastAsia="es-ES_tradnl"/>
        </w:rPr>
        <w:t>no</w:t>
      </w:r>
      <w:r w:rsidR="00F24378">
        <w:rPr>
          <w:rStyle w:val="Cuerpodeltexto54"/>
          <w:color w:val="auto"/>
          <w:lang w:eastAsia="es-ES_tradnl"/>
        </w:rPr>
        <w:t xml:space="preserve"> </w:t>
      </w:r>
      <w:r w:rsidRPr="00F24378">
        <w:rPr>
          <w:rStyle w:val="Cuerpodeltexto54"/>
          <w:color w:val="auto"/>
          <w:lang w:eastAsia="es-ES_tradnl"/>
        </w:rPr>
        <w:t>valen.</w:t>
      </w:r>
    </w:p>
    <w:p w14:paraId="3B8A13A9" w14:textId="77777777" w:rsidR="004C314D" w:rsidRPr="00F24378" w:rsidRDefault="004C314D" w:rsidP="00576099">
      <w:pPr>
        <w:rPr>
          <w:rStyle w:val="Cuerpodeltexto5"/>
          <w:lang w:eastAsia="es-ES_tradnl"/>
        </w:rPr>
      </w:pPr>
    </w:p>
    <w:p w14:paraId="3B2102C7" w14:textId="6F1C6168" w:rsidR="004439A2" w:rsidRPr="00F24378" w:rsidRDefault="00BD6F3B" w:rsidP="00BD6F3B">
      <w:pPr>
        <w:pStyle w:val="Cuerpodeltexto51"/>
        <w:shd w:val="clear" w:color="auto" w:fill="auto"/>
        <w:spacing w:before="0" w:after="228" w:line="250" w:lineRule="exact"/>
        <w:ind w:left="100" w:right="260" w:firstLine="0"/>
        <w:jc w:val="left"/>
        <w:rPr>
          <w:rStyle w:val="Cuerpodeltexto5"/>
          <w:lang w:eastAsia="es-ES_tradnl"/>
        </w:rPr>
      </w:pPr>
      <w:r w:rsidRPr="00F24378">
        <w:rPr>
          <w:rStyle w:val="Cuerpodeltexto5"/>
          <w:color w:val="000000"/>
          <w:lang w:eastAsia="es-ES_tradnl"/>
        </w:rPr>
        <w:t>Como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  <w:lang w:eastAsia="es-ES_tradnl"/>
        </w:rPr>
        <w:t>utilizar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  <w:lang w:eastAsia="es-ES_tradnl"/>
        </w:rPr>
        <w:t>IN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  <w:lang w:eastAsia="es-ES_tradnl"/>
        </w:rPr>
        <w:t>con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  <w:lang w:eastAsia="es-ES_tradnl"/>
        </w:rPr>
        <w:t>varios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  <w:lang w:eastAsia="es-ES_tradnl"/>
        </w:rPr>
        <w:t>atributos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  <w:lang w:eastAsia="es-ES_tradnl"/>
        </w:rPr>
        <w:t>simultáneamente:</w:t>
      </w:r>
      <w:r w:rsidR="00F24378">
        <w:rPr>
          <w:rStyle w:val="Cuerpodeltexto5"/>
          <w:lang w:eastAsia="es-ES_tradnl"/>
        </w:rPr>
        <w:t xml:space="preserve"> </w:t>
      </w:r>
    </w:p>
    <w:p w14:paraId="7C745199" w14:textId="61F3276A" w:rsidR="00BD6F3B" w:rsidRPr="00F24378" w:rsidRDefault="00BD6F3B" w:rsidP="004D2090">
      <w:pPr>
        <w:pStyle w:val="comandoseinstrucciones"/>
        <w:rPr>
          <w:rStyle w:val="Cuerpodeltexto5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  <w:lang w:eastAsia="es-ES_tradnl"/>
        </w:rPr>
        <w:t>*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"/>
          <w:lang w:eastAsia="es-ES_tradnl"/>
        </w:rPr>
        <w:t xml:space="preserve"> </w:t>
      </w:r>
      <w:r w:rsidR="004439A2" w:rsidRPr="00F24378">
        <w:rPr>
          <w:rStyle w:val="Cuerpodeltexto5"/>
          <w:lang w:eastAsia="es-ES_tradnl"/>
        </w:rPr>
        <w:t>clientes</w:t>
      </w:r>
    </w:p>
    <w:p w14:paraId="156B5B76" w14:textId="77C98A7E" w:rsidR="00BD6F3B" w:rsidRPr="00F24378" w:rsidRDefault="00BD6F3B" w:rsidP="004D2090">
      <w:pPr>
        <w:pStyle w:val="comandoseinstrucciones"/>
        <w:rPr>
          <w:rStyle w:val="Cuerpodeltexto5"/>
          <w:lang w:eastAsia="es-ES_tradnl"/>
        </w:rPr>
      </w:pPr>
      <w:r w:rsidRPr="00F24378">
        <w:rPr>
          <w:rStyle w:val="Cuerpodeltexto54"/>
          <w:lang w:eastAsia="es-ES_tradnl"/>
        </w:rPr>
        <w:t>WHERE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  <w:lang w:eastAsia="es-ES_tradnl"/>
        </w:rPr>
        <w:t>(</w:t>
      </w:r>
      <w:r w:rsidR="00D45C5B" w:rsidRPr="00F24378">
        <w:rPr>
          <w:rStyle w:val="Cuerpodeltexto5"/>
          <w:lang w:eastAsia="es-ES_tradnl"/>
        </w:rPr>
        <w:t>localidad</w:t>
      </w:r>
      <w:r w:rsidRPr="00F24378">
        <w:rPr>
          <w:rStyle w:val="Cuerpodeltexto5"/>
          <w:lang w:eastAsia="es-ES_tradnl"/>
        </w:rPr>
        <w:t>,</w:t>
      </w:r>
      <w:r w:rsidR="00F24378">
        <w:rPr>
          <w:rStyle w:val="Cuerpodeltexto5"/>
          <w:lang w:eastAsia="es-ES_tradnl"/>
        </w:rPr>
        <w:t xml:space="preserve"> </w:t>
      </w:r>
      <w:r w:rsidR="00D45C5B" w:rsidRPr="00F24378">
        <w:rPr>
          <w:rStyle w:val="Cuerpodeltexto5"/>
          <w:lang w:eastAsia="es-ES_tradnl"/>
        </w:rPr>
        <w:t>vendedor_no</w:t>
      </w:r>
      <w:r w:rsidRPr="00F24378">
        <w:rPr>
          <w:rStyle w:val="Cuerpodeltexto5"/>
          <w:lang w:eastAsia="es-ES_tradnl"/>
        </w:rPr>
        <w:t>)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  <w:lang w:eastAsia="es-ES_tradnl"/>
        </w:rPr>
        <w:t>IN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  <w:lang w:eastAsia="es-ES_tradnl"/>
        </w:rPr>
        <w:t>(</w:t>
      </w:r>
    </w:p>
    <w:p w14:paraId="52A08187" w14:textId="1E335CFF" w:rsidR="00BD6F3B" w:rsidRPr="00F24378" w:rsidRDefault="00F24378" w:rsidP="004D2090">
      <w:pPr>
        <w:pStyle w:val="comandoseinstrucciones"/>
        <w:ind w:left="1080"/>
        <w:rPr>
          <w:rStyle w:val="Cuerpodeltexto5"/>
          <w:lang w:eastAsia="es-ES_tradnl"/>
        </w:rPr>
      </w:pPr>
      <w:r>
        <w:rPr>
          <w:rStyle w:val="Cuerpodeltexto5"/>
          <w:lang w:eastAsia="es-ES_tradnl"/>
        </w:rPr>
        <w:t xml:space="preserve"> </w:t>
      </w:r>
      <w:r w:rsidR="00BD6F3B" w:rsidRPr="00F24378">
        <w:rPr>
          <w:rStyle w:val="Cuerpodeltexto54"/>
          <w:lang w:eastAsia="es-ES_tradnl"/>
        </w:rPr>
        <w:t>SELECT</w:t>
      </w:r>
      <w:r>
        <w:rPr>
          <w:rStyle w:val="Cuerpodeltexto5"/>
          <w:lang w:eastAsia="es-ES_tradnl"/>
        </w:rPr>
        <w:t xml:space="preserve"> </w:t>
      </w:r>
      <w:r w:rsidR="00D45C5B" w:rsidRPr="00F24378">
        <w:rPr>
          <w:rStyle w:val="Cuerpodeltexto5"/>
          <w:lang w:eastAsia="es-ES_tradnl"/>
        </w:rPr>
        <w:t>localidad</w:t>
      </w:r>
      <w:r w:rsidR="00BD6F3B" w:rsidRPr="00F24378">
        <w:rPr>
          <w:rStyle w:val="Cuerpodeltexto5"/>
          <w:lang w:eastAsia="es-ES_tradnl"/>
        </w:rPr>
        <w:t>,</w:t>
      </w:r>
      <w:r>
        <w:rPr>
          <w:rStyle w:val="Cuerpodeltexto5"/>
          <w:lang w:eastAsia="es-ES_tradnl"/>
        </w:rPr>
        <w:t xml:space="preserve"> </w:t>
      </w:r>
      <w:r w:rsidR="00D45C5B" w:rsidRPr="00F24378">
        <w:rPr>
          <w:rStyle w:val="Cuerpodeltexto5"/>
          <w:lang w:eastAsia="es-ES_tradnl"/>
        </w:rPr>
        <w:t>vendedor_no</w:t>
      </w:r>
    </w:p>
    <w:p w14:paraId="7295F2B4" w14:textId="14E1274F" w:rsidR="00BD6F3B" w:rsidRPr="00F24378" w:rsidRDefault="00F24378" w:rsidP="004D2090">
      <w:pPr>
        <w:pStyle w:val="comandoseinstrucciones"/>
        <w:ind w:left="1080"/>
        <w:rPr>
          <w:rStyle w:val="Cuerpodeltexto5"/>
          <w:lang w:eastAsia="es-ES_tradnl"/>
        </w:rPr>
      </w:pPr>
      <w:r>
        <w:rPr>
          <w:rStyle w:val="Cuerpodeltexto5"/>
          <w:lang w:eastAsia="es-ES_tradnl"/>
        </w:rPr>
        <w:t xml:space="preserve">    </w:t>
      </w:r>
      <w:r w:rsidR="00BD6F3B" w:rsidRPr="00F24378">
        <w:rPr>
          <w:rStyle w:val="Cuerpodeltexto54"/>
          <w:lang w:eastAsia="es-ES_tradnl"/>
        </w:rPr>
        <w:t>FROM</w:t>
      </w:r>
      <w:r>
        <w:rPr>
          <w:rStyle w:val="Cuerpodeltexto5"/>
          <w:lang w:eastAsia="es-ES_tradnl"/>
        </w:rPr>
        <w:t xml:space="preserve"> </w:t>
      </w:r>
      <w:r w:rsidR="00D45C5B" w:rsidRPr="00F24378">
        <w:rPr>
          <w:rStyle w:val="Cuerpodeltexto5"/>
          <w:lang w:eastAsia="es-ES_tradnl"/>
        </w:rPr>
        <w:t>clientes</w:t>
      </w:r>
    </w:p>
    <w:p w14:paraId="7D8CDB59" w14:textId="41549196" w:rsidR="00BD6F3B" w:rsidRPr="00F24378" w:rsidRDefault="00F24378" w:rsidP="004D2090">
      <w:pPr>
        <w:pStyle w:val="comandoseinstrucciones"/>
        <w:ind w:left="1080"/>
        <w:rPr>
          <w:rStyle w:val="Cuerpodeltexto5"/>
          <w:lang w:eastAsia="es-ES_tradnl"/>
        </w:rPr>
      </w:pPr>
      <w:r>
        <w:rPr>
          <w:rStyle w:val="Cuerpodeltexto5"/>
          <w:lang w:eastAsia="es-ES_tradnl"/>
        </w:rPr>
        <w:t xml:space="preserve">    </w:t>
      </w:r>
      <w:r w:rsidR="00BD6F3B" w:rsidRPr="00F24378">
        <w:rPr>
          <w:rStyle w:val="Cuerpodeltexto54"/>
          <w:lang w:eastAsia="es-ES_tradnl"/>
        </w:rPr>
        <w:t>WHERE</w:t>
      </w:r>
      <w:r>
        <w:rPr>
          <w:rStyle w:val="Cuerpodeltexto5"/>
          <w:lang w:eastAsia="es-ES_tradnl"/>
        </w:rPr>
        <w:t xml:space="preserve"> </w:t>
      </w:r>
      <w:r w:rsidR="00D45C5B" w:rsidRPr="00F24378">
        <w:rPr>
          <w:rStyle w:val="Cuerpodeltexto5"/>
          <w:lang w:eastAsia="es-ES_tradnl"/>
        </w:rPr>
        <w:t>cliente_no</w:t>
      </w:r>
      <w:r>
        <w:rPr>
          <w:rStyle w:val="Cuerpodeltexto5"/>
          <w:lang w:eastAsia="es-ES_tradnl"/>
        </w:rPr>
        <w:t xml:space="preserve"> </w:t>
      </w:r>
      <w:r w:rsidR="00BD6F3B" w:rsidRPr="00F24378">
        <w:rPr>
          <w:rStyle w:val="Cuerpodeltexto5"/>
          <w:lang w:eastAsia="es-ES_tradnl"/>
        </w:rPr>
        <w:t>=</w:t>
      </w:r>
      <w:r>
        <w:rPr>
          <w:rStyle w:val="Cuerpodeltexto5"/>
          <w:lang w:eastAsia="es-ES_tradnl"/>
        </w:rPr>
        <w:t xml:space="preserve"> </w:t>
      </w:r>
      <w:r w:rsidR="004439A2" w:rsidRPr="00F24378">
        <w:rPr>
          <w:rStyle w:val="Cuerpodeltexto5"/>
          <w:lang w:eastAsia="es-ES_tradnl"/>
        </w:rPr>
        <w:t>101</w:t>
      </w:r>
    </w:p>
    <w:p w14:paraId="1FC7DE32" w14:textId="77777777" w:rsidR="00576099" w:rsidRPr="00F24378" w:rsidRDefault="00BD6F3B" w:rsidP="004D2090">
      <w:pPr>
        <w:pStyle w:val="comandoseinstrucciones"/>
        <w:ind w:left="1080"/>
        <w:rPr>
          <w:rStyle w:val="Cuerpodeltexto5"/>
          <w:lang w:eastAsia="es-ES_tradnl"/>
        </w:rPr>
      </w:pPr>
      <w:r w:rsidRPr="00F24378">
        <w:rPr>
          <w:rStyle w:val="Cuerpodeltexto5"/>
          <w:lang w:eastAsia="es-ES_tradnl"/>
        </w:rPr>
        <w:t>);</w:t>
      </w:r>
    </w:p>
    <w:p w14:paraId="51A3D731" w14:textId="7DA9C612" w:rsidR="004439A2" w:rsidRPr="00F24378" w:rsidRDefault="004439A2" w:rsidP="004439A2">
      <w:pPr>
        <w:pStyle w:val="Cuerpodeltexto51"/>
        <w:shd w:val="clear" w:color="auto" w:fill="auto"/>
        <w:spacing w:before="0" w:after="228" w:line="250" w:lineRule="exact"/>
        <w:ind w:left="100" w:right="260" w:firstLine="0"/>
        <w:jc w:val="left"/>
        <w:rPr>
          <w:rStyle w:val="Cuerpodeltexto5"/>
          <w:lang w:eastAsia="es-ES_tradnl"/>
        </w:rPr>
      </w:pPr>
      <w:r w:rsidRPr="00F24378">
        <w:rPr>
          <w:rStyle w:val="Cuerpodeltexto5"/>
          <w:lang w:eastAsia="es-ES_tradnl"/>
        </w:rPr>
        <w:t>La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  <w:lang w:eastAsia="es-ES_tradnl"/>
        </w:rPr>
        <w:t>consulta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  <w:lang w:eastAsia="es-ES_tradnl"/>
        </w:rPr>
        <w:t>anterior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  <w:lang w:eastAsia="es-ES_tradnl"/>
        </w:rPr>
        <w:t>busca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  <w:lang w:eastAsia="es-ES_tradnl"/>
        </w:rPr>
        <w:t>los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  <w:lang w:eastAsia="es-ES_tradnl"/>
        </w:rPr>
        <w:t>clientes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  <w:lang w:eastAsia="es-ES_tradnl"/>
        </w:rPr>
        <w:t>que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  <w:lang w:eastAsia="es-ES_tradnl"/>
        </w:rPr>
        <w:t>son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  <w:lang w:eastAsia="es-ES_tradnl"/>
        </w:rPr>
        <w:t>de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  <w:lang w:eastAsia="es-ES_tradnl"/>
        </w:rPr>
        <w:t>la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  <w:lang w:eastAsia="es-ES_tradnl"/>
        </w:rPr>
        <w:t>misma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  <w:lang w:eastAsia="es-ES_tradnl"/>
        </w:rPr>
        <w:t>localidad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  <w:lang w:eastAsia="es-ES_tradnl"/>
        </w:rPr>
        <w:t>que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  <w:lang w:eastAsia="es-ES_tradnl"/>
        </w:rPr>
        <w:t>el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  <w:lang w:eastAsia="es-ES_tradnl"/>
        </w:rPr>
        <w:t>cliente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  <w:lang w:eastAsia="es-ES_tradnl"/>
        </w:rPr>
        <w:t>101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  <w:lang w:eastAsia="es-ES_tradnl"/>
        </w:rPr>
        <w:t>y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  <w:lang w:eastAsia="es-ES_tradnl"/>
        </w:rPr>
        <w:t>además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  <w:lang w:eastAsia="es-ES_tradnl"/>
        </w:rPr>
        <w:t>son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  <w:lang w:eastAsia="es-ES_tradnl"/>
        </w:rPr>
        <w:t>atendidos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  <w:lang w:eastAsia="es-ES_tradnl"/>
        </w:rPr>
        <w:t>por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  <w:lang w:eastAsia="es-ES_tradnl"/>
        </w:rPr>
        <w:t>el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  <w:lang w:eastAsia="es-ES_tradnl"/>
        </w:rPr>
        <w:t>mismo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  <w:lang w:eastAsia="es-ES_tradnl"/>
        </w:rPr>
        <w:t>vendedor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  <w:lang w:eastAsia="es-ES_tradnl"/>
        </w:rPr>
        <w:t>que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  <w:lang w:eastAsia="es-ES_tradnl"/>
        </w:rPr>
        <w:t>atiende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  <w:lang w:eastAsia="es-ES_tradnl"/>
        </w:rPr>
        <w:t>al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  <w:lang w:eastAsia="es-ES_tradnl"/>
        </w:rPr>
        <w:t>cliente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  <w:lang w:eastAsia="es-ES_tradnl"/>
        </w:rPr>
        <w:t>101:</w:t>
      </w:r>
    </w:p>
    <w:p w14:paraId="15834107" w14:textId="4C43BE8C" w:rsidR="008B53C1" w:rsidRPr="00F24378" w:rsidRDefault="00137DB9" w:rsidP="008B53C1">
      <w:pPr>
        <w:pStyle w:val="Ttulo2"/>
      </w:pPr>
      <w:bookmarkStart w:id="36" w:name="_Toc149546771"/>
      <w:r w:rsidRPr="00F24378">
        <w:t>Cuándo</w:t>
      </w:r>
      <w:r w:rsidR="00F24378">
        <w:t xml:space="preserve"> </w:t>
      </w:r>
      <w:r w:rsidRPr="00F24378">
        <w:t>usar</w:t>
      </w:r>
      <w:r w:rsidR="00F24378">
        <w:t xml:space="preserve"> </w:t>
      </w:r>
      <w:r w:rsidRPr="00F24378">
        <w:t>=</w:t>
      </w:r>
      <w:r w:rsidR="00F24378">
        <w:t xml:space="preserve"> </w:t>
      </w:r>
      <w:r w:rsidRPr="00F24378">
        <w:t>/</w:t>
      </w:r>
      <w:r w:rsidR="00F24378">
        <w:t xml:space="preserve"> </w:t>
      </w:r>
      <w:r w:rsidRPr="00F24378">
        <w:t>IN,</w:t>
      </w:r>
      <w:r w:rsidR="00F24378">
        <w:t xml:space="preserve"> </w:t>
      </w:r>
      <w:r w:rsidRPr="00F24378">
        <w:t>&lt;&gt;</w:t>
      </w:r>
      <w:r w:rsidR="00F24378">
        <w:t xml:space="preserve"> </w:t>
      </w:r>
      <w:r w:rsidRPr="00F24378">
        <w:t>/</w:t>
      </w:r>
      <w:r w:rsidR="00F24378">
        <w:t xml:space="preserve"> </w:t>
      </w:r>
      <w:r w:rsidRPr="00F24378">
        <w:t>NOT</w:t>
      </w:r>
      <w:r w:rsidR="00F24378">
        <w:t xml:space="preserve"> </w:t>
      </w:r>
      <w:r w:rsidRPr="00F24378">
        <w:t>IN</w:t>
      </w:r>
      <w:r w:rsidR="00F24378">
        <w:t xml:space="preserve"> </w:t>
      </w:r>
      <w:r w:rsidRPr="00F24378">
        <w:t>,</w:t>
      </w:r>
      <w:r w:rsidR="00F24378">
        <w:t xml:space="preserve"> </w:t>
      </w:r>
      <w:r w:rsidRPr="00F24378">
        <w:t>&gt;</w:t>
      </w:r>
      <w:r w:rsidR="00F24378">
        <w:t xml:space="preserve"> </w:t>
      </w:r>
      <w:r w:rsidRPr="00F24378">
        <w:t>/</w:t>
      </w:r>
      <w:r w:rsidR="00F24378">
        <w:t xml:space="preserve"> </w:t>
      </w:r>
      <w:r w:rsidRPr="00F24378">
        <w:t>&gt;</w:t>
      </w:r>
      <w:r w:rsidR="00F24378">
        <w:t xml:space="preserve"> </w:t>
      </w:r>
      <w:r w:rsidRPr="00F24378">
        <w:t>ALL(</w:t>
      </w:r>
      <w:r w:rsidR="00F24378">
        <w:t xml:space="preserve"> </w:t>
      </w:r>
      <w:r w:rsidRPr="00F24378">
        <w:t>)</w:t>
      </w:r>
      <w:r w:rsidR="00F24378">
        <w:t xml:space="preserve"> </w:t>
      </w:r>
      <w:r w:rsidRPr="00F24378">
        <w:t>/</w:t>
      </w:r>
      <w:r w:rsidR="00F24378">
        <w:t xml:space="preserve"> </w:t>
      </w:r>
      <w:r w:rsidRPr="00F24378">
        <w:t>&gt;</w:t>
      </w:r>
      <w:r w:rsidR="00F24378">
        <w:t xml:space="preserve"> </w:t>
      </w:r>
      <w:r w:rsidRPr="00F24378">
        <w:t>ANY(</w:t>
      </w:r>
      <w:r w:rsidR="00F24378">
        <w:t xml:space="preserve"> </w:t>
      </w:r>
      <w:r w:rsidRPr="00F24378">
        <w:t>)</w:t>
      </w:r>
      <w:bookmarkEnd w:id="36"/>
    </w:p>
    <w:p w14:paraId="6762754B" w14:textId="77777777" w:rsidR="008B53C1" w:rsidRPr="00F24378" w:rsidRDefault="008B53C1" w:rsidP="008B53C1"/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1521"/>
        <w:gridCol w:w="6525"/>
      </w:tblGrid>
      <w:tr w:rsidR="008B53C1" w:rsidRPr="00F24378" w14:paraId="47797665" w14:textId="77777777" w:rsidTr="00D173E6">
        <w:tc>
          <w:tcPr>
            <w:tcW w:w="1521" w:type="dxa"/>
          </w:tcPr>
          <w:p w14:paraId="473AB096" w14:textId="33699800" w:rsidR="008B53C1" w:rsidRPr="00F24378" w:rsidRDefault="008B53C1" w:rsidP="00B62608">
            <w:pPr>
              <w:ind w:left="0"/>
              <w:rPr>
                <w:b/>
              </w:rPr>
            </w:pPr>
            <w:r w:rsidRPr="00F24378">
              <w:rPr>
                <w:b/>
              </w:rPr>
              <w:t>=</w:t>
            </w:r>
            <w:r w:rsidR="00F24378">
              <w:rPr>
                <w:b/>
              </w:rPr>
              <w:t xml:space="preserve"> </w:t>
            </w:r>
            <w:r w:rsidRPr="00F24378">
              <w:rPr>
                <w:b/>
              </w:rPr>
              <w:t>(1</w:t>
            </w:r>
            <w:r w:rsidR="00F24378">
              <w:rPr>
                <w:b/>
              </w:rPr>
              <w:t xml:space="preserve"> </w:t>
            </w:r>
            <w:r w:rsidRPr="00F24378">
              <w:rPr>
                <w:b/>
              </w:rPr>
              <w:t>valor)</w:t>
            </w:r>
          </w:p>
        </w:tc>
        <w:tc>
          <w:tcPr>
            <w:tcW w:w="6525" w:type="dxa"/>
          </w:tcPr>
          <w:p w14:paraId="31954B60" w14:textId="28127F4F" w:rsidR="008B53C1" w:rsidRPr="00F24378" w:rsidRDefault="008B53C1" w:rsidP="008A03CA">
            <w:pPr>
              <w:ind w:left="0"/>
            </w:pPr>
            <w:r w:rsidRPr="00F24378">
              <w:rPr>
                <w:b/>
              </w:rPr>
              <w:t>IN</w:t>
            </w:r>
            <w:r w:rsidR="00F24378">
              <w:t xml:space="preserve"> </w:t>
            </w:r>
            <w:r w:rsidRPr="00F24378">
              <w:t>(0,1,2...</w:t>
            </w:r>
            <w:r w:rsidR="00F24378">
              <w:t xml:space="preserve"> </w:t>
            </w:r>
            <w:r w:rsidRPr="00F24378">
              <w:t>valores)</w:t>
            </w:r>
          </w:p>
        </w:tc>
      </w:tr>
      <w:tr w:rsidR="008B53C1" w:rsidRPr="00F24378" w14:paraId="45DE5FC7" w14:textId="77777777" w:rsidTr="00D173E6">
        <w:tc>
          <w:tcPr>
            <w:tcW w:w="1521" w:type="dxa"/>
          </w:tcPr>
          <w:p w14:paraId="19BFD656" w14:textId="77777777" w:rsidR="008B53C1" w:rsidRPr="00F24378" w:rsidRDefault="008B53C1" w:rsidP="00B62608">
            <w:pPr>
              <w:ind w:left="0"/>
              <w:rPr>
                <w:b/>
              </w:rPr>
            </w:pPr>
            <w:r w:rsidRPr="00F24378">
              <w:rPr>
                <w:b/>
              </w:rPr>
              <w:t>&lt;&gt;(1valor)</w:t>
            </w:r>
          </w:p>
        </w:tc>
        <w:tc>
          <w:tcPr>
            <w:tcW w:w="6525" w:type="dxa"/>
          </w:tcPr>
          <w:p w14:paraId="6F8E6C51" w14:textId="3E502BA7" w:rsidR="008B53C1" w:rsidRPr="00F24378" w:rsidRDefault="008B53C1" w:rsidP="008A03CA">
            <w:pPr>
              <w:ind w:left="0"/>
            </w:pPr>
            <w:r w:rsidRPr="00F24378">
              <w:rPr>
                <w:b/>
              </w:rPr>
              <w:t>NOT</w:t>
            </w:r>
            <w:r w:rsidR="00F24378">
              <w:rPr>
                <w:b/>
              </w:rPr>
              <w:t xml:space="preserve"> </w:t>
            </w:r>
            <w:r w:rsidRPr="00F24378">
              <w:rPr>
                <w:b/>
              </w:rPr>
              <w:t>IN</w:t>
            </w:r>
            <w:r w:rsidR="00F24378">
              <w:t xml:space="preserve"> </w:t>
            </w:r>
            <w:r w:rsidRPr="00F24378">
              <w:t>(0,1,2...</w:t>
            </w:r>
            <w:r w:rsidR="00F24378">
              <w:t xml:space="preserve"> </w:t>
            </w:r>
            <w:r w:rsidRPr="00F24378">
              <w:t>valores)</w:t>
            </w:r>
          </w:p>
        </w:tc>
      </w:tr>
      <w:tr w:rsidR="008B53C1" w:rsidRPr="00F24378" w14:paraId="5250163D" w14:textId="77777777" w:rsidTr="00D173E6">
        <w:tc>
          <w:tcPr>
            <w:tcW w:w="1521" w:type="dxa"/>
          </w:tcPr>
          <w:p w14:paraId="7F0D34F9" w14:textId="4301249F" w:rsidR="008B53C1" w:rsidRPr="00F24378" w:rsidRDefault="008B53C1" w:rsidP="00B62608">
            <w:pPr>
              <w:ind w:left="0"/>
              <w:rPr>
                <w:b/>
              </w:rPr>
            </w:pPr>
            <w:r w:rsidRPr="00F24378">
              <w:rPr>
                <w:b/>
              </w:rPr>
              <w:t>&gt;</w:t>
            </w:r>
            <w:r w:rsidR="00F24378">
              <w:rPr>
                <w:b/>
              </w:rPr>
              <w:t xml:space="preserve"> </w:t>
            </w:r>
            <w:r w:rsidRPr="00F24378">
              <w:rPr>
                <w:b/>
              </w:rPr>
              <w:t>(1</w:t>
            </w:r>
            <w:r w:rsidR="00F24378">
              <w:rPr>
                <w:b/>
              </w:rPr>
              <w:t xml:space="preserve"> </w:t>
            </w:r>
            <w:r w:rsidRPr="00F24378">
              <w:rPr>
                <w:b/>
              </w:rPr>
              <w:t>valor)</w:t>
            </w:r>
          </w:p>
        </w:tc>
        <w:tc>
          <w:tcPr>
            <w:tcW w:w="6525" w:type="dxa"/>
          </w:tcPr>
          <w:p w14:paraId="38B632F0" w14:textId="06126CC3" w:rsidR="008B53C1" w:rsidRPr="00F24378" w:rsidRDefault="008B53C1" w:rsidP="00B62608">
            <w:pPr>
              <w:ind w:left="0"/>
            </w:pPr>
            <w:r w:rsidRPr="00F24378">
              <w:rPr>
                <w:b/>
              </w:rPr>
              <w:t>&gt;</w:t>
            </w:r>
            <w:r w:rsidR="00F24378">
              <w:rPr>
                <w:b/>
              </w:rPr>
              <w:t xml:space="preserve"> </w:t>
            </w:r>
            <w:r w:rsidRPr="00F24378">
              <w:rPr>
                <w:b/>
              </w:rPr>
              <w:t>ALL</w:t>
            </w:r>
            <w:r w:rsidR="00F24378">
              <w:t xml:space="preserve"> </w:t>
            </w:r>
            <w:r w:rsidRPr="00F24378">
              <w:t>(0,1,2...</w:t>
            </w:r>
            <w:r w:rsidR="00F24378">
              <w:t xml:space="preserve"> </w:t>
            </w:r>
            <w:r w:rsidRPr="00F24378">
              <w:t>valores)</w:t>
            </w:r>
            <w:r w:rsidR="00F24378">
              <w:t xml:space="preserve"> </w:t>
            </w:r>
            <w:r w:rsidRPr="00F24378">
              <w:rPr>
                <w:i/>
              </w:rPr>
              <w:t>mayor</w:t>
            </w:r>
            <w:r w:rsidR="00F24378">
              <w:rPr>
                <w:i/>
              </w:rPr>
              <w:t xml:space="preserve"> </w:t>
            </w:r>
            <w:r w:rsidRPr="00F24378">
              <w:rPr>
                <w:i/>
              </w:rPr>
              <w:t>que</w:t>
            </w:r>
            <w:r w:rsidR="00F24378">
              <w:rPr>
                <w:i/>
              </w:rPr>
              <w:t xml:space="preserve"> </w:t>
            </w:r>
            <w:r w:rsidRPr="00F24378">
              <w:rPr>
                <w:i/>
              </w:rPr>
              <w:t>todos</w:t>
            </w:r>
            <w:r w:rsidR="00F24378">
              <w:rPr>
                <w:i/>
              </w:rPr>
              <w:t xml:space="preserve"> </w:t>
            </w:r>
            <w:r w:rsidRPr="00F24378">
              <w:rPr>
                <w:i/>
              </w:rPr>
              <w:t>los</w:t>
            </w:r>
            <w:r w:rsidR="00F24378">
              <w:rPr>
                <w:i/>
              </w:rPr>
              <w:t xml:space="preserve"> </w:t>
            </w:r>
            <w:r w:rsidRPr="00F24378">
              <w:rPr>
                <w:i/>
              </w:rPr>
              <w:t>valores</w:t>
            </w:r>
            <w:r w:rsidR="00F24378">
              <w:rPr>
                <w:i/>
              </w:rPr>
              <w:t xml:space="preserve"> </w:t>
            </w:r>
            <w:r w:rsidRPr="00F24378">
              <w:rPr>
                <w:i/>
              </w:rPr>
              <w:t>del</w:t>
            </w:r>
            <w:r w:rsidR="00F24378">
              <w:rPr>
                <w:i/>
              </w:rPr>
              <w:t xml:space="preserve"> </w:t>
            </w:r>
            <w:r w:rsidRPr="00F24378">
              <w:rPr>
                <w:i/>
              </w:rPr>
              <w:t>listado</w:t>
            </w:r>
          </w:p>
          <w:p w14:paraId="40CCEC0B" w14:textId="3166E52F" w:rsidR="008B53C1" w:rsidRPr="00F24378" w:rsidRDefault="008B53C1" w:rsidP="00B62608">
            <w:pPr>
              <w:ind w:left="0"/>
            </w:pPr>
            <w:r w:rsidRPr="00F24378">
              <w:rPr>
                <w:b/>
              </w:rPr>
              <w:t>&gt;</w:t>
            </w:r>
            <w:r w:rsidR="00F24378">
              <w:rPr>
                <w:b/>
              </w:rPr>
              <w:t xml:space="preserve"> </w:t>
            </w:r>
            <w:r w:rsidRPr="00F24378">
              <w:rPr>
                <w:b/>
              </w:rPr>
              <w:t>SOME</w:t>
            </w:r>
            <w:r w:rsidR="00F24378">
              <w:t xml:space="preserve"> </w:t>
            </w:r>
            <w:r w:rsidRPr="00F24378">
              <w:t>(0,1,2...</w:t>
            </w:r>
            <w:r w:rsidR="00F24378">
              <w:t xml:space="preserve"> </w:t>
            </w:r>
            <w:r w:rsidRPr="00F24378">
              <w:t>valores)</w:t>
            </w:r>
            <w:r w:rsidR="00F24378">
              <w:t xml:space="preserve"> </w:t>
            </w:r>
            <w:r w:rsidRPr="00F24378">
              <w:rPr>
                <w:i/>
              </w:rPr>
              <w:t>mayor</w:t>
            </w:r>
            <w:r w:rsidR="00F24378">
              <w:rPr>
                <w:i/>
              </w:rPr>
              <w:t xml:space="preserve"> </w:t>
            </w:r>
            <w:r w:rsidRPr="00F24378">
              <w:rPr>
                <w:i/>
              </w:rPr>
              <w:t>que</w:t>
            </w:r>
            <w:r w:rsidR="00F24378">
              <w:rPr>
                <w:i/>
              </w:rPr>
              <w:t xml:space="preserve"> </w:t>
            </w:r>
            <w:r w:rsidRPr="00F24378">
              <w:rPr>
                <w:i/>
              </w:rPr>
              <w:t>algún</w:t>
            </w:r>
            <w:r w:rsidR="00F24378">
              <w:rPr>
                <w:i/>
              </w:rPr>
              <w:t xml:space="preserve"> </w:t>
            </w:r>
            <w:r w:rsidRPr="00F24378">
              <w:rPr>
                <w:i/>
              </w:rPr>
              <w:t>valor</w:t>
            </w:r>
            <w:r w:rsidR="00F24378">
              <w:rPr>
                <w:i/>
              </w:rPr>
              <w:t xml:space="preserve"> </w:t>
            </w:r>
            <w:r w:rsidRPr="00F24378">
              <w:rPr>
                <w:i/>
              </w:rPr>
              <w:t>del</w:t>
            </w:r>
            <w:r w:rsidR="00F24378">
              <w:rPr>
                <w:i/>
              </w:rPr>
              <w:t xml:space="preserve"> </w:t>
            </w:r>
            <w:r w:rsidRPr="00F24378">
              <w:rPr>
                <w:i/>
              </w:rPr>
              <w:t>listado</w:t>
            </w:r>
          </w:p>
          <w:p w14:paraId="10882715" w14:textId="58BD7D6A" w:rsidR="008B53C1" w:rsidRPr="00F24378" w:rsidRDefault="008B53C1" w:rsidP="008A03CA">
            <w:pPr>
              <w:ind w:left="0"/>
            </w:pPr>
            <w:r w:rsidRPr="00F24378">
              <w:rPr>
                <w:b/>
              </w:rPr>
              <w:t>&gt;</w:t>
            </w:r>
            <w:r w:rsidR="00F24378">
              <w:rPr>
                <w:b/>
              </w:rPr>
              <w:t xml:space="preserve"> </w:t>
            </w:r>
            <w:r w:rsidRPr="00F24378">
              <w:rPr>
                <w:b/>
              </w:rPr>
              <w:t>ANY</w:t>
            </w:r>
            <w:r w:rsidR="00F24378">
              <w:t xml:space="preserve"> </w:t>
            </w:r>
            <w:r w:rsidRPr="00F24378">
              <w:t>(0,1,2...</w:t>
            </w:r>
            <w:r w:rsidR="00F24378">
              <w:t xml:space="preserve"> </w:t>
            </w:r>
            <w:r w:rsidRPr="00F24378">
              <w:t>valores)</w:t>
            </w:r>
            <w:r w:rsidR="00F24378">
              <w:t xml:space="preserve"> </w:t>
            </w:r>
            <w:r w:rsidRPr="00F24378">
              <w:rPr>
                <w:i/>
              </w:rPr>
              <w:t>mayor</w:t>
            </w:r>
            <w:r w:rsidR="00F24378">
              <w:rPr>
                <w:i/>
              </w:rPr>
              <w:t xml:space="preserve"> </w:t>
            </w:r>
            <w:r w:rsidRPr="00F24378">
              <w:rPr>
                <w:i/>
              </w:rPr>
              <w:t>que</w:t>
            </w:r>
            <w:r w:rsidR="00F24378">
              <w:rPr>
                <w:i/>
              </w:rPr>
              <w:t xml:space="preserve"> </w:t>
            </w:r>
            <w:r w:rsidRPr="00F24378">
              <w:rPr>
                <w:i/>
              </w:rPr>
              <w:t>algún</w:t>
            </w:r>
            <w:r w:rsidR="00F24378">
              <w:rPr>
                <w:i/>
              </w:rPr>
              <w:t xml:space="preserve"> </w:t>
            </w:r>
            <w:r w:rsidRPr="00F24378">
              <w:rPr>
                <w:i/>
              </w:rPr>
              <w:t>valor</w:t>
            </w:r>
            <w:r w:rsidR="00F24378">
              <w:rPr>
                <w:i/>
              </w:rPr>
              <w:t xml:space="preserve"> </w:t>
            </w:r>
            <w:r w:rsidRPr="00F24378">
              <w:rPr>
                <w:i/>
              </w:rPr>
              <w:t>del</w:t>
            </w:r>
            <w:r w:rsidR="00F24378">
              <w:rPr>
                <w:i/>
              </w:rPr>
              <w:t xml:space="preserve"> </w:t>
            </w:r>
            <w:r w:rsidRPr="00F24378">
              <w:rPr>
                <w:i/>
              </w:rPr>
              <w:t>listado</w:t>
            </w:r>
          </w:p>
        </w:tc>
      </w:tr>
      <w:tr w:rsidR="008B53C1" w:rsidRPr="00F24378" w14:paraId="39573933" w14:textId="77777777" w:rsidTr="00D173E6">
        <w:tc>
          <w:tcPr>
            <w:tcW w:w="1521" w:type="dxa"/>
          </w:tcPr>
          <w:p w14:paraId="6571F22E" w14:textId="77777777" w:rsidR="008B53C1" w:rsidRPr="00F24378" w:rsidRDefault="008B53C1" w:rsidP="00B62608">
            <w:pPr>
              <w:ind w:left="0"/>
              <w:rPr>
                <w:b/>
              </w:rPr>
            </w:pPr>
            <w:r w:rsidRPr="00F24378">
              <w:rPr>
                <w:b/>
              </w:rPr>
              <w:t>&lt;,&lt;=,&gt;=,</w:t>
            </w:r>
          </w:p>
        </w:tc>
        <w:tc>
          <w:tcPr>
            <w:tcW w:w="6525" w:type="dxa"/>
          </w:tcPr>
          <w:p w14:paraId="5F64CE9D" w14:textId="4318E2DD" w:rsidR="008B53C1" w:rsidRPr="00F24378" w:rsidRDefault="008B53C1" w:rsidP="00B814B6">
            <w:pPr>
              <w:ind w:left="0"/>
            </w:pPr>
            <w:r w:rsidRPr="00F24378">
              <w:t>se</w:t>
            </w:r>
            <w:r w:rsidR="00F24378">
              <w:t xml:space="preserve"> </w:t>
            </w:r>
            <w:r w:rsidRPr="00F24378">
              <w:t>hacen</w:t>
            </w:r>
            <w:r w:rsidR="00F24378">
              <w:t xml:space="preserve"> </w:t>
            </w:r>
            <w:r w:rsidRPr="00F24378">
              <w:t>de</w:t>
            </w:r>
            <w:r w:rsidR="00F24378">
              <w:t xml:space="preserve"> </w:t>
            </w:r>
            <w:r w:rsidRPr="00F24378">
              <w:t>la</w:t>
            </w:r>
            <w:r w:rsidR="00F24378">
              <w:t xml:space="preserve"> </w:t>
            </w:r>
            <w:r w:rsidRPr="00F24378">
              <w:t>misma</w:t>
            </w:r>
            <w:r w:rsidR="00F24378">
              <w:t xml:space="preserve"> </w:t>
            </w:r>
            <w:r w:rsidRPr="00F24378">
              <w:t>forma</w:t>
            </w:r>
            <w:r w:rsidR="00F24378">
              <w:t xml:space="preserve"> </w:t>
            </w:r>
            <w:r w:rsidRPr="00F24378">
              <w:t>que</w:t>
            </w:r>
            <w:r w:rsidR="00F24378">
              <w:t xml:space="preserve"> </w:t>
            </w:r>
            <w:r w:rsidRPr="00F24378">
              <w:rPr>
                <w:b/>
              </w:rPr>
              <w:t>&gt;</w:t>
            </w:r>
          </w:p>
        </w:tc>
      </w:tr>
    </w:tbl>
    <w:p w14:paraId="623A1D09" w14:textId="77777777" w:rsidR="008B53C1" w:rsidRPr="00F24378" w:rsidRDefault="008B53C1" w:rsidP="008B53C1"/>
    <w:p w14:paraId="6A78D55B" w14:textId="77777777" w:rsidR="00E21FAB" w:rsidRPr="00F24378" w:rsidRDefault="00E21FAB">
      <w:pPr>
        <w:spacing w:before="0" w:after="0"/>
        <w:ind w:left="0"/>
        <w:jc w:val="left"/>
        <w:rPr>
          <w:rFonts w:ascii="Arial" w:hAnsi="Arial" w:cs="Arial"/>
          <w:color w:val="000080"/>
          <w:sz w:val="32"/>
          <w:szCs w:val="36"/>
        </w:rPr>
      </w:pPr>
      <w:r w:rsidRPr="00F24378">
        <w:br w:type="page"/>
      </w:r>
    </w:p>
    <w:p w14:paraId="389E0443" w14:textId="76ECFED5" w:rsidR="006615F5" w:rsidRPr="00F24378" w:rsidRDefault="006615F5" w:rsidP="006615F5">
      <w:pPr>
        <w:pStyle w:val="Ttulo2"/>
      </w:pPr>
      <w:bookmarkStart w:id="37" w:name="_Toc149546772"/>
      <w:r w:rsidRPr="00F24378">
        <w:lastRenderedPageBreak/>
        <w:t>IFNULL,</w:t>
      </w:r>
      <w:r w:rsidR="00F24378">
        <w:t xml:space="preserve"> </w:t>
      </w:r>
      <w:r w:rsidRPr="00F24378">
        <w:t>COALESCE</w:t>
      </w:r>
      <w:bookmarkEnd w:id="37"/>
    </w:p>
    <w:p w14:paraId="21165004" w14:textId="52AC2B7D" w:rsidR="006615F5" w:rsidRPr="00F24378" w:rsidRDefault="006615F5" w:rsidP="006615F5">
      <w:pPr>
        <w:pStyle w:val="comandoseinstrucciones"/>
      </w:pPr>
      <w:r w:rsidRPr="00F24378">
        <w:rPr>
          <w:rStyle w:val="Cuerpodeltexto54"/>
          <w:lang w:eastAsia="es-ES_tradnl"/>
        </w:rPr>
        <w:t>IFNULL</w:t>
      </w:r>
      <w:r w:rsidRPr="00F24378">
        <w:rPr>
          <w:rFonts w:ascii="Verdana" w:hAnsi="Verdana"/>
          <w:sz w:val="19"/>
          <w:szCs w:val="19"/>
        </w:rPr>
        <w:t>(atributo,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valor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si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nulo)</w:t>
      </w:r>
    </w:p>
    <w:p w14:paraId="70085C7A" w14:textId="7CD82328" w:rsidR="00DE7E43" w:rsidRPr="00F24378" w:rsidRDefault="006615F5" w:rsidP="006615F5">
      <w:pPr>
        <w:pStyle w:val="Cuerpodeltexto51"/>
        <w:shd w:val="clear" w:color="auto" w:fill="auto"/>
        <w:spacing w:before="0" w:after="220"/>
        <w:ind w:left="20" w:right="220" w:firstLine="0"/>
        <w:jc w:val="left"/>
      </w:pPr>
      <w:r w:rsidRPr="00F24378">
        <w:t>IFNULL(</w:t>
      </w:r>
      <w:r w:rsidR="00DE7E43" w:rsidRPr="00F24378">
        <w:t>atributo,</w:t>
      </w:r>
      <w:r w:rsidR="00F24378">
        <w:t xml:space="preserve"> </w:t>
      </w:r>
      <w:r w:rsidR="00DE7E43" w:rsidRPr="00F24378">
        <w:t>valor</w:t>
      </w:r>
      <w:r w:rsidR="00F24378">
        <w:t xml:space="preserve"> </w:t>
      </w:r>
      <w:r w:rsidRPr="00F24378">
        <w:t>)</w:t>
      </w:r>
      <w:r w:rsidR="00F24378">
        <w:t xml:space="preserve"> </w:t>
      </w:r>
      <w:r w:rsidRPr="00F24378">
        <w:t>convierte</w:t>
      </w:r>
      <w:r w:rsidR="00F24378">
        <w:t xml:space="preserve"> </w:t>
      </w:r>
      <w:r w:rsidRPr="00F24378">
        <w:t>un</w:t>
      </w:r>
      <w:r w:rsidR="00F24378">
        <w:t xml:space="preserve"> </w:t>
      </w:r>
      <w:r w:rsidR="00DE7E43" w:rsidRPr="00F24378">
        <w:t>atributo</w:t>
      </w:r>
      <w:r w:rsidR="00F24378">
        <w:t xml:space="preserve"> </w:t>
      </w:r>
      <w:r w:rsidRPr="00F24378">
        <w:t>NULL</w:t>
      </w:r>
      <w:r w:rsidR="00F24378">
        <w:t xml:space="preserve"> </w:t>
      </w:r>
      <w:r w:rsidRPr="00F24378">
        <w:t>en</w:t>
      </w:r>
      <w:r w:rsidR="00F24378">
        <w:t xml:space="preserve"> </w:t>
      </w:r>
      <w:r w:rsidR="00DE7E43" w:rsidRPr="00F24378">
        <w:t>el</w:t>
      </w:r>
      <w:r w:rsidR="00F24378">
        <w:t xml:space="preserve"> </w:t>
      </w:r>
      <w:r w:rsidR="00DE7E43" w:rsidRPr="00F24378">
        <w:t>valor</w:t>
      </w:r>
      <w:r w:rsidR="00F24378">
        <w:t xml:space="preserve"> </w:t>
      </w:r>
      <w:r w:rsidR="00DE7E43" w:rsidRPr="00F24378">
        <w:t>indicado</w:t>
      </w:r>
      <w:r w:rsidRPr="00F24378">
        <w:t>.</w:t>
      </w:r>
      <w:r w:rsidR="00F24378">
        <w:t xml:space="preserve"> </w:t>
      </w:r>
    </w:p>
    <w:p w14:paraId="0BD0A8EA" w14:textId="175935ED" w:rsidR="006615F5" w:rsidRPr="00F24378" w:rsidRDefault="00DE7E43" w:rsidP="006615F5">
      <w:pPr>
        <w:pStyle w:val="Cuerpodeltexto51"/>
        <w:shd w:val="clear" w:color="auto" w:fill="auto"/>
        <w:spacing w:before="0" w:after="220"/>
        <w:ind w:left="20" w:right="220" w:firstLine="0"/>
        <w:jc w:val="left"/>
      </w:pPr>
      <w:r w:rsidRPr="00F24378">
        <w:t>Un</w:t>
      </w:r>
      <w:r w:rsidR="00F24378">
        <w:t xml:space="preserve"> </w:t>
      </w:r>
      <w:r w:rsidRPr="00F24378">
        <w:t>ejemplo</w:t>
      </w:r>
      <w:r w:rsidR="00F24378">
        <w:t xml:space="preserve"> </w:t>
      </w:r>
      <w:r w:rsidRPr="00F24378">
        <w:t>t</w:t>
      </w:r>
      <w:r w:rsidR="006615F5" w:rsidRPr="00F24378">
        <w:t>ípico</w:t>
      </w:r>
      <w:r w:rsidR="00F24378">
        <w:t xml:space="preserve"> </w:t>
      </w:r>
      <w:r w:rsidR="006615F5" w:rsidRPr="00F24378">
        <w:t>es</w:t>
      </w:r>
      <w:r w:rsidR="00F24378">
        <w:t xml:space="preserve"> </w:t>
      </w:r>
      <w:r w:rsidR="006615F5" w:rsidRPr="00F24378">
        <w:t>convertir</w:t>
      </w:r>
      <w:r w:rsidR="00F24378">
        <w:t xml:space="preserve"> </w:t>
      </w:r>
      <w:r w:rsidR="006615F5" w:rsidRPr="00F24378">
        <w:t>el</w:t>
      </w:r>
      <w:r w:rsidR="00F24378">
        <w:t xml:space="preserve"> </w:t>
      </w:r>
      <w:r w:rsidR="006615F5" w:rsidRPr="00F24378">
        <w:t>valor</w:t>
      </w:r>
      <w:r w:rsidR="00F24378">
        <w:t xml:space="preserve"> </w:t>
      </w:r>
      <w:r w:rsidR="006615F5" w:rsidRPr="00F24378">
        <w:t>NULL</w:t>
      </w:r>
      <w:r w:rsidR="00F24378">
        <w:t xml:space="preserve"> </w:t>
      </w:r>
      <w:r w:rsidR="006615F5" w:rsidRPr="00F24378">
        <w:t>en</w:t>
      </w:r>
      <w:r w:rsidR="00F24378">
        <w:t xml:space="preserve"> </w:t>
      </w:r>
      <w:r w:rsidR="006615F5" w:rsidRPr="00F24378">
        <w:t>0</w:t>
      </w:r>
      <w:r w:rsidR="00F24378">
        <w:t xml:space="preserve"> </w:t>
      </w:r>
      <w:r w:rsidR="006615F5" w:rsidRPr="00F24378">
        <w:t>para</w:t>
      </w:r>
      <w:r w:rsidR="00F24378">
        <w:t xml:space="preserve"> </w:t>
      </w:r>
      <w:r w:rsidR="006615F5" w:rsidRPr="00F24378">
        <w:t>que</w:t>
      </w:r>
      <w:r w:rsidR="00F24378">
        <w:t xml:space="preserve"> </w:t>
      </w:r>
      <w:r w:rsidR="006615F5" w:rsidRPr="00F24378">
        <w:t>al</w:t>
      </w:r>
      <w:r w:rsidR="00F24378">
        <w:t xml:space="preserve"> </w:t>
      </w:r>
      <w:r w:rsidR="006615F5" w:rsidRPr="00F24378">
        <w:t>sumar</w:t>
      </w:r>
      <w:r w:rsidR="00F24378">
        <w:t xml:space="preserve"> </w:t>
      </w:r>
      <w:r w:rsidR="006615F5" w:rsidRPr="00F24378">
        <w:t>ese</w:t>
      </w:r>
      <w:r w:rsidR="00F24378">
        <w:t xml:space="preserve"> </w:t>
      </w:r>
      <w:r w:rsidR="006615F5" w:rsidRPr="00F24378">
        <w:t>atributo</w:t>
      </w:r>
      <w:r w:rsidR="00F24378">
        <w:t xml:space="preserve"> </w:t>
      </w:r>
      <w:r w:rsidR="006615F5" w:rsidRPr="00F24378">
        <w:t>con</w:t>
      </w:r>
      <w:r w:rsidR="00F24378">
        <w:t xml:space="preserve"> </w:t>
      </w:r>
      <w:r w:rsidR="006615F5" w:rsidRPr="00F24378">
        <w:t>otro</w:t>
      </w:r>
      <w:r w:rsidR="00F24378">
        <w:t xml:space="preserve"> </w:t>
      </w:r>
      <w:r w:rsidRPr="00F24378">
        <w:t>número</w:t>
      </w:r>
      <w:r w:rsidR="006615F5" w:rsidRPr="00F24378">
        <w:t>,</w:t>
      </w:r>
      <w:r w:rsidR="00F24378">
        <w:t xml:space="preserve"> </w:t>
      </w:r>
      <w:r w:rsidR="006615F5" w:rsidRPr="00F24378">
        <w:t>el</w:t>
      </w:r>
      <w:r w:rsidR="00F24378">
        <w:t xml:space="preserve"> </w:t>
      </w:r>
      <w:r w:rsidR="006615F5" w:rsidRPr="00F24378">
        <w:t>resultado</w:t>
      </w:r>
      <w:r w:rsidR="00F24378">
        <w:t xml:space="preserve"> </w:t>
      </w:r>
      <w:r w:rsidR="006615F5" w:rsidRPr="00F24378">
        <w:t>no</w:t>
      </w:r>
      <w:r w:rsidR="00F24378">
        <w:t xml:space="preserve"> </w:t>
      </w:r>
      <w:r w:rsidR="006615F5" w:rsidRPr="00F24378">
        <w:t>sea</w:t>
      </w:r>
      <w:r w:rsidR="00F24378">
        <w:t xml:space="preserve"> </w:t>
      </w:r>
      <w:r w:rsidR="006615F5" w:rsidRPr="00F24378">
        <w:t>NULL,</w:t>
      </w:r>
      <w:r w:rsidR="00F24378">
        <w:t xml:space="preserve"> </w:t>
      </w:r>
      <w:r w:rsidR="006615F5" w:rsidRPr="00F24378">
        <w:t>porque</w:t>
      </w:r>
      <w:r w:rsidR="00F24378">
        <w:t xml:space="preserve"> </w:t>
      </w:r>
      <w:r w:rsidR="006615F5" w:rsidRPr="00F24378">
        <w:t>debemos</w:t>
      </w:r>
      <w:r w:rsidR="00F24378">
        <w:t xml:space="preserve"> </w:t>
      </w:r>
      <w:r w:rsidR="006615F5" w:rsidRPr="00F24378">
        <w:t>recordar</w:t>
      </w:r>
      <w:r w:rsidR="00F24378">
        <w:t xml:space="preserve"> </w:t>
      </w:r>
      <w:r w:rsidR="006615F5" w:rsidRPr="00F24378">
        <w:t>que:</w:t>
      </w:r>
      <w:r w:rsidR="00F24378">
        <w:t xml:space="preserve"> </w:t>
      </w:r>
      <w:r w:rsidR="006615F5" w:rsidRPr="00F24378">
        <w:t>NULL</w:t>
      </w:r>
      <w:r w:rsidR="00F24378">
        <w:t xml:space="preserve"> </w:t>
      </w:r>
      <w:r w:rsidR="006615F5" w:rsidRPr="00F24378">
        <w:t>+</w:t>
      </w:r>
      <w:r w:rsidR="00F24378">
        <w:t xml:space="preserve"> </w:t>
      </w:r>
      <w:r w:rsidR="006615F5" w:rsidRPr="00F24378">
        <w:t>5000</w:t>
      </w:r>
      <w:r w:rsidR="00F24378">
        <w:t xml:space="preserve"> </w:t>
      </w:r>
      <w:r w:rsidR="006615F5" w:rsidRPr="00F24378">
        <w:t>=</w:t>
      </w:r>
      <w:r w:rsidR="00F24378">
        <w:t xml:space="preserve"> </w:t>
      </w:r>
      <w:r w:rsidR="006615F5" w:rsidRPr="00F24378">
        <w:t>NULL</w:t>
      </w:r>
      <w:r w:rsidR="00F24378">
        <w:t xml:space="preserve"> </w:t>
      </w:r>
      <w:r w:rsidR="006615F5" w:rsidRPr="00F24378">
        <w:t>.</w:t>
      </w:r>
      <w:r w:rsidR="00F24378">
        <w:t xml:space="preserve"> </w:t>
      </w:r>
      <w:r w:rsidR="006615F5" w:rsidRPr="00F24378">
        <w:t>Ejemplo:</w:t>
      </w:r>
      <w:r w:rsidR="00F24378">
        <w:t xml:space="preserve"> </w:t>
      </w:r>
    </w:p>
    <w:p w14:paraId="5EECBE65" w14:textId="13D82635" w:rsidR="006615F5" w:rsidRPr="00F24378" w:rsidRDefault="006615F5" w:rsidP="00660032">
      <w:pPr>
        <w:pStyle w:val="comandoseinstrucciones"/>
        <w:pBdr>
          <w:bottom w:val="dotted" w:sz="12" w:space="7" w:color="F79646"/>
        </w:pBdr>
        <w:rPr>
          <w:rFonts w:ascii="Verdana" w:hAnsi="Verdana"/>
          <w:sz w:val="19"/>
          <w:szCs w:val="19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IFNULL</w:t>
      </w:r>
      <w:r w:rsidRPr="00F24378">
        <w:rPr>
          <w:rFonts w:ascii="Verdana" w:hAnsi="Verdana"/>
          <w:sz w:val="19"/>
          <w:szCs w:val="19"/>
        </w:rPr>
        <w:t>(salario,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0)</w:t>
      </w:r>
      <w:r w:rsidR="00F24378">
        <w:rPr>
          <w:rFonts w:ascii="Verdana" w:hAnsi="Verdana"/>
          <w:sz w:val="19"/>
          <w:szCs w:val="19"/>
        </w:rPr>
        <w:t xml:space="preserve">  </w:t>
      </w:r>
      <w:r w:rsidRPr="00F24378">
        <w:rPr>
          <w:rStyle w:val="Cuerpodeltexto54"/>
          <w:lang w:eastAsia="es-ES_tradnl"/>
        </w:rPr>
        <w:t>+</w:t>
      </w:r>
      <w:r w:rsidR="00F24378">
        <w:rPr>
          <w:rFonts w:ascii="Verdana" w:hAnsi="Verdana"/>
          <w:sz w:val="19"/>
          <w:szCs w:val="19"/>
        </w:rPr>
        <w:t xml:space="preserve">  </w:t>
      </w:r>
      <w:r w:rsidRPr="00F24378">
        <w:rPr>
          <w:rStyle w:val="Cuerpodeltexto54"/>
          <w:lang w:eastAsia="es-ES_tradnl"/>
        </w:rPr>
        <w:t>IFNULL</w:t>
      </w:r>
      <w:r w:rsidRPr="00F24378">
        <w:rPr>
          <w:rFonts w:ascii="Verdana" w:hAnsi="Verdana"/>
          <w:sz w:val="19"/>
          <w:szCs w:val="19"/>
        </w:rPr>
        <w:t>(complemento,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0)</w:t>
      </w:r>
    </w:p>
    <w:p w14:paraId="3B511B08" w14:textId="6E36E1E0" w:rsidR="006615F5" w:rsidRPr="00F24378" w:rsidRDefault="000458FD" w:rsidP="000458FD">
      <w:pPr>
        <w:pStyle w:val="Cuerpodeltexto51"/>
        <w:shd w:val="clear" w:color="auto" w:fill="auto"/>
        <w:spacing w:before="0" w:after="220"/>
        <w:ind w:left="20" w:right="220" w:firstLine="0"/>
        <w:jc w:val="left"/>
      </w:pPr>
      <w:r w:rsidRPr="00F24378">
        <w:t>sin</w:t>
      </w:r>
      <w:r w:rsidR="00F24378">
        <w:t xml:space="preserve"> </w:t>
      </w:r>
      <w:r w:rsidRPr="00F24378">
        <w:t>embargo</w:t>
      </w:r>
      <w:r w:rsidR="00F24378">
        <w:t xml:space="preserve"> </w:t>
      </w:r>
      <w:r w:rsidRPr="00F24378">
        <w:t>sería</w:t>
      </w:r>
      <w:r w:rsidR="00F24378">
        <w:t xml:space="preserve"> </w:t>
      </w:r>
      <w:r w:rsidR="00B61A97" w:rsidRPr="00F24378">
        <w:rPr>
          <w:highlight w:val="yellow"/>
        </w:rPr>
        <w:t>ERRÓNEO</w:t>
      </w:r>
      <w:r w:rsidR="00F24378">
        <w:t xml:space="preserve"> </w:t>
      </w:r>
      <w:r w:rsidRPr="00F24378">
        <w:t>solucionarlo</w:t>
      </w:r>
      <w:r w:rsidR="00F24378">
        <w:t xml:space="preserve"> </w:t>
      </w:r>
      <w:r w:rsidRPr="00F24378">
        <w:t>así,</w:t>
      </w:r>
      <w:r w:rsidR="00F24378">
        <w:t xml:space="preserve"> </w:t>
      </w:r>
      <w:r w:rsidRPr="00F24378">
        <w:t>porque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suma</w:t>
      </w:r>
      <w:r w:rsidR="00F24378">
        <w:t xml:space="preserve"> </w:t>
      </w:r>
      <w:r w:rsidRPr="00F24378">
        <w:t>antes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transformar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NULL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0:</w:t>
      </w:r>
    </w:p>
    <w:p w14:paraId="3186E2CA" w14:textId="77777777" w:rsidR="008936D5" w:rsidRPr="00F24378" w:rsidRDefault="008936D5" w:rsidP="000458FD">
      <w:pPr>
        <w:pStyle w:val="comandoseinstrucciones"/>
        <w:rPr>
          <w:rStyle w:val="Cuerpodeltexto54"/>
          <w:lang w:eastAsia="es-ES_tradnl"/>
        </w:rPr>
      </w:pPr>
      <w:r w:rsidRPr="00F24378">
        <w:rPr>
          <w:rStyle w:val="Cuerpodeltexto54"/>
          <w:lang w:eastAsia="es-ES_tradnl"/>
        </w:rPr>
        <w:t>#error:</w:t>
      </w:r>
    </w:p>
    <w:p w14:paraId="1EB733E7" w14:textId="17772D53" w:rsidR="000458FD" w:rsidRPr="00F24378" w:rsidRDefault="000458FD" w:rsidP="000458FD">
      <w:pPr>
        <w:pStyle w:val="comandoseinstrucciones"/>
        <w:rPr>
          <w:rFonts w:ascii="Verdana" w:hAnsi="Verdana"/>
          <w:sz w:val="19"/>
          <w:szCs w:val="19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IFNULL</w:t>
      </w:r>
      <w:r w:rsidRPr="00F24378">
        <w:rPr>
          <w:rFonts w:ascii="Verdana" w:hAnsi="Verdana"/>
          <w:sz w:val="19"/>
          <w:szCs w:val="19"/>
        </w:rPr>
        <w:t>(</w:t>
      </w:r>
      <w:r w:rsidRPr="00F24378">
        <w:rPr>
          <w:rFonts w:ascii="Verdana" w:hAnsi="Verdana"/>
          <w:sz w:val="19"/>
          <w:szCs w:val="19"/>
          <w:highlight w:val="yellow"/>
        </w:rPr>
        <w:t>salario</w:t>
      </w:r>
      <w:r w:rsidR="00F24378">
        <w:rPr>
          <w:rFonts w:ascii="Verdana" w:hAnsi="Verdana"/>
          <w:sz w:val="19"/>
          <w:szCs w:val="19"/>
          <w:highlight w:val="yellow"/>
        </w:rPr>
        <w:t xml:space="preserve">  </w:t>
      </w:r>
      <w:r w:rsidRPr="00F24378">
        <w:rPr>
          <w:rStyle w:val="Cuerpodeltexto54"/>
          <w:highlight w:val="yellow"/>
          <w:lang w:eastAsia="es-ES_tradnl"/>
        </w:rPr>
        <w:t>+</w:t>
      </w:r>
      <w:r w:rsidR="00F24378">
        <w:rPr>
          <w:rFonts w:ascii="Verdana" w:hAnsi="Verdana"/>
          <w:sz w:val="19"/>
          <w:szCs w:val="19"/>
          <w:highlight w:val="yellow"/>
        </w:rPr>
        <w:t xml:space="preserve">  </w:t>
      </w:r>
      <w:r w:rsidRPr="00F24378">
        <w:rPr>
          <w:rFonts w:ascii="Verdana" w:hAnsi="Verdana"/>
          <w:sz w:val="19"/>
          <w:szCs w:val="19"/>
          <w:highlight w:val="yellow"/>
        </w:rPr>
        <w:t>complemento</w:t>
      </w:r>
      <w:r w:rsidRPr="00F24378">
        <w:rPr>
          <w:rFonts w:ascii="Verdana" w:hAnsi="Verdana"/>
          <w:sz w:val="19"/>
          <w:szCs w:val="19"/>
        </w:rPr>
        <w:t>,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0)</w:t>
      </w:r>
    </w:p>
    <w:p w14:paraId="754EFA8F" w14:textId="134590C7" w:rsidR="008936D5" w:rsidRPr="00F24378" w:rsidRDefault="008936D5" w:rsidP="000458FD">
      <w:pPr>
        <w:pStyle w:val="comandoseinstrucciones"/>
        <w:rPr>
          <w:rStyle w:val="Cuerpodeltexto54"/>
          <w:lang w:eastAsia="es-ES_tradnl"/>
        </w:rPr>
      </w:pPr>
      <w:r w:rsidRPr="00F24378">
        <w:rPr>
          <w:rStyle w:val="Cuerpodeltexto54"/>
          <w:lang w:eastAsia="es-ES_tradnl"/>
        </w:rPr>
        <w:t>#debería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ser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así:</w:t>
      </w:r>
    </w:p>
    <w:p w14:paraId="71EF3163" w14:textId="2615D7F2" w:rsidR="008936D5" w:rsidRPr="00F24378" w:rsidRDefault="008936D5" w:rsidP="008936D5">
      <w:pPr>
        <w:pStyle w:val="comandoseinstrucciones"/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IFNULL</w:t>
      </w:r>
      <w:r w:rsidRPr="00F24378">
        <w:t>(salario,</w:t>
      </w:r>
      <w:r w:rsidR="00F24378">
        <w:t xml:space="preserve"> </w:t>
      </w:r>
      <w:r w:rsidRPr="00F24378">
        <w:t>0)</w:t>
      </w:r>
      <w:r w:rsidR="00F24378">
        <w:t xml:space="preserve">  </w:t>
      </w:r>
      <w:r w:rsidRPr="00F24378">
        <w:rPr>
          <w:rStyle w:val="Cuerpodeltexto54"/>
          <w:lang w:eastAsia="es-ES_tradnl"/>
        </w:rPr>
        <w:t>+</w:t>
      </w:r>
      <w:r w:rsidR="00F24378">
        <w:t xml:space="preserve">  </w:t>
      </w:r>
      <w:r w:rsidRPr="00F24378">
        <w:rPr>
          <w:rStyle w:val="Cuerpodeltexto54"/>
          <w:lang w:eastAsia="es-ES_tradnl"/>
        </w:rPr>
        <w:t>IFNULL</w:t>
      </w:r>
      <w:r w:rsidRPr="00F24378">
        <w:t>(complemento,</w:t>
      </w:r>
      <w:r w:rsidR="00F24378">
        <w:t xml:space="preserve"> </w:t>
      </w:r>
      <w:r w:rsidRPr="00F24378">
        <w:t>0)</w:t>
      </w:r>
    </w:p>
    <w:p w14:paraId="0046A379" w14:textId="77777777" w:rsidR="008936D5" w:rsidRPr="00F24378" w:rsidRDefault="008936D5" w:rsidP="000458FD">
      <w:pPr>
        <w:pStyle w:val="comandoseinstrucciones"/>
        <w:rPr>
          <w:rFonts w:ascii="Verdana" w:hAnsi="Verdana"/>
          <w:sz w:val="19"/>
          <w:szCs w:val="19"/>
        </w:rPr>
      </w:pPr>
    </w:p>
    <w:p w14:paraId="30F9F9DA" w14:textId="77777777" w:rsidR="00DE7E43" w:rsidRPr="00F24378" w:rsidRDefault="00DE7E43" w:rsidP="00DE7E43"/>
    <w:p w14:paraId="00F2F013" w14:textId="2418D78E" w:rsidR="00DE7E43" w:rsidRPr="00F24378" w:rsidRDefault="00DE7E43" w:rsidP="00DE7E43">
      <w:pPr>
        <w:pStyle w:val="comandoseinstrucciones"/>
        <w:rPr>
          <w:rFonts w:ascii="Verdana" w:hAnsi="Verdana"/>
          <w:sz w:val="19"/>
          <w:szCs w:val="19"/>
        </w:rPr>
      </w:pPr>
      <w:r w:rsidRPr="00F24378">
        <w:rPr>
          <w:rStyle w:val="Cuerpodeltexto54"/>
          <w:lang w:eastAsia="es-ES_tradnl"/>
        </w:rPr>
        <w:t>COALESCE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Fonts w:ascii="Verdana" w:hAnsi="Verdana"/>
          <w:sz w:val="19"/>
          <w:szCs w:val="19"/>
        </w:rPr>
        <w:t>(value1,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value2,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value3,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value4...)</w:t>
      </w:r>
    </w:p>
    <w:p w14:paraId="02F0BC88" w14:textId="4A5B2678" w:rsidR="00DE7E43" w:rsidRPr="00F24378" w:rsidRDefault="00DE7E43" w:rsidP="00DE7E43">
      <w:pPr>
        <w:pStyle w:val="Cuerpodeltexto51"/>
        <w:shd w:val="clear" w:color="auto" w:fill="auto"/>
        <w:spacing w:before="0" w:after="220"/>
        <w:ind w:left="20" w:right="220" w:firstLine="0"/>
        <w:jc w:val="left"/>
      </w:pPr>
      <w:r w:rsidRPr="00F24378">
        <w:t>COALESCE</w:t>
      </w:r>
      <w:r w:rsidR="00F24378">
        <w:t xml:space="preserve"> </w:t>
      </w:r>
      <w:r w:rsidRPr="00F24378">
        <w:t>(</w:t>
      </w:r>
      <w:r w:rsidR="00F24378">
        <w:t xml:space="preserve"> </w:t>
      </w:r>
      <w:r w:rsidRPr="00F24378">
        <w:t>)</w:t>
      </w:r>
      <w:r w:rsidR="00F24378">
        <w:t xml:space="preserve"> </w:t>
      </w:r>
      <w:r w:rsidRPr="00F24378">
        <w:t>admite</w:t>
      </w:r>
      <w:r w:rsidR="00F24378">
        <w:t xml:space="preserve"> </w:t>
      </w:r>
      <w:r w:rsidRPr="00F24378">
        <w:t>varios</w:t>
      </w:r>
      <w:r w:rsidR="00F24378">
        <w:t xml:space="preserve"> </w:t>
      </w:r>
      <w:r w:rsidRPr="00F24378">
        <w:t>parámetros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forma</w:t>
      </w:r>
      <w:r w:rsidR="00F24378">
        <w:t xml:space="preserve"> </w:t>
      </w:r>
      <w:r w:rsidRPr="00F24378">
        <w:t>genérica,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ese</w:t>
      </w:r>
      <w:r w:rsidR="00F24378">
        <w:t xml:space="preserve"> </w:t>
      </w:r>
      <w:r w:rsidRPr="00F24378">
        <w:t>caso:</w:t>
      </w:r>
      <w:r w:rsidR="00F24378">
        <w:t xml:space="preserve"> </w:t>
      </w:r>
      <w:r w:rsidRPr="00F24378">
        <w:t>devuelve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primer</w:t>
      </w:r>
      <w:r w:rsidR="00F24378">
        <w:t xml:space="preserve"> </w:t>
      </w:r>
      <w:r w:rsidRPr="00F24378">
        <w:t>valor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NULL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lista</w:t>
      </w:r>
      <w:r w:rsidR="00660032" w:rsidRPr="00F24378">
        <w:t>,</w:t>
      </w:r>
      <w:r w:rsidR="00F24378">
        <w:t xml:space="preserve"> </w:t>
      </w:r>
      <w:r w:rsidRPr="00F24378">
        <w:t>o</w:t>
      </w:r>
      <w:r w:rsidR="00F24378">
        <w:t xml:space="preserve"> </w:t>
      </w:r>
      <w:r w:rsidRPr="00F24378">
        <w:t>NULL</w:t>
      </w:r>
      <w:r w:rsidR="00F24378">
        <w:t xml:space="preserve"> </w:t>
      </w:r>
      <w:r w:rsidR="00660032" w:rsidRPr="00F24378">
        <w:t>cuando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exist</w:t>
      </w:r>
      <w:r w:rsidR="00660032" w:rsidRPr="00F24378">
        <w:t>a</w:t>
      </w:r>
      <w:r w:rsidR="00F24378">
        <w:t xml:space="preserve"> </w:t>
      </w:r>
      <w:r w:rsidRPr="00F24378">
        <w:t>ningún</w:t>
      </w:r>
      <w:r w:rsidR="00F24378">
        <w:t xml:space="preserve"> </w:t>
      </w:r>
      <w:r w:rsidRPr="00F24378">
        <w:t>valor</w:t>
      </w:r>
      <w:r w:rsidR="00F24378">
        <w:t xml:space="preserve"> </w:t>
      </w:r>
      <w:r w:rsidRPr="00F24378">
        <w:t>distinto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NULL</w:t>
      </w:r>
      <w:r w:rsidR="00F24378">
        <w:t xml:space="preserve"> </w:t>
      </w:r>
      <w:r w:rsidR="00660032" w:rsidRPr="00F24378">
        <w:t>en</w:t>
      </w:r>
      <w:r w:rsidR="00F24378">
        <w:t xml:space="preserve"> </w:t>
      </w:r>
      <w:r w:rsidR="00660032" w:rsidRPr="00F24378">
        <w:t>la</w:t>
      </w:r>
      <w:r w:rsidR="00F24378">
        <w:t xml:space="preserve"> </w:t>
      </w:r>
      <w:r w:rsidR="00660032" w:rsidRPr="00F24378">
        <w:t>lista</w:t>
      </w:r>
      <w:r w:rsidRPr="00F24378">
        <w:t>:</w:t>
      </w:r>
    </w:p>
    <w:p w14:paraId="687D66A7" w14:textId="3EE884FF" w:rsidR="00DE7E43" w:rsidRPr="00F24378" w:rsidRDefault="00DE7E43" w:rsidP="00DE7E43">
      <w:pPr>
        <w:pStyle w:val="comandoseinstrucciones"/>
        <w:rPr>
          <w:rFonts w:ascii="Verdana" w:hAnsi="Verdana"/>
          <w:sz w:val="19"/>
          <w:szCs w:val="19"/>
        </w:rPr>
      </w:pPr>
      <w:r w:rsidRPr="00F24378">
        <w:rPr>
          <w:rStyle w:val="Cuerpodeltexto54"/>
          <w:lang w:eastAsia="es-ES_tradnl"/>
        </w:rPr>
        <w:t>COALESCE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Fonts w:ascii="Verdana" w:hAnsi="Verdana"/>
          <w:sz w:val="19"/>
          <w:szCs w:val="19"/>
        </w:rPr>
        <w:t>(atributo,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valor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si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nulo)</w:t>
      </w:r>
      <w:r w:rsidR="00F24378">
        <w:rPr>
          <w:rFonts w:ascii="Verdana" w:hAnsi="Verdana"/>
          <w:sz w:val="19"/>
          <w:szCs w:val="19"/>
        </w:rPr>
        <w:t xml:space="preserve"> </w:t>
      </w:r>
    </w:p>
    <w:p w14:paraId="2DD7F151" w14:textId="357FF230" w:rsidR="00DE7E43" w:rsidRPr="00F24378" w:rsidRDefault="00DE7E43" w:rsidP="00DE7E43">
      <w:pPr>
        <w:pStyle w:val="comandoseinstrucciones"/>
        <w:rPr>
          <w:rFonts w:ascii="Verdana" w:hAnsi="Verdana"/>
          <w:sz w:val="19"/>
          <w:szCs w:val="19"/>
        </w:rPr>
      </w:pPr>
      <w:r w:rsidRPr="00F24378">
        <w:rPr>
          <w:rStyle w:val="Cuerpodeltexto54"/>
          <w:lang w:eastAsia="es-ES_tradnl"/>
        </w:rPr>
        <w:t>#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en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este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uso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su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función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es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similar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a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la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de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IFNULL.</w:t>
      </w:r>
    </w:p>
    <w:p w14:paraId="50517715" w14:textId="77777777" w:rsidR="00DE7E43" w:rsidRPr="00F24378" w:rsidRDefault="00DE7E43" w:rsidP="00DE7E43">
      <w:pPr>
        <w:pStyle w:val="comandoseinstrucciones"/>
        <w:rPr>
          <w:rFonts w:ascii="Verdana" w:hAnsi="Verdana"/>
          <w:sz w:val="19"/>
          <w:szCs w:val="19"/>
        </w:rPr>
      </w:pPr>
    </w:p>
    <w:p w14:paraId="6052457B" w14:textId="6DA02A68" w:rsidR="00DE7E43" w:rsidRPr="00F24378" w:rsidRDefault="00DE7E43" w:rsidP="00DE7E43">
      <w:pPr>
        <w:pStyle w:val="comandoseinstrucciones"/>
        <w:rPr>
          <w:rFonts w:ascii="Verdana" w:hAnsi="Verdana"/>
          <w:sz w:val="19"/>
          <w:szCs w:val="19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COALESCE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(salario,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0)</w:t>
      </w:r>
      <w:r w:rsidR="00F24378">
        <w:rPr>
          <w:rFonts w:ascii="Verdana" w:hAnsi="Verdana"/>
          <w:sz w:val="19"/>
          <w:szCs w:val="19"/>
        </w:rPr>
        <w:t xml:space="preserve">  </w:t>
      </w:r>
      <w:r w:rsidRPr="00F24378">
        <w:rPr>
          <w:rStyle w:val="Cuerpodeltexto54"/>
          <w:lang w:eastAsia="es-ES_tradnl"/>
        </w:rPr>
        <w:t>+</w:t>
      </w:r>
      <w:r w:rsidR="00F24378">
        <w:rPr>
          <w:rFonts w:ascii="Verdana" w:hAnsi="Verdana"/>
          <w:sz w:val="19"/>
          <w:szCs w:val="19"/>
        </w:rPr>
        <w:t xml:space="preserve">  </w:t>
      </w:r>
      <w:r w:rsidRPr="00F24378">
        <w:rPr>
          <w:rStyle w:val="Cuerpodeltexto54"/>
          <w:lang w:eastAsia="es-ES_tradnl"/>
        </w:rPr>
        <w:t>COALESCE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(complemento,</w:t>
      </w:r>
      <w:r w:rsidR="00F24378">
        <w:rPr>
          <w:rFonts w:ascii="Verdana" w:hAnsi="Verdana"/>
          <w:sz w:val="19"/>
          <w:szCs w:val="19"/>
        </w:rPr>
        <w:t xml:space="preserve"> </w:t>
      </w:r>
      <w:r w:rsidRPr="00F24378">
        <w:rPr>
          <w:rFonts w:ascii="Verdana" w:hAnsi="Verdana"/>
          <w:sz w:val="19"/>
          <w:szCs w:val="19"/>
        </w:rPr>
        <w:t>0)</w:t>
      </w:r>
    </w:p>
    <w:p w14:paraId="4F406C41" w14:textId="77777777" w:rsidR="00943428" w:rsidRPr="00F24378" w:rsidRDefault="00943428" w:rsidP="00943428">
      <w:pPr>
        <w:pStyle w:val="Cuerpodeltexto51"/>
        <w:shd w:val="clear" w:color="auto" w:fill="auto"/>
        <w:spacing w:before="0" w:after="0" w:line="254" w:lineRule="exact"/>
        <w:ind w:left="100" w:right="760" w:firstLine="300"/>
        <w:jc w:val="left"/>
        <w:rPr>
          <w:rStyle w:val="Cuerpodeltexto5"/>
          <w:color w:val="000000"/>
          <w:lang w:eastAsia="es-ES_tradnl"/>
        </w:rPr>
      </w:pPr>
    </w:p>
    <w:p w14:paraId="7585DB04" w14:textId="77777777" w:rsidR="00E21FAB" w:rsidRPr="00F24378" w:rsidRDefault="00E21FAB">
      <w:pPr>
        <w:spacing w:before="0" w:after="0"/>
        <w:ind w:left="0"/>
        <w:jc w:val="left"/>
        <w:rPr>
          <w:rFonts w:ascii="Arial" w:hAnsi="Arial" w:cs="Arial"/>
          <w:color w:val="000080"/>
          <w:sz w:val="32"/>
          <w:szCs w:val="36"/>
        </w:rPr>
      </w:pPr>
      <w:bookmarkStart w:id="38" w:name="_Toc513189059"/>
      <w:r w:rsidRPr="00F24378">
        <w:br w:type="page"/>
      </w:r>
    </w:p>
    <w:p w14:paraId="2B302DC1" w14:textId="553E3CED" w:rsidR="00943428" w:rsidRPr="00F24378" w:rsidRDefault="00943428" w:rsidP="00943428">
      <w:pPr>
        <w:pStyle w:val="Ttulo2"/>
      </w:pPr>
      <w:bookmarkStart w:id="39" w:name="_Toc149546773"/>
      <w:r w:rsidRPr="00F24378">
        <w:lastRenderedPageBreak/>
        <w:t>Fechas,</w:t>
      </w:r>
      <w:r w:rsidR="00F24378">
        <w:t xml:space="preserve"> </w:t>
      </w:r>
      <w:r w:rsidRPr="00F24378">
        <w:t>como</w:t>
      </w:r>
      <w:r w:rsidR="00F24378">
        <w:t xml:space="preserve"> </w:t>
      </w:r>
      <w:r w:rsidRPr="00F24378">
        <w:t>trabajar</w:t>
      </w:r>
      <w:r w:rsidR="00F24378">
        <w:t xml:space="preserve"> </w:t>
      </w:r>
      <w:r w:rsidRPr="00F24378">
        <w:t>con</w:t>
      </w:r>
      <w:r w:rsidR="00F24378">
        <w:t xml:space="preserve"> </w:t>
      </w:r>
      <w:r w:rsidRPr="00F24378">
        <w:t>fechas</w:t>
      </w:r>
      <w:bookmarkEnd w:id="38"/>
      <w:bookmarkEnd w:id="39"/>
    </w:p>
    <w:p w14:paraId="7257FDFB" w14:textId="77777777" w:rsidR="00943428" w:rsidRPr="00F24378" w:rsidRDefault="00000000" w:rsidP="00943428">
      <w:pPr>
        <w:pStyle w:val="comandoseinstrucciones"/>
      </w:pPr>
      <w:hyperlink r:id="rId13" w:history="1">
        <w:r w:rsidR="00943428" w:rsidRPr="00F24378">
          <w:rPr>
            <w:rStyle w:val="Hipervnculo"/>
          </w:rPr>
          <w:t>http://forums.mysql.com/read.php?71,154336,154380</w:t>
        </w:r>
      </w:hyperlink>
    </w:p>
    <w:p w14:paraId="34B78138" w14:textId="77777777" w:rsidR="00943428" w:rsidRPr="00F24378" w:rsidRDefault="00000000" w:rsidP="00943428">
      <w:pPr>
        <w:pStyle w:val="comandoseinstrucciones"/>
        <w:rPr>
          <w:rStyle w:val="Hipervnculo"/>
        </w:rPr>
      </w:pPr>
      <w:hyperlink r:id="rId14" w:history="1">
        <w:r w:rsidR="00943428" w:rsidRPr="00F24378">
          <w:rPr>
            <w:rStyle w:val="Hipervnculo"/>
          </w:rPr>
          <w:t>https://dev.mysql.com/doc/refman/5.6/en/date-and-time-functions.html</w:t>
        </w:r>
      </w:hyperlink>
    </w:p>
    <w:p w14:paraId="7EE4FEB5" w14:textId="103E2DAF" w:rsidR="00943428" w:rsidRPr="00F24378" w:rsidRDefault="00943428" w:rsidP="00943428">
      <w:pPr>
        <w:pStyle w:val="comandoseinstrucciones"/>
      </w:pPr>
      <w:r w:rsidRPr="00F24378">
        <w:t>Realizar</w:t>
      </w:r>
      <w:r w:rsidR="00F24378">
        <w:t xml:space="preserve"> </w:t>
      </w:r>
      <w:r w:rsidRPr="00F24378">
        <w:t>cálculos</w:t>
      </w:r>
      <w:r w:rsidR="00F24378">
        <w:t xml:space="preserve"> </w:t>
      </w:r>
      <w:r w:rsidRPr="00F24378">
        <w:t>con</w:t>
      </w:r>
      <w:r w:rsidR="00F24378">
        <w:t xml:space="preserve"> </w:t>
      </w:r>
      <w:r w:rsidRPr="00F24378">
        <w:t>fechas:</w:t>
      </w:r>
      <w:r w:rsidR="00F24378">
        <w:t xml:space="preserve"> </w:t>
      </w:r>
      <w:hyperlink r:id="rId15" w:history="1">
        <w:r w:rsidRPr="00F24378">
          <w:rPr>
            <w:rStyle w:val="Hipervnculo"/>
          </w:rPr>
          <w:t>http://dev.mysql.com/doc/refman/5.7/en/date-calculations.htm</w:t>
        </w:r>
      </w:hyperlink>
    </w:p>
    <w:p w14:paraId="320C5CE4" w14:textId="06DD11A3" w:rsidR="00943428" w:rsidRPr="00F24378" w:rsidRDefault="00943428" w:rsidP="00943428">
      <w:r w:rsidRPr="00F24378">
        <w:t>El</w:t>
      </w:r>
      <w:r w:rsidR="00F24378">
        <w:t xml:space="preserve"> </w:t>
      </w:r>
      <w:r w:rsidRPr="00F24378">
        <w:t>único</w:t>
      </w:r>
      <w:r w:rsidR="00F24378">
        <w:t xml:space="preserve"> </w:t>
      </w:r>
      <w:r w:rsidRPr="00F24378">
        <w:t>formato</w:t>
      </w:r>
      <w:r w:rsidR="00F24378">
        <w:t xml:space="preserve"> </w:t>
      </w:r>
      <w:r w:rsidRPr="00F24378">
        <w:t>con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pueden</w:t>
      </w:r>
      <w:r w:rsidR="00F24378">
        <w:t xml:space="preserve"> </w:t>
      </w:r>
      <w:r w:rsidRPr="00F24378">
        <w:t>almacenar</w:t>
      </w:r>
      <w:r w:rsidR="00F24378">
        <w:t xml:space="preserve"> </w:t>
      </w:r>
      <w:r w:rsidRPr="00F24378">
        <w:t>las</w:t>
      </w:r>
      <w:r w:rsidR="00F24378">
        <w:t xml:space="preserve"> </w:t>
      </w:r>
      <w:r w:rsidRPr="00F24378">
        <w:t>fechas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MySQL</w:t>
      </w:r>
      <w:r w:rsidR="00F24378">
        <w:t xml:space="preserve"> </w:t>
      </w:r>
      <w:r w:rsidRPr="00F24378">
        <w:t>es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americano:</w:t>
      </w:r>
    </w:p>
    <w:p w14:paraId="1F54697A" w14:textId="21B0EB81" w:rsidR="00943428" w:rsidRPr="00F24378" w:rsidRDefault="00361BCA" w:rsidP="00943428">
      <w:pPr>
        <w:pStyle w:val="comandoseinstrucciones"/>
        <w:rPr>
          <w:rStyle w:val="Textoennegrita"/>
        </w:rPr>
      </w:pPr>
      <w:r w:rsidRPr="00F24378">
        <w:rPr>
          <w:rStyle w:val="Textoennegrita"/>
          <w:b w:val="0"/>
        </w:rPr>
        <w:t>'</w:t>
      </w:r>
      <w:r w:rsidR="00943428" w:rsidRPr="00F24378">
        <w:rPr>
          <w:rStyle w:val="Textoennegrita"/>
        </w:rPr>
        <w:t>YYYY</w:t>
      </w:r>
      <w:r w:rsidRPr="00F24378">
        <w:rPr>
          <w:rStyle w:val="Textoennegrita"/>
        </w:rPr>
        <w:t>/</w:t>
      </w:r>
      <w:r w:rsidR="00943428" w:rsidRPr="00F24378">
        <w:rPr>
          <w:rStyle w:val="Textoennegrita"/>
        </w:rPr>
        <w:t>MM</w:t>
      </w:r>
      <w:r w:rsidRPr="00F24378">
        <w:rPr>
          <w:rStyle w:val="Textoennegrita"/>
        </w:rPr>
        <w:t>/</w:t>
      </w:r>
      <w:r w:rsidR="00943428" w:rsidRPr="00F24378">
        <w:rPr>
          <w:rStyle w:val="Textoennegrita"/>
        </w:rPr>
        <w:t>DD</w:t>
      </w:r>
      <w:r w:rsidRPr="00F24378">
        <w:rPr>
          <w:rStyle w:val="Textoennegrita"/>
          <w:b w:val="0"/>
        </w:rPr>
        <w:t>'</w:t>
      </w:r>
      <w:r w:rsidR="00F24378">
        <w:rPr>
          <w:rStyle w:val="Textoennegrita"/>
        </w:rPr>
        <w:t xml:space="preserve">    </w:t>
      </w:r>
      <w:r w:rsidRPr="00F24378">
        <w:rPr>
          <w:rStyle w:val="Textoennegrita"/>
          <w:b w:val="0"/>
        </w:rPr>
        <w:t>'</w:t>
      </w:r>
      <w:r w:rsidRPr="00F24378">
        <w:rPr>
          <w:rStyle w:val="Textoennegrita"/>
        </w:rPr>
        <w:t>YYYY-MM-DD</w:t>
      </w:r>
      <w:r w:rsidRPr="00F24378">
        <w:rPr>
          <w:rStyle w:val="Textoennegrita"/>
          <w:b w:val="0"/>
        </w:rPr>
        <w:t>'</w:t>
      </w:r>
      <w:r w:rsidR="00F24378">
        <w:rPr>
          <w:rStyle w:val="Textoennegrita"/>
        </w:rPr>
        <w:t xml:space="preserve">    </w:t>
      </w:r>
      <w:r w:rsidRPr="00F24378">
        <w:rPr>
          <w:rStyle w:val="Textoennegrita"/>
          <w:b w:val="0"/>
        </w:rPr>
        <w:t>'</w:t>
      </w:r>
      <w:r w:rsidRPr="00F24378">
        <w:rPr>
          <w:rStyle w:val="Textoennegrita"/>
        </w:rPr>
        <w:t>YYYY.MM.DD</w:t>
      </w:r>
      <w:r w:rsidRPr="00F24378">
        <w:rPr>
          <w:rStyle w:val="Textoennegrita"/>
          <w:b w:val="0"/>
        </w:rPr>
        <w:t>'</w:t>
      </w:r>
      <w:r w:rsidR="00F24378">
        <w:rPr>
          <w:rStyle w:val="Textoennegrita"/>
        </w:rPr>
        <w:t xml:space="preserve">    </w:t>
      </w:r>
      <w:r w:rsidRPr="00F24378">
        <w:rPr>
          <w:rStyle w:val="Textoennegrita"/>
          <w:b w:val="0"/>
        </w:rPr>
        <w:t>'</w:t>
      </w:r>
      <w:r w:rsidRPr="00F24378">
        <w:rPr>
          <w:rStyle w:val="Textoennegrita"/>
        </w:rPr>
        <w:t>YYYY@MM@DD</w:t>
      </w:r>
      <w:r w:rsidRPr="00F24378">
        <w:rPr>
          <w:rStyle w:val="Textoennegrita"/>
          <w:b w:val="0"/>
        </w:rPr>
        <w:t>'</w:t>
      </w:r>
      <w:r w:rsidR="00F24378">
        <w:rPr>
          <w:rStyle w:val="Textoennegrita"/>
        </w:rPr>
        <w:t xml:space="preserve">    </w:t>
      </w:r>
    </w:p>
    <w:p w14:paraId="045F2E36" w14:textId="77777777" w:rsidR="00943428" w:rsidRPr="00F24378" w:rsidRDefault="00943428" w:rsidP="00943428">
      <w:pPr>
        <w:pStyle w:val="comandoseinstrucciones"/>
        <w:rPr>
          <w:rStyle w:val="Textoennegrita"/>
        </w:rPr>
      </w:pPr>
      <w:r w:rsidRPr="00F24378">
        <w:rPr>
          <w:rStyle w:val="Textoennegrita"/>
        </w:rPr>
        <w:t>(añ</w:t>
      </w:r>
      <w:r w:rsidR="00361BCA" w:rsidRPr="00F24378">
        <w:rPr>
          <w:rStyle w:val="Textoennegrita"/>
        </w:rPr>
        <w:t>o/</w:t>
      </w:r>
      <w:r w:rsidRPr="00F24378">
        <w:rPr>
          <w:rStyle w:val="Textoennegrita"/>
        </w:rPr>
        <w:t>mes</w:t>
      </w:r>
      <w:r w:rsidR="00361BCA" w:rsidRPr="00F24378">
        <w:rPr>
          <w:rStyle w:val="Textoennegrita"/>
        </w:rPr>
        <w:t>/</w:t>
      </w:r>
      <w:r w:rsidRPr="00F24378">
        <w:rPr>
          <w:rStyle w:val="Textoennegrita"/>
        </w:rPr>
        <w:t>día)</w:t>
      </w:r>
    </w:p>
    <w:p w14:paraId="527C8CA2" w14:textId="20EC60A1" w:rsidR="00120033" w:rsidRPr="00F24378" w:rsidRDefault="00120033" w:rsidP="00120033">
      <w:pPr>
        <w:pStyle w:val="comandoseinstrucciones"/>
      </w:pPr>
      <w:r w:rsidRPr="00F24378">
        <w:rPr>
          <w:b/>
        </w:rPr>
        <w:t>'2013/05/21'</w:t>
      </w:r>
      <w:r w:rsidR="00F24378">
        <w:rPr>
          <w:b/>
        </w:rPr>
        <w:t xml:space="preserve">    </w:t>
      </w:r>
      <w:r w:rsidRPr="00F24378">
        <w:rPr>
          <w:b/>
        </w:rPr>
        <w:t>'2013-05-21'</w:t>
      </w:r>
      <w:r w:rsidR="00F24378">
        <w:rPr>
          <w:b/>
        </w:rPr>
        <w:t xml:space="preserve">    </w:t>
      </w:r>
      <w:r w:rsidRPr="00F24378">
        <w:rPr>
          <w:b/>
        </w:rPr>
        <w:t>'2013.05.21'</w:t>
      </w:r>
    </w:p>
    <w:p w14:paraId="0F2BF37A" w14:textId="583CBB8B" w:rsidR="00943428" w:rsidRPr="00F24378" w:rsidRDefault="00943428" w:rsidP="00943428">
      <w:r w:rsidRPr="00F24378">
        <w:t>Para</w:t>
      </w:r>
      <w:r w:rsidR="00F24378">
        <w:t xml:space="preserve"> </w:t>
      </w:r>
      <w:r w:rsidRPr="00F24378">
        <w:t>insertar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fecha</w:t>
      </w:r>
      <w:r w:rsidR="00F24378">
        <w:t xml:space="preserve"> </w:t>
      </w:r>
      <w:r w:rsidRPr="00F24378">
        <w:t>es</w:t>
      </w:r>
      <w:r w:rsidR="00F24378">
        <w:t xml:space="preserve"> </w:t>
      </w:r>
      <w:r w:rsidRPr="00F24378">
        <w:t>obligatorio</w:t>
      </w:r>
      <w:r w:rsidR="00F24378">
        <w:t xml:space="preserve"> </w:t>
      </w:r>
      <w:r w:rsidRPr="00F24378">
        <w:t>proporcionarla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formato</w:t>
      </w:r>
      <w:r w:rsidR="00F24378">
        <w:t xml:space="preserve"> </w:t>
      </w:r>
      <w:r w:rsidRPr="00F24378">
        <w:t>YYYY-MM-DD,</w:t>
      </w:r>
      <w:r w:rsidR="00F24378">
        <w:t xml:space="preserve"> </w:t>
      </w:r>
      <w:r w:rsidRPr="00F24378">
        <w:t>como</w:t>
      </w:r>
      <w:r w:rsidR="00F24378">
        <w:t xml:space="preserve"> </w:t>
      </w:r>
      <w:r w:rsidRPr="00F24378">
        <w:t>separador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pueden</w:t>
      </w:r>
      <w:r w:rsidR="00F24378">
        <w:t xml:space="preserve"> </w:t>
      </w:r>
      <w:r w:rsidRPr="00F24378">
        <w:t>usar</w:t>
      </w:r>
      <w:r w:rsidR="00F24378">
        <w:t xml:space="preserve"> </w:t>
      </w:r>
      <w:r w:rsidRPr="00F24378">
        <w:t>4</w:t>
      </w:r>
      <w:r w:rsidR="00F24378">
        <w:t xml:space="preserve"> </w:t>
      </w:r>
      <w:r w:rsidRPr="00F24378">
        <w:t>símbolos:</w:t>
      </w:r>
      <w:r w:rsidR="00F24378">
        <w:t xml:space="preserve"> </w:t>
      </w:r>
      <w:r w:rsidRPr="00F24378">
        <w:t>(</w:t>
      </w:r>
      <w:r w:rsidRPr="00F24378">
        <w:rPr>
          <w:rStyle w:val="Textoennegrita"/>
        </w:rPr>
        <w:t>-./@</w:t>
      </w:r>
      <w:r w:rsidRPr="00F24378">
        <w:t>).</w:t>
      </w:r>
      <w:r w:rsidR="00F24378">
        <w:t xml:space="preserve"> </w:t>
      </w:r>
      <w:r w:rsidRPr="00F24378">
        <w:t>Ejemplo:</w:t>
      </w:r>
    </w:p>
    <w:p w14:paraId="242853E2" w14:textId="2501EAD9" w:rsidR="00943428" w:rsidRPr="00F24378" w:rsidRDefault="00943428" w:rsidP="00943428">
      <w:pPr>
        <w:pStyle w:val="comandoseinstrucciones"/>
        <w:rPr>
          <w:b/>
        </w:rPr>
      </w:pPr>
      <w:r w:rsidRPr="00F24378">
        <w:rPr>
          <w:b/>
        </w:rPr>
        <w:t>INSERT</w:t>
      </w:r>
      <w:r w:rsidR="00F24378">
        <w:rPr>
          <w:b/>
        </w:rPr>
        <w:t xml:space="preserve"> </w:t>
      </w:r>
      <w:r w:rsidRPr="00F24378">
        <w:rPr>
          <w:b/>
        </w:rPr>
        <w:t>INTO</w:t>
      </w:r>
      <w:r w:rsidR="00F24378">
        <w:rPr>
          <w:b/>
        </w:rPr>
        <w:t xml:space="preserve"> </w:t>
      </w:r>
      <w:r w:rsidRPr="00F24378">
        <w:rPr>
          <w:b/>
        </w:rPr>
        <w:t>mytabla</w:t>
      </w:r>
      <w:r w:rsidR="00F24378">
        <w:rPr>
          <w:b/>
        </w:rPr>
        <w:t xml:space="preserve"> </w:t>
      </w:r>
      <w:r w:rsidRPr="00F24378">
        <w:rPr>
          <w:b/>
        </w:rPr>
        <w:t>(fecha)</w:t>
      </w:r>
      <w:r w:rsidR="00F24378">
        <w:rPr>
          <w:b/>
        </w:rPr>
        <w:t xml:space="preserve"> </w:t>
      </w:r>
      <w:r w:rsidRPr="00F24378">
        <w:rPr>
          <w:b/>
        </w:rPr>
        <w:t>VALUES</w:t>
      </w:r>
      <w:r w:rsidR="00F24378">
        <w:rPr>
          <w:b/>
        </w:rPr>
        <w:t xml:space="preserve"> </w:t>
      </w:r>
      <w:r w:rsidRPr="00F24378">
        <w:rPr>
          <w:b/>
        </w:rPr>
        <w:t>('2013-05-21'),</w:t>
      </w:r>
      <w:r w:rsidR="00F24378">
        <w:rPr>
          <w:b/>
        </w:rPr>
        <w:t xml:space="preserve"> </w:t>
      </w:r>
      <w:r w:rsidRPr="00F24378">
        <w:rPr>
          <w:b/>
        </w:rPr>
        <w:t>('2013.05.22'),</w:t>
      </w:r>
      <w:r w:rsidR="00F24378">
        <w:rPr>
          <w:b/>
        </w:rPr>
        <w:t xml:space="preserve"> </w:t>
      </w:r>
      <w:r w:rsidRPr="00F24378">
        <w:rPr>
          <w:b/>
        </w:rPr>
        <w:t>('2013/05/23'),</w:t>
      </w:r>
      <w:r w:rsidR="00F24378">
        <w:rPr>
          <w:b/>
        </w:rPr>
        <w:t xml:space="preserve"> </w:t>
      </w:r>
      <w:r w:rsidRPr="00F24378">
        <w:rPr>
          <w:b/>
        </w:rPr>
        <w:t>(''2013@05@24'));</w:t>
      </w:r>
    </w:p>
    <w:p w14:paraId="3A26C04C" w14:textId="30A33DAB" w:rsidR="00943428" w:rsidRPr="00F24378" w:rsidRDefault="00943428" w:rsidP="003F25E6">
      <w:pPr>
        <w:pStyle w:val="Ttulo3"/>
      </w:pPr>
      <w:bookmarkStart w:id="40" w:name="_Toc149546774"/>
      <w:r w:rsidRPr="00F24378">
        <w:t>Ejemplos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consultas</w:t>
      </w:r>
      <w:r w:rsidR="00F24378">
        <w:t xml:space="preserve"> </w:t>
      </w:r>
      <w:r w:rsidRPr="00F24378">
        <w:t>por</w:t>
      </w:r>
      <w:r w:rsidR="00F24378">
        <w:t xml:space="preserve"> </w:t>
      </w:r>
      <w:r w:rsidRPr="00F24378">
        <w:t>fechas:</w:t>
      </w:r>
      <w:bookmarkEnd w:id="40"/>
    </w:p>
    <w:p w14:paraId="7BABEA1D" w14:textId="0160894A" w:rsidR="00943428" w:rsidRPr="00F24378" w:rsidRDefault="00943428" w:rsidP="00943428">
      <w:r w:rsidRPr="00F24378">
        <w:t>Buscar</w:t>
      </w:r>
      <w:r w:rsidR="00F24378">
        <w:t xml:space="preserve"> </w:t>
      </w:r>
      <w:r w:rsidRPr="00F24378">
        <w:t>fechas</w:t>
      </w:r>
      <w:r w:rsidR="00F24378">
        <w:t xml:space="preserve"> </w:t>
      </w:r>
      <w:r w:rsidRPr="00F24378">
        <w:t>aprovechando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son</w:t>
      </w:r>
      <w:r w:rsidR="00F24378">
        <w:t xml:space="preserve"> </w:t>
      </w:r>
      <w:r w:rsidRPr="00F24378">
        <w:t>similares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cadenas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texto</w:t>
      </w:r>
    </w:p>
    <w:p w14:paraId="0D4157D2" w14:textId="38A50995" w:rsidR="00943428" w:rsidRPr="00F24378" w:rsidRDefault="00943428" w:rsidP="00943428">
      <w:pPr>
        <w:pStyle w:val="comandoseinstrucciones"/>
        <w:rPr>
          <w:b/>
        </w:rPr>
      </w:pPr>
      <w:r w:rsidRPr="00F24378">
        <w:rPr>
          <w:b/>
        </w:rPr>
        <w:t>#buscar</w:t>
      </w:r>
      <w:r w:rsidR="00F24378">
        <w:rPr>
          <w:b/>
        </w:rPr>
        <w:t xml:space="preserve"> </w:t>
      </w:r>
      <w:r w:rsidRPr="00F24378">
        <w:rPr>
          <w:b/>
        </w:rPr>
        <w:t>una</w:t>
      </w:r>
      <w:r w:rsidR="00F24378">
        <w:rPr>
          <w:b/>
        </w:rPr>
        <w:t xml:space="preserve"> </w:t>
      </w:r>
      <w:r w:rsidRPr="00F24378">
        <w:rPr>
          <w:b/>
        </w:rPr>
        <w:t>fecha</w:t>
      </w:r>
      <w:r w:rsidR="00F24378">
        <w:rPr>
          <w:b/>
        </w:rPr>
        <w:t xml:space="preserve"> </w:t>
      </w:r>
      <w:r w:rsidRPr="00F24378">
        <w:rPr>
          <w:b/>
        </w:rPr>
        <w:t>concreta:</w:t>
      </w:r>
    </w:p>
    <w:p w14:paraId="1ED2BB61" w14:textId="3D168C4A" w:rsidR="00943428" w:rsidRPr="00F24378" w:rsidRDefault="00943428" w:rsidP="00943428">
      <w:pPr>
        <w:pStyle w:val="comandoseinstrucciones"/>
        <w:rPr>
          <w:b/>
        </w:rPr>
      </w:pPr>
      <w:r w:rsidRPr="00F24378">
        <w:rPr>
          <w:b/>
        </w:rPr>
        <w:t>SELECT</w:t>
      </w:r>
      <w:r w:rsidR="00F24378">
        <w:rPr>
          <w:b/>
        </w:rPr>
        <w:t xml:space="preserve"> </w:t>
      </w:r>
      <w:r w:rsidRPr="00F24378">
        <w:rPr>
          <w:b/>
        </w:rPr>
        <w:t>*</w:t>
      </w:r>
      <w:r w:rsidR="00F24378">
        <w:rPr>
          <w:b/>
        </w:rPr>
        <w:t xml:space="preserve"> </w:t>
      </w:r>
      <w:r w:rsidRPr="00F24378">
        <w:rPr>
          <w:b/>
        </w:rPr>
        <w:t>FROM</w:t>
      </w:r>
      <w:r w:rsidR="00F24378">
        <w:rPr>
          <w:b/>
        </w:rPr>
        <w:t xml:space="preserve"> </w:t>
      </w:r>
      <w:r w:rsidRPr="00F24378">
        <w:rPr>
          <w:b/>
        </w:rPr>
        <w:t>pedidos</w:t>
      </w:r>
      <w:r w:rsidR="00F24378">
        <w:rPr>
          <w:b/>
        </w:rPr>
        <w:t xml:space="preserve"> </w:t>
      </w:r>
      <w:r w:rsidRPr="00F24378">
        <w:rPr>
          <w:b/>
        </w:rPr>
        <w:t>WHERE</w:t>
      </w:r>
      <w:r w:rsidR="00F24378">
        <w:rPr>
          <w:b/>
        </w:rPr>
        <w:t xml:space="preserve"> </w:t>
      </w:r>
      <w:r w:rsidRPr="00F24378">
        <w:rPr>
          <w:b/>
          <w:highlight w:val="yellow"/>
        </w:rPr>
        <w:t>fecha_pedido</w:t>
      </w:r>
      <w:r w:rsidR="00F24378">
        <w:rPr>
          <w:b/>
          <w:highlight w:val="yellow"/>
        </w:rPr>
        <w:t xml:space="preserve"> </w:t>
      </w:r>
      <w:r w:rsidRPr="00F24378">
        <w:rPr>
          <w:b/>
          <w:highlight w:val="yellow"/>
        </w:rPr>
        <w:t>=</w:t>
      </w:r>
      <w:r w:rsidR="00F24378">
        <w:rPr>
          <w:b/>
          <w:highlight w:val="yellow"/>
        </w:rPr>
        <w:t xml:space="preserve"> </w:t>
      </w:r>
      <w:r w:rsidRPr="00F24378">
        <w:rPr>
          <w:b/>
          <w:highlight w:val="yellow"/>
        </w:rPr>
        <w:t>'1999-10-6'</w:t>
      </w:r>
      <w:r w:rsidRPr="00F24378">
        <w:rPr>
          <w:b/>
        </w:rPr>
        <w:t>;</w:t>
      </w:r>
    </w:p>
    <w:p w14:paraId="156B3289" w14:textId="77777777" w:rsidR="00943428" w:rsidRPr="00F24378" w:rsidRDefault="00943428" w:rsidP="00943428">
      <w:pPr>
        <w:pStyle w:val="comandoseinstrucciones"/>
        <w:rPr>
          <w:b/>
        </w:rPr>
      </w:pPr>
    </w:p>
    <w:p w14:paraId="4C7E7162" w14:textId="7BC23F30" w:rsidR="00943428" w:rsidRPr="00F24378" w:rsidRDefault="00943428" w:rsidP="00943428">
      <w:pPr>
        <w:pStyle w:val="comandoseinstrucciones"/>
        <w:rPr>
          <w:b/>
        </w:rPr>
      </w:pPr>
      <w:r w:rsidRPr="00F24378">
        <w:rPr>
          <w:b/>
        </w:rPr>
        <w:t>#buscar</w:t>
      </w:r>
      <w:r w:rsidR="00F24378">
        <w:rPr>
          <w:b/>
        </w:rPr>
        <w:t xml:space="preserve"> </w:t>
      </w:r>
      <w:r w:rsidRPr="00F24378">
        <w:rPr>
          <w:b/>
        </w:rPr>
        <w:t>todos</w:t>
      </w:r>
      <w:r w:rsidR="00F24378">
        <w:rPr>
          <w:b/>
        </w:rPr>
        <w:t xml:space="preserve"> </w:t>
      </w:r>
      <w:r w:rsidRPr="00F24378">
        <w:rPr>
          <w:b/>
        </w:rPr>
        <w:t>los</w:t>
      </w:r>
      <w:r w:rsidR="00F24378">
        <w:rPr>
          <w:b/>
        </w:rPr>
        <w:t xml:space="preserve"> </w:t>
      </w:r>
      <w:r w:rsidRPr="00F24378">
        <w:rPr>
          <w:b/>
        </w:rPr>
        <w:t>días</w:t>
      </w:r>
      <w:r w:rsidR="00F24378">
        <w:rPr>
          <w:b/>
        </w:rPr>
        <w:t xml:space="preserve"> </w:t>
      </w:r>
      <w:r w:rsidRPr="00F24378">
        <w:rPr>
          <w:b/>
        </w:rPr>
        <w:t>del</w:t>
      </w:r>
      <w:r w:rsidR="00F24378">
        <w:rPr>
          <w:b/>
        </w:rPr>
        <w:t xml:space="preserve"> </w:t>
      </w:r>
      <w:r w:rsidRPr="00F24378">
        <w:rPr>
          <w:b/>
        </w:rPr>
        <w:t>mes</w:t>
      </w:r>
      <w:r w:rsidR="00F24378">
        <w:rPr>
          <w:b/>
        </w:rPr>
        <w:t xml:space="preserve"> </w:t>
      </w:r>
      <w:r w:rsidRPr="00F24378">
        <w:rPr>
          <w:b/>
        </w:rPr>
        <w:t>de</w:t>
      </w:r>
      <w:r w:rsidR="00F24378">
        <w:rPr>
          <w:b/>
        </w:rPr>
        <w:t xml:space="preserve"> </w:t>
      </w:r>
      <w:r w:rsidRPr="00F24378">
        <w:rPr>
          <w:b/>
        </w:rPr>
        <w:t>octubre</w:t>
      </w:r>
      <w:r w:rsidR="00F24378">
        <w:rPr>
          <w:b/>
        </w:rPr>
        <w:t xml:space="preserve"> </w:t>
      </w:r>
      <w:r w:rsidRPr="00F24378">
        <w:rPr>
          <w:b/>
        </w:rPr>
        <w:t>del</w:t>
      </w:r>
      <w:r w:rsidR="00F24378">
        <w:rPr>
          <w:b/>
        </w:rPr>
        <w:t xml:space="preserve"> </w:t>
      </w:r>
      <w:r w:rsidRPr="00F24378">
        <w:rPr>
          <w:b/>
        </w:rPr>
        <w:t>año</w:t>
      </w:r>
      <w:r w:rsidR="00F24378">
        <w:rPr>
          <w:b/>
        </w:rPr>
        <w:t xml:space="preserve"> </w:t>
      </w:r>
      <w:r w:rsidRPr="00F24378">
        <w:rPr>
          <w:b/>
        </w:rPr>
        <w:t>1999:</w:t>
      </w:r>
    </w:p>
    <w:p w14:paraId="29D09E9C" w14:textId="285F2B46" w:rsidR="00943428" w:rsidRPr="00F24378" w:rsidRDefault="00943428" w:rsidP="00943428">
      <w:pPr>
        <w:pStyle w:val="comandoseinstrucciones"/>
        <w:rPr>
          <w:b/>
        </w:rPr>
      </w:pPr>
      <w:r w:rsidRPr="00F24378">
        <w:rPr>
          <w:b/>
        </w:rPr>
        <w:t>SELECT</w:t>
      </w:r>
      <w:r w:rsidR="00F24378">
        <w:rPr>
          <w:b/>
        </w:rPr>
        <w:t xml:space="preserve"> </w:t>
      </w:r>
      <w:r w:rsidRPr="00F24378">
        <w:rPr>
          <w:b/>
        </w:rPr>
        <w:t>*</w:t>
      </w:r>
      <w:r w:rsidR="00F24378">
        <w:rPr>
          <w:b/>
        </w:rPr>
        <w:t xml:space="preserve"> </w:t>
      </w:r>
      <w:r w:rsidRPr="00F24378">
        <w:rPr>
          <w:b/>
        </w:rPr>
        <w:t>FROM</w:t>
      </w:r>
      <w:r w:rsidR="00F24378">
        <w:rPr>
          <w:b/>
        </w:rPr>
        <w:t xml:space="preserve"> </w:t>
      </w:r>
      <w:r w:rsidRPr="00F24378">
        <w:rPr>
          <w:b/>
        </w:rPr>
        <w:t>pedidos</w:t>
      </w:r>
      <w:r w:rsidR="00F24378">
        <w:rPr>
          <w:b/>
        </w:rPr>
        <w:t xml:space="preserve"> </w:t>
      </w:r>
      <w:r w:rsidRPr="00F24378">
        <w:rPr>
          <w:b/>
        </w:rPr>
        <w:t>WHERE</w:t>
      </w:r>
      <w:r w:rsidR="00F24378">
        <w:rPr>
          <w:b/>
        </w:rPr>
        <w:t xml:space="preserve"> </w:t>
      </w:r>
      <w:r w:rsidRPr="00F24378">
        <w:rPr>
          <w:b/>
          <w:highlight w:val="green"/>
        </w:rPr>
        <w:t>fecha_pedido</w:t>
      </w:r>
      <w:r w:rsidR="00F24378">
        <w:rPr>
          <w:b/>
          <w:highlight w:val="green"/>
        </w:rPr>
        <w:t xml:space="preserve"> </w:t>
      </w:r>
      <w:r w:rsidRPr="00F24378">
        <w:rPr>
          <w:b/>
          <w:highlight w:val="green"/>
        </w:rPr>
        <w:t>LIKE</w:t>
      </w:r>
      <w:r w:rsidR="00F24378">
        <w:rPr>
          <w:b/>
          <w:highlight w:val="green"/>
        </w:rPr>
        <w:t xml:space="preserve"> </w:t>
      </w:r>
      <w:r w:rsidRPr="00F24378">
        <w:rPr>
          <w:b/>
          <w:highlight w:val="green"/>
        </w:rPr>
        <w:t>'1999-10-%'</w:t>
      </w:r>
      <w:r w:rsidRPr="00F24378">
        <w:rPr>
          <w:b/>
        </w:rPr>
        <w:t>;</w:t>
      </w:r>
    </w:p>
    <w:p w14:paraId="436190A0" w14:textId="77777777" w:rsidR="00943428" w:rsidRPr="00F24378" w:rsidRDefault="00943428" w:rsidP="00943428">
      <w:pPr>
        <w:pStyle w:val="comandoseinstrucciones"/>
        <w:rPr>
          <w:b/>
        </w:rPr>
      </w:pPr>
    </w:p>
    <w:p w14:paraId="10F62EAF" w14:textId="21EB3767" w:rsidR="00943428" w:rsidRPr="00F24378" w:rsidRDefault="00943428" w:rsidP="00943428">
      <w:pPr>
        <w:pStyle w:val="comandoseinstrucciones"/>
        <w:rPr>
          <w:b/>
        </w:rPr>
      </w:pPr>
      <w:r w:rsidRPr="00F24378">
        <w:rPr>
          <w:b/>
        </w:rPr>
        <w:t>SELECT</w:t>
      </w:r>
      <w:r w:rsidR="00F24378">
        <w:rPr>
          <w:b/>
        </w:rPr>
        <w:t xml:space="preserve"> </w:t>
      </w:r>
      <w:r w:rsidRPr="00F24378">
        <w:rPr>
          <w:b/>
        </w:rPr>
        <w:t>*</w:t>
      </w:r>
      <w:r w:rsidR="00F24378">
        <w:rPr>
          <w:b/>
        </w:rPr>
        <w:t xml:space="preserve"> </w:t>
      </w:r>
      <w:r w:rsidRPr="00F24378">
        <w:rPr>
          <w:b/>
        </w:rPr>
        <w:t>FROM</w:t>
      </w:r>
      <w:r w:rsidR="00F24378">
        <w:rPr>
          <w:b/>
        </w:rPr>
        <w:t xml:space="preserve"> </w:t>
      </w:r>
      <w:r w:rsidRPr="00F24378">
        <w:rPr>
          <w:b/>
        </w:rPr>
        <w:t>pedidos</w:t>
      </w:r>
      <w:r w:rsidR="00F24378">
        <w:rPr>
          <w:b/>
        </w:rPr>
        <w:t xml:space="preserve"> </w:t>
      </w:r>
      <w:r w:rsidRPr="00F24378">
        <w:rPr>
          <w:b/>
        </w:rPr>
        <w:t>WHERE</w:t>
      </w:r>
      <w:r w:rsidR="00F24378">
        <w:rPr>
          <w:b/>
        </w:rPr>
        <w:t xml:space="preserve"> </w:t>
      </w:r>
      <w:r w:rsidRPr="00F24378">
        <w:rPr>
          <w:b/>
          <w:highlight w:val="green"/>
        </w:rPr>
        <w:t>fecha_pedido</w:t>
      </w:r>
      <w:r w:rsidR="00F24378">
        <w:rPr>
          <w:b/>
          <w:highlight w:val="green"/>
        </w:rPr>
        <w:t xml:space="preserve"> </w:t>
      </w:r>
      <w:r w:rsidRPr="00F24378">
        <w:rPr>
          <w:b/>
          <w:highlight w:val="green"/>
        </w:rPr>
        <w:t>LIKE</w:t>
      </w:r>
      <w:r w:rsidR="00F24378">
        <w:rPr>
          <w:b/>
          <w:highlight w:val="green"/>
        </w:rPr>
        <w:t xml:space="preserve"> </w:t>
      </w:r>
      <w:r w:rsidRPr="00F24378">
        <w:rPr>
          <w:b/>
          <w:highlight w:val="green"/>
        </w:rPr>
        <w:t>'1999-1-%'</w:t>
      </w:r>
      <w:r w:rsidRPr="00F24378">
        <w:rPr>
          <w:b/>
        </w:rPr>
        <w:t>;</w:t>
      </w:r>
    </w:p>
    <w:p w14:paraId="4F6999E8" w14:textId="1F72ECA5" w:rsidR="00943428" w:rsidRPr="00F24378" w:rsidRDefault="00943428" w:rsidP="00943428">
      <w:pPr>
        <w:pStyle w:val="comandoseinstrucciones"/>
        <w:rPr>
          <w:b/>
        </w:rPr>
      </w:pPr>
      <w:r w:rsidRPr="00F24378">
        <w:rPr>
          <w:b/>
        </w:rPr>
        <w:t>/*</w:t>
      </w:r>
      <w:r w:rsidR="00F24378">
        <w:rPr>
          <w:b/>
        </w:rPr>
        <w:t xml:space="preserve"> </w:t>
      </w:r>
      <w:r w:rsidRPr="00F24378">
        <w:rPr>
          <w:b/>
        </w:rPr>
        <w:t>Selecciona</w:t>
      </w:r>
      <w:r w:rsidR="00F24378">
        <w:rPr>
          <w:b/>
        </w:rPr>
        <w:t xml:space="preserve"> </w:t>
      </w:r>
      <w:r w:rsidRPr="00F24378">
        <w:rPr>
          <w:b/>
        </w:rPr>
        <w:t>el</w:t>
      </w:r>
      <w:r w:rsidR="00F24378">
        <w:rPr>
          <w:b/>
        </w:rPr>
        <w:t xml:space="preserve"> </w:t>
      </w:r>
      <w:r w:rsidRPr="00F24378">
        <w:rPr>
          <w:b/>
        </w:rPr>
        <w:t>mes:</w:t>
      </w:r>
      <w:r w:rsidR="00F24378">
        <w:rPr>
          <w:b/>
        </w:rPr>
        <w:t xml:space="preserve"> </w:t>
      </w:r>
      <w:r w:rsidRPr="00F24378">
        <w:rPr>
          <w:b/>
        </w:rPr>
        <w:t>1</w:t>
      </w:r>
      <w:r w:rsidR="00F24378">
        <w:rPr>
          <w:b/>
        </w:rPr>
        <w:t xml:space="preserve"> </w:t>
      </w:r>
      <w:r w:rsidRPr="00F24378">
        <w:rPr>
          <w:b/>
        </w:rPr>
        <w:t>*/</w:t>
      </w:r>
    </w:p>
    <w:p w14:paraId="21424B2D" w14:textId="77777777" w:rsidR="00943428" w:rsidRPr="00F24378" w:rsidRDefault="00943428" w:rsidP="00943428">
      <w:pPr>
        <w:pStyle w:val="comandoseinstrucciones"/>
        <w:rPr>
          <w:b/>
        </w:rPr>
      </w:pPr>
    </w:p>
    <w:p w14:paraId="074AB46C" w14:textId="35E38C4E" w:rsidR="00943428" w:rsidRPr="00F24378" w:rsidRDefault="00943428" w:rsidP="00943428">
      <w:pPr>
        <w:pStyle w:val="comandoseinstrucciones"/>
        <w:rPr>
          <w:b/>
        </w:rPr>
      </w:pPr>
      <w:r w:rsidRPr="00F24378">
        <w:rPr>
          <w:b/>
        </w:rPr>
        <w:t>SELECT</w:t>
      </w:r>
      <w:r w:rsidR="00F24378">
        <w:rPr>
          <w:b/>
        </w:rPr>
        <w:t xml:space="preserve"> </w:t>
      </w:r>
      <w:r w:rsidRPr="00F24378">
        <w:rPr>
          <w:b/>
        </w:rPr>
        <w:t>*</w:t>
      </w:r>
      <w:r w:rsidR="00F24378">
        <w:rPr>
          <w:b/>
        </w:rPr>
        <w:t xml:space="preserve"> </w:t>
      </w:r>
      <w:r w:rsidRPr="00F24378">
        <w:rPr>
          <w:b/>
        </w:rPr>
        <w:t>FROM</w:t>
      </w:r>
      <w:r w:rsidR="00F24378">
        <w:rPr>
          <w:b/>
        </w:rPr>
        <w:t xml:space="preserve"> </w:t>
      </w:r>
      <w:r w:rsidRPr="00F24378">
        <w:rPr>
          <w:b/>
        </w:rPr>
        <w:t>pedidos</w:t>
      </w:r>
      <w:r w:rsidR="00F24378">
        <w:rPr>
          <w:b/>
        </w:rPr>
        <w:t xml:space="preserve"> </w:t>
      </w:r>
      <w:r w:rsidRPr="00F24378">
        <w:rPr>
          <w:b/>
        </w:rPr>
        <w:t>WHERE</w:t>
      </w:r>
      <w:r w:rsidR="00F24378">
        <w:rPr>
          <w:b/>
        </w:rPr>
        <w:t xml:space="preserve"> </w:t>
      </w:r>
      <w:r w:rsidRPr="00F24378">
        <w:rPr>
          <w:b/>
          <w:highlight w:val="cyan"/>
        </w:rPr>
        <w:t>fecha_pedido</w:t>
      </w:r>
      <w:r w:rsidR="00F24378">
        <w:rPr>
          <w:b/>
          <w:highlight w:val="cyan"/>
        </w:rPr>
        <w:t xml:space="preserve"> </w:t>
      </w:r>
      <w:r w:rsidRPr="00F24378">
        <w:rPr>
          <w:b/>
          <w:highlight w:val="cyan"/>
        </w:rPr>
        <w:t>LIKE</w:t>
      </w:r>
      <w:r w:rsidR="00F24378">
        <w:rPr>
          <w:b/>
          <w:highlight w:val="cyan"/>
        </w:rPr>
        <w:t xml:space="preserve"> </w:t>
      </w:r>
      <w:r w:rsidRPr="00F24378">
        <w:rPr>
          <w:b/>
          <w:highlight w:val="cyan"/>
        </w:rPr>
        <w:t>'1999-</w:t>
      </w:r>
      <w:r w:rsidRPr="00F24378">
        <w:rPr>
          <w:b/>
          <w:color w:val="FF0000"/>
          <w:highlight w:val="cyan"/>
        </w:rPr>
        <w:t>1%</w:t>
      </w:r>
      <w:r w:rsidRPr="00F24378">
        <w:rPr>
          <w:b/>
          <w:highlight w:val="cyan"/>
        </w:rPr>
        <w:t>'</w:t>
      </w:r>
      <w:r w:rsidRPr="00F24378">
        <w:rPr>
          <w:b/>
        </w:rPr>
        <w:t>;</w:t>
      </w:r>
      <w:r w:rsidR="00F24378">
        <w:rPr>
          <w:b/>
        </w:rPr>
        <w:t xml:space="preserve"> </w:t>
      </w:r>
    </w:p>
    <w:p w14:paraId="57F85A1E" w14:textId="4582C242" w:rsidR="00943428" w:rsidRPr="00F24378" w:rsidRDefault="00943428" w:rsidP="00943428">
      <w:pPr>
        <w:pStyle w:val="comandoseinstrucciones"/>
        <w:rPr>
          <w:b/>
        </w:rPr>
      </w:pPr>
      <w:r w:rsidRPr="00F24378">
        <w:rPr>
          <w:b/>
        </w:rPr>
        <w:t>/*</w:t>
      </w:r>
      <w:r w:rsidR="00F24378">
        <w:rPr>
          <w:b/>
        </w:rPr>
        <w:t xml:space="preserve"> </w:t>
      </w:r>
      <w:r w:rsidR="00326CEE" w:rsidRPr="00F24378">
        <w:rPr>
          <w:b/>
          <w:color w:val="FF0000"/>
        </w:rPr>
        <w:t>CUIDADO</w:t>
      </w:r>
      <w:r w:rsidRPr="00F24378">
        <w:rPr>
          <w:b/>
          <w:highlight w:val="cyan"/>
        </w:rPr>
        <w:t>,</w:t>
      </w:r>
      <w:r w:rsidR="00F24378">
        <w:rPr>
          <w:b/>
          <w:highlight w:val="cyan"/>
        </w:rPr>
        <w:t xml:space="preserve"> </w:t>
      </w:r>
      <w:r w:rsidRPr="00F24378">
        <w:rPr>
          <w:b/>
          <w:highlight w:val="cyan"/>
        </w:rPr>
        <w:t>selecciona</w:t>
      </w:r>
      <w:r w:rsidR="00F24378">
        <w:rPr>
          <w:b/>
          <w:highlight w:val="cyan"/>
        </w:rPr>
        <w:t xml:space="preserve"> </w:t>
      </w:r>
      <w:r w:rsidRPr="00F24378">
        <w:rPr>
          <w:b/>
          <w:highlight w:val="cyan"/>
        </w:rPr>
        <w:t>los</w:t>
      </w:r>
      <w:r w:rsidR="00F24378">
        <w:rPr>
          <w:b/>
          <w:highlight w:val="cyan"/>
        </w:rPr>
        <w:t xml:space="preserve"> </w:t>
      </w:r>
      <w:r w:rsidRPr="00F24378">
        <w:rPr>
          <w:b/>
          <w:highlight w:val="cyan"/>
        </w:rPr>
        <w:t>meses:</w:t>
      </w:r>
      <w:r w:rsidR="00F24378">
        <w:rPr>
          <w:b/>
          <w:highlight w:val="cyan"/>
        </w:rPr>
        <w:t xml:space="preserve"> </w:t>
      </w:r>
      <w:r w:rsidRPr="00F24378">
        <w:rPr>
          <w:b/>
          <w:color w:val="FF0000"/>
          <w:highlight w:val="cyan"/>
        </w:rPr>
        <w:t>1,</w:t>
      </w:r>
      <w:r w:rsidR="00F24378">
        <w:rPr>
          <w:b/>
          <w:color w:val="FF0000"/>
          <w:highlight w:val="cyan"/>
        </w:rPr>
        <w:t xml:space="preserve"> </w:t>
      </w:r>
      <w:r w:rsidRPr="00F24378">
        <w:rPr>
          <w:b/>
          <w:color w:val="FF0000"/>
          <w:highlight w:val="cyan"/>
        </w:rPr>
        <w:t>10,11,</w:t>
      </w:r>
      <w:r w:rsidR="00F24378">
        <w:rPr>
          <w:b/>
          <w:color w:val="FF0000"/>
          <w:highlight w:val="cyan"/>
        </w:rPr>
        <w:t xml:space="preserve"> </w:t>
      </w:r>
      <w:r w:rsidRPr="00F24378">
        <w:rPr>
          <w:b/>
          <w:color w:val="FF0000"/>
          <w:highlight w:val="cyan"/>
        </w:rPr>
        <w:t>12</w:t>
      </w:r>
      <w:r w:rsidRPr="00F24378">
        <w:rPr>
          <w:b/>
        </w:rPr>
        <w:t>,</w:t>
      </w:r>
      <w:r w:rsidR="00F24378">
        <w:rPr>
          <w:b/>
        </w:rPr>
        <w:t xml:space="preserve"> </w:t>
      </w:r>
      <w:r w:rsidRPr="00F24378">
        <w:rPr>
          <w:b/>
        </w:rPr>
        <w:t>que</w:t>
      </w:r>
      <w:r w:rsidR="00F24378">
        <w:rPr>
          <w:b/>
        </w:rPr>
        <w:t xml:space="preserve"> </w:t>
      </w:r>
      <w:r w:rsidRPr="00F24378">
        <w:rPr>
          <w:b/>
        </w:rPr>
        <w:t>posiblemente</w:t>
      </w:r>
      <w:r w:rsidR="00F24378">
        <w:rPr>
          <w:b/>
        </w:rPr>
        <w:t xml:space="preserve"> </w:t>
      </w:r>
      <w:r w:rsidRPr="00F24378">
        <w:rPr>
          <w:b/>
          <w:color w:val="FF0000"/>
        </w:rPr>
        <w:t>no</w:t>
      </w:r>
      <w:r w:rsidR="00F24378">
        <w:rPr>
          <w:b/>
          <w:color w:val="FF0000"/>
        </w:rPr>
        <w:t xml:space="preserve"> </w:t>
      </w:r>
      <w:r w:rsidRPr="00F24378">
        <w:rPr>
          <w:b/>
          <w:color w:val="FF0000"/>
        </w:rPr>
        <w:t>es</w:t>
      </w:r>
      <w:r w:rsidR="00F24378">
        <w:rPr>
          <w:b/>
          <w:color w:val="FF0000"/>
        </w:rPr>
        <w:t xml:space="preserve"> </w:t>
      </w:r>
      <w:r w:rsidRPr="00F24378">
        <w:rPr>
          <w:b/>
          <w:color w:val="FF0000"/>
        </w:rPr>
        <w:t>lo</w:t>
      </w:r>
      <w:r w:rsidR="00F24378">
        <w:rPr>
          <w:b/>
          <w:color w:val="FF0000"/>
        </w:rPr>
        <w:t xml:space="preserve"> </w:t>
      </w:r>
      <w:r w:rsidRPr="00F24378">
        <w:rPr>
          <w:b/>
          <w:color w:val="FF0000"/>
        </w:rPr>
        <w:t>que</w:t>
      </w:r>
      <w:r w:rsidR="00F24378">
        <w:rPr>
          <w:b/>
          <w:color w:val="FF0000"/>
        </w:rPr>
        <w:t xml:space="preserve"> </w:t>
      </w:r>
      <w:r w:rsidRPr="00F24378">
        <w:rPr>
          <w:b/>
          <w:color w:val="FF0000"/>
        </w:rPr>
        <w:t>deseamos</w:t>
      </w:r>
      <w:r w:rsidRPr="00F24378">
        <w:rPr>
          <w:b/>
        </w:rPr>
        <w:t>*/</w:t>
      </w:r>
    </w:p>
    <w:p w14:paraId="6DA6044B" w14:textId="77777777" w:rsidR="00943428" w:rsidRPr="00F24378" w:rsidRDefault="00943428" w:rsidP="00943428">
      <w:pPr>
        <w:pStyle w:val="comandoseinstrucciones"/>
        <w:rPr>
          <w:b/>
        </w:rPr>
      </w:pPr>
    </w:p>
    <w:p w14:paraId="14FF9175" w14:textId="62629843" w:rsidR="00943428" w:rsidRPr="00F24378" w:rsidRDefault="00943428" w:rsidP="00943428">
      <w:pPr>
        <w:pStyle w:val="comandoseinstrucciones"/>
        <w:rPr>
          <w:b/>
        </w:rPr>
      </w:pPr>
      <w:r w:rsidRPr="00F24378">
        <w:rPr>
          <w:b/>
        </w:rPr>
        <w:t>#buscar</w:t>
      </w:r>
      <w:r w:rsidR="00F24378">
        <w:rPr>
          <w:b/>
        </w:rPr>
        <w:t xml:space="preserve"> </w:t>
      </w:r>
      <w:r w:rsidRPr="00F24378">
        <w:rPr>
          <w:b/>
        </w:rPr>
        <w:t>todos</w:t>
      </w:r>
      <w:r w:rsidR="00F24378">
        <w:rPr>
          <w:b/>
        </w:rPr>
        <w:t xml:space="preserve"> </w:t>
      </w:r>
      <w:r w:rsidRPr="00F24378">
        <w:rPr>
          <w:b/>
        </w:rPr>
        <w:t>los</w:t>
      </w:r>
      <w:r w:rsidR="00F24378">
        <w:rPr>
          <w:b/>
        </w:rPr>
        <w:t xml:space="preserve"> </w:t>
      </w:r>
      <w:r w:rsidRPr="00F24378">
        <w:rPr>
          <w:b/>
        </w:rPr>
        <w:t>días</w:t>
      </w:r>
      <w:r w:rsidR="00F24378">
        <w:rPr>
          <w:b/>
        </w:rPr>
        <w:t xml:space="preserve"> </w:t>
      </w:r>
      <w:r w:rsidRPr="00F24378">
        <w:rPr>
          <w:b/>
        </w:rPr>
        <w:t>del</w:t>
      </w:r>
      <w:r w:rsidR="00F24378">
        <w:rPr>
          <w:b/>
        </w:rPr>
        <w:t xml:space="preserve"> </w:t>
      </w:r>
      <w:r w:rsidRPr="00F24378">
        <w:rPr>
          <w:b/>
        </w:rPr>
        <w:t>año</w:t>
      </w:r>
      <w:r w:rsidR="00F24378">
        <w:rPr>
          <w:b/>
        </w:rPr>
        <w:t xml:space="preserve"> </w:t>
      </w:r>
      <w:r w:rsidRPr="00F24378">
        <w:rPr>
          <w:b/>
        </w:rPr>
        <w:t>1999:</w:t>
      </w:r>
    </w:p>
    <w:p w14:paraId="2B7BF1AC" w14:textId="021F649D" w:rsidR="00943428" w:rsidRPr="00F24378" w:rsidRDefault="00943428" w:rsidP="00943428">
      <w:pPr>
        <w:pStyle w:val="comandoseinstrucciones"/>
        <w:rPr>
          <w:b/>
        </w:rPr>
      </w:pPr>
      <w:r w:rsidRPr="00F24378">
        <w:rPr>
          <w:b/>
        </w:rPr>
        <w:t>SELECT</w:t>
      </w:r>
      <w:r w:rsidR="00F24378">
        <w:rPr>
          <w:b/>
        </w:rPr>
        <w:t xml:space="preserve"> </w:t>
      </w:r>
      <w:r w:rsidRPr="00F24378">
        <w:rPr>
          <w:b/>
        </w:rPr>
        <w:t>*</w:t>
      </w:r>
      <w:r w:rsidR="00F24378">
        <w:rPr>
          <w:b/>
        </w:rPr>
        <w:t xml:space="preserve"> </w:t>
      </w:r>
      <w:r w:rsidRPr="00F24378">
        <w:rPr>
          <w:b/>
        </w:rPr>
        <w:t>FROM</w:t>
      </w:r>
      <w:r w:rsidR="00F24378">
        <w:rPr>
          <w:b/>
        </w:rPr>
        <w:t xml:space="preserve"> </w:t>
      </w:r>
      <w:r w:rsidRPr="00F24378">
        <w:rPr>
          <w:b/>
        </w:rPr>
        <w:t>pedidos</w:t>
      </w:r>
      <w:r w:rsidR="00F24378">
        <w:rPr>
          <w:b/>
        </w:rPr>
        <w:t xml:space="preserve"> </w:t>
      </w:r>
      <w:r w:rsidRPr="00F24378">
        <w:rPr>
          <w:b/>
        </w:rPr>
        <w:t>WHERE</w:t>
      </w:r>
      <w:r w:rsidR="00F24378">
        <w:rPr>
          <w:b/>
        </w:rPr>
        <w:t xml:space="preserve"> </w:t>
      </w:r>
      <w:r w:rsidRPr="00F24378">
        <w:rPr>
          <w:b/>
          <w:highlight w:val="green"/>
        </w:rPr>
        <w:t>fecha_pedido</w:t>
      </w:r>
      <w:r w:rsidR="00F24378">
        <w:rPr>
          <w:b/>
          <w:highlight w:val="green"/>
        </w:rPr>
        <w:t xml:space="preserve"> </w:t>
      </w:r>
      <w:r w:rsidRPr="00F24378">
        <w:rPr>
          <w:b/>
          <w:highlight w:val="green"/>
        </w:rPr>
        <w:t>LIKE</w:t>
      </w:r>
      <w:r w:rsidR="00F24378">
        <w:rPr>
          <w:b/>
          <w:highlight w:val="green"/>
        </w:rPr>
        <w:t xml:space="preserve"> </w:t>
      </w:r>
      <w:r w:rsidRPr="00F24378">
        <w:rPr>
          <w:b/>
          <w:highlight w:val="green"/>
        </w:rPr>
        <w:t>'1999-%</w:t>
      </w:r>
      <w:r w:rsidRPr="00F24378">
        <w:rPr>
          <w:b/>
        </w:rPr>
        <w:t>';</w:t>
      </w:r>
    </w:p>
    <w:p w14:paraId="4CF327DA" w14:textId="7021BEEC" w:rsidR="00943428" w:rsidRPr="00F24378" w:rsidRDefault="00943428" w:rsidP="00943428">
      <w:r w:rsidRPr="00F24378">
        <w:t>Buscar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rango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fechas:</w:t>
      </w:r>
    </w:p>
    <w:p w14:paraId="274CC444" w14:textId="535B6E96" w:rsidR="00943428" w:rsidRPr="00F24378" w:rsidRDefault="00943428" w:rsidP="00943428">
      <w:pPr>
        <w:pStyle w:val="comandoseinstrucciones"/>
        <w:rPr>
          <w:b/>
        </w:rPr>
      </w:pPr>
      <w:r w:rsidRPr="00F24378">
        <w:rPr>
          <w:b/>
        </w:rPr>
        <w:t>#Buscar</w:t>
      </w:r>
      <w:r w:rsidR="00F24378">
        <w:rPr>
          <w:b/>
        </w:rPr>
        <w:t xml:space="preserve"> </w:t>
      </w:r>
      <w:r w:rsidRPr="00F24378">
        <w:rPr>
          <w:b/>
        </w:rPr>
        <w:t>los</w:t>
      </w:r>
      <w:r w:rsidR="00F24378">
        <w:rPr>
          <w:b/>
        </w:rPr>
        <w:t xml:space="preserve"> </w:t>
      </w:r>
      <w:r w:rsidRPr="00F24378">
        <w:rPr>
          <w:b/>
        </w:rPr>
        <w:t>pedidos</w:t>
      </w:r>
      <w:r w:rsidR="00F24378">
        <w:rPr>
          <w:b/>
        </w:rPr>
        <w:t xml:space="preserve"> </w:t>
      </w:r>
      <w:r w:rsidRPr="00F24378">
        <w:rPr>
          <w:b/>
        </w:rPr>
        <w:t>realizados</w:t>
      </w:r>
      <w:r w:rsidR="00F24378">
        <w:rPr>
          <w:b/>
        </w:rPr>
        <w:t xml:space="preserve"> </w:t>
      </w:r>
      <w:r w:rsidRPr="00F24378">
        <w:rPr>
          <w:b/>
        </w:rPr>
        <w:t>de</w:t>
      </w:r>
      <w:r w:rsidR="00F24378">
        <w:rPr>
          <w:b/>
        </w:rPr>
        <w:t xml:space="preserve"> </w:t>
      </w:r>
      <w:r w:rsidRPr="00F24378">
        <w:rPr>
          <w:b/>
        </w:rPr>
        <w:t>octubre</w:t>
      </w:r>
      <w:r w:rsidR="00F24378">
        <w:rPr>
          <w:b/>
        </w:rPr>
        <w:t xml:space="preserve"> </w:t>
      </w:r>
      <w:r w:rsidRPr="00F24378">
        <w:rPr>
          <w:b/>
        </w:rPr>
        <w:t>a</w:t>
      </w:r>
      <w:r w:rsidR="00F24378">
        <w:rPr>
          <w:b/>
        </w:rPr>
        <w:t xml:space="preserve"> </w:t>
      </w:r>
      <w:r w:rsidRPr="00F24378">
        <w:rPr>
          <w:b/>
        </w:rPr>
        <w:t>diciembre</w:t>
      </w:r>
      <w:r w:rsidR="00F24378">
        <w:rPr>
          <w:b/>
        </w:rPr>
        <w:t xml:space="preserve"> </w:t>
      </w:r>
      <w:r w:rsidRPr="00F24378">
        <w:rPr>
          <w:b/>
        </w:rPr>
        <w:t>del</w:t>
      </w:r>
      <w:r w:rsidR="00F24378">
        <w:rPr>
          <w:b/>
        </w:rPr>
        <w:t xml:space="preserve"> </w:t>
      </w:r>
      <w:r w:rsidRPr="00F24378">
        <w:rPr>
          <w:b/>
        </w:rPr>
        <w:t>año</w:t>
      </w:r>
      <w:r w:rsidR="00F24378">
        <w:rPr>
          <w:b/>
        </w:rPr>
        <w:t xml:space="preserve"> </w:t>
      </w:r>
      <w:r w:rsidRPr="00F24378">
        <w:rPr>
          <w:b/>
        </w:rPr>
        <w:t>1999:</w:t>
      </w:r>
      <w:r w:rsidR="00F24378">
        <w:rPr>
          <w:b/>
        </w:rPr>
        <w:t xml:space="preserve"> </w:t>
      </w:r>
      <w:r w:rsidR="000A2708" w:rsidRPr="00F24378">
        <w:rPr>
          <w:b/>
        </w:rPr>
        <w:t>3</w:t>
      </w:r>
      <w:r w:rsidR="00F24378">
        <w:rPr>
          <w:b/>
        </w:rPr>
        <w:t xml:space="preserve"> </w:t>
      </w:r>
      <w:r w:rsidRPr="00F24378">
        <w:rPr>
          <w:b/>
        </w:rPr>
        <w:t>soluciones</w:t>
      </w:r>
      <w:r w:rsidR="00F24378">
        <w:rPr>
          <w:b/>
        </w:rPr>
        <w:t xml:space="preserve"> </w:t>
      </w:r>
      <w:r w:rsidRPr="00F24378">
        <w:rPr>
          <w:b/>
        </w:rPr>
        <w:t>posibles:</w:t>
      </w:r>
    </w:p>
    <w:p w14:paraId="47123806" w14:textId="77777777" w:rsidR="00943428" w:rsidRPr="00F24378" w:rsidRDefault="00943428" w:rsidP="00943428">
      <w:pPr>
        <w:pStyle w:val="comandoseinstrucciones"/>
        <w:tabs>
          <w:tab w:val="left" w:pos="2133"/>
        </w:tabs>
        <w:rPr>
          <w:b/>
        </w:rPr>
      </w:pPr>
      <w:r w:rsidRPr="00F24378">
        <w:rPr>
          <w:b/>
        </w:rPr>
        <w:tab/>
      </w:r>
      <w:r w:rsidRPr="00F24378">
        <w:rPr>
          <w:b/>
        </w:rPr>
        <w:tab/>
      </w:r>
    </w:p>
    <w:p w14:paraId="20FC176C" w14:textId="72B7EE90" w:rsidR="00943428" w:rsidRPr="00F24378" w:rsidRDefault="00943428" w:rsidP="00943428">
      <w:pPr>
        <w:pStyle w:val="comandoseinstrucciones"/>
        <w:rPr>
          <w:b/>
        </w:rPr>
      </w:pPr>
      <w:r w:rsidRPr="00F24378">
        <w:rPr>
          <w:b/>
        </w:rPr>
        <w:t>SELECT</w:t>
      </w:r>
      <w:r w:rsidR="00F24378">
        <w:rPr>
          <w:b/>
        </w:rPr>
        <w:t xml:space="preserve"> </w:t>
      </w:r>
      <w:r w:rsidRPr="00F24378">
        <w:rPr>
          <w:b/>
        </w:rPr>
        <w:t>*</w:t>
      </w:r>
      <w:r w:rsidR="00F24378">
        <w:rPr>
          <w:b/>
        </w:rPr>
        <w:t xml:space="preserve"> </w:t>
      </w:r>
      <w:r w:rsidRPr="00F24378">
        <w:rPr>
          <w:b/>
        </w:rPr>
        <w:t>FROM</w:t>
      </w:r>
      <w:r w:rsidR="00F24378">
        <w:rPr>
          <w:b/>
        </w:rPr>
        <w:t xml:space="preserve"> </w:t>
      </w:r>
      <w:r w:rsidRPr="00F24378">
        <w:rPr>
          <w:b/>
        </w:rPr>
        <w:t>pedidos</w:t>
      </w:r>
      <w:r w:rsidR="00F24378">
        <w:rPr>
          <w:b/>
        </w:rPr>
        <w:t xml:space="preserve"> </w:t>
      </w:r>
    </w:p>
    <w:p w14:paraId="021B4A87" w14:textId="703E5007" w:rsidR="00943428" w:rsidRPr="00F24378" w:rsidRDefault="00F24378" w:rsidP="00943428">
      <w:pPr>
        <w:pStyle w:val="comandoseinstrucciones"/>
        <w:rPr>
          <w:b/>
          <w:highlight w:val="yellow"/>
        </w:rPr>
      </w:pPr>
      <w:r>
        <w:rPr>
          <w:b/>
        </w:rPr>
        <w:t xml:space="preserve">   </w:t>
      </w:r>
      <w:r w:rsidR="00943428" w:rsidRPr="00F24378">
        <w:rPr>
          <w:b/>
        </w:rPr>
        <w:t>WHERE</w:t>
      </w:r>
      <w:r>
        <w:rPr>
          <w:b/>
        </w:rPr>
        <w:t xml:space="preserve"> </w:t>
      </w:r>
      <w:r w:rsidR="00943428" w:rsidRPr="00F24378">
        <w:rPr>
          <w:b/>
          <w:highlight w:val="yellow"/>
        </w:rPr>
        <w:t>fecha_pedido</w:t>
      </w:r>
      <w:r>
        <w:rPr>
          <w:b/>
          <w:highlight w:val="yellow"/>
        </w:rPr>
        <w:t xml:space="preserve"> </w:t>
      </w:r>
      <w:r w:rsidR="00943428" w:rsidRPr="00F24378">
        <w:rPr>
          <w:b/>
          <w:highlight w:val="yellow"/>
        </w:rPr>
        <w:t>&gt;=</w:t>
      </w:r>
      <w:r>
        <w:rPr>
          <w:b/>
          <w:highlight w:val="yellow"/>
        </w:rPr>
        <w:t xml:space="preserve"> </w:t>
      </w:r>
      <w:r w:rsidR="00943428" w:rsidRPr="00F24378">
        <w:rPr>
          <w:b/>
          <w:highlight w:val="yellow"/>
        </w:rPr>
        <w:t>'1999-10-1'</w:t>
      </w:r>
      <w:r>
        <w:rPr>
          <w:b/>
          <w:highlight w:val="yellow"/>
        </w:rPr>
        <w:t xml:space="preserve"> </w:t>
      </w:r>
    </w:p>
    <w:p w14:paraId="6C06CAAC" w14:textId="5133499D" w:rsidR="00943428" w:rsidRPr="00F24378" w:rsidRDefault="00F24378" w:rsidP="00943428">
      <w:pPr>
        <w:pStyle w:val="comandoseinstrucciones"/>
        <w:rPr>
          <w:b/>
        </w:rPr>
      </w:pPr>
      <w:r>
        <w:rPr>
          <w:b/>
          <w:highlight w:val="yellow"/>
        </w:rPr>
        <w:t xml:space="preserve">   </w:t>
      </w:r>
      <w:r w:rsidR="00943428" w:rsidRPr="00F24378">
        <w:rPr>
          <w:b/>
          <w:highlight w:val="yellow"/>
        </w:rPr>
        <w:t>AND</w:t>
      </w:r>
      <w:r>
        <w:rPr>
          <w:b/>
          <w:highlight w:val="yellow"/>
        </w:rPr>
        <w:t xml:space="preserve"> </w:t>
      </w:r>
      <w:r w:rsidR="00943428" w:rsidRPr="00F24378">
        <w:rPr>
          <w:b/>
          <w:highlight w:val="yellow"/>
        </w:rPr>
        <w:t>fecha_pedido</w:t>
      </w:r>
      <w:r>
        <w:rPr>
          <w:b/>
          <w:highlight w:val="yellow"/>
        </w:rPr>
        <w:t xml:space="preserve"> </w:t>
      </w:r>
      <w:r w:rsidR="00943428" w:rsidRPr="00F24378">
        <w:rPr>
          <w:b/>
          <w:highlight w:val="yellow"/>
        </w:rPr>
        <w:t>&lt;=</w:t>
      </w:r>
      <w:r>
        <w:rPr>
          <w:b/>
          <w:highlight w:val="yellow"/>
        </w:rPr>
        <w:t xml:space="preserve"> </w:t>
      </w:r>
      <w:r w:rsidR="00943428" w:rsidRPr="00F24378">
        <w:rPr>
          <w:b/>
          <w:highlight w:val="yellow"/>
        </w:rPr>
        <w:t>'1999-12-31'</w:t>
      </w:r>
      <w:r w:rsidR="00943428" w:rsidRPr="00F24378">
        <w:rPr>
          <w:b/>
        </w:rPr>
        <w:t>;</w:t>
      </w:r>
    </w:p>
    <w:p w14:paraId="5B9A1A14" w14:textId="77777777" w:rsidR="00943428" w:rsidRPr="00F24378" w:rsidRDefault="00943428" w:rsidP="00943428">
      <w:pPr>
        <w:pStyle w:val="comandoseinstrucciones"/>
        <w:rPr>
          <w:b/>
        </w:rPr>
      </w:pPr>
    </w:p>
    <w:p w14:paraId="41E749E8" w14:textId="34331A79" w:rsidR="0094186A" w:rsidRPr="00F24378" w:rsidRDefault="0094186A" w:rsidP="0094186A">
      <w:pPr>
        <w:pStyle w:val="comandoseinstrucciones"/>
        <w:rPr>
          <w:b/>
        </w:rPr>
      </w:pPr>
      <w:r w:rsidRPr="00F24378">
        <w:rPr>
          <w:b/>
        </w:rPr>
        <w:t>SELECT</w:t>
      </w:r>
      <w:r w:rsidR="00F24378">
        <w:rPr>
          <w:b/>
        </w:rPr>
        <w:t xml:space="preserve"> </w:t>
      </w:r>
      <w:r w:rsidRPr="00F24378">
        <w:rPr>
          <w:b/>
        </w:rPr>
        <w:t>*</w:t>
      </w:r>
      <w:r w:rsidR="00F24378">
        <w:rPr>
          <w:b/>
        </w:rPr>
        <w:t xml:space="preserve"> </w:t>
      </w:r>
      <w:r w:rsidRPr="00F24378">
        <w:rPr>
          <w:b/>
        </w:rPr>
        <w:t>FROM</w:t>
      </w:r>
      <w:r w:rsidR="00F24378">
        <w:rPr>
          <w:b/>
        </w:rPr>
        <w:t xml:space="preserve"> </w:t>
      </w:r>
      <w:r w:rsidRPr="00F24378">
        <w:rPr>
          <w:b/>
        </w:rPr>
        <w:t>pedidos</w:t>
      </w:r>
      <w:r w:rsidR="00F24378">
        <w:rPr>
          <w:b/>
        </w:rPr>
        <w:t xml:space="preserve"> </w:t>
      </w:r>
    </w:p>
    <w:p w14:paraId="610B1E8C" w14:textId="1EC7A328" w:rsidR="0094186A" w:rsidRPr="00F24378" w:rsidRDefault="0094186A" w:rsidP="0094186A">
      <w:pPr>
        <w:pStyle w:val="comandoseinstrucciones"/>
        <w:rPr>
          <w:b/>
        </w:rPr>
      </w:pPr>
      <w:r w:rsidRPr="00F24378">
        <w:rPr>
          <w:b/>
        </w:rPr>
        <w:t>WHERE</w:t>
      </w:r>
      <w:r w:rsidR="00F24378">
        <w:rPr>
          <w:b/>
        </w:rPr>
        <w:t xml:space="preserve"> </w:t>
      </w:r>
      <w:r w:rsidRPr="00F24378">
        <w:rPr>
          <w:b/>
          <w:highlight w:val="yellow"/>
        </w:rPr>
        <w:t>fecha_pedido</w:t>
      </w:r>
      <w:r w:rsidR="00F24378">
        <w:rPr>
          <w:b/>
          <w:highlight w:val="yellow"/>
        </w:rPr>
        <w:t xml:space="preserve"> </w:t>
      </w:r>
      <w:r w:rsidRPr="00F24378">
        <w:rPr>
          <w:b/>
          <w:highlight w:val="yellow"/>
        </w:rPr>
        <w:t>BETWEEN</w:t>
      </w:r>
      <w:r w:rsidR="00F24378">
        <w:rPr>
          <w:b/>
          <w:highlight w:val="yellow"/>
        </w:rPr>
        <w:t xml:space="preserve"> </w:t>
      </w:r>
      <w:r w:rsidRPr="00F24378">
        <w:rPr>
          <w:b/>
          <w:highlight w:val="yellow"/>
        </w:rPr>
        <w:t>'1999-10-1'</w:t>
      </w:r>
      <w:r w:rsidR="00F24378">
        <w:rPr>
          <w:b/>
          <w:highlight w:val="yellow"/>
        </w:rPr>
        <w:t xml:space="preserve"> </w:t>
      </w:r>
      <w:r w:rsidRPr="00F24378">
        <w:rPr>
          <w:b/>
          <w:highlight w:val="yellow"/>
        </w:rPr>
        <w:t>AND</w:t>
      </w:r>
      <w:r w:rsidR="00F24378">
        <w:rPr>
          <w:b/>
          <w:highlight w:val="yellow"/>
        </w:rPr>
        <w:t xml:space="preserve"> </w:t>
      </w:r>
      <w:r w:rsidRPr="00F24378">
        <w:rPr>
          <w:b/>
          <w:highlight w:val="yellow"/>
        </w:rPr>
        <w:t>'1999-12-31'</w:t>
      </w:r>
    </w:p>
    <w:p w14:paraId="029FD5D4" w14:textId="77777777" w:rsidR="0094186A" w:rsidRPr="00F24378" w:rsidRDefault="0094186A" w:rsidP="0094186A">
      <w:pPr>
        <w:pStyle w:val="comandoseinstrucciones"/>
        <w:rPr>
          <w:b/>
        </w:rPr>
      </w:pPr>
    </w:p>
    <w:p w14:paraId="48DAC7E2" w14:textId="4C97B5C4" w:rsidR="00943428" w:rsidRPr="00F24378" w:rsidRDefault="00943428" w:rsidP="00943428">
      <w:pPr>
        <w:pStyle w:val="comandoseinstrucciones"/>
        <w:rPr>
          <w:b/>
        </w:rPr>
      </w:pPr>
      <w:r w:rsidRPr="00F24378">
        <w:rPr>
          <w:b/>
        </w:rPr>
        <w:t>SELECT</w:t>
      </w:r>
      <w:r w:rsidR="00F24378">
        <w:rPr>
          <w:b/>
        </w:rPr>
        <w:t xml:space="preserve"> </w:t>
      </w:r>
      <w:r w:rsidRPr="00F24378">
        <w:rPr>
          <w:b/>
        </w:rPr>
        <w:t>*</w:t>
      </w:r>
      <w:r w:rsidR="00F24378">
        <w:rPr>
          <w:b/>
        </w:rPr>
        <w:t xml:space="preserve"> </w:t>
      </w:r>
      <w:r w:rsidRPr="00F24378">
        <w:rPr>
          <w:b/>
        </w:rPr>
        <w:t>FROM</w:t>
      </w:r>
      <w:r w:rsidR="00F24378">
        <w:rPr>
          <w:b/>
        </w:rPr>
        <w:t xml:space="preserve"> </w:t>
      </w:r>
      <w:r w:rsidRPr="00F24378">
        <w:rPr>
          <w:b/>
        </w:rPr>
        <w:t>pedidos</w:t>
      </w:r>
      <w:r w:rsidR="00F24378">
        <w:rPr>
          <w:b/>
        </w:rPr>
        <w:t xml:space="preserve"> </w:t>
      </w:r>
    </w:p>
    <w:p w14:paraId="0C3306D8" w14:textId="755AA711" w:rsidR="00943428" w:rsidRPr="00F24378" w:rsidRDefault="00F24378" w:rsidP="00943428">
      <w:pPr>
        <w:pStyle w:val="comandoseinstrucciones"/>
        <w:rPr>
          <w:b/>
          <w:highlight w:val="green"/>
        </w:rPr>
      </w:pPr>
      <w:r>
        <w:rPr>
          <w:b/>
        </w:rPr>
        <w:t xml:space="preserve">   </w:t>
      </w:r>
      <w:r w:rsidR="00943428" w:rsidRPr="00F24378">
        <w:rPr>
          <w:b/>
        </w:rPr>
        <w:t>WHERE</w:t>
      </w:r>
      <w:r>
        <w:rPr>
          <w:b/>
        </w:rPr>
        <w:t xml:space="preserve"> </w:t>
      </w:r>
      <w:r w:rsidR="00943428" w:rsidRPr="00F24378">
        <w:rPr>
          <w:b/>
          <w:highlight w:val="green"/>
        </w:rPr>
        <w:t>YEAR(fecha_pedido)</w:t>
      </w:r>
      <w:r>
        <w:rPr>
          <w:b/>
          <w:highlight w:val="green"/>
        </w:rPr>
        <w:t xml:space="preserve"> </w:t>
      </w:r>
      <w:r w:rsidR="00943428" w:rsidRPr="00F24378">
        <w:rPr>
          <w:b/>
          <w:highlight w:val="green"/>
        </w:rPr>
        <w:t>=</w:t>
      </w:r>
      <w:r>
        <w:rPr>
          <w:b/>
          <w:highlight w:val="green"/>
        </w:rPr>
        <w:t xml:space="preserve"> </w:t>
      </w:r>
      <w:r w:rsidR="00943428" w:rsidRPr="00F24378">
        <w:rPr>
          <w:b/>
          <w:highlight w:val="green"/>
        </w:rPr>
        <w:t>1999</w:t>
      </w:r>
      <w:r>
        <w:rPr>
          <w:b/>
          <w:highlight w:val="green"/>
        </w:rPr>
        <w:t xml:space="preserve"> </w:t>
      </w:r>
    </w:p>
    <w:p w14:paraId="1C9A3981" w14:textId="3BD9D6F4" w:rsidR="00943428" w:rsidRPr="00F24378" w:rsidRDefault="00F24378" w:rsidP="00943428">
      <w:pPr>
        <w:pStyle w:val="comandoseinstrucciones"/>
        <w:rPr>
          <w:b/>
        </w:rPr>
      </w:pPr>
      <w:r>
        <w:rPr>
          <w:b/>
          <w:highlight w:val="green"/>
        </w:rPr>
        <w:t xml:space="preserve">   </w:t>
      </w:r>
      <w:r w:rsidR="00943428" w:rsidRPr="00F24378">
        <w:rPr>
          <w:b/>
          <w:highlight w:val="green"/>
        </w:rPr>
        <w:t>AND</w:t>
      </w:r>
      <w:r>
        <w:rPr>
          <w:b/>
          <w:highlight w:val="green"/>
        </w:rPr>
        <w:t xml:space="preserve"> </w:t>
      </w:r>
      <w:r w:rsidR="00943428" w:rsidRPr="00F24378">
        <w:rPr>
          <w:b/>
          <w:highlight w:val="green"/>
        </w:rPr>
        <w:t>MONTH(fecha_pedido)</w:t>
      </w:r>
      <w:r>
        <w:rPr>
          <w:b/>
          <w:highlight w:val="green"/>
        </w:rPr>
        <w:t xml:space="preserve"> </w:t>
      </w:r>
      <w:r w:rsidR="00943428" w:rsidRPr="00F24378">
        <w:rPr>
          <w:b/>
          <w:highlight w:val="green"/>
        </w:rPr>
        <w:t>IN</w:t>
      </w:r>
      <w:r>
        <w:rPr>
          <w:b/>
          <w:highlight w:val="green"/>
        </w:rPr>
        <w:t xml:space="preserve"> </w:t>
      </w:r>
      <w:r w:rsidR="00943428" w:rsidRPr="00F24378">
        <w:rPr>
          <w:b/>
          <w:highlight w:val="green"/>
        </w:rPr>
        <w:t>(10,11,12)</w:t>
      </w:r>
      <w:r w:rsidR="00943428" w:rsidRPr="00F24378">
        <w:rPr>
          <w:b/>
        </w:rPr>
        <w:t>;</w:t>
      </w:r>
    </w:p>
    <w:p w14:paraId="639CC3B5" w14:textId="77777777" w:rsidR="00F3785F" w:rsidRPr="00F24378" w:rsidRDefault="00F3785F" w:rsidP="00943428">
      <w:pPr>
        <w:pStyle w:val="comandoseinstrucciones"/>
        <w:rPr>
          <w:b/>
        </w:rPr>
      </w:pPr>
    </w:p>
    <w:p w14:paraId="100CD94A" w14:textId="77777777" w:rsidR="00F3785F" w:rsidRPr="00F24378" w:rsidRDefault="00F3785F" w:rsidP="00943428">
      <w:pPr>
        <w:pStyle w:val="comandoseinstrucciones"/>
        <w:rPr>
          <w:b/>
        </w:rPr>
      </w:pPr>
    </w:p>
    <w:p w14:paraId="57F899E3" w14:textId="77777777" w:rsidR="00F3785F" w:rsidRPr="00F24378" w:rsidRDefault="00F3785F" w:rsidP="00943428">
      <w:pPr>
        <w:pStyle w:val="comandoseinstrucciones"/>
        <w:rPr>
          <w:b/>
        </w:rPr>
      </w:pPr>
    </w:p>
    <w:p w14:paraId="77348788" w14:textId="51C9A35F" w:rsidR="00943428" w:rsidRPr="00F24378" w:rsidRDefault="00943428" w:rsidP="00943428">
      <w:r w:rsidRPr="00F24378">
        <w:t>Más</w:t>
      </w:r>
      <w:r w:rsidR="00F24378">
        <w:t xml:space="preserve"> </w:t>
      </w:r>
      <w:r w:rsidRPr="00F24378">
        <w:t>búsquedas</w:t>
      </w:r>
      <w:r w:rsidR="00F24378">
        <w:t xml:space="preserve"> </w:t>
      </w:r>
      <w:r w:rsidRPr="00F24378">
        <w:t>por</w:t>
      </w:r>
      <w:r w:rsidR="00F24378">
        <w:t xml:space="preserve"> </w:t>
      </w:r>
      <w:r w:rsidRPr="00F24378">
        <w:t>rango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fechas:</w:t>
      </w:r>
    </w:p>
    <w:p w14:paraId="35406617" w14:textId="6F9F3BC8" w:rsidR="00943428" w:rsidRPr="00F24378" w:rsidRDefault="00943428" w:rsidP="00943428">
      <w:pPr>
        <w:pStyle w:val="comandoseinstrucciones"/>
        <w:rPr>
          <w:b/>
        </w:rPr>
      </w:pPr>
      <w:r w:rsidRPr="00F24378">
        <w:rPr>
          <w:b/>
        </w:rPr>
        <w:t>#Buscar</w:t>
      </w:r>
      <w:r w:rsidR="00F24378">
        <w:rPr>
          <w:b/>
        </w:rPr>
        <w:t xml:space="preserve"> </w:t>
      </w:r>
      <w:r w:rsidRPr="00F24378">
        <w:rPr>
          <w:b/>
        </w:rPr>
        <w:t>los</w:t>
      </w:r>
      <w:r w:rsidR="00F24378">
        <w:rPr>
          <w:b/>
        </w:rPr>
        <w:t xml:space="preserve"> </w:t>
      </w:r>
      <w:r w:rsidRPr="00F24378">
        <w:rPr>
          <w:b/>
        </w:rPr>
        <w:t>pedidos</w:t>
      </w:r>
      <w:r w:rsidR="00F24378">
        <w:rPr>
          <w:b/>
        </w:rPr>
        <w:t xml:space="preserve"> </w:t>
      </w:r>
      <w:r w:rsidRPr="00F24378">
        <w:rPr>
          <w:b/>
        </w:rPr>
        <w:t>realizados</w:t>
      </w:r>
      <w:r w:rsidR="00F24378">
        <w:rPr>
          <w:b/>
        </w:rPr>
        <w:t xml:space="preserve"> </w:t>
      </w:r>
      <w:r w:rsidRPr="00F24378">
        <w:rPr>
          <w:b/>
        </w:rPr>
        <w:t>en</w:t>
      </w:r>
      <w:r w:rsidR="00F24378">
        <w:rPr>
          <w:b/>
        </w:rPr>
        <w:t xml:space="preserve"> </w:t>
      </w:r>
      <w:r w:rsidRPr="00F24378">
        <w:rPr>
          <w:b/>
        </w:rPr>
        <w:t>los</w:t>
      </w:r>
      <w:r w:rsidR="00F24378">
        <w:rPr>
          <w:b/>
        </w:rPr>
        <w:t xml:space="preserve"> </w:t>
      </w:r>
      <w:r w:rsidRPr="00F24378">
        <w:rPr>
          <w:b/>
        </w:rPr>
        <w:t>años</w:t>
      </w:r>
      <w:r w:rsidR="00F24378">
        <w:rPr>
          <w:b/>
        </w:rPr>
        <w:t xml:space="preserve"> </w:t>
      </w:r>
      <w:r w:rsidRPr="00F24378">
        <w:rPr>
          <w:b/>
        </w:rPr>
        <w:t>1997</w:t>
      </w:r>
      <w:r w:rsidR="00F24378">
        <w:rPr>
          <w:b/>
        </w:rPr>
        <w:t xml:space="preserve"> </w:t>
      </w:r>
      <w:r w:rsidRPr="00F24378">
        <w:rPr>
          <w:b/>
        </w:rPr>
        <w:t>a</w:t>
      </w:r>
      <w:r w:rsidR="00F24378">
        <w:rPr>
          <w:b/>
        </w:rPr>
        <w:t xml:space="preserve"> </w:t>
      </w:r>
      <w:r w:rsidRPr="00F24378">
        <w:rPr>
          <w:b/>
        </w:rPr>
        <w:t>1999:</w:t>
      </w:r>
      <w:r w:rsidR="00F24378">
        <w:rPr>
          <w:b/>
        </w:rPr>
        <w:t xml:space="preserve"> </w:t>
      </w:r>
      <w:r w:rsidRPr="00F24378">
        <w:rPr>
          <w:b/>
        </w:rPr>
        <w:t>2</w:t>
      </w:r>
      <w:r w:rsidR="00F24378">
        <w:rPr>
          <w:b/>
        </w:rPr>
        <w:t xml:space="preserve"> </w:t>
      </w:r>
      <w:r w:rsidRPr="00F24378">
        <w:rPr>
          <w:b/>
        </w:rPr>
        <w:t>soluciones</w:t>
      </w:r>
      <w:r w:rsidR="00F24378">
        <w:rPr>
          <w:b/>
        </w:rPr>
        <w:t xml:space="preserve"> </w:t>
      </w:r>
      <w:r w:rsidRPr="00F24378">
        <w:rPr>
          <w:b/>
        </w:rPr>
        <w:t>posibles:</w:t>
      </w:r>
    </w:p>
    <w:p w14:paraId="02995999" w14:textId="77777777" w:rsidR="00943428" w:rsidRPr="00F24378" w:rsidRDefault="00943428" w:rsidP="00943428">
      <w:pPr>
        <w:pStyle w:val="comandoseinstrucciones"/>
        <w:rPr>
          <w:b/>
        </w:rPr>
      </w:pPr>
    </w:p>
    <w:p w14:paraId="500F02DF" w14:textId="71FF53AF" w:rsidR="00943428" w:rsidRPr="00F24378" w:rsidRDefault="00943428" w:rsidP="00943428">
      <w:pPr>
        <w:pStyle w:val="comandoseinstrucciones"/>
        <w:rPr>
          <w:b/>
        </w:rPr>
      </w:pPr>
      <w:r w:rsidRPr="00F24378">
        <w:rPr>
          <w:b/>
        </w:rPr>
        <w:t>SELECT</w:t>
      </w:r>
      <w:r w:rsidR="00F24378">
        <w:rPr>
          <w:b/>
        </w:rPr>
        <w:t xml:space="preserve"> </w:t>
      </w:r>
      <w:r w:rsidRPr="00F24378">
        <w:rPr>
          <w:b/>
        </w:rPr>
        <w:t>*</w:t>
      </w:r>
      <w:r w:rsidR="00F24378">
        <w:rPr>
          <w:b/>
        </w:rPr>
        <w:t xml:space="preserve"> </w:t>
      </w:r>
      <w:r w:rsidRPr="00F24378">
        <w:rPr>
          <w:b/>
        </w:rPr>
        <w:t>FROM</w:t>
      </w:r>
      <w:r w:rsidR="00F24378">
        <w:rPr>
          <w:b/>
        </w:rPr>
        <w:t xml:space="preserve"> </w:t>
      </w:r>
      <w:r w:rsidRPr="00F24378">
        <w:rPr>
          <w:b/>
        </w:rPr>
        <w:t>pedidos</w:t>
      </w:r>
      <w:r w:rsidR="00F24378">
        <w:rPr>
          <w:b/>
        </w:rPr>
        <w:t xml:space="preserve"> </w:t>
      </w:r>
    </w:p>
    <w:p w14:paraId="6AEDF902" w14:textId="41FFBB0E" w:rsidR="00943428" w:rsidRPr="00F24378" w:rsidRDefault="00F24378" w:rsidP="00943428">
      <w:pPr>
        <w:pStyle w:val="comandoseinstrucciones"/>
        <w:rPr>
          <w:b/>
        </w:rPr>
      </w:pPr>
      <w:r>
        <w:rPr>
          <w:b/>
        </w:rPr>
        <w:t xml:space="preserve">   </w:t>
      </w:r>
      <w:r w:rsidR="00943428" w:rsidRPr="00F24378">
        <w:rPr>
          <w:b/>
        </w:rPr>
        <w:t>WHERE</w:t>
      </w:r>
      <w:r>
        <w:rPr>
          <w:b/>
        </w:rPr>
        <w:t xml:space="preserve"> </w:t>
      </w:r>
      <w:r w:rsidR="00943428" w:rsidRPr="00F24378">
        <w:rPr>
          <w:b/>
        </w:rPr>
        <w:t>fecha_pedido</w:t>
      </w:r>
      <w:r>
        <w:rPr>
          <w:b/>
        </w:rPr>
        <w:t xml:space="preserve"> </w:t>
      </w:r>
      <w:r w:rsidR="00943428" w:rsidRPr="00F24378">
        <w:rPr>
          <w:b/>
        </w:rPr>
        <w:t>&gt;=</w:t>
      </w:r>
      <w:r>
        <w:rPr>
          <w:b/>
        </w:rPr>
        <w:t xml:space="preserve"> </w:t>
      </w:r>
      <w:r w:rsidR="00943428" w:rsidRPr="00F24378">
        <w:rPr>
          <w:b/>
        </w:rPr>
        <w:t>'1997-1-1'</w:t>
      </w:r>
      <w:r>
        <w:rPr>
          <w:b/>
        </w:rPr>
        <w:t xml:space="preserve"> </w:t>
      </w:r>
    </w:p>
    <w:p w14:paraId="4676A3F5" w14:textId="0ABD0CFB" w:rsidR="00943428" w:rsidRPr="00F24378" w:rsidRDefault="00F24378" w:rsidP="00943428">
      <w:pPr>
        <w:pStyle w:val="comandoseinstrucciones"/>
        <w:rPr>
          <w:b/>
        </w:rPr>
      </w:pPr>
      <w:r>
        <w:rPr>
          <w:b/>
        </w:rPr>
        <w:t xml:space="preserve">   </w:t>
      </w:r>
      <w:r w:rsidR="00943428" w:rsidRPr="00F24378">
        <w:rPr>
          <w:b/>
        </w:rPr>
        <w:t>AND</w:t>
      </w:r>
      <w:r>
        <w:rPr>
          <w:b/>
        </w:rPr>
        <w:t xml:space="preserve"> </w:t>
      </w:r>
      <w:r w:rsidR="00943428" w:rsidRPr="00F24378">
        <w:rPr>
          <w:b/>
        </w:rPr>
        <w:t>fecha_pedido</w:t>
      </w:r>
      <w:r>
        <w:rPr>
          <w:b/>
        </w:rPr>
        <w:t xml:space="preserve"> </w:t>
      </w:r>
      <w:r w:rsidR="00943428" w:rsidRPr="00F24378">
        <w:rPr>
          <w:b/>
        </w:rPr>
        <w:t>&lt;</w:t>
      </w:r>
      <w:r>
        <w:rPr>
          <w:b/>
        </w:rPr>
        <w:t xml:space="preserve"> </w:t>
      </w:r>
      <w:r w:rsidR="00943428" w:rsidRPr="00F24378">
        <w:rPr>
          <w:b/>
        </w:rPr>
        <w:t>'2000-1-1';</w:t>
      </w:r>
    </w:p>
    <w:p w14:paraId="507CCCF0" w14:textId="77777777" w:rsidR="00943428" w:rsidRPr="00F24378" w:rsidRDefault="00943428" w:rsidP="00943428">
      <w:pPr>
        <w:pStyle w:val="comandoseinstrucciones"/>
        <w:rPr>
          <w:b/>
        </w:rPr>
      </w:pPr>
    </w:p>
    <w:p w14:paraId="5ECEF258" w14:textId="627396DF" w:rsidR="00943428" w:rsidRPr="00F24378" w:rsidRDefault="00943428" w:rsidP="00943428">
      <w:pPr>
        <w:pStyle w:val="comandoseinstrucciones"/>
        <w:rPr>
          <w:b/>
        </w:rPr>
      </w:pPr>
      <w:r w:rsidRPr="00F24378">
        <w:rPr>
          <w:b/>
        </w:rPr>
        <w:lastRenderedPageBreak/>
        <w:t>SELECT</w:t>
      </w:r>
      <w:r w:rsidR="00F24378">
        <w:rPr>
          <w:b/>
        </w:rPr>
        <w:t xml:space="preserve"> </w:t>
      </w:r>
      <w:r w:rsidRPr="00F24378">
        <w:rPr>
          <w:b/>
        </w:rPr>
        <w:t>*</w:t>
      </w:r>
      <w:r w:rsidR="00F24378">
        <w:rPr>
          <w:b/>
        </w:rPr>
        <w:t xml:space="preserve"> </w:t>
      </w:r>
      <w:r w:rsidRPr="00F24378">
        <w:rPr>
          <w:b/>
        </w:rPr>
        <w:t>FROM</w:t>
      </w:r>
      <w:r w:rsidR="00F24378">
        <w:rPr>
          <w:b/>
        </w:rPr>
        <w:t xml:space="preserve"> </w:t>
      </w:r>
      <w:r w:rsidRPr="00F24378">
        <w:rPr>
          <w:b/>
        </w:rPr>
        <w:t>pedidos</w:t>
      </w:r>
      <w:r w:rsidR="00F24378">
        <w:rPr>
          <w:b/>
        </w:rPr>
        <w:t xml:space="preserve"> </w:t>
      </w:r>
    </w:p>
    <w:p w14:paraId="44340E08" w14:textId="368EB1E6" w:rsidR="00943428" w:rsidRPr="00F24378" w:rsidRDefault="00F24378" w:rsidP="00943428">
      <w:pPr>
        <w:pStyle w:val="comandoseinstrucciones"/>
        <w:rPr>
          <w:b/>
        </w:rPr>
      </w:pPr>
      <w:r>
        <w:rPr>
          <w:b/>
        </w:rPr>
        <w:t xml:space="preserve">   </w:t>
      </w:r>
      <w:r w:rsidR="00943428" w:rsidRPr="00F24378">
        <w:rPr>
          <w:b/>
        </w:rPr>
        <w:t>WHERE</w:t>
      </w:r>
      <w:r>
        <w:rPr>
          <w:b/>
        </w:rPr>
        <w:t xml:space="preserve"> </w:t>
      </w:r>
      <w:r w:rsidR="00943428" w:rsidRPr="00F24378">
        <w:rPr>
          <w:b/>
          <w:highlight w:val="cyan"/>
        </w:rPr>
        <w:t>YEAR(fecha_pedido)</w:t>
      </w:r>
      <w:r>
        <w:rPr>
          <w:b/>
          <w:highlight w:val="cyan"/>
        </w:rPr>
        <w:t xml:space="preserve"> </w:t>
      </w:r>
      <w:r w:rsidR="00943428" w:rsidRPr="00F24378">
        <w:rPr>
          <w:b/>
          <w:highlight w:val="cyan"/>
        </w:rPr>
        <w:t>IN</w:t>
      </w:r>
      <w:r>
        <w:rPr>
          <w:b/>
          <w:highlight w:val="cyan"/>
        </w:rPr>
        <w:t xml:space="preserve"> </w:t>
      </w:r>
      <w:r w:rsidR="00943428" w:rsidRPr="00F24378">
        <w:rPr>
          <w:b/>
          <w:highlight w:val="cyan"/>
        </w:rPr>
        <w:t>(1997,</w:t>
      </w:r>
      <w:r>
        <w:rPr>
          <w:b/>
          <w:highlight w:val="cyan"/>
        </w:rPr>
        <w:t xml:space="preserve"> </w:t>
      </w:r>
      <w:r w:rsidR="00943428" w:rsidRPr="00F24378">
        <w:rPr>
          <w:b/>
          <w:highlight w:val="cyan"/>
        </w:rPr>
        <w:t>1998,1999)</w:t>
      </w:r>
      <w:r w:rsidR="00943428" w:rsidRPr="00F24378">
        <w:rPr>
          <w:b/>
        </w:rPr>
        <w:t>;</w:t>
      </w:r>
    </w:p>
    <w:p w14:paraId="1C0B309C" w14:textId="77777777" w:rsidR="00943428" w:rsidRPr="00F24378" w:rsidRDefault="00943428" w:rsidP="00943428">
      <w:pPr>
        <w:pStyle w:val="comandoseinstrucciones"/>
      </w:pPr>
    </w:p>
    <w:p w14:paraId="74549321" w14:textId="482ABF4A" w:rsidR="00943428" w:rsidRPr="00F24378" w:rsidRDefault="00943428" w:rsidP="00943428">
      <w:pPr>
        <w:pStyle w:val="Ttulo3"/>
      </w:pPr>
      <w:bookmarkStart w:id="41" w:name="_Toc149546775"/>
      <w:r w:rsidRPr="00F24378">
        <w:t>Cambiar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formato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salida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fecha</w:t>
      </w:r>
      <w:r w:rsidR="00F24378">
        <w:t xml:space="preserve"> </w:t>
      </w:r>
      <w:r w:rsidR="00253B39" w:rsidRPr="00F24378">
        <w:t>(</w:t>
      </w:r>
      <w:r w:rsidR="00253B39" w:rsidRPr="00F24378">
        <w:rPr>
          <w:highlight w:val="yellow"/>
        </w:rPr>
        <w:t>poco</w:t>
      </w:r>
      <w:r w:rsidR="00F24378">
        <w:rPr>
          <w:highlight w:val="yellow"/>
        </w:rPr>
        <w:t xml:space="preserve"> </w:t>
      </w:r>
      <w:r w:rsidR="00253B39" w:rsidRPr="00F24378">
        <w:rPr>
          <w:highlight w:val="yellow"/>
        </w:rPr>
        <w:t>importante</w:t>
      </w:r>
      <w:r w:rsidR="00253B39" w:rsidRPr="00F24378">
        <w:t>)</w:t>
      </w:r>
      <w:bookmarkEnd w:id="41"/>
    </w:p>
    <w:p w14:paraId="6B9D5D9C" w14:textId="1D6F7D05" w:rsidR="00253B39" w:rsidRPr="00F24378" w:rsidRDefault="00253B39" w:rsidP="00943428">
      <w:r w:rsidRPr="00F24378">
        <w:t>Este</w:t>
      </w:r>
      <w:r w:rsidR="00F24378">
        <w:t xml:space="preserve"> </w:t>
      </w:r>
      <w:r w:rsidRPr="00F24378">
        <w:t>apartado</w:t>
      </w:r>
      <w:r w:rsidR="00F24378">
        <w:t xml:space="preserve"> </w:t>
      </w:r>
      <w:r w:rsidRPr="00F24378">
        <w:t>es</w:t>
      </w:r>
      <w:r w:rsidR="00F24378">
        <w:t xml:space="preserve"> </w:t>
      </w:r>
      <w:r w:rsidRPr="00F24378">
        <w:t>poco</w:t>
      </w:r>
      <w:r w:rsidR="00F24378">
        <w:t xml:space="preserve"> </w:t>
      </w:r>
      <w:r w:rsidRPr="00F24378">
        <w:t>importante</w:t>
      </w:r>
      <w:r w:rsidR="00F24378">
        <w:t xml:space="preserve"> </w:t>
      </w:r>
      <w:r w:rsidRPr="00F24378">
        <w:t>porque</w:t>
      </w:r>
      <w:r w:rsidR="00F24378">
        <w:t xml:space="preserve"> </w:t>
      </w:r>
      <w:r w:rsidRPr="00F24378">
        <w:t>simplemente</w:t>
      </w:r>
      <w:r w:rsidR="00F24378">
        <w:t xml:space="preserve"> </w:t>
      </w:r>
      <w:r w:rsidRPr="00F24378">
        <w:t>tiene</w:t>
      </w:r>
      <w:r w:rsidR="00F24378">
        <w:t xml:space="preserve"> </w:t>
      </w:r>
      <w:r w:rsidRPr="00F24378">
        <w:t>efectos</w:t>
      </w:r>
      <w:r w:rsidR="00F24378">
        <w:t xml:space="preserve"> </w:t>
      </w:r>
      <w:r w:rsidRPr="00F24378">
        <w:t>cosméticos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suele</w:t>
      </w:r>
      <w:r w:rsidR="00F24378">
        <w:t xml:space="preserve"> </w:t>
      </w:r>
      <w:r w:rsidRPr="00F24378">
        <w:t>emplear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SQL</w:t>
      </w:r>
      <w:r w:rsidR="00F24378">
        <w:t xml:space="preserve"> </w:t>
      </w:r>
      <w:r w:rsidR="00E42EDA" w:rsidRPr="00F24378">
        <w:t>(son</w:t>
      </w:r>
      <w:r w:rsidR="00F24378">
        <w:t xml:space="preserve"> </w:t>
      </w:r>
      <w:r w:rsidR="00280A2C" w:rsidRPr="00F24378">
        <w:t>otro</w:t>
      </w:r>
      <w:r w:rsidR="00E42EDA" w:rsidRPr="00F24378">
        <w:t>s</w:t>
      </w:r>
      <w:r w:rsidR="00F24378">
        <w:t xml:space="preserve"> </w:t>
      </w:r>
      <w:r w:rsidR="00E42EDA" w:rsidRPr="00F24378">
        <w:t>programas</w:t>
      </w:r>
      <w:r w:rsidR="00280A2C" w:rsidRPr="00F24378">
        <w:t>,</w:t>
      </w:r>
      <w:r w:rsidR="00F24378">
        <w:t xml:space="preserve"> </w:t>
      </w:r>
      <w:r w:rsidR="00E42EDA" w:rsidRPr="00F24378">
        <w:t>que</w:t>
      </w:r>
      <w:r w:rsidR="00F24378">
        <w:t xml:space="preserve"> </w:t>
      </w:r>
      <w:r w:rsidR="00E42EDA" w:rsidRPr="00F24378">
        <w:t>muestran</w:t>
      </w:r>
      <w:r w:rsidR="00F24378">
        <w:t xml:space="preserve"> </w:t>
      </w:r>
      <w:r w:rsidR="00E42EDA" w:rsidRPr="00F24378">
        <w:t>la</w:t>
      </w:r>
      <w:r w:rsidR="00F24378">
        <w:t xml:space="preserve"> </w:t>
      </w:r>
      <w:r w:rsidR="00E42EDA" w:rsidRPr="00F24378">
        <w:t>información</w:t>
      </w:r>
      <w:r w:rsidR="00F24378">
        <w:t xml:space="preserve"> </w:t>
      </w:r>
      <w:r w:rsidR="00E42EDA" w:rsidRPr="00F24378">
        <w:t>a</w:t>
      </w:r>
      <w:r w:rsidR="00F24378">
        <w:t xml:space="preserve"> </w:t>
      </w:r>
      <w:r w:rsidR="00E42EDA" w:rsidRPr="00F24378">
        <w:t>los</w:t>
      </w:r>
      <w:r w:rsidR="00F24378">
        <w:t xml:space="preserve"> </w:t>
      </w:r>
      <w:r w:rsidR="00E42EDA" w:rsidRPr="00F24378">
        <w:t>usuarios</w:t>
      </w:r>
      <w:r w:rsidR="00280A2C" w:rsidRPr="00F24378">
        <w:t>,</w:t>
      </w:r>
      <w:r w:rsidR="00F24378">
        <w:t xml:space="preserve"> </w:t>
      </w:r>
      <w:r w:rsidR="00E42EDA" w:rsidRPr="00F24378">
        <w:t>los</w:t>
      </w:r>
      <w:r w:rsidR="00F24378">
        <w:t xml:space="preserve"> </w:t>
      </w:r>
      <w:r w:rsidR="00E42EDA" w:rsidRPr="00F24378">
        <w:t>que</w:t>
      </w:r>
      <w:r w:rsidR="00F24378">
        <w:t xml:space="preserve"> </w:t>
      </w:r>
      <w:r w:rsidR="00E42EDA" w:rsidRPr="00F24378">
        <w:t>suelen</w:t>
      </w:r>
      <w:r w:rsidR="00F24378">
        <w:t xml:space="preserve"> </w:t>
      </w:r>
      <w:r w:rsidR="00E42EDA" w:rsidRPr="00F24378">
        <w:t>modificar</w:t>
      </w:r>
      <w:r w:rsidR="00F24378">
        <w:t xml:space="preserve"> </w:t>
      </w:r>
      <w:r w:rsidR="00E42EDA" w:rsidRPr="00F24378">
        <w:t>el</w:t>
      </w:r>
      <w:r w:rsidR="00F24378">
        <w:t xml:space="preserve"> </w:t>
      </w:r>
      <w:r w:rsidR="00E42EDA" w:rsidRPr="00F24378">
        <w:t>formato</w:t>
      </w:r>
      <w:r w:rsidR="00280A2C" w:rsidRPr="00F24378">
        <w:t>)</w:t>
      </w:r>
      <w:r w:rsidRPr="00F24378">
        <w:t>.</w:t>
      </w:r>
    </w:p>
    <w:p w14:paraId="0F1D16FF" w14:textId="723EF048" w:rsidR="00943428" w:rsidRPr="00F24378" w:rsidRDefault="00943428" w:rsidP="00943428">
      <w:r w:rsidRPr="00F24378">
        <w:t>Para</w:t>
      </w:r>
      <w:r w:rsidR="00F24378">
        <w:t xml:space="preserve"> </w:t>
      </w:r>
      <w:r w:rsidRPr="00F24378">
        <w:t>mostrar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fecha</w:t>
      </w:r>
      <w:r w:rsidR="00F24378">
        <w:t xml:space="preserve"> </w:t>
      </w:r>
      <w:r w:rsidRPr="00F24378">
        <w:t>almacenada</w:t>
      </w:r>
      <w:r w:rsidR="00F24378">
        <w:t xml:space="preserve"> </w:t>
      </w:r>
      <w:r w:rsidRPr="00F24378">
        <w:t>tenemos</w:t>
      </w:r>
      <w:r w:rsidR="00F24378">
        <w:t xml:space="preserve"> </w:t>
      </w:r>
      <w:r w:rsidRPr="00F24378">
        <w:t>varias</w:t>
      </w:r>
      <w:r w:rsidR="00F24378">
        <w:t xml:space="preserve"> </w:t>
      </w:r>
      <w:r w:rsidRPr="00F24378">
        <w:t>opciones:</w:t>
      </w:r>
    </w:p>
    <w:p w14:paraId="6A07E8B6" w14:textId="03E5B917" w:rsidR="00943428" w:rsidRPr="00F24378" w:rsidRDefault="00943428" w:rsidP="00943428">
      <w:pPr>
        <w:pStyle w:val="Lista3"/>
      </w:pPr>
      <w:r w:rsidRPr="00F24378">
        <w:t>Mostrarla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rPr>
          <w:rStyle w:val="Textoennegrita"/>
        </w:rPr>
        <w:t>formato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americano</w:t>
      </w:r>
    </w:p>
    <w:p w14:paraId="4C77712C" w14:textId="5D0D4F06" w:rsidR="00943428" w:rsidRPr="00F24378" w:rsidRDefault="00943428" w:rsidP="00943428">
      <w:pPr>
        <w:pStyle w:val="Lista3"/>
      </w:pPr>
      <w:r w:rsidRPr="00F24378">
        <w:t>Especificar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rPr>
          <w:rStyle w:val="Textoennegrita"/>
        </w:rPr>
        <w:t>formato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distinto</w:t>
      </w:r>
      <w:r w:rsidRPr="00F24378">
        <w:t>:</w:t>
      </w:r>
      <w:r w:rsidR="00F24378">
        <w:t xml:space="preserve"> </w:t>
      </w:r>
      <w:r w:rsidRPr="00F24378">
        <w:t>función</w:t>
      </w:r>
      <w:r w:rsidR="00F24378">
        <w:t xml:space="preserve"> </w:t>
      </w:r>
      <w:r w:rsidRPr="00F24378">
        <w:rPr>
          <w:rStyle w:val="Textoennegrita"/>
        </w:rPr>
        <w:t>DATE_FORMAT(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)</w:t>
      </w:r>
    </w:p>
    <w:p w14:paraId="1D3D83C5" w14:textId="4E3B62B2" w:rsidR="00943428" w:rsidRPr="00F24378" w:rsidRDefault="00943428" w:rsidP="00943428">
      <w:r w:rsidRPr="00F24378">
        <w:t>Código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ejemplo:</w:t>
      </w:r>
    </w:p>
    <w:p w14:paraId="5BF4EDCA" w14:textId="2341761F" w:rsidR="00943428" w:rsidRPr="00F24378" w:rsidRDefault="00943428" w:rsidP="00943428">
      <w:pPr>
        <w:pStyle w:val="comandoseinstrucciones"/>
        <w:rPr>
          <w:b/>
        </w:rPr>
      </w:pPr>
      <w:r w:rsidRPr="00F24378">
        <w:rPr>
          <w:b/>
        </w:rPr>
        <w:t>CREATE</w:t>
      </w:r>
      <w:r w:rsidR="00F24378">
        <w:rPr>
          <w:b/>
        </w:rPr>
        <w:t xml:space="preserve"> </w:t>
      </w:r>
      <w:r w:rsidRPr="00F24378">
        <w:rPr>
          <w:b/>
        </w:rPr>
        <w:t>TABLE</w:t>
      </w:r>
      <w:r w:rsidR="00F24378">
        <w:rPr>
          <w:b/>
        </w:rPr>
        <w:t xml:space="preserve"> </w:t>
      </w:r>
      <w:r w:rsidRPr="00F24378">
        <w:rPr>
          <w:b/>
        </w:rPr>
        <w:t>mytabla</w:t>
      </w:r>
      <w:r w:rsidR="00F24378">
        <w:rPr>
          <w:b/>
        </w:rPr>
        <w:t xml:space="preserve"> </w:t>
      </w:r>
      <w:r w:rsidRPr="00F24378">
        <w:rPr>
          <w:b/>
        </w:rPr>
        <w:t>(</w:t>
      </w:r>
    </w:p>
    <w:p w14:paraId="5E533453" w14:textId="075DEDAD" w:rsidR="00943428" w:rsidRPr="00F24378" w:rsidRDefault="00F24378" w:rsidP="00943428">
      <w:pPr>
        <w:pStyle w:val="comandoseinstrucciones"/>
        <w:rPr>
          <w:b/>
        </w:rPr>
      </w:pPr>
      <w:r>
        <w:rPr>
          <w:b/>
        </w:rPr>
        <w:t xml:space="preserve">  </w:t>
      </w:r>
      <w:r w:rsidR="00943428" w:rsidRPr="00F24378">
        <w:rPr>
          <w:b/>
        </w:rPr>
        <w:t>id</w:t>
      </w:r>
      <w:r>
        <w:rPr>
          <w:b/>
        </w:rPr>
        <w:t xml:space="preserve"> </w:t>
      </w:r>
      <w:r w:rsidR="00943428" w:rsidRPr="00F24378">
        <w:rPr>
          <w:b/>
        </w:rPr>
        <w:t>int(11)</w:t>
      </w:r>
      <w:r>
        <w:rPr>
          <w:b/>
        </w:rPr>
        <w:t xml:space="preserve"> </w:t>
      </w:r>
      <w:r w:rsidR="00943428" w:rsidRPr="00F24378">
        <w:rPr>
          <w:b/>
        </w:rPr>
        <w:t>NOT</w:t>
      </w:r>
      <w:r>
        <w:rPr>
          <w:b/>
        </w:rPr>
        <w:t xml:space="preserve"> </w:t>
      </w:r>
      <w:r w:rsidR="00943428" w:rsidRPr="00F24378">
        <w:rPr>
          <w:b/>
        </w:rPr>
        <w:t>NULL</w:t>
      </w:r>
      <w:r>
        <w:rPr>
          <w:b/>
        </w:rPr>
        <w:t xml:space="preserve"> </w:t>
      </w:r>
      <w:r w:rsidR="00943428" w:rsidRPr="00F24378">
        <w:rPr>
          <w:b/>
        </w:rPr>
        <w:t>auto_increment,</w:t>
      </w:r>
    </w:p>
    <w:p w14:paraId="390B3B1B" w14:textId="6F43BCA4" w:rsidR="00943428" w:rsidRPr="00F24378" w:rsidRDefault="00F24378" w:rsidP="00943428">
      <w:pPr>
        <w:pStyle w:val="comandoseinstrucciones"/>
        <w:rPr>
          <w:b/>
        </w:rPr>
      </w:pPr>
      <w:r>
        <w:rPr>
          <w:b/>
        </w:rPr>
        <w:t xml:space="preserve">  </w:t>
      </w:r>
      <w:r w:rsidR="00943428" w:rsidRPr="00F24378">
        <w:rPr>
          <w:b/>
        </w:rPr>
        <w:t>fecha</w:t>
      </w:r>
      <w:r>
        <w:rPr>
          <w:b/>
        </w:rPr>
        <w:t xml:space="preserve"> </w:t>
      </w:r>
      <w:r w:rsidR="00943428" w:rsidRPr="00F24378">
        <w:rPr>
          <w:b/>
        </w:rPr>
        <w:t>varchar(10)</w:t>
      </w:r>
      <w:r>
        <w:rPr>
          <w:b/>
        </w:rPr>
        <w:t xml:space="preserve"> </w:t>
      </w:r>
      <w:r w:rsidR="00943428" w:rsidRPr="00F24378">
        <w:rPr>
          <w:b/>
        </w:rPr>
        <w:t>default</w:t>
      </w:r>
      <w:r>
        <w:rPr>
          <w:b/>
        </w:rPr>
        <w:t xml:space="preserve"> </w:t>
      </w:r>
      <w:r w:rsidR="00943428" w:rsidRPr="00F24378">
        <w:rPr>
          <w:b/>
        </w:rPr>
        <w:t>NULL,</w:t>
      </w:r>
    </w:p>
    <w:p w14:paraId="7EE7444F" w14:textId="583AF95C" w:rsidR="00943428" w:rsidRPr="00F24378" w:rsidRDefault="00F24378" w:rsidP="00943428">
      <w:pPr>
        <w:pStyle w:val="comandoseinstrucciones"/>
        <w:rPr>
          <w:b/>
        </w:rPr>
      </w:pPr>
      <w:r>
        <w:rPr>
          <w:b/>
        </w:rPr>
        <w:t xml:space="preserve">  </w:t>
      </w:r>
      <w:r w:rsidR="00943428" w:rsidRPr="00F24378">
        <w:rPr>
          <w:b/>
        </w:rPr>
        <w:t>PRIMARY</w:t>
      </w:r>
      <w:r>
        <w:rPr>
          <w:b/>
        </w:rPr>
        <w:t xml:space="preserve"> </w:t>
      </w:r>
      <w:r w:rsidR="00943428" w:rsidRPr="00F24378">
        <w:rPr>
          <w:b/>
        </w:rPr>
        <w:t>KEY</w:t>
      </w:r>
      <w:r>
        <w:rPr>
          <w:b/>
        </w:rPr>
        <w:t xml:space="preserve">  </w:t>
      </w:r>
      <w:r w:rsidR="00943428" w:rsidRPr="00F24378">
        <w:rPr>
          <w:b/>
        </w:rPr>
        <w:t>(id)</w:t>
      </w:r>
    </w:p>
    <w:p w14:paraId="0934922C" w14:textId="77777777" w:rsidR="00943428" w:rsidRPr="00F24378" w:rsidRDefault="00943428" w:rsidP="00943428">
      <w:pPr>
        <w:pStyle w:val="comandoseinstrucciones"/>
        <w:rPr>
          <w:b/>
        </w:rPr>
      </w:pPr>
      <w:r w:rsidRPr="00F24378">
        <w:rPr>
          <w:b/>
        </w:rPr>
        <w:t>);</w:t>
      </w:r>
    </w:p>
    <w:p w14:paraId="40D8650C" w14:textId="77777777" w:rsidR="00943428" w:rsidRPr="00F24378" w:rsidRDefault="00943428" w:rsidP="00943428">
      <w:pPr>
        <w:pStyle w:val="comandoseinstrucciones"/>
        <w:rPr>
          <w:b/>
        </w:rPr>
      </w:pPr>
    </w:p>
    <w:p w14:paraId="48A946A4" w14:textId="3B3DBEA1" w:rsidR="00943428" w:rsidRPr="00F24378" w:rsidRDefault="00943428" w:rsidP="00943428">
      <w:pPr>
        <w:pStyle w:val="comandoseinstrucciones"/>
        <w:rPr>
          <w:b/>
        </w:rPr>
      </w:pPr>
      <w:r w:rsidRPr="00F24378">
        <w:rPr>
          <w:b/>
        </w:rPr>
        <w:t>INSERT</w:t>
      </w:r>
      <w:r w:rsidR="00F24378">
        <w:rPr>
          <w:b/>
        </w:rPr>
        <w:t xml:space="preserve"> </w:t>
      </w:r>
      <w:r w:rsidRPr="00F24378">
        <w:rPr>
          <w:b/>
        </w:rPr>
        <w:t>INTO</w:t>
      </w:r>
      <w:r w:rsidR="00F24378">
        <w:rPr>
          <w:b/>
        </w:rPr>
        <w:t xml:space="preserve"> </w:t>
      </w:r>
      <w:r w:rsidRPr="00F24378">
        <w:rPr>
          <w:b/>
        </w:rPr>
        <w:t>mytabla</w:t>
      </w:r>
      <w:r w:rsidR="00F24378">
        <w:rPr>
          <w:b/>
        </w:rPr>
        <w:t xml:space="preserve"> </w:t>
      </w:r>
      <w:r w:rsidRPr="00F24378">
        <w:rPr>
          <w:b/>
        </w:rPr>
        <w:t>(fecha)</w:t>
      </w:r>
      <w:r w:rsidR="00F24378">
        <w:rPr>
          <w:b/>
        </w:rPr>
        <w:t xml:space="preserve"> </w:t>
      </w:r>
      <w:r w:rsidRPr="00F24378">
        <w:rPr>
          <w:b/>
        </w:rPr>
        <w:t>VALUES</w:t>
      </w:r>
      <w:r w:rsidR="00F24378">
        <w:rPr>
          <w:b/>
        </w:rPr>
        <w:t xml:space="preserve"> </w:t>
      </w:r>
      <w:r w:rsidRPr="00F24378">
        <w:rPr>
          <w:b/>
        </w:rPr>
        <w:t>('2013/5/23'),</w:t>
      </w:r>
      <w:r w:rsidR="00F24378">
        <w:rPr>
          <w:b/>
        </w:rPr>
        <w:t xml:space="preserve"> </w:t>
      </w:r>
      <w:r w:rsidRPr="00F24378">
        <w:rPr>
          <w:b/>
        </w:rPr>
        <w:t>('2013/5/24'),</w:t>
      </w:r>
      <w:r w:rsidR="00F24378">
        <w:rPr>
          <w:b/>
        </w:rPr>
        <w:t xml:space="preserve"> </w:t>
      </w:r>
      <w:r w:rsidRPr="00F24378">
        <w:rPr>
          <w:b/>
        </w:rPr>
        <w:t>('2013/5/25'),</w:t>
      </w:r>
      <w:r w:rsidR="00F24378">
        <w:rPr>
          <w:b/>
        </w:rPr>
        <w:t xml:space="preserve"> </w:t>
      </w:r>
      <w:r w:rsidRPr="00F24378">
        <w:rPr>
          <w:b/>
        </w:rPr>
        <w:t>('2013/5/26'),</w:t>
      </w:r>
      <w:r w:rsidR="00F24378">
        <w:rPr>
          <w:b/>
        </w:rPr>
        <w:t xml:space="preserve"> </w:t>
      </w:r>
      <w:r w:rsidRPr="00F24378">
        <w:rPr>
          <w:b/>
        </w:rPr>
        <w:t>('2013/5/27');</w:t>
      </w:r>
    </w:p>
    <w:p w14:paraId="2107CDC8" w14:textId="77777777" w:rsidR="00943428" w:rsidRPr="00F24378" w:rsidRDefault="00943428" w:rsidP="00943428">
      <w:pPr>
        <w:pStyle w:val="comandoseinstrucciones"/>
        <w:rPr>
          <w:b/>
        </w:rPr>
      </w:pPr>
    </w:p>
    <w:p w14:paraId="436E4115" w14:textId="1E47F0A0" w:rsidR="00943428" w:rsidRPr="00F24378" w:rsidRDefault="00943428" w:rsidP="00943428">
      <w:pPr>
        <w:pStyle w:val="comandoseinstrucciones"/>
        <w:rPr>
          <w:b/>
        </w:rPr>
      </w:pPr>
      <w:r w:rsidRPr="00F24378">
        <w:rPr>
          <w:b/>
        </w:rPr>
        <w:t>SELECT</w:t>
      </w:r>
      <w:r w:rsidR="00F24378">
        <w:rPr>
          <w:b/>
        </w:rPr>
        <w:t xml:space="preserve"> </w:t>
      </w:r>
      <w:r w:rsidRPr="00F24378">
        <w:rPr>
          <w:b/>
        </w:rPr>
        <w:t>*</w:t>
      </w:r>
      <w:r w:rsidR="00F24378">
        <w:rPr>
          <w:b/>
        </w:rPr>
        <w:t xml:space="preserve"> </w:t>
      </w:r>
      <w:r w:rsidRPr="00F24378">
        <w:rPr>
          <w:b/>
        </w:rPr>
        <w:t>FROM</w:t>
      </w:r>
      <w:r w:rsidR="00F24378">
        <w:rPr>
          <w:b/>
        </w:rPr>
        <w:t xml:space="preserve"> </w:t>
      </w:r>
      <w:r w:rsidRPr="00F24378">
        <w:rPr>
          <w:b/>
        </w:rPr>
        <w:t>mytabla;</w:t>
      </w:r>
    </w:p>
    <w:p w14:paraId="77C38AC8" w14:textId="77777777" w:rsidR="00943428" w:rsidRPr="00F24378" w:rsidRDefault="00943428" w:rsidP="00943428">
      <w:pPr>
        <w:pStyle w:val="comandoseinstrucciones"/>
        <w:rPr>
          <w:b/>
        </w:rPr>
      </w:pPr>
    </w:p>
    <w:p w14:paraId="23B017CA" w14:textId="5E642BDB" w:rsidR="00943428" w:rsidRPr="00F24378" w:rsidRDefault="00943428" w:rsidP="00943428">
      <w:pPr>
        <w:pStyle w:val="comandoseinstrucciones"/>
        <w:rPr>
          <w:b/>
        </w:rPr>
      </w:pPr>
      <w:r w:rsidRPr="00F24378">
        <w:rPr>
          <w:b/>
        </w:rPr>
        <w:t>SELECT</w:t>
      </w:r>
      <w:r w:rsidR="00F24378">
        <w:rPr>
          <w:b/>
        </w:rPr>
        <w:t xml:space="preserve"> </w:t>
      </w:r>
      <w:r w:rsidRPr="00F24378">
        <w:rPr>
          <w:b/>
        </w:rPr>
        <w:t>id,</w:t>
      </w:r>
      <w:r w:rsidR="00F24378">
        <w:rPr>
          <w:b/>
        </w:rPr>
        <w:t xml:space="preserve"> </w:t>
      </w:r>
      <w:r w:rsidRPr="00F24378">
        <w:rPr>
          <w:b/>
        </w:rPr>
        <w:t>DATE_FORMAT(fecha,</w:t>
      </w:r>
      <w:r w:rsidR="00F24378">
        <w:rPr>
          <w:b/>
        </w:rPr>
        <w:t xml:space="preserve"> </w:t>
      </w:r>
      <w:r w:rsidRPr="00F24378">
        <w:rPr>
          <w:b/>
        </w:rPr>
        <w:t>'%d/%m/%y')</w:t>
      </w:r>
      <w:r w:rsidR="00F24378">
        <w:rPr>
          <w:b/>
        </w:rPr>
        <w:t xml:space="preserve"> </w:t>
      </w:r>
      <w:r w:rsidRPr="00F24378">
        <w:rPr>
          <w:b/>
        </w:rPr>
        <w:t>AS</w:t>
      </w:r>
      <w:r w:rsidR="00F24378">
        <w:rPr>
          <w:b/>
        </w:rPr>
        <w:t xml:space="preserve"> </w:t>
      </w:r>
      <w:r w:rsidRPr="00F24378">
        <w:rPr>
          <w:b/>
        </w:rPr>
        <w:t>fecha</w:t>
      </w:r>
      <w:r w:rsidR="00F24378">
        <w:rPr>
          <w:b/>
        </w:rPr>
        <w:t xml:space="preserve"> </w:t>
      </w:r>
      <w:r w:rsidRPr="00F24378">
        <w:rPr>
          <w:b/>
        </w:rPr>
        <w:t>FROM</w:t>
      </w:r>
      <w:r w:rsidR="00F24378">
        <w:rPr>
          <w:b/>
        </w:rPr>
        <w:t xml:space="preserve"> </w:t>
      </w:r>
      <w:r w:rsidRPr="00F24378">
        <w:rPr>
          <w:b/>
        </w:rPr>
        <w:t>mytabla;</w:t>
      </w:r>
    </w:p>
    <w:p w14:paraId="358D610C" w14:textId="77777777" w:rsidR="00943428" w:rsidRPr="00F24378" w:rsidRDefault="00943428" w:rsidP="00943428">
      <w:pPr>
        <w:pStyle w:val="comandoseinstrucciones"/>
        <w:rPr>
          <w:b/>
        </w:rPr>
      </w:pPr>
    </w:p>
    <w:p w14:paraId="0BD0D9D6" w14:textId="47395E4F" w:rsidR="00943428" w:rsidRPr="00F24378" w:rsidRDefault="00943428" w:rsidP="00943428">
      <w:pPr>
        <w:pStyle w:val="comandoseinstrucciones"/>
        <w:rPr>
          <w:b/>
        </w:rPr>
      </w:pPr>
      <w:r w:rsidRPr="00F24378">
        <w:rPr>
          <w:b/>
        </w:rPr>
        <w:t>SELECT</w:t>
      </w:r>
      <w:r w:rsidR="00F24378">
        <w:rPr>
          <w:b/>
        </w:rPr>
        <w:t xml:space="preserve"> </w:t>
      </w:r>
      <w:r w:rsidRPr="00F24378">
        <w:rPr>
          <w:b/>
        </w:rPr>
        <w:t>id,</w:t>
      </w:r>
      <w:r w:rsidR="00F24378">
        <w:rPr>
          <w:b/>
        </w:rPr>
        <w:t xml:space="preserve"> </w:t>
      </w:r>
      <w:r w:rsidRPr="00F24378">
        <w:rPr>
          <w:b/>
        </w:rPr>
        <w:t>DATE_FORMAT(fecha,</w:t>
      </w:r>
      <w:r w:rsidR="00F24378">
        <w:rPr>
          <w:b/>
        </w:rPr>
        <w:t xml:space="preserve"> </w:t>
      </w:r>
      <w:r w:rsidRPr="00F24378">
        <w:rPr>
          <w:b/>
        </w:rPr>
        <w:t>'%d/%m/%Y')</w:t>
      </w:r>
      <w:r w:rsidR="00F24378">
        <w:rPr>
          <w:b/>
        </w:rPr>
        <w:t xml:space="preserve"> </w:t>
      </w:r>
      <w:r w:rsidRPr="00F24378">
        <w:rPr>
          <w:b/>
        </w:rPr>
        <w:t>AS</w:t>
      </w:r>
      <w:r w:rsidR="00F24378">
        <w:rPr>
          <w:b/>
        </w:rPr>
        <w:t xml:space="preserve"> </w:t>
      </w:r>
      <w:r w:rsidRPr="00F24378">
        <w:rPr>
          <w:b/>
        </w:rPr>
        <w:t>fecha</w:t>
      </w:r>
      <w:r w:rsidR="00F24378">
        <w:rPr>
          <w:b/>
        </w:rPr>
        <w:t xml:space="preserve"> </w:t>
      </w:r>
      <w:r w:rsidRPr="00F24378">
        <w:rPr>
          <w:b/>
        </w:rPr>
        <w:t>FROM</w:t>
      </w:r>
      <w:r w:rsidR="00F24378">
        <w:rPr>
          <w:b/>
        </w:rPr>
        <w:t xml:space="preserve"> </w:t>
      </w:r>
      <w:r w:rsidRPr="00F24378">
        <w:rPr>
          <w:b/>
        </w:rPr>
        <w:t>mytabla;</w:t>
      </w:r>
    </w:p>
    <w:p w14:paraId="66419D5D" w14:textId="77777777" w:rsidR="00943428" w:rsidRPr="00F24378" w:rsidRDefault="00943428" w:rsidP="00943428">
      <w:pPr>
        <w:pStyle w:val="comandoseinstrucciones"/>
        <w:rPr>
          <w:b/>
        </w:rPr>
      </w:pPr>
    </w:p>
    <w:p w14:paraId="7E3EE295" w14:textId="2F9FEB5C" w:rsidR="00943428" w:rsidRPr="00F24378" w:rsidRDefault="00943428" w:rsidP="00943428">
      <w:pPr>
        <w:pStyle w:val="comandoseinstrucciones"/>
        <w:rPr>
          <w:b/>
        </w:rPr>
      </w:pPr>
      <w:r w:rsidRPr="00F24378">
        <w:rPr>
          <w:b/>
        </w:rPr>
        <w:t>SELECT</w:t>
      </w:r>
      <w:r w:rsidR="00F24378">
        <w:rPr>
          <w:b/>
        </w:rPr>
        <w:t xml:space="preserve"> </w:t>
      </w:r>
      <w:r w:rsidRPr="00F24378">
        <w:rPr>
          <w:b/>
        </w:rPr>
        <w:t>id,</w:t>
      </w:r>
      <w:r w:rsidR="00F24378">
        <w:rPr>
          <w:b/>
        </w:rPr>
        <w:t xml:space="preserve"> </w:t>
      </w:r>
      <w:r w:rsidRPr="00F24378">
        <w:rPr>
          <w:b/>
        </w:rPr>
        <w:t>DATE_FORMAT(fecha,</w:t>
      </w:r>
      <w:r w:rsidR="00F24378">
        <w:rPr>
          <w:b/>
        </w:rPr>
        <w:t xml:space="preserve"> </w:t>
      </w:r>
      <w:r w:rsidRPr="00F24378">
        <w:rPr>
          <w:b/>
        </w:rPr>
        <w:t>'%e/%c/%Y')</w:t>
      </w:r>
      <w:r w:rsidR="00F24378">
        <w:rPr>
          <w:b/>
        </w:rPr>
        <w:t xml:space="preserve"> </w:t>
      </w:r>
      <w:r w:rsidRPr="00F24378">
        <w:rPr>
          <w:b/>
        </w:rPr>
        <w:t>AS</w:t>
      </w:r>
      <w:r w:rsidR="00F24378">
        <w:rPr>
          <w:b/>
        </w:rPr>
        <w:t xml:space="preserve"> </w:t>
      </w:r>
      <w:r w:rsidRPr="00F24378">
        <w:rPr>
          <w:b/>
        </w:rPr>
        <w:t>fecha</w:t>
      </w:r>
      <w:r w:rsidR="00F24378">
        <w:rPr>
          <w:b/>
        </w:rPr>
        <w:t xml:space="preserve"> </w:t>
      </w:r>
      <w:r w:rsidRPr="00F24378">
        <w:rPr>
          <w:b/>
        </w:rPr>
        <w:t>FROM</w:t>
      </w:r>
      <w:r w:rsidR="00F24378">
        <w:rPr>
          <w:b/>
        </w:rPr>
        <w:t xml:space="preserve"> </w:t>
      </w:r>
      <w:r w:rsidRPr="00F24378">
        <w:rPr>
          <w:b/>
        </w:rPr>
        <w:t>mytabla;</w:t>
      </w:r>
    </w:p>
    <w:p w14:paraId="4D875A40" w14:textId="1BE63105" w:rsidR="00943428" w:rsidRPr="00F24378" w:rsidRDefault="00943428" w:rsidP="00943428">
      <w:pPr>
        <w:pStyle w:val="Ttulo3"/>
      </w:pPr>
      <w:bookmarkStart w:id="42" w:name="_Toc149546776"/>
      <w:r w:rsidRPr="00F24378">
        <w:t>Funciones</w:t>
      </w:r>
      <w:r w:rsidR="00F24378">
        <w:t xml:space="preserve"> </w:t>
      </w:r>
      <w:r w:rsidRPr="00F24378">
        <w:t>para</w:t>
      </w:r>
      <w:r w:rsidR="00F24378">
        <w:t xml:space="preserve"> </w:t>
      </w:r>
      <w:r w:rsidRPr="00F24378">
        <w:t>trabajar</w:t>
      </w:r>
      <w:r w:rsidR="00F24378">
        <w:t xml:space="preserve"> </w:t>
      </w:r>
      <w:r w:rsidRPr="00F24378">
        <w:t>con</w:t>
      </w:r>
      <w:r w:rsidR="00F24378">
        <w:t xml:space="preserve"> </w:t>
      </w:r>
      <w:r w:rsidRPr="00F24378">
        <w:t>fechas</w:t>
      </w:r>
      <w:bookmarkEnd w:id="42"/>
    </w:p>
    <w:p w14:paraId="5C9E2749" w14:textId="3CBC186F" w:rsidR="00943428" w:rsidRPr="00F24378" w:rsidRDefault="00943428" w:rsidP="00943428">
      <w:r w:rsidRPr="00F24378">
        <w:t>Funciones</w:t>
      </w:r>
      <w:r w:rsidR="00F24378">
        <w:t xml:space="preserve"> </w:t>
      </w:r>
      <w:r w:rsidRPr="00F24378">
        <w:t>destacadas</w:t>
      </w:r>
      <w:r w:rsidR="00F24378">
        <w:t xml:space="preserve"> </w:t>
      </w:r>
      <w:r w:rsidR="00C90256" w:rsidRPr="00F24378">
        <w:t>para</w:t>
      </w:r>
      <w:r w:rsidR="00F24378">
        <w:t xml:space="preserve"> </w:t>
      </w:r>
      <w:r w:rsidR="00C90256" w:rsidRPr="00F24378">
        <w:t>trabajar</w:t>
      </w:r>
      <w:r w:rsidR="00F24378">
        <w:t xml:space="preserve"> </w:t>
      </w:r>
      <w:r w:rsidR="00C90256" w:rsidRPr="00F24378">
        <w:t>con</w:t>
      </w:r>
      <w:r w:rsidR="00F24378">
        <w:t xml:space="preserve"> </w:t>
      </w:r>
      <w:r w:rsidR="00C90256" w:rsidRPr="00F24378">
        <w:t>fechas</w:t>
      </w:r>
      <w:r w:rsidRPr="00F24378">
        <w:t>:</w:t>
      </w:r>
    </w:p>
    <w:p w14:paraId="3A55F3C9" w14:textId="201BE431" w:rsidR="00943428" w:rsidRPr="00F24378" w:rsidRDefault="00943428" w:rsidP="00943428">
      <w:pPr>
        <w:pStyle w:val="comandoseinstrucciones"/>
        <w:rPr>
          <w:b/>
        </w:rPr>
      </w:pPr>
      <w:r w:rsidRPr="00F24378">
        <w:rPr>
          <w:b/>
        </w:rPr>
        <w:t>YEAR(</w:t>
      </w:r>
      <w:r w:rsidR="00F24378">
        <w:rPr>
          <w:b/>
        </w:rPr>
        <w:t xml:space="preserve"> </w:t>
      </w:r>
      <w:r w:rsidRPr="00F24378">
        <w:rPr>
          <w:b/>
        </w:rPr>
        <w:t>),</w:t>
      </w:r>
      <w:r w:rsidR="00F24378">
        <w:rPr>
          <w:b/>
        </w:rPr>
        <w:t xml:space="preserve"> </w:t>
      </w:r>
      <w:r w:rsidRPr="00F24378">
        <w:rPr>
          <w:b/>
        </w:rPr>
        <w:t>MONTH(</w:t>
      </w:r>
      <w:r w:rsidR="00F24378">
        <w:rPr>
          <w:b/>
        </w:rPr>
        <w:t xml:space="preserve"> </w:t>
      </w:r>
      <w:r w:rsidRPr="00F24378">
        <w:rPr>
          <w:b/>
        </w:rPr>
        <w:t>),</w:t>
      </w:r>
      <w:r w:rsidR="00F24378">
        <w:rPr>
          <w:b/>
        </w:rPr>
        <w:t xml:space="preserve"> </w:t>
      </w:r>
      <w:r w:rsidRPr="00F24378">
        <w:rPr>
          <w:b/>
        </w:rPr>
        <w:t>DAY(</w:t>
      </w:r>
      <w:r w:rsidR="00F24378">
        <w:rPr>
          <w:b/>
        </w:rPr>
        <w:t xml:space="preserve"> </w:t>
      </w:r>
      <w:r w:rsidRPr="00F24378">
        <w:rPr>
          <w:b/>
        </w:rPr>
        <w:t>),</w:t>
      </w:r>
      <w:r w:rsidR="00F24378">
        <w:rPr>
          <w:b/>
        </w:rPr>
        <w:t xml:space="preserve"> </w:t>
      </w:r>
      <w:r w:rsidRPr="00F24378">
        <w:rPr>
          <w:b/>
        </w:rPr>
        <w:t>DATEDIFF(</w:t>
      </w:r>
      <w:r w:rsidR="00F24378">
        <w:rPr>
          <w:b/>
        </w:rPr>
        <w:t xml:space="preserve"> </w:t>
      </w:r>
      <w:r w:rsidRPr="00F24378">
        <w:rPr>
          <w:b/>
        </w:rPr>
        <w:t>),</w:t>
      </w:r>
      <w:r w:rsidR="00F24378">
        <w:rPr>
          <w:b/>
        </w:rPr>
        <w:t xml:space="preserve"> </w:t>
      </w:r>
      <w:r w:rsidRPr="00F24378">
        <w:rPr>
          <w:b/>
        </w:rPr>
        <w:t>NOW(</w:t>
      </w:r>
      <w:r w:rsidR="00F24378">
        <w:rPr>
          <w:b/>
        </w:rPr>
        <w:t xml:space="preserve"> </w:t>
      </w:r>
      <w:r w:rsidRPr="00F24378">
        <w:rPr>
          <w:b/>
        </w:rPr>
        <w:t>)</w:t>
      </w:r>
    </w:p>
    <w:p w14:paraId="0E763ED0" w14:textId="77777777" w:rsidR="00943428" w:rsidRPr="00F24378" w:rsidRDefault="00943428" w:rsidP="0094342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5954"/>
      </w:tblGrid>
      <w:tr w:rsidR="00943428" w:rsidRPr="00F24378" w14:paraId="4487F80F" w14:textId="77777777" w:rsidTr="00A3207C">
        <w:trPr>
          <w:tblHeader/>
        </w:trPr>
        <w:tc>
          <w:tcPr>
            <w:tcW w:w="3134" w:type="dxa"/>
            <w:shd w:val="pct15" w:color="auto" w:fill="auto"/>
          </w:tcPr>
          <w:p w14:paraId="69546E67" w14:textId="77777777" w:rsidR="00943428" w:rsidRPr="00F24378" w:rsidRDefault="0059723B" w:rsidP="0059723B">
            <w:pPr>
              <w:ind w:left="142"/>
              <w:jc w:val="center"/>
              <w:rPr>
                <w:b/>
              </w:rPr>
            </w:pPr>
            <w:r w:rsidRPr="00F24378">
              <w:rPr>
                <w:b/>
              </w:rPr>
              <w:t>NAME</w:t>
            </w:r>
          </w:p>
        </w:tc>
        <w:tc>
          <w:tcPr>
            <w:tcW w:w="5954" w:type="dxa"/>
            <w:shd w:val="pct15" w:color="auto" w:fill="auto"/>
          </w:tcPr>
          <w:p w14:paraId="671C5223" w14:textId="77777777" w:rsidR="00943428" w:rsidRPr="00F24378" w:rsidRDefault="0059723B" w:rsidP="0059723B">
            <w:pPr>
              <w:ind w:left="45"/>
              <w:jc w:val="center"/>
              <w:rPr>
                <w:b/>
              </w:rPr>
            </w:pPr>
            <w:r w:rsidRPr="00F24378">
              <w:rPr>
                <w:b/>
              </w:rPr>
              <w:t>DESCRIPTION</w:t>
            </w:r>
          </w:p>
        </w:tc>
      </w:tr>
      <w:tr w:rsidR="00943428" w:rsidRPr="00F24378" w14:paraId="6B6B8291" w14:textId="77777777" w:rsidTr="00E54ADA">
        <w:tc>
          <w:tcPr>
            <w:tcW w:w="3134" w:type="dxa"/>
            <w:shd w:val="clear" w:color="auto" w:fill="auto"/>
          </w:tcPr>
          <w:p w14:paraId="2F442E25" w14:textId="54C29263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ADDDATE(</w:t>
            </w:r>
            <w:r w:rsidR="00F24378">
              <w:rPr>
                <w:b/>
              </w:rPr>
              <w:t xml:space="preserve"> </w:t>
            </w:r>
            <w:r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65AAFAFC" w14:textId="2DC1AA30" w:rsidR="00943428" w:rsidRPr="00F24378" w:rsidRDefault="00943428" w:rsidP="0052559D">
            <w:pPr>
              <w:ind w:left="45"/>
            </w:pPr>
            <w:r w:rsidRPr="00F24378">
              <w:t>Add</w:t>
            </w:r>
            <w:r w:rsidR="00F24378">
              <w:t xml:space="preserve"> </w:t>
            </w:r>
            <w:r w:rsidRPr="00F24378">
              <w:t>time</w:t>
            </w:r>
            <w:r w:rsidR="00F24378">
              <w:t xml:space="preserve"> </w:t>
            </w:r>
            <w:r w:rsidRPr="00F24378">
              <w:t>values</w:t>
            </w:r>
            <w:r w:rsidR="00F24378">
              <w:t xml:space="preserve"> </w:t>
            </w:r>
            <w:r w:rsidRPr="00F24378">
              <w:t>(intervals)</w:t>
            </w:r>
            <w:r w:rsidR="00F24378">
              <w:t xml:space="preserve"> </w:t>
            </w:r>
            <w:r w:rsidRPr="00F24378">
              <w:t>to</w:t>
            </w:r>
            <w:r w:rsidR="00F24378">
              <w:t xml:space="preserve"> </w:t>
            </w:r>
            <w:r w:rsidRPr="00F24378">
              <w:t>a</w:t>
            </w:r>
            <w:r w:rsidR="00F24378">
              <w:t xml:space="preserve"> </w:t>
            </w:r>
            <w:r w:rsidRPr="00F24378">
              <w:t>date</w:t>
            </w:r>
            <w:r w:rsidR="00F24378">
              <w:t xml:space="preserve"> </w:t>
            </w:r>
            <w:r w:rsidRPr="00F24378">
              <w:t>value</w:t>
            </w:r>
          </w:p>
        </w:tc>
      </w:tr>
      <w:tr w:rsidR="00943428" w:rsidRPr="00F24378" w14:paraId="1D3AB430" w14:textId="77777777" w:rsidTr="00E54ADA">
        <w:tc>
          <w:tcPr>
            <w:tcW w:w="3134" w:type="dxa"/>
            <w:shd w:val="clear" w:color="auto" w:fill="auto"/>
          </w:tcPr>
          <w:p w14:paraId="167CD988" w14:textId="273BDDDB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ADDTIME(</w:t>
            </w:r>
            <w:r w:rsidR="00F24378">
              <w:rPr>
                <w:b/>
              </w:rPr>
              <w:t xml:space="preserve"> </w:t>
            </w:r>
            <w:r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4EB1FCC3" w14:textId="23F14DBB" w:rsidR="00943428" w:rsidRPr="00F24378" w:rsidRDefault="00943428" w:rsidP="0052559D">
            <w:pPr>
              <w:ind w:left="45"/>
            </w:pPr>
            <w:r w:rsidRPr="00F24378">
              <w:t>Add</w:t>
            </w:r>
            <w:r w:rsidR="00F24378">
              <w:t xml:space="preserve"> </w:t>
            </w:r>
            <w:r w:rsidRPr="00F24378">
              <w:t>time</w:t>
            </w:r>
          </w:p>
        </w:tc>
      </w:tr>
      <w:tr w:rsidR="00943428" w:rsidRPr="00F24378" w14:paraId="58422F31" w14:textId="77777777" w:rsidTr="00E54ADA">
        <w:tc>
          <w:tcPr>
            <w:tcW w:w="3134" w:type="dxa"/>
            <w:shd w:val="clear" w:color="auto" w:fill="auto"/>
          </w:tcPr>
          <w:p w14:paraId="701F45C3" w14:textId="58415A12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CURDATE(</w:t>
            </w:r>
            <w:r w:rsidR="00F24378">
              <w:rPr>
                <w:b/>
              </w:rPr>
              <w:t xml:space="preserve"> </w:t>
            </w:r>
            <w:r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7AC4501C" w14:textId="0213FD3A" w:rsidR="00943428" w:rsidRPr="00F24378" w:rsidRDefault="00943428" w:rsidP="0052559D">
            <w:pPr>
              <w:ind w:left="45"/>
            </w:pPr>
            <w:r w:rsidRPr="00F24378">
              <w:t>Return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current</w:t>
            </w:r>
            <w:r w:rsidR="00F24378">
              <w:t xml:space="preserve"> </w:t>
            </w:r>
            <w:r w:rsidRPr="00F24378">
              <w:t>date</w:t>
            </w:r>
          </w:p>
        </w:tc>
      </w:tr>
      <w:tr w:rsidR="00943428" w:rsidRPr="00F24378" w14:paraId="2A69BD9C" w14:textId="77777777" w:rsidTr="00E54ADA">
        <w:tc>
          <w:tcPr>
            <w:tcW w:w="3134" w:type="dxa"/>
            <w:shd w:val="clear" w:color="auto" w:fill="auto"/>
          </w:tcPr>
          <w:p w14:paraId="7E194FBA" w14:textId="5F609EF3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CURRENT_DATE(</w:t>
            </w:r>
            <w:r w:rsidR="00F24378">
              <w:rPr>
                <w:b/>
              </w:rPr>
              <w:t xml:space="preserve"> </w:t>
            </w:r>
            <w:r w:rsidRPr="00F24378">
              <w:rPr>
                <w:b/>
              </w:rPr>
              <w:t>),</w:t>
            </w:r>
            <w:r w:rsidR="00F24378">
              <w:rPr>
                <w:b/>
              </w:rPr>
              <w:t xml:space="preserve"> </w:t>
            </w:r>
            <w:r w:rsidRPr="00F24378">
              <w:rPr>
                <w:b/>
              </w:rPr>
              <w:t>CURRENT_DATE</w:t>
            </w:r>
          </w:p>
        </w:tc>
        <w:tc>
          <w:tcPr>
            <w:tcW w:w="5954" w:type="dxa"/>
            <w:shd w:val="clear" w:color="auto" w:fill="auto"/>
          </w:tcPr>
          <w:p w14:paraId="2C14861C" w14:textId="2D2A8C1A" w:rsidR="00943428" w:rsidRPr="00F24378" w:rsidRDefault="00943428" w:rsidP="0052559D">
            <w:pPr>
              <w:ind w:left="45"/>
            </w:pPr>
            <w:r w:rsidRPr="00F24378">
              <w:t>Synonyms</w:t>
            </w:r>
            <w:r w:rsidR="00F24378">
              <w:t xml:space="preserve"> </w:t>
            </w:r>
            <w:r w:rsidRPr="00F24378">
              <w:t>for</w:t>
            </w:r>
            <w:r w:rsidR="00F24378">
              <w:t xml:space="preserve"> </w:t>
            </w:r>
            <w:r w:rsidRPr="00F24378">
              <w:t>CURDATE</w:t>
            </w:r>
            <w:r w:rsidR="00DF4C97" w:rsidRPr="00F24378">
              <w:t>(</w:t>
            </w:r>
            <w:r w:rsidR="00F24378">
              <w:t xml:space="preserve"> </w:t>
            </w:r>
            <w:r w:rsidR="00DF4C97" w:rsidRPr="00F24378">
              <w:t>)</w:t>
            </w:r>
          </w:p>
        </w:tc>
      </w:tr>
      <w:tr w:rsidR="00943428" w:rsidRPr="00F24378" w14:paraId="56583F64" w14:textId="77777777" w:rsidTr="00E54ADA">
        <w:tc>
          <w:tcPr>
            <w:tcW w:w="3134" w:type="dxa"/>
            <w:shd w:val="clear" w:color="auto" w:fill="auto"/>
          </w:tcPr>
          <w:p w14:paraId="359BD08E" w14:textId="0CF12519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CURRENT_TIME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  <w:r w:rsidRPr="00F24378">
              <w:rPr>
                <w:b/>
              </w:rPr>
              <w:t>,</w:t>
            </w:r>
            <w:r w:rsidR="00F24378">
              <w:rPr>
                <w:b/>
              </w:rPr>
              <w:t xml:space="preserve"> </w:t>
            </w:r>
            <w:r w:rsidRPr="00F24378">
              <w:rPr>
                <w:b/>
              </w:rPr>
              <w:t>CURRENT_TIME</w:t>
            </w:r>
          </w:p>
        </w:tc>
        <w:tc>
          <w:tcPr>
            <w:tcW w:w="5954" w:type="dxa"/>
            <w:shd w:val="clear" w:color="auto" w:fill="auto"/>
          </w:tcPr>
          <w:p w14:paraId="359CAAFB" w14:textId="6B40240A" w:rsidR="00943428" w:rsidRPr="00F24378" w:rsidRDefault="00943428" w:rsidP="0052559D">
            <w:pPr>
              <w:ind w:left="45"/>
            </w:pPr>
            <w:r w:rsidRPr="00F24378">
              <w:t>Synonyms</w:t>
            </w:r>
            <w:r w:rsidR="00F24378">
              <w:t xml:space="preserve"> </w:t>
            </w:r>
            <w:r w:rsidRPr="00F24378">
              <w:t>for</w:t>
            </w:r>
            <w:r w:rsidR="00F24378">
              <w:t xml:space="preserve"> </w:t>
            </w:r>
            <w:r w:rsidRPr="00F24378">
              <w:t>CURTIME</w:t>
            </w:r>
            <w:r w:rsidR="00DF4C97" w:rsidRPr="00F24378">
              <w:t>(</w:t>
            </w:r>
            <w:r w:rsidR="00F24378">
              <w:t xml:space="preserve"> </w:t>
            </w:r>
            <w:r w:rsidR="00DF4C97" w:rsidRPr="00F24378">
              <w:t>)</w:t>
            </w:r>
          </w:p>
        </w:tc>
      </w:tr>
      <w:tr w:rsidR="00943428" w:rsidRPr="00F24378" w14:paraId="52BBA9F4" w14:textId="77777777" w:rsidTr="00E54ADA">
        <w:tc>
          <w:tcPr>
            <w:tcW w:w="3134" w:type="dxa"/>
            <w:shd w:val="clear" w:color="auto" w:fill="auto"/>
          </w:tcPr>
          <w:p w14:paraId="1284C1DD" w14:textId="76CBD28D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CURRENT_TIMESTAMP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  <w:r w:rsidRPr="00F24378">
              <w:rPr>
                <w:b/>
              </w:rPr>
              <w:t>,</w:t>
            </w:r>
            <w:r w:rsidR="00F24378">
              <w:rPr>
                <w:b/>
              </w:rPr>
              <w:t xml:space="preserve"> </w:t>
            </w:r>
            <w:r w:rsidRPr="00F24378">
              <w:rPr>
                <w:b/>
              </w:rPr>
              <w:t>CURRENT_TIMESTAMP</w:t>
            </w:r>
          </w:p>
        </w:tc>
        <w:tc>
          <w:tcPr>
            <w:tcW w:w="5954" w:type="dxa"/>
            <w:shd w:val="clear" w:color="auto" w:fill="auto"/>
          </w:tcPr>
          <w:p w14:paraId="0A0DE94B" w14:textId="30785268" w:rsidR="00943428" w:rsidRPr="00F24378" w:rsidRDefault="00943428" w:rsidP="0052559D">
            <w:pPr>
              <w:ind w:left="45"/>
            </w:pPr>
            <w:r w:rsidRPr="00F24378">
              <w:t>Synonyms</w:t>
            </w:r>
            <w:r w:rsidR="00F24378">
              <w:t xml:space="preserve"> </w:t>
            </w:r>
            <w:r w:rsidRPr="00F24378">
              <w:t>for</w:t>
            </w:r>
            <w:r w:rsidR="00F24378">
              <w:t xml:space="preserve"> </w:t>
            </w:r>
            <w:r w:rsidRPr="00F24378">
              <w:t>NOW</w:t>
            </w:r>
            <w:r w:rsidR="00DF4C97" w:rsidRPr="00F24378">
              <w:t>(</w:t>
            </w:r>
            <w:r w:rsidR="00F24378">
              <w:t xml:space="preserve"> </w:t>
            </w:r>
            <w:r w:rsidR="00DF4C97" w:rsidRPr="00F24378">
              <w:t>)</w:t>
            </w:r>
          </w:p>
        </w:tc>
      </w:tr>
      <w:tr w:rsidR="00943428" w:rsidRPr="00F24378" w14:paraId="0EC746F7" w14:textId="77777777" w:rsidTr="00E54ADA">
        <w:tc>
          <w:tcPr>
            <w:tcW w:w="3134" w:type="dxa"/>
            <w:shd w:val="clear" w:color="auto" w:fill="auto"/>
          </w:tcPr>
          <w:p w14:paraId="0473C8F7" w14:textId="3E76B49D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CURTIME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68F15E9B" w14:textId="5820B9A7" w:rsidR="00943428" w:rsidRPr="00F24378" w:rsidRDefault="00943428" w:rsidP="0052559D">
            <w:pPr>
              <w:ind w:left="45"/>
            </w:pPr>
            <w:r w:rsidRPr="00F24378">
              <w:t>Return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current</w:t>
            </w:r>
            <w:r w:rsidR="00F24378">
              <w:t xml:space="preserve"> </w:t>
            </w:r>
            <w:r w:rsidRPr="00F24378">
              <w:t>time</w:t>
            </w:r>
          </w:p>
        </w:tc>
      </w:tr>
      <w:tr w:rsidR="00943428" w:rsidRPr="00F24378" w14:paraId="2ECAA104" w14:textId="77777777" w:rsidTr="00E54ADA">
        <w:tc>
          <w:tcPr>
            <w:tcW w:w="3134" w:type="dxa"/>
            <w:shd w:val="clear" w:color="auto" w:fill="auto"/>
          </w:tcPr>
          <w:p w14:paraId="0DFA1F5D" w14:textId="7CAA5CE1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DATE_ADD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4F91FE03" w14:textId="34EC3648" w:rsidR="00943428" w:rsidRPr="00F24378" w:rsidRDefault="00943428" w:rsidP="0052559D">
            <w:pPr>
              <w:ind w:left="45"/>
            </w:pPr>
            <w:r w:rsidRPr="00F24378">
              <w:t>Add</w:t>
            </w:r>
            <w:r w:rsidR="00F24378">
              <w:t xml:space="preserve"> </w:t>
            </w:r>
            <w:r w:rsidRPr="00F24378">
              <w:t>time</w:t>
            </w:r>
            <w:r w:rsidR="00F24378">
              <w:t xml:space="preserve"> </w:t>
            </w:r>
            <w:r w:rsidRPr="00F24378">
              <w:t>values</w:t>
            </w:r>
            <w:r w:rsidR="00F24378">
              <w:t xml:space="preserve"> </w:t>
            </w:r>
            <w:r w:rsidRPr="00F24378">
              <w:t>(intervals)</w:t>
            </w:r>
            <w:r w:rsidR="00F24378">
              <w:t xml:space="preserve"> </w:t>
            </w:r>
            <w:r w:rsidRPr="00F24378">
              <w:t>to</w:t>
            </w:r>
            <w:r w:rsidR="00F24378">
              <w:t xml:space="preserve"> </w:t>
            </w:r>
            <w:r w:rsidRPr="00F24378">
              <w:t>a</w:t>
            </w:r>
            <w:r w:rsidR="00F24378">
              <w:t xml:space="preserve"> </w:t>
            </w:r>
            <w:r w:rsidRPr="00F24378">
              <w:t>date</w:t>
            </w:r>
            <w:r w:rsidR="00F24378">
              <w:t xml:space="preserve"> </w:t>
            </w:r>
            <w:r w:rsidRPr="00F24378">
              <w:t>value</w:t>
            </w:r>
          </w:p>
        </w:tc>
      </w:tr>
      <w:tr w:rsidR="00943428" w:rsidRPr="00F24378" w14:paraId="3120F05F" w14:textId="77777777" w:rsidTr="00E54ADA">
        <w:tc>
          <w:tcPr>
            <w:tcW w:w="3134" w:type="dxa"/>
            <w:shd w:val="clear" w:color="auto" w:fill="auto"/>
          </w:tcPr>
          <w:p w14:paraId="2E8FEDD2" w14:textId="2C30B4C6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DATE_FORMAT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62A3632F" w14:textId="75A1618B" w:rsidR="00943428" w:rsidRPr="00F24378" w:rsidRDefault="00943428" w:rsidP="0052559D">
            <w:pPr>
              <w:ind w:left="45"/>
            </w:pPr>
            <w:r w:rsidRPr="00F24378">
              <w:t>Format</w:t>
            </w:r>
            <w:r w:rsidR="00F24378">
              <w:t xml:space="preserve"> </w:t>
            </w:r>
            <w:r w:rsidRPr="00F24378">
              <w:t>date</w:t>
            </w:r>
            <w:r w:rsidR="00F24378">
              <w:t xml:space="preserve"> </w:t>
            </w:r>
            <w:r w:rsidRPr="00F24378">
              <w:t>as</w:t>
            </w:r>
            <w:r w:rsidR="00F24378">
              <w:t xml:space="preserve"> </w:t>
            </w:r>
            <w:r w:rsidRPr="00F24378">
              <w:t>specified</w:t>
            </w:r>
          </w:p>
        </w:tc>
      </w:tr>
      <w:tr w:rsidR="00943428" w:rsidRPr="00F24378" w14:paraId="35DFDE87" w14:textId="77777777" w:rsidTr="00E54ADA">
        <w:tc>
          <w:tcPr>
            <w:tcW w:w="3134" w:type="dxa"/>
            <w:shd w:val="clear" w:color="auto" w:fill="auto"/>
          </w:tcPr>
          <w:p w14:paraId="57B22E5F" w14:textId="5847D3B6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lastRenderedPageBreak/>
              <w:t>DATE_SUB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69A9E5C0" w14:textId="184A6C29" w:rsidR="00943428" w:rsidRPr="00F24378" w:rsidRDefault="00943428" w:rsidP="0052559D">
            <w:pPr>
              <w:ind w:left="45"/>
            </w:pPr>
            <w:r w:rsidRPr="00F24378">
              <w:t>Subtract</w:t>
            </w:r>
            <w:r w:rsidR="00F24378">
              <w:t xml:space="preserve"> </w:t>
            </w:r>
            <w:r w:rsidRPr="00F24378">
              <w:t>a</w:t>
            </w:r>
            <w:r w:rsidR="00F24378">
              <w:t xml:space="preserve"> </w:t>
            </w:r>
            <w:r w:rsidRPr="00F24378">
              <w:t>time</w:t>
            </w:r>
            <w:r w:rsidR="00F24378">
              <w:t xml:space="preserve"> </w:t>
            </w:r>
            <w:r w:rsidRPr="00F24378">
              <w:t>value</w:t>
            </w:r>
            <w:r w:rsidR="00F24378">
              <w:t xml:space="preserve"> </w:t>
            </w:r>
            <w:r w:rsidRPr="00F24378">
              <w:t>(interval)</w:t>
            </w:r>
            <w:r w:rsidR="00F24378">
              <w:t xml:space="preserve"> </w:t>
            </w:r>
            <w:r w:rsidRPr="00F24378">
              <w:t>from</w:t>
            </w:r>
            <w:r w:rsidR="00F24378">
              <w:t xml:space="preserve"> </w:t>
            </w:r>
            <w:r w:rsidRPr="00F24378">
              <w:t>a</w:t>
            </w:r>
            <w:r w:rsidR="00F24378">
              <w:t xml:space="preserve"> </w:t>
            </w:r>
            <w:r w:rsidRPr="00F24378">
              <w:t>date</w:t>
            </w:r>
          </w:p>
        </w:tc>
      </w:tr>
      <w:tr w:rsidR="00943428" w:rsidRPr="00F24378" w14:paraId="24698C44" w14:textId="77777777" w:rsidTr="00E54ADA">
        <w:tc>
          <w:tcPr>
            <w:tcW w:w="3134" w:type="dxa"/>
            <w:shd w:val="clear" w:color="auto" w:fill="auto"/>
          </w:tcPr>
          <w:p w14:paraId="6868AA78" w14:textId="55175338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DATE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1260BE19" w14:textId="4B030120" w:rsidR="00943428" w:rsidRPr="00F24378" w:rsidRDefault="00943428" w:rsidP="0052559D">
            <w:pPr>
              <w:ind w:left="45"/>
            </w:pPr>
            <w:r w:rsidRPr="00F24378">
              <w:t>Extract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date</w:t>
            </w:r>
            <w:r w:rsidR="00F24378">
              <w:t xml:space="preserve"> </w:t>
            </w:r>
            <w:r w:rsidRPr="00F24378">
              <w:t>part</w:t>
            </w:r>
            <w:r w:rsidR="00F24378">
              <w:t xml:space="preserve"> </w:t>
            </w:r>
            <w:r w:rsidRPr="00F24378">
              <w:t>of</w:t>
            </w:r>
            <w:r w:rsidR="00F24378">
              <w:t xml:space="preserve"> </w:t>
            </w:r>
            <w:r w:rsidRPr="00F24378">
              <w:t>a</w:t>
            </w:r>
            <w:r w:rsidR="00F24378">
              <w:t xml:space="preserve"> </w:t>
            </w:r>
            <w:r w:rsidRPr="00F24378">
              <w:t>date</w:t>
            </w:r>
            <w:r w:rsidR="00F24378">
              <w:t xml:space="preserve"> </w:t>
            </w:r>
            <w:r w:rsidRPr="00F24378">
              <w:t>or</w:t>
            </w:r>
            <w:r w:rsidR="00F24378">
              <w:t xml:space="preserve"> </w:t>
            </w:r>
            <w:r w:rsidRPr="00F24378">
              <w:t>datetime</w:t>
            </w:r>
            <w:r w:rsidR="00F24378">
              <w:t xml:space="preserve"> </w:t>
            </w:r>
            <w:r w:rsidRPr="00F24378">
              <w:t>expression</w:t>
            </w:r>
          </w:p>
        </w:tc>
      </w:tr>
      <w:tr w:rsidR="00943428" w:rsidRPr="00F24378" w14:paraId="67AFB3B8" w14:textId="77777777" w:rsidTr="00E54ADA">
        <w:tc>
          <w:tcPr>
            <w:tcW w:w="3134" w:type="dxa"/>
            <w:shd w:val="clear" w:color="auto" w:fill="auto"/>
          </w:tcPr>
          <w:p w14:paraId="0036D59D" w14:textId="697D93A7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DATEDIFF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52AD9165" w14:textId="5746BBBD" w:rsidR="00943428" w:rsidRPr="00F24378" w:rsidRDefault="00943428" w:rsidP="0052559D">
            <w:pPr>
              <w:ind w:left="45"/>
            </w:pPr>
            <w:r w:rsidRPr="00F24378">
              <w:t>Subtract</w:t>
            </w:r>
            <w:r w:rsidR="00F24378">
              <w:t xml:space="preserve"> </w:t>
            </w:r>
            <w:r w:rsidRPr="00F24378">
              <w:t>two</w:t>
            </w:r>
            <w:r w:rsidR="00F24378">
              <w:t xml:space="preserve"> </w:t>
            </w:r>
            <w:r w:rsidRPr="00F24378">
              <w:t>dates</w:t>
            </w:r>
          </w:p>
        </w:tc>
      </w:tr>
      <w:tr w:rsidR="00943428" w:rsidRPr="00F24378" w14:paraId="297FD1D7" w14:textId="77777777" w:rsidTr="00E54ADA">
        <w:tc>
          <w:tcPr>
            <w:tcW w:w="3134" w:type="dxa"/>
            <w:shd w:val="clear" w:color="auto" w:fill="auto"/>
          </w:tcPr>
          <w:p w14:paraId="5A8E94E0" w14:textId="59D00830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DAY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2AF238F5" w14:textId="60E7B283" w:rsidR="00943428" w:rsidRPr="00F24378" w:rsidRDefault="00943428" w:rsidP="0052559D">
            <w:pPr>
              <w:ind w:left="45"/>
            </w:pPr>
            <w:r w:rsidRPr="00F24378">
              <w:t>Synonym</w:t>
            </w:r>
            <w:r w:rsidR="00F24378">
              <w:t xml:space="preserve"> </w:t>
            </w:r>
            <w:r w:rsidRPr="00F24378">
              <w:t>for</w:t>
            </w:r>
            <w:r w:rsidR="00F24378">
              <w:t xml:space="preserve"> </w:t>
            </w:r>
            <w:r w:rsidRPr="00F24378">
              <w:t>DAYOFMONTH</w:t>
            </w:r>
            <w:r w:rsidR="00DF4C97" w:rsidRPr="00F24378">
              <w:t>(</w:t>
            </w:r>
            <w:r w:rsidR="00F24378">
              <w:t xml:space="preserve"> </w:t>
            </w:r>
            <w:r w:rsidR="00DF4C97" w:rsidRPr="00F24378">
              <w:t>)</w:t>
            </w:r>
          </w:p>
        </w:tc>
      </w:tr>
      <w:tr w:rsidR="00943428" w:rsidRPr="00F24378" w14:paraId="29195992" w14:textId="77777777" w:rsidTr="00E54ADA">
        <w:tc>
          <w:tcPr>
            <w:tcW w:w="3134" w:type="dxa"/>
            <w:shd w:val="clear" w:color="auto" w:fill="auto"/>
          </w:tcPr>
          <w:p w14:paraId="27A1FFD8" w14:textId="3EF30B6C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DAYNAME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0CE0DA0A" w14:textId="22C14FE4" w:rsidR="00943428" w:rsidRPr="00F24378" w:rsidRDefault="00943428" w:rsidP="0052559D">
            <w:pPr>
              <w:ind w:left="45"/>
            </w:pPr>
            <w:r w:rsidRPr="00F24378">
              <w:t>Return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name</w:t>
            </w:r>
            <w:r w:rsidR="00F24378">
              <w:t xml:space="preserve"> </w:t>
            </w:r>
            <w:r w:rsidRPr="00F24378">
              <w:t>of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weekday</w:t>
            </w:r>
          </w:p>
        </w:tc>
      </w:tr>
      <w:tr w:rsidR="00943428" w:rsidRPr="00F24378" w14:paraId="24D5D5EC" w14:textId="77777777" w:rsidTr="00E54ADA">
        <w:tc>
          <w:tcPr>
            <w:tcW w:w="3134" w:type="dxa"/>
            <w:shd w:val="clear" w:color="auto" w:fill="auto"/>
          </w:tcPr>
          <w:p w14:paraId="4C8E08C2" w14:textId="632A23A0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DAYOFMONTH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7FF2E8B1" w14:textId="4EA48A86" w:rsidR="00943428" w:rsidRPr="00F24378" w:rsidRDefault="00943428" w:rsidP="0052559D">
            <w:pPr>
              <w:ind w:left="45"/>
            </w:pPr>
            <w:r w:rsidRPr="00F24378">
              <w:t>Return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day</w:t>
            </w:r>
            <w:r w:rsidR="00F24378">
              <w:t xml:space="preserve"> </w:t>
            </w:r>
            <w:r w:rsidRPr="00F24378">
              <w:t>of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month</w:t>
            </w:r>
            <w:r w:rsidR="00F24378">
              <w:t xml:space="preserve"> </w:t>
            </w:r>
            <w:r w:rsidRPr="00F24378">
              <w:t>(0-31)</w:t>
            </w:r>
          </w:p>
        </w:tc>
      </w:tr>
      <w:tr w:rsidR="00943428" w:rsidRPr="00F24378" w14:paraId="7B11E3F9" w14:textId="77777777" w:rsidTr="00E54ADA">
        <w:tc>
          <w:tcPr>
            <w:tcW w:w="3134" w:type="dxa"/>
            <w:shd w:val="clear" w:color="auto" w:fill="auto"/>
          </w:tcPr>
          <w:p w14:paraId="3A7C8FE2" w14:textId="0A74995C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DAYOFWEEK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57A8A013" w14:textId="213B7B93" w:rsidR="00943428" w:rsidRPr="00F24378" w:rsidRDefault="00943428" w:rsidP="0052559D">
            <w:pPr>
              <w:ind w:left="45"/>
            </w:pPr>
            <w:r w:rsidRPr="00F24378">
              <w:t>Return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weekday</w:t>
            </w:r>
            <w:r w:rsidR="00F24378">
              <w:t xml:space="preserve"> </w:t>
            </w:r>
            <w:r w:rsidRPr="00F24378">
              <w:t>index</w:t>
            </w:r>
            <w:r w:rsidR="00F24378">
              <w:t xml:space="preserve"> </w:t>
            </w:r>
            <w:r w:rsidRPr="00F24378">
              <w:t>of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argument</w:t>
            </w:r>
          </w:p>
        </w:tc>
      </w:tr>
      <w:tr w:rsidR="00943428" w:rsidRPr="00F24378" w14:paraId="3B54D806" w14:textId="77777777" w:rsidTr="00E54ADA">
        <w:tc>
          <w:tcPr>
            <w:tcW w:w="3134" w:type="dxa"/>
            <w:shd w:val="clear" w:color="auto" w:fill="auto"/>
          </w:tcPr>
          <w:p w14:paraId="7863B6F2" w14:textId="656EE876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DAYOFYEAR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246E6CE8" w14:textId="05348BC6" w:rsidR="00943428" w:rsidRPr="00F24378" w:rsidRDefault="00943428" w:rsidP="0052559D">
            <w:pPr>
              <w:ind w:left="45"/>
            </w:pPr>
            <w:r w:rsidRPr="00F24378">
              <w:t>Return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day</w:t>
            </w:r>
            <w:r w:rsidR="00F24378">
              <w:t xml:space="preserve"> </w:t>
            </w:r>
            <w:r w:rsidRPr="00F24378">
              <w:t>of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year</w:t>
            </w:r>
            <w:r w:rsidR="00F24378">
              <w:t xml:space="preserve"> </w:t>
            </w:r>
            <w:r w:rsidRPr="00F24378">
              <w:t>(1-366)</w:t>
            </w:r>
          </w:p>
        </w:tc>
      </w:tr>
      <w:tr w:rsidR="00943428" w:rsidRPr="00F24378" w14:paraId="2871F088" w14:textId="77777777" w:rsidTr="00E54ADA">
        <w:tc>
          <w:tcPr>
            <w:tcW w:w="3134" w:type="dxa"/>
            <w:shd w:val="clear" w:color="auto" w:fill="auto"/>
          </w:tcPr>
          <w:p w14:paraId="40F02C8E" w14:textId="56FFCA08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EXTRACT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58EA1D46" w14:textId="7FAB2863" w:rsidR="00943428" w:rsidRPr="00F24378" w:rsidRDefault="00943428" w:rsidP="0052559D">
            <w:pPr>
              <w:ind w:left="45"/>
            </w:pPr>
            <w:r w:rsidRPr="00F24378">
              <w:t>Extract</w:t>
            </w:r>
            <w:r w:rsidR="00F24378">
              <w:t xml:space="preserve"> </w:t>
            </w:r>
            <w:r w:rsidRPr="00F24378">
              <w:t>part</w:t>
            </w:r>
            <w:r w:rsidR="00F24378">
              <w:t xml:space="preserve"> </w:t>
            </w:r>
            <w:r w:rsidRPr="00F24378">
              <w:t>of</w:t>
            </w:r>
            <w:r w:rsidR="00F24378">
              <w:t xml:space="preserve"> </w:t>
            </w:r>
            <w:r w:rsidRPr="00F24378">
              <w:t>a</w:t>
            </w:r>
            <w:r w:rsidR="00F24378">
              <w:t xml:space="preserve"> </w:t>
            </w:r>
            <w:r w:rsidRPr="00F24378">
              <w:t>date</w:t>
            </w:r>
          </w:p>
        </w:tc>
      </w:tr>
      <w:tr w:rsidR="00943428" w:rsidRPr="00F24378" w14:paraId="782B80F2" w14:textId="77777777" w:rsidTr="00E54ADA">
        <w:tc>
          <w:tcPr>
            <w:tcW w:w="3134" w:type="dxa"/>
            <w:shd w:val="clear" w:color="auto" w:fill="auto"/>
          </w:tcPr>
          <w:p w14:paraId="36254CAD" w14:textId="08EC9D37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FROM_DAYS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4FFB5653" w14:textId="2DA39C5E" w:rsidR="00943428" w:rsidRPr="00F24378" w:rsidRDefault="00943428" w:rsidP="0052559D">
            <w:pPr>
              <w:ind w:left="45"/>
            </w:pPr>
            <w:r w:rsidRPr="00F24378">
              <w:t>Convert</w:t>
            </w:r>
            <w:r w:rsidR="00F24378">
              <w:t xml:space="preserve"> </w:t>
            </w:r>
            <w:r w:rsidRPr="00F24378">
              <w:t>a</w:t>
            </w:r>
            <w:r w:rsidR="00F24378">
              <w:t xml:space="preserve"> </w:t>
            </w:r>
            <w:r w:rsidRPr="00F24378">
              <w:t>day</w:t>
            </w:r>
            <w:r w:rsidR="00F24378">
              <w:t xml:space="preserve"> </w:t>
            </w:r>
            <w:r w:rsidRPr="00F24378">
              <w:t>number</w:t>
            </w:r>
            <w:r w:rsidR="00F24378">
              <w:t xml:space="preserve"> </w:t>
            </w:r>
            <w:r w:rsidRPr="00F24378">
              <w:t>to</w:t>
            </w:r>
            <w:r w:rsidR="00F24378">
              <w:t xml:space="preserve"> </w:t>
            </w:r>
            <w:r w:rsidRPr="00F24378">
              <w:t>a</w:t>
            </w:r>
            <w:r w:rsidR="00F24378">
              <w:t xml:space="preserve"> </w:t>
            </w:r>
            <w:r w:rsidRPr="00F24378">
              <w:t>date</w:t>
            </w:r>
          </w:p>
        </w:tc>
      </w:tr>
      <w:tr w:rsidR="00943428" w:rsidRPr="00F24378" w14:paraId="7999E07F" w14:textId="77777777" w:rsidTr="00E54ADA">
        <w:tc>
          <w:tcPr>
            <w:tcW w:w="3134" w:type="dxa"/>
            <w:shd w:val="clear" w:color="auto" w:fill="auto"/>
          </w:tcPr>
          <w:p w14:paraId="37FEB91A" w14:textId="751A4178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FROM_UNIXTIME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420FF795" w14:textId="61523DC5" w:rsidR="00943428" w:rsidRPr="00F24378" w:rsidRDefault="00943428" w:rsidP="0052559D">
            <w:pPr>
              <w:ind w:left="45"/>
            </w:pPr>
            <w:r w:rsidRPr="00F24378">
              <w:t>Format</w:t>
            </w:r>
            <w:r w:rsidR="00F24378">
              <w:t xml:space="preserve"> </w:t>
            </w:r>
            <w:r w:rsidRPr="00F24378">
              <w:t>UNIX</w:t>
            </w:r>
            <w:r w:rsidR="00F24378">
              <w:t xml:space="preserve"> </w:t>
            </w:r>
            <w:r w:rsidRPr="00F24378">
              <w:t>timestamp</w:t>
            </w:r>
            <w:r w:rsidR="00F24378">
              <w:t xml:space="preserve"> </w:t>
            </w:r>
            <w:r w:rsidRPr="00F24378">
              <w:t>as</w:t>
            </w:r>
            <w:r w:rsidR="00F24378">
              <w:t xml:space="preserve"> </w:t>
            </w:r>
            <w:r w:rsidRPr="00F24378">
              <w:t>a</w:t>
            </w:r>
            <w:r w:rsidR="00F24378">
              <w:t xml:space="preserve"> </w:t>
            </w:r>
            <w:r w:rsidRPr="00F24378">
              <w:t>date</w:t>
            </w:r>
          </w:p>
        </w:tc>
      </w:tr>
      <w:tr w:rsidR="00943428" w:rsidRPr="00F24378" w14:paraId="23EC0167" w14:textId="77777777" w:rsidTr="00E54ADA">
        <w:tc>
          <w:tcPr>
            <w:tcW w:w="3134" w:type="dxa"/>
            <w:shd w:val="clear" w:color="auto" w:fill="auto"/>
          </w:tcPr>
          <w:p w14:paraId="1F467262" w14:textId="6A9148C8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GET_FORMAT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6C9ED205" w14:textId="481A40C0" w:rsidR="00943428" w:rsidRPr="00F24378" w:rsidRDefault="00943428" w:rsidP="0052559D">
            <w:pPr>
              <w:ind w:left="45"/>
            </w:pPr>
            <w:r w:rsidRPr="00F24378">
              <w:t>Return</w:t>
            </w:r>
            <w:r w:rsidR="00F24378">
              <w:t xml:space="preserve"> </w:t>
            </w:r>
            <w:r w:rsidRPr="00F24378">
              <w:t>a</w:t>
            </w:r>
            <w:r w:rsidR="00F24378">
              <w:t xml:space="preserve"> </w:t>
            </w:r>
            <w:r w:rsidRPr="00F24378">
              <w:t>date</w:t>
            </w:r>
            <w:r w:rsidR="00F24378">
              <w:t xml:space="preserve"> </w:t>
            </w:r>
            <w:r w:rsidRPr="00F24378">
              <w:t>format</w:t>
            </w:r>
            <w:r w:rsidR="00F24378">
              <w:t xml:space="preserve"> </w:t>
            </w:r>
            <w:r w:rsidRPr="00F24378">
              <w:t>string</w:t>
            </w:r>
          </w:p>
        </w:tc>
      </w:tr>
      <w:tr w:rsidR="00943428" w:rsidRPr="00F24378" w14:paraId="74744E60" w14:textId="77777777" w:rsidTr="00E54ADA">
        <w:tc>
          <w:tcPr>
            <w:tcW w:w="3134" w:type="dxa"/>
            <w:shd w:val="clear" w:color="auto" w:fill="auto"/>
          </w:tcPr>
          <w:p w14:paraId="2FFEA25D" w14:textId="66FFFB46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HOUR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56A78A5F" w14:textId="6B60E5CE" w:rsidR="00943428" w:rsidRPr="00F24378" w:rsidRDefault="00943428" w:rsidP="0052559D">
            <w:pPr>
              <w:ind w:left="45"/>
            </w:pPr>
            <w:r w:rsidRPr="00F24378">
              <w:t>Extract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hour</w:t>
            </w:r>
          </w:p>
        </w:tc>
      </w:tr>
      <w:tr w:rsidR="00943428" w:rsidRPr="00F24378" w14:paraId="5C4AC0F8" w14:textId="77777777" w:rsidTr="00E54ADA">
        <w:tc>
          <w:tcPr>
            <w:tcW w:w="3134" w:type="dxa"/>
            <w:shd w:val="clear" w:color="auto" w:fill="auto"/>
          </w:tcPr>
          <w:p w14:paraId="2CEFC059" w14:textId="77777777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LAST_DAY</w:t>
            </w:r>
          </w:p>
        </w:tc>
        <w:tc>
          <w:tcPr>
            <w:tcW w:w="5954" w:type="dxa"/>
            <w:shd w:val="clear" w:color="auto" w:fill="auto"/>
          </w:tcPr>
          <w:p w14:paraId="04B2D966" w14:textId="487A8C9E" w:rsidR="00943428" w:rsidRPr="00F24378" w:rsidRDefault="00943428" w:rsidP="0052559D">
            <w:pPr>
              <w:ind w:left="45"/>
            </w:pPr>
            <w:r w:rsidRPr="00F24378">
              <w:t>Return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last</w:t>
            </w:r>
            <w:r w:rsidR="00F24378">
              <w:t xml:space="preserve"> </w:t>
            </w:r>
            <w:r w:rsidRPr="00F24378">
              <w:t>day</w:t>
            </w:r>
            <w:r w:rsidR="00F24378">
              <w:t xml:space="preserve"> </w:t>
            </w:r>
            <w:r w:rsidRPr="00F24378">
              <w:t>of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month</w:t>
            </w:r>
            <w:r w:rsidR="00F24378">
              <w:t xml:space="preserve"> </w:t>
            </w:r>
            <w:r w:rsidRPr="00F24378">
              <w:t>for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argument</w:t>
            </w:r>
          </w:p>
        </w:tc>
      </w:tr>
      <w:tr w:rsidR="00943428" w:rsidRPr="00F24378" w14:paraId="518C5672" w14:textId="77777777" w:rsidTr="00E54ADA">
        <w:tc>
          <w:tcPr>
            <w:tcW w:w="3134" w:type="dxa"/>
            <w:shd w:val="clear" w:color="auto" w:fill="auto"/>
          </w:tcPr>
          <w:p w14:paraId="3AD9DCA9" w14:textId="1A301A44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LOCALTIME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  <w:r w:rsidRPr="00F24378">
              <w:rPr>
                <w:b/>
              </w:rPr>
              <w:t>,</w:t>
            </w:r>
            <w:r w:rsidR="00F24378">
              <w:rPr>
                <w:b/>
              </w:rPr>
              <w:t xml:space="preserve"> </w:t>
            </w:r>
            <w:r w:rsidRPr="00F24378">
              <w:rPr>
                <w:b/>
              </w:rPr>
              <w:t>LOCALTIME</w:t>
            </w:r>
          </w:p>
        </w:tc>
        <w:tc>
          <w:tcPr>
            <w:tcW w:w="5954" w:type="dxa"/>
            <w:shd w:val="clear" w:color="auto" w:fill="auto"/>
          </w:tcPr>
          <w:p w14:paraId="52F30ED1" w14:textId="7C4EBD65" w:rsidR="00943428" w:rsidRPr="00F24378" w:rsidRDefault="00943428" w:rsidP="0052559D">
            <w:pPr>
              <w:ind w:left="45"/>
            </w:pPr>
            <w:r w:rsidRPr="00F24378">
              <w:t>Synonym</w:t>
            </w:r>
            <w:r w:rsidR="00F24378">
              <w:t xml:space="preserve"> </w:t>
            </w:r>
            <w:r w:rsidRPr="00F24378">
              <w:t>for</w:t>
            </w:r>
            <w:r w:rsidR="00F24378">
              <w:t xml:space="preserve"> </w:t>
            </w:r>
            <w:r w:rsidRPr="00F24378">
              <w:t>NOW</w:t>
            </w:r>
            <w:r w:rsidR="00DF4C97" w:rsidRPr="00F24378">
              <w:t>(</w:t>
            </w:r>
            <w:r w:rsidR="00F24378">
              <w:t xml:space="preserve"> </w:t>
            </w:r>
            <w:r w:rsidR="00DF4C97" w:rsidRPr="00F24378">
              <w:t>)</w:t>
            </w:r>
          </w:p>
        </w:tc>
      </w:tr>
      <w:tr w:rsidR="00943428" w:rsidRPr="00F24378" w14:paraId="741E1C64" w14:textId="77777777" w:rsidTr="00E54ADA">
        <w:tc>
          <w:tcPr>
            <w:tcW w:w="3134" w:type="dxa"/>
            <w:shd w:val="clear" w:color="auto" w:fill="auto"/>
          </w:tcPr>
          <w:p w14:paraId="0FDD2A2F" w14:textId="622C05FE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LOCALTIMESTAMP,</w:t>
            </w:r>
            <w:r w:rsidR="00F24378">
              <w:rPr>
                <w:b/>
              </w:rPr>
              <w:t xml:space="preserve"> </w:t>
            </w:r>
            <w:r w:rsidRPr="00F24378">
              <w:rPr>
                <w:b/>
              </w:rPr>
              <w:t>LOCALTIMESTAMP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32A80D97" w14:textId="27443F8F" w:rsidR="00943428" w:rsidRPr="00F24378" w:rsidRDefault="00943428" w:rsidP="0052559D">
            <w:pPr>
              <w:ind w:left="45"/>
            </w:pPr>
            <w:r w:rsidRPr="00F24378">
              <w:t>Synonym</w:t>
            </w:r>
            <w:r w:rsidR="00F24378">
              <w:t xml:space="preserve"> </w:t>
            </w:r>
            <w:r w:rsidRPr="00F24378">
              <w:t>for</w:t>
            </w:r>
            <w:r w:rsidR="00F24378">
              <w:t xml:space="preserve"> </w:t>
            </w:r>
            <w:r w:rsidRPr="00F24378">
              <w:t>NOW</w:t>
            </w:r>
            <w:r w:rsidR="00DF4C97" w:rsidRPr="00F24378">
              <w:t>(</w:t>
            </w:r>
            <w:r w:rsidR="00F24378">
              <w:t xml:space="preserve"> </w:t>
            </w:r>
            <w:r w:rsidR="00DF4C97" w:rsidRPr="00F24378">
              <w:t>)</w:t>
            </w:r>
          </w:p>
        </w:tc>
      </w:tr>
      <w:tr w:rsidR="00943428" w:rsidRPr="00F24378" w14:paraId="252ABEE4" w14:textId="77777777" w:rsidTr="00E54ADA">
        <w:tc>
          <w:tcPr>
            <w:tcW w:w="3134" w:type="dxa"/>
            <w:shd w:val="clear" w:color="auto" w:fill="auto"/>
          </w:tcPr>
          <w:p w14:paraId="42340D8E" w14:textId="437B2D7D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MAKEDATE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61F8E9B5" w14:textId="4B37DF14" w:rsidR="00943428" w:rsidRPr="00F24378" w:rsidRDefault="00943428" w:rsidP="0052559D">
            <w:pPr>
              <w:ind w:left="45"/>
            </w:pPr>
            <w:r w:rsidRPr="00F24378">
              <w:t>Create</w:t>
            </w:r>
            <w:r w:rsidR="00F24378">
              <w:t xml:space="preserve"> </w:t>
            </w:r>
            <w:r w:rsidRPr="00F24378">
              <w:t>a</w:t>
            </w:r>
            <w:r w:rsidR="00F24378">
              <w:t xml:space="preserve"> </w:t>
            </w:r>
            <w:r w:rsidRPr="00F24378">
              <w:t>date</w:t>
            </w:r>
            <w:r w:rsidR="00F24378">
              <w:t xml:space="preserve"> </w:t>
            </w:r>
            <w:r w:rsidRPr="00F24378">
              <w:t>from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year</w:t>
            </w:r>
            <w:r w:rsidR="00F24378">
              <w:t xml:space="preserve"> </w:t>
            </w:r>
            <w:r w:rsidRPr="00F24378">
              <w:t>and</w:t>
            </w:r>
            <w:r w:rsidR="00F24378">
              <w:t xml:space="preserve"> </w:t>
            </w:r>
            <w:r w:rsidRPr="00F24378">
              <w:t>day</w:t>
            </w:r>
            <w:r w:rsidR="00F24378">
              <w:t xml:space="preserve"> </w:t>
            </w:r>
            <w:r w:rsidRPr="00F24378">
              <w:t>of</w:t>
            </w:r>
            <w:r w:rsidR="00F24378">
              <w:t xml:space="preserve"> </w:t>
            </w:r>
            <w:r w:rsidRPr="00F24378">
              <w:t>year</w:t>
            </w:r>
          </w:p>
        </w:tc>
      </w:tr>
      <w:tr w:rsidR="00943428" w:rsidRPr="00F24378" w14:paraId="40AC1BF6" w14:textId="77777777" w:rsidTr="00E54ADA">
        <w:tc>
          <w:tcPr>
            <w:tcW w:w="3134" w:type="dxa"/>
            <w:shd w:val="clear" w:color="auto" w:fill="auto"/>
          </w:tcPr>
          <w:p w14:paraId="73E9E726" w14:textId="79C906A2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MAKETIME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6F559117" w14:textId="10C6F014" w:rsidR="00943428" w:rsidRPr="00F24378" w:rsidRDefault="00943428" w:rsidP="0052559D">
            <w:pPr>
              <w:ind w:left="45"/>
            </w:pPr>
            <w:r w:rsidRPr="00F24378">
              <w:t>Create</w:t>
            </w:r>
            <w:r w:rsidR="00F24378">
              <w:t xml:space="preserve"> </w:t>
            </w:r>
            <w:r w:rsidRPr="00F24378">
              <w:t>time</w:t>
            </w:r>
            <w:r w:rsidR="00F24378">
              <w:t xml:space="preserve"> </w:t>
            </w:r>
            <w:r w:rsidRPr="00F24378">
              <w:t>from</w:t>
            </w:r>
            <w:r w:rsidR="00F24378">
              <w:t xml:space="preserve"> </w:t>
            </w:r>
            <w:r w:rsidRPr="00F24378">
              <w:t>hour,</w:t>
            </w:r>
            <w:r w:rsidR="00F24378">
              <w:t xml:space="preserve"> </w:t>
            </w:r>
            <w:r w:rsidRPr="00F24378">
              <w:t>minute,</w:t>
            </w:r>
            <w:r w:rsidR="00F24378">
              <w:t xml:space="preserve"> </w:t>
            </w:r>
            <w:r w:rsidRPr="00F24378">
              <w:t>second</w:t>
            </w:r>
          </w:p>
        </w:tc>
      </w:tr>
      <w:tr w:rsidR="00943428" w:rsidRPr="00F24378" w14:paraId="1905F18E" w14:textId="77777777" w:rsidTr="00E54ADA">
        <w:tc>
          <w:tcPr>
            <w:tcW w:w="3134" w:type="dxa"/>
            <w:shd w:val="clear" w:color="auto" w:fill="auto"/>
          </w:tcPr>
          <w:p w14:paraId="25B988E8" w14:textId="60635C6B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MICROSECOND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59C5EC45" w14:textId="79DC2172" w:rsidR="00943428" w:rsidRPr="00F24378" w:rsidRDefault="00943428" w:rsidP="0052559D">
            <w:pPr>
              <w:ind w:left="45"/>
            </w:pPr>
            <w:r w:rsidRPr="00F24378">
              <w:t>Return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microseconds</w:t>
            </w:r>
            <w:r w:rsidR="00F24378">
              <w:t xml:space="preserve"> </w:t>
            </w:r>
            <w:r w:rsidRPr="00F24378">
              <w:t>from</w:t>
            </w:r>
            <w:r w:rsidR="00F24378">
              <w:t xml:space="preserve"> </w:t>
            </w:r>
            <w:r w:rsidRPr="00F24378">
              <w:t>argument</w:t>
            </w:r>
          </w:p>
        </w:tc>
      </w:tr>
      <w:tr w:rsidR="00943428" w:rsidRPr="00F24378" w14:paraId="641388B3" w14:textId="77777777" w:rsidTr="00E54ADA">
        <w:tc>
          <w:tcPr>
            <w:tcW w:w="3134" w:type="dxa"/>
            <w:shd w:val="clear" w:color="auto" w:fill="auto"/>
          </w:tcPr>
          <w:p w14:paraId="141089F0" w14:textId="3A8338A4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MINUTE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59887C40" w14:textId="32886A0F" w:rsidR="00943428" w:rsidRPr="00F24378" w:rsidRDefault="00943428" w:rsidP="0052559D">
            <w:pPr>
              <w:ind w:left="45"/>
            </w:pPr>
            <w:r w:rsidRPr="00F24378">
              <w:t>Return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minute</w:t>
            </w:r>
            <w:r w:rsidR="00F24378">
              <w:t xml:space="preserve"> </w:t>
            </w:r>
            <w:r w:rsidRPr="00F24378">
              <w:t>from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argument</w:t>
            </w:r>
          </w:p>
        </w:tc>
      </w:tr>
      <w:tr w:rsidR="00943428" w:rsidRPr="00F24378" w14:paraId="3172347B" w14:textId="77777777" w:rsidTr="00E54ADA">
        <w:tc>
          <w:tcPr>
            <w:tcW w:w="3134" w:type="dxa"/>
            <w:shd w:val="clear" w:color="auto" w:fill="auto"/>
          </w:tcPr>
          <w:p w14:paraId="5C7038FB" w14:textId="255406D1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MONTH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5846DBFC" w14:textId="7154F05B" w:rsidR="00943428" w:rsidRPr="00F24378" w:rsidRDefault="00943428" w:rsidP="0052559D">
            <w:pPr>
              <w:ind w:left="45"/>
            </w:pPr>
            <w:r w:rsidRPr="00F24378">
              <w:t>Return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month</w:t>
            </w:r>
            <w:r w:rsidR="00F24378">
              <w:t xml:space="preserve"> </w:t>
            </w:r>
            <w:r w:rsidRPr="00F24378">
              <w:t>from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date</w:t>
            </w:r>
            <w:r w:rsidR="00F24378">
              <w:t xml:space="preserve"> </w:t>
            </w:r>
            <w:r w:rsidRPr="00F24378">
              <w:t>passed</w:t>
            </w:r>
          </w:p>
        </w:tc>
      </w:tr>
      <w:tr w:rsidR="00943428" w:rsidRPr="00F24378" w14:paraId="1DE0476F" w14:textId="77777777" w:rsidTr="00E54ADA">
        <w:tc>
          <w:tcPr>
            <w:tcW w:w="3134" w:type="dxa"/>
            <w:shd w:val="clear" w:color="auto" w:fill="auto"/>
          </w:tcPr>
          <w:p w14:paraId="055415AC" w14:textId="24A93333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MONTHNAME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05D029CD" w14:textId="4C6E5404" w:rsidR="00943428" w:rsidRPr="00F24378" w:rsidRDefault="00943428" w:rsidP="0052559D">
            <w:pPr>
              <w:ind w:left="45"/>
            </w:pPr>
            <w:r w:rsidRPr="00F24378">
              <w:t>Return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name</w:t>
            </w:r>
            <w:r w:rsidR="00F24378">
              <w:t xml:space="preserve"> </w:t>
            </w:r>
            <w:r w:rsidRPr="00F24378">
              <w:t>of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month</w:t>
            </w:r>
          </w:p>
        </w:tc>
      </w:tr>
      <w:tr w:rsidR="00943428" w:rsidRPr="00F24378" w14:paraId="2439DE99" w14:textId="77777777" w:rsidTr="00E54ADA">
        <w:tc>
          <w:tcPr>
            <w:tcW w:w="3134" w:type="dxa"/>
            <w:shd w:val="clear" w:color="auto" w:fill="auto"/>
          </w:tcPr>
          <w:p w14:paraId="40213C60" w14:textId="121819C1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NOW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5615FA8D" w14:textId="2AF76700" w:rsidR="00943428" w:rsidRPr="00F24378" w:rsidRDefault="00943428" w:rsidP="0052559D">
            <w:pPr>
              <w:ind w:left="45"/>
            </w:pPr>
            <w:r w:rsidRPr="00F24378">
              <w:t>Return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current</w:t>
            </w:r>
            <w:r w:rsidR="00F24378">
              <w:t xml:space="preserve"> </w:t>
            </w:r>
            <w:r w:rsidRPr="00F24378">
              <w:t>date</w:t>
            </w:r>
            <w:r w:rsidR="00F24378">
              <w:t xml:space="preserve"> </w:t>
            </w:r>
            <w:r w:rsidRPr="00F24378">
              <w:t>and</w:t>
            </w:r>
            <w:r w:rsidR="00F24378">
              <w:t xml:space="preserve"> </w:t>
            </w:r>
            <w:r w:rsidRPr="00F24378">
              <w:t>time</w:t>
            </w:r>
          </w:p>
        </w:tc>
      </w:tr>
      <w:tr w:rsidR="00943428" w:rsidRPr="00F24378" w14:paraId="7B740C5B" w14:textId="77777777" w:rsidTr="00E54ADA">
        <w:tc>
          <w:tcPr>
            <w:tcW w:w="3134" w:type="dxa"/>
            <w:shd w:val="clear" w:color="auto" w:fill="auto"/>
          </w:tcPr>
          <w:p w14:paraId="5B1D5239" w14:textId="11C37004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PERIOD_ADD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0EE828DB" w14:textId="736393FA" w:rsidR="00943428" w:rsidRPr="00F24378" w:rsidRDefault="00943428" w:rsidP="0052559D">
            <w:pPr>
              <w:ind w:left="45"/>
            </w:pPr>
            <w:r w:rsidRPr="00F24378">
              <w:t>Add</w:t>
            </w:r>
            <w:r w:rsidR="00F24378">
              <w:t xml:space="preserve"> </w:t>
            </w:r>
            <w:r w:rsidRPr="00F24378">
              <w:t>a</w:t>
            </w:r>
            <w:r w:rsidR="00F24378">
              <w:t xml:space="preserve"> </w:t>
            </w:r>
            <w:r w:rsidRPr="00F24378">
              <w:t>period</w:t>
            </w:r>
            <w:r w:rsidR="00F24378">
              <w:t xml:space="preserve"> </w:t>
            </w:r>
            <w:r w:rsidRPr="00F24378">
              <w:t>to</w:t>
            </w:r>
            <w:r w:rsidR="00F24378">
              <w:t xml:space="preserve"> </w:t>
            </w:r>
            <w:r w:rsidRPr="00F24378">
              <w:t>a</w:t>
            </w:r>
            <w:r w:rsidR="00F24378">
              <w:t xml:space="preserve"> </w:t>
            </w:r>
            <w:r w:rsidRPr="00F24378">
              <w:t>year-month</w:t>
            </w:r>
          </w:p>
        </w:tc>
      </w:tr>
      <w:tr w:rsidR="00943428" w:rsidRPr="00F24378" w14:paraId="765F92D2" w14:textId="77777777" w:rsidTr="00E54ADA">
        <w:tc>
          <w:tcPr>
            <w:tcW w:w="3134" w:type="dxa"/>
            <w:shd w:val="clear" w:color="auto" w:fill="auto"/>
          </w:tcPr>
          <w:p w14:paraId="2E0B051B" w14:textId="40A9019F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PERIOD_DIFF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77CFB4FF" w14:textId="4DA25F1A" w:rsidR="00943428" w:rsidRPr="00F24378" w:rsidRDefault="00943428" w:rsidP="0052559D">
            <w:pPr>
              <w:ind w:left="45"/>
            </w:pPr>
            <w:r w:rsidRPr="00F24378">
              <w:t>Return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number</w:t>
            </w:r>
            <w:r w:rsidR="00F24378">
              <w:t xml:space="preserve"> </w:t>
            </w:r>
            <w:r w:rsidRPr="00F24378">
              <w:t>of</w:t>
            </w:r>
            <w:r w:rsidR="00F24378">
              <w:t xml:space="preserve"> </w:t>
            </w:r>
            <w:r w:rsidRPr="00F24378">
              <w:t>months</w:t>
            </w:r>
            <w:r w:rsidR="00F24378">
              <w:t xml:space="preserve"> </w:t>
            </w:r>
            <w:r w:rsidRPr="00F24378">
              <w:t>between</w:t>
            </w:r>
            <w:r w:rsidR="00F24378">
              <w:t xml:space="preserve"> </w:t>
            </w:r>
            <w:r w:rsidRPr="00F24378">
              <w:t>periods</w:t>
            </w:r>
          </w:p>
        </w:tc>
      </w:tr>
      <w:tr w:rsidR="00943428" w:rsidRPr="00F24378" w14:paraId="295593FA" w14:textId="77777777" w:rsidTr="00E54ADA">
        <w:tc>
          <w:tcPr>
            <w:tcW w:w="3134" w:type="dxa"/>
            <w:shd w:val="clear" w:color="auto" w:fill="auto"/>
          </w:tcPr>
          <w:p w14:paraId="4B90699D" w14:textId="2393CBC5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QUARTER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7E309874" w14:textId="00A61394" w:rsidR="00943428" w:rsidRPr="00F24378" w:rsidRDefault="00943428" w:rsidP="0052559D">
            <w:pPr>
              <w:ind w:left="45"/>
            </w:pPr>
            <w:r w:rsidRPr="00F24378">
              <w:t>Return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quarter</w:t>
            </w:r>
            <w:r w:rsidR="00F24378">
              <w:t xml:space="preserve"> </w:t>
            </w:r>
            <w:r w:rsidRPr="00F24378">
              <w:t>from</w:t>
            </w:r>
            <w:r w:rsidR="00F24378">
              <w:t xml:space="preserve"> </w:t>
            </w:r>
            <w:r w:rsidRPr="00F24378">
              <w:t>a</w:t>
            </w:r>
            <w:r w:rsidR="00F24378">
              <w:t xml:space="preserve"> </w:t>
            </w:r>
            <w:r w:rsidRPr="00F24378">
              <w:t>date</w:t>
            </w:r>
            <w:r w:rsidR="00F24378">
              <w:t xml:space="preserve"> </w:t>
            </w:r>
            <w:r w:rsidRPr="00F24378">
              <w:t>argument</w:t>
            </w:r>
          </w:p>
        </w:tc>
      </w:tr>
      <w:tr w:rsidR="00943428" w:rsidRPr="00F24378" w14:paraId="202C31DE" w14:textId="77777777" w:rsidTr="00E54ADA">
        <w:tc>
          <w:tcPr>
            <w:tcW w:w="3134" w:type="dxa"/>
            <w:shd w:val="clear" w:color="auto" w:fill="auto"/>
          </w:tcPr>
          <w:p w14:paraId="531A9EC8" w14:textId="6CF32275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SEC_TO_TIME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3F4A4B01" w14:textId="19CDCA05" w:rsidR="00943428" w:rsidRPr="00F24378" w:rsidRDefault="00943428" w:rsidP="0052559D">
            <w:pPr>
              <w:ind w:left="45"/>
            </w:pPr>
            <w:r w:rsidRPr="00F24378">
              <w:t>Converts</w:t>
            </w:r>
            <w:r w:rsidR="00F24378">
              <w:t xml:space="preserve"> </w:t>
            </w:r>
            <w:r w:rsidRPr="00F24378">
              <w:t>seconds</w:t>
            </w:r>
            <w:r w:rsidR="00F24378">
              <w:t xml:space="preserve"> </w:t>
            </w:r>
            <w:r w:rsidRPr="00F24378">
              <w:t>to</w:t>
            </w:r>
            <w:r w:rsidR="00F24378">
              <w:t xml:space="preserve"> </w:t>
            </w:r>
            <w:r w:rsidRPr="00F24378">
              <w:t>'HH:MM:SS'</w:t>
            </w:r>
            <w:r w:rsidR="00F24378">
              <w:t xml:space="preserve"> </w:t>
            </w:r>
            <w:r w:rsidRPr="00F24378">
              <w:t>format</w:t>
            </w:r>
          </w:p>
        </w:tc>
      </w:tr>
      <w:tr w:rsidR="00943428" w:rsidRPr="00F24378" w14:paraId="45375386" w14:textId="77777777" w:rsidTr="00E54ADA">
        <w:tc>
          <w:tcPr>
            <w:tcW w:w="3134" w:type="dxa"/>
            <w:shd w:val="clear" w:color="auto" w:fill="auto"/>
          </w:tcPr>
          <w:p w14:paraId="5A81D695" w14:textId="54A89115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SECOND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4211F02A" w14:textId="546DBD40" w:rsidR="00943428" w:rsidRPr="00F24378" w:rsidRDefault="00943428" w:rsidP="0052559D">
            <w:pPr>
              <w:ind w:left="45"/>
            </w:pPr>
            <w:r w:rsidRPr="00F24378">
              <w:t>Return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second</w:t>
            </w:r>
            <w:r w:rsidR="00F24378">
              <w:t xml:space="preserve"> </w:t>
            </w:r>
            <w:r w:rsidRPr="00F24378">
              <w:t>(0-59)</w:t>
            </w:r>
          </w:p>
        </w:tc>
      </w:tr>
      <w:tr w:rsidR="00943428" w:rsidRPr="00F24378" w14:paraId="7515D8D4" w14:textId="77777777" w:rsidTr="00E54ADA">
        <w:tc>
          <w:tcPr>
            <w:tcW w:w="3134" w:type="dxa"/>
            <w:shd w:val="clear" w:color="auto" w:fill="auto"/>
          </w:tcPr>
          <w:p w14:paraId="768C1477" w14:textId="1908D205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STR_TO_DATE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76FA22CC" w14:textId="04F99115" w:rsidR="00943428" w:rsidRPr="00F24378" w:rsidRDefault="00943428" w:rsidP="0052559D">
            <w:pPr>
              <w:ind w:left="45"/>
            </w:pPr>
            <w:r w:rsidRPr="00F24378">
              <w:t>Convert</w:t>
            </w:r>
            <w:r w:rsidR="00F24378">
              <w:t xml:space="preserve"> </w:t>
            </w:r>
            <w:r w:rsidRPr="00F24378">
              <w:t>a</w:t>
            </w:r>
            <w:r w:rsidR="00F24378">
              <w:t xml:space="preserve"> </w:t>
            </w:r>
            <w:r w:rsidRPr="00F24378">
              <w:t>string</w:t>
            </w:r>
            <w:r w:rsidR="00F24378">
              <w:t xml:space="preserve"> </w:t>
            </w:r>
            <w:r w:rsidRPr="00F24378">
              <w:t>to</w:t>
            </w:r>
            <w:r w:rsidR="00F24378">
              <w:t xml:space="preserve"> </w:t>
            </w:r>
            <w:r w:rsidRPr="00F24378">
              <w:t>a</w:t>
            </w:r>
            <w:r w:rsidR="00F24378">
              <w:t xml:space="preserve"> </w:t>
            </w:r>
            <w:r w:rsidRPr="00F24378">
              <w:t>date</w:t>
            </w:r>
          </w:p>
        </w:tc>
      </w:tr>
      <w:tr w:rsidR="00943428" w:rsidRPr="00F24378" w14:paraId="5AF12E34" w14:textId="77777777" w:rsidTr="00E54ADA">
        <w:tc>
          <w:tcPr>
            <w:tcW w:w="3134" w:type="dxa"/>
            <w:shd w:val="clear" w:color="auto" w:fill="auto"/>
          </w:tcPr>
          <w:p w14:paraId="622C2C6F" w14:textId="221F5EF0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SUBDATE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53B17C0F" w14:textId="2A490106" w:rsidR="00943428" w:rsidRPr="00F24378" w:rsidRDefault="00943428" w:rsidP="0052559D">
            <w:pPr>
              <w:ind w:left="45"/>
            </w:pPr>
            <w:r w:rsidRPr="00F24378">
              <w:t>Synonym</w:t>
            </w:r>
            <w:r w:rsidR="00F24378">
              <w:t xml:space="preserve"> </w:t>
            </w:r>
            <w:r w:rsidRPr="00F24378">
              <w:t>for</w:t>
            </w:r>
            <w:r w:rsidR="00F24378">
              <w:t xml:space="preserve"> </w:t>
            </w:r>
            <w:r w:rsidRPr="00F24378">
              <w:t>DATE_SUB</w:t>
            </w:r>
            <w:r w:rsidR="00DF4C97" w:rsidRPr="00F24378">
              <w:t>(</w:t>
            </w:r>
            <w:r w:rsidR="00F24378">
              <w:t xml:space="preserve"> </w:t>
            </w:r>
            <w:r w:rsidR="00DF4C97" w:rsidRPr="00F24378">
              <w:t>)</w:t>
            </w:r>
            <w:r w:rsidR="00F24378">
              <w:t xml:space="preserve"> </w:t>
            </w:r>
            <w:r w:rsidRPr="00F24378">
              <w:t>when</w:t>
            </w:r>
            <w:r w:rsidR="00F24378">
              <w:t xml:space="preserve"> </w:t>
            </w:r>
            <w:r w:rsidRPr="00F24378">
              <w:t>invoked</w:t>
            </w:r>
            <w:r w:rsidR="00F24378">
              <w:t xml:space="preserve"> </w:t>
            </w:r>
            <w:r w:rsidRPr="00F24378">
              <w:t>with</w:t>
            </w:r>
            <w:r w:rsidR="00F24378">
              <w:t xml:space="preserve"> </w:t>
            </w:r>
            <w:r w:rsidRPr="00F24378">
              <w:t>three</w:t>
            </w:r>
            <w:r w:rsidR="00F24378">
              <w:t xml:space="preserve"> </w:t>
            </w:r>
            <w:r w:rsidRPr="00F24378">
              <w:t>arguments</w:t>
            </w:r>
          </w:p>
        </w:tc>
      </w:tr>
      <w:tr w:rsidR="00943428" w:rsidRPr="00F24378" w14:paraId="3E7C0E2D" w14:textId="77777777" w:rsidTr="00E54ADA">
        <w:tc>
          <w:tcPr>
            <w:tcW w:w="3134" w:type="dxa"/>
            <w:shd w:val="clear" w:color="auto" w:fill="auto"/>
          </w:tcPr>
          <w:p w14:paraId="71866A2A" w14:textId="50844708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SUBTIME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4CA3AEF7" w14:textId="60AB5107" w:rsidR="00943428" w:rsidRPr="00F24378" w:rsidRDefault="00943428" w:rsidP="0052559D">
            <w:pPr>
              <w:ind w:left="45"/>
            </w:pPr>
            <w:r w:rsidRPr="00F24378">
              <w:t>Subtract</w:t>
            </w:r>
            <w:r w:rsidR="00F24378">
              <w:t xml:space="preserve"> </w:t>
            </w:r>
            <w:r w:rsidRPr="00F24378">
              <w:t>times</w:t>
            </w:r>
          </w:p>
        </w:tc>
      </w:tr>
      <w:tr w:rsidR="00943428" w:rsidRPr="00F24378" w14:paraId="09C31EDB" w14:textId="77777777" w:rsidTr="00E54ADA">
        <w:tc>
          <w:tcPr>
            <w:tcW w:w="3134" w:type="dxa"/>
            <w:shd w:val="clear" w:color="auto" w:fill="auto"/>
          </w:tcPr>
          <w:p w14:paraId="3838A306" w14:textId="52B50494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SYSDATE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6FD2EC60" w14:textId="5554C373" w:rsidR="00943428" w:rsidRPr="00F24378" w:rsidRDefault="00943428" w:rsidP="0052559D">
            <w:pPr>
              <w:ind w:left="45"/>
            </w:pPr>
            <w:r w:rsidRPr="00F24378">
              <w:t>Return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time</w:t>
            </w:r>
            <w:r w:rsidR="00F24378">
              <w:t xml:space="preserve"> </w:t>
            </w:r>
            <w:r w:rsidRPr="00F24378">
              <w:t>at</w:t>
            </w:r>
            <w:r w:rsidR="00F24378">
              <w:t xml:space="preserve"> </w:t>
            </w:r>
            <w:r w:rsidRPr="00F24378">
              <w:t>which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function</w:t>
            </w:r>
            <w:r w:rsidR="00F24378">
              <w:t xml:space="preserve"> </w:t>
            </w:r>
            <w:r w:rsidRPr="00F24378">
              <w:t>executes</w:t>
            </w:r>
          </w:p>
        </w:tc>
      </w:tr>
      <w:tr w:rsidR="00943428" w:rsidRPr="00F24378" w14:paraId="7ADB8661" w14:textId="77777777" w:rsidTr="00E54ADA">
        <w:tc>
          <w:tcPr>
            <w:tcW w:w="3134" w:type="dxa"/>
            <w:shd w:val="clear" w:color="auto" w:fill="auto"/>
          </w:tcPr>
          <w:p w14:paraId="1D837454" w14:textId="00E74AB5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lastRenderedPageBreak/>
              <w:t>TIME_FORMAT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571279E7" w14:textId="294E9680" w:rsidR="00943428" w:rsidRPr="00F24378" w:rsidRDefault="00943428" w:rsidP="0052559D">
            <w:pPr>
              <w:ind w:left="45"/>
            </w:pPr>
            <w:r w:rsidRPr="00F24378">
              <w:t>Format</w:t>
            </w:r>
            <w:r w:rsidR="00F24378">
              <w:t xml:space="preserve"> </w:t>
            </w:r>
            <w:r w:rsidRPr="00F24378">
              <w:t>as</w:t>
            </w:r>
            <w:r w:rsidR="00F24378">
              <w:t xml:space="preserve"> </w:t>
            </w:r>
            <w:r w:rsidRPr="00F24378">
              <w:t>time</w:t>
            </w:r>
          </w:p>
        </w:tc>
      </w:tr>
      <w:tr w:rsidR="00943428" w:rsidRPr="00F24378" w14:paraId="4D4710BC" w14:textId="77777777" w:rsidTr="00E54ADA">
        <w:tc>
          <w:tcPr>
            <w:tcW w:w="3134" w:type="dxa"/>
            <w:shd w:val="clear" w:color="auto" w:fill="auto"/>
          </w:tcPr>
          <w:p w14:paraId="52BF33EB" w14:textId="146CE8A2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TIME_TO_SEC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0C37A1CE" w14:textId="60F5B084" w:rsidR="00943428" w:rsidRPr="00F24378" w:rsidRDefault="00943428" w:rsidP="0052559D">
            <w:pPr>
              <w:ind w:left="45"/>
            </w:pPr>
            <w:r w:rsidRPr="00F24378">
              <w:t>Return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argument</w:t>
            </w:r>
            <w:r w:rsidR="00F24378">
              <w:t xml:space="preserve"> </w:t>
            </w:r>
            <w:r w:rsidRPr="00F24378">
              <w:t>converted</w:t>
            </w:r>
            <w:r w:rsidR="00F24378">
              <w:t xml:space="preserve"> </w:t>
            </w:r>
            <w:r w:rsidRPr="00F24378">
              <w:t>to</w:t>
            </w:r>
            <w:r w:rsidR="00F24378">
              <w:t xml:space="preserve"> </w:t>
            </w:r>
            <w:r w:rsidRPr="00F24378">
              <w:t>seconds</w:t>
            </w:r>
          </w:p>
        </w:tc>
      </w:tr>
      <w:tr w:rsidR="00943428" w:rsidRPr="00F24378" w14:paraId="7A20FC03" w14:textId="77777777" w:rsidTr="00E54ADA">
        <w:tc>
          <w:tcPr>
            <w:tcW w:w="3134" w:type="dxa"/>
            <w:shd w:val="clear" w:color="auto" w:fill="auto"/>
          </w:tcPr>
          <w:p w14:paraId="3A59DF47" w14:textId="25749FDF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TIME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24D77E9C" w14:textId="5E484459" w:rsidR="00943428" w:rsidRPr="00F24378" w:rsidRDefault="00943428" w:rsidP="0052559D">
            <w:pPr>
              <w:ind w:left="45"/>
            </w:pPr>
            <w:r w:rsidRPr="00F24378">
              <w:t>Extract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time</w:t>
            </w:r>
            <w:r w:rsidR="00F24378">
              <w:t xml:space="preserve"> </w:t>
            </w:r>
            <w:r w:rsidRPr="00F24378">
              <w:t>portion</w:t>
            </w:r>
            <w:r w:rsidR="00F24378">
              <w:t xml:space="preserve"> </w:t>
            </w:r>
            <w:r w:rsidRPr="00F24378">
              <w:t>of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expression</w:t>
            </w:r>
            <w:r w:rsidR="00F24378">
              <w:t xml:space="preserve"> </w:t>
            </w:r>
            <w:r w:rsidRPr="00F24378">
              <w:t>passed</w:t>
            </w:r>
          </w:p>
        </w:tc>
      </w:tr>
      <w:tr w:rsidR="00943428" w:rsidRPr="00F24378" w14:paraId="4B5489BC" w14:textId="77777777" w:rsidTr="00E54ADA">
        <w:tc>
          <w:tcPr>
            <w:tcW w:w="3134" w:type="dxa"/>
            <w:shd w:val="clear" w:color="auto" w:fill="auto"/>
          </w:tcPr>
          <w:p w14:paraId="5E70FB05" w14:textId="7311547B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TIMEDIFF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2F5AD971" w14:textId="6DEED2D5" w:rsidR="00943428" w:rsidRPr="00F24378" w:rsidRDefault="00943428" w:rsidP="0052559D">
            <w:pPr>
              <w:ind w:left="45"/>
            </w:pPr>
            <w:r w:rsidRPr="00F24378">
              <w:t>Subtract</w:t>
            </w:r>
            <w:r w:rsidR="00F24378">
              <w:t xml:space="preserve"> </w:t>
            </w:r>
            <w:r w:rsidRPr="00F24378">
              <w:t>time</w:t>
            </w:r>
          </w:p>
        </w:tc>
      </w:tr>
      <w:tr w:rsidR="00943428" w:rsidRPr="00F24378" w14:paraId="45EA2A82" w14:textId="77777777" w:rsidTr="00E54ADA">
        <w:tc>
          <w:tcPr>
            <w:tcW w:w="3134" w:type="dxa"/>
            <w:shd w:val="clear" w:color="auto" w:fill="auto"/>
          </w:tcPr>
          <w:p w14:paraId="0534C84B" w14:textId="72D27EAB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TIMESTAMP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54F4944D" w14:textId="399BA1B8" w:rsidR="00943428" w:rsidRPr="00F24378" w:rsidRDefault="00943428" w:rsidP="0052559D">
            <w:pPr>
              <w:ind w:left="45"/>
            </w:pPr>
            <w:r w:rsidRPr="00F24378">
              <w:t>With</w:t>
            </w:r>
            <w:r w:rsidR="00F24378">
              <w:t xml:space="preserve"> </w:t>
            </w:r>
            <w:r w:rsidRPr="00F24378">
              <w:t>a</w:t>
            </w:r>
            <w:r w:rsidR="00F24378">
              <w:t xml:space="preserve"> </w:t>
            </w:r>
            <w:r w:rsidRPr="00F24378">
              <w:t>single</w:t>
            </w:r>
            <w:r w:rsidR="00F24378">
              <w:t xml:space="preserve"> </w:t>
            </w:r>
            <w:r w:rsidRPr="00F24378">
              <w:t>argument,</w:t>
            </w:r>
            <w:r w:rsidR="00F24378">
              <w:t xml:space="preserve"> </w:t>
            </w:r>
            <w:r w:rsidRPr="00F24378">
              <w:t>this</w:t>
            </w:r>
            <w:r w:rsidR="00F24378">
              <w:t xml:space="preserve"> </w:t>
            </w:r>
            <w:r w:rsidRPr="00F24378">
              <w:t>function</w:t>
            </w:r>
            <w:r w:rsidR="00F24378">
              <w:t xml:space="preserve"> </w:t>
            </w:r>
            <w:r w:rsidRPr="00F24378">
              <w:t>returns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date</w:t>
            </w:r>
            <w:r w:rsidR="00F24378">
              <w:t xml:space="preserve"> </w:t>
            </w:r>
            <w:r w:rsidRPr="00F24378">
              <w:t>or</w:t>
            </w:r>
            <w:r w:rsidR="00F24378">
              <w:t xml:space="preserve"> </w:t>
            </w:r>
            <w:r w:rsidRPr="00F24378">
              <w:t>datetime</w:t>
            </w:r>
            <w:r w:rsidR="00F24378">
              <w:t xml:space="preserve"> </w:t>
            </w:r>
            <w:r w:rsidRPr="00F24378">
              <w:t>expression;</w:t>
            </w:r>
            <w:r w:rsidR="00F24378">
              <w:t xml:space="preserve"> </w:t>
            </w:r>
            <w:r w:rsidRPr="00F24378">
              <w:t>with</w:t>
            </w:r>
            <w:r w:rsidR="00F24378">
              <w:t xml:space="preserve"> </w:t>
            </w:r>
            <w:r w:rsidRPr="00F24378">
              <w:t>two</w:t>
            </w:r>
            <w:r w:rsidR="00F24378">
              <w:t xml:space="preserve"> </w:t>
            </w:r>
            <w:r w:rsidRPr="00F24378">
              <w:t>arguments,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sum</w:t>
            </w:r>
            <w:r w:rsidR="00F24378">
              <w:t xml:space="preserve"> </w:t>
            </w:r>
            <w:r w:rsidRPr="00F24378">
              <w:t>of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arguments</w:t>
            </w:r>
          </w:p>
        </w:tc>
      </w:tr>
      <w:tr w:rsidR="00943428" w:rsidRPr="00F24378" w14:paraId="2A05C9F7" w14:textId="77777777" w:rsidTr="00E54ADA">
        <w:tc>
          <w:tcPr>
            <w:tcW w:w="3134" w:type="dxa"/>
            <w:shd w:val="clear" w:color="auto" w:fill="auto"/>
          </w:tcPr>
          <w:p w14:paraId="436DA394" w14:textId="3903AF36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TIMESTAMPADD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60294340" w14:textId="53428E5B" w:rsidR="00943428" w:rsidRPr="00F24378" w:rsidRDefault="00943428" w:rsidP="0052559D">
            <w:pPr>
              <w:ind w:left="45"/>
            </w:pPr>
            <w:r w:rsidRPr="00F24378">
              <w:t>Add</w:t>
            </w:r>
            <w:r w:rsidR="00F24378">
              <w:t xml:space="preserve"> </w:t>
            </w:r>
            <w:r w:rsidRPr="00F24378">
              <w:t>an</w:t>
            </w:r>
            <w:r w:rsidR="00F24378">
              <w:t xml:space="preserve"> </w:t>
            </w:r>
            <w:r w:rsidRPr="00F24378">
              <w:t>interval</w:t>
            </w:r>
            <w:r w:rsidR="00F24378">
              <w:t xml:space="preserve"> </w:t>
            </w:r>
            <w:r w:rsidRPr="00F24378">
              <w:t>to</w:t>
            </w:r>
            <w:r w:rsidR="00F24378">
              <w:t xml:space="preserve"> </w:t>
            </w:r>
            <w:r w:rsidRPr="00F24378">
              <w:t>a</w:t>
            </w:r>
            <w:r w:rsidR="00F24378">
              <w:t xml:space="preserve"> </w:t>
            </w:r>
            <w:r w:rsidRPr="00F24378">
              <w:t>datetime</w:t>
            </w:r>
            <w:r w:rsidR="00F24378">
              <w:t xml:space="preserve"> </w:t>
            </w:r>
            <w:r w:rsidRPr="00F24378">
              <w:t>expression</w:t>
            </w:r>
          </w:p>
        </w:tc>
      </w:tr>
      <w:tr w:rsidR="00943428" w:rsidRPr="00F24378" w14:paraId="7E04F11D" w14:textId="77777777" w:rsidTr="00E54ADA">
        <w:tc>
          <w:tcPr>
            <w:tcW w:w="3134" w:type="dxa"/>
            <w:shd w:val="clear" w:color="auto" w:fill="auto"/>
          </w:tcPr>
          <w:p w14:paraId="3B21C8CB" w14:textId="559E7B1D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TIMESTAMPDIFF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1A20F934" w14:textId="5BBCE16C" w:rsidR="00943428" w:rsidRPr="00F24378" w:rsidRDefault="00943428" w:rsidP="0052559D">
            <w:pPr>
              <w:ind w:left="45"/>
            </w:pPr>
            <w:r w:rsidRPr="00F24378">
              <w:t>Subtract</w:t>
            </w:r>
            <w:r w:rsidR="00F24378">
              <w:t xml:space="preserve"> </w:t>
            </w:r>
            <w:r w:rsidRPr="00F24378">
              <w:t>an</w:t>
            </w:r>
            <w:r w:rsidR="00F24378">
              <w:t xml:space="preserve"> </w:t>
            </w:r>
            <w:r w:rsidRPr="00F24378">
              <w:t>interval</w:t>
            </w:r>
            <w:r w:rsidR="00F24378">
              <w:t xml:space="preserve"> </w:t>
            </w:r>
            <w:r w:rsidRPr="00F24378">
              <w:t>from</w:t>
            </w:r>
            <w:r w:rsidR="00F24378">
              <w:t xml:space="preserve"> </w:t>
            </w:r>
            <w:r w:rsidRPr="00F24378">
              <w:t>a</w:t>
            </w:r>
            <w:r w:rsidR="00F24378">
              <w:t xml:space="preserve"> </w:t>
            </w:r>
            <w:r w:rsidRPr="00F24378">
              <w:t>datetime</w:t>
            </w:r>
            <w:r w:rsidR="00F24378">
              <w:t xml:space="preserve"> </w:t>
            </w:r>
            <w:r w:rsidRPr="00F24378">
              <w:t>expression</w:t>
            </w:r>
          </w:p>
        </w:tc>
      </w:tr>
      <w:tr w:rsidR="00943428" w:rsidRPr="00F24378" w14:paraId="45F0065A" w14:textId="77777777" w:rsidTr="00E54ADA">
        <w:tc>
          <w:tcPr>
            <w:tcW w:w="3134" w:type="dxa"/>
            <w:shd w:val="clear" w:color="auto" w:fill="auto"/>
          </w:tcPr>
          <w:p w14:paraId="1EA2F2B4" w14:textId="1D27AF65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TO_DAYS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6C459EF5" w14:textId="02C7F3F3" w:rsidR="00943428" w:rsidRPr="00F24378" w:rsidRDefault="00943428" w:rsidP="0052559D">
            <w:pPr>
              <w:ind w:left="45"/>
            </w:pPr>
            <w:r w:rsidRPr="00F24378">
              <w:t>Return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date</w:t>
            </w:r>
            <w:r w:rsidR="00F24378">
              <w:t xml:space="preserve"> </w:t>
            </w:r>
            <w:r w:rsidRPr="00F24378">
              <w:t>argument</w:t>
            </w:r>
            <w:r w:rsidR="00F24378">
              <w:t xml:space="preserve"> </w:t>
            </w:r>
            <w:r w:rsidRPr="00F24378">
              <w:t>converted</w:t>
            </w:r>
            <w:r w:rsidR="00F24378">
              <w:t xml:space="preserve"> </w:t>
            </w:r>
            <w:r w:rsidRPr="00F24378">
              <w:t>to</w:t>
            </w:r>
            <w:r w:rsidR="00F24378">
              <w:t xml:space="preserve"> </w:t>
            </w:r>
            <w:r w:rsidRPr="00F24378">
              <w:t>days</w:t>
            </w:r>
          </w:p>
        </w:tc>
      </w:tr>
      <w:tr w:rsidR="00943428" w:rsidRPr="00F24378" w14:paraId="47FF7B93" w14:textId="77777777" w:rsidTr="00E54ADA">
        <w:tc>
          <w:tcPr>
            <w:tcW w:w="3134" w:type="dxa"/>
            <w:shd w:val="clear" w:color="auto" w:fill="auto"/>
          </w:tcPr>
          <w:p w14:paraId="24309386" w14:textId="625A9EC6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TO_SECONDS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76983393" w14:textId="2AC2528C" w:rsidR="00943428" w:rsidRPr="00F24378" w:rsidRDefault="00943428" w:rsidP="0052559D">
            <w:pPr>
              <w:ind w:left="45"/>
            </w:pPr>
            <w:r w:rsidRPr="00F24378">
              <w:t>Return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date</w:t>
            </w:r>
            <w:r w:rsidR="00F24378">
              <w:t xml:space="preserve"> </w:t>
            </w:r>
            <w:r w:rsidRPr="00F24378">
              <w:t>or</w:t>
            </w:r>
            <w:r w:rsidR="00F24378">
              <w:t xml:space="preserve"> </w:t>
            </w:r>
            <w:r w:rsidRPr="00F24378">
              <w:t>datetime</w:t>
            </w:r>
            <w:r w:rsidR="00F24378">
              <w:t xml:space="preserve"> </w:t>
            </w:r>
            <w:r w:rsidRPr="00F24378">
              <w:t>argument</w:t>
            </w:r>
            <w:r w:rsidR="00F24378">
              <w:t xml:space="preserve"> </w:t>
            </w:r>
            <w:r w:rsidRPr="00F24378">
              <w:t>converted</w:t>
            </w:r>
            <w:r w:rsidR="00F24378">
              <w:t xml:space="preserve"> </w:t>
            </w:r>
            <w:r w:rsidRPr="00F24378">
              <w:t>to</w:t>
            </w:r>
            <w:r w:rsidR="00F24378">
              <w:t xml:space="preserve"> </w:t>
            </w:r>
            <w:r w:rsidRPr="00F24378">
              <w:t>seconds</w:t>
            </w:r>
            <w:r w:rsidR="00F24378">
              <w:t xml:space="preserve"> </w:t>
            </w:r>
            <w:r w:rsidRPr="00F24378">
              <w:t>since</w:t>
            </w:r>
            <w:r w:rsidR="00F24378">
              <w:t xml:space="preserve"> </w:t>
            </w:r>
            <w:r w:rsidRPr="00F24378">
              <w:t>Year</w:t>
            </w:r>
            <w:r w:rsidR="00F24378">
              <w:t xml:space="preserve"> </w:t>
            </w:r>
            <w:r w:rsidRPr="00F24378">
              <w:t>0</w:t>
            </w:r>
          </w:p>
        </w:tc>
      </w:tr>
      <w:tr w:rsidR="00943428" w:rsidRPr="00F24378" w14:paraId="5BE3F304" w14:textId="77777777" w:rsidTr="00E54ADA">
        <w:tc>
          <w:tcPr>
            <w:tcW w:w="3134" w:type="dxa"/>
            <w:shd w:val="clear" w:color="auto" w:fill="auto"/>
          </w:tcPr>
          <w:p w14:paraId="2F3482E8" w14:textId="2E76FF35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UNIX_TIMESTAMP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0C8EC338" w14:textId="5963304F" w:rsidR="00943428" w:rsidRPr="00F24378" w:rsidRDefault="00943428" w:rsidP="0052559D">
            <w:pPr>
              <w:ind w:left="45"/>
            </w:pPr>
            <w:r w:rsidRPr="00F24378">
              <w:t>Return</w:t>
            </w:r>
            <w:r w:rsidR="00F24378">
              <w:t xml:space="preserve"> </w:t>
            </w:r>
            <w:r w:rsidRPr="00F24378">
              <w:t>a</w:t>
            </w:r>
            <w:r w:rsidR="00F24378">
              <w:t xml:space="preserve"> </w:t>
            </w:r>
            <w:r w:rsidRPr="00F24378">
              <w:t>UNIX</w:t>
            </w:r>
            <w:r w:rsidR="00F24378">
              <w:t xml:space="preserve"> </w:t>
            </w:r>
            <w:r w:rsidRPr="00F24378">
              <w:t>timestamp</w:t>
            </w:r>
          </w:p>
        </w:tc>
      </w:tr>
      <w:tr w:rsidR="00943428" w:rsidRPr="00F24378" w14:paraId="1BFC810F" w14:textId="77777777" w:rsidTr="00E54ADA">
        <w:tc>
          <w:tcPr>
            <w:tcW w:w="3134" w:type="dxa"/>
            <w:shd w:val="clear" w:color="auto" w:fill="auto"/>
          </w:tcPr>
          <w:p w14:paraId="52EEB8B8" w14:textId="57D1D10F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UTC_DATE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2B3143A3" w14:textId="182D0DA1" w:rsidR="00943428" w:rsidRPr="00F24378" w:rsidRDefault="00943428" w:rsidP="0052559D">
            <w:pPr>
              <w:ind w:left="45"/>
            </w:pPr>
            <w:r w:rsidRPr="00F24378">
              <w:t>Return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current</w:t>
            </w:r>
            <w:r w:rsidR="00F24378">
              <w:t xml:space="preserve"> </w:t>
            </w:r>
            <w:r w:rsidRPr="00F24378">
              <w:t>UTC</w:t>
            </w:r>
            <w:r w:rsidR="00F24378">
              <w:t xml:space="preserve"> </w:t>
            </w:r>
            <w:r w:rsidRPr="00F24378">
              <w:t>date</w:t>
            </w:r>
          </w:p>
        </w:tc>
      </w:tr>
      <w:tr w:rsidR="00943428" w:rsidRPr="00F24378" w14:paraId="2EC40368" w14:textId="77777777" w:rsidTr="00E54ADA">
        <w:tc>
          <w:tcPr>
            <w:tcW w:w="3134" w:type="dxa"/>
            <w:shd w:val="clear" w:color="auto" w:fill="auto"/>
          </w:tcPr>
          <w:p w14:paraId="40EFE2CF" w14:textId="5EF99B9E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UTC_TIME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4DDCE82E" w14:textId="391B07ED" w:rsidR="00943428" w:rsidRPr="00F24378" w:rsidRDefault="00943428" w:rsidP="0052559D">
            <w:pPr>
              <w:ind w:left="45"/>
            </w:pPr>
            <w:r w:rsidRPr="00F24378">
              <w:t>Return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current</w:t>
            </w:r>
            <w:r w:rsidR="00F24378">
              <w:t xml:space="preserve"> </w:t>
            </w:r>
            <w:r w:rsidRPr="00F24378">
              <w:t>UTC</w:t>
            </w:r>
            <w:r w:rsidR="00F24378">
              <w:t xml:space="preserve"> </w:t>
            </w:r>
            <w:r w:rsidRPr="00F24378">
              <w:t>time</w:t>
            </w:r>
          </w:p>
        </w:tc>
      </w:tr>
      <w:tr w:rsidR="00943428" w:rsidRPr="00F24378" w14:paraId="5CD15BD6" w14:textId="77777777" w:rsidTr="00E54ADA">
        <w:tc>
          <w:tcPr>
            <w:tcW w:w="3134" w:type="dxa"/>
            <w:shd w:val="clear" w:color="auto" w:fill="auto"/>
          </w:tcPr>
          <w:p w14:paraId="30C36654" w14:textId="2E2A82E5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UTC_TIMESTAMP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53396B2C" w14:textId="27E6B1C7" w:rsidR="00943428" w:rsidRPr="00F24378" w:rsidRDefault="00943428" w:rsidP="0052559D">
            <w:pPr>
              <w:ind w:left="45"/>
            </w:pPr>
            <w:r w:rsidRPr="00F24378">
              <w:t>Return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current</w:t>
            </w:r>
            <w:r w:rsidR="00F24378">
              <w:t xml:space="preserve"> </w:t>
            </w:r>
            <w:r w:rsidRPr="00F24378">
              <w:t>UTC</w:t>
            </w:r>
            <w:r w:rsidR="00F24378">
              <w:t xml:space="preserve"> </w:t>
            </w:r>
            <w:r w:rsidRPr="00F24378">
              <w:t>date</w:t>
            </w:r>
            <w:r w:rsidR="00F24378">
              <w:t xml:space="preserve"> </w:t>
            </w:r>
            <w:r w:rsidRPr="00F24378">
              <w:t>and</w:t>
            </w:r>
            <w:r w:rsidR="00F24378">
              <w:t xml:space="preserve"> </w:t>
            </w:r>
            <w:r w:rsidRPr="00F24378">
              <w:t>time</w:t>
            </w:r>
          </w:p>
        </w:tc>
      </w:tr>
      <w:tr w:rsidR="00943428" w:rsidRPr="00F24378" w14:paraId="1423B588" w14:textId="77777777" w:rsidTr="00E54ADA">
        <w:tc>
          <w:tcPr>
            <w:tcW w:w="3134" w:type="dxa"/>
            <w:shd w:val="clear" w:color="auto" w:fill="auto"/>
          </w:tcPr>
          <w:p w14:paraId="66BD0D50" w14:textId="7FEEA14B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WEEK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7DB49777" w14:textId="3DD763D8" w:rsidR="00943428" w:rsidRPr="00F24378" w:rsidRDefault="00943428" w:rsidP="0052559D">
            <w:pPr>
              <w:ind w:left="45"/>
            </w:pPr>
            <w:r w:rsidRPr="00F24378">
              <w:t>Return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week</w:t>
            </w:r>
            <w:r w:rsidR="00F24378">
              <w:t xml:space="preserve"> </w:t>
            </w:r>
            <w:r w:rsidRPr="00F24378">
              <w:t>number</w:t>
            </w:r>
          </w:p>
        </w:tc>
      </w:tr>
      <w:tr w:rsidR="00943428" w:rsidRPr="00F24378" w14:paraId="0ABF1D73" w14:textId="77777777" w:rsidTr="00E54ADA">
        <w:tc>
          <w:tcPr>
            <w:tcW w:w="3134" w:type="dxa"/>
            <w:shd w:val="clear" w:color="auto" w:fill="auto"/>
          </w:tcPr>
          <w:p w14:paraId="38F7DB47" w14:textId="205A37C1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WEEKDAY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17A40777" w14:textId="183A59D0" w:rsidR="00943428" w:rsidRPr="00F24378" w:rsidRDefault="00943428" w:rsidP="0052559D">
            <w:pPr>
              <w:ind w:left="45"/>
            </w:pPr>
            <w:r w:rsidRPr="00F24378">
              <w:t>Return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weekday</w:t>
            </w:r>
            <w:r w:rsidR="00F24378">
              <w:t xml:space="preserve"> </w:t>
            </w:r>
            <w:r w:rsidRPr="00F24378">
              <w:t>index</w:t>
            </w:r>
          </w:p>
        </w:tc>
      </w:tr>
      <w:tr w:rsidR="00943428" w:rsidRPr="00F24378" w14:paraId="3A3DC07F" w14:textId="77777777" w:rsidTr="00E54ADA">
        <w:tc>
          <w:tcPr>
            <w:tcW w:w="3134" w:type="dxa"/>
            <w:shd w:val="clear" w:color="auto" w:fill="auto"/>
          </w:tcPr>
          <w:p w14:paraId="60D9879D" w14:textId="7CE81D73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WEEKOFYEAR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14346CC7" w14:textId="441F6476" w:rsidR="00943428" w:rsidRPr="00F24378" w:rsidRDefault="00943428" w:rsidP="0052559D">
            <w:pPr>
              <w:ind w:left="45"/>
            </w:pPr>
            <w:r w:rsidRPr="00F24378">
              <w:t>Return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calendar</w:t>
            </w:r>
            <w:r w:rsidR="00F24378">
              <w:t xml:space="preserve"> </w:t>
            </w:r>
            <w:r w:rsidRPr="00F24378">
              <w:t>week</w:t>
            </w:r>
            <w:r w:rsidR="00F24378">
              <w:t xml:space="preserve"> </w:t>
            </w:r>
            <w:r w:rsidRPr="00F24378">
              <w:t>of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date</w:t>
            </w:r>
            <w:r w:rsidR="00F24378">
              <w:t xml:space="preserve"> </w:t>
            </w:r>
            <w:r w:rsidRPr="00F24378">
              <w:t>(1-53)</w:t>
            </w:r>
          </w:p>
        </w:tc>
      </w:tr>
      <w:tr w:rsidR="00943428" w:rsidRPr="00F24378" w14:paraId="721198FF" w14:textId="77777777" w:rsidTr="00E54ADA">
        <w:tc>
          <w:tcPr>
            <w:tcW w:w="3134" w:type="dxa"/>
            <w:shd w:val="clear" w:color="auto" w:fill="auto"/>
          </w:tcPr>
          <w:p w14:paraId="6E0E966F" w14:textId="41A12C2B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YEAR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40AE1969" w14:textId="23D2693D" w:rsidR="00943428" w:rsidRPr="00F24378" w:rsidRDefault="00943428" w:rsidP="0052559D">
            <w:pPr>
              <w:ind w:left="45"/>
            </w:pPr>
            <w:r w:rsidRPr="00F24378">
              <w:t>Return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year</w:t>
            </w:r>
          </w:p>
        </w:tc>
      </w:tr>
      <w:tr w:rsidR="00943428" w:rsidRPr="00F24378" w14:paraId="0449019A" w14:textId="77777777" w:rsidTr="00E54ADA">
        <w:tc>
          <w:tcPr>
            <w:tcW w:w="3134" w:type="dxa"/>
            <w:shd w:val="clear" w:color="auto" w:fill="auto"/>
          </w:tcPr>
          <w:p w14:paraId="28277642" w14:textId="02442206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YEARWEEK</w:t>
            </w:r>
            <w:r w:rsidR="00DF4C97" w:rsidRPr="00F24378">
              <w:rPr>
                <w:b/>
              </w:rPr>
              <w:t>(</w:t>
            </w:r>
            <w:r w:rsidR="00F24378">
              <w:rPr>
                <w:b/>
              </w:rPr>
              <w:t xml:space="preserve"> </w:t>
            </w:r>
            <w:r w:rsidR="00DF4C97" w:rsidRPr="00F24378">
              <w:rPr>
                <w:b/>
              </w:rPr>
              <w:t>)</w:t>
            </w:r>
          </w:p>
        </w:tc>
        <w:tc>
          <w:tcPr>
            <w:tcW w:w="5954" w:type="dxa"/>
            <w:shd w:val="clear" w:color="auto" w:fill="auto"/>
          </w:tcPr>
          <w:p w14:paraId="0CF09321" w14:textId="3676E198" w:rsidR="00943428" w:rsidRPr="00F24378" w:rsidRDefault="00943428" w:rsidP="0052559D">
            <w:pPr>
              <w:ind w:left="45"/>
            </w:pPr>
            <w:r w:rsidRPr="00F24378">
              <w:t>Return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year</w:t>
            </w:r>
            <w:r w:rsidR="00F24378">
              <w:t xml:space="preserve"> </w:t>
            </w:r>
            <w:r w:rsidRPr="00F24378">
              <w:t>and</w:t>
            </w:r>
            <w:r w:rsidR="00F24378">
              <w:t xml:space="preserve"> </w:t>
            </w:r>
            <w:r w:rsidRPr="00F24378">
              <w:t>week</w:t>
            </w:r>
          </w:p>
        </w:tc>
      </w:tr>
      <w:tr w:rsidR="00943428" w:rsidRPr="00F24378" w14:paraId="79330485" w14:textId="77777777" w:rsidTr="00E54ADA">
        <w:tc>
          <w:tcPr>
            <w:tcW w:w="3134" w:type="dxa"/>
            <w:shd w:val="clear" w:color="auto" w:fill="auto"/>
          </w:tcPr>
          <w:p w14:paraId="7FCF35A7" w14:textId="77777777" w:rsidR="00943428" w:rsidRPr="00F24378" w:rsidRDefault="00943428" w:rsidP="00E54ADA">
            <w:pPr>
              <w:ind w:left="142"/>
              <w:rPr>
                <w:b/>
              </w:rPr>
            </w:pPr>
            <w:r w:rsidRPr="00F24378">
              <w:rPr>
                <w:b/>
              </w:rPr>
              <w:t>Name</w:t>
            </w:r>
          </w:p>
        </w:tc>
        <w:tc>
          <w:tcPr>
            <w:tcW w:w="5954" w:type="dxa"/>
            <w:shd w:val="clear" w:color="auto" w:fill="auto"/>
          </w:tcPr>
          <w:p w14:paraId="4B4A3729" w14:textId="77777777" w:rsidR="00943428" w:rsidRPr="00F24378" w:rsidRDefault="00943428" w:rsidP="0052559D">
            <w:pPr>
              <w:ind w:left="45"/>
            </w:pPr>
            <w:r w:rsidRPr="00F24378">
              <w:t>Description</w:t>
            </w:r>
          </w:p>
        </w:tc>
      </w:tr>
    </w:tbl>
    <w:p w14:paraId="35416059" w14:textId="77777777" w:rsidR="00943428" w:rsidRPr="00F24378" w:rsidRDefault="00943428" w:rsidP="00943428">
      <w:pPr>
        <w:pStyle w:val="Ttulo3"/>
      </w:pPr>
      <w:bookmarkStart w:id="43" w:name="_Toc513189060"/>
      <w:bookmarkStart w:id="44" w:name="_Toc149546777"/>
      <w:r w:rsidRPr="00F24378">
        <w:t>DATE_FORMAT()</w:t>
      </w:r>
      <w:bookmarkEnd w:id="43"/>
      <w:bookmarkEnd w:id="44"/>
    </w:p>
    <w:p w14:paraId="2819FDE4" w14:textId="77777777" w:rsidR="00943428" w:rsidRPr="00F24378" w:rsidRDefault="00943428" w:rsidP="00943428">
      <w:pPr>
        <w:pStyle w:val="comandoseinstrucciones"/>
      </w:pPr>
      <w:r w:rsidRPr="00F24378">
        <w:fldChar w:fldCharType="begin"/>
      </w:r>
      <w:r w:rsidRPr="00F24378">
        <w:rPr>
          <w:rPrChange w:id="45" w:author="dani" w:date="2015-12-12T23:55:00Z">
            <w:rPr>
              <w:rFonts w:ascii="Garamond" w:hAnsi="Garamond"/>
              <w:sz w:val="24"/>
              <w:szCs w:val="24"/>
            </w:rPr>
          </w:rPrChange>
        </w:rPr>
        <w:instrText xml:space="preserve"> HYPERLINK "http://www.w3schools.com/sql/func_date_format.asp" </w:instrText>
      </w:r>
      <w:r w:rsidRPr="00F24378">
        <w:fldChar w:fldCharType="separate"/>
      </w:r>
      <w:r w:rsidRPr="00F24378">
        <w:rPr>
          <w:rStyle w:val="Hipervnculo"/>
        </w:rPr>
        <w:t>http://www.w3schools.com/sql/func_date_format.asp</w:t>
      </w:r>
      <w:r w:rsidRPr="00F24378">
        <w:rPr>
          <w:rStyle w:val="Hipervnculo"/>
        </w:rPr>
        <w:fldChar w:fldCharType="end"/>
      </w:r>
    </w:p>
    <w:p w14:paraId="082DD937" w14:textId="2627BDDC" w:rsidR="00943428" w:rsidRPr="00F24378" w:rsidRDefault="00943428" w:rsidP="00943428">
      <w:r w:rsidRPr="00F24378">
        <w:t>Función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cambia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formato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muestra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fecha.</w:t>
      </w:r>
    </w:p>
    <w:p w14:paraId="61F2CE19" w14:textId="77777777" w:rsidR="00943428" w:rsidRPr="00F24378" w:rsidRDefault="00943428" w:rsidP="00943428">
      <w:pPr>
        <w:pStyle w:val="comandoseinstrucciones"/>
        <w:rPr>
          <w:b/>
        </w:rPr>
      </w:pPr>
      <w:r w:rsidRPr="00F24378">
        <w:rPr>
          <w:b/>
        </w:rPr>
        <w:t>DATE_FORMAT(date,format)</w:t>
      </w:r>
    </w:p>
    <w:p w14:paraId="3AD97AFC" w14:textId="77777777" w:rsidR="00943428" w:rsidRPr="00F24378" w:rsidRDefault="00943428" w:rsidP="00943428">
      <w:r w:rsidRPr="00F24378">
        <w:t>Ejemplo:</w:t>
      </w:r>
    </w:p>
    <w:p w14:paraId="444FF096" w14:textId="628BB930" w:rsidR="00943428" w:rsidRPr="00F24378" w:rsidRDefault="00943428" w:rsidP="00943428">
      <w:pPr>
        <w:pStyle w:val="comandoseinstrucciones"/>
        <w:rPr>
          <w:b/>
        </w:rPr>
      </w:pPr>
      <w:r w:rsidRPr="00F24378">
        <w:rPr>
          <w:b/>
        </w:rPr>
        <w:t>SELECT</w:t>
      </w:r>
      <w:r w:rsidR="00F24378">
        <w:rPr>
          <w:b/>
        </w:rPr>
        <w:t xml:space="preserve"> </w:t>
      </w:r>
      <w:r w:rsidRPr="00F24378">
        <w:rPr>
          <w:b/>
        </w:rPr>
        <w:t>DATE_FORMAT(NOW(),'%b</w:t>
      </w:r>
      <w:r w:rsidR="00F24378">
        <w:rPr>
          <w:b/>
        </w:rPr>
        <w:t xml:space="preserve"> </w:t>
      </w:r>
      <w:r w:rsidRPr="00F24378">
        <w:rPr>
          <w:b/>
        </w:rPr>
        <w:t>%d</w:t>
      </w:r>
      <w:r w:rsidR="00F24378">
        <w:rPr>
          <w:b/>
        </w:rPr>
        <w:t xml:space="preserve"> </w:t>
      </w:r>
      <w:r w:rsidRPr="00F24378">
        <w:rPr>
          <w:b/>
        </w:rPr>
        <w:t>%Y</w:t>
      </w:r>
      <w:r w:rsidR="00F24378">
        <w:rPr>
          <w:b/>
        </w:rPr>
        <w:t xml:space="preserve"> </w:t>
      </w:r>
      <w:r w:rsidRPr="00F24378">
        <w:rPr>
          <w:b/>
        </w:rPr>
        <w:t>%h:%i</w:t>
      </w:r>
      <w:r w:rsidR="00F24378">
        <w:rPr>
          <w:b/>
        </w:rPr>
        <w:t xml:space="preserve"> </w:t>
      </w:r>
      <w:r w:rsidRPr="00F24378">
        <w:rPr>
          <w:b/>
        </w:rPr>
        <w:t>%p')</w:t>
      </w:r>
    </w:p>
    <w:p w14:paraId="49CD7891" w14:textId="7E2D1D34" w:rsidR="00943428" w:rsidRPr="00F24378" w:rsidRDefault="00943428" w:rsidP="00943428">
      <w:pPr>
        <w:pStyle w:val="comandoseinstrucciones"/>
        <w:rPr>
          <w:b/>
        </w:rPr>
      </w:pPr>
      <w:r w:rsidRPr="00F24378">
        <w:rPr>
          <w:b/>
        </w:rPr>
        <w:t>SELECT</w:t>
      </w:r>
      <w:r w:rsidR="00F24378">
        <w:rPr>
          <w:b/>
        </w:rPr>
        <w:t xml:space="preserve"> </w:t>
      </w:r>
      <w:r w:rsidRPr="00F24378">
        <w:rPr>
          <w:b/>
        </w:rPr>
        <w:t>DATE_FORMAT(NOW(),'%m-%d-%Y')</w:t>
      </w:r>
    </w:p>
    <w:p w14:paraId="6A9736DA" w14:textId="7F2A31C7" w:rsidR="00943428" w:rsidRPr="00F24378" w:rsidRDefault="00943428" w:rsidP="00943428">
      <w:pPr>
        <w:pStyle w:val="comandoseinstrucciones"/>
        <w:rPr>
          <w:b/>
        </w:rPr>
      </w:pPr>
      <w:r w:rsidRPr="00F24378">
        <w:rPr>
          <w:b/>
        </w:rPr>
        <w:t>SELECT</w:t>
      </w:r>
      <w:r w:rsidR="00F24378">
        <w:rPr>
          <w:b/>
        </w:rPr>
        <w:t xml:space="preserve"> </w:t>
      </w:r>
      <w:r w:rsidRPr="00F24378">
        <w:rPr>
          <w:b/>
        </w:rPr>
        <w:t>DATE_FORMAT(NOW(),'%d</w:t>
      </w:r>
      <w:r w:rsidR="00F24378">
        <w:rPr>
          <w:b/>
        </w:rPr>
        <w:t xml:space="preserve"> </w:t>
      </w:r>
      <w:r w:rsidRPr="00F24378">
        <w:rPr>
          <w:b/>
        </w:rPr>
        <w:t>%b</w:t>
      </w:r>
      <w:r w:rsidR="00F24378">
        <w:rPr>
          <w:b/>
        </w:rPr>
        <w:t xml:space="preserve"> </w:t>
      </w:r>
      <w:r w:rsidRPr="00F24378">
        <w:rPr>
          <w:b/>
        </w:rPr>
        <w:t>%y')</w:t>
      </w:r>
    </w:p>
    <w:p w14:paraId="462043C7" w14:textId="12D87FD3" w:rsidR="00943428" w:rsidRPr="00F24378" w:rsidRDefault="00943428" w:rsidP="00943428">
      <w:pPr>
        <w:pStyle w:val="comandoseinstrucciones"/>
        <w:tabs>
          <w:tab w:val="left" w:pos="6363"/>
        </w:tabs>
        <w:rPr>
          <w:b/>
        </w:rPr>
      </w:pPr>
      <w:r w:rsidRPr="00F24378">
        <w:rPr>
          <w:b/>
        </w:rPr>
        <w:t>SELECT</w:t>
      </w:r>
      <w:r w:rsidR="00F24378">
        <w:rPr>
          <w:b/>
        </w:rPr>
        <w:t xml:space="preserve"> </w:t>
      </w:r>
      <w:r w:rsidRPr="00F24378">
        <w:rPr>
          <w:b/>
        </w:rPr>
        <w:t>DATE_FORMAT(NOW(),'%d</w:t>
      </w:r>
      <w:r w:rsidR="00F24378">
        <w:rPr>
          <w:b/>
        </w:rPr>
        <w:t xml:space="preserve"> </w:t>
      </w:r>
      <w:r w:rsidRPr="00F24378">
        <w:rPr>
          <w:b/>
        </w:rPr>
        <w:t>%b</w:t>
      </w:r>
      <w:r w:rsidR="00F24378">
        <w:rPr>
          <w:b/>
        </w:rPr>
        <w:t xml:space="preserve"> </w:t>
      </w:r>
      <w:r w:rsidRPr="00F24378">
        <w:rPr>
          <w:b/>
        </w:rPr>
        <w:t>%Y</w:t>
      </w:r>
      <w:r w:rsidR="00F24378">
        <w:rPr>
          <w:b/>
        </w:rPr>
        <w:t xml:space="preserve"> </w:t>
      </w:r>
      <w:r w:rsidRPr="00F24378">
        <w:rPr>
          <w:b/>
        </w:rPr>
        <w:t>%T:%f')</w:t>
      </w:r>
    </w:p>
    <w:p w14:paraId="5ED5096D" w14:textId="77777777" w:rsidR="00943428" w:rsidRPr="00F24378" w:rsidRDefault="00943428" w:rsidP="00943428">
      <w:pPr>
        <w:pStyle w:val="comandoseinstrucciones"/>
        <w:tabs>
          <w:tab w:val="left" w:pos="6363"/>
        </w:tabs>
        <w:rPr>
          <w:b/>
        </w:rPr>
      </w:pPr>
    </w:p>
    <w:p w14:paraId="2DD77629" w14:textId="71979ED6" w:rsidR="00943428" w:rsidRPr="00F24378" w:rsidRDefault="00943428" w:rsidP="00943428">
      <w:pPr>
        <w:pStyle w:val="comandoseinstrucciones"/>
        <w:tabs>
          <w:tab w:val="left" w:pos="6363"/>
        </w:tabs>
        <w:rPr>
          <w:b/>
        </w:rPr>
      </w:pPr>
      <w:r w:rsidRPr="00F24378">
        <w:rPr>
          <w:b/>
        </w:rPr>
        <w:t>--</w:t>
      </w:r>
      <w:r w:rsidR="00F24378">
        <w:rPr>
          <w:b/>
        </w:rPr>
        <w:t xml:space="preserve"> </w:t>
      </w:r>
      <w:r w:rsidRPr="00F24378">
        <w:rPr>
          <w:b/>
        </w:rPr>
        <w:t>salida:</w:t>
      </w:r>
    </w:p>
    <w:p w14:paraId="3DDCDB63" w14:textId="2722DFB2" w:rsidR="00943428" w:rsidRPr="00F24378" w:rsidRDefault="00943428" w:rsidP="00943428">
      <w:pPr>
        <w:pStyle w:val="comandoseinstrucciones"/>
        <w:tabs>
          <w:tab w:val="left" w:pos="6363"/>
        </w:tabs>
        <w:rPr>
          <w:b/>
        </w:rPr>
      </w:pPr>
      <w:r w:rsidRPr="00F24378">
        <w:rPr>
          <w:b/>
        </w:rPr>
        <w:t>Nov</w:t>
      </w:r>
      <w:r w:rsidR="00F24378">
        <w:rPr>
          <w:b/>
        </w:rPr>
        <w:t xml:space="preserve"> </w:t>
      </w:r>
      <w:r w:rsidRPr="00F24378">
        <w:rPr>
          <w:b/>
        </w:rPr>
        <w:t>04</w:t>
      </w:r>
      <w:r w:rsidR="00F24378">
        <w:rPr>
          <w:b/>
        </w:rPr>
        <w:t xml:space="preserve"> </w:t>
      </w:r>
      <w:r w:rsidRPr="00F24378">
        <w:rPr>
          <w:b/>
        </w:rPr>
        <w:t>2014</w:t>
      </w:r>
      <w:r w:rsidR="00F24378">
        <w:rPr>
          <w:b/>
        </w:rPr>
        <w:t xml:space="preserve"> </w:t>
      </w:r>
      <w:r w:rsidRPr="00F24378">
        <w:rPr>
          <w:b/>
        </w:rPr>
        <w:t>11:45</w:t>
      </w:r>
      <w:r w:rsidR="00F24378">
        <w:rPr>
          <w:b/>
        </w:rPr>
        <w:t xml:space="preserve"> </w:t>
      </w:r>
      <w:r w:rsidRPr="00F24378">
        <w:rPr>
          <w:b/>
        </w:rPr>
        <w:t>PM</w:t>
      </w:r>
    </w:p>
    <w:p w14:paraId="5CD92C4C" w14:textId="77777777" w:rsidR="00943428" w:rsidRPr="00F24378" w:rsidRDefault="00943428" w:rsidP="00943428">
      <w:pPr>
        <w:pStyle w:val="comandoseinstrucciones"/>
        <w:tabs>
          <w:tab w:val="left" w:pos="6363"/>
        </w:tabs>
        <w:rPr>
          <w:b/>
        </w:rPr>
      </w:pPr>
      <w:r w:rsidRPr="00F24378">
        <w:rPr>
          <w:b/>
        </w:rPr>
        <w:t>11-04-2014</w:t>
      </w:r>
    </w:p>
    <w:p w14:paraId="12853674" w14:textId="2E373654" w:rsidR="00943428" w:rsidRPr="00F24378" w:rsidRDefault="00943428" w:rsidP="00943428">
      <w:pPr>
        <w:pStyle w:val="comandoseinstrucciones"/>
        <w:tabs>
          <w:tab w:val="left" w:pos="6363"/>
        </w:tabs>
        <w:rPr>
          <w:b/>
        </w:rPr>
      </w:pPr>
      <w:r w:rsidRPr="00F24378">
        <w:rPr>
          <w:b/>
        </w:rPr>
        <w:t>04</w:t>
      </w:r>
      <w:r w:rsidR="00F24378">
        <w:rPr>
          <w:b/>
        </w:rPr>
        <w:t xml:space="preserve"> </w:t>
      </w:r>
      <w:r w:rsidRPr="00F24378">
        <w:rPr>
          <w:b/>
        </w:rPr>
        <w:t>Nov</w:t>
      </w:r>
      <w:r w:rsidR="00F24378">
        <w:rPr>
          <w:b/>
        </w:rPr>
        <w:t xml:space="preserve"> </w:t>
      </w:r>
      <w:r w:rsidRPr="00F24378">
        <w:rPr>
          <w:b/>
        </w:rPr>
        <w:t>14</w:t>
      </w:r>
    </w:p>
    <w:p w14:paraId="1B86C7A0" w14:textId="74A1A527" w:rsidR="00943428" w:rsidRPr="00F24378" w:rsidRDefault="00943428" w:rsidP="00943428">
      <w:pPr>
        <w:pStyle w:val="comandoseinstrucciones"/>
        <w:tabs>
          <w:tab w:val="left" w:pos="6363"/>
        </w:tabs>
        <w:rPr>
          <w:b/>
        </w:rPr>
      </w:pPr>
      <w:r w:rsidRPr="00F24378">
        <w:rPr>
          <w:b/>
        </w:rPr>
        <w:t>04</w:t>
      </w:r>
      <w:r w:rsidR="00F24378">
        <w:rPr>
          <w:b/>
        </w:rPr>
        <w:t xml:space="preserve"> </w:t>
      </w:r>
      <w:r w:rsidRPr="00F24378">
        <w:rPr>
          <w:b/>
        </w:rPr>
        <w:t>Nov</w:t>
      </w:r>
      <w:r w:rsidR="00F24378">
        <w:rPr>
          <w:b/>
        </w:rPr>
        <w:t xml:space="preserve"> </w:t>
      </w:r>
      <w:r w:rsidRPr="00F24378">
        <w:rPr>
          <w:b/>
        </w:rPr>
        <w:t>2014</w:t>
      </w:r>
      <w:r w:rsidR="00F24378">
        <w:rPr>
          <w:b/>
        </w:rPr>
        <w:t xml:space="preserve"> </w:t>
      </w:r>
      <w:r w:rsidRPr="00F24378">
        <w:rPr>
          <w:b/>
        </w:rPr>
        <w:t>11:45:34:243</w:t>
      </w:r>
    </w:p>
    <w:p w14:paraId="1CA5038B" w14:textId="5A62D052" w:rsidR="00943428" w:rsidRPr="00F24378" w:rsidRDefault="00943428" w:rsidP="00943428">
      <w:r w:rsidRPr="00F24378">
        <w:t>Tabla</w:t>
      </w:r>
      <w:r w:rsidR="00F24378">
        <w:t xml:space="preserve"> </w:t>
      </w:r>
      <w:r w:rsidRPr="00F24378">
        <w:t>con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códigos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formato:</w:t>
      </w:r>
    </w:p>
    <w:p w14:paraId="0185AABD" w14:textId="77777777" w:rsidR="00943428" w:rsidRPr="00F24378" w:rsidRDefault="00943428" w:rsidP="00943428"/>
    <w:tbl>
      <w:tblPr>
        <w:tblW w:w="4832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7829"/>
      </w:tblGrid>
      <w:tr w:rsidR="00943428" w:rsidRPr="00F24378" w14:paraId="7B0419D5" w14:textId="77777777" w:rsidTr="00D11D4D">
        <w:trPr>
          <w:trHeight w:val="284"/>
          <w:tblHeader/>
          <w:tblCellSpacing w:w="15" w:type="dxa"/>
        </w:trPr>
        <w:tc>
          <w:tcPr>
            <w:tcW w:w="383" w:type="pct"/>
            <w:shd w:val="clear" w:color="auto" w:fill="FFFF00"/>
            <w:vAlign w:val="center"/>
            <w:hideMark/>
          </w:tcPr>
          <w:p w14:paraId="7FF3D3D2" w14:textId="77777777" w:rsidR="00943428" w:rsidRPr="00F24378" w:rsidRDefault="00D11D4D" w:rsidP="00D11D4D">
            <w:pPr>
              <w:ind w:left="142"/>
              <w:rPr>
                <w:b/>
              </w:rPr>
            </w:pPr>
            <w:r w:rsidRPr="00F24378">
              <w:rPr>
                <w:b/>
              </w:rPr>
              <w:t>FORMATO</w:t>
            </w:r>
          </w:p>
        </w:tc>
        <w:tc>
          <w:tcPr>
            <w:tcW w:w="4569" w:type="pct"/>
            <w:shd w:val="clear" w:color="auto" w:fill="FFFF00"/>
            <w:vAlign w:val="center"/>
            <w:hideMark/>
          </w:tcPr>
          <w:p w14:paraId="48122436" w14:textId="77777777" w:rsidR="00943428" w:rsidRPr="00F24378" w:rsidRDefault="00D11D4D" w:rsidP="00D11D4D">
            <w:pPr>
              <w:ind w:left="101"/>
              <w:rPr>
                <w:b/>
              </w:rPr>
            </w:pPr>
            <w:r w:rsidRPr="00F24378">
              <w:rPr>
                <w:b/>
              </w:rPr>
              <w:t>DESCRIPCIÓN</w:t>
            </w:r>
          </w:p>
        </w:tc>
      </w:tr>
      <w:tr w:rsidR="00943428" w:rsidRPr="00F24378" w14:paraId="5E0EB5C7" w14:textId="77777777" w:rsidTr="00D11D4D">
        <w:trPr>
          <w:trHeight w:val="284"/>
          <w:tblCellSpacing w:w="15" w:type="dxa"/>
        </w:trPr>
        <w:tc>
          <w:tcPr>
            <w:tcW w:w="383" w:type="pct"/>
            <w:vAlign w:val="center"/>
            <w:hideMark/>
          </w:tcPr>
          <w:p w14:paraId="676007FF" w14:textId="77777777" w:rsidR="00943428" w:rsidRPr="00F24378" w:rsidRDefault="00943428" w:rsidP="00D11D4D">
            <w:pPr>
              <w:ind w:left="142"/>
              <w:rPr>
                <w:b/>
              </w:rPr>
            </w:pPr>
            <w:r w:rsidRPr="00F24378">
              <w:rPr>
                <w:b/>
              </w:rPr>
              <w:t>%a</w:t>
            </w:r>
          </w:p>
        </w:tc>
        <w:tc>
          <w:tcPr>
            <w:tcW w:w="4569" w:type="pct"/>
            <w:vAlign w:val="center"/>
            <w:hideMark/>
          </w:tcPr>
          <w:p w14:paraId="6A1FB925" w14:textId="6591F9A0" w:rsidR="00943428" w:rsidRPr="00F24378" w:rsidRDefault="00943428" w:rsidP="00D11D4D">
            <w:pPr>
              <w:ind w:left="101"/>
            </w:pPr>
            <w:r w:rsidRPr="00F24378">
              <w:t>Abbreviated</w:t>
            </w:r>
            <w:r w:rsidR="00F24378">
              <w:t xml:space="preserve"> </w:t>
            </w:r>
            <w:r w:rsidRPr="00F24378">
              <w:t>weekday</w:t>
            </w:r>
            <w:r w:rsidR="00F24378">
              <w:t xml:space="preserve"> </w:t>
            </w:r>
            <w:r w:rsidRPr="00F24378">
              <w:t>name</w:t>
            </w:r>
            <w:r w:rsidR="00F24378">
              <w:t xml:space="preserve"> </w:t>
            </w:r>
            <w:r w:rsidRPr="00F24378">
              <w:t>(Sun-Sat)</w:t>
            </w:r>
          </w:p>
        </w:tc>
      </w:tr>
      <w:tr w:rsidR="00943428" w:rsidRPr="00F24378" w14:paraId="58BD796C" w14:textId="77777777" w:rsidTr="00D11D4D">
        <w:trPr>
          <w:trHeight w:val="284"/>
          <w:tblCellSpacing w:w="15" w:type="dxa"/>
        </w:trPr>
        <w:tc>
          <w:tcPr>
            <w:tcW w:w="383" w:type="pct"/>
            <w:vAlign w:val="center"/>
            <w:hideMark/>
          </w:tcPr>
          <w:p w14:paraId="75607E5D" w14:textId="77777777" w:rsidR="00943428" w:rsidRPr="00F24378" w:rsidRDefault="00943428" w:rsidP="00D11D4D">
            <w:pPr>
              <w:ind w:left="142"/>
              <w:rPr>
                <w:b/>
              </w:rPr>
            </w:pPr>
            <w:r w:rsidRPr="00F24378">
              <w:rPr>
                <w:b/>
              </w:rPr>
              <w:t>%b</w:t>
            </w:r>
          </w:p>
        </w:tc>
        <w:tc>
          <w:tcPr>
            <w:tcW w:w="4569" w:type="pct"/>
            <w:vAlign w:val="center"/>
            <w:hideMark/>
          </w:tcPr>
          <w:p w14:paraId="11DCA548" w14:textId="7B23029E" w:rsidR="00943428" w:rsidRPr="00F24378" w:rsidRDefault="00943428" w:rsidP="00D11D4D">
            <w:pPr>
              <w:ind w:left="101"/>
            </w:pPr>
            <w:r w:rsidRPr="00F24378">
              <w:t>Abbreviated</w:t>
            </w:r>
            <w:r w:rsidR="00F24378">
              <w:t xml:space="preserve"> </w:t>
            </w:r>
            <w:r w:rsidRPr="00F24378">
              <w:t>month</w:t>
            </w:r>
            <w:r w:rsidR="00F24378">
              <w:t xml:space="preserve"> </w:t>
            </w:r>
            <w:r w:rsidRPr="00F24378">
              <w:t>name</w:t>
            </w:r>
            <w:r w:rsidR="00F24378">
              <w:t xml:space="preserve"> </w:t>
            </w:r>
            <w:r w:rsidRPr="00F24378">
              <w:t>(Jan-Dec)</w:t>
            </w:r>
          </w:p>
        </w:tc>
      </w:tr>
      <w:tr w:rsidR="00943428" w:rsidRPr="00F24378" w14:paraId="32C2120A" w14:textId="77777777" w:rsidTr="00D11D4D">
        <w:trPr>
          <w:trHeight w:val="284"/>
          <w:tblCellSpacing w:w="15" w:type="dxa"/>
        </w:trPr>
        <w:tc>
          <w:tcPr>
            <w:tcW w:w="383" w:type="pct"/>
            <w:vAlign w:val="center"/>
            <w:hideMark/>
          </w:tcPr>
          <w:p w14:paraId="77E7FBE6" w14:textId="77777777" w:rsidR="00943428" w:rsidRPr="00F24378" w:rsidRDefault="00943428" w:rsidP="00D11D4D">
            <w:pPr>
              <w:ind w:left="142"/>
              <w:rPr>
                <w:b/>
              </w:rPr>
            </w:pPr>
            <w:r w:rsidRPr="00F24378">
              <w:rPr>
                <w:b/>
              </w:rPr>
              <w:t>%c</w:t>
            </w:r>
          </w:p>
        </w:tc>
        <w:tc>
          <w:tcPr>
            <w:tcW w:w="4569" w:type="pct"/>
            <w:vAlign w:val="center"/>
            <w:hideMark/>
          </w:tcPr>
          <w:p w14:paraId="19B79454" w14:textId="6FAF28FE" w:rsidR="00943428" w:rsidRPr="00F24378" w:rsidRDefault="00943428" w:rsidP="00D11D4D">
            <w:pPr>
              <w:ind w:left="101"/>
            </w:pPr>
            <w:r w:rsidRPr="00F24378">
              <w:t>Month,</w:t>
            </w:r>
            <w:r w:rsidR="00F24378">
              <w:t xml:space="preserve"> </w:t>
            </w:r>
            <w:r w:rsidRPr="00F24378">
              <w:t>numeric</w:t>
            </w:r>
            <w:r w:rsidR="00F24378">
              <w:t xml:space="preserve"> </w:t>
            </w:r>
            <w:r w:rsidRPr="00F24378">
              <w:t>(0-12)</w:t>
            </w:r>
          </w:p>
        </w:tc>
      </w:tr>
      <w:tr w:rsidR="00943428" w:rsidRPr="00F24378" w14:paraId="1158DC83" w14:textId="77777777" w:rsidTr="00D11D4D">
        <w:trPr>
          <w:trHeight w:val="284"/>
          <w:tblCellSpacing w:w="15" w:type="dxa"/>
        </w:trPr>
        <w:tc>
          <w:tcPr>
            <w:tcW w:w="383" w:type="pct"/>
            <w:vAlign w:val="center"/>
            <w:hideMark/>
          </w:tcPr>
          <w:p w14:paraId="5A3AD3F6" w14:textId="77777777" w:rsidR="00943428" w:rsidRPr="00F24378" w:rsidRDefault="00943428" w:rsidP="00D11D4D">
            <w:pPr>
              <w:ind w:left="142"/>
              <w:rPr>
                <w:b/>
              </w:rPr>
            </w:pPr>
            <w:r w:rsidRPr="00F24378">
              <w:rPr>
                <w:b/>
              </w:rPr>
              <w:t>%D</w:t>
            </w:r>
          </w:p>
        </w:tc>
        <w:tc>
          <w:tcPr>
            <w:tcW w:w="4569" w:type="pct"/>
            <w:vAlign w:val="center"/>
            <w:hideMark/>
          </w:tcPr>
          <w:p w14:paraId="1DE26567" w14:textId="2FD773CF" w:rsidR="00943428" w:rsidRPr="00F24378" w:rsidRDefault="00943428" w:rsidP="00D11D4D">
            <w:pPr>
              <w:ind w:left="101"/>
            </w:pPr>
            <w:r w:rsidRPr="00F24378">
              <w:t>Day</w:t>
            </w:r>
            <w:r w:rsidR="00F24378">
              <w:t xml:space="preserve"> </w:t>
            </w:r>
            <w:r w:rsidRPr="00F24378">
              <w:t>of</w:t>
            </w:r>
            <w:r w:rsidR="00F24378">
              <w:t xml:space="preserve"> </w:t>
            </w:r>
            <w:r w:rsidRPr="00F24378">
              <w:t>month</w:t>
            </w:r>
            <w:r w:rsidR="00F24378">
              <w:t xml:space="preserve"> </w:t>
            </w:r>
            <w:r w:rsidRPr="00F24378">
              <w:t>with</w:t>
            </w:r>
            <w:r w:rsidR="00F24378">
              <w:t xml:space="preserve"> </w:t>
            </w:r>
            <w:r w:rsidRPr="00F24378">
              <w:t>English</w:t>
            </w:r>
            <w:r w:rsidR="00F24378">
              <w:t xml:space="preserve"> </w:t>
            </w:r>
            <w:r w:rsidRPr="00F24378">
              <w:t>suffix</w:t>
            </w:r>
            <w:r w:rsidR="00F24378">
              <w:t xml:space="preserve"> </w:t>
            </w:r>
            <w:r w:rsidRPr="00F24378">
              <w:t>(0th,</w:t>
            </w:r>
            <w:r w:rsidR="00F24378">
              <w:t xml:space="preserve"> </w:t>
            </w:r>
            <w:r w:rsidRPr="00F24378">
              <w:t>1st,</w:t>
            </w:r>
            <w:r w:rsidR="00F24378">
              <w:t xml:space="preserve"> </w:t>
            </w:r>
            <w:r w:rsidRPr="00F24378">
              <w:t>2nd,</w:t>
            </w:r>
            <w:r w:rsidR="00F24378">
              <w:t xml:space="preserve"> </w:t>
            </w:r>
            <w:r w:rsidRPr="00F24378">
              <w:t>3rd,</w:t>
            </w:r>
            <w:r w:rsidR="00F24378">
              <w:t xml:space="preserve"> </w:t>
            </w:r>
            <w:r w:rsidRPr="00F24378">
              <w:t>)</w:t>
            </w:r>
          </w:p>
        </w:tc>
      </w:tr>
      <w:tr w:rsidR="00943428" w:rsidRPr="00F24378" w14:paraId="6F7B4E63" w14:textId="77777777" w:rsidTr="00D11D4D">
        <w:trPr>
          <w:trHeight w:val="284"/>
          <w:tblCellSpacing w:w="15" w:type="dxa"/>
        </w:trPr>
        <w:tc>
          <w:tcPr>
            <w:tcW w:w="383" w:type="pct"/>
            <w:vAlign w:val="center"/>
            <w:hideMark/>
          </w:tcPr>
          <w:p w14:paraId="19105AFE" w14:textId="77777777" w:rsidR="00943428" w:rsidRPr="00F24378" w:rsidRDefault="00943428" w:rsidP="00D11D4D">
            <w:pPr>
              <w:ind w:left="142"/>
              <w:rPr>
                <w:b/>
              </w:rPr>
            </w:pPr>
            <w:r w:rsidRPr="00F24378">
              <w:rPr>
                <w:b/>
              </w:rPr>
              <w:t>%d</w:t>
            </w:r>
          </w:p>
        </w:tc>
        <w:tc>
          <w:tcPr>
            <w:tcW w:w="4569" w:type="pct"/>
            <w:vAlign w:val="center"/>
            <w:hideMark/>
          </w:tcPr>
          <w:p w14:paraId="237F8E1A" w14:textId="62B37BE6" w:rsidR="00943428" w:rsidRPr="00F24378" w:rsidRDefault="00943428" w:rsidP="00D11D4D">
            <w:pPr>
              <w:ind w:left="101"/>
            </w:pPr>
            <w:r w:rsidRPr="00F24378">
              <w:t>Day</w:t>
            </w:r>
            <w:r w:rsidR="00F24378">
              <w:t xml:space="preserve"> </w:t>
            </w:r>
            <w:r w:rsidRPr="00F24378">
              <w:t>of</w:t>
            </w:r>
            <w:r w:rsidR="00F24378">
              <w:t xml:space="preserve"> </w:t>
            </w:r>
            <w:r w:rsidRPr="00F24378">
              <w:t>month,</w:t>
            </w:r>
            <w:r w:rsidR="00F24378">
              <w:t xml:space="preserve"> </w:t>
            </w:r>
            <w:r w:rsidRPr="00F24378">
              <w:t>numeric</w:t>
            </w:r>
            <w:r w:rsidR="00F24378">
              <w:t xml:space="preserve"> </w:t>
            </w:r>
            <w:r w:rsidRPr="00F24378">
              <w:t>(00-31)</w:t>
            </w:r>
          </w:p>
        </w:tc>
      </w:tr>
      <w:tr w:rsidR="00943428" w:rsidRPr="00F24378" w14:paraId="65FADB1C" w14:textId="77777777" w:rsidTr="00D11D4D">
        <w:trPr>
          <w:trHeight w:val="284"/>
          <w:tblCellSpacing w:w="15" w:type="dxa"/>
        </w:trPr>
        <w:tc>
          <w:tcPr>
            <w:tcW w:w="383" w:type="pct"/>
            <w:vAlign w:val="center"/>
            <w:hideMark/>
          </w:tcPr>
          <w:p w14:paraId="687B2F16" w14:textId="77777777" w:rsidR="00943428" w:rsidRPr="00F24378" w:rsidRDefault="00943428" w:rsidP="00D11D4D">
            <w:pPr>
              <w:ind w:left="142"/>
              <w:rPr>
                <w:b/>
              </w:rPr>
            </w:pPr>
            <w:r w:rsidRPr="00F24378">
              <w:rPr>
                <w:b/>
              </w:rPr>
              <w:t>%e</w:t>
            </w:r>
          </w:p>
        </w:tc>
        <w:tc>
          <w:tcPr>
            <w:tcW w:w="4569" w:type="pct"/>
            <w:vAlign w:val="center"/>
            <w:hideMark/>
          </w:tcPr>
          <w:p w14:paraId="58CA5A66" w14:textId="313D50B2" w:rsidR="00943428" w:rsidRPr="00F24378" w:rsidRDefault="00943428" w:rsidP="00D11D4D">
            <w:pPr>
              <w:ind w:left="101"/>
            </w:pPr>
            <w:r w:rsidRPr="00F24378">
              <w:t>Day</w:t>
            </w:r>
            <w:r w:rsidR="00F24378">
              <w:t xml:space="preserve"> </w:t>
            </w:r>
            <w:r w:rsidRPr="00F24378">
              <w:t>of</w:t>
            </w:r>
            <w:r w:rsidR="00F24378">
              <w:t xml:space="preserve"> </w:t>
            </w:r>
            <w:r w:rsidRPr="00F24378">
              <w:t>month,</w:t>
            </w:r>
            <w:r w:rsidR="00F24378">
              <w:t xml:space="preserve"> </w:t>
            </w:r>
            <w:r w:rsidRPr="00F24378">
              <w:t>numeric</w:t>
            </w:r>
            <w:r w:rsidR="00F24378">
              <w:t xml:space="preserve"> </w:t>
            </w:r>
            <w:r w:rsidRPr="00F24378">
              <w:t>(0-31)</w:t>
            </w:r>
          </w:p>
        </w:tc>
      </w:tr>
      <w:tr w:rsidR="00943428" w:rsidRPr="00F24378" w14:paraId="10E34CE8" w14:textId="77777777" w:rsidTr="00D11D4D">
        <w:trPr>
          <w:trHeight w:val="284"/>
          <w:tblCellSpacing w:w="15" w:type="dxa"/>
        </w:trPr>
        <w:tc>
          <w:tcPr>
            <w:tcW w:w="383" w:type="pct"/>
            <w:vAlign w:val="center"/>
            <w:hideMark/>
          </w:tcPr>
          <w:p w14:paraId="63B4BC21" w14:textId="77777777" w:rsidR="00943428" w:rsidRPr="00F24378" w:rsidRDefault="00943428" w:rsidP="00D11D4D">
            <w:pPr>
              <w:ind w:left="142"/>
              <w:rPr>
                <w:b/>
              </w:rPr>
            </w:pPr>
            <w:r w:rsidRPr="00F24378">
              <w:rPr>
                <w:b/>
              </w:rPr>
              <w:t>%f</w:t>
            </w:r>
          </w:p>
        </w:tc>
        <w:tc>
          <w:tcPr>
            <w:tcW w:w="4569" w:type="pct"/>
            <w:vAlign w:val="center"/>
            <w:hideMark/>
          </w:tcPr>
          <w:p w14:paraId="27A21A9A" w14:textId="7445DC84" w:rsidR="00943428" w:rsidRPr="00F24378" w:rsidRDefault="00943428" w:rsidP="00D11D4D">
            <w:pPr>
              <w:ind w:left="101"/>
            </w:pPr>
            <w:r w:rsidRPr="00F24378">
              <w:t>Microseconds</w:t>
            </w:r>
            <w:r w:rsidR="00F24378">
              <w:t xml:space="preserve"> </w:t>
            </w:r>
            <w:r w:rsidRPr="00F24378">
              <w:t>(000000-999999)</w:t>
            </w:r>
          </w:p>
        </w:tc>
      </w:tr>
      <w:tr w:rsidR="00943428" w:rsidRPr="00F24378" w14:paraId="6CFF2F80" w14:textId="77777777" w:rsidTr="00D11D4D">
        <w:trPr>
          <w:trHeight w:val="284"/>
          <w:tblCellSpacing w:w="15" w:type="dxa"/>
        </w:trPr>
        <w:tc>
          <w:tcPr>
            <w:tcW w:w="383" w:type="pct"/>
            <w:vAlign w:val="center"/>
            <w:hideMark/>
          </w:tcPr>
          <w:p w14:paraId="7B0A1447" w14:textId="77777777" w:rsidR="00943428" w:rsidRPr="00F24378" w:rsidRDefault="00943428" w:rsidP="00D11D4D">
            <w:pPr>
              <w:ind w:left="142"/>
              <w:rPr>
                <w:b/>
              </w:rPr>
            </w:pPr>
            <w:r w:rsidRPr="00F24378">
              <w:rPr>
                <w:b/>
              </w:rPr>
              <w:t>%H</w:t>
            </w:r>
          </w:p>
        </w:tc>
        <w:tc>
          <w:tcPr>
            <w:tcW w:w="4569" w:type="pct"/>
            <w:vAlign w:val="center"/>
            <w:hideMark/>
          </w:tcPr>
          <w:p w14:paraId="4CB8EA3E" w14:textId="521460C4" w:rsidR="00943428" w:rsidRPr="00F24378" w:rsidRDefault="00943428" w:rsidP="00D11D4D">
            <w:pPr>
              <w:ind w:left="101"/>
            </w:pPr>
            <w:r w:rsidRPr="00F24378">
              <w:t>Hour</w:t>
            </w:r>
            <w:r w:rsidR="00F24378">
              <w:t xml:space="preserve"> </w:t>
            </w:r>
            <w:r w:rsidRPr="00F24378">
              <w:t>(00-23)</w:t>
            </w:r>
          </w:p>
        </w:tc>
      </w:tr>
      <w:tr w:rsidR="00943428" w:rsidRPr="00F24378" w14:paraId="5A26DC27" w14:textId="77777777" w:rsidTr="00D11D4D">
        <w:trPr>
          <w:trHeight w:val="284"/>
          <w:tblCellSpacing w:w="15" w:type="dxa"/>
        </w:trPr>
        <w:tc>
          <w:tcPr>
            <w:tcW w:w="383" w:type="pct"/>
            <w:vAlign w:val="center"/>
            <w:hideMark/>
          </w:tcPr>
          <w:p w14:paraId="14CE3FAF" w14:textId="77777777" w:rsidR="00943428" w:rsidRPr="00F24378" w:rsidRDefault="00943428" w:rsidP="00D11D4D">
            <w:pPr>
              <w:ind w:left="142"/>
              <w:rPr>
                <w:b/>
              </w:rPr>
            </w:pPr>
            <w:r w:rsidRPr="00F24378">
              <w:rPr>
                <w:b/>
              </w:rPr>
              <w:t>%h</w:t>
            </w:r>
          </w:p>
        </w:tc>
        <w:tc>
          <w:tcPr>
            <w:tcW w:w="4569" w:type="pct"/>
            <w:vAlign w:val="center"/>
            <w:hideMark/>
          </w:tcPr>
          <w:p w14:paraId="476DCB8E" w14:textId="5B6FA485" w:rsidR="00943428" w:rsidRPr="00F24378" w:rsidRDefault="00943428" w:rsidP="00D11D4D">
            <w:pPr>
              <w:ind w:left="101"/>
            </w:pPr>
            <w:r w:rsidRPr="00F24378">
              <w:t>Hour</w:t>
            </w:r>
            <w:r w:rsidR="00F24378">
              <w:t xml:space="preserve"> </w:t>
            </w:r>
            <w:r w:rsidRPr="00F24378">
              <w:t>(01-12)</w:t>
            </w:r>
          </w:p>
        </w:tc>
      </w:tr>
      <w:tr w:rsidR="00943428" w:rsidRPr="00F24378" w14:paraId="521DEA2C" w14:textId="77777777" w:rsidTr="00D11D4D">
        <w:trPr>
          <w:trHeight w:val="284"/>
          <w:tblCellSpacing w:w="15" w:type="dxa"/>
        </w:trPr>
        <w:tc>
          <w:tcPr>
            <w:tcW w:w="383" w:type="pct"/>
            <w:vAlign w:val="center"/>
            <w:hideMark/>
          </w:tcPr>
          <w:p w14:paraId="1FD8AEA5" w14:textId="77777777" w:rsidR="00943428" w:rsidRPr="00F24378" w:rsidRDefault="00943428" w:rsidP="00D11D4D">
            <w:pPr>
              <w:ind w:left="142"/>
              <w:rPr>
                <w:b/>
              </w:rPr>
            </w:pPr>
            <w:r w:rsidRPr="00F24378">
              <w:rPr>
                <w:b/>
              </w:rPr>
              <w:t>%I</w:t>
            </w:r>
          </w:p>
        </w:tc>
        <w:tc>
          <w:tcPr>
            <w:tcW w:w="4569" w:type="pct"/>
            <w:vAlign w:val="center"/>
            <w:hideMark/>
          </w:tcPr>
          <w:p w14:paraId="56B0A7B0" w14:textId="67AEED75" w:rsidR="00943428" w:rsidRPr="00F24378" w:rsidRDefault="00943428" w:rsidP="00D11D4D">
            <w:pPr>
              <w:ind w:left="101"/>
            </w:pPr>
            <w:r w:rsidRPr="00F24378">
              <w:t>Hour</w:t>
            </w:r>
            <w:r w:rsidR="00F24378">
              <w:t xml:space="preserve"> </w:t>
            </w:r>
            <w:r w:rsidRPr="00F24378">
              <w:t>(01-12)</w:t>
            </w:r>
          </w:p>
        </w:tc>
      </w:tr>
      <w:tr w:rsidR="00943428" w:rsidRPr="00F24378" w14:paraId="1CF9BA17" w14:textId="77777777" w:rsidTr="00D11D4D">
        <w:trPr>
          <w:trHeight w:val="284"/>
          <w:tblCellSpacing w:w="15" w:type="dxa"/>
        </w:trPr>
        <w:tc>
          <w:tcPr>
            <w:tcW w:w="383" w:type="pct"/>
            <w:vAlign w:val="center"/>
            <w:hideMark/>
          </w:tcPr>
          <w:p w14:paraId="60AD6EA7" w14:textId="77777777" w:rsidR="00943428" w:rsidRPr="00F24378" w:rsidRDefault="00943428" w:rsidP="00D11D4D">
            <w:pPr>
              <w:ind w:left="142"/>
              <w:rPr>
                <w:b/>
              </w:rPr>
            </w:pPr>
            <w:r w:rsidRPr="00F24378">
              <w:rPr>
                <w:b/>
              </w:rPr>
              <w:t>%i</w:t>
            </w:r>
          </w:p>
        </w:tc>
        <w:tc>
          <w:tcPr>
            <w:tcW w:w="4569" w:type="pct"/>
            <w:vAlign w:val="center"/>
            <w:hideMark/>
          </w:tcPr>
          <w:p w14:paraId="787AE03F" w14:textId="5593715E" w:rsidR="00943428" w:rsidRPr="00F24378" w:rsidRDefault="00943428" w:rsidP="00D11D4D">
            <w:pPr>
              <w:ind w:left="101"/>
            </w:pPr>
            <w:r w:rsidRPr="00F24378">
              <w:t>Minutes,</w:t>
            </w:r>
            <w:r w:rsidR="00F24378">
              <w:t xml:space="preserve"> </w:t>
            </w:r>
            <w:r w:rsidRPr="00F24378">
              <w:t>numeric</w:t>
            </w:r>
            <w:r w:rsidR="00F24378">
              <w:t xml:space="preserve"> </w:t>
            </w:r>
            <w:r w:rsidRPr="00F24378">
              <w:t>(00-59)</w:t>
            </w:r>
          </w:p>
        </w:tc>
      </w:tr>
      <w:tr w:rsidR="00943428" w:rsidRPr="00F24378" w14:paraId="07D91ACE" w14:textId="77777777" w:rsidTr="00D11D4D">
        <w:trPr>
          <w:trHeight w:val="284"/>
          <w:tblCellSpacing w:w="15" w:type="dxa"/>
        </w:trPr>
        <w:tc>
          <w:tcPr>
            <w:tcW w:w="383" w:type="pct"/>
            <w:vAlign w:val="center"/>
            <w:hideMark/>
          </w:tcPr>
          <w:p w14:paraId="3364B8BB" w14:textId="77777777" w:rsidR="00943428" w:rsidRPr="00F24378" w:rsidRDefault="00943428" w:rsidP="00D11D4D">
            <w:pPr>
              <w:ind w:left="142"/>
              <w:rPr>
                <w:b/>
              </w:rPr>
            </w:pPr>
            <w:r w:rsidRPr="00F24378">
              <w:rPr>
                <w:b/>
              </w:rPr>
              <w:t>%j</w:t>
            </w:r>
          </w:p>
        </w:tc>
        <w:tc>
          <w:tcPr>
            <w:tcW w:w="4569" w:type="pct"/>
            <w:vAlign w:val="center"/>
            <w:hideMark/>
          </w:tcPr>
          <w:p w14:paraId="3A0FB680" w14:textId="0E1A534E" w:rsidR="00943428" w:rsidRPr="00F24378" w:rsidRDefault="00943428" w:rsidP="00D11D4D">
            <w:pPr>
              <w:ind w:left="101"/>
            </w:pPr>
            <w:r w:rsidRPr="00F24378">
              <w:t>Day</w:t>
            </w:r>
            <w:r w:rsidR="00F24378">
              <w:t xml:space="preserve"> </w:t>
            </w:r>
            <w:r w:rsidRPr="00F24378">
              <w:t>of</w:t>
            </w:r>
            <w:r w:rsidR="00F24378">
              <w:t xml:space="preserve"> </w:t>
            </w:r>
            <w:r w:rsidRPr="00F24378">
              <w:t>year</w:t>
            </w:r>
            <w:r w:rsidR="00F24378">
              <w:t xml:space="preserve"> </w:t>
            </w:r>
            <w:r w:rsidRPr="00F24378">
              <w:t>(001-366)</w:t>
            </w:r>
          </w:p>
        </w:tc>
      </w:tr>
      <w:tr w:rsidR="00943428" w:rsidRPr="00F24378" w14:paraId="552BB413" w14:textId="77777777" w:rsidTr="00D11D4D">
        <w:trPr>
          <w:trHeight w:val="284"/>
          <w:tblCellSpacing w:w="15" w:type="dxa"/>
        </w:trPr>
        <w:tc>
          <w:tcPr>
            <w:tcW w:w="383" w:type="pct"/>
            <w:vAlign w:val="center"/>
            <w:hideMark/>
          </w:tcPr>
          <w:p w14:paraId="2EE5FD32" w14:textId="77777777" w:rsidR="00943428" w:rsidRPr="00F24378" w:rsidRDefault="00943428" w:rsidP="00D11D4D">
            <w:pPr>
              <w:ind w:left="142"/>
              <w:rPr>
                <w:b/>
              </w:rPr>
            </w:pPr>
            <w:r w:rsidRPr="00F24378">
              <w:rPr>
                <w:b/>
              </w:rPr>
              <w:t>%k</w:t>
            </w:r>
          </w:p>
        </w:tc>
        <w:tc>
          <w:tcPr>
            <w:tcW w:w="4569" w:type="pct"/>
            <w:vAlign w:val="center"/>
            <w:hideMark/>
          </w:tcPr>
          <w:p w14:paraId="482F2F05" w14:textId="004A63A3" w:rsidR="00943428" w:rsidRPr="00F24378" w:rsidRDefault="00943428" w:rsidP="00D11D4D">
            <w:pPr>
              <w:ind w:left="101"/>
            </w:pPr>
            <w:r w:rsidRPr="00F24378">
              <w:t>Hour</w:t>
            </w:r>
            <w:r w:rsidR="00F24378">
              <w:t xml:space="preserve"> </w:t>
            </w:r>
            <w:r w:rsidRPr="00F24378">
              <w:t>(0-23)</w:t>
            </w:r>
          </w:p>
        </w:tc>
      </w:tr>
      <w:tr w:rsidR="00943428" w:rsidRPr="00F24378" w14:paraId="13E5DEF5" w14:textId="77777777" w:rsidTr="00D11D4D">
        <w:trPr>
          <w:trHeight w:val="284"/>
          <w:tblCellSpacing w:w="15" w:type="dxa"/>
        </w:trPr>
        <w:tc>
          <w:tcPr>
            <w:tcW w:w="383" w:type="pct"/>
            <w:vAlign w:val="center"/>
            <w:hideMark/>
          </w:tcPr>
          <w:p w14:paraId="08A80DE7" w14:textId="77777777" w:rsidR="00943428" w:rsidRPr="00F24378" w:rsidRDefault="00943428" w:rsidP="00D11D4D">
            <w:pPr>
              <w:ind w:left="142"/>
              <w:rPr>
                <w:b/>
              </w:rPr>
            </w:pPr>
            <w:r w:rsidRPr="00F24378">
              <w:rPr>
                <w:b/>
              </w:rPr>
              <w:t>%l</w:t>
            </w:r>
          </w:p>
        </w:tc>
        <w:tc>
          <w:tcPr>
            <w:tcW w:w="4569" w:type="pct"/>
            <w:vAlign w:val="center"/>
            <w:hideMark/>
          </w:tcPr>
          <w:p w14:paraId="322A17F5" w14:textId="7AD1CAC4" w:rsidR="00943428" w:rsidRPr="00F24378" w:rsidRDefault="00943428" w:rsidP="00D11D4D">
            <w:pPr>
              <w:ind w:left="101"/>
            </w:pPr>
            <w:r w:rsidRPr="00F24378">
              <w:t>Hour</w:t>
            </w:r>
            <w:r w:rsidR="00F24378">
              <w:t xml:space="preserve"> </w:t>
            </w:r>
            <w:r w:rsidRPr="00F24378">
              <w:t>(1-12)</w:t>
            </w:r>
          </w:p>
        </w:tc>
      </w:tr>
      <w:tr w:rsidR="00943428" w:rsidRPr="00F24378" w14:paraId="25ADB405" w14:textId="77777777" w:rsidTr="00D11D4D">
        <w:trPr>
          <w:trHeight w:val="284"/>
          <w:tblCellSpacing w:w="15" w:type="dxa"/>
        </w:trPr>
        <w:tc>
          <w:tcPr>
            <w:tcW w:w="383" w:type="pct"/>
            <w:vAlign w:val="center"/>
            <w:hideMark/>
          </w:tcPr>
          <w:p w14:paraId="74A72562" w14:textId="77777777" w:rsidR="00943428" w:rsidRPr="00F24378" w:rsidRDefault="00943428" w:rsidP="00D11D4D">
            <w:pPr>
              <w:ind w:left="142"/>
              <w:rPr>
                <w:b/>
              </w:rPr>
            </w:pPr>
            <w:r w:rsidRPr="00F24378">
              <w:rPr>
                <w:b/>
              </w:rPr>
              <w:t>%M</w:t>
            </w:r>
          </w:p>
        </w:tc>
        <w:tc>
          <w:tcPr>
            <w:tcW w:w="4569" w:type="pct"/>
            <w:vAlign w:val="center"/>
            <w:hideMark/>
          </w:tcPr>
          <w:p w14:paraId="4B520C46" w14:textId="30C159E8" w:rsidR="00943428" w:rsidRPr="00F24378" w:rsidRDefault="00943428" w:rsidP="00D11D4D">
            <w:pPr>
              <w:ind w:left="101"/>
            </w:pPr>
            <w:r w:rsidRPr="00F24378">
              <w:t>Month</w:t>
            </w:r>
            <w:r w:rsidR="00F24378">
              <w:t xml:space="preserve"> </w:t>
            </w:r>
            <w:r w:rsidRPr="00F24378">
              <w:t>name</w:t>
            </w:r>
            <w:r w:rsidR="00F24378">
              <w:t xml:space="preserve"> </w:t>
            </w:r>
            <w:r w:rsidRPr="00F24378">
              <w:t>(January-December)</w:t>
            </w:r>
          </w:p>
        </w:tc>
      </w:tr>
      <w:tr w:rsidR="00943428" w:rsidRPr="00F24378" w14:paraId="6579C5F9" w14:textId="77777777" w:rsidTr="00D11D4D">
        <w:trPr>
          <w:trHeight w:val="284"/>
          <w:tblCellSpacing w:w="15" w:type="dxa"/>
        </w:trPr>
        <w:tc>
          <w:tcPr>
            <w:tcW w:w="383" w:type="pct"/>
            <w:vAlign w:val="center"/>
            <w:hideMark/>
          </w:tcPr>
          <w:p w14:paraId="13DFEE73" w14:textId="77777777" w:rsidR="00943428" w:rsidRPr="00F24378" w:rsidRDefault="00943428" w:rsidP="00D11D4D">
            <w:pPr>
              <w:ind w:left="142"/>
              <w:rPr>
                <w:b/>
              </w:rPr>
            </w:pPr>
            <w:r w:rsidRPr="00F24378">
              <w:rPr>
                <w:b/>
              </w:rPr>
              <w:t>%m</w:t>
            </w:r>
          </w:p>
        </w:tc>
        <w:tc>
          <w:tcPr>
            <w:tcW w:w="4569" w:type="pct"/>
            <w:vAlign w:val="center"/>
            <w:hideMark/>
          </w:tcPr>
          <w:p w14:paraId="10CB61F6" w14:textId="535A7804" w:rsidR="00943428" w:rsidRPr="00F24378" w:rsidRDefault="00943428" w:rsidP="00D11D4D">
            <w:pPr>
              <w:ind w:left="101"/>
            </w:pPr>
            <w:r w:rsidRPr="00F24378">
              <w:t>Month,</w:t>
            </w:r>
            <w:r w:rsidR="00F24378">
              <w:t xml:space="preserve"> </w:t>
            </w:r>
            <w:r w:rsidRPr="00F24378">
              <w:t>numeric</w:t>
            </w:r>
            <w:r w:rsidR="00F24378">
              <w:t xml:space="preserve"> </w:t>
            </w:r>
            <w:r w:rsidRPr="00F24378">
              <w:t>(00-12)</w:t>
            </w:r>
          </w:p>
        </w:tc>
      </w:tr>
      <w:tr w:rsidR="00943428" w:rsidRPr="00F24378" w14:paraId="691A1B87" w14:textId="77777777" w:rsidTr="00D11D4D">
        <w:trPr>
          <w:trHeight w:val="284"/>
          <w:tblCellSpacing w:w="15" w:type="dxa"/>
        </w:trPr>
        <w:tc>
          <w:tcPr>
            <w:tcW w:w="383" w:type="pct"/>
            <w:vAlign w:val="center"/>
            <w:hideMark/>
          </w:tcPr>
          <w:p w14:paraId="0BACD6B9" w14:textId="77777777" w:rsidR="00943428" w:rsidRPr="00F24378" w:rsidRDefault="00943428" w:rsidP="00D11D4D">
            <w:pPr>
              <w:ind w:left="142"/>
              <w:rPr>
                <w:b/>
              </w:rPr>
            </w:pPr>
            <w:r w:rsidRPr="00F24378">
              <w:rPr>
                <w:b/>
              </w:rPr>
              <w:t>%p</w:t>
            </w:r>
          </w:p>
        </w:tc>
        <w:tc>
          <w:tcPr>
            <w:tcW w:w="4569" w:type="pct"/>
            <w:vAlign w:val="center"/>
            <w:hideMark/>
          </w:tcPr>
          <w:p w14:paraId="00B634F4" w14:textId="16C9CF55" w:rsidR="00943428" w:rsidRPr="00F24378" w:rsidRDefault="00943428" w:rsidP="00D11D4D">
            <w:pPr>
              <w:ind w:left="101"/>
            </w:pPr>
            <w:r w:rsidRPr="00F24378">
              <w:t>AM</w:t>
            </w:r>
            <w:r w:rsidR="00F24378">
              <w:t xml:space="preserve"> </w:t>
            </w:r>
            <w:r w:rsidRPr="00F24378">
              <w:t>or</w:t>
            </w:r>
            <w:r w:rsidR="00F24378">
              <w:t xml:space="preserve"> </w:t>
            </w:r>
            <w:r w:rsidRPr="00F24378">
              <w:t>PM</w:t>
            </w:r>
          </w:p>
        </w:tc>
      </w:tr>
      <w:tr w:rsidR="00943428" w:rsidRPr="00F24378" w14:paraId="23649E56" w14:textId="77777777" w:rsidTr="00D11D4D">
        <w:trPr>
          <w:trHeight w:val="284"/>
          <w:tblCellSpacing w:w="15" w:type="dxa"/>
        </w:trPr>
        <w:tc>
          <w:tcPr>
            <w:tcW w:w="383" w:type="pct"/>
            <w:vAlign w:val="center"/>
            <w:hideMark/>
          </w:tcPr>
          <w:p w14:paraId="299EEE4D" w14:textId="77777777" w:rsidR="00943428" w:rsidRPr="00F24378" w:rsidRDefault="00943428" w:rsidP="00D11D4D">
            <w:pPr>
              <w:ind w:left="142"/>
              <w:rPr>
                <w:b/>
              </w:rPr>
            </w:pPr>
            <w:r w:rsidRPr="00F24378">
              <w:rPr>
                <w:b/>
              </w:rPr>
              <w:t>%r</w:t>
            </w:r>
          </w:p>
        </w:tc>
        <w:tc>
          <w:tcPr>
            <w:tcW w:w="4569" w:type="pct"/>
            <w:vAlign w:val="center"/>
            <w:hideMark/>
          </w:tcPr>
          <w:p w14:paraId="5128C043" w14:textId="6E8565CA" w:rsidR="00943428" w:rsidRPr="00F24378" w:rsidRDefault="00943428" w:rsidP="00D11D4D">
            <w:pPr>
              <w:ind w:left="101"/>
            </w:pPr>
            <w:r w:rsidRPr="00F24378">
              <w:t>Time,</w:t>
            </w:r>
            <w:r w:rsidR="00F24378">
              <w:t xml:space="preserve"> </w:t>
            </w:r>
            <w:r w:rsidRPr="00F24378">
              <w:t>12-hour</w:t>
            </w:r>
            <w:r w:rsidR="00F24378">
              <w:t xml:space="preserve"> </w:t>
            </w:r>
            <w:r w:rsidRPr="00F24378">
              <w:t>(hh:mm:ss</w:t>
            </w:r>
            <w:r w:rsidR="00F24378">
              <w:t xml:space="preserve"> </w:t>
            </w:r>
            <w:r w:rsidRPr="00F24378">
              <w:t>followed</w:t>
            </w:r>
            <w:r w:rsidR="00F24378">
              <w:t xml:space="preserve"> </w:t>
            </w:r>
            <w:r w:rsidRPr="00F24378">
              <w:t>by</w:t>
            </w:r>
            <w:r w:rsidR="00F24378">
              <w:t xml:space="preserve"> </w:t>
            </w:r>
            <w:r w:rsidRPr="00F24378">
              <w:t>AM</w:t>
            </w:r>
            <w:r w:rsidR="00F24378">
              <w:t xml:space="preserve"> </w:t>
            </w:r>
            <w:r w:rsidRPr="00F24378">
              <w:t>or</w:t>
            </w:r>
            <w:r w:rsidR="00F24378">
              <w:t xml:space="preserve"> </w:t>
            </w:r>
            <w:r w:rsidRPr="00F24378">
              <w:t>PM)</w:t>
            </w:r>
          </w:p>
        </w:tc>
      </w:tr>
      <w:tr w:rsidR="00943428" w:rsidRPr="00F24378" w14:paraId="2011F0AF" w14:textId="77777777" w:rsidTr="00D11D4D">
        <w:trPr>
          <w:trHeight w:val="284"/>
          <w:tblCellSpacing w:w="15" w:type="dxa"/>
        </w:trPr>
        <w:tc>
          <w:tcPr>
            <w:tcW w:w="383" w:type="pct"/>
            <w:vAlign w:val="center"/>
            <w:hideMark/>
          </w:tcPr>
          <w:p w14:paraId="661B1478" w14:textId="77777777" w:rsidR="00943428" w:rsidRPr="00F24378" w:rsidRDefault="00943428" w:rsidP="00D11D4D">
            <w:pPr>
              <w:ind w:left="142"/>
              <w:rPr>
                <w:b/>
              </w:rPr>
            </w:pPr>
            <w:r w:rsidRPr="00F24378">
              <w:rPr>
                <w:b/>
              </w:rPr>
              <w:t>%S</w:t>
            </w:r>
          </w:p>
        </w:tc>
        <w:tc>
          <w:tcPr>
            <w:tcW w:w="4569" w:type="pct"/>
            <w:vAlign w:val="center"/>
            <w:hideMark/>
          </w:tcPr>
          <w:p w14:paraId="37ED2785" w14:textId="019D9EBB" w:rsidR="00943428" w:rsidRPr="00F24378" w:rsidRDefault="00943428" w:rsidP="00D11D4D">
            <w:pPr>
              <w:ind w:left="101"/>
            </w:pPr>
            <w:r w:rsidRPr="00F24378">
              <w:t>Seconds</w:t>
            </w:r>
            <w:r w:rsidR="00F24378">
              <w:t xml:space="preserve"> </w:t>
            </w:r>
            <w:r w:rsidRPr="00F24378">
              <w:t>(00-59)</w:t>
            </w:r>
          </w:p>
        </w:tc>
      </w:tr>
      <w:tr w:rsidR="00943428" w:rsidRPr="00F24378" w14:paraId="599FE4B0" w14:textId="77777777" w:rsidTr="00D11D4D">
        <w:trPr>
          <w:trHeight w:val="284"/>
          <w:tblCellSpacing w:w="15" w:type="dxa"/>
        </w:trPr>
        <w:tc>
          <w:tcPr>
            <w:tcW w:w="383" w:type="pct"/>
            <w:vAlign w:val="center"/>
            <w:hideMark/>
          </w:tcPr>
          <w:p w14:paraId="6B4B3B78" w14:textId="77777777" w:rsidR="00943428" w:rsidRPr="00F24378" w:rsidRDefault="00943428" w:rsidP="00D11D4D">
            <w:pPr>
              <w:ind w:left="142"/>
              <w:rPr>
                <w:b/>
              </w:rPr>
            </w:pPr>
            <w:r w:rsidRPr="00F24378">
              <w:rPr>
                <w:b/>
              </w:rPr>
              <w:t>%s</w:t>
            </w:r>
          </w:p>
        </w:tc>
        <w:tc>
          <w:tcPr>
            <w:tcW w:w="4569" w:type="pct"/>
            <w:vAlign w:val="center"/>
            <w:hideMark/>
          </w:tcPr>
          <w:p w14:paraId="403558E3" w14:textId="09296C4B" w:rsidR="00943428" w:rsidRPr="00F24378" w:rsidRDefault="00943428" w:rsidP="00D11D4D">
            <w:pPr>
              <w:ind w:left="101"/>
            </w:pPr>
            <w:r w:rsidRPr="00F24378">
              <w:t>Seconds</w:t>
            </w:r>
            <w:r w:rsidR="00F24378">
              <w:t xml:space="preserve"> </w:t>
            </w:r>
            <w:r w:rsidRPr="00F24378">
              <w:t>(00-59)</w:t>
            </w:r>
          </w:p>
        </w:tc>
      </w:tr>
      <w:tr w:rsidR="00943428" w:rsidRPr="00F24378" w14:paraId="393F820E" w14:textId="77777777" w:rsidTr="00D11D4D">
        <w:trPr>
          <w:trHeight w:val="284"/>
          <w:tblCellSpacing w:w="15" w:type="dxa"/>
        </w:trPr>
        <w:tc>
          <w:tcPr>
            <w:tcW w:w="383" w:type="pct"/>
            <w:vAlign w:val="center"/>
            <w:hideMark/>
          </w:tcPr>
          <w:p w14:paraId="6615272D" w14:textId="77777777" w:rsidR="00943428" w:rsidRPr="00F24378" w:rsidRDefault="00943428" w:rsidP="00D11D4D">
            <w:pPr>
              <w:ind w:left="142"/>
              <w:rPr>
                <w:b/>
              </w:rPr>
            </w:pPr>
            <w:r w:rsidRPr="00F24378">
              <w:rPr>
                <w:b/>
              </w:rPr>
              <w:t>%T</w:t>
            </w:r>
          </w:p>
        </w:tc>
        <w:tc>
          <w:tcPr>
            <w:tcW w:w="4569" w:type="pct"/>
            <w:vAlign w:val="center"/>
            <w:hideMark/>
          </w:tcPr>
          <w:p w14:paraId="548CD11F" w14:textId="07986207" w:rsidR="00943428" w:rsidRPr="00F24378" w:rsidRDefault="00943428" w:rsidP="00D11D4D">
            <w:pPr>
              <w:ind w:left="101"/>
            </w:pPr>
            <w:r w:rsidRPr="00F24378">
              <w:t>Time,</w:t>
            </w:r>
            <w:r w:rsidR="00F24378">
              <w:t xml:space="preserve"> </w:t>
            </w:r>
            <w:r w:rsidRPr="00F24378">
              <w:t>24-hour</w:t>
            </w:r>
            <w:r w:rsidR="00F24378">
              <w:t xml:space="preserve"> </w:t>
            </w:r>
            <w:r w:rsidRPr="00F24378">
              <w:t>(hh:mm:ss)</w:t>
            </w:r>
          </w:p>
        </w:tc>
      </w:tr>
      <w:tr w:rsidR="00943428" w:rsidRPr="00F24378" w14:paraId="18A47385" w14:textId="77777777" w:rsidTr="00D11D4D">
        <w:trPr>
          <w:trHeight w:val="284"/>
          <w:tblCellSpacing w:w="15" w:type="dxa"/>
        </w:trPr>
        <w:tc>
          <w:tcPr>
            <w:tcW w:w="383" w:type="pct"/>
            <w:vAlign w:val="center"/>
            <w:hideMark/>
          </w:tcPr>
          <w:p w14:paraId="546D2D39" w14:textId="77777777" w:rsidR="00943428" w:rsidRPr="00F24378" w:rsidRDefault="00943428" w:rsidP="00D11D4D">
            <w:pPr>
              <w:ind w:left="142"/>
              <w:rPr>
                <w:b/>
              </w:rPr>
            </w:pPr>
            <w:r w:rsidRPr="00F24378">
              <w:rPr>
                <w:b/>
              </w:rPr>
              <w:t>%U</w:t>
            </w:r>
          </w:p>
        </w:tc>
        <w:tc>
          <w:tcPr>
            <w:tcW w:w="4569" w:type="pct"/>
            <w:vAlign w:val="center"/>
            <w:hideMark/>
          </w:tcPr>
          <w:p w14:paraId="7B6CD140" w14:textId="285F3557" w:rsidR="00943428" w:rsidRPr="00F24378" w:rsidRDefault="00943428" w:rsidP="00D11D4D">
            <w:pPr>
              <w:ind w:left="101"/>
            </w:pPr>
            <w:r w:rsidRPr="00F24378">
              <w:t>Week</w:t>
            </w:r>
            <w:r w:rsidR="00F24378">
              <w:t xml:space="preserve"> </w:t>
            </w:r>
            <w:r w:rsidRPr="00F24378">
              <w:t>(00-53)</w:t>
            </w:r>
            <w:r w:rsidR="00F24378">
              <w:t xml:space="preserve"> </w:t>
            </w:r>
            <w:r w:rsidRPr="00F24378">
              <w:t>where</w:t>
            </w:r>
            <w:r w:rsidR="00F24378">
              <w:t xml:space="preserve"> </w:t>
            </w:r>
            <w:r w:rsidRPr="00F24378">
              <w:t>Sunday</w:t>
            </w:r>
            <w:r w:rsidR="00F24378">
              <w:t xml:space="preserve"> </w:t>
            </w:r>
            <w:r w:rsidRPr="00F24378">
              <w:t>is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first</w:t>
            </w:r>
            <w:r w:rsidR="00F24378">
              <w:t xml:space="preserve"> </w:t>
            </w:r>
            <w:r w:rsidRPr="00F24378">
              <w:t>day</w:t>
            </w:r>
            <w:r w:rsidR="00F24378">
              <w:t xml:space="preserve"> </w:t>
            </w:r>
            <w:r w:rsidRPr="00F24378">
              <w:t>of</w:t>
            </w:r>
            <w:r w:rsidR="00F24378">
              <w:t xml:space="preserve"> </w:t>
            </w:r>
            <w:r w:rsidRPr="00F24378">
              <w:t>week</w:t>
            </w:r>
          </w:p>
        </w:tc>
      </w:tr>
      <w:tr w:rsidR="00943428" w:rsidRPr="00F24378" w14:paraId="79620DEE" w14:textId="77777777" w:rsidTr="00D11D4D">
        <w:trPr>
          <w:trHeight w:val="284"/>
          <w:tblCellSpacing w:w="15" w:type="dxa"/>
        </w:trPr>
        <w:tc>
          <w:tcPr>
            <w:tcW w:w="383" w:type="pct"/>
            <w:vAlign w:val="center"/>
            <w:hideMark/>
          </w:tcPr>
          <w:p w14:paraId="77F0851D" w14:textId="77777777" w:rsidR="00943428" w:rsidRPr="00F24378" w:rsidRDefault="00943428" w:rsidP="00D11D4D">
            <w:pPr>
              <w:ind w:left="142"/>
              <w:rPr>
                <w:b/>
              </w:rPr>
            </w:pPr>
            <w:r w:rsidRPr="00F24378">
              <w:rPr>
                <w:b/>
              </w:rPr>
              <w:t>%u</w:t>
            </w:r>
          </w:p>
        </w:tc>
        <w:tc>
          <w:tcPr>
            <w:tcW w:w="4569" w:type="pct"/>
            <w:vAlign w:val="center"/>
            <w:hideMark/>
          </w:tcPr>
          <w:p w14:paraId="612F9488" w14:textId="3AC8C3FF" w:rsidR="00943428" w:rsidRPr="00F24378" w:rsidRDefault="00943428" w:rsidP="00D11D4D">
            <w:pPr>
              <w:ind w:left="101"/>
            </w:pPr>
            <w:r w:rsidRPr="00F24378">
              <w:t>Week</w:t>
            </w:r>
            <w:r w:rsidR="00F24378">
              <w:t xml:space="preserve"> </w:t>
            </w:r>
            <w:r w:rsidRPr="00F24378">
              <w:t>(00-53)</w:t>
            </w:r>
            <w:r w:rsidR="00F24378">
              <w:t xml:space="preserve"> </w:t>
            </w:r>
            <w:r w:rsidRPr="00F24378">
              <w:t>where</w:t>
            </w:r>
            <w:r w:rsidR="00F24378">
              <w:t xml:space="preserve"> </w:t>
            </w:r>
            <w:r w:rsidRPr="00F24378">
              <w:t>Monday</w:t>
            </w:r>
            <w:r w:rsidR="00F24378">
              <w:t xml:space="preserve"> </w:t>
            </w:r>
            <w:r w:rsidRPr="00F24378">
              <w:t>is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first</w:t>
            </w:r>
            <w:r w:rsidR="00F24378">
              <w:t xml:space="preserve"> </w:t>
            </w:r>
            <w:r w:rsidRPr="00F24378">
              <w:t>day</w:t>
            </w:r>
            <w:r w:rsidR="00F24378">
              <w:t xml:space="preserve"> </w:t>
            </w:r>
            <w:r w:rsidRPr="00F24378">
              <w:t>of</w:t>
            </w:r>
            <w:r w:rsidR="00F24378">
              <w:t xml:space="preserve"> </w:t>
            </w:r>
            <w:r w:rsidRPr="00F24378">
              <w:t>week</w:t>
            </w:r>
          </w:p>
        </w:tc>
      </w:tr>
      <w:tr w:rsidR="00943428" w:rsidRPr="00F24378" w14:paraId="1FE09751" w14:textId="77777777" w:rsidTr="00D11D4D">
        <w:trPr>
          <w:trHeight w:val="284"/>
          <w:tblCellSpacing w:w="15" w:type="dxa"/>
        </w:trPr>
        <w:tc>
          <w:tcPr>
            <w:tcW w:w="383" w:type="pct"/>
            <w:vAlign w:val="center"/>
            <w:hideMark/>
          </w:tcPr>
          <w:p w14:paraId="41BD4C36" w14:textId="77777777" w:rsidR="00943428" w:rsidRPr="00F24378" w:rsidRDefault="00943428" w:rsidP="00D11D4D">
            <w:pPr>
              <w:ind w:left="142"/>
              <w:rPr>
                <w:b/>
              </w:rPr>
            </w:pPr>
            <w:r w:rsidRPr="00F24378">
              <w:rPr>
                <w:b/>
              </w:rPr>
              <w:t>%V</w:t>
            </w:r>
          </w:p>
        </w:tc>
        <w:tc>
          <w:tcPr>
            <w:tcW w:w="4569" w:type="pct"/>
            <w:vAlign w:val="center"/>
            <w:hideMark/>
          </w:tcPr>
          <w:p w14:paraId="16218B10" w14:textId="1CEAB31F" w:rsidR="00943428" w:rsidRPr="00F24378" w:rsidRDefault="00943428" w:rsidP="00D11D4D">
            <w:pPr>
              <w:ind w:left="101"/>
            </w:pPr>
            <w:r w:rsidRPr="00F24378">
              <w:t>Week</w:t>
            </w:r>
            <w:r w:rsidR="00F24378">
              <w:t xml:space="preserve"> </w:t>
            </w:r>
            <w:r w:rsidRPr="00F24378">
              <w:t>(01-53)</w:t>
            </w:r>
            <w:r w:rsidR="00F24378">
              <w:t xml:space="preserve"> </w:t>
            </w:r>
            <w:r w:rsidRPr="00F24378">
              <w:t>where</w:t>
            </w:r>
            <w:r w:rsidR="00F24378">
              <w:t xml:space="preserve"> </w:t>
            </w:r>
            <w:r w:rsidRPr="00F24378">
              <w:t>Sunday</w:t>
            </w:r>
            <w:r w:rsidR="00F24378">
              <w:t xml:space="preserve"> </w:t>
            </w:r>
            <w:r w:rsidRPr="00F24378">
              <w:t>is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first</w:t>
            </w:r>
            <w:r w:rsidR="00F24378">
              <w:t xml:space="preserve"> </w:t>
            </w:r>
            <w:r w:rsidRPr="00F24378">
              <w:t>day</w:t>
            </w:r>
            <w:r w:rsidR="00F24378">
              <w:t xml:space="preserve"> </w:t>
            </w:r>
            <w:r w:rsidRPr="00F24378">
              <w:t>of</w:t>
            </w:r>
            <w:r w:rsidR="00F24378">
              <w:t xml:space="preserve"> </w:t>
            </w:r>
            <w:r w:rsidRPr="00F24378">
              <w:t>week,</w:t>
            </w:r>
            <w:r w:rsidR="00F24378">
              <w:t xml:space="preserve"> </w:t>
            </w:r>
            <w:r w:rsidRPr="00F24378">
              <w:t>used</w:t>
            </w:r>
            <w:r w:rsidR="00F24378">
              <w:t xml:space="preserve"> </w:t>
            </w:r>
            <w:r w:rsidRPr="00F24378">
              <w:t>with</w:t>
            </w:r>
            <w:r w:rsidR="00F24378">
              <w:t xml:space="preserve"> </w:t>
            </w:r>
            <w:r w:rsidRPr="00F24378">
              <w:t>%X</w:t>
            </w:r>
          </w:p>
        </w:tc>
      </w:tr>
      <w:tr w:rsidR="00943428" w:rsidRPr="00F24378" w14:paraId="3EA7F269" w14:textId="77777777" w:rsidTr="00D11D4D">
        <w:trPr>
          <w:trHeight w:val="284"/>
          <w:tblCellSpacing w:w="15" w:type="dxa"/>
        </w:trPr>
        <w:tc>
          <w:tcPr>
            <w:tcW w:w="383" w:type="pct"/>
            <w:vAlign w:val="center"/>
            <w:hideMark/>
          </w:tcPr>
          <w:p w14:paraId="0619C23D" w14:textId="77777777" w:rsidR="00943428" w:rsidRPr="00F24378" w:rsidRDefault="00943428" w:rsidP="00D11D4D">
            <w:pPr>
              <w:ind w:left="142"/>
              <w:rPr>
                <w:b/>
              </w:rPr>
            </w:pPr>
            <w:r w:rsidRPr="00F24378">
              <w:rPr>
                <w:b/>
              </w:rPr>
              <w:t>%v</w:t>
            </w:r>
          </w:p>
        </w:tc>
        <w:tc>
          <w:tcPr>
            <w:tcW w:w="4569" w:type="pct"/>
            <w:vAlign w:val="center"/>
            <w:hideMark/>
          </w:tcPr>
          <w:p w14:paraId="253D6066" w14:textId="37958D4A" w:rsidR="00943428" w:rsidRPr="00F24378" w:rsidRDefault="00943428" w:rsidP="00D11D4D">
            <w:pPr>
              <w:ind w:left="101"/>
            </w:pPr>
            <w:r w:rsidRPr="00F24378">
              <w:t>Week</w:t>
            </w:r>
            <w:r w:rsidR="00F24378">
              <w:t xml:space="preserve"> </w:t>
            </w:r>
            <w:r w:rsidRPr="00F24378">
              <w:t>(01-53)</w:t>
            </w:r>
            <w:r w:rsidR="00F24378">
              <w:t xml:space="preserve"> </w:t>
            </w:r>
            <w:r w:rsidRPr="00F24378">
              <w:t>where</w:t>
            </w:r>
            <w:r w:rsidR="00F24378">
              <w:t xml:space="preserve"> </w:t>
            </w:r>
            <w:r w:rsidRPr="00F24378">
              <w:t>Monday</w:t>
            </w:r>
            <w:r w:rsidR="00F24378">
              <w:t xml:space="preserve"> </w:t>
            </w:r>
            <w:r w:rsidRPr="00F24378">
              <w:t>is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first</w:t>
            </w:r>
            <w:r w:rsidR="00F24378">
              <w:t xml:space="preserve"> </w:t>
            </w:r>
            <w:r w:rsidRPr="00F24378">
              <w:t>day</w:t>
            </w:r>
            <w:r w:rsidR="00F24378">
              <w:t xml:space="preserve"> </w:t>
            </w:r>
            <w:r w:rsidRPr="00F24378">
              <w:t>of</w:t>
            </w:r>
            <w:r w:rsidR="00F24378">
              <w:t xml:space="preserve"> </w:t>
            </w:r>
            <w:r w:rsidRPr="00F24378">
              <w:t>week,</w:t>
            </w:r>
            <w:r w:rsidR="00F24378">
              <w:t xml:space="preserve"> </w:t>
            </w:r>
            <w:r w:rsidRPr="00F24378">
              <w:t>used</w:t>
            </w:r>
            <w:r w:rsidR="00F24378">
              <w:t xml:space="preserve"> </w:t>
            </w:r>
            <w:r w:rsidRPr="00F24378">
              <w:t>with</w:t>
            </w:r>
            <w:r w:rsidR="00F24378">
              <w:t xml:space="preserve"> </w:t>
            </w:r>
            <w:r w:rsidRPr="00F24378">
              <w:t>%x</w:t>
            </w:r>
          </w:p>
        </w:tc>
      </w:tr>
      <w:tr w:rsidR="00943428" w:rsidRPr="00F24378" w14:paraId="1AE24577" w14:textId="77777777" w:rsidTr="00D11D4D">
        <w:trPr>
          <w:trHeight w:val="284"/>
          <w:tblCellSpacing w:w="15" w:type="dxa"/>
        </w:trPr>
        <w:tc>
          <w:tcPr>
            <w:tcW w:w="383" w:type="pct"/>
            <w:vAlign w:val="center"/>
            <w:hideMark/>
          </w:tcPr>
          <w:p w14:paraId="4C0B7951" w14:textId="77777777" w:rsidR="00943428" w:rsidRPr="00F24378" w:rsidRDefault="00943428" w:rsidP="00D11D4D">
            <w:pPr>
              <w:ind w:left="142"/>
              <w:rPr>
                <w:b/>
              </w:rPr>
            </w:pPr>
            <w:r w:rsidRPr="00F24378">
              <w:rPr>
                <w:b/>
              </w:rPr>
              <w:t>%W</w:t>
            </w:r>
          </w:p>
        </w:tc>
        <w:tc>
          <w:tcPr>
            <w:tcW w:w="4569" w:type="pct"/>
            <w:vAlign w:val="center"/>
            <w:hideMark/>
          </w:tcPr>
          <w:p w14:paraId="6F39E3BA" w14:textId="3DFF02EC" w:rsidR="00943428" w:rsidRPr="00F24378" w:rsidRDefault="00943428" w:rsidP="00D11D4D">
            <w:pPr>
              <w:ind w:left="101"/>
            </w:pPr>
            <w:r w:rsidRPr="00F24378">
              <w:t>Weekday</w:t>
            </w:r>
            <w:r w:rsidR="00F24378">
              <w:t xml:space="preserve"> </w:t>
            </w:r>
            <w:r w:rsidRPr="00F24378">
              <w:t>name</w:t>
            </w:r>
            <w:r w:rsidR="00F24378">
              <w:t xml:space="preserve"> </w:t>
            </w:r>
            <w:r w:rsidRPr="00F24378">
              <w:t>(Sunday-Saturday)</w:t>
            </w:r>
          </w:p>
        </w:tc>
      </w:tr>
      <w:tr w:rsidR="00943428" w:rsidRPr="00F24378" w14:paraId="03B93EC8" w14:textId="77777777" w:rsidTr="00D11D4D">
        <w:trPr>
          <w:trHeight w:val="284"/>
          <w:tblCellSpacing w:w="15" w:type="dxa"/>
        </w:trPr>
        <w:tc>
          <w:tcPr>
            <w:tcW w:w="383" w:type="pct"/>
            <w:vAlign w:val="center"/>
            <w:hideMark/>
          </w:tcPr>
          <w:p w14:paraId="758FB979" w14:textId="77777777" w:rsidR="00943428" w:rsidRPr="00F24378" w:rsidRDefault="00943428" w:rsidP="00D11D4D">
            <w:pPr>
              <w:ind w:left="142"/>
              <w:rPr>
                <w:b/>
              </w:rPr>
            </w:pPr>
            <w:r w:rsidRPr="00F24378">
              <w:rPr>
                <w:b/>
              </w:rPr>
              <w:t>%w</w:t>
            </w:r>
          </w:p>
        </w:tc>
        <w:tc>
          <w:tcPr>
            <w:tcW w:w="4569" w:type="pct"/>
            <w:vAlign w:val="center"/>
            <w:hideMark/>
          </w:tcPr>
          <w:p w14:paraId="25CB4F98" w14:textId="3C05C171" w:rsidR="00943428" w:rsidRPr="00F24378" w:rsidRDefault="00943428" w:rsidP="00D11D4D">
            <w:pPr>
              <w:ind w:left="101"/>
            </w:pPr>
            <w:r w:rsidRPr="00F24378">
              <w:t>Day</w:t>
            </w:r>
            <w:r w:rsidR="00F24378">
              <w:t xml:space="preserve"> </w:t>
            </w:r>
            <w:r w:rsidRPr="00F24378">
              <w:t>of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week</w:t>
            </w:r>
            <w:r w:rsidR="00F24378">
              <w:t xml:space="preserve"> </w:t>
            </w:r>
            <w:r w:rsidRPr="00F24378">
              <w:t>(0=Sunday,</w:t>
            </w:r>
            <w:r w:rsidR="00F24378">
              <w:t xml:space="preserve"> </w:t>
            </w:r>
            <w:r w:rsidRPr="00F24378">
              <w:t>6=Saturday)</w:t>
            </w:r>
          </w:p>
        </w:tc>
      </w:tr>
      <w:tr w:rsidR="00943428" w:rsidRPr="00F24378" w14:paraId="062B9E63" w14:textId="77777777" w:rsidTr="00D11D4D">
        <w:trPr>
          <w:trHeight w:val="284"/>
          <w:tblCellSpacing w:w="15" w:type="dxa"/>
        </w:trPr>
        <w:tc>
          <w:tcPr>
            <w:tcW w:w="383" w:type="pct"/>
            <w:vAlign w:val="center"/>
            <w:hideMark/>
          </w:tcPr>
          <w:p w14:paraId="74AA39D9" w14:textId="77777777" w:rsidR="00943428" w:rsidRPr="00F24378" w:rsidRDefault="00943428" w:rsidP="00D11D4D">
            <w:pPr>
              <w:ind w:left="142"/>
              <w:rPr>
                <w:b/>
              </w:rPr>
            </w:pPr>
            <w:r w:rsidRPr="00F24378">
              <w:rPr>
                <w:b/>
              </w:rPr>
              <w:t>%X</w:t>
            </w:r>
          </w:p>
        </w:tc>
        <w:tc>
          <w:tcPr>
            <w:tcW w:w="4569" w:type="pct"/>
            <w:vAlign w:val="center"/>
            <w:hideMark/>
          </w:tcPr>
          <w:p w14:paraId="417A26B4" w14:textId="6B2DA7AA" w:rsidR="00943428" w:rsidRPr="00F24378" w:rsidRDefault="00943428" w:rsidP="00D11D4D">
            <w:pPr>
              <w:ind w:left="101"/>
            </w:pPr>
            <w:r w:rsidRPr="00F24378">
              <w:t>Year</w:t>
            </w:r>
            <w:r w:rsidR="00F24378">
              <w:t xml:space="preserve"> </w:t>
            </w:r>
            <w:r w:rsidRPr="00F24378">
              <w:t>for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week</w:t>
            </w:r>
            <w:r w:rsidR="00F24378">
              <w:t xml:space="preserve"> </w:t>
            </w:r>
            <w:r w:rsidRPr="00F24378">
              <w:t>where</w:t>
            </w:r>
            <w:r w:rsidR="00F24378">
              <w:t xml:space="preserve"> </w:t>
            </w:r>
            <w:r w:rsidRPr="00F24378">
              <w:t>Sunday</w:t>
            </w:r>
            <w:r w:rsidR="00F24378">
              <w:t xml:space="preserve"> </w:t>
            </w:r>
            <w:r w:rsidRPr="00F24378">
              <w:t>is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first</w:t>
            </w:r>
            <w:r w:rsidR="00F24378">
              <w:t xml:space="preserve"> </w:t>
            </w:r>
            <w:r w:rsidRPr="00F24378">
              <w:t>day</w:t>
            </w:r>
            <w:r w:rsidR="00F24378">
              <w:t xml:space="preserve"> </w:t>
            </w:r>
            <w:r w:rsidRPr="00F24378">
              <w:t>of</w:t>
            </w:r>
            <w:r w:rsidR="00F24378">
              <w:t xml:space="preserve"> </w:t>
            </w:r>
            <w:r w:rsidRPr="00F24378">
              <w:t>week,</w:t>
            </w:r>
            <w:r w:rsidR="00F24378">
              <w:t xml:space="preserve"> </w:t>
            </w:r>
            <w:r w:rsidRPr="00F24378">
              <w:t>four</w:t>
            </w:r>
            <w:r w:rsidR="00F24378">
              <w:t xml:space="preserve"> </w:t>
            </w:r>
            <w:r w:rsidRPr="00F24378">
              <w:t>digits,</w:t>
            </w:r>
            <w:r w:rsidR="00F24378">
              <w:t xml:space="preserve"> </w:t>
            </w:r>
            <w:r w:rsidRPr="00F24378">
              <w:t>used</w:t>
            </w:r>
            <w:r w:rsidR="00F24378">
              <w:t xml:space="preserve"> </w:t>
            </w:r>
            <w:r w:rsidRPr="00F24378">
              <w:t>with</w:t>
            </w:r>
            <w:r w:rsidR="00F24378">
              <w:t xml:space="preserve"> </w:t>
            </w:r>
            <w:r w:rsidRPr="00F24378">
              <w:t>%V</w:t>
            </w:r>
          </w:p>
        </w:tc>
      </w:tr>
      <w:tr w:rsidR="00943428" w:rsidRPr="00F24378" w14:paraId="354A920C" w14:textId="77777777" w:rsidTr="00D11D4D">
        <w:trPr>
          <w:trHeight w:val="284"/>
          <w:tblCellSpacing w:w="15" w:type="dxa"/>
        </w:trPr>
        <w:tc>
          <w:tcPr>
            <w:tcW w:w="383" w:type="pct"/>
            <w:vAlign w:val="center"/>
            <w:hideMark/>
          </w:tcPr>
          <w:p w14:paraId="5267EB05" w14:textId="77777777" w:rsidR="00943428" w:rsidRPr="00F24378" w:rsidRDefault="00943428" w:rsidP="00D11D4D">
            <w:pPr>
              <w:ind w:left="142"/>
              <w:rPr>
                <w:b/>
              </w:rPr>
            </w:pPr>
            <w:r w:rsidRPr="00F24378">
              <w:rPr>
                <w:b/>
              </w:rPr>
              <w:lastRenderedPageBreak/>
              <w:t>%x</w:t>
            </w:r>
          </w:p>
        </w:tc>
        <w:tc>
          <w:tcPr>
            <w:tcW w:w="4569" w:type="pct"/>
            <w:vAlign w:val="center"/>
            <w:hideMark/>
          </w:tcPr>
          <w:p w14:paraId="77AFFB5A" w14:textId="7CBE7B0A" w:rsidR="00943428" w:rsidRPr="00F24378" w:rsidRDefault="00943428" w:rsidP="00D11D4D">
            <w:pPr>
              <w:ind w:left="101"/>
            </w:pPr>
            <w:r w:rsidRPr="00F24378">
              <w:t>Year</w:t>
            </w:r>
            <w:r w:rsidR="00F24378">
              <w:t xml:space="preserve"> </w:t>
            </w:r>
            <w:r w:rsidRPr="00F24378">
              <w:t>for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week</w:t>
            </w:r>
            <w:r w:rsidR="00F24378">
              <w:t xml:space="preserve"> </w:t>
            </w:r>
            <w:r w:rsidRPr="00F24378">
              <w:t>where</w:t>
            </w:r>
            <w:r w:rsidR="00F24378">
              <w:t xml:space="preserve"> </w:t>
            </w:r>
            <w:r w:rsidRPr="00F24378">
              <w:t>Monday</w:t>
            </w:r>
            <w:r w:rsidR="00F24378">
              <w:t xml:space="preserve"> </w:t>
            </w:r>
            <w:r w:rsidRPr="00F24378">
              <w:t>is</w:t>
            </w:r>
            <w:r w:rsidR="00F24378">
              <w:t xml:space="preserve"> </w:t>
            </w:r>
            <w:r w:rsidRPr="00F24378">
              <w:t>the</w:t>
            </w:r>
            <w:r w:rsidR="00F24378">
              <w:t xml:space="preserve"> </w:t>
            </w:r>
            <w:r w:rsidRPr="00F24378">
              <w:t>first</w:t>
            </w:r>
            <w:r w:rsidR="00F24378">
              <w:t xml:space="preserve"> </w:t>
            </w:r>
            <w:r w:rsidRPr="00F24378">
              <w:t>day</w:t>
            </w:r>
            <w:r w:rsidR="00F24378">
              <w:t xml:space="preserve"> </w:t>
            </w:r>
            <w:r w:rsidRPr="00F24378">
              <w:t>of</w:t>
            </w:r>
            <w:r w:rsidR="00F24378">
              <w:t xml:space="preserve"> </w:t>
            </w:r>
            <w:r w:rsidRPr="00F24378">
              <w:t>week,</w:t>
            </w:r>
            <w:r w:rsidR="00F24378">
              <w:t xml:space="preserve"> </w:t>
            </w:r>
            <w:r w:rsidRPr="00F24378">
              <w:t>four</w:t>
            </w:r>
            <w:r w:rsidR="00F24378">
              <w:t xml:space="preserve"> </w:t>
            </w:r>
            <w:r w:rsidRPr="00F24378">
              <w:t>digits,</w:t>
            </w:r>
            <w:r w:rsidR="00F24378">
              <w:t xml:space="preserve"> </w:t>
            </w:r>
            <w:r w:rsidRPr="00F24378">
              <w:t>used</w:t>
            </w:r>
            <w:r w:rsidR="00F24378">
              <w:t xml:space="preserve"> </w:t>
            </w:r>
            <w:r w:rsidRPr="00F24378">
              <w:t>with</w:t>
            </w:r>
            <w:r w:rsidR="00F24378">
              <w:t xml:space="preserve"> </w:t>
            </w:r>
            <w:r w:rsidRPr="00F24378">
              <w:t>%v</w:t>
            </w:r>
          </w:p>
        </w:tc>
      </w:tr>
      <w:tr w:rsidR="00943428" w:rsidRPr="00F24378" w14:paraId="183504EC" w14:textId="77777777" w:rsidTr="00D11D4D">
        <w:trPr>
          <w:trHeight w:val="284"/>
          <w:tblCellSpacing w:w="15" w:type="dxa"/>
        </w:trPr>
        <w:tc>
          <w:tcPr>
            <w:tcW w:w="383" w:type="pct"/>
            <w:vAlign w:val="center"/>
            <w:hideMark/>
          </w:tcPr>
          <w:p w14:paraId="08D1B4FF" w14:textId="77777777" w:rsidR="00943428" w:rsidRPr="00F24378" w:rsidRDefault="00943428" w:rsidP="00D11D4D">
            <w:pPr>
              <w:ind w:left="142"/>
              <w:rPr>
                <w:b/>
              </w:rPr>
            </w:pPr>
            <w:r w:rsidRPr="00F24378">
              <w:rPr>
                <w:b/>
              </w:rPr>
              <w:t>%Y</w:t>
            </w:r>
          </w:p>
        </w:tc>
        <w:tc>
          <w:tcPr>
            <w:tcW w:w="4569" w:type="pct"/>
            <w:vAlign w:val="center"/>
            <w:hideMark/>
          </w:tcPr>
          <w:p w14:paraId="70195DEB" w14:textId="05CA0AD2" w:rsidR="00943428" w:rsidRPr="00F24378" w:rsidRDefault="00943428" w:rsidP="00D11D4D">
            <w:pPr>
              <w:ind w:left="101"/>
            </w:pPr>
            <w:r w:rsidRPr="00F24378">
              <w:t>Year,</w:t>
            </w:r>
            <w:r w:rsidR="00F24378">
              <w:t xml:space="preserve"> </w:t>
            </w:r>
            <w:r w:rsidRPr="00F24378">
              <w:t>numeric,</w:t>
            </w:r>
            <w:r w:rsidR="00F24378">
              <w:t xml:space="preserve"> </w:t>
            </w:r>
            <w:r w:rsidRPr="00F24378">
              <w:t>four</w:t>
            </w:r>
            <w:r w:rsidR="00F24378">
              <w:t xml:space="preserve"> </w:t>
            </w:r>
            <w:r w:rsidRPr="00F24378">
              <w:t>digits</w:t>
            </w:r>
          </w:p>
        </w:tc>
      </w:tr>
      <w:tr w:rsidR="00943428" w:rsidRPr="00F24378" w14:paraId="4262AC1F" w14:textId="77777777" w:rsidTr="00D11D4D">
        <w:trPr>
          <w:trHeight w:val="284"/>
          <w:tblCellSpacing w:w="15" w:type="dxa"/>
        </w:trPr>
        <w:tc>
          <w:tcPr>
            <w:tcW w:w="383" w:type="pct"/>
            <w:vAlign w:val="center"/>
            <w:hideMark/>
          </w:tcPr>
          <w:p w14:paraId="450A91A6" w14:textId="77777777" w:rsidR="00943428" w:rsidRPr="00F24378" w:rsidRDefault="00943428" w:rsidP="00D11D4D">
            <w:pPr>
              <w:ind w:left="142"/>
              <w:rPr>
                <w:b/>
              </w:rPr>
            </w:pPr>
            <w:r w:rsidRPr="00F24378">
              <w:rPr>
                <w:b/>
              </w:rPr>
              <w:t>%y</w:t>
            </w:r>
          </w:p>
        </w:tc>
        <w:tc>
          <w:tcPr>
            <w:tcW w:w="4569" w:type="pct"/>
            <w:vAlign w:val="center"/>
            <w:hideMark/>
          </w:tcPr>
          <w:p w14:paraId="418264D2" w14:textId="30CA0FB2" w:rsidR="00943428" w:rsidRPr="00F24378" w:rsidRDefault="00943428" w:rsidP="00D11D4D">
            <w:pPr>
              <w:ind w:left="101"/>
            </w:pPr>
            <w:r w:rsidRPr="00F24378">
              <w:t>Year,</w:t>
            </w:r>
            <w:r w:rsidR="00F24378">
              <w:t xml:space="preserve"> </w:t>
            </w:r>
            <w:r w:rsidRPr="00F24378">
              <w:t>numeric,</w:t>
            </w:r>
            <w:r w:rsidR="00F24378">
              <w:t xml:space="preserve"> </w:t>
            </w:r>
            <w:r w:rsidRPr="00F24378">
              <w:t>two</w:t>
            </w:r>
            <w:r w:rsidR="00F24378">
              <w:t xml:space="preserve"> </w:t>
            </w:r>
            <w:r w:rsidRPr="00F24378">
              <w:t>digits</w:t>
            </w:r>
          </w:p>
        </w:tc>
      </w:tr>
    </w:tbl>
    <w:p w14:paraId="5E720750" w14:textId="77777777" w:rsidR="00943428" w:rsidRPr="00F24378" w:rsidRDefault="00943428" w:rsidP="00943428"/>
    <w:p w14:paraId="578F7109" w14:textId="24194491" w:rsidR="003F25E6" w:rsidRPr="00F24378" w:rsidRDefault="003F25E6" w:rsidP="003F25E6">
      <w:pPr>
        <w:pStyle w:val="Ttulo2"/>
      </w:pPr>
      <w:bookmarkStart w:id="46" w:name="_Toc149546778"/>
      <w:r w:rsidRPr="00F24378">
        <w:t>Realizar</w:t>
      </w:r>
      <w:r w:rsidR="00F24378">
        <w:t xml:space="preserve"> </w:t>
      </w:r>
      <w:r w:rsidRPr="00F24378">
        <w:t>cálculos</w:t>
      </w:r>
      <w:r w:rsidR="00F24378">
        <w:t xml:space="preserve"> </w:t>
      </w:r>
      <w:r w:rsidRPr="00F24378">
        <w:t>con</w:t>
      </w:r>
      <w:r w:rsidR="00F24378">
        <w:t xml:space="preserve"> </w:t>
      </w:r>
      <w:r w:rsidRPr="00F24378">
        <w:t>fechas</w:t>
      </w:r>
      <w:bookmarkEnd w:id="46"/>
    </w:p>
    <w:p w14:paraId="34F05278" w14:textId="77777777" w:rsidR="00943428" w:rsidRPr="00F24378" w:rsidRDefault="00000000" w:rsidP="00943428">
      <w:pPr>
        <w:pStyle w:val="comandoseinstrucciones"/>
      </w:pPr>
      <w:hyperlink r:id="rId16" w:history="1">
        <w:r w:rsidR="00943428" w:rsidRPr="00F24378">
          <w:rPr>
            <w:rStyle w:val="Hipervnculo"/>
          </w:rPr>
          <w:t>http://dev.mysql.com/d</w:t>
        </w:r>
        <w:r w:rsidR="00943428" w:rsidRPr="00F24378">
          <w:rPr>
            <w:rStyle w:val="comandoseinstruccionesCarCar"/>
          </w:rPr>
          <w:t>o</w:t>
        </w:r>
        <w:r w:rsidR="00943428" w:rsidRPr="00F24378">
          <w:rPr>
            <w:rStyle w:val="Hipervnculo"/>
          </w:rPr>
          <w:t>c/refman/5.7/en/date-calculations.htm</w:t>
        </w:r>
      </w:hyperlink>
    </w:p>
    <w:p w14:paraId="7487A0F9" w14:textId="77777777" w:rsidR="000A08E4" w:rsidRDefault="000A08E4" w:rsidP="000A08E4"/>
    <w:p w14:paraId="7F3C4693" w14:textId="17C203DA" w:rsidR="000A08E4" w:rsidRDefault="000A08E4" w:rsidP="000A08E4">
      <w:pPr>
        <w:pStyle w:val="Ttulo2"/>
      </w:pPr>
      <w:bookmarkStart w:id="47" w:name="_Toc149546779"/>
      <w:r>
        <w:t>Expresiones regulares</w:t>
      </w:r>
      <w:bookmarkEnd w:id="47"/>
    </w:p>
    <w:p w14:paraId="155504F2" w14:textId="77777777" w:rsidR="00606825" w:rsidRDefault="00000000" w:rsidP="00606825">
      <w:pPr>
        <w:pStyle w:val="comandoseinstrucciones"/>
      </w:pPr>
      <w:hyperlink r:id="rId17" w:history="1">
        <w:r w:rsidR="00606825" w:rsidRPr="00E21D05">
          <w:rPr>
            <w:rStyle w:val="Hipervnculo"/>
          </w:rPr>
          <w:t>https://www.geeksforgeeks.org/mysql-regular-expressions-regexp/</w:t>
        </w:r>
      </w:hyperlink>
    </w:p>
    <w:p w14:paraId="57889480" w14:textId="716AE0AD" w:rsidR="000A08E4" w:rsidRDefault="00000000" w:rsidP="0005121B">
      <w:pPr>
        <w:pStyle w:val="comandoseinstrucciones"/>
      </w:pPr>
      <w:hyperlink r:id="rId18" w:history="1">
        <w:r w:rsidR="0005121B" w:rsidRPr="00E21D05">
          <w:rPr>
            <w:rStyle w:val="Hipervnculo"/>
          </w:rPr>
          <w:t>https://dev.mysql.com/doc/refman/8.0/en/regexp.html</w:t>
        </w:r>
      </w:hyperlink>
    </w:p>
    <w:p w14:paraId="02430A2F" w14:textId="10BFE6F2" w:rsidR="00420EC4" w:rsidRDefault="00000000" w:rsidP="0005121B">
      <w:pPr>
        <w:pStyle w:val="comandoseinstrucciones"/>
      </w:pPr>
      <w:hyperlink r:id="rId19" w:history="1">
        <w:r w:rsidR="00420EC4" w:rsidRPr="00E21D05">
          <w:rPr>
            <w:rStyle w:val="Hipervnculo"/>
          </w:rPr>
          <w:t>https://www.w3resource.com/mysql/string-functions/mysql-regexp-function.php</w:t>
        </w:r>
      </w:hyperlink>
    </w:p>
    <w:p w14:paraId="20A8F5A7" w14:textId="77777777" w:rsidR="00420EC4" w:rsidRDefault="00420EC4" w:rsidP="0005121B">
      <w:pPr>
        <w:pStyle w:val="comandoseinstrucciones"/>
      </w:pPr>
    </w:p>
    <w:p w14:paraId="4B895A3A" w14:textId="77777777" w:rsidR="000A08E4" w:rsidRDefault="000A08E4" w:rsidP="0023516C">
      <w:pPr>
        <w:pStyle w:val="Ttulo3"/>
      </w:pPr>
      <w:bookmarkStart w:id="48" w:name="_Toc149546780"/>
      <w:bookmarkEnd w:id="48"/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1271"/>
        <w:gridCol w:w="7223"/>
      </w:tblGrid>
      <w:tr w:rsidR="0023516C" w:rsidRPr="0023516C" w14:paraId="61C2046A" w14:textId="77777777" w:rsidTr="0023516C">
        <w:tc>
          <w:tcPr>
            <w:tcW w:w="1271" w:type="dxa"/>
          </w:tcPr>
          <w:p w14:paraId="5B5763DC" w14:textId="77777777" w:rsidR="0023516C" w:rsidRPr="0023516C" w:rsidRDefault="0023516C" w:rsidP="001E3F98">
            <w:pPr>
              <w:ind w:left="0"/>
              <w:rPr>
                <w:b/>
                <w:bCs/>
              </w:rPr>
            </w:pPr>
            <w:r w:rsidRPr="0023516C">
              <w:rPr>
                <w:b/>
                <w:bCs/>
              </w:rPr>
              <w:t>Pattern</w:t>
            </w:r>
          </w:p>
        </w:tc>
        <w:tc>
          <w:tcPr>
            <w:tcW w:w="7223" w:type="dxa"/>
          </w:tcPr>
          <w:p w14:paraId="429ED0EE" w14:textId="77777777" w:rsidR="0023516C" w:rsidRPr="0023516C" w:rsidRDefault="0023516C" w:rsidP="001E3F98">
            <w:pPr>
              <w:ind w:left="0"/>
              <w:rPr>
                <w:b/>
                <w:bCs/>
              </w:rPr>
            </w:pPr>
            <w:r w:rsidRPr="0023516C">
              <w:rPr>
                <w:b/>
                <w:bCs/>
              </w:rPr>
              <w:t>What the Pattern matches</w:t>
            </w:r>
          </w:p>
        </w:tc>
      </w:tr>
      <w:tr w:rsidR="0023516C" w:rsidRPr="0023516C" w14:paraId="7B185E30" w14:textId="77777777" w:rsidTr="0023516C">
        <w:tc>
          <w:tcPr>
            <w:tcW w:w="1271" w:type="dxa"/>
          </w:tcPr>
          <w:p w14:paraId="6B303B0F" w14:textId="77777777" w:rsidR="0023516C" w:rsidRPr="0023516C" w:rsidRDefault="0023516C" w:rsidP="001E3F98">
            <w:pPr>
              <w:ind w:left="0"/>
              <w:rPr>
                <w:b/>
                <w:bCs/>
              </w:rPr>
            </w:pPr>
            <w:r w:rsidRPr="0023516C">
              <w:rPr>
                <w:b/>
                <w:bCs/>
              </w:rPr>
              <w:t>*</w:t>
            </w:r>
          </w:p>
        </w:tc>
        <w:tc>
          <w:tcPr>
            <w:tcW w:w="7223" w:type="dxa"/>
          </w:tcPr>
          <w:p w14:paraId="3456A583" w14:textId="77777777" w:rsidR="0023516C" w:rsidRPr="0023516C" w:rsidRDefault="0023516C" w:rsidP="001E3F98">
            <w:pPr>
              <w:ind w:left="0"/>
            </w:pPr>
            <w:r w:rsidRPr="0023516C">
              <w:t>Zero or more instances of string preceding it</w:t>
            </w:r>
          </w:p>
        </w:tc>
      </w:tr>
      <w:tr w:rsidR="0023516C" w:rsidRPr="0023516C" w14:paraId="6663C34C" w14:textId="77777777" w:rsidTr="0023516C">
        <w:tc>
          <w:tcPr>
            <w:tcW w:w="1271" w:type="dxa"/>
          </w:tcPr>
          <w:p w14:paraId="70E26234" w14:textId="77777777" w:rsidR="0023516C" w:rsidRPr="0023516C" w:rsidRDefault="0023516C" w:rsidP="001E3F98">
            <w:pPr>
              <w:ind w:left="0"/>
              <w:rPr>
                <w:b/>
                <w:bCs/>
              </w:rPr>
            </w:pPr>
            <w:r w:rsidRPr="0023516C">
              <w:rPr>
                <w:b/>
                <w:bCs/>
              </w:rPr>
              <w:t>+</w:t>
            </w:r>
          </w:p>
        </w:tc>
        <w:tc>
          <w:tcPr>
            <w:tcW w:w="7223" w:type="dxa"/>
          </w:tcPr>
          <w:p w14:paraId="37DE4E04" w14:textId="77777777" w:rsidR="0023516C" w:rsidRPr="0023516C" w:rsidRDefault="0023516C" w:rsidP="001E3F98">
            <w:pPr>
              <w:ind w:left="0"/>
            </w:pPr>
            <w:r w:rsidRPr="0023516C">
              <w:t>One or more instances of strings preceding it</w:t>
            </w:r>
          </w:p>
        </w:tc>
      </w:tr>
      <w:tr w:rsidR="0023516C" w:rsidRPr="0023516C" w14:paraId="305AB1D8" w14:textId="77777777" w:rsidTr="0023516C">
        <w:tc>
          <w:tcPr>
            <w:tcW w:w="1271" w:type="dxa"/>
          </w:tcPr>
          <w:p w14:paraId="1C481E44" w14:textId="77777777" w:rsidR="0023516C" w:rsidRPr="0023516C" w:rsidRDefault="0023516C" w:rsidP="001E3F98">
            <w:pPr>
              <w:ind w:left="0"/>
              <w:rPr>
                <w:b/>
                <w:bCs/>
              </w:rPr>
            </w:pPr>
            <w:r w:rsidRPr="0023516C">
              <w:rPr>
                <w:b/>
                <w:bCs/>
              </w:rPr>
              <w:t>.</w:t>
            </w:r>
          </w:p>
        </w:tc>
        <w:tc>
          <w:tcPr>
            <w:tcW w:w="7223" w:type="dxa"/>
          </w:tcPr>
          <w:p w14:paraId="15BDE083" w14:textId="77777777" w:rsidR="0023516C" w:rsidRPr="0023516C" w:rsidRDefault="0023516C" w:rsidP="001E3F98">
            <w:pPr>
              <w:ind w:left="0"/>
            </w:pPr>
            <w:r w:rsidRPr="0023516C">
              <w:t>Any single character</w:t>
            </w:r>
          </w:p>
        </w:tc>
      </w:tr>
      <w:tr w:rsidR="0023516C" w:rsidRPr="0023516C" w14:paraId="20999437" w14:textId="77777777" w:rsidTr="0023516C">
        <w:tc>
          <w:tcPr>
            <w:tcW w:w="1271" w:type="dxa"/>
          </w:tcPr>
          <w:p w14:paraId="22658469" w14:textId="77777777" w:rsidR="0023516C" w:rsidRPr="0023516C" w:rsidRDefault="0023516C" w:rsidP="001E3F98">
            <w:pPr>
              <w:ind w:left="0"/>
              <w:rPr>
                <w:b/>
                <w:bCs/>
              </w:rPr>
            </w:pPr>
            <w:r w:rsidRPr="0023516C">
              <w:rPr>
                <w:b/>
                <w:bCs/>
              </w:rPr>
              <w:t>?</w:t>
            </w:r>
          </w:p>
        </w:tc>
        <w:tc>
          <w:tcPr>
            <w:tcW w:w="7223" w:type="dxa"/>
          </w:tcPr>
          <w:p w14:paraId="2B957AED" w14:textId="77777777" w:rsidR="0023516C" w:rsidRPr="0023516C" w:rsidRDefault="0023516C" w:rsidP="001E3F98">
            <w:pPr>
              <w:ind w:left="0"/>
            </w:pPr>
            <w:r w:rsidRPr="0023516C">
              <w:t>Match zero or one instances of the strings preceding it.</w:t>
            </w:r>
          </w:p>
        </w:tc>
      </w:tr>
      <w:tr w:rsidR="0023516C" w:rsidRPr="0023516C" w14:paraId="09254045" w14:textId="77777777" w:rsidTr="0023516C">
        <w:tc>
          <w:tcPr>
            <w:tcW w:w="1271" w:type="dxa"/>
          </w:tcPr>
          <w:p w14:paraId="3ED7CBB6" w14:textId="77777777" w:rsidR="0023516C" w:rsidRPr="0023516C" w:rsidRDefault="0023516C" w:rsidP="001E3F98">
            <w:pPr>
              <w:ind w:left="0"/>
              <w:rPr>
                <w:b/>
                <w:bCs/>
              </w:rPr>
            </w:pPr>
            <w:r w:rsidRPr="0023516C">
              <w:rPr>
                <w:b/>
                <w:bCs/>
              </w:rPr>
              <w:t>^</w:t>
            </w:r>
          </w:p>
        </w:tc>
        <w:tc>
          <w:tcPr>
            <w:tcW w:w="7223" w:type="dxa"/>
          </w:tcPr>
          <w:p w14:paraId="77AED4C3" w14:textId="77777777" w:rsidR="0023516C" w:rsidRPr="0023516C" w:rsidRDefault="0023516C" w:rsidP="001E3F98">
            <w:pPr>
              <w:ind w:left="0"/>
            </w:pPr>
            <w:r w:rsidRPr="0023516C">
              <w:t>caret(^) matches Beginning of string</w:t>
            </w:r>
          </w:p>
        </w:tc>
      </w:tr>
      <w:tr w:rsidR="0023516C" w:rsidRPr="0023516C" w14:paraId="5A075177" w14:textId="77777777" w:rsidTr="0023516C">
        <w:tc>
          <w:tcPr>
            <w:tcW w:w="1271" w:type="dxa"/>
          </w:tcPr>
          <w:p w14:paraId="751F3B41" w14:textId="77777777" w:rsidR="0023516C" w:rsidRPr="0023516C" w:rsidRDefault="0023516C" w:rsidP="001E3F98">
            <w:pPr>
              <w:ind w:left="0"/>
              <w:rPr>
                <w:b/>
                <w:bCs/>
              </w:rPr>
            </w:pPr>
            <w:r w:rsidRPr="0023516C">
              <w:rPr>
                <w:b/>
                <w:bCs/>
              </w:rPr>
              <w:t>$</w:t>
            </w:r>
          </w:p>
        </w:tc>
        <w:tc>
          <w:tcPr>
            <w:tcW w:w="7223" w:type="dxa"/>
          </w:tcPr>
          <w:p w14:paraId="4A31228D" w14:textId="77777777" w:rsidR="0023516C" w:rsidRPr="0023516C" w:rsidRDefault="0023516C" w:rsidP="001E3F98">
            <w:pPr>
              <w:ind w:left="0"/>
            </w:pPr>
            <w:r w:rsidRPr="0023516C">
              <w:t>End of string</w:t>
            </w:r>
          </w:p>
        </w:tc>
      </w:tr>
      <w:tr w:rsidR="0023516C" w:rsidRPr="0023516C" w14:paraId="10A75B2F" w14:textId="77777777" w:rsidTr="0023516C">
        <w:tc>
          <w:tcPr>
            <w:tcW w:w="1271" w:type="dxa"/>
          </w:tcPr>
          <w:p w14:paraId="65CD1EB1" w14:textId="77777777" w:rsidR="0023516C" w:rsidRPr="0023516C" w:rsidRDefault="0023516C" w:rsidP="001E3F98">
            <w:pPr>
              <w:ind w:left="0"/>
              <w:rPr>
                <w:b/>
                <w:bCs/>
              </w:rPr>
            </w:pPr>
            <w:r w:rsidRPr="0023516C">
              <w:rPr>
                <w:b/>
                <w:bCs/>
              </w:rPr>
              <w:t>[abc]</w:t>
            </w:r>
          </w:p>
        </w:tc>
        <w:tc>
          <w:tcPr>
            <w:tcW w:w="7223" w:type="dxa"/>
          </w:tcPr>
          <w:p w14:paraId="091F4BB0" w14:textId="77777777" w:rsidR="0023516C" w:rsidRPr="0023516C" w:rsidRDefault="0023516C" w:rsidP="001E3F98">
            <w:pPr>
              <w:ind w:left="0"/>
            </w:pPr>
            <w:r w:rsidRPr="0023516C">
              <w:t>Any character listed between the square brackets</w:t>
            </w:r>
          </w:p>
        </w:tc>
      </w:tr>
      <w:tr w:rsidR="0023516C" w:rsidRPr="0023516C" w14:paraId="49134F8B" w14:textId="77777777" w:rsidTr="0023516C">
        <w:tc>
          <w:tcPr>
            <w:tcW w:w="1271" w:type="dxa"/>
          </w:tcPr>
          <w:p w14:paraId="7F61CF0C" w14:textId="77777777" w:rsidR="0023516C" w:rsidRPr="0023516C" w:rsidRDefault="0023516C" w:rsidP="001E3F98">
            <w:pPr>
              <w:ind w:left="0"/>
              <w:rPr>
                <w:b/>
                <w:bCs/>
              </w:rPr>
            </w:pPr>
            <w:r w:rsidRPr="0023516C">
              <w:rPr>
                <w:b/>
                <w:bCs/>
              </w:rPr>
              <w:t>[^abc]</w:t>
            </w:r>
          </w:p>
        </w:tc>
        <w:tc>
          <w:tcPr>
            <w:tcW w:w="7223" w:type="dxa"/>
          </w:tcPr>
          <w:p w14:paraId="6650E94E" w14:textId="77777777" w:rsidR="0023516C" w:rsidRPr="0023516C" w:rsidRDefault="0023516C" w:rsidP="001E3F98">
            <w:pPr>
              <w:ind w:left="0"/>
            </w:pPr>
            <w:r w:rsidRPr="0023516C">
              <w:t>Any character not listed between the square brackets</w:t>
            </w:r>
          </w:p>
        </w:tc>
      </w:tr>
      <w:tr w:rsidR="0023516C" w:rsidRPr="0023516C" w14:paraId="4F46A713" w14:textId="77777777" w:rsidTr="0023516C">
        <w:tc>
          <w:tcPr>
            <w:tcW w:w="1271" w:type="dxa"/>
          </w:tcPr>
          <w:p w14:paraId="04DF6B28" w14:textId="77777777" w:rsidR="0023516C" w:rsidRPr="0023516C" w:rsidRDefault="0023516C" w:rsidP="001E3F98">
            <w:pPr>
              <w:ind w:left="0"/>
              <w:rPr>
                <w:b/>
                <w:bCs/>
              </w:rPr>
            </w:pPr>
            <w:r w:rsidRPr="0023516C">
              <w:rPr>
                <w:b/>
                <w:bCs/>
              </w:rPr>
              <w:t>[A-Z]</w:t>
            </w:r>
          </w:p>
        </w:tc>
        <w:tc>
          <w:tcPr>
            <w:tcW w:w="7223" w:type="dxa"/>
          </w:tcPr>
          <w:p w14:paraId="0A1E80FA" w14:textId="77777777" w:rsidR="0023516C" w:rsidRPr="0023516C" w:rsidRDefault="0023516C" w:rsidP="001E3F98">
            <w:pPr>
              <w:ind w:left="0"/>
            </w:pPr>
            <w:r w:rsidRPr="0023516C">
              <w:t>match any upper case letter.</w:t>
            </w:r>
          </w:p>
        </w:tc>
      </w:tr>
      <w:tr w:rsidR="0023516C" w:rsidRPr="0023516C" w14:paraId="766C765D" w14:textId="77777777" w:rsidTr="0023516C">
        <w:tc>
          <w:tcPr>
            <w:tcW w:w="1271" w:type="dxa"/>
          </w:tcPr>
          <w:p w14:paraId="64845CD7" w14:textId="77777777" w:rsidR="0023516C" w:rsidRPr="0023516C" w:rsidRDefault="0023516C" w:rsidP="001E3F98">
            <w:pPr>
              <w:ind w:left="0"/>
              <w:rPr>
                <w:b/>
                <w:bCs/>
              </w:rPr>
            </w:pPr>
            <w:r w:rsidRPr="0023516C">
              <w:rPr>
                <w:b/>
                <w:bCs/>
              </w:rPr>
              <w:t>[a-z]</w:t>
            </w:r>
          </w:p>
        </w:tc>
        <w:tc>
          <w:tcPr>
            <w:tcW w:w="7223" w:type="dxa"/>
          </w:tcPr>
          <w:p w14:paraId="44EA953F" w14:textId="77777777" w:rsidR="0023516C" w:rsidRPr="0023516C" w:rsidRDefault="0023516C" w:rsidP="001E3F98">
            <w:pPr>
              <w:ind w:left="0"/>
            </w:pPr>
            <w:r w:rsidRPr="0023516C">
              <w:t>match any lower case letter</w:t>
            </w:r>
          </w:p>
        </w:tc>
      </w:tr>
      <w:tr w:rsidR="0023516C" w:rsidRPr="0023516C" w14:paraId="31172307" w14:textId="77777777" w:rsidTr="0023516C">
        <w:tc>
          <w:tcPr>
            <w:tcW w:w="1271" w:type="dxa"/>
          </w:tcPr>
          <w:p w14:paraId="3A05BDE1" w14:textId="77777777" w:rsidR="0023516C" w:rsidRPr="0023516C" w:rsidRDefault="0023516C" w:rsidP="001E3F98">
            <w:pPr>
              <w:ind w:left="0"/>
              <w:rPr>
                <w:b/>
                <w:bCs/>
              </w:rPr>
            </w:pPr>
            <w:r w:rsidRPr="0023516C">
              <w:rPr>
                <w:b/>
                <w:bCs/>
              </w:rPr>
              <w:t>[0-9]</w:t>
            </w:r>
          </w:p>
        </w:tc>
        <w:tc>
          <w:tcPr>
            <w:tcW w:w="7223" w:type="dxa"/>
          </w:tcPr>
          <w:p w14:paraId="09523064" w14:textId="77777777" w:rsidR="0023516C" w:rsidRPr="0023516C" w:rsidRDefault="0023516C" w:rsidP="001E3F98">
            <w:pPr>
              <w:ind w:left="0"/>
            </w:pPr>
            <w:r w:rsidRPr="0023516C">
              <w:t>match any digit from 0 through to 9.</w:t>
            </w:r>
          </w:p>
        </w:tc>
      </w:tr>
      <w:tr w:rsidR="0023516C" w:rsidRPr="0023516C" w14:paraId="49154358" w14:textId="77777777" w:rsidTr="0023516C">
        <w:tc>
          <w:tcPr>
            <w:tcW w:w="1271" w:type="dxa"/>
          </w:tcPr>
          <w:p w14:paraId="5FA78DF2" w14:textId="77777777" w:rsidR="0023516C" w:rsidRPr="0023516C" w:rsidRDefault="0023516C" w:rsidP="001E3F98">
            <w:pPr>
              <w:ind w:left="0"/>
              <w:rPr>
                <w:b/>
                <w:bCs/>
              </w:rPr>
            </w:pPr>
            <w:r w:rsidRPr="0023516C">
              <w:rPr>
                <w:b/>
                <w:bCs/>
              </w:rPr>
              <w:t>[[:&lt;:]]</w:t>
            </w:r>
          </w:p>
        </w:tc>
        <w:tc>
          <w:tcPr>
            <w:tcW w:w="7223" w:type="dxa"/>
          </w:tcPr>
          <w:p w14:paraId="39FD64EA" w14:textId="77777777" w:rsidR="0023516C" w:rsidRPr="0023516C" w:rsidRDefault="0023516C" w:rsidP="001E3F98">
            <w:pPr>
              <w:ind w:left="0"/>
            </w:pPr>
            <w:r w:rsidRPr="0023516C">
              <w:t>matches the beginning of words.</w:t>
            </w:r>
          </w:p>
        </w:tc>
      </w:tr>
      <w:tr w:rsidR="0023516C" w:rsidRPr="0023516C" w14:paraId="1B6ECA02" w14:textId="77777777" w:rsidTr="0023516C">
        <w:tc>
          <w:tcPr>
            <w:tcW w:w="1271" w:type="dxa"/>
          </w:tcPr>
          <w:p w14:paraId="4FC554BE" w14:textId="77777777" w:rsidR="0023516C" w:rsidRPr="0023516C" w:rsidRDefault="0023516C" w:rsidP="001E3F98">
            <w:pPr>
              <w:ind w:left="0"/>
              <w:rPr>
                <w:b/>
                <w:bCs/>
              </w:rPr>
            </w:pPr>
            <w:r w:rsidRPr="0023516C">
              <w:rPr>
                <w:b/>
                <w:bCs/>
              </w:rPr>
              <w:t>[[:&gt;:]]</w:t>
            </w:r>
          </w:p>
        </w:tc>
        <w:tc>
          <w:tcPr>
            <w:tcW w:w="7223" w:type="dxa"/>
          </w:tcPr>
          <w:p w14:paraId="6050EBB1" w14:textId="77777777" w:rsidR="0023516C" w:rsidRPr="0023516C" w:rsidRDefault="0023516C" w:rsidP="001E3F98">
            <w:pPr>
              <w:ind w:left="0"/>
            </w:pPr>
            <w:r w:rsidRPr="0023516C">
              <w:t>matches the end of words.</w:t>
            </w:r>
          </w:p>
        </w:tc>
      </w:tr>
      <w:tr w:rsidR="0023516C" w:rsidRPr="0023516C" w14:paraId="7D9084B3" w14:textId="77777777" w:rsidTr="0023516C">
        <w:tc>
          <w:tcPr>
            <w:tcW w:w="1271" w:type="dxa"/>
          </w:tcPr>
          <w:p w14:paraId="04486700" w14:textId="77777777" w:rsidR="0023516C" w:rsidRPr="0023516C" w:rsidRDefault="0023516C" w:rsidP="001E3F98">
            <w:pPr>
              <w:ind w:left="0"/>
              <w:rPr>
                <w:b/>
                <w:bCs/>
              </w:rPr>
            </w:pPr>
            <w:r w:rsidRPr="0023516C">
              <w:rPr>
                <w:b/>
                <w:bCs/>
              </w:rPr>
              <w:t>[:class:]</w:t>
            </w:r>
          </w:p>
        </w:tc>
        <w:tc>
          <w:tcPr>
            <w:tcW w:w="7223" w:type="dxa"/>
          </w:tcPr>
          <w:p w14:paraId="68A42E49" w14:textId="77777777" w:rsidR="0023516C" w:rsidRPr="0023516C" w:rsidRDefault="0023516C" w:rsidP="001E3F98">
            <w:pPr>
              <w:ind w:left="0"/>
            </w:pPr>
            <w:r w:rsidRPr="0023516C">
              <w:t>matches a character class i.e. [:alpha:] to match letters, [:space:] to match white space, [:punct:] is match punctuations and [:upper:] for upper class letters.</w:t>
            </w:r>
          </w:p>
        </w:tc>
      </w:tr>
      <w:tr w:rsidR="0023516C" w:rsidRPr="0023516C" w14:paraId="0965C929" w14:textId="77777777" w:rsidTr="0023516C">
        <w:tc>
          <w:tcPr>
            <w:tcW w:w="1271" w:type="dxa"/>
          </w:tcPr>
          <w:p w14:paraId="2C3FD398" w14:textId="77777777" w:rsidR="0023516C" w:rsidRPr="0023516C" w:rsidRDefault="0023516C" w:rsidP="001E3F98">
            <w:pPr>
              <w:ind w:left="0"/>
              <w:rPr>
                <w:b/>
                <w:bCs/>
              </w:rPr>
            </w:pPr>
            <w:r w:rsidRPr="0023516C">
              <w:rPr>
                <w:b/>
                <w:bCs/>
              </w:rPr>
              <w:t>p1|p2|p3</w:t>
            </w:r>
          </w:p>
        </w:tc>
        <w:tc>
          <w:tcPr>
            <w:tcW w:w="7223" w:type="dxa"/>
          </w:tcPr>
          <w:p w14:paraId="27A53EC5" w14:textId="77777777" w:rsidR="0023516C" w:rsidRPr="0023516C" w:rsidRDefault="0023516C" w:rsidP="001E3F98">
            <w:pPr>
              <w:ind w:left="0"/>
            </w:pPr>
            <w:r w:rsidRPr="0023516C">
              <w:t>Alternation; matches any of the patterns p1, p2, or p3</w:t>
            </w:r>
          </w:p>
        </w:tc>
      </w:tr>
      <w:tr w:rsidR="0023516C" w:rsidRPr="0023516C" w14:paraId="39B9DA30" w14:textId="77777777" w:rsidTr="0023516C">
        <w:tc>
          <w:tcPr>
            <w:tcW w:w="1271" w:type="dxa"/>
          </w:tcPr>
          <w:p w14:paraId="20E2E936" w14:textId="77777777" w:rsidR="0023516C" w:rsidRPr="0023516C" w:rsidRDefault="0023516C" w:rsidP="001E3F98">
            <w:pPr>
              <w:ind w:left="0"/>
              <w:rPr>
                <w:b/>
                <w:bCs/>
              </w:rPr>
            </w:pPr>
            <w:r w:rsidRPr="0023516C">
              <w:rPr>
                <w:b/>
                <w:bCs/>
              </w:rPr>
              <w:t>{n}</w:t>
            </w:r>
          </w:p>
        </w:tc>
        <w:tc>
          <w:tcPr>
            <w:tcW w:w="7223" w:type="dxa"/>
          </w:tcPr>
          <w:p w14:paraId="3C1982C0" w14:textId="77777777" w:rsidR="0023516C" w:rsidRPr="0023516C" w:rsidRDefault="0023516C" w:rsidP="001E3F98">
            <w:pPr>
              <w:ind w:left="0"/>
            </w:pPr>
            <w:r w:rsidRPr="0023516C">
              <w:t>n instances of preceding element</w:t>
            </w:r>
          </w:p>
        </w:tc>
      </w:tr>
      <w:tr w:rsidR="0023516C" w:rsidRPr="0023516C" w14:paraId="2EA3F52C" w14:textId="77777777" w:rsidTr="0023516C">
        <w:tc>
          <w:tcPr>
            <w:tcW w:w="1271" w:type="dxa"/>
          </w:tcPr>
          <w:p w14:paraId="29F4467F" w14:textId="77777777" w:rsidR="0023516C" w:rsidRPr="0023516C" w:rsidRDefault="0023516C" w:rsidP="001E3F98">
            <w:pPr>
              <w:ind w:left="0"/>
              <w:rPr>
                <w:b/>
                <w:bCs/>
              </w:rPr>
            </w:pPr>
            <w:r w:rsidRPr="0023516C">
              <w:rPr>
                <w:b/>
                <w:bCs/>
              </w:rPr>
              <w:t>{m,n}</w:t>
            </w:r>
          </w:p>
        </w:tc>
        <w:tc>
          <w:tcPr>
            <w:tcW w:w="7223" w:type="dxa"/>
          </w:tcPr>
          <w:p w14:paraId="1B412E8F" w14:textId="77777777" w:rsidR="0023516C" w:rsidRPr="0023516C" w:rsidRDefault="0023516C" w:rsidP="001E3F98">
            <w:pPr>
              <w:ind w:left="0"/>
            </w:pPr>
            <w:r w:rsidRPr="0023516C">
              <w:t>m through n instances of preceding element</w:t>
            </w:r>
          </w:p>
        </w:tc>
      </w:tr>
    </w:tbl>
    <w:p w14:paraId="2CC0D288" w14:textId="77777777" w:rsidR="00617C73" w:rsidRDefault="00617C73" w:rsidP="00617C73">
      <w:r>
        <w:lastRenderedPageBreak/>
        <w:t>La barra invertida (\) se usa como un carácter de escape. Si queremos usarlo como parte del patrón en una expresión regular, debemos usar barras diagonales inversas dobles (\\)</w:t>
      </w:r>
    </w:p>
    <w:p w14:paraId="34DB705D" w14:textId="77777777" w:rsidR="003342D9" w:rsidRDefault="003342D9" w:rsidP="000A08E4"/>
    <w:p w14:paraId="1A2D6597" w14:textId="77777777" w:rsidR="0023516C" w:rsidRDefault="0023516C" w:rsidP="0023516C"/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2802"/>
        <w:gridCol w:w="2792"/>
        <w:gridCol w:w="2900"/>
      </w:tblGrid>
      <w:tr w:rsidR="0023516C" w:rsidRPr="0023516C" w14:paraId="53BD3621" w14:textId="77777777" w:rsidTr="0023516C">
        <w:tc>
          <w:tcPr>
            <w:tcW w:w="3209" w:type="dxa"/>
          </w:tcPr>
          <w:p w14:paraId="56D6E5AC" w14:textId="77777777" w:rsidR="0023516C" w:rsidRPr="0023516C" w:rsidRDefault="0023516C" w:rsidP="00202078">
            <w:pPr>
              <w:ind w:left="0"/>
            </w:pPr>
            <w:r w:rsidRPr="0023516C">
              <w:t>Carbonizarse</w:t>
            </w:r>
          </w:p>
        </w:tc>
        <w:tc>
          <w:tcPr>
            <w:tcW w:w="3209" w:type="dxa"/>
          </w:tcPr>
          <w:p w14:paraId="0D35E316" w14:textId="77777777" w:rsidR="0023516C" w:rsidRPr="0023516C" w:rsidRDefault="0023516C" w:rsidP="00202078">
            <w:pPr>
              <w:ind w:left="0"/>
            </w:pPr>
            <w:r w:rsidRPr="0023516C">
              <w:t>Descripción</w:t>
            </w:r>
          </w:p>
        </w:tc>
        <w:tc>
          <w:tcPr>
            <w:tcW w:w="3210" w:type="dxa"/>
          </w:tcPr>
          <w:p w14:paraId="6755702C" w14:textId="77777777" w:rsidR="0023516C" w:rsidRPr="0023516C" w:rsidRDefault="0023516C" w:rsidP="00202078">
            <w:pPr>
              <w:ind w:left="0"/>
            </w:pPr>
            <w:r w:rsidRPr="0023516C">
              <w:t xml:space="preserve">Ejemplo  </w:t>
            </w:r>
          </w:p>
        </w:tc>
      </w:tr>
      <w:tr w:rsidR="0023516C" w:rsidRPr="0023516C" w14:paraId="067CCDF6" w14:textId="77777777" w:rsidTr="0023516C">
        <w:tc>
          <w:tcPr>
            <w:tcW w:w="3209" w:type="dxa"/>
          </w:tcPr>
          <w:p w14:paraId="1CD26A48" w14:textId="77777777" w:rsidR="0023516C" w:rsidRPr="0023516C" w:rsidRDefault="0023516C" w:rsidP="00202078">
            <w:pPr>
              <w:ind w:left="0"/>
            </w:pPr>
            <w:r w:rsidRPr="0023516C">
              <w:t>*</w:t>
            </w:r>
          </w:p>
        </w:tc>
        <w:tc>
          <w:tcPr>
            <w:tcW w:w="3209" w:type="dxa"/>
          </w:tcPr>
          <w:p w14:paraId="4F43FAE9" w14:textId="77777777" w:rsidR="0023516C" w:rsidRPr="0023516C" w:rsidRDefault="0023516C" w:rsidP="00202078">
            <w:pPr>
              <w:ind w:left="0"/>
            </w:pPr>
            <w:r w:rsidRPr="0023516C">
              <w:t>El metacaracter de asterisco (*) se usa para coincidir con cero (0) o más instancias de las cadenas que lo preceden</w:t>
            </w:r>
          </w:p>
        </w:tc>
        <w:tc>
          <w:tcPr>
            <w:tcW w:w="3210" w:type="dxa"/>
          </w:tcPr>
          <w:p w14:paraId="7DFDA3AB" w14:textId="77777777" w:rsidR="0023516C" w:rsidRPr="0023516C" w:rsidRDefault="0023516C" w:rsidP="00202078">
            <w:pPr>
              <w:ind w:left="0"/>
            </w:pPr>
            <w:r w:rsidRPr="0023516C">
              <w:t>SELECCIONE * FROM películas DONDE el título REGEXP ‘da *’; dará todas las películas que contengan caracteres “da”. Por ejemplo, Da Vinci Code, Daddy’s Little Girls.</w:t>
            </w:r>
          </w:p>
        </w:tc>
      </w:tr>
      <w:tr w:rsidR="0023516C" w:rsidRPr="0023516C" w14:paraId="4CD7B57B" w14:textId="77777777" w:rsidTr="0023516C">
        <w:tc>
          <w:tcPr>
            <w:tcW w:w="3209" w:type="dxa"/>
          </w:tcPr>
          <w:p w14:paraId="7CF60D23" w14:textId="77777777" w:rsidR="0023516C" w:rsidRPr="0023516C" w:rsidRDefault="0023516C" w:rsidP="00202078">
            <w:pPr>
              <w:ind w:left="0"/>
            </w:pPr>
            <w:r w:rsidRPr="0023516C">
              <w:t>+</w:t>
            </w:r>
          </w:p>
        </w:tc>
        <w:tc>
          <w:tcPr>
            <w:tcW w:w="3209" w:type="dxa"/>
          </w:tcPr>
          <w:p w14:paraId="0662EF74" w14:textId="77777777" w:rsidR="0023516C" w:rsidRPr="0023516C" w:rsidRDefault="0023516C" w:rsidP="00202078">
            <w:pPr>
              <w:ind w:left="0"/>
            </w:pPr>
            <w:r w:rsidRPr="0023516C">
              <w:t>El metacarácter más (+) se usa para coincidir con una o más instancias de cadenas que lo preceden.</w:t>
            </w:r>
          </w:p>
        </w:tc>
        <w:tc>
          <w:tcPr>
            <w:tcW w:w="3210" w:type="dxa"/>
          </w:tcPr>
          <w:p w14:paraId="1C88F2CF" w14:textId="77777777" w:rsidR="0023516C" w:rsidRPr="0023516C" w:rsidRDefault="0023516C" w:rsidP="00202078">
            <w:pPr>
              <w:ind w:left="0"/>
            </w:pPr>
            <w:r w:rsidRPr="0023516C">
              <w:t>SELECCIONAR * FROM `películas` DONDE` título` REGEXP ‘mon +’; dará todas las películas que contengan caracteres “mon”. Por ejemplo, Ángeles y Demonios.</w:t>
            </w:r>
          </w:p>
        </w:tc>
      </w:tr>
      <w:tr w:rsidR="0023516C" w:rsidRPr="0023516C" w14:paraId="02A6E28F" w14:textId="77777777" w:rsidTr="0023516C">
        <w:tc>
          <w:tcPr>
            <w:tcW w:w="3209" w:type="dxa"/>
          </w:tcPr>
          <w:p w14:paraId="0A5A1810" w14:textId="77777777" w:rsidR="0023516C" w:rsidRPr="0023516C" w:rsidRDefault="0023516C" w:rsidP="00202078">
            <w:pPr>
              <w:ind w:left="0"/>
            </w:pPr>
            <w:r w:rsidRPr="0023516C">
              <w:t>?</w:t>
            </w:r>
          </w:p>
        </w:tc>
        <w:tc>
          <w:tcPr>
            <w:tcW w:w="3209" w:type="dxa"/>
          </w:tcPr>
          <w:p w14:paraId="3D59D243" w14:textId="77777777" w:rsidR="0023516C" w:rsidRPr="0023516C" w:rsidRDefault="0023516C" w:rsidP="00202078">
            <w:pPr>
              <w:ind w:left="0"/>
            </w:pPr>
            <w:r w:rsidRPr="0023516C">
              <w:t>El metacarácter de pregunta(?) Se usa para hacer coincidir cero (0) o una instancia de las cadenas que lo preceden.</w:t>
            </w:r>
          </w:p>
        </w:tc>
        <w:tc>
          <w:tcPr>
            <w:tcW w:w="3210" w:type="dxa"/>
          </w:tcPr>
          <w:p w14:paraId="39E433E0" w14:textId="77777777" w:rsidR="0023516C" w:rsidRPr="0023516C" w:rsidRDefault="0023516C" w:rsidP="00202078">
            <w:pPr>
              <w:ind w:left="0"/>
            </w:pPr>
            <w:r w:rsidRPr="0023516C">
              <w:t>SELECCIONAR * FROM `categories` WHERE` category_name` REGEXP ‘com?’;  dará todas las categorías que contienen cadena com. Por ejemplo, comedia, comedia romántica.</w:t>
            </w:r>
          </w:p>
        </w:tc>
      </w:tr>
      <w:tr w:rsidR="0023516C" w:rsidRPr="0023516C" w14:paraId="1A96D2EE" w14:textId="77777777" w:rsidTr="0023516C">
        <w:tc>
          <w:tcPr>
            <w:tcW w:w="3209" w:type="dxa"/>
          </w:tcPr>
          <w:p w14:paraId="574E34AE" w14:textId="77777777" w:rsidR="0023516C" w:rsidRPr="0023516C" w:rsidRDefault="0023516C" w:rsidP="00202078">
            <w:pPr>
              <w:ind w:left="0"/>
            </w:pPr>
            <w:r w:rsidRPr="0023516C">
              <w:t>.</w:t>
            </w:r>
          </w:p>
        </w:tc>
        <w:tc>
          <w:tcPr>
            <w:tcW w:w="3209" w:type="dxa"/>
          </w:tcPr>
          <w:p w14:paraId="6E47E1E9" w14:textId="77777777" w:rsidR="0023516C" w:rsidRPr="0023516C" w:rsidRDefault="0023516C" w:rsidP="00202078">
            <w:pPr>
              <w:ind w:left="0"/>
            </w:pPr>
            <w:r w:rsidRPr="0023516C">
              <w:t>El metacarácter punto (.) Se usa para hacer coincidir cualquier carácter individual a excepción de una nueva línea.</w:t>
            </w:r>
          </w:p>
        </w:tc>
        <w:tc>
          <w:tcPr>
            <w:tcW w:w="3210" w:type="dxa"/>
          </w:tcPr>
          <w:p w14:paraId="56B28B4C" w14:textId="77777777" w:rsidR="0023516C" w:rsidRPr="0023516C" w:rsidRDefault="0023516C" w:rsidP="00202078">
            <w:pPr>
              <w:ind w:left="0"/>
            </w:pPr>
            <w:r w:rsidRPr="0023516C">
              <w:t>SELECCIONE * FROM películas WHERE `year_released` REGEXP ‘200.’; dará todas las películas lanzadas en los años comenzando con los caracteres “200” seguidos de cualquier carácter individual. Por ejemplo, 2005,2007,2008 etc.</w:t>
            </w:r>
          </w:p>
        </w:tc>
      </w:tr>
      <w:tr w:rsidR="0023516C" w:rsidRPr="0023516C" w14:paraId="4F92D048" w14:textId="77777777" w:rsidTr="0023516C">
        <w:tc>
          <w:tcPr>
            <w:tcW w:w="3209" w:type="dxa"/>
          </w:tcPr>
          <w:p w14:paraId="2726B2A7" w14:textId="329ACF2D" w:rsidR="0023516C" w:rsidRPr="0023516C" w:rsidRDefault="0023516C" w:rsidP="00202078">
            <w:pPr>
              <w:ind w:left="0"/>
            </w:pPr>
            <w:r w:rsidRPr="0023516C">
              <w:t>[a</w:t>
            </w:r>
            <w:r>
              <w:t>bc</w:t>
            </w:r>
            <w:r w:rsidRPr="0023516C">
              <w:t>]</w:t>
            </w:r>
          </w:p>
        </w:tc>
        <w:tc>
          <w:tcPr>
            <w:tcW w:w="3209" w:type="dxa"/>
          </w:tcPr>
          <w:p w14:paraId="12A0815E" w14:textId="77777777" w:rsidR="0023516C" w:rsidRPr="0023516C" w:rsidRDefault="0023516C" w:rsidP="00202078">
            <w:pPr>
              <w:ind w:left="0"/>
            </w:pPr>
            <w:r w:rsidRPr="0023516C">
              <w:t>La charlist [abc] se usa para hacer coincidir cualquiera de los caracteres incluidos.</w:t>
            </w:r>
          </w:p>
        </w:tc>
        <w:tc>
          <w:tcPr>
            <w:tcW w:w="3210" w:type="dxa"/>
          </w:tcPr>
          <w:p w14:paraId="328FBEAD" w14:textId="77777777" w:rsidR="0023516C" w:rsidRPr="0023516C" w:rsidRDefault="0023516C" w:rsidP="00202078">
            <w:pPr>
              <w:ind w:left="0"/>
            </w:pPr>
            <w:r w:rsidRPr="0023516C">
              <w:t>SELECCIONAR * FROM `películas` DONDE` título` REGEXP ‘[vwxyz]’; dará todas las películas que contengan cualquier carácter en “vwxyz”. Por ejemplo, X-Men, código Da Vinci.Daddy’s Little Girls, etc.</w:t>
            </w:r>
          </w:p>
        </w:tc>
      </w:tr>
      <w:tr w:rsidR="0023516C" w:rsidRPr="0023516C" w14:paraId="53B09C19" w14:textId="77777777" w:rsidTr="0023516C">
        <w:tc>
          <w:tcPr>
            <w:tcW w:w="3209" w:type="dxa"/>
          </w:tcPr>
          <w:p w14:paraId="4E4D4767" w14:textId="780ABD06" w:rsidR="0023516C" w:rsidRPr="0023516C" w:rsidRDefault="0023516C" w:rsidP="00202078">
            <w:pPr>
              <w:ind w:left="0"/>
            </w:pPr>
            <w:r w:rsidRPr="0023516C">
              <w:t>[^abc]</w:t>
            </w:r>
          </w:p>
        </w:tc>
        <w:tc>
          <w:tcPr>
            <w:tcW w:w="3209" w:type="dxa"/>
          </w:tcPr>
          <w:p w14:paraId="05B90DD1" w14:textId="4F027A8D" w:rsidR="0023516C" w:rsidRPr="0023516C" w:rsidRDefault="0023516C" w:rsidP="00202078">
            <w:pPr>
              <w:ind w:left="0"/>
            </w:pPr>
            <w:r w:rsidRPr="0023516C">
              <w:t xml:space="preserve">La charlist [^abc] se usa para unir cualquier caracter </w:t>
            </w:r>
            <w:r w:rsidRPr="0023516C">
              <w:lastRenderedPageBreak/>
              <w:t>excluyendo los que están encerrados.</w:t>
            </w:r>
          </w:p>
        </w:tc>
        <w:tc>
          <w:tcPr>
            <w:tcW w:w="3210" w:type="dxa"/>
          </w:tcPr>
          <w:p w14:paraId="2753C4C6" w14:textId="665C5D15" w:rsidR="0023516C" w:rsidRPr="0023516C" w:rsidRDefault="0023516C" w:rsidP="00202078">
            <w:pPr>
              <w:ind w:left="0"/>
            </w:pPr>
            <w:r w:rsidRPr="0023516C">
              <w:lastRenderedPageBreak/>
              <w:t xml:space="preserve">SELECCIONAR * FROM `películas` DONDE` título` REGEXP ‘^[^vwxyz]’; dará </w:t>
            </w:r>
            <w:r w:rsidRPr="0023516C">
              <w:lastRenderedPageBreak/>
              <w:t>todas las películas que contengan caracteres distintos de los de “vwxyz”.</w:t>
            </w:r>
          </w:p>
        </w:tc>
      </w:tr>
      <w:tr w:rsidR="0023516C" w:rsidRPr="0023516C" w14:paraId="60AD1568" w14:textId="77777777" w:rsidTr="0023516C">
        <w:tc>
          <w:tcPr>
            <w:tcW w:w="3209" w:type="dxa"/>
          </w:tcPr>
          <w:p w14:paraId="39613F74" w14:textId="77777777" w:rsidR="0023516C" w:rsidRPr="0023516C" w:rsidRDefault="0023516C" w:rsidP="00202078">
            <w:pPr>
              <w:ind w:left="0"/>
            </w:pPr>
            <w:r w:rsidRPr="0023516C">
              <w:lastRenderedPageBreak/>
              <w:t>[ARIZONA]</w:t>
            </w:r>
          </w:p>
        </w:tc>
        <w:tc>
          <w:tcPr>
            <w:tcW w:w="3209" w:type="dxa"/>
          </w:tcPr>
          <w:p w14:paraId="62CC0CD8" w14:textId="77777777" w:rsidR="0023516C" w:rsidRPr="0023516C" w:rsidRDefault="0023516C" w:rsidP="00202078">
            <w:pPr>
              <w:ind w:left="0"/>
            </w:pPr>
            <w:r w:rsidRPr="0023516C">
              <w:t>El [AZ] se utiliza para hacer coincidir cualquier letra mayúscula.</w:t>
            </w:r>
          </w:p>
        </w:tc>
        <w:tc>
          <w:tcPr>
            <w:tcW w:w="3210" w:type="dxa"/>
          </w:tcPr>
          <w:p w14:paraId="4915B427" w14:textId="77777777" w:rsidR="0023516C" w:rsidRPr="0023516C" w:rsidRDefault="0023516C" w:rsidP="00202078">
            <w:pPr>
              <w:ind w:left="0"/>
            </w:pPr>
            <w:r w:rsidRPr="0023516C">
              <w:t>SELECCIONAR * FROM `miembros` WHERE` postal_address` REGEXP ‘[AZ]’; dará a todos los miembros que tengan una dirección postal que contenga cualquier carácter de la A a la Z. Por ejemplo, Janet Jones con número de miembro 1.</w:t>
            </w:r>
          </w:p>
        </w:tc>
      </w:tr>
      <w:tr w:rsidR="0023516C" w:rsidRPr="0023516C" w14:paraId="6DBA393F" w14:textId="77777777" w:rsidTr="0023516C">
        <w:tc>
          <w:tcPr>
            <w:tcW w:w="3209" w:type="dxa"/>
          </w:tcPr>
          <w:p w14:paraId="6B1B1D6E" w14:textId="77777777" w:rsidR="0023516C" w:rsidRPr="0023516C" w:rsidRDefault="0023516C" w:rsidP="00202078">
            <w:pPr>
              <w:ind w:left="0"/>
            </w:pPr>
            <w:r w:rsidRPr="0023516C">
              <w:t>[Arizona]</w:t>
            </w:r>
          </w:p>
        </w:tc>
        <w:tc>
          <w:tcPr>
            <w:tcW w:w="3209" w:type="dxa"/>
          </w:tcPr>
          <w:p w14:paraId="0A44FF53" w14:textId="77777777" w:rsidR="0023516C" w:rsidRPr="0023516C" w:rsidRDefault="0023516C" w:rsidP="00202078">
            <w:pPr>
              <w:ind w:left="0"/>
            </w:pPr>
            <w:r w:rsidRPr="0023516C">
              <w:t>El [az] se usa para hacer coincidir cualquier letra minúscula</w:t>
            </w:r>
          </w:p>
        </w:tc>
        <w:tc>
          <w:tcPr>
            <w:tcW w:w="3210" w:type="dxa"/>
          </w:tcPr>
          <w:p w14:paraId="1403B818" w14:textId="77777777" w:rsidR="0023516C" w:rsidRPr="0023516C" w:rsidRDefault="0023516C" w:rsidP="00202078">
            <w:pPr>
              <w:ind w:left="0"/>
            </w:pPr>
            <w:r w:rsidRPr="0023516C">
              <w:t>SELECT * FROM `members` WHERE` postal_address` REGEXP ‘[az]’; dará a todos los miembros que tengan direcciones postales que contengan cualquier carácter de aaz. . Por ejemplo, Janet Jones con membresía número 1.</w:t>
            </w:r>
          </w:p>
        </w:tc>
      </w:tr>
      <w:tr w:rsidR="0023516C" w:rsidRPr="0023516C" w14:paraId="1DEECA40" w14:textId="77777777" w:rsidTr="0023516C">
        <w:tc>
          <w:tcPr>
            <w:tcW w:w="3209" w:type="dxa"/>
          </w:tcPr>
          <w:p w14:paraId="1C331F7F" w14:textId="77777777" w:rsidR="0023516C" w:rsidRPr="0023516C" w:rsidRDefault="0023516C" w:rsidP="00202078">
            <w:pPr>
              <w:ind w:left="0"/>
            </w:pPr>
            <w:r w:rsidRPr="0023516C">
              <w:t>[0-9]</w:t>
            </w:r>
          </w:p>
        </w:tc>
        <w:tc>
          <w:tcPr>
            <w:tcW w:w="3209" w:type="dxa"/>
          </w:tcPr>
          <w:p w14:paraId="704C1D7B" w14:textId="77777777" w:rsidR="0023516C" w:rsidRPr="0023516C" w:rsidRDefault="0023516C" w:rsidP="00202078">
            <w:pPr>
              <w:ind w:left="0"/>
            </w:pPr>
            <w:r w:rsidRPr="0023516C">
              <w:t>El [0-9] se usa para unir cualquier dígito desde 0 hasta 9.</w:t>
            </w:r>
          </w:p>
        </w:tc>
        <w:tc>
          <w:tcPr>
            <w:tcW w:w="3210" w:type="dxa"/>
          </w:tcPr>
          <w:p w14:paraId="3313E96D" w14:textId="77777777" w:rsidR="0023516C" w:rsidRPr="0023516C" w:rsidRDefault="0023516C" w:rsidP="00202078">
            <w:pPr>
              <w:ind w:left="0"/>
            </w:pPr>
            <w:r w:rsidRPr="0023516C">
              <w:t>SELECCIONAR * FROM `miembros` DONDE` contact_number` REGEXP ‘[0-9]’   dará a todos los miembros que hayan enviado números de contacto que contengan caracteres “[0-9]”. Por ejemplo, Robert Phil.</w:t>
            </w:r>
          </w:p>
        </w:tc>
      </w:tr>
      <w:tr w:rsidR="0023516C" w:rsidRPr="0023516C" w14:paraId="685943D2" w14:textId="77777777" w:rsidTr="0023516C">
        <w:tc>
          <w:tcPr>
            <w:tcW w:w="3209" w:type="dxa"/>
          </w:tcPr>
          <w:p w14:paraId="6CD1AFF2" w14:textId="77777777" w:rsidR="0023516C" w:rsidRPr="0023516C" w:rsidRDefault="0023516C" w:rsidP="00202078">
            <w:pPr>
              <w:ind w:left="0"/>
            </w:pPr>
            <w:r w:rsidRPr="0023516C">
              <w:t>^</w:t>
            </w:r>
          </w:p>
        </w:tc>
        <w:tc>
          <w:tcPr>
            <w:tcW w:w="3209" w:type="dxa"/>
          </w:tcPr>
          <w:p w14:paraId="4357C7AE" w14:textId="77777777" w:rsidR="0023516C" w:rsidRPr="0023516C" w:rsidRDefault="0023516C" w:rsidP="00202078">
            <w:pPr>
              <w:ind w:left="0"/>
            </w:pPr>
            <w:r w:rsidRPr="0023516C">
              <w:t>El símbolo de intercalación (^) se utiliza para comenzar el partido al principio.</w:t>
            </w:r>
          </w:p>
        </w:tc>
        <w:tc>
          <w:tcPr>
            <w:tcW w:w="3210" w:type="dxa"/>
          </w:tcPr>
          <w:p w14:paraId="1994464A" w14:textId="77777777" w:rsidR="0023516C" w:rsidRPr="0023516C" w:rsidRDefault="0023516C" w:rsidP="00202078">
            <w:pPr>
              <w:ind w:left="0"/>
            </w:pPr>
            <w:r w:rsidRPr="0023516C">
              <w:t>SELECCIONAR * FROM `películas` DONDE` título` REGEXP ‘^ [cd]’; da todas las películas con el título que comienza con cualquiera de los caracteres en “cd”. Por ejemplo, Code Name Black, Daddy’s Little Girls y Da Vinci Code.</w:t>
            </w:r>
          </w:p>
        </w:tc>
      </w:tr>
      <w:tr w:rsidR="0023516C" w:rsidRPr="0023516C" w14:paraId="06790D44" w14:textId="77777777" w:rsidTr="0023516C">
        <w:tc>
          <w:tcPr>
            <w:tcW w:w="3209" w:type="dxa"/>
          </w:tcPr>
          <w:p w14:paraId="438BBF4F" w14:textId="77777777" w:rsidR="0023516C" w:rsidRPr="0023516C" w:rsidRDefault="0023516C" w:rsidP="00202078">
            <w:pPr>
              <w:ind w:left="0"/>
            </w:pPr>
            <w:r w:rsidRPr="0023516C">
              <w:t>|</w:t>
            </w:r>
          </w:p>
        </w:tc>
        <w:tc>
          <w:tcPr>
            <w:tcW w:w="3209" w:type="dxa"/>
          </w:tcPr>
          <w:p w14:paraId="63370261" w14:textId="77777777" w:rsidR="0023516C" w:rsidRPr="0023516C" w:rsidRDefault="0023516C" w:rsidP="00202078">
            <w:pPr>
              <w:ind w:left="0"/>
            </w:pPr>
            <w:r w:rsidRPr="0023516C">
              <w:t>La barra vertical (|) se usa para aislar alternativas.</w:t>
            </w:r>
          </w:p>
        </w:tc>
        <w:tc>
          <w:tcPr>
            <w:tcW w:w="3210" w:type="dxa"/>
          </w:tcPr>
          <w:p w14:paraId="5063246B" w14:textId="77777777" w:rsidR="0023516C" w:rsidRPr="0023516C" w:rsidRDefault="0023516C" w:rsidP="00202078">
            <w:pPr>
              <w:ind w:left="0"/>
            </w:pPr>
            <w:r w:rsidRPr="0023516C">
              <w:t>SELECCIONAR * FROM `películas` DONDE` título` REGEXP ‘^ [cd] | ^ [u]’; da todas las películas con el título que comienza con cualquiera de los caracteres en “cd” o “u”. Por ejemplo, Code Name Black, Daddy’s Little Girl, Da Vinci Code y Underworld – Awakening.</w:t>
            </w:r>
          </w:p>
        </w:tc>
      </w:tr>
      <w:tr w:rsidR="0023516C" w:rsidRPr="0023516C" w14:paraId="213BED19" w14:textId="77777777" w:rsidTr="0023516C">
        <w:tc>
          <w:tcPr>
            <w:tcW w:w="3209" w:type="dxa"/>
          </w:tcPr>
          <w:p w14:paraId="6CFEAEDC" w14:textId="77777777" w:rsidR="0023516C" w:rsidRPr="0023516C" w:rsidRDefault="0023516C" w:rsidP="00202078">
            <w:pPr>
              <w:ind w:left="0"/>
            </w:pPr>
            <w:r w:rsidRPr="0023516C">
              <w:lastRenderedPageBreak/>
              <w:t>[[: &lt;:]]</w:t>
            </w:r>
          </w:p>
        </w:tc>
        <w:tc>
          <w:tcPr>
            <w:tcW w:w="3209" w:type="dxa"/>
          </w:tcPr>
          <w:p w14:paraId="018720DE" w14:textId="77777777" w:rsidR="0023516C" w:rsidRPr="0023516C" w:rsidRDefault="0023516C" w:rsidP="00202078">
            <w:pPr>
              <w:ind w:left="0"/>
            </w:pPr>
            <w:r w:rsidRPr="0023516C">
              <w:t>El [[: &lt;:]] coincide con el comienzo de las palabras.</w:t>
            </w:r>
          </w:p>
        </w:tc>
        <w:tc>
          <w:tcPr>
            <w:tcW w:w="3210" w:type="dxa"/>
          </w:tcPr>
          <w:p w14:paraId="38048A57" w14:textId="77777777" w:rsidR="0023516C" w:rsidRPr="0023516C" w:rsidRDefault="0023516C" w:rsidP="00202078">
            <w:pPr>
              <w:ind w:left="0"/>
            </w:pPr>
            <w:r w:rsidRPr="0023516C">
              <w:t>SELECCIONAR * FROM `películas` DONDE` título` REGEXP ‘[[: &lt;:]] para’; da todas las películas con títulos que comienzan con los personajes. Por ejemplo: Olvidarse de Sarah Marshal.</w:t>
            </w:r>
          </w:p>
        </w:tc>
      </w:tr>
      <w:tr w:rsidR="0023516C" w:rsidRPr="0023516C" w14:paraId="0E3022DF" w14:textId="77777777" w:rsidTr="0023516C">
        <w:tc>
          <w:tcPr>
            <w:tcW w:w="3209" w:type="dxa"/>
          </w:tcPr>
          <w:p w14:paraId="13038D95" w14:textId="77777777" w:rsidR="0023516C" w:rsidRPr="0023516C" w:rsidRDefault="0023516C" w:rsidP="00202078">
            <w:pPr>
              <w:ind w:left="0"/>
            </w:pPr>
            <w:r w:rsidRPr="0023516C">
              <w:t>[[:&gt;:]]</w:t>
            </w:r>
          </w:p>
        </w:tc>
        <w:tc>
          <w:tcPr>
            <w:tcW w:w="3209" w:type="dxa"/>
          </w:tcPr>
          <w:p w14:paraId="0A5B5B22" w14:textId="77777777" w:rsidR="0023516C" w:rsidRPr="0023516C" w:rsidRDefault="0023516C" w:rsidP="00202078">
            <w:pPr>
              <w:ind w:left="0"/>
            </w:pPr>
            <w:r w:rsidRPr="0023516C">
              <w:t>El [[:&gt;:]] coincide con el final de las palabras.</w:t>
            </w:r>
          </w:p>
        </w:tc>
        <w:tc>
          <w:tcPr>
            <w:tcW w:w="3210" w:type="dxa"/>
          </w:tcPr>
          <w:p w14:paraId="6DC3DE32" w14:textId="77777777" w:rsidR="0023516C" w:rsidRPr="0023516C" w:rsidRDefault="0023516C" w:rsidP="00202078">
            <w:pPr>
              <w:ind w:left="0"/>
            </w:pPr>
            <w:r w:rsidRPr="0023516C">
              <w:t>SELECCIONAR * FROM `películas` DONDE` título` REGEXP ‘ack [[:&gt;:]]’;  da todas las películas con títulos que terminan con los caracteres “ack”. Por ejemplo, Code Name Black.</w:t>
            </w:r>
          </w:p>
        </w:tc>
      </w:tr>
      <w:tr w:rsidR="0023516C" w:rsidRPr="0023516C" w14:paraId="1DBF4E44" w14:textId="77777777" w:rsidTr="0023516C">
        <w:tc>
          <w:tcPr>
            <w:tcW w:w="3209" w:type="dxa"/>
          </w:tcPr>
          <w:p w14:paraId="67B67E7B" w14:textId="77777777" w:rsidR="0023516C" w:rsidRPr="0023516C" w:rsidRDefault="0023516C" w:rsidP="00202078">
            <w:pPr>
              <w:ind w:left="0"/>
            </w:pPr>
            <w:r w:rsidRPr="0023516C">
              <w:t>[:clase:]</w:t>
            </w:r>
          </w:p>
        </w:tc>
        <w:tc>
          <w:tcPr>
            <w:tcW w:w="3209" w:type="dxa"/>
          </w:tcPr>
          <w:p w14:paraId="5F1F1ABC" w14:textId="77777777" w:rsidR="0023516C" w:rsidRPr="0023516C" w:rsidRDefault="0023516C" w:rsidP="00202078">
            <w:pPr>
              <w:ind w:left="0"/>
            </w:pPr>
            <w:r w:rsidRPr="0023516C">
              <w:t>La [: clase:] coincide con una clase de caracteres, es decir[: alfa:] para unir letras, [: espacio:] para hacer coincidir el espacio en blanco, [: puntuacion:] es puntuacion de coincidencia y [: superior:] para letras de clase superior.</w:t>
            </w:r>
          </w:p>
        </w:tc>
        <w:tc>
          <w:tcPr>
            <w:tcW w:w="3210" w:type="dxa"/>
          </w:tcPr>
          <w:p w14:paraId="47518745" w14:textId="77777777" w:rsidR="0023516C" w:rsidRPr="0023516C" w:rsidRDefault="0023516C" w:rsidP="00202078">
            <w:pPr>
              <w:ind w:left="0"/>
            </w:pPr>
            <w:r w:rsidRPr="0023516C">
              <w:t>SELECCIONAR * FROM `películas` DONDE` título` REGEXP ‘[: alpha:]’; da todas las películas con títulos que contienen solo letras. Por ejemplo, Olvidando a Sarah Marshal, X-Men, etc. Película como Pirates of the Caribbean 4 será omitida por esta consulta.</w:t>
            </w:r>
          </w:p>
        </w:tc>
      </w:tr>
    </w:tbl>
    <w:p w14:paraId="41EB9B2B" w14:textId="77777777" w:rsidR="0023516C" w:rsidRDefault="0023516C" w:rsidP="0023516C">
      <w:r>
        <w:t xml:space="preserve"> </w:t>
      </w:r>
    </w:p>
    <w:p w14:paraId="06AC8EC6" w14:textId="77777777" w:rsidR="0023516C" w:rsidRDefault="0023516C" w:rsidP="0023516C"/>
    <w:p w14:paraId="7070FBB0" w14:textId="24EE06B7" w:rsidR="0023516C" w:rsidRDefault="0023516C" w:rsidP="0023516C">
      <w:r>
        <w:t>La barra invertida (\) se usa como un carácter de escape. Si queremos usarlo como parte del patrón en una expresión regular, debemos usar barras diagonales inversas dobles (\\)</w:t>
      </w:r>
    </w:p>
    <w:p w14:paraId="7CB9E2EF" w14:textId="77777777" w:rsidR="003342D9" w:rsidRDefault="003342D9" w:rsidP="000A08E4"/>
    <w:p w14:paraId="049BE646" w14:textId="77777777" w:rsidR="003342D9" w:rsidRDefault="003342D9" w:rsidP="000A08E4"/>
    <w:p w14:paraId="0298842A" w14:textId="0EE7FAA7" w:rsidR="00486022" w:rsidRPr="00F24378" w:rsidRDefault="00486022">
      <w:pPr>
        <w:spacing w:before="0" w:after="0"/>
        <w:ind w:left="0"/>
        <w:jc w:val="left"/>
        <w:rPr>
          <w:rFonts w:ascii="Arial" w:hAnsi="Arial" w:cs="Arial"/>
          <w:b/>
          <w:bCs/>
          <w:color w:val="000080"/>
          <w:sz w:val="40"/>
          <w:szCs w:val="48"/>
        </w:rPr>
      </w:pPr>
      <w:r w:rsidRPr="00F24378">
        <w:br w:type="page"/>
      </w:r>
    </w:p>
    <w:p w14:paraId="3012E612" w14:textId="6B52350B" w:rsidR="00943428" w:rsidRPr="00F24378" w:rsidRDefault="00943428" w:rsidP="00943428">
      <w:pPr>
        <w:pStyle w:val="Ttulo1"/>
      </w:pPr>
      <w:bookmarkStart w:id="49" w:name="_Toc149546781"/>
      <w:r w:rsidRPr="00F24378">
        <w:lastRenderedPageBreak/>
        <w:t>FUNCIONES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AGREGADO:</w:t>
      </w:r>
      <w:r w:rsidR="00F24378">
        <w:t xml:space="preserve"> </w:t>
      </w:r>
      <w:r w:rsidRPr="00F24378">
        <w:t>SUM,</w:t>
      </w:r>
      <w:r w:rsidR="00F24378">
        <w:t xml:space="preserve"> </w:t>
      </w:r>
      <w:r w:rsidRPr="00F24378">
        <w:t>AVG,</w:t>
      </w:r>
      <w:r w:rsidR="00F24378">
        <w:t xml:space="preserve"> </w:t>
      </w:r>
      <w:r w:rsidRPr="00F24378">
        <w:t>MAX,</w:t>
      </w:r>
      <w:r w:rsidR="00F24378">
        <w:t xml:space="preserve"> </w:t>
      </w:r>
      <w:r w:rsidRPr="00F24378">
        <w:t>MIN,</w:t>
      </w:r>
      <w:r w:rsidR="00F24378">
        <w:t xml:space="preserve"> </w:t>
      </w:r>
      <w:r w:rsidRPr="00F24378">
        <w:t>COUNT</w:t>
      </w:r>
      <w:bookmarkEnd w:id="49"/>
    </w:p>
    <w:p w14:paraId="60111DD3" w14:textId="17671F20" w:rsidR="00120928" w:rsidRPr="00F24378" w:rsidRDefault="00812668" w:rsidP="00120928">
      <w:pPr>
        <w:pStyle w:val="Cuerpodeltexto51"/>
        <w:shd w:val="clear" w:color="auto" w:fill="auto"/>
        <w:spacing w:before="0" w:after="160"/>
        <w:ind w:left="100" w:right="240" w:firstLine="0"/>
        <w:jc w:val="left"/>
        <w:rPr>
          <w:rStyle w:val="Cuerpodeltexto5"/>
          <w:color w:val="000000"/>
          <w:lang w:eastAsia="es-ES_tradnl"/>
        </w:rPr>
      </w:pPr>
      <w:r w:rsidRPr="00F24378">
        <w:rPr>
          <w:rStyle w:val="Cuerpodeltexto5"/>
          <w:color w:val="000000"/>
          <w:highlight w:val="cyan"/>
          <w:lang w:eastAsia="es-ES_tradnl"/>
        </w:rPr>
        <w:t>ADVERTENCIA</w:t>
      </w:r>
      <w:r w:rsidR="00083B2A" w:rsidRPr="00F24378">
        <w:rPr>
          <w:rStyle w:val="Cuerpodeltexto5"/>
          <w:color w:val="000000"/>
          <w:highlight w:val="cyan"/>
          <w:lang w:eastAsia="es-ES_tradnl"/>
        </w:rPr>
        <w:t>S</w:t>
      </w:r>
      <w:r w:rsidRPr="00F24378">
        <w:rPr>
          <w:rStyle w:val="Cuerpodeltexto5"/>
          <w:color w:val="000000"/>
          <w:highlight w:val="cyan"/>
          <w:lang w:eastAsia="es-ES_tradnl"/>
        </w:rPr>
        <w:t>: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120928" w:rsidRPr="00F24378">
        <w:rPr>
          <w:rStyle w:val="Cuerpodeltexto5"/>
          <w:color w:val="000000"/>
          <w:lang w:eastAsia="es-ES_tradnl"/>
        </w:rPr>
        <w:t>Si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120928" w:rsidRPr="00F24378">
        <w:rPr>
          <w:rStyle w:val="Cuerpodeltexto5"/>
          <w:color w:val="000000"/>
          <w:highlight w:val="yellow"/>
          <w:lang w:eastAsia="es-ES_tradnl"/>
        </w:rPr>
        <w:t>utilizamos</w:t>
      </w:r>
      <w:r w:rsidR="00F24378">
        <w:rPr>
          <w:rStyle w:val="Cuerpodeltexto5"/>
          <w:color w:val="000000"/>
          <w:highlight w:val="yellow"/>
          <w:lang w:eastAsia="es-ES_tradnl"/>
        </w:rPr>
        <w:t xml:space="preserve"> </w:t>
      </w:r>
      <w:r w:rsidR="00120928" w:rsidRPr="00F24378">
        <w:rPr>
          <w:rStyle w:val="Cuerpodeltexto5"/>
          <w:color w:val="000000"/>
          <w:highlight w:val="yellow"/>
          <w:lang w:eastAsia="es-ES_tradnl"/>
        </w:rPr>
        <w:t>una</w:t>
      </w:r>
      <w:r w:rsidR="00F24378">
        <w:rPr>
          <w:rStyle w:val="Cuerpodeltexto5"/>
          <w:color w:val="000000"/>
          <w:highlight w:val="yellow"/>
          <w:lang w:eastAsia="es-ES_tradnl"/>
        </w:rPr>
        <w:t xml:space="preserve"> </w:t>
      </w:r>
      <w:r w:rsidR="00120928" w:rsidRPr="00F24378">
        <w:rPr>
          <w:rStyle w:val="Cuerpodeltexto5"/>
          <w:color w:val="000000"/>
          <w:highlight w:val="yellow"/>
          <w:lang w:eastAsia="es-ES_tradnl"/>
        </w:rPr>
        <w:t>función</w:t>
      </w:r>
      <w:r w:rsidR="00F24378">
        <w:rPr>
          <w:rStyle w:val="Cuerpodeltexto5"/>
          <w:color w:val="000000"/>
          <w:highlight w:val="yellow"/>
          <w:lang w:eastAsia="es-ES_tradnl"/>
        </w:rPr>
        <w:t xml:space="preserve"> </w:t>
      </w:r>
      <w:r w:rsidR="00120928" w:rsidRPr="00F24378">
        <w:rPr>
          <w:rStyle w:val="Cuerpodeltexto5"/>
          <w:color w:val="000000"/>
          <w:highlight w:val="yellow"/>
          <w:lang w:eastAsia="es-ES_tradnl"/>
        </w:rPr>
        <w:t>de</w:t>
      </w:r>
      <w:r w:rsidR="00F24378">
        <w:rPr>
          <w:rStyle w:val="Cuerpodeltexto5"/>
          <w:color w:val="000000"/>
          <w:highlight w:val="yellow"/>
          <w:lang w:eastAsia="es-ES_tradnl"/>
        </w:rPr>
        <w:t xml:space="preserve"> </w:t>
      </w:r>
      <w:r w:rsidR="00120928" w:rsidRPr="00F24378">
        <w:rPr>
          <w:rStyle w:val="Cuerpodeltexto5"/>
          <w:color w:val="000000"/>
          <w:highlight w:val="yellow"/>
          <w:lang w:eastAsia="es-ES_tradnl"/>
        </w:rPr>
        <w:t>agregado</w:t>
      </w:r>
      <w:r w:rsidR="00F24378">
        <w:rPr>
          <w:rStyle w:val="Cuerpodeltexto5"/>
          <w:color w:val="000000"/>
          <w:highlight w:val="yellow"/>
          <w:lang w:eastAsia="es-ES_tradnl"/>
        </w:rPr>
        <w:t xml:space="preserve"> </w:t>
      </w:r>
      <w:r w:rsidR="00120928" w:rsidRPr="00F24378">
        <w:rPr>
          <w:rStyle w:val="Cuerpodeltexto5"/>
          <w:color w:val="000000"/>
          <w:highlight w:val="yellow"/>
          <w:lang w:eastAsia="es-ES_tradnl"/>
        </w:rPr>
        <w:t>(MAX,</w:t>
      </w:r>
      <w:r w:rsidR="00F24378">
        <w:rPr>
          <w:rStyle w:val="Cuerpodeltexto5"/>
          <w:color w:val="000000"/>
          <w:highlight w:val="yellow"/>
          <w:lang w:eastAsia="es-ES_tradnl"/>
        </w:rPr>
        <w:t xml:space="preserve"> </w:t>
      </w:r>
      <w:r w:rsidR="00120928" w:rsidRPr="00F24378">
        <w:rPr>
          <w:rStyle w:val="Cuerpodeltexto5"/>
          <w:color w:val="000000"/>
          <w:highlight w:val="yellow"/>
          <w:lang w:eastAsia="es-ES_tradnl"/>
        </w:rPr>
        <w:t>MIN,</w:t>
      </w:r>
      <w:r w:rsidR="00F24378">
        <w:rPr>
          <w:rStyle w:val="Cuerpodeltexto5"/>
          <w:color w:val="000000"/>
          <w:highlight w:val="yellow"/>
          <w:lang w:eastAsia="es-ES_tradnl"/>
        </w:rPr>
        <w:t xml:space="preserve"> </w:t>
      </w:r>
      <w:r w:rsidR="00120928" w:rsidRPr="00F24378">
        <w:rPr>
          <w:rStyle w:val="Cuerpodeltexto5"/>
          <w:color w:val="000000"/>
          <w:highlight w:val="yellow"/>
          <w:lang w:eastAsia="es-ES_tradnl"/>
        </w:rPr>
        <w:t>COUNT,</w:t>
      </w:r>
      <w:r w:rsidR="00F24378">
        <w:rPr>
          <w:rStyle w:val="Cuerpodeltexto5"/>
          <w:color w:val="000000"/>
          <w:highlight w:val="yellow"/>
          <w:lang w:eastAsia="es-ES_tradnl"/>
        </w:rPr>
        <w:t xml:space="preserve"> </w:t>
      </w:r>
      <w:r w:rsidR="00120928" w:rsidRPr="00F24378">
        <w:rPr>
          <w:rStyle w:val="Cuerpodeltexto5"/>
          <w:color w:val="000000"/>
          <w:highlight w:val="yellow"/>
          <w:lang w:eastAsia="es-ES_tradnl"/>
        </w:rPr>
        <w:t>AVG,</w:t>
      </w:r>
      <w:r w:rsidR="00F24378">
        <w:rPr>
          <w:rStyle w:val="Cuerpodeltexto5"/>
          <w:color w:val="000000"/>
          <w:highlight w:val="yellow"/>
          <w:lang w:eastAsia="es-ES_tradnl"/>
        </w:rPr>
        <w:t xml:space="preserve"> </w:t>
      </w:r>
      <w:r w:rsidR="00120928" w:rsidRPr="00F24378">
        <w:rPr>
          <w:rStyle w:val="Cuerpodeltexto5"/>
          <w:color w:val="000000"/>
          <w:highlight w:val="yellow"/>
          <w:lang w:eastAsia="es-ES_tradnl"/>
        </w:rPr>
        <w:t>SUM,...)</w:t>
      </w:r>
      <w:r w:rsidR="00F24378">
        <w:rPr>
          <w:rStyle w:val="Cuerpodeltexto5"/>
          <w:color w:val="000000"/>
          <w:highlight w:val="yellow"/>
          <w:lang w:eastAsia="es-ES_tradnl"/>
        </w:rPr>
        <w:t xml:space="preserve"> </w:t>
      </w:r>
      <w:r w:rsidR="00120928" w:rsidRPr="00F24378">
        <w:rPr>
          <w:rStyle w:val="Cuerpodeltexto5"/>
          <w:color w:val="000000"/>
          <w:highlight w:val="yellow"/>
          <w:lang w:eastAsia="es-ES_tradnl"/>
        </w:rPr>
        <w:t>todas</w:t>
      </w:r>
      <w:r w:rsidR="00F24378">
        <w:rPr>
          <w:rStyle w:val="Cuerpodeltexto5"/>
          <w:color w:val="000000"/>
          <w:highlight w:val="yellow"/>
          <w:lang w:eastAsia="es-ES_tradnl"/>
        </w:rPr>
        <w:t xml:space="preserve"> </w:t>
      </w:r>
      <w:r w:rsidR="00120928" w:rsidRPr="00F24378">
        <w:rPr>
          <w:rStyle w:val="Cuerpodeltexto5"/>
          <w:color w:val="000000"/>
          <w:highlight w:val="yellow"/>
          <w:lang w:eastAsia="es-ES_tradnl"/>
        </w:rPr>
        <w:t>las</w:t>
      </w:r>
      <w:r w:rsidR="00F24378">
        <w:rPr>
          <w:rStyle w:val="Cuerpodeltexto5"/>
          <w:color w:val="000000"/>
          <w:highlight w:val="yellow"/>
          <w:lang w:eastAsia="es-ES_tradnl"/>
        </w:rPr>
        <w:t xml:space="preserve"> </w:t>
      </w:r>
      <w:r w:rsidR="00120928" w:rsidRPr="00F24378">
        <w:rPr>
          <w:rStyle w:val="Cuerpodeltexto5"/>
          <w:color w:val="000000"/>
          <w:highlight w:val="yellow"/>
          <w:lang w:eastAsia="es-ES_tradnl"/>
        </w:rPr>
        <w:t>demás</w:t>
      </w:r>
      <w:r w:rsidR="00F24378">
        <w:rPr>
          <w:rStyle w:val="Cuerpodeltexto5"/>
          <w:color w:val="000000"/>
          <w:highlight w:val="yellow"/>
          <w:lang w:eastAsia="es-ES_tradnl"/>
        </w:rPr>
        <w:t xml:space="preserve"> </w:t>
      </w:r>
      <w:r w:rsidR="00120928" w:rsidRPr="00F24378">
        <w:rPr>
          <w:rStyle w:val="Cuerpodeltexto5"/>
          <w:color w:val="000000"/>
          <w:highlight w:val="yellow"/>
          <w:lang w:eastAsia="es-ES_tradnl"/>
        </w:rPr>
        <w:t>columnas</w:t>
      </w:r>
      <w:r w:rsidR="00F24378">
        <w:rPr>
          <w:rStyle w:val="Cuerpodeltexto5"/>
          <w:color w:val="000000"/>
          <w:highlight w:val="yellow"/>
          <w:lang w:eastAsia="es-ES_tradnl"/>
        </w:rPr>
        <w:t xml:space="preserve"> </w:t>
      </w:r>
      <w:r w:rsidR="00120928" w:rsidRPr="00F24378">
        <w:rPr>
          <w:rStyle w:val="Cuerpodeltexto5"/>
          <w:color w:val="000000"/>
          <w:highlight w:val="yellow"/>
          <w:lang w:eastAsia="es-ES_tradnl"/>
        </w:rPr>
        <w:t>del</w:t>
      </w:r>
      <w:r w:rsidR="00F24378">
        <w:rPr>
          <w:rStyle w:val="Cuerpodeltexto5"/>
          <w:color w:val="000000"/>
          <w:highlight w:val="yellow"/>
          <w:lang w:eastAsia="es-ES_tradnl"/>
        </w:rPr>
        <w:t xml:space="preserve"> </w:t>
      </w:r>
      <w:r w:rsidR="00120928" w:rsidRPr="00F24378">
        <w:rPr>
          <w:rStyle w:val="Cuerpodeltexto5"/>
          <w:color w:val="000000"/>
          <w:highlight w:val="yellow"/>
          <w:lang w:eastAsia="es-ES_tradnl"/>
        </w:rPr>
        <w:t>SELECT</w:t>
      </w:r>
      <w:r w:rsidR="00F24378">
        <w:rPr>
          <w:rStyle w:val="Cuerpodeltexto5"/>
          <w:color w:val="000000"/>
          <w:highlight w:val="yellow"/>
          <w:lang w:eastAsia="es-ES_tradnl"/>
        </w:rPr>
        <w:t xml:space="preserve"> </w:t>
      </w:r>
      <w:r w:rsidR="00120928" w:rsidRPr="00F24378">
        <w:rPr>
          <w:rStyle w:val="Cuerpodeltexto5"/>
          <w:color w:val="000000"/>
          <w:highlight w:val="yellow"/>
          <w:lang w:eastAsia="es-ES_tradnl"/>
        </w:rPr>
        <w:t>tienen</w:t>
      </w:r>
      <w:r w:rsidR="00F24378">
        <w:rPr>
          <w:rStyle w:val="Cuerpodeltexto5"/>
          <w:color w:val="000000"/>
          <w:highlight w:val="yellow"/>
          <w:lang w:eastAsia="es-ES_tradnl"/>
        </w:rPr>
        <w:t xml:space="preserve"> </w:t>
      </w:r>
      <w:r w:rsidR="00120928" w:rsidRPr="00F24378">
        <w:rPr>
          <w:rStyle w:val="Cuerpodeltexto5"/>
          <w:color w:val="000000"/>
          <w:highlight w:val="yellow"/>
          <w:lang w:eastAsia="es-ES_tradnl"/>
        </w:rPr>
        <w:t>que</w:t>
      </w:r>
      <w:r w:rsidR="00F24378">
        <w:rPr>
          <w:rStyle w:val="Cuerpodeltexto5"/>
          <w:color w:val="000000"/>
          <w:highlight w:val="yellow"/>
          <w:lang w:eastAsia="es-ES_tradnl"/>
        </w:rPr>
        <w:t xml:space="preserve"> </w:t>
      </w:r>
      <w:r w:rsidR="00120928" w:rsidRPr="00F24378">
        <w:rPr>
          <w:rStyle w:val="Cuerpodeltexto5"/>
          <w:color w:val="000000"/>
          <w:highlight w:val="yellow"/>
          <w:lang w:eastAsia="es-ES_tradnl"/>
        </w:rPr>
        <w:t>ser</w:t>
      </w:r>
      <w:r w:rsidR="00F24378">
        <w:rPr>
          <w:rStyle w:val="Cuerpodeltexto5"/>
          <w:color w:val="000000"/>
          <w:highlight w:val="yellow"/>
          <w:lang w:eastAsia="es-ES_tradnl"/>
        </w:rPr>
        <w:t xml:space="preserve"> </w:t>
      </w:r>
      <w:r w:rsidR="00120928" w:rsidRPr="00F24378">
        <w:rPr>
          <w:rStyle w:val="Cuerpodeltexto5"/>
          <w:color w:val="000000"/>
          <w:highlight w:val="yellow"/>
          <w:lang w:eastAsia="es-ES_tradnl"/>
        </w:rPr>
        <w:t>funciones</w:t>
      </w:r>
      <w:r w:rsidR="00F24378">
        <w:rPr>
          <w:rStyle w:val="Cuerpodeltexto5"/>
          <w:color w:val="000000"/>
          <w:highlight w:val="yellow"/>
          <w:lang w:eastAsia="es-ES_tradnl"/>
        </w:rPr>
        <w:t xml:space="preserve"> </w:t>
      </w:r>
      <w:r w:rsidR="00120928" w:rsidRPr="00F24378">
        <w:rPr>
          <w:rStyle w:val="Cuerpodeltexto5"/>
          <w:color w:val="000000"/>
          <w:highlight w:val="yellow"/>
          <w:lang w:eastAsia="es-ES_tradnl"/>
        </w:rPr>
        <w:t>de</w:t>
      </w:r>
      <w:r w:rsidR="00F24378">
        <w:rPr>
          <w:rStyle w:val="Cuerpodeltexto5"/>
          <w:color w:val="000000"/>
          <w:highlight w:val="yellow"/>
          <w:lang w:eastAsia="es-ES_tradnl"/>
        </w:rPr>
        <w:t xml:space="preserve"> </w:t>
      </w:r>
      <w:r w:rsidR="00120928" w:rsidRPr="00F24378">
        <w:rPr>
          <w:rStyle w:val="Cuerpodeltexto5"/>
          <w:color w:val="000000"/>
          <w:highlight w:val="yellow"/>
          <w:lang w:eastAsia="es-ES_tradnl"/>
        </w:rPr>
        <w:t>agregado</w:t>
      </w:r>
      <w:r w:rsidR="00120928" w:rsidRPr="00F24378">
        <w:rPr>
          <w:rStyle w:val="Cuerpodeltexto5"/>
          <w:color w:val="000000"/>
          <w:lang w:eastAsia="es-ES_tradnl"/>
        </w:rPr>
        <w:t>.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120928" w:rsidRPr="00F24378">
        <w:rPr>
          <w:rStyle w:val="Cuerpodeltexto5"/>
          <w:color w:val="000000"/>
          <w:lang w:eastAsia="es-ES_tradnl"/>
        </w:rPr>
        <w:t>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120928" w:rsidRPr="00F24378">
        <w:rPr>
          <w:rStyle w:val="Cuerpodeltexto5"/>
          <w:color w:val="000000"/>
          <w:lang w:eastAsia="es-ES_tradnl"/>
        </w:rPr>
        <w:t>decir: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0BB21DF8" w14:textId="3001AD99" w:rsidR="00812668" w:rsidRPr="00F24378" w:rsidRDefault="00812668" w:rsidP="00812668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Ttulo722"/>
          <w:lang w:eastAsia="es-ES_tradnl"/>
        </w:rPr>
        <w:t>SELECT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AVG</w:t>
      </w:r>
      <w:r w:rsidRPr="00F24378">
        <w:rPr>
          <w:rStyle w:val="Cuerpodeltexto5"/>
          <w:color w:val="000000"/>
          <w:lang w:eastAsia="es-ES_tradnl"/>
        </w:rPr>
        <w:t>(salario),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MIN</w:t>
      </w:r>
      <w:r w:rsidRPr="00F24378">
        <w:rPr>
          <w:rStyle w:val="Cuerpodeltexto5"/>
          <w:color w:val="000000"/>
          <w:lang w:eastAsia="es-ES_tradnl"/>
        </w:rPr>
        <w:t>(salario)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4B345F4D" w14:textId="021E278B" w:rsidR="00812668" w:rsidRPr="00F24378" w:rsidRDefault="00812668" w:rsidP="00812668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Ttulo722"/>
          <w:lang w:eastAsia="es-ES_tradnl"/>
        </w:rPr>
        <w:t>FROM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empleados</w:t>
      </w:r>
      <w:r w:rsidR="00F24378">
        <w:rPr>
          <w:rStyle w:val="Cuerpodeltexto5"/>
          <w:color w:val="000000"/>
          <w:lang w:eastAsia="es-ES_tradnl"/>
        </w:rPr>
        <w:t xml:space="preserve">  </w:t>
      </w:r>
      <w:r w:rsidRPr="00F24378">
        <w:rPr>
          <w:rStyle w:val="Cuerpodeltexto5"/>
          <w:color w:val="000000"/>
          <w:lang w:eastAsia="es-ES_tradnl"/>
        </w:rPr>
        <w:t>#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está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BIEN: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todas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son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funciones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agregado</w:t>
      </w:r>
    </w:p>
    <w:p w14:paraId="3338ED42" w14:textId="77777777" w:rsidR="00812668" w:rsidRPr="00F24378" w:rsidRDefault="00812668" w:rsidP="00812668">
      <w:pPr>
        <w:pStyle w:val="comandoseinstrucciones"/>
        <w:rPr>
          <w:rStyle w:val="Cuerpodeltexto5"/>
          <w:color w:val="000000"/>
          <w:lang w:eastAsia="es-ES_tradnl"/>
        </w:rPr>
      </w:pPr>
    </w:p>
    <w:p w14:paraId="29F2C01D" w14:textId="46BD461D" w:rsidR="00D13EE0" w:rsidRPr="00F24378" w:rsidRDefault="00D13EE0" w:rsidP="00D13EE0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Ttulo722"/>
          <w:lang w:eastAsia="es-ES_tradnl"/>
        </w:rPr>
        <w:t>SELECT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DB3940" w:rsidRPr="00F24378">
        <w:rPr>
          <w:rStyle w:val="Cuerpodeltexto5"/>
          <w:color w:val="000000"/>
          <w:lang w:eastAsia="es-ES_tradnl"/>
        </w:rPr>
        <w:t>salario</w:t>
      </w:r>
      <w:r w:rsidR="00812668" w:rsidRPr="00F24378">
        <w:rPr>
          <w:rStyle w:val="Cuerpodeltexto5"/>
          <w:color w:val="000000"/>
          <w:lang w:eastAsia="es-ES_tradnl"/>
        </w:rPr>
        <w:t>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812668" w:rsidRPr="00F24378">
        <w:rPr>
          <w:rStyle w:val="Cuerpodeltexto5"/>
          <w:color w:val="000000"/>
          <w:lang w:eastAsia="es-ES_tradnl"/>
        </w:rPr>
        <w:t>apellido</w:t>
      </w:r>
    </w:p>
    <w:p w14:paraId="60C0E8C8" w14:textId="0204528A" w:rsidR="00D13EE0" w:rsidRPr="00F24378" w:rsidRDefault="00D13EE0" w:rsidP="00D13EE0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Ttulo722"/>
          <w:lang w:eastAsia="es-ES_tradnl"/>
        </w:rPr>
        <w:t>FROM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812668" w:rsidRPr="00F24378">
        <w:rPr>
          <w:rStyle w:val="Cuerpodeltexto5"/>
          <w:color w:val="000000"/>
          <w:lang w:eastAsia="es-ES_tradnl"/>
        </w:rPr>
        <w:t>empleados</w:t>
      </w:r>
    </w:p>
    <w:p w14:paraId="63AF2F19" w14:textId="77777777" w:rsidR="00D13EE0" w:rsidRPr="00F24378" w:rsidRDefault="00D13EE0" w:rsidP="00D13EE0">
      <w:pPr>
        <w:pStyle w:val="comandoseinstrucciones"/>
        <w:rPr>
          <w:rStyle w:val="Ttulo722"/>
          <w:color w:val="auto"/>
          <w:lang w:eastAsia="es-ES_tradnl"/>
        </w:rPr>
      </w:pPr>
    </w:p>
    <w:p w14:paraId="52AEC83E" w14:textId="089CD5D0" w:rsidR="00D13EE0" w:rsidRPr="00F24378" w:rsidRDefault="00120928" w:rsidP="00471A33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Ttulo722"/>
          <w:lang w:eastAsia="es-ES_tradnl"/>
        </w:rPr>
        <w:t>SELECT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AVG</w:t>
      </w:r>
      <w:r w:rsidRPr="00F24378">
        <w:rPr>
          <w:rStyle w:val="Cuerpodeltexto5"/>
          <w:color w:val="000000"/>
          <w:lang w:eastAsia="es-ES_tradnl"/>
        </w:rPr>
        <w:t>(salario),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highlight w:val="yellow"/>
          <w:lang w:eastAsia="es-ES_tradnl"/>
        </w:rPr>
        <w:t>apellido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1644DD86" w14:textId="3229CB61" w:rsidR="00120928" w:rsidRPr="00F24378" w:rsidRDefault="00120928" w:rsidP="00471A33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Ttulo722"/>
          <w:lang w:eastAsia="es-ES_tradnl"/>
        </w:rPr>
        <w:t>FROM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empleados</w:t>
      </w:r>
      <w:r w:rsidR="00F24378">
        <w:rPr>
          <w:rStyle w:val="Cuerpodeltexto5"/>
          <w:color w:val="000000"/>
          <w:lang w:eastAsia="es-ES_tradnl"/>
        </w:rPr>
        <w:t xml:space="preserve">   </w:t>
      </w:r>
      <w:r w:rsidR="00A271F6" w:rsidRPr="00F24378">
        <w:rPr>
          <w:rStyle w:val="Cuerpodeltexto5"/>
          <w:color w:val="000000"/>
          <w:lang w:eastAsia="es-ES_tradnl"/>
        </w:rPr>
        <w:t>#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highlight w:val="yellow"/>
          <w:lang w:eastAsia="es-ES_tradnl"/>
        </w:rPr>
        <w:t>está</w:t>
      </w:r>
      <w:r w:rsidR="00F24378">
        <w:rPr>
          <w:rStyle w:val="Cuerpodeltexto5"/>
          <w:color w:val="000000"/>
          <w:highlight w:val="yellow"/>
          <w:lang w:eastAsia="es-ES_tradnl"/>
        </w:rPr>
        <w:t xml:space="preserve"> </w:t>
      </w:r>
      <w:r w:rsidRPr="00F24378">
        <w:rPr>
          <w:rStyle w:val="Cuerpodeltexto5"/>
          <w:color w:val="000000"/>
          <w:highlight w:val="yellow"/>
          <w:lang w:eastAsia="es-ES_tradnl"/>
        </w:rPr>
        <w:t>MAL</w:t>
      </w:r>
      <w:r w:rsidR="00A271F6" w:rsidRPr="00F24378">
        <w:rPr>
          <w:rStyle w:val="Cuerpodeltexto5"/>
          <w:color w:val="000000"/>
          <w:lang w:eastAsia="es-ES_tradnl"/>
        </w:rPr>
        <w:t>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A271F6" w:rsidRPr="00F24378">
        <w:rPr>
          <w:rStyle w:val="Cuerpodeltexto5"/>
          <w:color w:val="000000"/>
          <w:lang w:eastAsia="es-ES_tradnl"/>
        </w:rPr>
        <w:t>incluye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A271F6" w:rsidRPr="00F24378">
        <w:rPr>
          <w:rStyle w:val="Cuerpodeltexto5"/>
          <w:color w:val="000000"/>
          <w:lang w:eastAsia="es-ES_tradnl"/>
        </w:rPr>
        <w:t>un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A271F6" w:rsidRPr="00F24378">
        <w:rPr>
          <w:rStyle w:val="Cuerpodeltexto5"/>
          <w:color w:val="000000"/>
          <w:lang w:eastAsia="es-ES_tradnl"/>
        </w:rPr>
        <w:t>atributo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A271F6" w:rsidRPr="00F24378">
        <w:rPr>
          <w:rStyle w:val="Cuerpodeltexto5"/>
          <w:color w:val="000000"/>
          <w:lang w:eastAsia="es-ES_tradnl"/>
        </w:rPr>
        <w:t>puro</w:t>
      </w:r>
      <w:r w:rsidR="00F24378">
        <w:rPr>
          <w:rStyle w:val="Cuerpodeltexto5"/>
          <w:color w:val="000000"/>
          <w:lang w:eastAsia="es-ES_tradnl"/>
        </w:rPr>
        <w:t xml:space="preserve"> </w:t>
      </w:r>
    </w:p>
    <w:p w14:paraId="6AF31FD7" w14:textId="77777777" w:rsidR="00083B2A" w:rsidRPr="00F24378" w:rsidRDefault="00083B2A" w:rsidP="00471A33">
      <w:pPr>
        <w:pStyle w:val="comandoseinstrucciones"/>
        <w:rPr>
          <w:rStyle w:val="Cuerpodeltexto5"/>
          <w:color w:val="000000"/>
          <w:lang w:eastAsia="es-ES_tradnl"/>
        </w:rPr>
      </w:pPr>
    </w:p>
    <w:p w14:paraId="0C1963DC" w14:textId="77777777" w:rsidR="00943428" w:rsidRPr="00F24378" w:rsidRDefault="00943428" w:rsidP="00943428">
      <w:pPr>
        <w:pStyle w:val="Ttulo2"/>
      </w:pPr>
      <w:bookmarkStart w:id="50" w:name="_Toc149546782"/>
      <w:r w:rsidRPr="00F24378">
        <w:t>AVG</w:t>
      </w:r>
      <w:bookmarkEnd w:id="50"/>
    </w:p>
    <w:p w14:paraId="4518A000" w14:textId="2C38ABA2" w:rsidR="00943428" w:rsidRPr="00F24378" w:rsidRDefault="00943428" w:rsidP="00B20521">
      <w:pPr>
        <w:pStyle w:val="Cuerpodeltexto51"/>
        <w:shd w:val="clear" w:color="auto" w:fill="auto"/>
        <w:spacing w:before="0" w:after="160"/>
        <w:ind w:left="100" w:right="240" w:firstLine="0"/>
        <w:jc w:val="left"/>
        <w:rPr>
          <w:rStyle w:val="Cuerpodeltexto5"/>
        </w:rPr>
      </w:pPr>
      <w:r w:rsidRPr="00F24378">
        <w:rPr>
          <w:rStyle w:val="Cuerpodeltexto5"/>
        </w:rPr>
        <w:t>Calcula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la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media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aritmética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de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un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conjunto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de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valores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contenidos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en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un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campo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especificado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de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una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consulta.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Su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sintaxis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es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la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siguiente</w:t>
      </w:r>
    </w:p>
    <w:p w14:paraId="5CBEF8DD" w14:textId="77777777" w:rsidR="00943428" w:rsidRPr="00F24378" w:rsidRDefault="00943428" w:rsidP="00471A33">
      <w:pPr>
        <w:pStyle w:val="comandoseinstrucciones"/>
        <w:rPr>
          <w:rStyle w:val="Cuerpodeltexto54"/>
        </w:rPr>
      </w:pPr>
      <w:r w:rsidRPr="00F24378">
        <w:rPr>
          <w:rStyle w:val="Cuerpodeltexto54"/>
        </w:rPr>
        <w:t>AVG(</w:t>
      </w:r>
      <w:r w:rsidRPr="00F24378">
        <w:rPr>
          <w:rStyle w:val="Cuerpodeltexto54"/>
          <w:i/>
          <w:color w:val="auto"/>
        </w:rPr>
        <w:t>expr</w:t>
      </w:r>
      <w:r w:rsidRPr="00F24378">
        <w:rPr>
          <w:rStyle w:val="Cuerpodeltexto54"/>
        </w:rPr>
        <w:t>)</w:t>
      </w:r>
    </w:p>
    <w:p w14:paraId="255E2076" w14:textId="35427842" w:rsidR="00943428" w:rsidRPr="00F24378" w:rsidRDefault="00943428" w:rsidP="00B20521">
      <w:pPr>
        <w:pStyle w:val="Cuerpodeltexto51"/>
        <w:shd w:val="clear" w:color="auto" w:fill="auto"/>
        <w:spacing w:before="0" w:after="160"/>
        <w:ind w:left="100" w:right="240" w:firstLine="0"/>
        <w:jc w:val="left"/>
        <w:rPr>
          <w:rStyle w:val="Cuerpodeltexto5"/>
        </w:rPr>
      </w:pPr>
      <w:r w:rsidRPr="00F24378">
        <w:rPr>
          <w:rStyle w:val="Cuerpodeltexto5"/>
        </w:rPr>
        <w:t>En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donde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  <w:i/>
        </w:rPr>
        <w:t>expr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representa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el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campo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que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contiene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los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datos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numéricos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</w:rPr>
        <w:t>para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los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que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se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desea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calcular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la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media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o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una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expresión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que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realiza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un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cálculo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utilizando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los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datos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de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dicho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campo.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La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media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calculada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por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AVG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es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la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media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aritmética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(la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suma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de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los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valores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dividido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por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el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número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de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valores).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  <w:highlight w:val="yellow"/>
        </w:rPr>
        <w:t>La</w:t>
      </w:r>
      <w:r w:rsidR="00F24378">
        <w:rPr>
          <w:rStyle w:val="Cuerpodeltexto5"/>
          <w:highlight w:val="yellow"/>
        </w:rPr>
        <w:t xml:space="preserve"> </w:t>
      </w:r>
      <w:r w:rsidRPr="00F24378">
        <w:rPr>
          <w:rStyle w:val="Cuerpodeltexto5"/>
          <w:highlight w:val="yellow"/>
        </w:rPr>
        <w:t>función</w:t>
      </w:r>
      <w:r w:rsidR="00F24378">
        <w:rPr>
          <w:rStyle w:val="Cuerpodeltexto5"/>
          <w:highlight w:val="yellow"/>
        </w:rPr>
        <w:t xml:space="preserve"> </w:t>
      </w:r>
      <w:r w:rsidRPr="00F24378">
        <w:rPr>
          <w:rStyle w:val="Cuerpodeltexto5"/>
          <w:highlight w:val="yellow"/>
        </w:rPr>
        <w:t>AVG</w:t>
      </w:r>
      <w:r w:rsidR="00F24378">
        <w:rPr>
          <w:rStyle w:val="Cuerpodeltexto5"/>
          <w:highlight w:val="yellow"/>
        </w:rPr>
        <w:t xml:space="preserve"> </w:t>
      </w:r>
      <w:r w:rsidRPr="00F24378">
        <w:rPr>
          <w:rStyle w:val="Cuerpodeltexto5"/>
          <w:highlight w:val="yellow"/>
        </w:rPr>
        <w:t>no</w:t>
      </w:r>
      <w:r w:rsidR="00F24378">
        <w:rPr>
          <w:rStyle w:val="Cuerpodeltexto5"/>
          <w:highlight w:val="yellow"/>
        </w:rPr>
        <w:t xml:space="preserve"> </w:t>
      </w:r>
      <w:r w:rsidRPr="00F24378">
        <w:rPr>
          <w:rStyle w:val="Cuerpodeltexto5"/>
          <w:highlight w:val="yellow"/>
        </w:rPr>
        <w:t>incluye</w:t>
      </w:r>
      <w:r w:rsidR="00F24378">
        <w:rPr>
          <w:rStyle w:val="Cuerpodeltexto5"/>
          <w:highlight w:val="yellow"/>
        </w:rPr>
        <w:t xml:space="preserve"> </w:t>
      </w:r>
      <w:r w:rsidRPr="00F24378">
        <w:rPr>
          <w:rStyle w:val="Cuerpodeltexto5"/>
          <w:highlight w:val="yellow"/>
        </w:rPr>
        <w:t>ningún</w:t>
      </w:r>
      <w:r w:rsidR="00F24378">
        <w:rPr>
          <w:rStyle w:val="Cuerpodeltexto5"/>
          <w:highlight w:val="yellow"/>
        </w:rPr>
        <w:t xml:space="preserve"> </w:t>
      </w:r>
      <w:r w:rsidRPr="00F24378">
        <w:rPr>
          <w:rStyle w:val="Cuerpodeltexto5"/>
          <w:highlight w:val="yellow"/>
        </w:rPr>
        <w:t>campo</w:t>
      </w:r>
      <w:r w:rsidR="00F24378">
        <w:rPr>
          <w:rStyle w:val="Cuerpodeltexto5"/>
          <w:highlight w:val="yellow"/>
        </w:rPr>
        <w:t xml:space="preserve"> </w:t>
      </w:r>
      <w:r w:rsidRPr="00F24378">
        <w:rPr>
          <w:rStyle w:val="Cuerpodeltexto5"/>
          <w:highlight w:val="yellow"/>
        </w:rPr>
        <w:t>NULL</w:t>
      </w:r>
      <w:r w:rsidR="00F24378">
        <w:rPr>
          <w:rStyle w:val="Cuerpodeltexto5"/>
          <w:highlight w:val="yellow"/>
        </w:rPr>
        <w:t xml:space="preserve"> </w:t>
      </w:r>
      <w:r w:rsidRPr="00F24378">
        <w:rPr>
          <w:rStyle w:val="Cuerpodeltexto5"/>
          <w:highlight w:val="yellow"/>
        </w:rPr>
        <w:t>en</w:t>
      </w:r>
      <w:r w:rsidR="00F24378">
        <w:rPr>
          <w:rStyle w:val="Cuerpodeltexto5"/>
          <w:highlight w:val="yellow"/>
        </w:rPr>
        <w:t xml:space="preserve"> </w:t>
      </w:r>
      <w:r w:rsidRPr="00F24378">
        <w:rPr>
          <w:rStyle w:val="Cuerpodeltexto5"/>
          <w:highlight w:val="yellow"/>
        </w:rPr>
        <w:t>el</w:t>
      </w:r>
      <w:r w:rsidR="00F24378">
        <w:rPr>
          <w:rStyle w:val="Cuerpodeltexto5"/>
          <w:highlight w:val="yellow"/>
        </w:rPr>
        <w:t xml:space="preserve"> </w:t>
      </w:r>
      <w:r w:rsidRPr="00F24378">
        <w:rPr>
          <w:rStyle w:val="Cuerpodeltexto5"/>
          <w:highlight w:val="yellow"/>
        </w:rPr>
        <w:t>cálculo</w:t>
      </w:r>
      <w:r w:rsidRPr="00F24378">
        <w:rPr>
          <w:rStyle w:val="Cuerpodeltexto5"/>
        </w:rPr>
        <w:t>.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A010DB" w:rsidRPr="00F24378">
        <w:rPr>
          <w:rStyle w:val="Cuerpodeltexto"/>
          <w:color w:val="000000"/>
          <w:sz w:val="19"/>
          <w:szCs w:val="19"/>
          <w:lang w:eastAsia="es-ES_tradnl"/>
        </w:rPr>
        <w:t>Si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A010DB" w:rsidRPr="00F24378">
        <w:rPr>
          <w:rStyle w:val="Cuerpodeltexto"/>
          <w:color w:val="000000"/>
          <w:sz w:val="19"/>
          <w:szCs w:val="19"/>
          <w:lang w:eastAsia="es-ES_tradnl"/>
        </w:rPr>
        <w:t>todos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A010DB"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A010DB" w:rsidRPr="00F24378">
        <w:rPr>
          <w:rStyle w:val="Cuerpodeltexto"/>
          <w:color w:val="000000"/>
          <w:sz w:val="19"/>
          <w:szCs w:val="19"/>
          <w:lang w:eastAsia="es-ES_tradnl"/>
        </w:rPr>
        <w:t>sumandos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A010DB" w:rsidRPr="00F24378">
        <w:rPr>
          <w:rStyle w:val="Cuerpodeltexto"/>
          <w:color w:val="000000"/>
          <w:sz w:val="19"/>
          <w:szCs w:val="19"/>
          <w:lang w:eastAsia="es-ES_tradnl"/>
        </w:rPr>
        <w:t>son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A010DB" w:rsidRPr="00F24378">
        <w:rPr>
          <w:rStyle w:val="Cuerpodeltexto"/>
          <w:color w:val="000000"/>
          <w:sz w:val="19"/>
          <w:szCs w:val="19"/>
          <w:lang w:eastAsia="es-ES_tradnl"/>
        </w:rPr>
        <w:t>NULL,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A010DB" w:rsidRPr="00F24378">
        <w:rPr>
          <w:rStyle w:val="Cuerpodeltexto"/>
          <w:color w:val="000000"/>
          <w:sz w:val="19"/>
          <w:szCs w:val="19"/>
          <w:lang w:eastAsia="es-ES_tradnl"/>
        </w:rPr>
        <w:t>entonces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A010DB" w:rsidRPr="00F24378">
        <w:rPr>
          <w:rStyle w:val="Cuerpodeltexto"/>
          <w:color w:val="000000"/>
          <w:sz w:val="19"/>
          <w:szCs w:val="19"/>
          <w:lang w:eastAsia="es-ES_tradnl"/>
        </w:rPr>
        <w:t>devuelve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A010DB" w:rsidRPr="00F24378">
        <w:rPr>
          <w:rStyle w:val="Cuerpodeltexto"/>
          <w:color w:val="000000"/>
          <w:sz w:val="19"/>
          <w:szCs w:val="19"/>
          <w:lang w:eastAsia="es-ES_tradnl"/>
        </w:rPr>
        <w:t>NULL</w:t>
      </w:r>
    </w:p>
    <w:p w14:paraId="2710111B" w14:textId="64E49B12" w:rsidR="00943428" w:rsidRPr="00F24378" w:rsidRDefault="00943428" w:rsidP="00B20521">
      <w:pPr>
        <w:pStyle w:val="Cuerpodeltexto51"/>
        <w:shd w:val="clear" w:color="auto" w:fill="auto"/>
        <w:spacing w:before="0" w:after="160"/>
        <w:ind w:left="100" w:right="240" w:firstLine="0"/>
        <w:jc w:val="left"/>
        <w:rPr>
          <w:rStyle w:val="Cuerpodeltexto5"/>
        </w:rPr>
      </w:pPr>
      <w:r w:rsidRPr="00F24378">
        <w:rPr>
          <w:rStyle w:val="Cuerpodeltexto5"/>
        </w:rPr>
        <w:t>En</w:t>
      </w:r>
      <w:r w:rsidR="00F24378">
        <w:rPr>
          <w:rStyle w:val="Cuerpodeltexto5"/>
        </w:rPr>
        <w:t xml:space="preserve"> </w:t>
      </w:r>
      <w:r w:rsidR="00A271F6" w:rsidRPr="00F24378">
        <w:rPr>
          <w:rStyle w:val="Cuerpodeltexto5"/>
        </w:rPr>
        <w:t>MySQL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está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función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no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tienen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en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cuenta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los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valores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nulos.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En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Access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si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algún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valor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es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nulo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la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función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devuelve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valor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nulo.</w:t>
      </w:r>
    </w:p>
    <w:p w14:paraId="2E6D022A" w14:textId="3371AA93" w:rsidR="00943428" w:rsidRPr="00F24378" w:rsidRDefault="00943428" w:rsidP="00B20521">
      <w:pPr>
        <w:pStyle w:val="Cuerpodeltexto51"/>
        <w:shd w:val="clear" w:color="auto" w:fill="auto"/>
        <w:spacing w:before="0" w:after="160"/>
        <w:ind w:left="100" w:right="240" w:firstLine="0"/>
        <w:jc w:val="left"/>
        <w:rPr>
          <w:rStyle w:val="Cuerpodeltexto5"/>
        </w:rPr>
      </w:pPr>
      <w:r w:rsidRPr="00F24378">
        <w:rPr>
          <w:rStyle w:val="Cuerpodeltexto5"/>
        </w:rPr>
        <w:t>En</w:t>
      </w:r>
      <w:r w:rsidR="00F24378">
        <w:rPr>
          <w:rStyle w:val="Cuerpodeltexto5"/>
        </w:rPr>
        <w:t xml:space="preserve"> </w:t>
      </w:r>
      <w:r w:rsidR="00A271F6" w:rsidRPr="00F24378">
        <w:rPr>
          <w:rStyle w:val="Cuerpodeltexto5"/>
        </w:rPr>
        <w:t>MySQL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el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paréntesis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tiene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que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ir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pegado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la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función</w:t>
      </w:r>
      <w:r w:rsidR="00F24378">
        <w:rPr>
          <w:rStyle w:val="Cuerpodeltexto5"/>
        </w:rPr>
        <w:t xml:space="preserve"> </w:t>
      </w:r>
      <w:r w:rsidR="00A271F6" w:rsidRPr="00F24378">
        <w:rPr>
          <w:rStyle w:val="Cuerpodeltexto5"/>
        </w:rPr>
        <w:t>(sin</w:t>
      </w:r>
      <w:r w:rsidR="00F24378">
        <w:rPr>
          <w:rStyle w:val="Cuerpodeltexto5"/>
        </w:rPr>
        <w:t xml:space="preserve"> </w:t>
      </w:r>
      <w:r w:rsidR="00A271F6" w:rsidRPr="00F24378">
        <w:rPr>
          <w:rStyle w:val="Cuerpodeltexto5"/>
        </w:rPr>
        <w:t>espacio</w:t>
      </w:r>
      <w:r w:rsidR="00F24378">
        <w:rPr>
          <w:rStyle w:val="Cuerpodeltexto5"/>
        </w:rPr>
        <w:t xml:space="preserve"> </w:t>
      </w:r>
      <w:r w:rsidR="00A271F6" w:rsidRPr="00F24378">
        <w:rPr>
          <w:rStyle w:val="Cuerpodeltexto5"/>
        </w:rPr>
        <w:t>en</w:t>
      </w:r>
      <w:r w:rsidR="00F24378">
        <w:rPr>
          <w:rStyle w:val="Cuerpodeltexto5"/>
        </w:rPr>
        <w:t xml:space="preserve"> </w:t>
      </w:r>
      <w:r w:rsidR="00A271F6" w:rsidRPr="00F24378">
        <w:rPr>
          <w:rStyle w:val="Cuerpodeltexto5"/>
        </w:rPr>
        <w:t>blanco)</w:t>
      </w:r>
      <w:r w:rsidRPr="00F24378">
        <w:rPr>
          <w:rStyle w:val="Cuerpodeltexto5"/>
        </w:rPr>
        <w:t>,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si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no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produce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error:</w:t>
      </w:r>
    </w:p>
    <w:p w14:paraId="26F8D86E" w14:textId="3520BD57" w:rsidR="00943428" w:rsidRPr="00F24378" w:rsidRDefault="00943428" w:rsidP="00A271F6">
      <w:pPr>
        <w:pStyle w:val="comandoseinstrucciones"/>
        <w:rPr>
          <w:rStyle w:val="Cuerpodeltexto5"/>
        </w:rPr>
      </w:pPr>
      <w:r w:rsidRPr="00F24378">
        <w:rPr>
          <w:rStyle w:val="Cuerpodeltexto54"/>
          <w:lang w:eastAsia="es-ES_tradnl"/>
        </w:rPr>
        <w:t>AVG</w:t>
      </w:r>
      <w:r w:rsidRPr="00F24378">
        <w:rPr>
          <w:rStyle w:val="Cuerpodeltexto5"/>
        </w:rPr>
        <w:t>(salario)</w:t>
      </w:r>
      <w:r w:rsidR="00F24378">
        <w:rPr>
          <w:rStyle w:val="Cuerpodeltexto5"/>
        </w:rPr>
        <w:t xml:space="preserve">   </w:t>
      </w:r>
      <w:r w:rsidR="00A271F6" w:rsidRPr="00F24378">
        <w:rPr>
          <w:rStyle w:val="Cuerpodeltexto5"/>
        </w:rPr>
        <w:t>#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bien</w:t>
      </w:r>
    </w:p>
    <w:p w14:paraId="3393BF44" w14:textId="78C0C607" w:rsidR="00943428" w:rsidRPr="00F24378" w:rsidRDefault="00943428" w:rsidP="00A271F6">
      <w:pPr>
        <w:pStyle w:val="comandoseinstrucciones"/>
        <w:rPr>
          <w:rStyle w:val="Cuerpodeltexto5"/>
        </w:rPr>
      </w:pPr>
      <w:r w:rsidRPr="00F24378">
        <w:rPr>
          <w:rStyle w:val="Cuerpodeltexto54"/>
          <w:lang w:eastAsia="es-ES_tradnl"/>
        </w:rPr>
        <w:t>AVG</w:t>
      </w:r>
      <w:r w:rsidR="00F24378">
        <w:rPr>
          <w:rStyle w:val="Cuerpodeltexto5"/>
        </w:rPr>
        <w:t xml:space="preserve">   </w:t>
      </w:r>
      <w:r w:rsidRPr="00F24378">
        <w:rPr>
          <w:rStyle w:val="Cuerpodeltexto5"/>
        </w:rPr>
        <w:t>(salario)</w:t>
      </w:r>
      <w:r w:rsidR="00F24378">
        <w:rPr>
          <w:rStyle w:val="Cuerpodeltexto5"/>
        </w:rPr>
        <w:t xml:space="preserve">   </w:t>
      </w:r>
      <w:r w:rsidR="00A271F6" w:rsidRPr="00F24378">
        <w:rPr>
          <w:rStyle w:val="Cuerpodeltexto5"/>
        </w:rPr>
        <w:t>#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  <w:b/>
          <w:color w:val="FF0000"/>
          <w:highlight w:val="yellow"/>
        </w:rPr>
        <w:t>ERROR</w:t>
      </w:r>
      <w:r w:rsidR="00A271F6" w:rsidRPr="00F24378">
        <w:rPr>
          <w:rStyle w:val="Cuerpodeltexto5"/>
        </w:rPr>
        <w:t>:</w:t>
      </w:r>
      <w:r w:rsidR="00F24378">
        <w:rPr>
          <w:rStyle w:val="Cuerpodeltexto5"/>
        </w:rPr>
        <w:t xml:space="preserve"> </w:t>
      </w:r>
      <w:r w:rsidR="00A271F6" w:rsidRPr="00F24378">
        <w:rPr>
          <w:rStyle w:val="Cuerpodeltexto5"/>
        </w:rPr>
        <w:t>hay</w:t>
      </w:r>
      <w:r w:rsidR="00F24378">
        <w:rPr>
          <w:rStyle w:val="Cuerpodeltexto5"/>
        </w:rPr>
        <w:t xml:space="preserve"> </w:t>
      </w:r>
      <w:r w:rsidR="00A271F6" w:rsidRPr="00F24378">
        <w:rPr>
          <w:rStyle w:val="Cuerpodeltexto5"/>
        </w:rPr>
        <w:t>espacios</w:t>
      </w:r>
      <w:r w:rsidR="00F24378">
        <w:rPr>
          <w:rStyle w:val="Cuerpodeltexto5"/>
        </w:rPr>
        <w:t xml:space="preserve"> </w:t>
      </w:r>
      <w:r w:rsidR="00A271F6" w:rsidRPr="00F24378">
        <w:rPr>
          <w:rStyle w:val="Cuerpodeltexto5"/>
        </w:rPr>
        <w:t>en</w:t>
      </w:r>
      <w:r w:rsidR="00F24378">
        <w:rPr>
          <w:rStyle w:val="Cuerpodeltexto5"/>
        </w:rPr>
        <w:t xml:space="preserve"> </w:t>
      </w:r>
      <w:r w:rsidR="00A271F6" w:rsidRPr="00F24378">
        <w:rPr>
          <w:rStyle w:val="Cuerpodeltexto5"/>
        </w:rPr>
        <w:t>blanco</w:t>
      </w:r>
    </w:p>
    <w:p w14:paraId="461D5C3C" w14:textId="77777777" w:rsidR="00B20521" w:rsidRPr="00F24378" w:rsidRDefault="00B20521" w:rsidP="00943428">
      <w:pPr>
        <w:pStyle w:val="Cuerpodeltexto51"/>
        <w:shd w:val="clear" w:color="auto" w:fill="auto"/>
        <w:spacing w:before="0" w:after="169" w:line="190" w:lineRule="exact"/>
        <w:ind w:left="300" w:firstLine="0"/>
        <w:jc w:val="left"/>
        <w:rPr>
          <w:rStyle w:val="Cuerpodeltexto54"/>
          <w:lang w:eastAsia="es-ES_tradnl"/>
        </w:rPr>
      </w:pPr>
    </w:p>
    <w:p w14:paraId="6F683D0A" w14:textId="60A0C29D" w:rsidR="005759A3" w:rsidRPr="00F24378" w:rsidRDefault="005759A3" w:rsidP="005759A3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</w:rPr>
        <w:t>AVG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(precio_actual)</w:t>
      </w:r>
    </w:p>
    <w:p w14:paraId="0CFAA145" w14:textId="2D590409" w:rsidR="005759A3" w:rsidRPr="00F24378" w:rsidRDefault="005759A3" w:rsidP="005759A3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</w:rPr>
        <w:t>FROM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productos;</w:t>
      </w:r>
    </w:p>
    <w:p w14:paraId="060998A1" w14:textId="77777777" w:rsidR="005759A3" w:rsidRPr="00F24378" w:rsidRDefault="005759A3" w:rsidP="005759A3">
      <w:pPr>
        <w:pStyle w:val="comandoseinstrucciones"/>
        <w:rPr>
          <w:rStyle w:val="Cuerpodeltexto42"/>
          <w:color w:val="000000"/>
          <w:sz w:val="19"/>
          <w:szCs w:val="19"/>
          <w:lang w:eastAsia="es-ES_tradnl"/>
        </w:rPr>
      </w:pPr>
    </w:p>
    <w:p w14:paraId="393113AF" w14:textId="19AB892D" w:rsidR="00A271F6" w:rsidRPr="00F24378" w:rsidRDefault="00943428" w:rsidP="00471A33">
      <w:pPr>
        <w:pStyle w:val="comandoseinstrucciones"/>
        <w:rPr>
          <w:rStyle w:val="Cuerpodeltexto42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</w:rPr>
        <w:t>AVG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(salario)</w:t>
      </w:r>
      <w:r w:rsidR="00F24378">
        <w:rPr>
          <w:rStyle w:val="Cuerpodeltexto42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54"/>
        </w:rPr>
        <w:t>AS</w:t>
      </w:r>
      <w:r w:rsidR="00F24378">
        <w:rPr>
          <w:rStyle w:val="Cuerpodeltexto54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'Salario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Medio'</w:t>
      </w:r>
      <w:r w:rsidR="00F24378">
        <w:rPr>
          <w:rStyle w:val="Cuerpodeltexto42"/>
          <w:color w:val="000000"/>
          <w:sz w:val="19"/>
          <w:szCs w:val="19"/>
          <w:lang w:eastAsia="es-ES_tradnl"/>
        </w:rPr>
        <w:t xml:space="preserve"> </w:t>
      </w:r>
    </w:p>
    <w:p w14:paraId="2ACCE715" w14:textId="6A279192" w:rsidR="00943428" w:rsidRPr="00F24378" w:rsidRDefault="00943428" w:rsidP="00471A33">
      <w:pPr>
        <w:pStyle w:val="comandoseinstrucciones"/>
        <w:rPr>
          <w:rStyle w:val="Cuerpodeltexto42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</w:rPr>
        <w:t>FROM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A271F6" w:rsidRPr="00F24378">
        <w:rPr>
          <w:rStyle w:val="Cuerpodeltexto"/>
          <w:color w:val="000000"/>
          <w:sz w:val="19"/>
          <w:szCs w:val="19"/>
          <w:lang w:eastAsia="es-ES_tradnl"/>
        </w:rPr>
        <w:t>e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mpleados</w:t>
      </w:r>
      <w:r w:rsidR="00F24378">
        <w:rPr>
          <w:rStyle w:val="Cuerpodeltexto54"/>
        </w:rPr>
        <w:t xml:space="preserve"> </w:t>
      </w:r>
      <w:r w:rsidRPr="00F24378">
        <w:rPr>
          <w:rStyle w:val="Cuerpodeltexto54"/>
        </w:rPr>
        <w:t>WHERE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A271F6" w:rsidRPr="00F24378">
        <w:rPr>
          <w:rStyle w:val="Cuerpodeltexto"/>
          <w:color w:val="000000"/>
          <w:sz w:val="19"/>
          <w:szCs w:val="19"/>
          <w:lang w:eastAsia="es-ES_tradnl"/>
        </w:rPr>
        <w:t>s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alario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&gt;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1000</w:t>
      </w:r>
    </w:p>
    <w:p w14:paraId="11C9E78D" w14:textId="77777777" w:rsidR="00486022" w:rsidRPr="00F24378" w:rsidRDefault="00486022">
      <w:pPr>
        <w:spacing w:before="0" w:after="0"/>
        <w:ind w:left="0"/>
        <w:jc w:val="left"/>
        <w:rPr>
          <w:rFonts w:ascii="Arial" w:hAnsi="Arial" w:cs="Arial"/>
          <w:color w:val="000080"/>
          <w:sz w:val="32"/>
          <w:szCs w:val="36"/>
        </w:rPr>
      </w:pPr>
      <w:r w:rsidRPr="00F24378">
        <w:br w:type="page"/>
      </w:r>
    </w:p>
    <w:p w14:paraId="09C4B450" w14:textId="77777777" w:rsidR="00943428" w:rsidRPr="00F24378" w:rsidRDefault="00943428" w:rsidP="00943428">
      <w:pPr>
        <w:pStyle w:val="Ttulo2"/>
      </w:pPr>
      <w:bookmarkStart w:id="51" w:name="_Toc149546783"/>
      <w:r w:rsidRPr="00F24378">
        <w:lastRenderedPageBreak/>
        <w:t>COUNT</w:t>
      </w:r>
      <w:bookmarkEnd w:id="51"/>
    </w:p>
    <w:p w14:paraId="5A461B5B" w14:textId="670DFC8D" w:rsidR="00943428" w:rsidRPr="00F24378" w:rsidRDefault="00943428" w:rsidP="00B20521">
      <w:pPr>
        <w:pStyle w:val="Cuerpodeltexto51"/>
        <w:shd w:val="clear" w:color="auto" w:fill="auto"/>
        <w:spacing w:before="0" w:after="160"/>
        <w:ind w:left="100" w:right="240" w:firstLine="0"/>
        <w:jc w:val="left"/>
        <w:rPr>
          <w:rStyle w:val="Cuerpodeltexto5"/>
          <w:color w:val="000000"/>
          <w:lang w:eastAsia="es-ES_tradnl"/>
        </w:rPr>
      </w:pPr>
      <w:r w:rsidRPr="00F24378">
        <w:rPr>
          <w:rStyle w:val="Cuerpodeltexto5"/>
          <w:color w:val="000000"/>
          <w:lang w:eastAsia="es-ES_tradnl"/>
        </w:rPr>
        <w:t>Calcula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número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registros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devueltos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por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una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consulta.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Su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sintaxis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siguiente</w:t>
      </w:r>
    </w:p>
    <w:p w14:paraId="4E945809" w14:textId="77777777" w:rsidR="00943428" w:rsidRPr="00F24378" w:rsidRDefault="00943428" w:rsidP="00471A33">
      <w:pPr>
        <w:pStyle w:val="comandoseinstrucciones"/>
        <w:rPr>
          <w:rStyle w:val="Cuerpodeltexto54"/>
          <w:lang w:eastAsia="es-ES_tradnl"/>
        </w:rPr>
      </w:pPr>
      <w:r w:rsidRPr="00F24378">
        <w:rPr>
          <w:rStyle w:val="Cuerpodeltexto54"/>
          <w:lang w:eastAsia="es-ES_tradnl"/>
        </w:rPr>
        <w:t>COUNT(</w:t>
      </w:r>
      <w:r w:rsidRPr="00F24378">
        <w:rPr>
          <w:rStyle w:val="Cuerpodeltexto54"/>
          <w:i/>
          <w:color w:val="auto"/>
          <w:lang w:eastAsia="es-ES_tradnl"/>
        </w:rPr>
        <w:t>expr</w:t>
      </w:r>
      <w:r w:rsidRPr="00F24378">
        <w:rPr>
          <w:rStyle w:val="Cuerpodeltexto54"/>
          <w:lang w:eastAsia="es-ES_tradnl"/>
        </w:rPr>
        <w:t>)</w:t>
      </w:r>
    </w:p>
    <w:p w14:paraId="2C023347" w14:textId="1F4E9AD7" w:rsidR="008732E6" w:rsidRPr="00F24378" w:rsidRDefault="008732E6" w:rsidP="008732E6">
      <w:pPr>
        <w:pStyle w:val="Cuerpodeltexto51"/>
        <w:shd w:val="clear" w:color="auto" w:fill="auto"/>
        <w:spacing w:before="0" w:after="160"/>
        <w:ind w:left="100" w:right="240" w:firstLine="0"/>
        <w:jc w:val="left"/>
        <w:rPr>
          <w:rStyle w:val="Cuerpodeltexto5"/>
        </w:rPr>
      </w:pPr>
      <w:r w:rsidRPr="00F24378">
        <w:rPr>
          <w:rStyle w:val="Cuerpodeltexto5"/>
        </w:rPr>
        <w:t>En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donde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  <w:i/>
        </w:rPr>
        <w:t>expr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contiene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el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nombre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del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campo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que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desea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contar,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</w:rPr>
        <w:t>operandos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de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  <w:i/>
        </w:rPr>
        <w:t>expr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pueden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incluir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el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nombre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de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un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campo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de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una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tabla,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asterisco,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una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constante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o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una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función.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Puede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contar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cualquier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tipo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de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datos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incluso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texto.</w:t>
      </w:r>
    </w:p>
    <w:p w14:paraId="6B75F4BF" w14:textId="3CD0E3E9" w:rsidR="009F3BD8" w:rsidRPr="00F24378" w:rsidRDefault="009F3BD8" w:rsidP="008732E6">
      <w:pPr>
        <w:pStyle w:val="comandoseinstrucciones"/>
        <w:rPr>
          <w:rStyle w:val="Cuerpodeltexto5"/>
        </w:rPr>
      </w:pPr>
      <w:r w:rsidRPr="00F24378">
        <w:rPr>
          <w:rStyle w:val="Ttulo722"/>
          <w:lang w:eastAsia="es-ES_tradnl"/>
        </w:rPr>
        <w:t>COUNT(*)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8732E6" w:rsidRPr="00F24378">
        <w:rPr>
          <w:rStyle w:val="Cuerpodeltexto5"/>
          <w:color w:val="000000"/>
          <w:lang w:eastAsia="es-ES_tradnl"/>
        </w:rPr>
        <w:t>#</w:t>
      </w:r>
      <w:r w:rsidRPr="00F24378">
        <w:rPr>
          <w:rStyle w:val="Cuerpodeltexto5"/>
          <w:color w:val="000000"/>
          <w:lang w:eastAsia="es-ES_tradnl"/>
        </w:rPr>
        <w:t>cuenta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número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filas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tabla,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</w:rPr>
        <w:t>incluyendo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aquellos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que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contienen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campos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NULL.</w:t>
      </w:r>
    </w:p>
    <w:p w14:paraId="273B27F1" w14:textId="77777777" w:rsidR="008732E6" w:rsidRPr="00F24378" w:rsidRDefault="008732E6" w:rsidP="008732E6">
      <w:pPr>
        <w:pStyle w:val="comandoseinstrucciones"/>
        <w:rPr>
          <w:rStyle w:val="Cuerpodeltexto5"/>
          <w:color w:val="000000"/>
          <w:lang w:eastAsia="es-ES_tradnl"/>
        </w:rPr>
      </w:pPr>
    </w:p>
    <w:p w14:paraId="23781967" w14:textId="1947A520" w:rsidR="009F3BD8" w:rsidRPr="00F24378" w:rsidRDefault="009F3BD8" w:rsidP="008732E6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Ttulo722"/>
          <w:lang w:eastAsia="es-ES_tradnl"/>
        </w:rPr>
        <w:t>COUNT(</w:t>
      </w:r>
      <w:r w:rsidRPr="00F24378">
        <w:rPr>
          <w:rStyle w:val="Ttulo722"/>
          <w:i/>
          <w:color w:val="auto"/>
          <w:lang w:eastAsia="es-ES_tradnl"/>
        </w:rPr>
        <w:t>atributo</w:t>
      </w:r>
      <w:r w:rsidRPr="00F24378">
        <w:rPr>
          <w:rStyle w:val="Ttulo722"/>
          <w:lang w:eastAsia="es-ES_tradnl"/>
        </w:rPr>
        <w:t>)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="008732E6" w:rsidRPr="00F24378">
        <w:rPr>
          <w:rStyle w:val="Cuerpodeltexto5"/>
          <w:color w:val="000000"/>
          <w:lang w:eastAsia="es-ES_tradnl"/>
        </w:rPr>
        <w:t>#</w:t>
      </w:r>
      <w:r w:rsidRPr="00F24378">
        <w:rPr>
          <w:rStyle w:val="Cuerpodeltexto5"/>
          <w:color w:val="000000"/>
          <w:lang w:eastAsia="es-ES_tradnl"/>
        </w:rPr>
        <w:t>cuenta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número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filas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las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que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atributo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NULL.</w:t>
      </w:r>
    </w:p>
    <w:p w14:paraId="51733785" w14:textId="77777777" w:rsidR="008732E6" w:rsidRPr="00F24378" w:rsidRDefault="008732E6" w:rsidP="008732E6">
      <w:pPr>
        <w:pStyle w:val="comandoseinstrucciones"/>
        <w:rPr>
          <w:rStyle w:val="Cuerpodeltexto5"/>
          <w:color w:val="000000"/>
          <w:lang w:eastAsia="es-ES_tradnl"/>
        </w:rPr>
      </w:pPr>
    </w:p>
    <w:p w14:paraId="4C25BE82" w14:textId="0E281693" w:rsidR="009F3BD8" w:rsidRPr="00F24378" w:rsidRDefault="009F3BD8" w:rsidP="008732E6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Ttulo722"/>
          <w:lang w:eastAsia="es-ES_tradnl"/>
        </w:rPr>
        <w:t>COUNT(DISTINCT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  <w:i/>
          <w:color w:val="auto"/>
          <w:lang w:eastAsia="es-ES_tradnl"/>
        </w:rPr>
        <w:t>atributo</w:t>
      </w:r>
      <w:r w:rsidRPr="00F24378">
        <w:rPr>
          <w:rStyle w:val="Ttulo722"/>
          <w:lang w:eastAsia="es-ES_tradnl"/>
        </w:rPr>
        <w:t>)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cuenta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valores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distintos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y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nulos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de</w:t>
      </w:r>
      <w:r w:rsidR="008732E6" w:rsidRPr="00F24378">
        <w:rPr>
          <w:rStyle w:val="Cuerpodeltexto5"/>
          <w:color w:val="000000"/>
          <w:lang w:eastAsia="es-ES_tradnl"/>
        </w:rPr>
        <w:t>l</w:t>
      </w:r>
      <w:r w:rsidR="00F24378">
        <w:rPr>
          <w:rStyle w:val="Cuerpodeltexto5"/>
          <w:color w:val="000000"/>
          <w:lang w:eastAsia="es-ES_tradnl"/>
        </w:rPr>
        <w:t xml:space="preserve">  </w:t>
      </w:r>
      <w:r w:rsidRPr="00F24378">
        <w:rPr>
          <w:rStyle w:val="Cuerpodeltexto5"/>
          <w:i/>
          <w:color w:val="000000"/>
          <w:lang w:eastAsia="es-ES_tradnl"/>
        </w:rPr>
        <w:t>atributo</w:t>
      </w:r>
      <w:r w:rsidRPr="00F24378">
        <w:rPr>
          <w:rStyle w:val="Cuerpodeltexto5"/>
          <w:color w:val="000000"/>
          <w:lang w:eastAsia="es-ES_tradnl"/>
        </w:rPr>
        <w:t>.</w:t>
      </w:r>
    </w:p>
    <w:p w14:paraId="5F0A6F38" w14:textId="77777777" w:rsidR="008732E6" w:rsidRPr="00F24378" w:rsidRDefault="008732E6" w:rsidP="008732E6">
      <w:pPr>
        <w:pStyle w:val="comandoseinstrucciones"/>
        <w:rPr>
          <w:rStyle w:val="Cuerpodeltexto5"/>
          <w:color w:val="000000"/>
          <w:lang w:eastAsia="es-ES_tradnl"/>
        </w:rPr>
      </w:pPr>
    </w:p>
    <w:p w14:paraId="2E59AA0F" w14:textId="11D40D60" w:rsidR="009F3BD8" w:rsidRPr="00F24378" w:rsidRDefault="009F3BD8" w:rsidP="008732E6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Ttulo722"/>
          <w:lang w:eastAsia="es-ES_tradnl"/>
        </w:rPr>
        <w:t>SELECT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Ttulo722"/>
          <w:lang w:eastAsia="es-ES_tradnl"/>
        </w:rPr>
        <w:t>COUNT</w:t>
      </w:r>
      <w:r w:rsidRPr="00F24378">
        <w:rPr>
          <w:rStyle w:val="Cuerpodeltexto5"/>
        </w:rPr>
        <w:t>(*)</w:t>
      </w:r>
      <w:r w:rsidR="00F24378">
        <w:rPr>
          <w:rStyle w:val="Cuerpodeltexto5"/>
        </w:rPr>
        <w:t xml:space="preserve"> </w:t>
      </w:r>
      <w:r w:rsidRPr="00F24378">
        <w:rPr>
          <w:rStyle w:val="Ttulo722"/>
          <w:lang w:eastAsia="es-ES_tradnl"/>
        </w:rPr>
        <w:t>AS</w:t>
      </w:r>
      <w:r w:rsidR="00F24378">
        <w:rPr>
          <w:rStyle w:val="Cuerpodeltexto5"/>
          <w:color w:val="000000"/>
        </w:rPr>
        <w:t xml:space="preserve"> </w:t>
      </w:r>
      <w:r w:rsidRPr="00F24378">
        <w:rPr>
          <w:rStyle w:val="Cuerpodeltexto5"/>
        </w:rPr>
        <w:t>Total</w:t>
      </w:r>
      <w:r w:rsidR="00F24378">
        <w:rPr>
          <w:rStyle w:val="Cuerpodeltexto5"/>
        </w:rPr>
        <w:t xml:space="preserve"> </w:t>
      </w:r>
      <w:r w:rsidRPr="00F24378">
        <w:rPr>
          <w:rStyle w:val="Ttulo722"/>
          <w:lang w:eastAsia="es-ES_tradnl"/>
        </w:rPr>
        <w:t>FROM</w:t>
      </w:r>
      <w:r w:rsidR="00F24378">
        <w:rPr>
          <w:rStyle w:val="Cuerpodeltexto5"/>
        </w:rPr>
        <w:t xml:space="preserve"> </w:t>
      </w:r>
      <w:r w:rsidR="008732E6" w:rsidRPr="00F24378">
        <w:rPr>
          <w:rStyle w:val="Cuerpodeltexto5"/>
        </w:rPr>
        <w:t>p</w:t>
      </w:r>
      <w:r w:rsidRPr="00F24378">
        <w:rPr>
          <w:rStyle w:val="Cuerpodeltexto5"/>
        </w:rPr>
        <w:t>edidos;</w:t>
      </w:r>
    </w:p>
    <w:p w14:paraId="40DDDECF" w14:textId="05A9AC5D" w:rsidR="005C10E5" w:rsidRPr="00F24378" w:rsidRDefault="005C10E5" w:rsidP="00B20521">
      <w:pPr>
        <w:pStyle w:val="Cuerpodeltexto51"/>
        <w:shd w:val="clear" w:color="auto" w:fill="auto"/>
        <w:spacing w:before="0" w:after="160"/>
        <w:ind w:left="100" w:right="240" w:firstLine="0"/>
        <w:jc w:val="left"/>
        <w:rPr>
          <w:rStyle w:val="Cuerpodeltexto5"/>
        </w:rPr>
      </w:pPr>
      <w:r w:rsidRPr="00F24378">
        <w:rPr>
          <w:rStyle w:val="Cuerpodeltexto5"/>
        </w:rPr>
        <w:t>La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función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COUNT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no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cuenta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los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registros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que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tienen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campos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NULL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menos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que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  <w:i/>
        </w:rPr>
        <w:t>expr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sea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el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carácter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comodín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asterisco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(*)</w:t>
      </w:r>
    </w:p>
    <w:p w14:paraId="1AB9917B" w14:textId="7F08AF64" w:rsidR="007704EE" w:rsidRPr="00F24378" w:rsidRDefault="007704EE" w:rsidP="00B20521">
      <w:pPr>
        <w:pStyle w:val="Cuerpodeltexto51"/>
        <w:shd w:val="clear" w:color="auto" w:fill="auto"/>
        <w:spacing w:before="0" w:after="160"/>
        <w:ind w:left="100" w:right="240" w:firstLine="0"/>
        <w:jc w:val="left"/>
        <w:rPr>
          <w:rStyle w:val="Cuerpodeltexto5"/>
        </w:rPr>
      </w:pPr>
      <w:r w:rsidRPr="00F24378">
        <w:rPr>
          <w:rStyle w:val="Ttulo722"/>
          <w:lang w:eastAsia="es-ES_tradnl"/>
        </w:rPr>
        <w:t>COUNT(*)</w:t>
      </w:r>
      <w:r w:rsidR="00F24378">
        <w:rPr>
          <w:rStyle w:val="Cuerpodeltexto5"/>
        </w:rPr>
        <w:t xml:space="preserve"> </w:t>
      </w:r>
      <w:r w:rsidR="00E829BF" w:rsidRPr="00F24378">
        <w:rPr>
          <w:rStyle w:val="Cuerpodeltexto5"/>
        </w:rPr>
        <w:t>cuenta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el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número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total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de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registros</w:t>
      </w:r>
      <w:r w:rsidR="00F24378">
        <w:rPr>
          <w:rStyle w:val="Cuerpodeltexto5"/>
        </w:rPr>
        <w:t xml:space="preserve"> </w:t>
      </w:r>
      <w:r w:rsidR="00E829BF" w:rsidRPr="00F24378">
        <w:rPr>
          <w:rStyle w:val="Cuerpodeltexto5"/>
        </w:rPr>
        <w:t>que</w:t>
      </w:r>
      <w:r w:rsidR="00F24378">
        <w:rPr>
          <w:rStyle w:val="Cuerpodeltexto5"/>
        </w:rPr>
        <w:t xml:space="preserve"> </w:t>
      </w:r>
      <w:r w:rsidR="00E829BF" w:rsidRPr="00F24378">
        <w:rPr>
          <w:rStyle w:val="Cuerpodeltexto5"/>
        </w:rPr>
        <w:t>devuelve</w:t>
      </w:r>
      <w:r w:rsidR="00F24378">
        <w:rPr>
          <w:rStyle w:val="Cuerpodeltexto5"/>
        </w:rPr>
        <w:t xml:space="preserve"> </w:t>
      </w:r>
      <w:r w:rsidR="00E829BF" w:rsidRPr="00F24378">
        <w:rPr>
          <w:rStyle w:val="Cuerpodeltexto5"/>
        </w:rPr>
        <w:t>la</w:t>
      </w:r>
      <w:r w:rsidR="00F24378">
        <w:rPr>
          <w:rStyle w:val="Cuerpodeltexto5"/>
        </w:rPr>
        <w:t xml:space="preserve"> </w:t>
      </w:r>
      <w:r w:rsidR="00E829BF" w:rsidRPr="00F24378">
        <w:rPr>
          <w:rStyle w:val="Cuerpodeltexto5"/>
        </w:rPr>
        <w:t>consulta</w:t>
      </w:r>
      <w:r w:rsidRPr="00F24378">
        <w:rPr>
          <w:rStyle w:val="Cuerpodeltexto5"/>
        </w:rPr>
        <w:t>.</w:t>
      </w:r>
    </w:p>
    <w:p w14:paraId="5C0ECCD6" w14:textId="1B10C8CE" w:rsidR="005C10E5" w:rsidRPr="00F24378" w:rsidRDefault="005C10E5" w:rsidP="00B20521">
      <w:pPr>
        <w:pStyle w:val="Cuerpodeltexto51"/>
        <w:shd w:val="clear" w:color="auto" w:fill="auto"/>
        <w:spacing w:before="0" w:after="160"/>
        <w:ind w:left="100" w:right="240" w:firstLine="0"/>
        <w:jc w:val="left"/>
        <w:rPr>
          <w:rStyle w:val="Cuerpodeltexto5"/>
        </w:rPr>
      </w:pPr>
      <w:r w:rsidRPr="00F24378">
        <w:rPr>
          <w:rStyle w:val="Ttulo722"/>
          <w:lang w:eastAsia="es-ES_tradnl"/>
        </w:rPr>
        <w:t>COUNT(*)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es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considerablemente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más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rápida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que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COUNT(</w:t>
      </w:r>
      <w:r w:rsidR="00E829BF" w:rsidRPr="00F24378">
        <w:rPr>
          <w:rStyle w:val="Cuerpodeltexto5"/>
        </w:rPr>
        <w:t>atributo</w:t>
      </w:r>
      <w:r w:rsidRPr="00F24378">
        <w:rPr>
          <w:rStyle w:val="Cuerpodeltexto5"/>
        </w:rPr>
        <w:t>).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No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se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debe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poner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el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asterisco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entre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comillas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('*').</w:t>
      </w:r>
    </w:p>
    <w:p w14:paraId="3ED50D93" w14:textId="4C6712C6" w:rsidR="00943428" w:rsidRPr="00F24378" w:rsidRDefault="00943428" w:rsidP="00B20521">
      <w:pPr>
        <w:pStyle w:val="Cuerpodeltexto51"/>
        <w:shd w:val="clear" w:color="auto" w:fill="auto"/>
        <w:spacing w:before="0" w:after="160"/>
        <w:ind w:left="100" w:right="240" w:firstLine="0"/>
        <w:jc w:val="left"/>
        <w:rPr>
          <w:rStyle w:val="Cuerpodeltexto5"/>
        </w:rPr>
      </w:pPr>
      <w:r w:rsidRPr="00F24378">
        <w:rPr>
          <w:rStyle w:val="Cuerpodeltexto5"/>
        </w:rPr>
        <w:t>Aunque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  <w:i/>
        </w:rPr>
        <w:t>expr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puede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realizar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un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cálculo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sobre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un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campo,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COUNT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simplemente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cuenta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el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número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de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registros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sin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tener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en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cuenta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qué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valores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se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almacenan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en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los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registros.</w:t>
      </w:r>
    </w:p>
    <w:p w14:paraId="0E76A675" w14:textId="684962AE" w:rsidR="002F1640" w:rsidRPr="00F24378" w:rsidRDefault="002F1640" w:rsidP="00B20521">
      <w:pPr>
        <w:pStyle w:val="Cuerpodeltexto51"/>
        <w:shd w:val="clear" w:color="auto" w:fill="auto"/>
        <w:spacing w:before="0" w:after="160"/>
        <w:ind w:left="100" w:right="240" w:firstLine="0"/>
        <w:jc w:val="left"/>
        <w:rPr>
          <w:rStyle w:val="Cuerpodeltexto5"/>
        </w:rPr>
      </w:pPr>
      <w:r w:rsidRPr="00F24378">
        <w:rPr>
          <w:rStyle w:val="Cuerpodeltexto5"/>
        </w:rPr>
        <w:t>Ejemplo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que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usa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una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versión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reducida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de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la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tabla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empleados:</w:t>
      </w:r>
    </w:p>
    <w:tbl>
      <w:tblPr>
        <w:tblStyle w:val="Tablaconcuadrcula"/>
        <w:tblW w:w="0" w:type="auto"/>
        <w:tblInd w:w="100" w:type="dxa"/>
        <w:tblLook w:val="04A0" w:firstRow="1" w:lastRow="0" w:firstColumn="1" w:lastColumn="0" w:noHBand="0" w:noVBand="1"/>
      </w:tblPr>
      <w:tblGrid>
        <w:gridCol w:w="1600"/>
        <w:gridCol w:w="1417"/>
      </w:tblGrid>
      <w:tr w:rsidR="00890117" w:rsidRPr="00F24378" w14:paraId="69AFBFDC" w14:textId="77777777" w:rsidTr="002F1640">
        <w:tc>
          <w:tcPr>
            <w:tcW w:w="1455" w:type="dxa"/>
            <w:shd w:val="clear" w:color="auto" w:fill="BFBFBF" w:themeFill="background1" w:themeFillShade="BF"/>
          </w:tcPr>
          <w:p w14:paraId="78DC991D" w14:textId="77777777" w:rsidR="00890117" w:rsidRPr="00F24378" w:rsidRDefault="002F1640" w:rsidP="00B20521">
            <w:pPr>
              <w:pStyle w:val="Cuerpodeltexto51"/>
              <w:shd w:val="clear" w:color="auto" w:fill="auto"/>
              <w:spacing w:before="0" w:after="160"/>
              <w:ind w:right="240" w:firstLine="0"/>
              <w:jc w:val="left"/>
              <w:rPr>
                <w:rStyle w:val="Cuerpodeltexto5"/>
                <w:b/>
              </w:rPr>
            </w:pPr>
            <w:r w:rsidRPr="00F24378">
              <w:rPr>
                <w:rStyle w:val="Cuerpodeltexto5"/>
                <w:b/>
              </w:rPr>
              <w:t>COMISION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41EAD9BB" w14:textId="77777777" w:rsidR="00890117" w:rsidRPr="00F24378" w:rsidRDefault="002F1640" w:rsidP="00B20521">
            <w:pPr>
              <w:pStyle w:val="Cuerpodeltexto51"/>
              <w:shd w:val="clear" w:color="auto" w:fill="auto"/>
              <w:spacing w:before="0" w:after="160"/>
              <w:ind w:right="240" w:firstLine="0"/>
              <w:jc w:val="left"/>
              <w:rPr>
                <w:rStyle w:val="Cuerpodeltexto5"/>
                <w:b/>
              </w:rPr>
            </w:pPr>
            <w:r w:rsidRPr="00F24378">
              <w:rPr>
                <w:rStyle w:val="Cuerpodeltexto5"/>
                <w:b/>
              </w:rPr>
              <w:t>OFICIO</w:t>
            </w:r>
          </w:p>
        </w:tc>
      </w:tr>
      <w:tr w:rsidR="00890117" w:rsidRPr="00F24378" w14:paraId="5B26D17A" w14:textId="77777777" w:rsidTr="00890117">
        <w:tc>
          <w:tcPr>
            <w:tcW w:w="1455" w:type="dxa"/>
          </w:tcPr>
          <w:p w14:paraId="16604E77" w14:textId="77777777" w:rsidR="00890117" w:rsidRPr="00F24378" w:rsidRDefault="00890117" w:rsidP="00B20521">
            <w:pPr>
              <w:pStyle w:val="Cuerpodeltexto51"/>
              <w:shd w:val="clear" w:color="auto" w:fill="auto"/>
              <w:spacing w:before="0" w:after="160"/>
              <w:ind w:right="240" w:firstLine="0"/>
              <w:jc w:val="left"/>
              <w:rPr>
                <w:rStyle w:val="Cuerpodeltexto5"/>
              </w:rPr>
            </w:pPr>
            <w:r w:rsidRPr="00F24378">
              <w:rPr>
                <w:rStyle w:val="Cuerpodeltexto5"/>
              </w:rPr>
              <w:t>100</w:t>
            </w:r>
          </w:p>
        </w:tc>
        <w:tc>
          <w:tcPr>
            <w:tcW w:w="1417" w:type="dxa"/>
          </w:tcPr>
          <w:p w14:paraId="07AEE228" w14:textId="77777777" w:rsidR="00890117" w:rsidRPr="00F24378" w:rsidRDefault="00890117" w:rsidP="00B20521">
            <w:pPr>
              <w:pStyle w:val="Cuerpodeltexto51"/>
              <w:shd w:val="clear" w:color="auto" w:fill="auto"/>
              <w:spacing w:before="0" w:after="160"/>
              <w:ind w:right="240" w:firstLine="0"/>
              <w:jc w:val="left"/>
              <w:rPr>
                <w:rStyle w:val="Cuerpodeltexto5"/>
              </w:rPr>
            </w:pPr>
            <w:r w:rsidRPr="00F24378">
              <w:rPr>
                <w:rStyle w:val="Cuerpodeltexto5"/>
              </w:rPr>
              <w:t>vendedor</w:t>
            </w:r>
          </w:p>
        </w:tc>
      </w:tr>
      <w:tr w:rsidR="00890117" w:rsidRPr="00F24378" w14:paraId="1BB9A698" w14:textId="77777777" w:rsidTr="00890117">
        <w:tc>
          <w:tcPr>
            <w:tcW w:w="1455" w:type="dxa"/>
          </w:tcPr>
          <w:p w14:paraId="7B3F10F4" w14:textId="77777777" w:rsidR="00890117" w:rsidRPr="00F24378" w:rsidRDefault="00890117" w:rsidP="00B20521">
            <w:pPr>
              <w:pStyle w:val="Cuerpodeltexto51"/>
              <w:shd w:val="clear" w:color="auto" w:fill="auto"/>
              <w:spacing w:before="0" w:after="160"/>
              <w:ind w:right="240" w:firstLine="0"/>
              <w:jc w:val="left"/>
              <w:rPr>
                <w:rStyle w:val="Cuerpodeltexto5"/>
              </w:rPr>
            </w:pPr>
            <w:r w:rsidRPr="00F24378">
              <w:rPr>
                <w:rStyle w:val="Cuerpodeltexto5"/>
              </w:rPr>
              <w:t>NULL</w:t>
            </w:r>
          </w:p>
        </w:tc>
        <w:tc>
          <w:tcPr>
            <w:tcW w:w="1417" w:type="dxa"/>
          </w:tcPr>
          <w:p w14:paraId="3D7A6677" w14:textId="77777777" w:rsidR="00890117" w:rsidRPr="00F24378" w:rsidRDefault="00890117" w:rsidP="00B20521">
            <w:pPr>
              <w:pStyle w:val="Cuerpodeltexto51"/>
              <w:shd w:val="clear" w:color="auto" w:fill="auto"/>
              <w:spacing w:before="0" w:after="160"/>
              <w:ind w:right="240" w:firstLine="0"/>
              <w:jc w:val="left"/>
              <w:rPr>
                <w:rStyle w:val="Cuerpodeltexto5"/>
              </w:rPr>
            </w:pPr>
            <w:r w:rsidRPr="00F24378">
              <w:rPr>
                <w:rStyle w:val="Cuerpodeltexto5"/>
              </w:rPr>
              <w:t>vendedor</w:t>
            </w:r>
          </w:p>
        </w:tc>
      </w:tr>
      <w:tr w:rsidR="00890117" w:rsidRPr="00F24378" w14:paraId="4CEC001F" w14:textId="77777777" w:rsidTr="00890117">
        <w:tc>
          <w:tcPr>
            <w:tcW w:w="1455" w:type="dxa"/>
          </w:tcPr>
          <w:p w14:paraId="3C38D402" w14:textId="77777777" w:rsidR="00890117" w:rsidRPr="00F24378" w:rsidRDefault="00890117" w:rsidP="00B20521">
            <w:pPr>
              <w:pStyle w:val="Cuerpodeltexto51"/>
              <w:shd w:val="clear" w:color="auto" w:fill="auto"/>
              <w:spacing w:before="0" w:after="160"/>
              <w:ind w:right="240" w:firstLine="0"/>
              <w:jc w:val="left"/>
              <w:rPr>
                <w:rStyle w:val="Cuerpodeltexto5"/>
              </w:rPr>
            </w:pPr>
            <w:r w:rsidRPr="00F24378">
              <w:rPr>
                <w:rStyle w:val="Cuerpodeltexto5"/>
              </w:rPr>
              <w:t>30</w:t>
            </w:r>
          </w:p>
        </w:tc>
        <w:tc>
          <w:tcPr>
            <w:tcW w:w="1417" w:type="dxa"/>
          </w:tcPr>
          <w:p w14:paraId="6B2A32CE" w14:textId="77777777" w:rsidR="00890117" w:rsidRPr="00F24378" w:rsidRDefault="00890117" w:rsidP="00B20521">
            <w:pPr>
              <w:pStyle w:val="Cuerpodeltexto51"/>
              <w:shd w:val="clear" w:color="auto" w:fill="auto"/>
              <w:spacing w:before="0" w:after="160"/>
              <w:ind w:right="240" w:firstLine="0"/>
              <w:jc w:val="left"/>
              <w:rPr>
                <w:rStyle w:val="Cuerpodeltexto5"/>
              </w:rPr>
            </w:pPr>
            <w:r w:rsidRPr="00F24378">
              <w:rPr>
                <w:rStyle w:val="Cuerpodeltexto5"/>
              </w:rPr>
              <w:t>NULL</w:t>
            </w:r>
          </w:p>
        </w:tc>
      </w:tr>
      <w:tr w:rsidR="00890117" w:rsidRPr="00F24378" w14:paraId="209DF0AB" w14:textId="77777777" w:rsidTr="00890117">
        <w:tc>
          <w:tcPr>
            <w:tcW w:w="1455" w:type="dxa"/>
          </w:tcPr>
          <w:p w14:paraId="14CD85B3" w14:textId="77777777" w:rsidR="00890117" w:rsidRPr="00F24378" w:rsidRDefault="00890117" w:rsidP="00B20521">
            <w:pPr>
              <w:pStyle w:val="Cuerpodeltexto51"/>
              <w:shd w:val="clear" w:color="auto" w:fill="auto"/>
              <w:spacing w:before="0" w:after="160"/>
              <w:ind w:right="240" w:firstLine="0"/>
              <w:jc w:val="left"/>
              <w:rPr>
                <w:rStyle w:val="Cuerpodeltexto5"/>
              </w:rPr>
            </w:pPr>
            <w:r w:rsidRPr="00F24378">
              <w:rPr>
                <w:rStyle w:val="Cuerpodeltexto5"/>
              </w:rPr>
              <w:t>NULL</w:t>
            </w:r>
          </w:p>
        </w:tc>
        <w:tc>
          <w:tcPr>
            <w:tcW w:w="1417" w:type="dxa"/>
          </w:tcPr>
          <w:p w14:paraId="2B8ECEBD" w14:textId="77777777" w:rsidR="00890117" w:rsidRPr="00F24378" w:rsidRDefault="00890117" w:rsidP="00B20521">
            <w:pPr>
              <w:pStyle w:val="Cuerpodeltexto51"/>
              <w:shd w:val="clear" w:color="auto" w:fill="auto"/>
              <w:spacing w:before="0" w:after="160"/>
              <w:ind w:right="240" w:firstLine="0"/>
              <w:jc w:val="left"/>
              <w:rPr>
                <w:rStyle w:val="Cuerpodeltexto5"/>
              </w:rPr>
            </w:pPr>
            <w:r w:rsidRPr="00F24378">
              <w:rPr>
                <w:rStyle w:val="Cuerpodeltexto5"/>
              </w:rPr>
              <w:t>director</w:t>
            </w:r>
          </w:p>
        </w:tc>
      </w:tr>
      <w:tr w:rsidR="00890117" w:rsidRPr="00F24378" w14:paraId="69C4B7D7" w14:textId="77777777" w:rsidTr="00890117">
        <w:tc>
          <w:tcPr>
            <w:tcW w:w="1455" w:type="dxa"/>
          </w:tcPr>
          <w:p w14:paraId="662698F3" w14:textId="77777777" w:rsidR="00890117" w:rsidRPr="00F24378" w:rsidRDefault="00890117" w:rsidP="00B20521">
            <w:pPr>
              <w:pStyle w:val="Cuerpodeltexto51"/>
              <w:shd w:val="clear" w:color="auto" w:fill="auto"/>
              <w:spacing w:before="0" w:after="160"/>
              <w:ind w:right="240" w:firstLine="0"/>
              <w:jc w:val="left"/>
              <w:rPr>
                <w:rStyle w:val="Cuerpodeltexto5"/>
              </w:rPr>
            </w:pPr>
            <w:r w:rsidRPr="00F24378">
              <w:rPr>
                <w:rStyle w:val="Cuerpodeltexto5"/>
              </w:rPr>
              <w:t>40</w:t>
            </w:r>
          </w:p>
        </w:tc>
        <w:tc>
          <w:tcPr>
            <w:tcW w:w="1417" w:type="dxa"/>
          </w:tcPr>
          <w:p w14:paraId="71C69165" w14:textId="77777777" w:rsidR="00890117" w:rsidRPr="00F24378" w:rsidRDefault="00890117" w:rsidP="00B20521">
            <w:pPr>
              <w:pStyle w:val="Cuerpodeltexto51"/>
              <w:shd w:val="clear" w:color="auto" w:fill="auto"/>
              <w:spacing w:before="0" w:after="160"/>
              <w:ind w:right="240" w:firstLine="0"/>
              <w:jc w:val="left"/>
              <w:rPr>
                <w:rStyle w:val="Cuerpodeltexto5"/>
              </w:rPr>
            </w:pPr>
            <w:r w:rsidRPr="00F24378">
              <w:rPr>
                <w:rStyle w:val="Cuerpodeltexto5"/>
              </w:rPr>
              <w:t>contable</w:t>
            </w:r>
          </w:p>
        </w:tc>
      </w:tr>
    </w:tbl>
    <w:p w14:paraId="3ACD9F87" w14:textId="77777777" w:rsidR="00890117" w:rsidRPr="00F24378" w:rsidRDefault="00890117" w:rsidP="00B20521">
      <w:pPr>
        <w:pStyle w:val="Cuerpodeltexto51"/>
        <w:shd w:val="clear" w:color="auto" w:fill="auto"/>
        <w:spacing w:before="0" w:after="160"/>
        <w:ind w:left="100" w:right="240" w:firstLine="0"/>
        <w:jc w:val="left"/>
        <w:rPr>
          <w:rStyle w:val="Cuerpodeltexto5"/>
        </w:rPr>
      </w:pPr>
    </w:p>
    <w:p w14:paraId="7D6DD182" w14:textId="1FB3E92D" w:rsidR="00890117" w:rsidRPr="00F24378" w:rsidRDefault="00890117" w:rsidP="00890117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Ttulo722"/>
          <w:lang w:eastAsia="es-ES_tradnl"/>
        </w:rPr>
        <w:t>SELECT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COUNT(</w:t>
      </w:r>
      <w:r w:rsidRPr="00F24378">
        <w:rPr>
          <w:rStyle w:val="Ttulo722"/>
          <w:i/>
          <w:color w:val="auto"/>
          <w:lang w:eastAsia="es-ES_tradnl"/>
        </w:rPr>
        <w:t>*</w:t>
      </w:r>
      <w:r w:rsidRPr="00F24378">
        <w:rPr>
          <w:rStyle w:val="Ttulo722"/>
          <w:lang w:eastAsia="es-ES_tradnl"/>
        </w:rPr>
        <w:t>),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COUNT(</w:t>
      </w:r>
      <w:r w:rsidRPr="00F24378">
        <w:rPr>
          <w:rStyle w:val="Ttulo722"/>
          <w:i/>
          <w:color w:val="auto"/>
          <w:lang w:eastAsia="es-ES_tradnl"/>
        </w:rPr>
        <w:t>comision</w:t>
      </w:r>
      <w:r w:rsidRPr="00F24378">
        <w:rPr>
          <w:rStyle w:val="Ttulo722"/>
          <w:lang w:eastAsia="es-ES_tradnl"/>
        </w:rPr>
        <w:t>),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COUNT(</w:t>
      </w:r>
      <w:r w:rsidRPr="00F24378">
        <w:rPr>
          <w:rStyle w:val="Ttulo722"/>
          <w:i/>
          <w:color w:val="auto"/>
          <w:lang w:eastAsia="es-ES_tradnl"/>
        </w:rPr>
        <w:t>oficio</w:t>
      </w:r>
      <w:r w:rsidRPr="00F24378">
        <w:rPr>
          <w:rStyle w:val="Ttulo722"/>
          <w:lang w:eastAsia="es-ES_tradnl"/>
        </w:rPr>
        <w:t>),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COUNT(DISTINCT</w:t>
      </w:r>
      <w:r w:rsidR="00F24378">
        <w:rPr>
          <w:rStyle w:val="Ttulo722"/>
          <w:i/>
          <w:color w:val="auto"/>
          <w:lang w:eastAsia="es-ES_tradnl"/>
        </w:rPr>
        <w:t xml:space="preserve"> </w:t>
      </w:r>
      <w:r w:rsidRPr="00F24378">
        <w:rPr>
          <w:rStyle w:val="Ttulo722"/>
          <w:i/>
          <w:color w:val="auto"/>
          <w:lang w:eastAsia="es-ES_tradnl"/>
        </w:rPr>
        <w:t>oficio</w:t>
      </w:r>
      <w:r w:rsidRPr="00F24378">
        <w:rPr>
          <w:rStyle w:val="Ttulo722"/>
          <w:lang w:eastAsia="es-ES_tradnl"/>
        </w:rPr>
        <w:t>)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</w:rPr>
        <w:t>FROM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empleados;</w:t>
      </w:r>
    </w:p>
    <w:p w14:paraId="790B75C3" w14:textId="77777777" w:rsidR="002F1640" w:rsidRPr="00F24378" w:rsidRDefault="002F1640" w:rsidP="00890117">
      <w:pPr>
        <w:pStyle w:val="comandoseinstrucciones"/>
        <w:rPr>
          <w:rStyle w:val="Cuerpodeltexto5"/>
          <w:color w:val="000000"/>
          <w:lang w:eastAsia="es-ES_tradnl"/>
        </w:rPr>
      </w:pPr>
    </w:p>
    <w:p w14:paraId="47B1BEB0" w14:textId="77777777" w:rsidR="002F1640" w:rsidRPr="00F24378" w:rsidRDefault="002F1640" w:rsidP="00890117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"/>
          <w:color w:val="000000"/>
          <w:lang w:eastAsia="es-ES_tradnl"/>
        </w:rPr>
        <w:t>#Resultado:</w:t>
      </w:r>
    </w:p>
    <w:p w14:paraId="08ED41BA" w14:textId="223FE962" w:rsidR="002F1640" w:rsidRPr="00F24378" w:rsidRDefault="002F1640" w:rsidP="00890117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"/>
          <w:color w:val="000000"/>
          <w:lang w:eastAsia="es-ES_tradnl"/>
        </w:rPr>
        <w:t>5,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3,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4,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3</w:t>
      </w:r>
    </w:p>
    <w:p w14:paraId="10FF439B" w14:textId="77777777" w:rsidR="00890117" w:rsidRPr="00F24378" w:rsidRDefault="00890117" w:rsidP="00B20521">
      <w:pPr>
        <w:pStyle w:val="Cuerpodeltexto51"/>
        <w:shd w:val="clear" w:color="auto" w:fill="auto"/>
        <w:spacing w:before="0" w:after="160"/>
        <w:ind w:left="100" w:right="240" w:firstLine="0"/>
        <w:jc w:val="left"/>
        <w:rPr>
          <w:rStyle w:val="Cuerpodeltexto5"/>
        </w:rPr>
      </w:pPr>
    </w:p>
    <w:p w14:paraId="2BD14C47" w14:textId="77777777" w:rsidR="00486022" w:rsidRPr="00F24378" w:rsidRDefault="00486022">
      <w:pPr>
        <w:spacing w:before="0" w:after="0"/>
        <w:ind w:left="0"/>
        <w:jc w:val="left"/>
        <w:rPr>
          <w:rFonts w:ascii="Arial" w:hAnsi="Arial" w:cs="Arial"/>
          <w:color w:val="000080"/>
          <w:sz w:val="32"/>
          <w:szCs w:val="36"/>
        </w:rPr>
      </w:pPr>
      <w:r w:rsidRPr="00F24378">
        <w:br w:type="page"/>
      </w:r>
    </w:p>
    <w:p w14:paraId="176817C3" w14:textId="74205CCC" w:rsidR="00943428" w:rsidRPr="00F24378" w:rsidRDefault="00943428" w:rsidP="00943428">
      <w:pPr>
        <w:pStyle w:val="Ttulo2"/>
      </w:pPr>
      <w:bookmarkStart w:id="52" w:name="_Toc149546784"/>
      <w:r w:rsidRPr="00F24378">
        <w:lastRenderedPageBreak/>
        <w:t>MAX,</w:t>
      </w:r>
      <w:r w:rsidR="00F24378">
        <w:t xml:space="preserve"> </w:t>
      </w:r>
      <w:r w:rsidRPr="00F24378">
        <w:t>MIN</w:t>
      </w:r>
      <w:bookmarkEnd w:id="52"/>
    </w:p>
    <w:p w14:paraId="0F6450C3" w14:textId="19BD19E0" w:rsidR="00943428" w:rsidRPr="00F24378" w:rsidRDefault="00943428" w:rsidP="00943428">
      <w:pPr>
        <w:pStyle w:val="Cuerpodeltexto1"/>
        <w:shd w:val="clear" w:color="auto" w:fill="auto"/>
        <w:spacing w:after="166" w:line="240" w:lineRule="auto"/>
        <w:ind w:left="79" w:right="320" w:firstLine="0"/>
        <w:rPr>
          <w:sz w:val="19"/>
          <w:szCs w:val="19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Devuelven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mínimo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máximo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conjunto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valores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contenidos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campo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especifico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consulta.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Su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sintaxis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es:</w:t>
      </w:r>
    </w:p>
    <w:p w14:paraId="167AEFCE" w14:textId="77777777" w:rsidR="00943428" w:rsidRPr="00F24378" w:rsidRDefault="00943428" w:rsidP="00471A33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Ttulo722"/>
        </w:rPr>
        <w:t>MIN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</w:t>
      </w:r>
      <w:r w:rsidRPr="00F24378">
        <w:rPr>
          <w:rStyle w:val="Cuerpodeltexto"/>
          <w:i/>
          <w:color w:val="000000"/>
          <w:sz w:val="19"/>
          <w:szCs w:val="19"/>
          <w:lang w:eastAsia="es-ES_tradnl"/>
        </w:rPr>
        <w:t>expr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)</w:t>
      </w:r>
    </w:p>
    <w:p w14:paraId="054E76B3" w14:textId="77777777" w:rsidR="00943428" w:rsidRPr="00F24378" w:rsidRDefault="00943428" w:rsidP="00471A33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Ttulo722"/>
        </w:rPr>
        <w:t>MAX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</w:t>
      </w:r>
      <w:r w:rsidRPr="00F24378">
        <w:rPr>
          <w:rStyle w:val="Cuerpodeltexto"/>
          <w:i/>
          <w:color w:val="000000"/>
          <w:sz w:val="19"/>
          <w:szCs w:val="19"/>
          <w:lang w:eastAsia="es-ES_tradnl"/>
        </w:rPr>
        <w:t>expr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)</w:t>
      </w:r>
    </w:p>
    <w:p w14:paraId="2E2C61BB" w14:textId="77777777" w:rsidR="00471A33" w:rsidRPr="00F24378" w:rsidRDefault="00471A33" w:rsidP="00471A33">
      <w:pPr>
        <w:rPr>
          <w:rStyle w:val="Cuerpodeltexto"/>
          <w:color w:val="000000"/>
          <w:sz w:val="19"/>
          <w:szCs w:val="19"/>
          <w:lang w:eastAsia="es-ES_tradnl"/>
        </w:rPr>
      </w:pPr>
    </w:p>
    <w:p w14:paraId="77AE1F51" w14:textId="11D33883" w:rsidR="00E829BF" w:rsidRPr="00F24378" w:rsidRDefault="00E829BF" w:rsidP="00E829BF">
      <w:pPr>
        <w:pStyle w:val="comandoseinstrucciones"/>
      </w:pPr>
      <w:r w:rsidRPr="00F24378">
        <w:rPr>
          <w:rStyle w:val="Cuerpodeltexto0"/>
          <w:sz w:val="19"/>
          <w:szCs w:val="19"/>
          <w:lang w:eastAsia="es-ES_tradnl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MIN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(salario)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empleados;</w:t>
      </w:r>
    </w:p>
    <w:p w14:paraId="6DF46534" w14:textId="1F61D2AD" w:rsidR="009F3BD8" w:rsidRPr="00F24378" w:rsidRDefault="009F3BD8" w:rsidP="00471A33">
      <w:pPr>
        <w:pStyle w:val="comandoseinstrucciones"/>
      </w:pPr>
      <w:r w:rsidRPr="00F24378">
        <w:rPr>
          <w:rStyle w:val="Cuerpodeltexto0"/>
          <w:sz w:val="19"/>
          <w:szCs w:val="19"/>
          <w:lang w:eastAsia="es-ES_tradnl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MIN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</w:t>
      </w:r>
      <w:r w:rsidR="003522F2" w:rsidRPr="00F24378">
        <w:rPr>
          <w:rStyle w:val="Cuerpodeltexto"/>
          <w:color w:val="000000"/>
          <w:sz w:val="19"/>
          <w:szCs w:val="19"/>
          <w:lang w:eastAsia="es-ES_tradnl"/>
        </w:rPr>
        <w:t>g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astos)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="003522F2" w:rsidRPr="00F24378">
        <w:rPr>
          <w:rStyle w:val="Cuerpodeltexto"/>
          <w:color w:val="000000"/>
          <w:sz w:val="19"/>
          <w:szCs w:val="19"/>
          <w:lang w:eastAsia="es-ES_tradnl"/>
        </w:rPr>
        <w:t>p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edidos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WHERE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="003522F2" w:rsidRPr="00F24378">
        <w:rPr>
          <w:rStyle w:val="Cuerpodeltexto"/>
          <w:color w:val="000000"/>
          <w:sz w:val="19"/>
          <w:szCs w:val="19"/>
          <w:lang w:eastAsia="es-ES_tradnl"/>
        </w:rPr>
        <w:t>p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ais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'España';</w:t>
      </w:r>
    </w:p>
    <w:p w14:paraId="53DB629E" w14:textId="310ED4A8" w:rsidR="009F3BD8" w:rsidRPr="00F24378" w:rsidRDefault="009F3BD8" w:rsidP="00471A33">
      <w:pPr>
        <w:pStyle w:val="comandoseinstrucciones"/>
      </w:pPr>
      <w:r w:rsidRPr="00F24378">
        <w:rPr>
          <w:rStyle w:val="Cuerpodeltexto0"/>
          <w:sz w:val="19"/>
          <w:szCs w:val="19"/>
          <w:lang w:eastAsia="es-ES_tradnl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</w:rPr>
        <w:t>MAX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</w:t>
      </w:r>
      <w:r w:rsidR="003522F2" w:rsidRPr="00F24378">
        <w:rPr>
          <w:rStyle w:val="Cuerpodeltexto"/>
          <w:color w:val="000000"/>
          <w:sz w:val="19"/>
          <w:szCs w:val="19"/>
          <w:lang w:eastAsia="es-ES_tradnl"/>
        </w:rPr>
        <w:t>g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astos)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AS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'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Máximo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gasto'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="003522F2" w:rsidRPr="00F24378">
        <w:rPr>
          <w:rStyle w:val="Cuerpodeltexto"/>
          <w:color w:val="000000"/>
          <w:sz w:val="19"/>
          <w:szCs w:val="19"/>
          <w:lang w:eastAsia="es-ES_tradnl"/>
        </w:rPr>
        <w:t>p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edidos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WHERE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="003522F2" w:rsidRPr="00F24378">
        <w:rPr>
          <w:rStyle w:val="Cuerpodeltexto"/>
          <w:color w:val="000000"/>
          <w:sz w:val="19"/>
          <w:szCs w:val="19"/>
          <w:lang w:eastAsia="es-ES_tradnl"/>
        </w:rPr>
        <w:t>p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ais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'España';</w:t>
      </w:r>
    </w:p>
    <w:p w14:paraId="22632270" w14:textId="4C202B51" w:rsidR="00943428" w:rsidRPr="00F24378" w:rsidRDefault="009F3BD8" w:rsidP="00943428">
      <w:pPr>
        <w:pStyle w:val="Cuerpodeltexto1"/>
        <w:shd w:val="clear" w:color="auto" w:fill="auto"/>
        <w:spacing w:after="214" w:line="240" w:lineRule="auto"/>
        <w:ind w:left="79" w:right="320" w:firstLine="0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Donde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i/>
          <w:color w:val="000000"/>
          <w:sz w:val="19"/>
          <w:szCs w:val="19"/>
          <w:lang w:eastAsia="es-ES_tradnl"/>
        </w:rPr>
        <w:t>expr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campo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sobre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desea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realizar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cálculo.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3522F2" w:rsidRPr="00F24378">
        <w:rPr>
          <w:rStyle w:val="Cuerpodeltexto"/>
          <w:color w:val="000000"/>
          <w:sz w:val="19"/>
          <w:szCs w:val="19"/>
          <w:lang w:eastAsia="es-ES_tradnl"/>
        </w:rPr>
        <w:t>e</w:t>
      </w:r>
      <w:r w:rsidR="00943428" w:rsidRPr="00F24378">
        <w:rPr>
          <w:rStyle w:val="Cuerpodeltexto"/>
          <w:i/>
          <w:color w:val="000000"/>
          <w:sz w:val="19"/>
          <w:szCs w:val="19"/>
          <w:lang w:eastAsia="es-ES_tradnl"/>
        </w:rPr>
        <w:t>xpr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puede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incluir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nombre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un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campo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tabla,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constante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función.</w:t>
      </w:r>
    </w:p>
    <w:p w14:paraId="502CF0C3" w14:textId="37C0A909" w:rsidR="00E829BF" w:rsidRPr="00F24378" w:rsidRDefault="00E829BF" w:rsidP="00943428">
      <w:pPr>
        <w:pStyle w:val="Cuerpodeltexto1"/>
        <w:shd w:val="clear" w:color="auto" w:fill="auto"/>
        <w:spacing w:after="214" w:line="240" w:lineRule="auto"/>
        <w:ind w:left="79" w:right="320" w:firstLine="0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pueden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usar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atributos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numéricos,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fechas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texto:</w:t>
      </w:r>
    </w:p>
    <w:p w14:paraId="671D4D04" w14:textId="2D999AB6" w:rsidR="00E829BF" w:rsidRPr="00F24378" w:rsidRDefault="00E829BF" w:rsidP="00E829BF">
      <w:pPr>
        <w:pStyle w:val="comandoseinstrucciones"/>
        <w:rPr>
          <w:rStyle w:val="Cuerpodeltexto0"/>
          <w:color w:val="000000"/>
          <w:sz w:val="19"/>
          <w:szCs w:val="19"/>
          <w:shd w:val="clear" w:color="auto" w:fill="FFFFFF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#MIN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(fecha)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fecha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más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antigua,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2F2B1C" w:rsidRPr="00F24378">
        <w:rPr>
          <w:rStyle w:val="Cuerpodeltexto0"/>
          <w:sz w:val="19"/>
          <w:szCs w:val="19"/>
          <w:lang w:eastAsia="es-ES_tradnl"/>
        </w:rPr>
        <w:t>MAX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(fecha)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fecha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más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reciente</w:t>
      </w:r>
    </w:p>
    <w:p w14:paraId="6A208D09" w14:textId="05A66F81" w:rsidR="00E829BF" w:rsidRPr="00F24378" w:rsidRDefault="00E829BF" w:rsidP="00E829BF">
      <w:pPr>
        <w:pStyle w:val="comandoseinstrucciones"/>
      </w:pPr>
      <w:r w:rsidRPr="00F24378">
        <w:rPr>
          <w:rStyle w:val="Cuerpodeltexto0"/>
          <w:sz w:val="19"/>
          <w:szCs w:val="19"/>
          <w:lang w:eastAsia="es-ES_tradnl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MIN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(fecha_nacimiento)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empleados;</w:t>
      </w:r>
    </w:p>
    <w:p w14:paraId="7DCF7266" w14:textId="5FFBE8E5" w:rsidR="00E829BF" w:rsidRPr="00F24378" w:rsidRDefault="00E829BF" w:rsidP="00E829BF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MAX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(fecha_nacimiento)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empleados;</w:t>
      </w:r>
    </w:p>
    <w:p w14:paraId="1A64B4FC" w14:textId="77777777" w:rsidR="00E829BF" w:rsidRPr="00F24378" w:rsidRDefault="00E829BF" w:rsidP="00E829BF">
      <w:pPr>
        <w:pStyle w:val="comandoseinstrucciones"/>
      </w:pPr>
    </w:p>
    <w:p w14:paraId="247FD9D3" w14:textId="3F8CA16F" w:rsidR="00E829BF" w:rsidRPr="00F24378" w:rsidRDefault="00E829BF" w:rsidP="00E829BF">
      <w:pPr>
        <w:pStyle w:val="comandoseinstrucciones"/>
        <w:rPr>
          <w:rStyle w:val="Cuerpodeltexto0"/>
          <w:color w:val="000000"/>
          <w:sz w:val="19"/>
          <w:szCs w:val="19"/>
          <w:shd w:val="clear" w:color="auto" w:fill="FFFFFF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#MIN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(apellido)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apellido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letra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más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baja,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2F2B1C" w:rsidRPr="00F24378">
        <w:rPr>
          <w:rStyle w:val="Cuerpodeltexto0"/>
          <w:sz w:val="19"/>
          <w:szCs w:val="19"/>
          <w:lang w:eastAsia="es-ES_tradnl"/>
        </w:rPr>
        <w:t>MAX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(apellido)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apellido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letra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más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alta</w:t>
      </w:r>
    </w:p>
    <w:p w14:paraId="57D448EB" w14:textId="34D607F2" w:rsidR="00E829BF" w:rsidRPr="00F24378" w:rsidRDefault="00E829BF" w:rsidP="00E829BF">
      <w:pPr>
        <w:pStyle w:val="comandoseinstrucciones"/>
      </w:pPr>
      <w:r w:rsidRPr="00F24378">
        <w:rPr>
          <w:rStyle w:val="Cuerpodeltexto0"/>
          <w:sz w:val="19"/>
          <w:szCs w:val="19"/>
          <w:lang w:eastAsia="es-ES_tradnl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MIN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(apellido)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empleados;</w:t>
      </w:r>
    </w:p>
    <w:p w14:paraId="05FE5457" w14:textId="1AE079D8" w:rsidR="00E829BF" w:rsidRPr="00F24378" w:rsidRDefault="00E829BF" w:rsidP="00E829BF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MAX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(apellido)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empleados;</w:t>
      </w:r>
    </w:p>
    <w:p w14:paraId="08F62F7A" w14:textId="77777777" w:rsidR="00E829BF" w:rsidRPr="00F24378" w:rsidRDefault="00E829BF" w:rsidP="00E829BF">
      <w:pPr>
        <w:pStyle w:val="comandoseinstrucciones"/>
      </w:pPr>
    </w:p>
    <w:p w14:paraId="678812B1" w14:textId="77777777" w:rsidR="00E829BF" w:rsidRPr="00F24378" w:rsidRDefault="00E829BF" w:rsidP="00943428">
      <w:pPr>
        <w:pStyle w:val="Cuerpodeltexto1"/>
        <w:shd w:val="clear" w:color="auto" w:fill="auto"/>
        <w:spacing w:after="214" w:line="240" w:lineRule="auto"/>
        <w:ind w:left="79" w:right="320" w:firstLine="0"/>
        <w:rPr>
          <w:rStyle w:val="Cuerpodeltexto"/>
          <w:color w:val="000000"/>
          <w:sz w:val="19"/>
          <w:szCs w:val="19"/>
          <w:lang w:eastAsia="es-ES_tradnl"/>
        </w:rPr>
      </w:pPr>
    </w:p>
    <w:p w14:paraId="6A41F30E" w14:textId="11327EFC" w:rsidR="00943428" w:rsidRPr="00F24378" w:rsidRDefault="00943428" w:rsidP="00943428">
      <w:pPr>
        <w:pStyle w:val="Cuerpodeltexto1"/>
        <w:shd w:val="clear" w:color="auto" w:fill="auto"/>
        <w:spacing w:after="214" w:line="240" w:lineRule="auto"/>
        <w:ind w:left="79" w:right="320" w:firstLine="0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213801" w:rsidRPr="00F24378">
        <w:rPr>
          <w:rStyle w:val="Cuerpodeltexto"/>
          <w:color w:val="000000"/>
          <w:sz w:val="19"/>
          <w:szCs w:val="19"/>
          <w:lang w:eastAsia="es-ES_tradnl"/>
        </w:rPr>
        <w:t>MySQL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está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función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>no</w:t>
      </w:r>
      <w:r w:rsid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>tienen</w:t>
      </w:r>
      <w:r w:rsid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>cuenta</w:t>
      </w:r>
      <w:r w:rsid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>valores</w:t>
      </w:r>
      <w:r w:rsid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>nulos</w:t>
      </w:r>
    </w:p>
    <w:p w14:paraId="7F16495B" w14:textId="77777777" w:rsidR="00943428" w:rsidRPr="00F24378" w:rsidRDefault="00943428" w:rsidP="00943428">
      <w:pPr>
        <w:pStyle w:val="Ttulo2"/>
      </w:pPr>
      <w:bookmarkStart w:id="53" w:name="_Toc149546785"/>
      <w:r w:rsidRPr="00F24378">
        <w:t>SUM</w:t>
      </w:r>
      <w:bookmarkEnd w:id="53"/>
    </w:p>
    <w:p w14:paraId="15093022" w14:textId="16162CA1" w:rsidR="00943428" w:rsidRPr="00F24378" w:rsidRDefault="00943428" w:rsidP="00943428">
      <w:pPr>
        <w:pStyle w:val="Cuerpodeltexto1"/>
        <w:shd w:val="clear" w:color="auto" w:fill="auto"/>
        <w:spacing w:after="214" w:line="240" w:lineRule="auto"/>
        <w:ind w:left="79" w:right="320" w:firstLine="0"/>
        <w:jc w:val="both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Devuelve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suma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conjunto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valores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contenido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campo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específico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consulta.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Su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sintaxis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es:</w:t>
      </w:r>
    </w:p>
    <w:p w14:paraId="1C88366F" w14:textId="77777777" w:rsidR="00943428" w:rsidRPr="00F24378" w:rsidRDefault="00943428" w:rsidP="00710F73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</w:rPr>
        <w:t>SUM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(expr)</w:t>
      </w:r>
    </w:p>
    <w:p w14:paraId="309D0F00" w14:textId="77777777" w:rsidR="00710F73" w:rsidRPr="00F24378" w:rsidRDefault="00710F73" w:rsidP="00710F73">
      <w:pPr>
        <w:rPr>
          <w:rStyle w:val="Cuerpodeltexto"/>
          <w:color w:val="000000"/>
          <w:sz w:val="19"/>
          <w:szCs w:val="19"/>
          <w:lang w:eastAsia="es-ES_tradnl"/>
        </w:rPr>
      </w:pPr>
    </w:p>
    <w:p w14:paraId="14554234" w14:textId="77CEF3A7" w:rsidR="00774A99" w:rsidRPr="00F24378" w:rsidRDefault="00774A99" w:rsidP="00774A99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SUM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(salario</w:t>
      </w:r>
      <w:r w:rsidR="00213801" w:rsidRPr="00F24378">
        <w:rPr>
          <w:rStyle w:val="Cuerpodeltexto"/>
          <w:color w:val="000000"/>
          <w:sz w:val="19"/>
          <w:szCs w:val="19"/>
          <w:lang w:eastAsia="es-ES_tradnl"/>
        </w:rPr>
        <w:t>)</w:t>
      </w:r>
    </w:p>
    <w:p w14:paraId="25D97825" w14:textId="40F4E1BB" w:rsidR="00774A99" w:rsidRPr="00F24378" w:rsidRDefault="00774A99" w:rsidP="00774A99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empleados;</w:t>
      </w:r>
    </w:p>
    <w:p w14:paraId="22E2E036" w14:textId="77777777" w:rsidR="00774A99" w:rsidRPr="00F24378" w:rsidRDefault="00774A99" w:rsidP="00710F73">
      <w:pPr>
        <w:pStyle w:val="comandoseinstrucciones"/>
        <w:rPr>
          <w:rStyle w:val="Cuerpodeltexto0"/>
          <w:sz w:val="19"/>
          <w:szCs w:val="19"/>
          <w:lang w:eastAsia="es-ES_tradnl"/>
        </w:rPr>
      </w:pPr>
    </w:p>
    <w:p w14:paraId="74C03701" w14:textId="71765AFE" w:rsidR="00181ABC" w:rsidRPr="00F24378" w:rsidRDefault="004375BF" w:rsidP="00710F73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SUM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</w:t>
      </w:r>
      <w:r w:rsidR="003522F2" w:rsidRPr="00F24378">
        <w:rPr>
          <w:rStyle w:val="Cuerpodeltexto"/>
          <w:color w:val="000000"/>
          <w:sz w:val="19"/>
          <w:szCs w:val="19"/>
          <w:lang w:eastAsia="es-ES_tradnl"/>
        </w:rPr>
        <w:t>p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recioUnidad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*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3522F2" w:rsidRPr="00F24378">
        <w:rPr>
          <w:rStyle w:val="Cuerpodeltexto"/>
          <w:color w:val="000000"/>
          <w:sz w:val="19"/>
          <w:szCs w:val="19"/>
          <w:lang w:eastAsia="es-ES_tradnl"/>
        </w:rPr>
        <w:t>c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antidad)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AS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="003522F2" w:rsidRPr="00F24378">
        <w:rPr>
          <w:rStyle w:val="Cuerpodeltexto"/>
          <w:color w:val="000000"/>
          <w:sz w:val="19"/>
          <w:szCs w:val="19"/>
          <w:lang w:eastAsia="es-ES_tradnl"/>
        </w:rPr>
        <w:t>'t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otal</w:t>
      </w:r>
      <w:r w:rsidR="003522F2" w:rsidRPr="00F24378">
        <w:rPr>
          <w:rStyle w:val="Cuerpodeltexto"/>
          <w:color w:val="000000"/>
          <w:sz w:val="19"/>
          <w:szCs w:val="19"/>
          <w:lang w:eastAsia="es-ES_tradnl"/>
        </w:rPr>
        <w:t>'</w:t>
      </w:r>
    </w:p>
    <w:p w14:paraId="0D0B14D5" w14:textId="29F25C1B" w:rsidR="004375BF" w:rsidRPr="00F24378" w:rsidRDefault="004375BF" w:rsidP="00710F73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="003522F2" w:rsidRPr="00F24378">
        <w:rPr>
          <w:rStyle w:val="Cuerpodeltexto"/>
          <w:color w:val="000000"/>
          <w:sz w:val="19"/>
          <w:szCs w:val="19"/>
          <w:lang w:eastAsia="es-ES_tradnl"/>
        </w:rPr>
        <w:t>d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etallePedido;</w:t>
      </w:r>
    </w:p>
    <w:p w14:paraId="7D2ADF68" w14:textId="50C6DC26" w:rsidR="00943428" w:rsidRPr="00F24378" w:rsidRDefault="00943428" w:rsidP="00943428">
      <w:pPr>
        <w:pStyle w:val="Cuerpodeltexto1"/>
        <w:shd w:val="clear" w:color="auto" w:fill="auto"/>
        <w:spacing w:after="214" w:line="240" w:lineRule="auto"/>
        <w:ind w:left="79" w:right="320" w:firstLine="0"/>
        <w:jc w:val="both"/>
        <w:rPr>
          <w:sz w:val="19"/>
          <w:szCs w:val="19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donde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i/>
          <w:color w:val="000000"/>
          <w:sz w:val="19"/>
          <w:szCs w:val="19"/>
          <w:lang w:eastAsia="es-ES_tradnl"/>
        </w:rPr>
        <w:t>expr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respresenta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nombre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campo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contiene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datos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desean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sumarse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expresión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realiza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cálculo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utilizando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datos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dichos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campos.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operandos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i/>
          <w:color w:val="000000"/>
          <w:sz w:val="19"/>
          <w:szCs w:val="19"/>
          <w:lang w:eastAsia="es-ES_tradnl"/>
        </w:rPr>
        <w:t>expr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pueden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incluir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nombre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campo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tabla,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constante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función.</w:t>
      </w:r>
    </w:p>
    <w:p w14:paraId="70C9832D" w14:textId="3C58DA01" w:rsidR="004375BF" w:rsidRPr="00F24378" w:rsidRDefault="004375BF" w:rsidP="004375BF">
      <w:pPr>
        <w:pStyle w:val="Cuerpodeltexto1"/>
        <w:shd w:val="clear" w:color="auto" w:fill="auto"/>
        <w:spacing w:after="214" w:line="240" w:lineRule="auto"/>
        <w:ind w:left="79" w:right="320" w:firstLine="0"/>
        <w:jc w:val="both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MySQL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está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función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>no</w:t>
      </w:r>
      <w:r w:rsid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>tienen</w:t>
      </w:r>
      <w:r w:rsid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>cuenta</w:t>
      </w:r>
      <w:r w:rsid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>valores</w:t>
      </w:r>
      <w:r w:rsid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>nulos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.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BE0703" w:rsidRPr="00F24378">
        <w:rPr>
          <w:rStyle w:val="Cuerpodeltexto"/>
          <w:color w:val="000000"/>
          <w:sz w:val="19"/>
          <w:szCs w:val="19"/>
          <w:lang w:eastAsia="es-ES_tradnl"/>
        </w:rPr>
        <w:t>Si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BE0703" w:rsidRPr="00F24378">
        <w:rPr>
          <w:rStyle w:val="Cuerpodeltexto"/>
          <w:color w:val="000000"/>
          <w:sz w:val="19"/>
          <w:szCs w:val="19"/>
          <w:lang w:eastAsia="es-ES_tradnl"/>
        </w:rPr>
        <w:t>todos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BE0703"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BE0703" w:rsidRPr="00F24378">
        <w:rPr>
          <w:rStyle w:val="Cuerpodeltexto"/>
          <w:color w:val="000000"/>
          <w:sz w:val="19"/>
          <w:szCs w:val="19"/>
          <w:lang w:eastAsia="es-ES_tradnl"/>
        </w:rPr>
        <w:t>sumandos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BE0703" w:rsidRPr="00F24378">
        <w:rPr>
          <w:rStyle w:val="Cuerpodeltexto"/>
          <w:color w:val="000000"/>
          <w:sz w:val="19"/>
          <w:szCs w:val="19"/>
          <w:lang w:eastAsia="es-ES_tradnl"/>
        </w:rPr>
        <w:t>son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BE0703" w:rsidRPr="00F24378">
        <w:rPr>
          <w:rStyle w:val="Cuerpodeltexto"/>
          <w:color w:val="000000"/>
          <w:sz w:val="19"/>
          <w:szCs w:val="19"/>
          <w:lang w:eastAsia="es-ES_tradnl"/>
        </w:rPr>
        <w:t>NULL,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BE0703" w:rsidRPr="00F24378">
        <w:rPr>
          <w:rStyle w:val="Cuerpodeltexto"/>
          <w:color w:val="000000"/>
          <w:sz w:val="19"/>
          <w:szCs w:val="19"/>
          <w:lang w:eastAsia="es-ES_tradnl"/>
        </w:rPr>
        <w:t>entonces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BE0703" w:rsidRPr="00F24378">
        <w:rPr>
          <w:rStyle w:val="Cuerpodeltexto"/>
          <w:color w:val="000000"/>
          <w:sz w:val="19"/>
          <w:szCs w:val="19"/>
          <w:lang w:eastAsia="es-ES_tradnl"/>
        </w:rPr>
        <w:t>devuelve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BE0703" w:rsidRPr="00F24378">
        <w:rPr>
          <w:rStyle w:val="Cuerpodeltexto"/>
          <w:color w:val="000000"/>
          <w:sz w:val="19"/>
          <w:szCs w:val="19"/>
          <w:lang w:eastAsia="es-ES_tradnl"/>
        </w:rPr>
        <w:t>NULL</w:t>
      </w:r>
    </w:p>
    <w:p w14:paraId="7DBA52D9" w14:textId="77777777" w:rsidR="00486022" w:rsidRPr="00F24378" w:rsidRDefault="00486022">
      <w:pPr>
        <w:spacing w:before="0" w:after="0"/>
        <w:ind w:left="0"/>
        <w:jc w:val="left"/>
        <w:rPr>
          <w:rFonts w:ascii="Arial" w:hAnsi="Arial" w:cs="Arial"/>
          <w:color w:val="000080"/>
          <w:sz w:val="32"/>
          <w:szCs w:val="36"/>
        </w:rPr>
      </w:pPr>
      <w:r w:rsidRPr="00F24378">
        <w:br w:type="page"/>
      </w:r>
    </w:p>
    <w:p w14:paraId="7009589F" w14:textId="7DD342F0" w:rsidR="00943428" w:rsidRPr="00F24378" w:rsidRDefault="00943428" w:rsidP="00943428">
      <w:pPr>
        <w:pStyle w:val="Ttulo2"/>
      </w:pPr>
      <w:bookmarkStart w:id="54" w:name="_Toc149546786"/>
      <w:r w:rsidRPr="00F24378">
        <w:lastRenderedPageBreak/>
        <w:t>STDEV,</w:t>
      </w:r>
      <w:r w:rsidR="00F24378">
        <w:t xml:space="preserve"> </w:t>
      </w:r>
      <w:r w:rsidRPr="00F24378">
        <w:t>STDEVP</w:t>
      </w:r>
      <w:bookmarkEnd w:id="54"/>
    </w:p>
    <w:p w14:paraId="3199CD77" w14:textId="486DADC0" w:rsidR="00943428" w:rsidRPr="00F24378" w:rsidRDefault="00943428" w:rsidP="00943428">
      <w:pPr>
        <w:pStyle w:val="Cuerpodeltexto1"/>
        <w:shd w:val="clear" w:color="auto" w:fill="auto"/>
        <w:spacing w:after="222" w:line="240" w:lineRule="auto"/>
        <w:ind w:left="79" w:right="320" w:firstLine="0"/>
        <w:jc w:val="both"/>
        <w:rPr>
          <w:sz w:val="19"/>
          <w:szCs w:val="19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Devuelve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estimaciones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desviación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estándar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para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población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total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registros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tabla)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47D28" w:rsidRPr="00F24378">
        <w:rPr>
          <w:rStyle w:val="Cuerpodeltexto"/>
          <w:color w:val="000000"/>
          <w:sz w:val="19"/>
          <w:szCs w:val="19"/>
          <w:lang w:eastAsia="es-ES_tradnl"/>
        </w:rPr>
        <w:t>.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Su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sintaxis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es:</w:t>
      </w:r>
    </w:p>
    <w:p w14:paraId="746C11E3" w14:textId="77777777" w:rsidR="00943428" w:rsidRPr="00F24378" w:rsidRDefault="00943428" w:rsidP="00710F73">
      <w:pPr>
        <w:pStyle w:val="comandoseinstrucciones"/>
      </w:pPr>
      <w:r w:rsidRPr="00F24378">
        <w:rPr>
          <w:rStyle w:val="Cuerpodeltexto0"/>
          <w:sz w:val="19"/>
          <w:szCs w:val="19"/>
        </w:rPr>
        <w:t>STDEV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(expr)</w:t>
      </w:r>
    </w:p>
    <w:p w14:paraId="70F7327D" w14:textId="77777777" w:rsidR="004375BF" w:rsidRPr="00F24378" w:rsidRDefault="004375BF" w:rsidP="00943428">
      <w:pPr>
        <w:pStyle w:val="Cuerpodeltexto1"/>
        <w:shd w:val="clear" w:color="auto" w:fill="auto"/>
        <w:spacing w:after="0" w:line="240" w:lineRule="auto"/>
        <w:ind w:left="79" w:firstLine="0"/>
        <w:jc w:val="both"/>
        <w:rPr>
          <w:rStyle w:val="Cuerpodeltexto"/>
          <w:color w:val="000000"/>
          <w:sz w:val="19"/>
          <w:szCs w:val="19"/>
          <w:lang w:eastAsia="es-ES_tradnl"/>
        </w:rPr>
      </w:pPr>
    </w:p>
    <w:p w14:paraId="5658DD85" w14:textId="798BE559" w:rsidR="004375BF" w:rsidRPr="00F24378" w:rsidRDefault="004375BF" w:rsidP="00710F73">
      <w:pPr>
        <w:pStyle w:val="comandoseinstrucciones"/>
      </w:pPr>
      <w:r w:rsidRPr="00F24378">
        <w:rPr>
          <w:rStyle w:val="Cuerpodeltexto0"/>
          <w:sz w:val="19"/>
          <w:szCs w:val="19"/>
          <w:lang w:eastAsia="es-ES_tradnl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StDev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</w:t>
      </w:r>
      <w:r w:rsidR="00181ABC" w:rsidRPr="00F24378">
        <w:rPr>
          <w:rStyle w:val="Cuerpodeltexto"/>
          <w:color w:val="000000"/>
          <w:sz w:val="19"/>
          <w:szCs w:val="19"/>
          <w:lang w:eastAsia="es-ES_tradnl"/>
        </w:rPr>
        <w:t>g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astos)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AS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="00181ABC" w:rsidRPr="00F24378">
        <w:rPr>
          <w:rStyle w:val="Cuerpodeltexto"/>
          <w:color w:val="000000"/>
          <w:sz w:val="19"/>
          <w:szCs w:val="19"/>
          <w:lang w:eastAsia="es-ES_tradnl"/>
        </w:rPr>
        <w:t>'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Desviacion</w:t>
      </w:r>
      <w:r w:rsidR="00181ABC" w:rsidRPr="00F24378">
        <w:rPr>
          <w:rStyle w:val="Cuerpodeltexto"/>
          <w:color w:val="000000"/>
          <w:sz w:val="19"/>
          <w:szCs w:val="19"/>
          <w:lang w:eastAsia="es-ES_tradnl"/>
        </w:rPr>
        <w:t>'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="009525B4" w:rsidRPr="00F24378">
        <w:rPr>
          <w:rStyle w:val="Cuerpodeltexto"/>
          <w:color w:val="000000"/>
          <w:sz w:val="19"/>
          <w:szCs w:val="19"/>
          <w:lang w:eastAsia="es-ES_tradnl"/>
        </w:rPr>
        <w:t>p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edidos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WHERE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="00181ABC" w:rsidRPr="00F24378">
        <w:rPr>
          <w:rStyle w:val="Cuerpodeltexto"/>
          <w:color w:val="000000"/>
          <w:sz w:val="19"/>
          <w:szCs w:val="19"/>
          <w:lang w:eastAsia="es-ES_tradnl"/>
        </w:rPr>
        <w:t>p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ais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'España';</w:t>
      </w:r>
    </w:p>
    <w:p w14:paraId="2A3717C0" w14:textId="77777777" w:rsidR="00943428" w:rsidRPr="00F24378" w:rsidRDefault="00943428" w:rsidP="00710F73">
      <w:pPr>
        <w:pStyle w:val="comandoseinstrucciones"/>
      </w:pPr>
    </w:p>
    <w:p w14:paraId="1E96F1D3" w14:textId="013C8842" w:rsidR="00943428" w:rsidRPr="00F24378" w:rsidRDefault="00943428" w:rsidP="00943428">
      <w:pPr>
        <w:pStyle w:val="Cuerpodeltexto1"/>
        <w:shd w:val="clear" w:color="auto" w:fill="auto"/>
        <w:spacing w:after="176" w:line="240" w:lineRule="auto"/>
        <w:ind w:left="79" w:right="320" w:firstLine="0"/>
        <w:jc w:val="both"/>
        <w:rPr>
          <w:sz w:val="19"/>
          <w:szCs w:val="19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donde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i/>
          <w:color w:val="000000"/>
          <w:sz w:val="19"/>
          <w:szCs w:val="19"/>
          <w:lang w:eastAsia="es-ES_tradnl"/>
        </w:rPr>
        <w:t>expr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representa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nombre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campo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contiene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datos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desean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evaluarse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expresión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realiza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cálculo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utilizando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datos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dichos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campos</w:t>
      </w:r>
      <w:r w:rsidR="00747D28" w:rsidRPr="00F24378">
        <w:rPr>
          <w:rStyle w:val="Cuerpodeltexto"/>
          <w:color w:val="000000"/>
          <w:sz w:val="19"/>
          <w:szCs w:val="19"/>
          <w:lang w:eastAsia="es-ES_tradnl"/>
        </w:rPr>
        <w:t>.</w:t>
      </w:r>
    </w:p>
    <w:p w14:paraId="1FC7F3A9" w14:textId="77777777" w:rsidR="00943428" w:rsidRPr="00F24378" w:rsidRDefault="00943428" w:rsidP="00943428">
      <w:pPr>
        <w:pStyle w:val="Ttulo2"/>
      </w:pPr>
      <w:bookmarkStart w:id="55" w:name="_Toc149546787"/>
      <w:r w:rsidRPr="00F24378">
        <w:t>VAR</w:t>
      </w:r>
      <w:r w:rsidR="003D1F56" w:rsidRPr="00F24378">
        <w:t>IANCE</w:t>
      </w:r>
      <w:bookmarkEnd w:id="55"/>
    </w:p>
    <w:p w14:paraId="54DB6339" w14:textId="3CDB8600" w:rsidR="00943428" w:rsidRPr="00F24378" w:rsidRDefault="00943428" w:rsidP="00943428">
      <w:pPr>
        <w:pStyle w:val="Cuerpodeltexto1"/>
        <w:shd w:val="clear" w:color="auto" w:fill="auto"/>
        <w:spacing w:after="210" w:line="240" w:lineRule="auto"/>
        <w:ind w:left="79" w:right="320" w:firstLine="0"/>
        <w:jc w:val="both"/>
        <w:rPr>
          <w:sz w:val="19"/>
          <w:szCs w:val="19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Devuelve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estimación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varianza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población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7F7A70D2" w14:textId="77777777" w:rsidR="00943428" w:rsidRPr="00F24378" w:rsidRDefault="00943428" w:rsidP="00710F73">
      <w:pPr>
        <w:pStyle w:val="comandoseinstrucciones"/>
      </w:pPr>
      <w:r w:rsidRPr="00F24378">
        <w:rPr>
          <w:rStyle w:val="Cuerpodeltexto0"/>
          <w:sz w:val="19"/>
          <w:szCs w:val="19"/>
        </w:rPr>
        <w:t>VAR</w:t>
      </w:r>
      <w:r w:rsidR="003D1F56" w:rsidRPr="00F24378">
        <w:rPr>
          <w:rStyle w:val="Cuerpodeltexto0"/>
          <w:sz w:val="19"/>
          <w:szCs w:val="19"/>
        </w:rPr>
        <w:t>IANCE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(expr)</w:t>
      </w:r>
    </w:p>
    <w:p w14:paraId="174736CE" w14:textId="77777777" w:rsidR="00710F73" w:rsidRPr="00F24378" w:rsidRDefault="00710F73" w:rsidP="00943428">
      <w:pPr>
        <w:pStyle w:val="Cuerpodeltexto1"/>
        <w:shd w:val="clear" w:color="auto" w:fill="auto"/>
        <w:spacing w:after="155" w:line="240" w:lineRule="auto"/>
        <w:ind w:left="79" w:firstLine="0"/>
        <w:jc w:val="both"/>
        <w:rPr>
          <w:rStyle w:val="Cuerpodeltexto"/>
          <w:color w:val="000000"/>
          <w:sz w:val="19"/>
          <w:szCs w:val="19"/>
          <w:lang w:eastAsia="es-ES_tradnl"/>
        </w:rPr>
      </w:pPr>
    </w:p>
    <w:p w14:paraId="220E42E5" w14:textId="433AEF97" w:rsidR="004375BF" w:rsidRPr="00F24378" w:rsidRDefault="004375BF" w:rsidP="00710F73">
      <w:pPr>
        <w:pStyle w:val="comandoseinstrucciones"/>
      </w:pPr>
      <w:r w:rsidRPr="00F24378">
        <w:rPr>
          <w:rStyle w:val="Cuerpodeltexto0"/>
          <w:sz w:val="19"/>
          <w:szCs w:val="19"/>
          <w:lang w:eastAsia="es-ES_tradnl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VAR</w:t>
      </w:r>
      <w:r w:rsidR="003D1F56" w:rsidRPr="00F24378">
        <w:rPr>
          <w:rStyle w:val="Cuerpodeltexto0"/>
          <w:sz w:val="19"/>
          <w:szCs w:val="19"/>
          <w:lang w:eastAsia="es-ES_tradnl"/>
        </w:rPr>
        <w:t>IANCE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</w:t>
      </w:r>
      <w:r w:rsidR="003D1F56" w:rsidRPr="00F24378">
        <w:rPr>
          <w:rStyle w:val="Cuerpodeltexto"/>
          <w:color w:val="000000"/>
          <w:sz w:val="19"/>
          <w:szCs w:val="19"/>
          <w:lang w:eastAsia="es-ES_tradnl"/>
        </w:rPr>
        <w:t>g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astos)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AS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="003D1F56" w:rsidRPr="00F24378">
        <w:rPr>
          <w:rStyle w:val="Cuerpodeltexto"/>
          <w:color w:val="000000"/>
          <w:sz w:val="19"/>
          <w:szCs w:val="19"/>
          <w:lang w:eastAsia="es-ES_tradnl"/>
        </w:rPr>
        <w:t>'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Varianza</w:t>
      </w:r>
      <w:r w:rsidR="003D1F56" w:rsidRPr="00F24378">
        <w:rPr>
          <w:rStyle w:val="Cuerpodeltexto"/>
          <w:color w:val="000000"/>
          <w:sz w:val="19"/>
          <w:szCs w:val="19"/>
          <w:lang w:eastAsia="es-ES_tradnl"/>
        </w:rPr>
        <w:t>'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="003D1F56" w:rsidRPr="00F24378">
        <w:rPr>
          <w:rStyle w:val="Cuerpodeltexto"/>
          <w:color w:val="000000"/>
          <w:sz w:val="19"/>
          <w:szCs w:val="19"/>
          <w:lang w:eastAsia="es-ES_tradnl"/>
        </w:rPr>
        <w:t>p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edidos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WHERE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="003D1F56" w:rsidRPr="00F24378">
        <w:rPr>
          <w:rStyle w:val="Cuerpodeltexto"/>
          <w:color w:val="000000"/>
          <w:sz w:val="19"/>
          <w:szCs w:val="19"/>
          <w:lang w:eastAsia="es-ES_tradnl"/>
        </w:rPr>
        <w:t>p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ais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'España';</w:t>
      </w:r>
    </w:p>
    <w:p w14:paraId="18291EAA" w14:textId="460C7DA5" w:rsidR="00D56314" w:rsidRPr="00F24378" w:rsidRDefault="00D56314" w:rsidP="00D56314">
      <w:pPr>
        <w:pStyle w:val="Ttulo2"/>
      </w:pPr>
      <w:bookmarkStart w:id="56" w:name="_Toc149546788"/>
      <w:r w:rsidRPr="00F24378">
        <w:t>Efecto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valores</w:t>
      </w:r>
      <w:r w:rsidR="00F24378">
        <w:t xml:space="preserve"> </w:t>
      </w:r>
      <w:r w:rsidRPr="00F24378">
        <w:t>NULL</w:t>
      </w:r>
      <w:r w:rsidR="00F24378">
        <w:t xml:space="preserve"> </w:t>
      </w:r>
      <w:r w:rsidRPr="00F24378">
        <w:t>sobre</w:t>
      </w:r>
      <w:r w:rsidR="00F24378">
        <w:t xml:space="preserve"> </w:t>
      </w:r>
      <w:r w:rsidRPr="00F24378">
        <w:t>las</w:t>
      </w:r>
      <w:r w:rsidR="00F24378">
        <w:t xml:space="preserve"> </w:t>
      </w:r>
      <w:r w:rsidRPr="00F24378">
        <w:t>funciones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agregado:</w:t>
      </w:r>
      <w:bookmarkEnd w:id="56"/>
    </w:p>
    <w:p w14:paraId="7C8A2091" w14:textId="7991FC36" w:rsidR="00E30597" w:rsidRPr="00F24378" w:rsidRDefault="00DD7C37" w:rsidP="00DD7C37">
      <w:pPr>
        <w:pStyle w:val="Cuerpodeltexto51"/>
        <w:shd w:val="clear" w:color="auto" w:fill="auto"/>
        <w:spacing w:before="0" w:after="160"/>
        <w:ind w:left="100" w:right="240" w:firstLine="0"/>
        <w:jc w:val="left"/>
      </w:pPr>
      <w:r w:rsidRPr="00F24378">
        <w:rPr>
          <w:rStyle w:val="Cuerpodeltexto5"/>
          <w:color w:val="000000"/>
          <w:lang w:eastAsia="es-ES_tradnl"/>
        </w:rPr>
        <w:t>MAX,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MIN,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</w:rPr>
        <w:t>AVG</w:t>
      </w:r>
      <w:r w:rsidRPr="00F24378">
        <w:rPr>
          <w:rStyle w:val="Cuerpodeltexto5"/>
          <w:color w:val="000000"/>
          <w:lang w:eastAsia="es-ES_tradnl"/>
        </w:rPr>
        <w:t>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SUM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no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tienen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cuenta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los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valores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NULL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en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sus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cálculos.</w:t>
      </w:r>
    </w:p>
    <w:p w14:paraId="5A105F73" w14:textId="363070F4" w:rsidR="00D56314" w:rsidRPr="00F24378" w:rsidRDefault="00D56314" w:rsidP="00D56314">
      <w:pPr>
        <w:pStyle w:val="Cuerpodeltexto51"/>
        <w:shd w:val="clear" w:color="auto" w:fill="auto"/>
        <w:spacing w:before="0" w:after="160"/>
        <w:ind w:left="100" w:right="240" w:firstLine="0"/>
        <w:jc w:val="left"/>
        <w:rPr>
          <w:rStyle w:val="Cuerpodeltexto5"/>
        </w:rPr>
      </w:pPr>
      <w:r w:rsidRPr="00F24378">
        <w:rPr>
          <w:rStyle w:val="Cuerpodeltexto5"/>
        </w:rPr>
        <w:t>Ejemplo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que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usa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una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versión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reducida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de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la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tabla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empleados:</w:t>
      </w:r>
    </w:p>
    <w:tbl>
      <w:tblPr>
        <w:tblStyle w:val="Tablaconcuadrcula"/>
        <w:tblW w:w="0" w:type="auto"/>
        <w:tblInd w:w="100" w:type="dxa"/>
        <w:tblLook w:val="04A0" w:firstRow="1" w:lastRow="0" w:firstColumn="1" w:lastColumn="0" w:noHBand="0" w:noVBand="1"/>
      </w:tblPr>
      <w:tblGrid>
        <w:gridCol w:w="1600"/>
        <w:gridCol w:w="1417"/>
      </w:tblGrid>
      <w:tr w:rsidR="00D56314" w:rsidRPr="00F24378" w14:paraId="1C20E65E" w14:textId="77777777" w:rsidTr="00923D19">
        <w:tc>
          <w:tcPr>
            <w:tcW w:w="1455" w:type="dxa"/>
            <w:shd w:val="clear" w:color="auto" w:fill="BFBFBF" w:themeFill="background1" w:themeFillShade="BF"/>
          </w:tcPr>
          <w:p w14:paraId="412A9386" w14:textId="77777777" w:rsidR="00D56314" w:rsidRPr="00F24378" w:rsidRDefault="00D56314" w:rsidP="00923D19">
            <w:pPr>
              <w:pStyle w:val="Cuerpodeltexto51"/>
              <w:shd w:val="clear" w:color="auto" w:fill="auto"/>
              <w:spacing w:before="0" w:after="160"/>
              <w:ind w:right="240" w:firstLine="0"/>
              <w:jc w:val="left"/>
              <w:rPr>
                <w:rStyle w:val="Cuerpodeltexto5"/>
                <w:b/>
              </w:rPr>
            </w:pPr>
            <w:r w:rsidRPr="00F24378">
              <w:rPr>
                <w:rStyle w:val="Cuerpodeltexto5"/>
                <w:b/>
              </w:rPr>
              <w:t>COMISION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196A3FDE" w14:textId="77777777" w:rsidR="00D56314" w:rsidRPr="00F24378" w:rsidRDefault="00D56314" w:rsidP="00923D19">
            <w:pPr>
              <w:pStyle w:val="Cuerpodeltexto51"/>
              <w:shd w:val="clear" w:color="auto" w:fill="auto"/>
              <w:spacing w:before="0" w:after="160"/>
              <w:ind w:right="240" w:firstLine="0"/>
              <w:jc w:val="left"/>
              <w:rPr>
                <w:rStyle w:val="Cuerpodeltexto5"/>
                <w:b/>
              </w:rPr>
            </w:pPr>
            <w:r w:rsidRPr="00F24378">
              <w:rPr>
                <w:rStyle w:val="Cuerpodeltexto5"/>
                <w:b/>
              </w:rPr>
              <w:t>OFICIO</w:t>
            </w:r>
          </w:p>
        </w:tc>
      </w:tr>
      <w:tr w:rsidR="00D56314" w:rsidRPr="00F24378" w14:paraId="181981A5" w14:textId="77777777" w:rsidTr="00923D19">
        <w:tc>
          <w:tcPr>
            <w:tcW w:w="1455" w:type="dxa"/>
          </w:tcPr>
          <w:p w14:paraId="353258E6" w14:textId="77777777" w:rsidR="00D56314" w:rsidRPr="00F24378" w:rsidRDefault="00D56314" w:rsidP="00923D19">
            <w:pPr>
              <w:pStyle w:val="Cuerpodeltexto51"/>
              <w:shd w:val="clear" w:color="auto" w:fill="auto"/>
              <w:spacing w:before="0" w:after="160"/>
              <w:ind w:right="240" w:firstLine="0"/>
              <w:jc w:val="left"/>
              <w:rPr>
                <w:rStyle w:val="Cuerpodeltexto5"/>
              </w:rPr>
            </w:pPr>
            <w:r w:rsidRPr="00F24378">
              <w:rPr>
                <w:rStyle w:val="Cuerpodeltexto5"/>
              </w:rPr>
              <w:t>100</w:t>
            </w:r>
          </w:p>
        </w:tc>
        <w:tc>
          <w:tcPr>
            <w:tcW w:w="1417" w:type="dxa"/>
          </w:tcPr>
          <w:p w14:paraId="67894499" w14:textId="77777777" w:rsidR="00D56314" w:rsidRPr="00F24378" w:rsidRDefault="00D56314" w:rsidP="00923D19">
            <w:pPr>
              <w:pStyle w:val="Cuerpodeltexto51"/>
              <w:shd w:val="clear" w:color="auto" w:fill="auto"/>
              <w:spacing w:before="0" w:after="160"/>
              <w:ind w:right="240" w:firstLine="0"/>
              <w:jc w:val="left"/>
              <w:rPr>
                <w:rStyle w:val="Cuerpodeltexto5"/>
              </w:rPr>
            </w:pPr>
            <w:r w:rsidRPr="00F24378">
              <w:rPr>
                <w:rStyle w:val="Cuerpodeltexto5"/>
              </w:rPr>
              <w:t>vendedor</w:t>
            </w:r>
          </w:p>
        </w:tc>
      </w:tr>
      <w:tr w:rsidR="00D56314" w:rsidRPr="00F24378" w14:paraId="12DB058B" w14:textId="77777777" w:rsidTr="00923D19">
        <w:tc>
          <w:tcPr>
            <w:tcW w:w="1455" w:type="dxa"/>
          </w:tcPr>
          <w:p w14:paraId="258F452D" w14:textId="77777777" w:rsidR="00D56314" w:rsidRPr="00F24378" w:rsidRDefault="00D56314" w:rsidP="00923D19">
            <w:pPr>
              <w:pStyle w:val="Cuerpodeltexto51"/>
              <w:shd w:val="clear" w:color="auto" w:fill="auto"/>
              <w:spacing w:before="0" w:after="160"/>
              <w:ind w:right="240" w:firstLine="0"/>
              <w:jc w:val="left"/>
              <w:rPr>
                <w:rStyle w:val="Cuerpodeltexto5"/>
              </w:rPr>
            </w:pPr>
            <w:r w:rsidRPr="00F24378">
              <w:rPr>
                <w:rStyle w:val="Cuerpodeltexto5"/>
              </w:rPr>
              <w:t>NULL</w:t>
            </w:r>
          </w:p>
        </w:tc>
        <w:tc>
          <w:tcPr>
            <w:tcW w:w="1417" w:type="dxa"/>
          </w:tcPr>
          <w:p w14:paraId="045D859A" w14:textId="77777777" w:rsidR="00D56314" w:rsidRPr="00F24378" w:rsidRDefault="00D56314" w:rsidP="00923D19">
            <w:pPr>
              <w:pStyle w:val="Cuerpodeltexto51"/>
              <w:shd w:val="clear" w:color="auto" w:fill="auto"/>
              <w:spacing w:before="0" w:after="160"/>
              <w:ind w:right="240" w:firstLine="0"/>
              <w:jc w:val="left"/>
              <w:rPr>
                <w:rStyle w:val="Cuerpodeltexto5"/>
              </w:rPr>
            </w:pPr>
            <w:r w:rsidRPr="00F24378">
              <w:rPr>
                <w:rStyle w:val="Cuerpodeltexto5"/>
              </w:rPr>
              <w:t>vendedor</w:t>
            </w:r>
          </w:p>
        </w:tc>
      </w:tr>
      <w:tr w:rsidR="00D56314" w:rsidRPr="00F24378" w14:paraId="516E22B0" w14:textId="77777777" w:rsidTr="00923D19">
        <w:tc>
          <w:tcPr>
            <w:tcW w:w="1455" w:type="dxa"/>
          </w:tcPr>
          <w:p w14:paraId="7770597E" w14:textId="77777777" w:rsidR="00D56314" w:rsidRPr="00F24378" w:rsidRDefault="00D56314" w:rsidP="00923D19">
            <w:pPr>
              <w:pStyle w:val="Cuerpodeltexto51"/>
              <w:shd w:val="clear" w:color="auto" w:fill="auto"/>
              <w:spacing w:before="0" w:after="160"/>
              <w:ind w:right="240" w:firstLine="0"/>
              <w:jc w:val="left"/>
              <w:rPr>
                <w:rStyle w:val="Cuerpodeltexto5"/>
              </w:rPr>
            </w:pPr>
            <w:r w:rsidRPr="00F24378">
              <w:rPr>
                <w:rStyle w:val="Cuerpodeltexto5"/>
              </w:rPr>
              <w:t>30</w:t>
            </w:r>
          </w:p>
        </w:tc>
        <w:tc>
          <w:tcPr>
            <w:tcW w:w="1417" w:type="dxa"/>
          </w:tcPr>
          <w:p w14:paraId="2C26393A" w14:textId="77777777" w:rsidR="00D56314" w:rsidRPr="00F24378" w:rsidRDefault="00D56314" w:rsidP="00923D19">
            <w:pPr>
              <w:pStyle w:val="Cuerpodeltexto51"/>
              <w:shd w:val="clear" w:color="auto" w:fill="auto"/>
              <w:spacing w:before="0" w:after="160"/>
              <w:ind w:right="240" w:firstLine="0"/>
              <w:jc w:val="left"/>
              <w:rPr>
                <w:rStyle w:val="Cuerpodeltexto5"/>
              </w:rPr>
            </w:pPr>
            <w:r w:rsidRPr="00F24378">
              <w:rPr>
                <w:rStyle w:val="Cuerpodeltexto5"/>
              </w:rPr>
              <w:t>NULL</w:t>
            </w:r>
          </w:p>
        </w:tc>
      </w:tr>
      <w:tr w:rsidR="00D56314" w:rsidRPr="00F24378" w14:paraId="220B5413" w14:textId="77777777" w:rsidTr="00923D19">
        <w:tc>
          <w:tcPr>
            <w:tcW w:w="1455" w:type="dxa"/>
          </w:tcPr>
          <w:p w14:paraId="093591C2" w14:textId="77777777" w:rsidR="00D56314" w:rsidRPr="00F24378" w:rsidRDefault="00D56314" w:rsidP="00923D19">
            <w:pPr>
              <w:pStyle w:val="Cuerpodeltexto51"/>
              <w:shd w:val="clear" w:color="auto" w:fill="auto"/>
              <w:spacing w:before="0" w:after="160"/>
              <w:ind w:right="240" w:firstLine="0"/>
              <w:jc w:val="left"/>
              <w:rPr>
                <w:rStyle w:val="Cuerpodeltexto5"/>
              </w:rPr>
            </w:pPr>
            <w:r w:rsidRPr="00F24378">
              <w:rPr>
                <w:rStyle w:val="Cuerpodeltexto5"/>
              </w:rPr>
              <w:t>NULL</w:t>
            </w:r>
          </w:p>
        </w:tc>
        <w:tc>
          <w:tcPr>
            <w:tcW w:w="1417" w:type="dxa"/>
          </w:tcPr>
          <w:p w14:paraId="67256E74" w14:textId="77777777" w:rsidR="00D56314" w:rsidRPr="00F24378" w:rsidRDefault="00D56314" w:rsidP="00923D19">
            <w:pPr>
              <w:pStyle w:val="Cuerpodeltexto51"/>
              <w:shd w:val="clear" w:color="auto" w:fill="auto"/>
              <w:spacing w:before="0" w:after="160"/>
              <w:ind w:right="240" w:firstLine="0"/>
              <w:jc w:val="left"/>
              <w:rPr>
                <w:rStyle w:val="Cuerpodeltexto5"/>
              </w:rPr>
            </w:pPr>
            <w:r w:rsidRPr="00F24378">
              <w:rPr>
                <w:rStyle w:val="Cuerpodeltexto5"/>
              </w:rPr>
              <w:t>director</w:t>
            </w:r>
          </w:p>
        </w:tc>
      </w:tr>
      <w:tr w:rsidR="00D56314" w:rsidRPr="00F24378" w14:paraId="11F4D9C4" w14:textId="77777777" w:rsidTr="00923D19">
        <w:tc>
          <w:tcPr>
            <w:tcW w:w="1455" w:type="dxa"/>
          </w:tcPr>
          <w:p w14:paraId="27A52104" w14:textId="77777777" w:rsidR="00D56314" w:rsidRPr="00F24378" w:rsidRDefault="00D56314" w:rsidP="00923D19">
            <w:pPr>
              <w:pStyle w:val="Cuerpodeltexto51"/>
              <w:shd w:val="clear" w:color="auto" w:fill="auto"/>
              <w:spacing w:before="0" w:after="160"/>
              <w:ind w:right="240" w:firstLine="0"/>
              <w:jc w:val="left"/>
              <w:rPr>
                <w:rStyle w:val="Cuerpodeltexto5"/>
              </w:rPr>
            </w:pPr>
            <w:r w:rsidRPr="00F24378">
              <w:rPr>
                <w:rStyle w:val="Cuerpodeltexto5"/>
              </w:rPr>
              <w:t>40</w:t>
            </w:r>
          </w:p>
        </w:tc>
        <w:tc>
          <w:tcPr>
            <w:tcW w:w="1417" w:type="dxa"/>
          </w:tcPr>
          <w:p w14:paraId="04F04E34" w14:textId="77777777" w:rsidR="00D56314" w:rsidRPr="00F24378" w:rsidRDefault="00D56314" w:rsidP="00923D19">
            <w:pPr>
              <w:pStyle w:val="Cuerpodeltexto51"/>
              <w:shd w:val="clear" w:color="auto" w:fill="auto"/>
              <w:spacing w:before="0" w:after="160"/>
              <w:ind w:right="240" w:firstLine="0"/>
              <w:jc w:val="left"/>
              <w:rPr>
                <w:rStyle w:val="Cuerpodeltexto5"/>
              </w:rPr>
            </w:pPr>
            <w:r w:rsidRPr="00F24378">
              <w:rPr>
                <w:rStyle w:val="Cuerpodeltexto5"/>
              </w:rPr>
              <w:t>contable</w:t>
            </w:r>
          </w:p>
        </w:tc>
      </w:tr>
    </w:tbl>
    <w:p w14:paraId="7952E281" w14:textId="77777777" w:rsidR="00D56314" w:rsidRPr="00F24378" w:rsidRDefault="00D56314" w:rsidP="00D56314">
      <w:pPr>
        <w:pStyle w:val="Cuerpodeltexto51"/>
        <w:shd w:val="clear" w:color="auto" w:fill="auto"/>
        <w:spacing w:before="0" w:after="160"/>
        <w:ind w:left="100" w:right="240" w:firstLine="0"/>
        <w:jc w:val="left"/>
        <w:rPr>
          <w:rStyle w:val="Cuerpodeltexto5"/>
        </w:rPr>
      </w:pPr>
    </w:p>
    <w:p w14:paraId="7BC878CE" w14:textId="31E4DF27" w:rsidR="00D56314" w:rsidRPr="00F24378" w:rsidRDefault="00D56314" w:rsidP="00D56314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Ttulo722"/>
          <w:lang w:eastAsia="es-ES_tradnl"/>
        </w:rPr>
        <w:t>SELECT</w:t>
      </w:r>
      <w:r w:rsidR="00F24378">
        <w:rPr>
          <w:rStyle w:val="Ttulo722"/>
          <w:lang w:eastAsia="es-ES_tradnl"/>
        </w:rPr>
        <w:t xml:space="preserve">  </w:t>
      </w:r>
      <w:r w:rsidRPr="00F24378">
        <w:rPr>
          <w:rStyle w:val="Ttulo722"/>
          <w:lang w:eastAsia="es-ES_tradnl"/>
        </w:rPr>
        <w:t>COUNT(</w:t>
      </w:r>
      <w:r w:rsidRPr="00F24378">
        <w:rPr>
          <w:rStyle w:val="Ttulo722"/>
          <w:i/>
          <w:color w:val="auto"/>
          <w:lang w:eastAsia="es-ES_tradnl"/>
        </w:rPr>
        <w:t>comision</w:t>
      </w:r>
      <w:r w:rsidRPr="00F24378">
        <w:rPr>
          <w:rStyle w:val="Ttulo722"/>
          <w:lang w:eastAsia="es-ES_tradnl"/>
        </w:rPr>
        <w:t>),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COUNT(</w:t>
      </w:r>
      <w:r w:rsidRPr="00F24378">
        <w:rPr>
          <w:rStyle w:val="Ttulo722"/>
          <w:i/>
          <w:color w:val="auto"/>
          <w:lang w:eastAsia="es-ES_tradnl"/>
        </w:rPr>
        <w:t>oficio</w:t>
      </w:r>
      <w:r w:rsidRPr="00F24378">
        <w:rPr>
          <w:rStyle w:val="Ttulo722"/>
          <w:lang w:eastAsia="es-ES_tradnl"/>
        </w:rPr>
        <w:t>),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COUNT(DISTINCT</w:t>
      </w:r>
      <w:r w:rsidR="00F24378">
        <w:rPr>
          <w:rStyle w:val="Ttulo722"/>
          <w:i/>
          <w:color w:val="auto"/>
          <w:lang w:eastAsia="es-ES_tradnl"/>
        </w:rPr>
        <w:t xml:space="preserve"> </w:t>
      </w:r>
      <w:r w:rsidRPr="00F24378">
        <w:rPr>
          <w:rStyle w:val="Ttulo722"/>
          <w:i/>
          <w:color w:val="auto"/>
          <w:lang w:eastAsia="es-ES_tradnl"/>
        </w:rPr>
        <w:t>oficio</w:t>
      </w:r>
      <w:r w:rsidRPr="00F24378">
        <w:rPr>
          <w:rStyle w:val="Ttulo722"/>
          <w:lang w:eastAsia="es-ES_tradnl"/>
        </w:rPr>
        <w:t>)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</w:rPr>
        <w:t>FROM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empleados;</w:t>
      </w:r>
    </w:p>
    <w:p w14:paraId="54CF601C" w14:textId="77777777" w:rsidR="00D56314" w:rsidRPr="00F24378" w:rsidRDefault="00D56314" w:rsidP="00D56314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"/>
          <w:color w:val="000000"/>
          <w:lang w:eastAsia="es-ES_tradnl"/>
        </w:rPr>
        <w:t>#Resultado:</w:t>
      </w:r>
    </w:p>
    <w:p w14:paraId="32A6F3F4" w14:textId="768305DC" w:rsidR="00D56314" w:rsidRPr="00F24378" w:rsidRDefault="00D56314" w:rsidP="00D56314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"/>
          <w:color w:val="000000"/>
          <w:lang w:eastAsia="es-ES_tradnl"/>
        </w:rPr>
        <w:t>5,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3,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4,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3</w:t>
      </w:r>
    </w:p>
    <w:p w14:paraId="49E9B30E" w14:textId="77777777" w:rsidR="00D56314" w:rsidRPr="00F24378" w:rsidRDefault="00D56314" w:rsidP="00D56314">
      <w:pPr>
        <w:pStyle w:val="comandoseinstrucciones"/>
        <w:rPr>
          <w:rStyle w:val="Cuerpodeltexto5"/>
          <w:color w:val="000000"/>
          <w:lang w:eastAsia="es-ES_tradnl"/>
        </w:rPr>
      </w:pPr>
    </w:p>
    <w:p w14:paraId="2586EAA4" w14:textId="25DB92F3" w:rsidR="00D56314" w:rsidRPr="00F24378" w:rsidRDefault="00D56314" w:rsidP="00D56314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Ttulo722"/>
          <w:lang w:eastAsia="es-ES_tradnl"/>
        </w:rPr>
        <w:t>SELECT</w:t>
      </w:r>
      <w:r w:rsidR="00F24378">
        <w:rPr>
          <w:rStyle w:val="Ttulo722"/>
          <w:lang w:eastAsia="es-ES_tradnl"/>
        </w:rPr>
        <w:t xml:space="preserve">  </w:t>
      </w:r>
      <w:r w:rsidRPr="00F24378">
        <w:rPr>
          <w:rStyle w:val="Ttulo722"/>
          <w:lang w:eastAsia="es-ES_tradnl"/>
        </w:rPr>
        <w:t>SUM(</w:t>
      </w:r>
      <w:r w:rsidRPr="00F24378">
        <w:rPr>
          <w:rStyle w:val="Ttulo722"/>
          <w:i/>
          <w:color w:val="auto"/>
          <w:lang w:eastAsia="es-ES_tradnl"/>
        </w:rPr>
        <w:t>comision</w:t>
      </w:r>
      <w:r w:rsidRPr="00F24378">
        <w:rPr>
          <w:rStyle w:val="Ttulo722"/>
          <w:lang w:eastAsia="es-ES_tradnl"/>
        </w:rPr>
        <w:t>),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AVG(</w:t>
      </w:r>
      <w:r w:rsidRPr="00F24378">
        <w:rPr>
          <w:rStyle w:val="Ttulo722"/>
          <w:i/>
          <w:color w:val="auto"/>
          <w:lang w:eastAsia="es-ES_tradnl"/>
        </w:rPr>
        <w:t>comision</w:t>
      </w:r>
      <w:r w:rsidRPr="00F24378">
        <w:rPr>
          <w:rStyle w:val="Ttulo722"/>
          <w:lang w:eastAsia="es-ES_tradnl"/>
        </w:rPr>
        <w:t>),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MAX(</w:t>
      </w:r>
      <w:r w:rsidRPr="00F24378">
        <w:rPr>
          <w:rStyle w:val="Ttulo722"/>
          <w:i/>
          <w:color w:val="auto"/>
          <w:lang w:eastAsia="es-ES_tradnl"/>
        </w:rPr>
        <w:t>comision</w:t>
      </w:r>
      <w:r w:rsidRPr="00F24378">
        <w:rPr>
          <w:rStyle w:val="Ttulo722"/>
          <w:lang w:eastAsia="es-ES_tradnl"/>
        </w:rPr>
        <w:t>),</w:t>
      </w:r>
      <w:r w:rsidR="00F24378">
        <w:rPr>
          <w:rStyle w:val="Ttulo722"/>
          <w:lang w:eastAsia="es-ES_tradnl"/>
        </w:rPr>
        <w:t xml:space="preserve"> </w:t>
      </w:r>
      <w:r w:rsidRPr="00F24378">
        <w:rPr>
          <w:rStyle w:val="Ttulo722"/>
          <w:lang w:eastAsia="es-ES_tradnl"/>
        </w:rPr>
        <w:t>MIN(</w:t>
      </w:r>
      <w:r w:rsidRPr="00F24378">
        <w:rPr>
          <w:rStyle w:val="Ttulo722"/>
          <w:i/>
          <w:color w:val="auto"/>
          <w:lang w:eastAsia="es-ES_tradnl"/>
        </w:rPr>
        <w:t>comision</w:t>
      </w:r>
      <w:r w:rsidRPr="00F24378">
        <w:rPr>
          <w:rStyle w:val="Ttulo722"/>
          <w:lang w:eastAsia="es-ES_tradnl"/>
        </w:rPr>
        <w:t>)</w:t>
      </w:r>
      <w:r w:rsidR="00F24378">
        <w:rPr>
          <w:rStyle w:val="Ttulo722"/>
          <w:lang w:eastAsia="es-ES_tradnl"/>
        </w:rPr>
        <w:t xml:space="preserve">  </w:t>
      </w:r>
      <w:r w:rsidRPr="00F24378">
        <w:rPr>
          <w:rStyle w:val="Ttulo722"/>
        </w:rPr>
        <w:t>FROM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empleados;</w:t>
      </w:r>
    </w:p>
    <w:p w14:paraId="43E46527" w14:textId="77777777" w:rsidR="00D56314" w:rsidRPr="00F24378" w:rsidRDefault="00D56314" w:rsidP="00D56314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"/>
          <w:color w:val="000000"/>
          <w:lang w:eastAsia="es-ES_tradnl"/>
        </w:rPr>
        <w:t>#Resultado:</w:t>
      </w:r>
    </w:p>
    <w:p w14:paraId="2C095F43" w14:textId="7C1706AA" w:rsidR="00D56314" w:rsidRPr="00F24378" w:rsidRDefault="00D56314" w:rsidP="00D56314">
      <w:pPr>
        <w:pStyle w:val="comandoseinstrucciones"/>
        <w:rPr>
          <w:rStyle w:val="Cuerpodeltexto5"/>
          <w:color w:val="000000"/>
          <w:lang w:eastAsia="es-ES_tradnl"/>
        </w:rPr>
      </w:pPr>
      <w:r w:rsidRPr="00F24378">
        <w:rPr>
          <w:rStyle w:val="Cuerpodeltexto5"/>
          <w:color w:val="000000"/>
          <w:lang w:eastAsia="es-ES_tradnl"/>
        </w:rPr>
        <w:t>170,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56.6666,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100,</w:t>
      </w:r>
      <w:r w:rsidR="00F24378">
        <w:rPr>
          <w:rStyle w:val="Cuerpodeltexto5"/>
          <w:color w:val="000000"/>
          <w:lang w:eastAsia="es-ES_tradnl"/>
        </w:rPr>
        <w:t xml:space="preserve"> </w:t>
      </w:r>
      <w:r w:rsidRPr="00F24378">
        <w:rPr>
          <w:rStyle w:val="Cuerpodeltexto5"/>
          <w:color w:val="000000"/>
          <w:lang w:eastAsia="es-ES_tradnl"/>
        </w:rPr>
        <w:t>30</w:t>
      </w:r>
    </w:p>
    <w:p w14:paraId="7E985BDC" w14:textId="77777777" w:rsidR="00D56314" w:rsidRPr="00F24378" w:rsidRDefault="00D56314" w:rsidP="00E30597"/>
    <w:p w14:paraId="360914E9" w14:textId="77777777" w:rsidR="00D842ED" w:rsidRPr="00F24378" w:rsidRDefault="00D842ED">
      <w:pPr>
        <w:spacing w:before="0" w:after="0"/>
        <w:ind w:left="0"/>
        <w:jc w:val="left"/>
        <w:rPr>
          <w:rFonts w:ascii="Arial" w:hAnsi="Arial" w:cs="Arial"/>
          <w:b/>
          <w:bCs/>
          <w:color w:val="000080"/>
          <w:sz w:val="40"/>
          <w:szCs w:val="48"/>
        </w:rPr>
      </w:pPr>
      <w:r w:rsidRPr="00F24378">
        <w:br w:type="page"/>
      </w:r>
    </w:p>
    <w:p w14:paraId="15741094" w14:textId="704B0B0C" w:rsidR="00584A65" w:rsidRPr="00F24378" w:rsidRDefault="00584A65" w:rsidP="00584A65">
      <w:pPr>
        <w:pStyle w:val="Ttulo1"/>
      </w:pPr>
      <w:bookmarkStart w:id="57" w:name="_Toc149546789"/>
      <w:r w:rsidRPr="00F24378">
        <w:lastRenderedPageBreak/>
        <w:t>Agrupamiento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Registros</w:t>
      </w:r>
      <w:r w:rsidR="00F24378">
        <w:t xml:space="preserve"> </w:t>
      </w:r>
      <w:r w:rsidRPr="00F24378">
        <w:t>(GROUP</w:t>
      </w:r>
      <w:r w:rsidR="00F24378">
        <w:t xml:space="preserve"> </w:t>
      </w:r>
      <w:r w:rsidRPr="00F24378">
        <w:t>BY)</w:t>
      </w:r>
      <w:bookmarkEnd w:id="57"/>
    </w:p>
    <w:p w14:paraId="20ACC0C1" w14:textId="661AA469" w:rsidR="00584A65" w:rsidRPr="00F24378" w:rsidRDefault="00584A65" w:rsidP="00584A65">
      <w:pPr>
        <w:pStyle w:val="Ttulo2"/>
        <w:rPr>
          <w:lang w:eastAsia="es-ES_tradnl"/>
        </w:rPr>
      </w:pPr>
      <w:bookmarkStart w:id="58" w:name="_Toc149546790"/>
      <w:r w:rsidRPr="00F24378">
        <w:rPr>
          <w:lang w:eastAsia="es-ES_tradnl"/>
        </w:rPr>
        <w:t>GROUP</w:t>
      </w:r>
      <w:r w:rsidR="00F24378">
        <w:rPr>
          <w:lang w:eastAsia="es-ES_tradnl"/>
        </w:rPr>
        <w:t xml:space="preserve"> </w:t>
      </w:r>
      <w:r w:rsidRPr="00F24378">
        <w:rPr>
          <w:lang w:eastAsia="es-ES_tradnl"/>
        </w:rPr>
        <w:t>BY</w:t>
      </w:r>
      <w:bookmarkEnd w:id="58"/>
    </w:p>
    <w:p w14:paraId="1EC57037" w14:textId="4A6814C3" w:rsidR="00B56570" w:rsidRDefault="00B56570" w:rsidP="00584A65">
      <w:pPr>
        <w:pStyle w:val="Cuerpodeltexto51"/>
        <w:shd w:val="clear" w:color="auto" w:fill="auto"/>
        <w:spacing w:before="0" w:after="160"/>
        <w:ind w:left="100" w:right="240" w:firstLine="0"/>
        <w:jc w:val="left"/>
        <w:rPr>
          <w:rStyle w:val="Cuerpodeltexto5"/>
        </w:rPr>
      </w:pPr>
      <w:r>
        <w:rPr>
          <w:rStyle w:val="Cuerpodeltexto5"/>
        </w:rPr>
        <w:t>Agrupa los registros</w:t>
      </w:r>
      <w:r w:rsidR="005302FD">
        <w:rPr>
          <w:rStyle w:val="Cuerpodeltexto5"/>
        </w:rPr>
        <w:t xml:space="preserve"> en </w:t>
      </w:r>
      <w:r w:rsidR="005302FD" w:rsidRPr="00EB6CC6">
        <w:rPr>
          <w:rStyle w:val="Cuerpodeltexto5"/>
          <w:i/>
          <w:iCs/>
        </w:rPr>
        <w:t>cajas</w:t>
      </w:r>
      <w:r w:rsidR="005302FD">
        <w:rPr>
          <w:rStyle w:val="Cuerpodeltexto5"/>
        </w:rPr>
        <w:t xml:space="preserve"> (</w:t>
      </w:r>
      <w:r w:rsidR="009236BE">
        <w:rPr>
          <w:rStyle w:val="Cuerpodeltexto5"/>
        </w:rPr>
        <w:t xml:space="preserve">también podemos llamarlas </w:t>
      </w:r>
      <w:r w:rsidR="005302FD" w:rsidRPr="009236BE">
        <w:rPr>
          <w:rStyle w:val="Cuerpodeltexto5"/>
          <w:i/>
          <w:iCs/>
        </w:rPr>
        <w:t>grupos</w:t>
      </w:r>
      <w:r w:rsidR="005302FD">
        <w:rPr>
          <w:rStyle w:val="Cuerpodeltexto5"/>
        </w:rPr>
        <w:t>):</w:t>
      </w:r>
      <w:r>
        <w:rPr>
          <w:rStyle w:val="Cuerpodeltexto5"/>
        </w:rPr>
        <w:t xml:space="preserve"> crea </w:t>
      </w:r>
      <w:r w:rsidR="005302FD">
        <w:rPr>
          <w:rStyle w:val="Cuerpodeltexto5"/>
        </w:rPr>
        <w:t xml:space="preserve">una </w:t>
      </w:r>
      <w:r w:rsidR="005302FD" w:rsidRPr="00EB6CC6">
        <w:rPr>
          <w:rStyle w:val="Cuerpodeltexto5"/>
          <w:i/>
          <w:iCs/>
        </w:rPr>
        <w:t>caja</w:t>
      </w:r>
      <w:r w:rsidR="005302FD">
        <w:rPr>
          <w:rStyle w:val="Cuerpodeltexto5"/>
        </w:rPr>
        <w:t xml:space="preserve"> (</w:t>
      </w:r>
      <w:r w:rsidR="005302FD" w:rsidRPr="00EB6CC6">
        <w:rPr>
          <w:rStyle w:val="Cuerpodeltexto5"/>
          <w:i/>
          <w:iCs/>
        </w:rPr>
        <w:t>grupo</w:t>
      </w:r>
      <w:r w:rsidR="005302FD">
        <w:rPr>
          <w:rStyle w:val="Cuerpodeltexto5"/>
        </w:rPr>
        <w:t>)</w:t>
      </w:r>
      <w:r>
        <w:rPr>
          <w:rStyle w:val="Cuerpodeltexto5"/>
        </w:rPr>
        <w:t xml:space="preserve"> para cada valor</w:t>
      </w:r>
      <w:r w:rsidR="00EB6CC6">
        <w:rPr>
          <w:rStyle w:val="Cuerpodeltexto5"/>
        </w:rPr>
        <w:t xml:space="preserve"> distinto</w:t>
      </w:r>
      <w:r>
        <w:rPr>
          <w:rStyle w:val="Cuerpodeltexto5"/>
        </w:rPr>
        <w:t xml:space="preserve"> del atributo que aparece en la cláusula GROUP BY.</w:t>
      </w:r>
      <w:r w:rsidR="005302FD">
        <w:rPr>
          <w:rStyle w:val="Cuerpodeltexto5"/>
        </w:rPr>
        <w:t xml:space="preserve"> cada fila de la table se coloca en la </w:t>
      </w:r>
      <w:r w:rsidR="005302FD" w:rsidRPr="00EB6CC6">
        <w:rPr>
          <w:rStyle w:val="Cuerpodeltexto5"/>
          <w:i/>
          <w:iCs/>
        </w:rPr>
        <w:t>caja</w:t>
      </w:r>
      <w:r w:rsidR="005302FD">
        <w:rPr>
          <w:rStyle w:val="Cuerpodeltexto5"/>
        </w:rPr>
        <w:t xml:space="preserve"> (</w:t>
      </w:r>
      <w:r w:rsidR="005302FD" w:rsidRPr="00EB6CC6">
        <w:rPr>
          <w:rStyle w:val="Cuerpodeltexto5"/>
          <w:i/>
          <w:iCs/>
        </w:rPr>
        <w:t>grupo</w:t>
      </w:r>
      <w:r w:rsidR="005302FD">
        <w:rPr>
          <w:rStyle w:val="Cuerpodeltexto5"/>
        </w:rPr>
        <w:t xml:space="preserve">) que le corresponde. Tras la ejecución del GROUP BY </w:t>
      </w:r>
      <w:r w:rsidR="00BE0B4D">
        <w:rPr>
          <w:rStyle w:val="Cuerpodeltexto5"/>
        </w:rPr>
        <w:t xml:space="preserve">ya </w:t>
      </w:r>
      <w:r w:rsidR="005302FD">
        <w:rPr>
          <w:rStyle w:val="Cuerpodeltexto5"/>
        </w:rPr>
        <w:t xml:space="preserve">no tenemos una tabla, sino </w:t>
      </w:r>
      <w:r w:rsidR="00BE0B4D">
        <w:rPr>
          <w:rStyle w:val="Cuerpodeltexto5"/>
        </w:rPr>
        <w:t xml:space="preserve">que tenemos varias cajas, </w:t>
      </w:r>
      <w:r w:rsidR="005302FD">
        <w:rPr>
          <w:rStyle w:val="Cuerpodeltexto5"/>
        </w:rPr>
        <w:t>cada fila</w:t>
      </w:r>
      <w:r w:rsidR="00BE0B4D">
        <w:rPr>
          <w:rStyle w:val="Cuerpodeltexto5"/>
        </w:rPr>
        <w:t xml:space="preserve"> de la tabla original</w:t>
      </w:r>
      <w:r w:rsidR="005302FD">
        <w:rPr>
          <w:rStyle w:val="Cuerpodeltexto5"/>
        </w:rPr>
        <w:t xml:space="preserve"> se ha col</w:t>
      </w:r>
      <w:r w:rsidR="00BE0B4D">
        <w:rPr>
          <w:rStyle w:val="Cuerpodeltexto5"/>
        </w:rPr>
        <w:t>o</w:t>
      </w:r>
      <w:r w:rsidR="005302FD">
        <w:rPr>
          <w:rStyle w:val="Cuerpodeltexto5"/>
        </w:rPr>
        <w:t>cado en la caja que le correspond</w:t>
      </w:r>
      <w:r w:rsidR="00BE0B4D">
        <w:rPr>
          <w:rStyle w:val="Cuerpodeltexto5"/>
        </w:rPr>
        <w:t>e</w:t>
      </w:r>
      <w:r w:rsidR="00EB6CC6">
        <w:rPr>
          <w:rStyle w:val="Cuerpodeltexto5"/>
        </w:rPr>
        <w:t>, por ese motivo ya no podemos poner cualquier cosa en el SELECT:</w:t>
      </w:r>
    </w:p>
    <w:p w14:paraId="76B3B5D3" w14:textId="77777777" w:rsidR="00C4616D" w:rsidRDefault="00EB6CC6" w:rsidP="00584A65">
      <w:pPr>
        <w:pStyle w:val="Cuerpodeltexto51"/>
        <w:shd w:val="clear" w:color="auto" w:fill="auto"/>
        <w:spacing w:before="0" w:after="160"/>
        <w:ind w:left="100" w:right="240" w:firstLine="0"/>
        <w:jc w:val="left"/>
        <w:rPr>
          <w:rStyle w:val="Cuerpodeltexto5"/>
          <w:lang w:eastAsia="es-ES_tradnl"/>
        </w:rPr>
      </w:pPr>
      <w:r>
        <w:rPr>
          <w:rStyle w:val="Cuerpodeltexto5"/>
        </w:rPr>
        <w:t>Los</w:t>
      </w:r>
      <w:r w:rsidR="00BE0B4D">
        <w:rPr>
          <w:rStyle w:val="Cuerpodeltexto5"/>
        </w:rPr>
        <w:t xml:space="preserve"> </w:t>
      </w:r>
      <w:r w:rsidR="00BE0B4D" w:rsidRPr="00F24378">
        <w:rPr>
          <w:rStyle w:val="Cuerpodeltexto5"/>
        </w:rPr>
        <w:t>campos</w:t>
      </w:r>
      <w:r w:rsidR="00BE0B4D">
        <w:rPr>
          <w:rStyle w:val="Cuerpodeltexto5"/>
        </w:rPr>
        <w:t xml:space="preserve"> que aparezcan en </w:t>
      </w:r>
      <w:r w:rsidR="00BE0B4D" w:rsidRPr="00F24378">
        <w:rPr>
          <w:rStyle w:val="Cuerpodeltexto5"/>
        </w:rPr>
        <w:t>la</w:t>
      </w:r>
      <w:r w:rsidR="00BE0B4D">
        <w:rPr>
          <w:rStyle w:val="Cuerpodeltexto5"/>
        </w:rPr>
        <w:t xml:space="preserve"> </w:t>
      </w:r>
      <w:r w:rsidR="00BE0B4D" w:rsidRPr="00F24378">
        <w:rPr>
          <w:rStyle w:val="Cuerpodeltexto5"/>
        </w:rPr>
        <w:t>lista</w:t>
      </w:r>
      <w:r w:rsidR="00BE0B4D">
        <w:rPr>
          <w:rStyle w:val="Cuerpodeltexto5"/>
        </w:rPr>
        <w:t xml:space="preserve"> </w:t>
      </w:r>
      <w:r w:rsidR="00BE0B4D" w:rsidRPr="00F24378">
        <w:rPr>
          <w:rStyle w:val="Cuerpodeltexto5"/>
        </w:rPr>
        <w:t>de</w:t>
      </w:r>
      <w:r w:rsidR="00BE0B4D">
        <w:rPr>
          <w:rStyle w:val="Cuerpodeltexto5"/>
        </w:rPr>
        <w:t xml:space="preserve"> </w:t>
      </w:r>
      <w:r w:rsidR="00BE0B4D" w:rsidRPr="00F24378">
        <w:rPr>
          <w:rStyle w:val="Cuerpodeltexto5"/>
        </w:rPr>
        <w:t>campos</w:t>
      </w:r>
      <w:r w:rsidR="00BE0B4D">
        <w:rPr>
          <w:rStyle w:val="Cuerpodeltexto5"/>
        </w:rPr>
        <w:t xml:space="preserve"> </w:t>
      </w:r>
      <w:r w:rsidR="00BE0B4D" w:rsidRPr="00F24378">
        <w:rPr>
          <w:rStyle w:val="Cuerpodeltexto5"/>
          <w:color w:val="000000"/>
          <w:lang w:eastAsia="es-ES_tradnl"/>
        </w:rPr>
        <w:t>de</w:t>
      </w:r>
      <w:r w:rsidR="00BE0B4D">
        <w:rPr>
          <w:rStyle w:val="Cuerpodeltexto5"/>
        </w:rPr>
        <w:t xml:space="preserve"> </w:t>
      </w:r>
      <w:r w:rsidR="00BE0B4D" w:rsidRPr="00F24378">
        <w:rPr>
          <w:rStyle w:val="Cuerpodeltexto5"/>
          <w:lang w:eastAsia="es-ES_tradnl"/>
        </w:rPr>
        <w:t>SELECT</w:t>
      </w:r>
      <w:r w:rsidR="00BE0B4D">
        <w:rPr>
          <w:rStyle w:val="Cuerpodeltexto5"/>
          <w:lang w:eastAsia="es-ES_tradnl"/>
        </w:rPr>
        <w:t xml:space="preserve"> </w:t>
      </w:r>
      <w:r w:rsidR="00BE0B4D" w:rsidRPr="00F24378">
        <w:rPr>
          <w:rStyle w:val="Cuerpodeltexto5"/>
        </w:rPr>
        <w:t>deben</w:t>
      </w:r>
      <w:r w:rsidR="00BE0B4D">
        <w:rPr>
          <w:rStyle w:val="Cuerpodeltexto5"/>
        </w:rPr>
        <w:t xml:space="preserve"> </w:t>
      </w:r>
      <w:r w:rsidR="00BE0B4D" w:rsidRPr="00F24378">
        <w:rPr>
          <w:rStyle w:val="Cuerpodeltexto5"/>
        </w:rPr>
        <w:t>o</w:t>
      </w:r>
      <w:r w:rsidR="00BE0B4D">
        <w:rPr>
          <w:rStyle w:val="Cuerpodeltexto5"/>
        </w:rPr>
        <w:t xml:space="preserve"> </w:t>
      </w:r>
      <w:r w:rsidR="00BE0B4D" w:rsidRPr="00F24378">
        <w:rPr>
          <w:rStyle w:val="Cuerpodeltexto5"/>
        </w:rPr>
        <w:t>bien</w:t>
      </w:r>
      <w:r w:rsidR="00BE0B4D">
        <w:rPr>
          <w:rStyle w:val="Cuerpodeltexto5"/>
        </w:rPr>
        <w:t xml:space="preserve"> </w:t>
      </w:r>
      <w:r w:rsidR="005B5A16">
        <w:rPr>
          <w:rStyle w:val="Cuerpodeltexto5"/>
        </w:rPr>
        <w:t>aparecer</w:t>
      </w:r>
      <w:r w:rsidR="00BE0B4D">
        <w:rPr>
          <w:rStyle w:val="Cuerpodeltexto5"/>
        </w:rPr>
        <w:t xml:space="preserve"> </w:t>
      </w:r>
      <w:r w:rsidR="00BE0B4D" w:rsidRPr="00F24378">
        <w:rPr>
          <w:rStyle w:val="Cuerpodeltexto5"/>
        </w:rPr>
        <w:t>en</w:t>
      </w:r>
      <w:r w:rsidR="00BE0B4D">
        <w:rPr>
          <w:rStyle w:val="Cuerpodeltexto5"/>
        </w:rPr>
        <w:t xml:space="preserve"> </w:t>
      </w:r>
      <w:r w:rsidR="00BE0B4D" w:rsidRPr="00F24378">
        <w:rPr>
          <w:rStyle w:val="Cuerpodeltexto5"/>
        </w:rPr>
        <w:t>la</w:t>
      </w:r>
      <w:r w:rsidR="00BE0B4D">
        <w:rPr>
          <w:rStyle w:val="Cuerpodeltexto5"/>
        </w:rPr>
        <w:t xml:space="preserve"> </w:t>
      </w:r>
      <w:r w:rsidR="00BE0B4D" w:rsidRPr="00F24378">
        <w:rPr>
          <w:rStyle w:val="Cuerpodeltexto5"/>
        </w:rPr>
        <w:t>cláusula</w:t>
      </w:r>
      <w:r w:rsidR="00BE0B4D">
        <w:rPr>
          <w:rStyle w:val="Cuerpodeltexto5"/>
        </w:rPr>
        <w:t xml:space="preserve"> </w:t>
      </w:r>
      <w:r w:rsidR="00BE0B4D" w:rsidRPr="00F24378">
        <w:rPr>
          <w:rStyle w:val="Cuerpodeltexto5"/>
        </w:rPr>
        <w:t>GROUP</w:t>
      </w:r>
      <w:r w:rsidR="00BE0B4D">
        <w:rPr>
          <w:rStyle w:val="Cuerpodeltexto5"/>
        </w:rPr>
        <w:t xml:space="preserve"> </w:t>
      </w:r>
      <w:r w:rsidR="00BE0B4D" w:rsidRPr="00F24378">
        <w:rPr>
          <w:rStyle w:val="Cuerpodeltexto5"/>
          <w:lang w:eastAsia="es-ES_tradnl"/>
        </w:rPr>
        <w:t>BY</w:t>
      </w:r>
      <w:r w:rsidR="00BE0B4D">
        <w:rPr>
          <w:rStyle w:val="Cuerpodeltexto5"/>
          <w:lang w:eastAsia="es-ES_tradnl"/>
        </w:rPr>
        <w:t xml:space="preserve"> </w:t>
      </w:r>
      <w:r w:rsidR="00BE0B4D" w:rsidRPr="00F24378">
        <w:rPr>
          <w:rStyle w:val="Cuerpodeltexto5"/>
        </w:rPr>
        <w:t>o</w:t>
      </w:r>
      <w:r w:rsidR="00BE0B4D">
        <w:rPr>
          <w:rStyle w:val="Cuerpodeltexto5"/>
        </w:rPr>
        <w:t xml:space="preserve"> bien </w:t>
      </w:r>
      <w:r w:rsidR="005B5A16">
        <w:rPr>
          <w:rStyle w:val="Cuerpodeltexto5"/>
        </w:rPr>
        <w:t>aparecer como</w:t>
      </w:r>
      <w:r w:rsidR="00BE0B4D">
        <w:rPr>
          <w:rStyle w:val="Cuerpodeltexto5"/>
        </w:rPr>
        <w:t xml:space="preserve"> </w:t>
      </w:r>
      <w:r w:rsidR="00BE0B4D" w:rsidRPr="00F24378">
        <w:rPr>
          <w:rStyle w:val="Cuerpodeltexto5"/>
        </w:rPr>
        <w:t>argumentos</w:t>
      </w:r>
      <w:r w:rsidR="00BE0B4D">
        <w:rPr>
          <w:rStyle w:val="Cuerpodeltexto5"/>
        </w:rPr>
        <w:t xml:space="preserve"> </w:t>
      </w:r>
      <w:r w:rsidR="00BE0B4D" w:rsidRPr="00F24378">
        <w:rPr>
          <w:rStyle w:val="Cuerpodeltexto5"/>
        </w:rPr>
        <w:t>de</w:t>
      </w:r>
      <w:r w:rsidR="00BE0B4D">
        <w:rPr>
          <w:rStyle w:val="Cuerpodeltexto5"/>
        </w:rPr>
        <w:t xml:space="preserve"> </w:t>
      </w:r>
      <w:r w:rsidR="00BE0B4D" w:rsidRPr="00F24378">
        <w:rPr>
          <w:rStyle w:val="Cuerpodeltexto5"/>
        </w:rPr>
        <w:t>una</w:t>
      </w:r>
      <w:r w:rsidR="00BE0B4D">
        <w:rPr>
          <w:rStyle w:val="Cuerpodeltexto5"/>
        </w:rPr>
        <w:t xml:space="preserve"> </w:t>
      </w:r>
      <w:r w:rsidR="00BE0B4D" w:rsidRPr="00F24378">
        <w:rPr>
          <w:rStyle w:val="Cuerpodeltexto5"/>
        </w:rPr>
        <w:t>función</w:t>
      </w:r>
      <w:r w:rsidR="00BE0B4D">
        <w:rPr>
          <w:rStyle w:val="Cuerpodeltexto5"/>
        </w:rPr>
        <w:t xml:space="preserve"> </w:t>
      </w:r>
      <w:r w:rsidR="00BE0B4D" w:rsidRPr="00F24378">
        <w:rPr>
          <w:rStyle w:val="Cuerpodeltexto5"/>
        </w:rPr>
        <w:t>SQL</w:t>
      </w:r>
      <w:r w:rsidR="00BE0B4D">
        <w:rPr>
          <w:rStyle w:val="Cuerpodeltexto5"/>
        </w:rPr>
        <w:t xml:space="preserve"> de </w:t>
      </w:r>
      <w:r w:rsidR="00BE0B4D" w:rsidRPr="00F24378">
        <w:rPr>
          <w:rStyle w:val="Cuerpodeltexto5"/>
        </w:rPr>
        <w:t>agregad</w:t>
      </w:r>
      <w:r w:rsidR="00BE0B4D">
        <w:rPr>
          <w:rStyle w:val="Cuerpodeltexto5"/>
        </w:rPr>
        <w:t>o</w:t>
      </w:r>
      <w:r w:rsidR="005B5A16">
        <w:rPr>
          <w:rStyle w:val="Cuerpodeltexto5"/>
        </w:rPr>
        <w:t xml:space="preserve"> (MAX, MIN,...)</w:t>
      </w:r>
      <w:r w:rsidR="00584A65" w:rsidRPr="00F24378">
        <w:rPr>
          <w:rStyle w:val="Cuerpodeltexto5"/>
          <w:lang w:eastAsia="es-ES_tradnl"/>
        </w:rPr>
        <w:t>.</w:t>
      </w:r>
      <w:r w:rsidR="00F24378">
        <w:rPr>
          <w:rStyle w:val="Cuerpodeltexto5"/>
          <w:lang w:eastAsia="es-ES_tradnl"/>
        </w:rPr>
        <w:t xml:space="preserve"> </w:t>
      </w:r>
    </w:p>
    <w:p w14:paraId="1E6B6E6D" w14:textId="6A8E788D" w:rsidR="00584A65" w:rsidRPr="00F24378" w:rsidRDefault="005B5A16" w:rsidP="00584A65">
      <w:pPr>
        <w:pStyle w:val="Cuerpodeltexto51"/>
        <w:shd w:val="clear" w:color="auto" w:fill="auto"/>
        <w:spacing w:before="0" w:after="160"/>
        <w:ind w:left="100" w:right="240" w:firstLine="0"/>
        <w:jc w:val="left"/>
        <w:rPr>
          <w:rStyle w:val="Cuerpodeltexto5"/>
          <w:color w:val="000000"/>
          <w:lang w:eastAsia="es-ES_tradnl"/>
        </w:rPr>
      </w:pPr>
      <w:r>
        <w:rPr>
          <w:rStyle w:val="Cuerpodeltexto5"/>
          <w:lang w:eastAsia="es-ES_tradnl"/>
        </w:rPr>
        <w:t xml:space="preserve">La </w:t>
      </w:r>
      <w:r w:rsidR="00584A65" w:rsidRPr="00F24378">
        <w:rPr>
          <w:rStyle w:val="Cuerpodeltexto5"/>
        </w:rPr>
        <w:t>sintaxis</w:t>
      </w:r>
      <w:r w:rsidR="00F24378">
        <w:rPr>
          <w:rStyle w:val="Cuerpodeltexto5"/>
        </w:rPr>
        <w:t xml:space="preserve"> </w:t>
      </w:r>
      <w:r>
        <w:rPr>
          <w:rStyle w:val="Cuerpodeltexto5"/>
        </w:rPr>
        <w:t xml:space="preserve">de una consulta que incluye la claúsula GROUP BY </w:t>
      </w:r>
      <w:r w:rsidR="00584A65" w:rsidRPr="00F24378">
        <w:rPr>
          <w:rStyle w:val="Cuerpodeltexto5"/>
        </w:rPr>
        <w:t>es:</w:t>
      </w:r>
    </w:p>
    <w:p w14:paraId="1A781BEC" w14:textId="17E760AF" w:rsidR="00584A65" w:rsidRPr="00F24378" w:rsidRDefault="00584A65" w:rsidP="00584A65">
      <w:pPr>
        <w:pStyle w:val="comandoseinstrucciones"/>
        <w:rPr>
          <w:rStyle w:val="Cuerpodeltexto54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color w:val="auto"/>
        </w:rPr>
        <w:t>campos</w:t>
      </w:r>
      <w:r w:rsidR="00F24378">
        <w:rPr>
          <w:rStyle w:val="Cuerpodeltexto54"/>
          <w:color w:val="auto"/>
        </w:rPr>
        <w:t xml:space="preserve"> </w:t>
      </w: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color w:val="auto"/>
        </w:rPr>
        <w:t>tabla</w:t>
      </w:r>
      <w:r w:rsidR="00F24378">
        <w:rPr>
          <w:rStyle w:val="Cuerpodeltexto54"/>
        </w:rPr>
        <w:t xml:space="preserve"> </w:t>
      </w:r>
      <w:r w:rsidRPr="00F24378">
        <w:rPr>
          <w:rStyle w:val="Cuerpodeltexto54"/>
          <w:lang w:eastAsia="es-ES_tradnl"/>
        </w:rPr>
        <w:t>WHERE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color w:val="auto"/>
        </w:rPr>
        <w:t>criterio</w:t>
      </w:r>
      <w:r w:rsidR="00F24378">
        <w:rPr>
          <w:rStyle w:val="Cuerpodeltexto54"/>
        </w:rPr>
        <w:t xml:space="preserve"> </w:t>
      </w:r>
    </w:p>
    <w:p w14:paraId="0CD3FBCA" w14:textId="596C206F" w:rsidR="00584A65" w:rsidRPr="00F24378" w:rsidRDefault="00584A65" w:rsidP="00584A65">
      <w:pPr>
        <w:pStyle w:val="comandoseinstrucciones"/>
        <w:rPr>
          <w:rStyle w:val="Cuerpodeltexto54"/>
          <w:lang w:eastAsia="es-ES_tradnl"/>
        </w:rPr>
      </w:pPr>
      <w:r w:rsidRPr="00F24378">
        <w:rPr>
          <w:rStyle w:val="Cuerpodeltexto54"/>
          <w:lang w:eastAsia="es-ES_tradnl"/>
        </w:rPr>
        <w:t>GROUP</w:t>
      </w:r>
      <w:r w:rsidR="00F24378">
        <w:rPr>
          <w:rStyle w:val="Cuerpodeltexto54"/>
        </w:rPr>
        <w:t xml:space="preserve"> </w:t>
      </w:r>
      <w:r w:rsidRPr="00F24378">
        <w:rPr>
          <w:rStyle w:val="Cuerpodeltexto54"/>
          <w:lang w:eastAsia="es-ES_tradnl"/>
        </w:rPr>
        <w:t>BY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color w:val="auto"/>
        </w:rPr>
        <w:t>campos</w:t>
      </w:r>
      <w:r w:rsidR="00F24378">
        <w:rPr>
          <w:rStyle w:val="Cuerpodeltexto54"/>
          <w:color w:val="auto"/>
        </w:rPr>
        <w:t xml:space="preserve"> </w:t>
      </w:r>
      <w:r w:rsidR="00C4616D">
        <w:rPr>
          <w:rStyle w:val="Cuerpodeltexto54"/>
          <w:color w:val="auto"/>
        </w:rPr>
        <w:t>por los que se agrupa.</w:t>
      </w:r>
    </w:p>
    <w:p w14:paraId="4017D906" w14:textId="6B926736" w:rsidR="00C4616D" w:rsidRDefault="00C4616D" w:rsidP="00584A65">
      <w:pPr>
        <w:pStyle w:val="Cuerpodeltexto51"/>
        <w:shd w:val="clear" w:color="auto" w:fill="auto"/>
        <w:spacing w:before="0" w:after="160"/>
        <w:ind w:left="100" w:right="240" w:firstLine="0"/>
        <w:jc w:val="left"/>
        <w:rPr>
          <w:rStyle w:val="Cuerpodeltexto5"/>
        </w:rPr>
      </w:pPr>
      <w:r>
        <w:rPr>
          <w:rStyle w:val="Cuerpodeltexto5"/>
        </w:rPr>
        <w:t>ejemplo:</w:t>
      </w:r>
    </w:p>
    <w:p w14:paraId="793D5A43" w14:textId="366975D9" w:rsidR="00F7006B" w:rsidRDefault="00F7006B" w:rsidP="00C4616D">
      <w:pPr>
        <w:pStyle w:val="comandoseinstrucciones"/>
        <w:rPr>
          <w:rStyle w:val="Cuerpodeltexto54"/>
          <w:lang w:eastAsia="es-ES_tradnl"/>
        </w:rPr>
      </w:pPr>
      <w:r>
        <w:rPr>
          <w:rStyle w:val="Cuerpodeltexto54"/>
          <w:lang w:eastAsia="es-ES_tradnl"/>
        </w:rPr>
        <w:t>#Agrupar los distintos productos según la familia a la que pertenecen; para cada familia mostrar cómo se llama la familia y cuál es la suma de los stocks de los productos de esa familia.</w:t>
      </w:r>
    </w:p>
    <w:p w14:paraId="6B695421" w14:textId="3719F0F3" w:rsidR="00C4616D" w:rsidRPr="00F24378" w:rsidRDefault="00C4616D" w:rsidP="00C4616D">
      <w:pPr>
        <w:pStyle w:val="comandoseinstrucciones"/>
        <w:rPr>
          <w:rStyle w:val="Cuerpodeltexto54"/>
        </w:rPr>
      </w:pPr>
      <w:r w:rsidRPr="00F24378">
        <w:rPr>
          <w:rStyle w:val="Cuerpodeltexto54"/>
          <w:lang w:eastAsia="es-ES_tradnl"/>
        </w:rPr>
        <w:t>SELECT</w:t>
      </w:r>
      <w:r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color w:val="auto"/>
        </w:rPr>
        <w:t>id_Familia</w:t>
      </w:r>
      <w:r w:rsidRPr="00F24378">
        <w:rPr>
          <w:rStyle w:val="Cuerpodeltexto54"/>
        </w:rPr>
        <w:t>,</w:t>
      </w:r>
      <w:r>
        <w:rPr>
          <w:rStyle w:val="Cuerpodeltexto54"/>
        </w:rPr>
        <w:t xml:space="preserve"> </w:t>
      </w:r>
      <w:r w:rsidRPr="00F24378">
        <w:rPr>
          <w:rStyle w:val="Cuerpodeltexto54"/>
          <w:lang w:eastAsia="es-ES_tradnl"/>
        </w:rPr>
        <w:t>SUM</w:t>
      </w:r>
      <w:r w:rsidRPr="00F24378">
        <w:rPr>
          <w:rStyle w:val="Cuerpodeltexto54"/>
        </w:rPr>
        <w:t>(</w:t>
      </w:r>
      <w:r w:rsidRPr="00F24378">
        <w:rPr>
          <w:rStyle w:val="Cuerpodeltexto54"/>
          <w:color w:val="auto"/>
        </w:rPr>
        <w:t>Stock</w:t>
      </w:r>
      <w:r w:rsidRPr="00F24378">
        <w:rPr>
          <w:rStyle w:val="Cuerpodeltexto54"/>
        </w:rPr>
        <w:t>)</w:t>
      </w:r>
    </w:p>
    <w:p w14:paraId="42CD5FA3" w14:textId="77777777" w:rsidR="00C4616D" w:rsidRPr="00F24378" w:rsidRDefault="00C4616D" w:rsidP="00C4616D">
      <w:pPr>
        <w:pStyle w:val="comandoseinstrucciones"/>
        <w:rPr>
          <w:rStyle w:val="Cuerpodeltexto54"/>
        </w:rPr>
      </w:pPr>
      <w:r w:rsidRPr="00F24378">
        <w:rPr>
          <w:rStyle w:val="Cuerpodeltexto54"/>
          <w:lang w:eastAsia="es-ES_tradnl"/>
        </w:rPr>
        <w:t>FROM</w:t>
      </w:r>
      <w:r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color w:val="auto"/>
        </w:rPr>
        <w:t>productos</w:t>
      </w:r>
      <w:r>
        <w:rPr>
          <w:rStyle w:val="Cuerpodeltexto54"/>
        </w:rPr>
        <w:t xml:space="preserve"> </w:t>
      </w:r>
    </w:p>
    <w:p w14:paraId="5BDACE8C" w14:textId="77777777" w:rsidR="00C4616D" w:rsidRDefault="00C4616D" w:rsidP="00C4616D">
      <w:pPr>
        <w:pStyle w:val="comandoseinstrucciones"/>
        <w:rPr>
          <w:rStyle w:val="Cuerpodeltexto54"/>
        </w:rPr>
      </w:pPr>
      <w:r w:rsidRPr="00F24378">
        <w:rPr>
          <w:rStyle w:val="Cuerpodeltexto54"/>
          <w:lang w:eastAsia="es-ES_tradnl"/>
        </w:rPr>
        <w:t>GROUP</w:t>
      </w:r>
      <w:r>
        <w:rPr>
          <w:rStyle w:val="Cuerpodeltexto54"/>
        </w:rPr>
        <w:t xml:space="preserve"> </w:t>
      </w:r>
      <w:r w:rsidRPr="00F24378">
        <w:rPr>
          <w:rStyle w:val="Cuerpodeltexto54"/>
          <w:lang w:eastAsia="es-ES_tradnl"/>
        </w:rPr>
        <w:t>BY</w:t>
      </w:r>
      <w:r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color w:val="auto"/>
        </w:rPr>
        <w:t>id_Familia</w:t>
      </w:r>
      <w:r w:rsidRPr="00F24378">
        <w:rPr>
          <w:rStyle w:val="Cuerpodeltexto54"/>
        </w:rPr>
        <w:t>;</w:t>
      </w:r>
    </w:p>
    <w:p w14:paraId="7432C4FF" w14:textId="77777777" w:rsidR="00C4616D" w:rsidRDefault="00C4616D" w:rsidP="00C4616D">
      <w:pPr>
        <w:pStyle w:val="comandoseinstrucciones"/>
        <w:rPr>
          <w:rStyle w:val="Cuerpodeltexto54"/>
        </w:rPr>
      </w:pPr>
    </w:p>
    <w:p w14:paraId="5ABC594E" w14:textId="77777777" w:rsidR="00C4616D" w:rsidRPr="00111CDB" w:rsidRDefault="00C4616D" w:rsidP="00C4616D">
      <w:pPr>
        <w:pStyle w:val="comandoseinstrucciones"/>
        <w:rPr>
          <w:rStyle w:val="Cuerpodeltexto54"/>
          <w:color w:val="FF0000"/>
          <w:lang w:eastAsia="es-ES_tradnl"/>
        </w:rPr>
      </w:pPr>
      <w:r w:rsidRPr="00111CDB">
        <w:rPr>
          <w:rStyle w:val="Cuerpodeltexto54"/>
          <w:color w:val="FF0000"/>
          <w:lang w:eastAsia="es-ES_tradnl"/>
        </w:rPr>
        <w:t xml:space="preserve">#esto sería incorrecto, porque en el SELECT aparece el atributo </w:t>
      </w:r>
      <w:r w:rsidRPr="00111CDB">
        <w:rPr>
          <w:rStyle w:val="Cuerpodeltexto54"/>
          <w:b/>
          <w:bCs/>
          <w:i/>
          <w:iCs/>
          <w:color w:val="FF0000"/>
          <w:lang w:eastAsia="es-ES_tradnl"/>
        </w:rPr>
        <w:t>nombre</w:t>
      </w:r>
      <w:r w:rsidRPr="00111CDB">
        <w:rPr>
          <w:rStyle w:val="Cuerpodeltexto54"/>
          <w:color w:val="FF0000"/>
          <w:lang w:eastAsia="es-ES_tradnl"/>
        </w:rPr>
        <w:t xml:space="preserve"> fuera de una fución de agregado.</w:t>
      </w:r>
    </w:p>
    <w:p w14:paraId="06BAEA1E" w14:textId="77777777" w:rsidR="00C4616D" w:rsidRPr="00F24378" w:rsidRDefault="00C4616D" w:rsidP="00C4616D">
      <w:pPr>
        <w:pStyle w:val="comandoseinstrucciones"/>
        <w:rPr>
          <w:rStyle w:val="Cuerpodeltexto54"/>
        </w:rPr>
      </w:pPr>
      <w:r w:rsidRPr="00F24378">
        <w:rPr>
          <w:rStyle w:val="Cuerpodeltexto54"/>
          <w:lang w:eastAsia="es-ES_tradnl"/>
        </w:rPr>
        <w:t>SELECT</w:t>
      </w:r>
      <w:r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color w:val="auto"/>
        </w:rPr>
        <w:t>id_Familia</w:t>
      </w:r>
      <w:r>
        <w:rPr>
          <w:rStyle w:val="Cuerpodeltexto54"/>
          <w:color w:val="auto"/>
        </w:rPr>
        <w:t xml:space="preserve">, </w:t>
      </w:r>
      <w:r w:rsidRPr="00111CDB">
        <w:rPr>
          <w:rStyle w:val="Cuerpodeltexto54"/>
          <w:b/>
          <w:bCs/>
          <w:i/>
          <w:iCs/>
          <w:color w:val="FF0000"/>
        </w:rPr>
        <w:t>nombre</w:t>
      </w:r>
      <w:r w:rsidRPr="00F24378">
        <w:rPr>
          <w:rStyle w:val="Cuerpodeltexto54"/>
        </w:rPr>
        <w:t>,</w:t>
      </w:r>
      <w:r>
        <w:rPr>
          <w:rStyle w:val="Cuerpodeltexto54"/>
        </w:rPr>
        <w:t xml:space="preserve"> </w:t>
      </w:r>
      <w:r w:rsidRPr="00F24378">
        <w:rPr>
          <w:rStyle w:val="Cuerpodeltexto54"/>
          <w:lang w:eastAsia="es-ES_tradnl"/>
        </w:rPr>
        <w:t>SUM</w:t>
      </w:r>
      <w:r w:rsidRPr="00F24378">
        <w:rPr>
          <w:rStyle w:val="Cuerpodeltexto54"/>
        </w:rPr>
        <w:t>(</w:t>
      </w:r>
      <w:r w:rsidRPr="00F24378">
        <w:rPr>
          <w:rStyle w:val="Cuerpodeltexto54"/>
          <w:color w:val="auto"/>
        </w:rPr>
        <w:t>Stock</w:t>
      </w:r>
      <w:r w:rsidRPr="00F24378">
        <w:rPr>
          <w:rStyle w:val="Cuerpodeltexto54"/>
        </w:rPr>
        <w:t>)</w:t>
      </w:r>
    </w:p>
    <w:p w14:paraId="4BB44023" w14:textId="77777777" w:rsidR="00C4616D" w:rsidRPr="00F24378" w:rsidRDefault="00C4616D" w:rsidP="00C4616D">
      <w:pPr>
        <w:pStyle w:val="comandoseinstrucciones"/>
        <w:rPr>
          <w:rStyle w:val="Cuerpodeltexto54"/>
        </w:rPr>
      </w:pPr>
      <w:r w:rsidRPr="00F24378">
        <w:rPr>
          <w:rStyle w:val="Cuerpodeltexto54"/>
          <w:lang w:eastAsia="es-ES_tradnl"/>
        </w:rPr>
        <w:t>FROM</w:t>
      </w:r>
      <w:r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color w:val="auto"/>
        </w:rPr>
        <w:t>productos</w:t>
      </w:r>
      <w:r>
        <w:rPr>
          <w:rStyle w:val="Cuerpodeltexto54"/>
        </w:rPr>
        <w:t xml:space="preserve"> </w:t>
      </w:r>
    </w:p>
    <w:p w14:paraId="5D0D643E" w14:textId="77777777" w:rsidR="00C4616D" w:rsidRDefault="00C4616D" w:rsidP="00C4616D">
      <w:pPr>
        <w:pStyle w:val="comandoseinstrucciones"/>
        <w:rPr>
          <w:rStyle w:val="Cuerpodeltexto54"/>
        </w:rPr>
      </w:pPr>
      <w:r w:rsidRPr="00F24378">
        <w:rPr>
          <w:rStyle w:val="Cuerpodeltexto54"/>
          <w:lang w:eastAsia="es-ES_tradnl"/>
        </w:rPr>
        <w:t>GROUP</w:t>
      </w:r>
      <w:r>
        <w:rPr>
          <w:rStyle w:val="Cuerpodeltexto54"/>
        </w:rPr>
        <w:t xml:space="preserve"> </w:t>
      </w:r>
      <w:r w:rsidRPr="00F24378">
        <w:rPr>
          <w:rStyle w:val="Cuerpodeltexto54"/>
          <w:lang w:eastAsia="es-ES_tradnl"/>
        </w:rPr>
        <w:t>BY</w:t>
      </w:r>
      <w:r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color w:val="auto"/>
        </w:rPr>
        <w:t>id_Familia</w:t>
      </w:r>
      <w:r w:rsidRPr="00F24378">
        <w:rPr>
          <w:rStyle w:val="Cuerpodeltexto54"/>
        </w:rPr>
        <w:t>;</w:t>
      </w:r>
    </w:p>
    <w:p w14:paraId="65CB7D15" w14:textId="77777777" w:rsidR="00C4616D" w:rsidRPr="00F24378" w:rsidRDefault="00C4616D" w:rsidP="00C4616D">
      <w:pPr>
        <w:pStyle w:val="comandoseinstrucciones"/>
        <w:rPr>
          <w:rStyle w:val="Cuerpodeltexto54"/>
          <w:lang w:eastAsia="es-ES_tradnl"/>
        </w:rPr>
      </w:pPr>
    </w:p>
    <w:p w14:paraId="3B6F19B3" w14:textId="5F3EEADB" w:rsidR="00584A65" w:rsidRPr="00F24378" w:rsidRDefault="00584A65" w:rsidP="00584A65">
      <w:pPr>
        <w:pStyle w:val="Cuerpodeltexto51"/>
        <w:shd w:val="clear" w:color="auto" w:fill="auto"/>
        <w:spacing w:before="0" w:after="160"/>
        <w:ind w:left="100" w:right="240" w:firstLine="0"/>
        <w:jc w:val="left"/>
        <w:rPr>
          <w:rStyle w:val="Cuerpodeltexto5"/>
          <w:color w:val="000000"/>
          <w:lang w:eastAsia="es-ES_tradnl"/>
        </w:rPr>
      </w:pPr>
      <w:r w:rsidRPr="00F24378">
        <w:rPr>
          <w:rStyle w:val="Cuerpodeltexto5"/>
        </w:rPr>
        <w:t>GROUP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  <w:lang w:eastAsia="es-ES_tradnl"/>
        </w:rPr>
        <w:t>BY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</w:rPr>
        <w:t>es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opcional.</w:t>
      </w:r>
      <w:r w:rsidRPr="00F24378">
        <w:rPr>
          <w:rStyle w:val="Cuerpodeltexto5"/>
          <w:lang w:eastAsia="es-ES_tradnl"/>
        </w:rPr>
        <w:t>.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</w:rPr>
        <w:t>Los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valores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NULL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en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los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campos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GROUP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  <w:lang w:eastAsia="es-ES_tradnl"/>
        </w:rPr>
        <w:t>BY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</w:rPr>
        <w:t>se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agrupan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y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no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se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omiten.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No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obstante,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los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valores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NULL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no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se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evalúan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en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ninguna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de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las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funciones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SQL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agregadas.</w:t>
      </w:r>
    </w:p>
    <w:p w14:paraId="5D4C4556" w14:textId="77777777" w:rsidR="003C1853" w:rsidRDefault="003C1853" w:rsidP="00584A65">
      <w:pPr>
        <w:pStyle w:val="Cuerpodeltexto51"/>
        <w:shd w:val="clear" w:color="auto" w:fill="auto"/>
        <w:spacing w:before="0" w:after="160"/>
        <w:ind w:left="100" w:right="240" w:firstLine="0"/>
        <w:jc w:val="left"/>
        <w:rPr>
          <w:rStyle w:val="Cuerpodeltexto5"/>
        </w:rPr>
      </w:pPr>
      <w:r>
        <w:rPr>
          <w:rStyle w:val="Cuerpodeltexto5"/>
        </w:rPr>
        <w:t xml:space="preserve">Es opconal </w:t>
      </w:r>
      <w:r w:rsidR="00584A65" w:rsidRPr="00F24378">
        <w:rPr>
          <w:rStyle w:val="Cuerpodeltexto5"/>
        </w:rPr>
        <w:t>utiliza</w:t>
      </w:r>
      <w:r>
        <w:rPr>
          <w:rStyle w:val="Cuerpodeltexto5"/>
        </w:rPr>
        <w:t>r</w:t>
      </w:r>
      <w:r w:rsidR="00F24378">
        <w:rPr>
          <w:rStyle w:val="Cuerpodeltexto5"/>
        </w:rPr>
        <w:t xml:space="preserve"> </w:t>
      </w:r>
      <w:r w:rsidR="00584A65" w:rsidRPr="00F24378">
        <w:rPr>
          <w:rStyle w:val="Cuerpodeltexto5"/>
        </w:rPr>
        <w:t>la</w:t>
      </w:r>
      <w:r w:rsidR="00F24378">
        <w:rPr>
          <w:rStyle w:val="Cuerpodeltexto5"/>
        </w:rPr>
        <w:t xml:space="preserve"> </w:t>
      </w:r>
      <w:r w:rsidR="00584A65" w:rsidRPr="00F24378">
        <w:rPr>
          <w:rStyle w:val="Cuerpodeltexto5"/>
        </w:rPr>
        <w:t>cláusula</w:t>
      </w:r>
      <w:r w:rsidR="00F24378">
        <w:rPr>
          <w:rStyle w:val="Cuerpodeltexto5"/>
        </w:rPr>
        <w:t xml:space="preserve"> </w:t>
      </w:r>
      <w:r w:rsidR="00584A65" w:rsidRPr="00F24378">
        <w:rPr>
          <w:rStyle w:val="Cuerpodeltexto5"/>
          <w:lang w:eastAsia="es-ES_tradnl"/>
        </w:rPr>
        <w:t>WHERE</w:t>
      </w:r>
      <w:r w:rsidR="00F24378">
        <w:rPr>
          <w:rStyle w:val="Cuerpodeltexto5"/>
          <w:lang w:eastAsia="es-ES_tradnl"/>
        </w:rPr>
        <w:t xml:space="preserve"> </w:t>
      </w:r>
      <w:r w:rsidR="00584A65" w:rsidRPr="00F24378">
        <w:rPr>
          <w:rStyle w:val="Cuerpodeltexto5"/>
        </w:rPr>
        <w:t>para</w:t>
      </w:r>
      <w:r w:rsidR="00F24378">
        <w:rPr>
          <w:rStyle w:val="Cuerpodeltexto5"/>
        </w:rPr>
        <w:t xml:space="preserve"> </w:t>
      </w:r>
      <w:r w:rsidR="00584A65" w:rsidRPr="00F24378">
        <w:rPr>
          <w:rStyle w:val="Cuerpodeltexto5"/>
        </w:rPr>
        <w:t>excluir</w:t>
      </w:r>
      <w:r w:rsidR="00F24378">
        <w:rPr>
          <w:rStyle w:val="Cuerpodeltexto5"/>
        </w:rPr>
        <w:t xml:space="preserve"> </w:t>
      </w:r>
      <w:r w:rsidR="00584A65" w:rsidRPr="00F24378">
        <w:rPr>
          <w:rStyle w:val="Cuerpodeltexto5"/>
        </w:rPr>
        <w:t>filas</w:t>
      </w:r>
      <w:r w:rsidR="00F24378">
        <w:rPr>
          <w:rStyle w:val="Cuerpodeltexto5"/>
        </w:rPr>
        <w:t xml:space="preserve"> </w:t>
      </w:r>
      <w:r w:rsidR="00111CDB">
        <w:rPr>
          <w:rStyle w:val="Cuerpodeltexto5"/>
        </w:rPr>
        <w:t>antes</w:t>
      </w:r>
      <w:r w:rsidR="00F24378">
        <w:rPr>
          <w:rStyle w:val="Cuerpodeltexto5"/>
        </w:rPr>
        <w:t xml:space="preserve"> </w:t>
      </w:r>
      <w:r w:rsidR="00111CDB">
        <w:rPr>
          <w:rStyle w:val="Cuerpodeltexto5"/>
        </w:rPr>
        <w:t xml:space="preserve">de </w:t>
      </w:r>
      <w:r w:rsidR="00584A65" w:rsidRPr="00F24378">
        <w:rPr>
          <w:rStyle w:val="Cuerpodeltexto5"/>
        </w:rPr>
        <w:t>agrupar</w:t>
      </w:r>
      <w:r w:rsidR="00111CDB">
        <w:rPr>
          <w:rStyle w:val="Cuerpodeltexto5"/>
        </w:rPr>
        <w:t>las.</w:t>
      </w:r>
    </w:p>
    <w:p w14:paraId="3039AD0A" w14:textId="520CD92B" w:rsidR="00584A65" w:rsidRPr="00F24378" w:rsidRDefault="00111CDB" w:rsidP="00584A65">
      <w:pPr>
        <w:pStyle w:val="Cuerpodeltexto51"/>
        <w:shd w:val="clear" w:color="auto" w:fill="auto"/>
        <w:spacing w:before="0" w:after="160"/>
        <w:ind w:left="100" w:right="240" w:firstLine="0"/>
        <w:jc w:val="left"/>
        <w:rPr>
          <w:rStyle w:val="Cuerpodeltexto5"/>
          <w:color w:val="000000"/>
          <w:lang w:eastAsia="es-ES_tradnl"/>
        </w:rPr>
      </w:pPr>
      <w:r>
        <w:rPr>
          <w:rStyle w:val="Cuerpodeltexto5"/>
        </w:rPr>
        <w:t xml:space="preserve">Se utiliza </w:t>
      </w:r>
      <w:r w:rsidR="00584A65" w:rsidRPr="00F24378">
        <w:rPr>
          <w:rStyle w:val="Cuerpodeltexto5"/>
        </w:rPr>
        <w:t>la</w:t>
      </w:r>
      <w:r w:rsidR="00F24378">
        <w:rPr>
          <w:rStyle w:val="Cuerpodeltexto5"/>
        </w:rPr>
        <w:t xml:space="preserve"> </w:t>
      </w:r>
      <w:r w:rsidR="00584A65" w:rsidRPr="00F24378">
        <w:rPr>
          <w:rStyle w:val="Cuerpodeltexto5"/>
        </w:rPr>
        <w:t>cláusula</w:t>
      </w:r>
      <w:r w:rsidR="00F24378">
        <w:rPr>
          <w:rStyle w:val="Cuerpodeltexto5"/>
        </w:rPr>
        <w:t xml:space="preserve"> </w:t>
      </w:r>
      <w:r w:rsidR="00584A65" w:rsidRPr="00F24378">
        <w:rPr>
          <w:rStyle w:val="Cuerpodeltexto5"/>
          <w:lang w:eastAsia="es-ES_tradnl"/>
        </w:rPr>
        <w:t>HAVING</w:t>
      </w:r>
      <w:r w:rsidR="00F24378">
        <w:rPr>
          <w:rStyle w:val="Cuerpodeltexto5"/>
          <w:lang w:eastAsia="es-ES_tradnl"/>
        </w:rPr>
        <w:t xml:space="preserve"> </w:t>
      </w:r>
      <w:r w:rsidR="00584A65" w:rsidRPr="00F24378">
        <w:rPr>
          <w:rStyle w:val="Cuerpodeltexto5"/>
        </w:rPr>
        <w:t>para</w:t>
      </w:r>
      <w:r w:rsidR="00F24378">
        <w:rPr>
          <w:rStyle w:val="Cuerpodeltexto5"/>
        </w:rPr>
        <w:t xml:space="preserve"> </w:t>
      </w:r>
      <w:r>
        <w:rPr>
          <w:rStyle w:val="Cuerpodeltexto5"/>
        </w:rPr>
        <w:t>eliminar</w:t>
      </w:r>
      <w:r w:rsidR="00F24378">
        <w:rPr>
          <w:rStyle w:val="Cuerpodeltexto5"/>
        </w:rPr>
        <w:t xml:space="preserve"> </w:t>
      </w:r>
      <w:r>
        <w:rPr>
          <w:rStyle w:val="Cuerpodeltexto5"/>
        </w:rPr>
        <w:t>algunos</w:t>
      </w:r>
      <w:r w:rsidR="00F24378">
        <w:rPr>
          <w:rStyle w:val="Cuerpodeltexto5"/>
        </w:rPr>
        <w:t xml:space="preserve"> </w:t>
      </w:r>
      <w:r w:rsidR="00584A65" w:rsidRPr="00F24378">
        <w:rPr>
          <w:rStyle w:val="Cuerpodeltexto5"/>
        </w:rPr>
        <w:t>grupos</w:t>
      </w:r>
      <w:r w:rsidR="00F24378">
        <w:rPr>
          <w:rStyle w:val="Cuerpodeltexto5"/>
        </w:rPr>
        <w:t xml:space="preserve"> </w:t>
      </w:r>
      <w:r w:rsidR="00584A65" w:rsidRPr="00F24378">
        <w:rPr>
          <w:rStyle w:val="Cuerpodeltexto5"/>
        </w:rPr>
        <w:t>que</w:t>
      </w:r>
      <w:r w:rsidR="00F24378">
        <w:rPr>
          <w:rStyle w:val="Cuerpodeltexto5"/>
        </w:rPr>
        <w:t xml:space="preserve"> </w:t>
      </w:r>
      <w:r w:rsidR="00584A65" w:rsidRPr="00F24378">
        <w:rPr>
          <w:rStyle w:val="Cuerpodeltexto5"/>
        </w:rPr>
        <w:t>han</w:t>
      </w:r>
      <w:r w:rsidR="00F24378">
        <w:rPr>
          <w:rStyle w:val="Cuerpodeltexto5"/>
        </w:rPr>
        <w:t xml:space="preserve"> </w:t>
      </w:r>
      <w:r w:rsidR="00584A65" w:rsidRPr="00F24378">
        <w:rPr>
          <w:rStyle w:val="Cuerpodeltexto5"/>
        </w:rPr>
        <w:t>sido</w:t>
      </w:r>
      <w:r w:rsidR="00F24378">
        <w:rPr>
          <w:rStyle w:val="Cuerpodeltexto5"/>
        </w:rPr>
        <w:t xml:space="preserve"> </w:t>
      </w:r>
      <w:r w:rsidR="00584A65" w:rsidRPr="00F24378">
        <w:rPr>
          <w:rStyle w:val="Cuerpodeltexto5"/>
        </w:rPr>
        <w:t>creados</w:t>
      </w:r>
      <w:r w:rsidR="00F24378">
        <w:rPr>
          <w:rStyle w:val="Cuerpodeltexto5"/>
        </w:rPr>
        <w:t xml:space="preserve"> </w:t>
      </w:r>
      <w:r w:rsidR="00584A65" w:rsidRPr="00F24378">
        <w:rPr>
          <w:rStyle w:val="Cuerpodeltexto5"/>
        </w:rPr>
        <w:t>con</w:t>
      </w:r>
      <w:r w:rsidR="00F24378">
        <w:rPr>
          <w:rStyle w:val="Cuerpodeltexto5"/>
        </w:rPr>
        <w:t xml:space="preserve"> </w:t>
      </w:r>
      <w:r w:rsidR="00584A65" w:rsidRPr="00F24378">
        <w:rPr>
          <w:rStyle w:val="Cuerpodeltexto5"/>
        </w:rPr>
        <w:t>la</w:t>
      </w:r>
      <w:r w:rsidR="00F24378">
        <w:rPr>
          <w:rStyle w:val="Cuerpodeltexto5"/>
        </w:rPr>
        <w:t xml:space="preserve"> </w:t>
      </w:r>
      <w:r w:rsidR="00584A65" w:rsidRPr="00F24378">
        <w:rPr>
          <w:rStyle w:val="Cuerpodeltexto5"/>
        </w:rPr>
        <w:t>cláusula</w:t>
      </w:r>
      <w:r w:rsidR="00F24378">
        <w:rPr>
          <w:rStyle w:val="Cuerpodeltexto5"/>
        </w:rPr>
        <w:t xml:space="preserve"> </w:t>
      </w:r>
      <w:r w:rsidR="00584A65" w:rsidRPr="00F24378">
        <w:rPr>
          <w:rStyle w:val="Cuerpodeltexto5"/>
        </w:rPr>
        <w:t>GROUP</w:t>
      </w:r>
      <w:r w:rsidR="00F24378">
        <w:rPr>
          <w:rStyle w:val="Cuerpodeltexto5"/>
        </w:rPr>
        <w:t xml:space="preserve"> </w:t>
      </w:r>
      <w:r w:rsidR="00584A65" w:rsidRPr="00F24378">
        <w:rPr>
          <w:rStyle w:val="Cuerpodeltexto5"/>
        </w:rPr>
        <w:t>BY.</w:t>
      </w:r>
    </w:p>
    <w:p w14:paraId="2FB01746" w14:textId="6A39CBA0" w:rsidR="00584A65" w:rsidRPr="00F24378" w:rsidRDefault="00111CDB" w:rsidP="00584A65">
      <w:pPr>
        <w:pStyle w:val="Cuerpodeltexto51"/>
        <w:shd w:val="clear" w:color="auto" w:fill="auto"/>
        <w:spacing w:before="0" w:after="160"/>
        <w:ind w:left="100" w:right="240" w:firstLine="0"/>
        <w:jc w:val="left"/>
        <w:rPr>
          <w:rStyle w:val="Cuerpodeltexto5"/>
          <w:color w:val="000000"/>
          <w:lang w:eastAsia="es-ES_tradnl"/>
        </w:rPr>
      </w:pPr>
      <w:r>
        <w:rPr>
          <w:rStyle w:val="Cuerpodeltexto5"/>
        </w:rPr>
        <w:t>En</w:t>
      </w:r>
      <w:r w:rsidR="00F24378">
        <w:rPr>
          <w:rStyle w:val="Cuerpodeltexto5"/>
        </w:rPr>
        <w:t xml:space="preserve"> </w:t>
      </w:r>
      <w:r w:rsidR="00584A65" w:rsidRPr="00F24378">
        <w:rPr>
          <w:rStyle w:val="Cuerpodeltexto5"/>
        </w:rPr>
        <w:t>la</w:t>
      </w:r>
      <w:r w:rsidR="00F24378">
        <w:rPr>
          <w:rStyle w:val="Cuerpodeltexto5"/>
        </w:rPr>
        <w:t xml:space="preserve"> </w:t>
      </w:r>
      <w:r w:rsidR="00584A65" w:rsidRPr="00F24378">
        <w:rPr>
          <w:rStyle w:val="Cuerpodeltexto5"/>
        </w:rPr>
        <w:t>lista</w:t>
      </w:r>
      <w:r w:rsidR="00F24378">
        <w:rPr>
          <w:rStyle w:val="Cuerpodeltexto5"/>
        </w:rPr>
        <w:t xml:space="preserve"> </w:t>
      </w:r>
      <w:r w:rsidR="00584A65" w:rsidRPr="00F24378">
        <w:rPr>
          <w:rStyle w:val="Cuerpodeltexto5"/>
        </w:rPr>
        <w:t>de</w:t>
      </w:r>
      <w:r w:rsidR="00F24378">
        <w:rPr>
          <w:rStyle w:val="Cuerpodeltexto5"/>
        </w:rPr>
        <w:t xml:space="preserve"> </w:t>
      </w:r>
      <w:r w:rsidR="00584A65" w:rsidRPr="00F24378">
        <w:rPr>
          <w:rStyle w:val="Cuerpodeltexto5"/>
        </w:rPr>
        <w:t>campos</w:t>
      </w:r>
      <w:r w:rsidR="00F24378">
        <w:rPr>
          <w:rStyle w:val="Cuerpodeltexto5"/>
        </w:rPr>
        <w:t xml:space="preserve"> </w:t>
      </w:r>
      <w:r w:rsidR="00F7006B">
        <w:rPr>
          <w:rStyle w:val="Cuerpodeltexto5"/>
        </w:rPr>
        <w:t xml:space="preserve">del </w:t>
      </w:r>
      <w:r w:rsidR="00584A65" w:rsidRPr="00F24378">
        <w:rPr>
          <w:rStyle w:val="Cuerpodeltexto5"/>
        </w:rPr>
        <w:t>GROUP</w:t>
      </w:r>
      <w:r w:rsidR="00F24378">
        <w:rPr>
          <w:rStyle w:val="Cuerpodeltexto5"/>
        </w:rPr>
        <w:t xml:space="preserve"> </w:t>
      </w:r>
      <w:r w:rsidR="00584A65" w:rsidRPr="00F24378">
        <w:rPr>
          <w:rStyle w:val="Cuerpodeltexto5"/>
          <w:lang w:eastAsia="es-ES_tradnl"/>
        </w:rPr>
        <w:t>BY</w:t>
      </w:r>
      <w:r w:rsidR="00F24378">
        <w:rPr>
          <w:rStyle w:val="Cuerpodeltexto5"/>
          <w:lang w:eastAsia="es-ES_tradnl"/>
        </w:rPr>
        <w:t xml:space="preserve"> </w:t>
      </w:r>
      <w:r w:rsidR="00584A65" w:rsidRPr="00F24378">
        <w:rPr>
          <w:rStyle w:val="Cuerpodeltexto5"/>
        </w:rPr>
        <w:t>puede</w:t>
      </w:r>
      <w:r w:rsidR="00F24378">
        <w:rPr>
          <w:rStyle w:val="Cuerpodeltexto5"/>
        </w:rPr>
        <w:t xml:space="preserve"> </w:t>
      </w:r>
      <w:r>
        <w:rPr>
          <w:rStyle w:val="Cuerpodeltexto5"/>
        </w:rPr>
        <w:t>incluir</w:t>
      </w:r>
      <w:r w:rsidR="00584A65" w:rsidRPr="00F24378">
        <w:rPr>
          <w:rStyle w:val="Cuerpodeltexto5"/>
        </w:rPr>
        <w:t>se</w:t>
      </w:r>
      <w:r w:rsidR="00F24378">
        <w:rPr>
          <w:rStyle w:val="Cuerpodeltexto5"/>
        </w:rPr>
        <w:t xml:space="preserve"> </w:t>
      </w:r>
      <w:r w:rsidR="00584A65" w:rsidRPr="00F24378">
        <w:rPr>
          <w:rStyle w:val="Cuerpodeltexto5"/>
        </w:rPr>
        <w:t>cualquier</w:t>
      </w:r>
      <w:r w:rsidR="00F24378">
        <w:rPr>
          <w:rStyle w:val="Cuerpodeltexto5"/>
        </w:rPr>
        <w:t xml:space="preserve"> </w:t>
      </w:r>
      <w:r w:rsidR="00584A65" w:rsidRPr="00F24378">
        <w:rPr>
          <w:rStyle w:val="Cuerpodeltexto5"/>
        </w:rPr>
        <w:t>campo</w:t>
      </w:r>
      <w:r w:rsidR="00F24378">
        <w:rPr>
          <w:rStyle w:val="Cuerpodeltexto5"/>
        </w:rPr>
        <w:t xml:space="preserve"> </w:t>
      </w:r>
      <w:r w:rsidR="00584A65" w:rsidRPr="00F24378">
        <w:rPr>
          <w:rStyle w:val="Cuerpodeltexto5"/>
        </w:rPr>
        <w:t>de</w:t>
      </w:r>
      <w:r w:rsidR="00F24378">
        <w:rPr>
          <w:rStyle w:val="Cuerpodeltexto5"/>
        </w:rPr>
        <w:t xml:space="preserve"> </w:t>
      </w:r>
      <w:r w:rsidR="00584A65" w:rsidRPr="00F24378">
        <w:rPr>
          <w:rStyle w:val="Cuerpodeltexto5"/>
        </w:rPr>
        <w:t>las</w:t>
      </w:r>
      <w:r w:rsidR="00F24378">
        <w:rPr>
          <w:rStyle w:val="Cuerpodeltexto5"/>
        </w:rPr>
        <w:t xml:space="preserve"> </w:t>
      </w:r>
      <w:r w:rsidR="00584A65" w:rsidRPr="00F24378">
        <w:rPr>
          <w:rStyle w:val="Cuerpodeltexto5"/>
        </w:rPr>
        <w:t>tablas</w:t>
      </w:r>
      <w:r w:rsidR="00F24378">
        <w:rPr>
          <w:rStyle w:val="Cuerpodeltexto5"/>
        </w:rPr>
        <w:t xml:space="preserve"> </w:t>
      </w:r>
      <w:r w:rsidR="00584A65" w:rsidRPr="00F24378">
        <w:rPr>
          <w:rStyle w:val="Cuerpodeltexto5"/>
        </w:rPr>
        <w:t>que</w:t>
      </w:r>
      <w:r w:rsidR="00F24378">
        <w:rPr>
          <w:rStyle w:val="Cuerpodeltexto5"/>
        </w:rPr>
        <w:t xml:space="preserve"> </w:t>
      </w:r>
      <w:r w:rsidR="00584A65" w:rsidRPr="00F24378">
        <w:rPr>
          <w:rStyle w:val="Cuerpodeltexto5"/>
        </w:rPr>
        <w:t>aparecen</w:t>
      </w:r>
      <w:r w:rsidR="00F24378">
        <w:rPr>
          <w:rStyle w:val="Cuerpodeltexto5"/>
        </w:rPr>
        <w:t xml:space="preserve"> </w:t>
      </w:r>
      <w:r w:rsidR="00584A65" w:rsidRPr="00F24378">
        <w:rPr>
          <w:rStyle w:val="Cuerpodeltexto5"/>
        </w:rPr>
        <w:t>en</w:t>
      </w:r>
      <w:r w:rsidR="00F24378">
        <w:rPr>
          <w:rStyle w:val="Cuerpodeltexto5"/>
        </w:rPr>
        <w:t xml:space="preserve"> </w:t>
      </w:r>
      <w:r w:rsidR="00584A65" w:rsidRPr="00F24378">
        <w:rPr>
          <w:rStyle w:val="Cuerpodeltexto5"/>
        </w:rPr>
        <w:t>la</w:t>
      </w:r>
      <w:r w:rsidR="00F24378">
        <w:rPr>
          <w:rStyle w:val="Cuerpodeltexto5"/>
        </w:rPr>
        <w:t xml:space="preserve"> </w:t>
      </w:r>
      <w:r w:rsidR="00584A65" w:rsidRPr="00F24378">
        <w:rPr>
          <w:rStyle w:val="Cuerpodeltexto5"/>
        </w:rPr>
        <w:t>cláusula</w:t>
      </w:r>
      <w:r w:rsidR="00F24378">
        <w:rPr>
          <w:rStyle w:val="Cuerpodeltexto5"/>
        </w:rPr>
        <w:t xml:space="preserve"> </w:t>
      </w:r>
      <w:r w:rsidR="00584A65" w:rsidRPr="00F24378">
        <w:rPr>
          <w:rStyle w:val="Cuerpodeltexto5"/>
          <w:lang w:eastAsia="es-ES_tradnl"/>
        </w:rPr>
        <w:t>FROM,</w:t>
      </w:r>
      <w:r w:rsidR="00F24378">
        <w:rPr>
          <w:rStyle w:val="Cuerpodeltexto5"/>
          <w:lang w:eastAsia="es-ES_tradnl"/>
        </w:rPr>
        <w:t xml:space="preserve"> </w:t>
      </w:r>
      <w:r w:rsidR="00584A65" w:rsidRPr="00F24378">
        <w:rPr>
          <w:rStyle w:val="Cuerpodeltexto5"/>
        </w:rPr>
        <w:t>incluso</w:t>
      </w:r>
      <w:r w:rsidR="00F24378">
        <w:rPr>
          <w:rStyle w:val="Cuerpodeltexto5"/>
        </w:rPr>
        <w:t xml:space="preserve"> </w:t>
      </w:r>
      <w:r w:rsidR="00584A65" w:rsidRPr="00F24378">
        <w:rPr>
          <w:rStyle w:val="Cuerpodeltexto5"/>
        </w:rPr>
        <w:t>si</w:t>
      </w:r>
      <w:r w:rsidR="00F24378">
        <w:rPr>
          <w:rStyle w:val="Cuerpodeltexto5"/>
        </w:rPr>
        <w:t xml:space="preserve"> </w:t>
      </w:r>
      <w:r w:rsidR="00584A65" w:rsidRPr="00F24378">
        <w:rPr>
          <w:rStyle w:val="Cuerpodeltexto5"/>
        </w:rPr>
        <w:t>el</w:t>
      </w:r>
      <w:r w:rsidR="00F24378">
        <w:rPr>
          <w:rStyle w:val="Cuerpodeltexto5"/>
        </w:rPr>
        <w:t xml:space="preserve"> </w:t>
      </w:r>
      <w:r w:rsidR="00584A65" w:rsidRPr="00F24378">
        <w:rPr>
          <w:rStyle w:val="Cuerpodeltexto5"/>
        </w:rPr>
        <w:t>campo</w:t>
      </w:r>
      <w:r w:rsidR="00F24378">
        <w:rPr>
          <w:rStyle w:val="Cuerpodeltexto5"/>
        </w:rPr>
        <w:t xml:space="preserve"> </w:t>
      </w:r>
      <w:r w:rsidR="00584A65" w:rsidRPr="00F24378">
        <w:rPr>
          <w:rStyle w:val="Cuerpodeltexto5"/>
        </w:rPr>
        <w:t>no</w:t>
      </w:r>
      <w:r w:rsidR="00F24378">
        <w:rPr>
          <w:rStyle w:val="Cuerpodeltexto5"/>
        </w:rPr>
        <w:t xml:space="preserve"> </w:t>
      </w:r>
      <w:r w:rsidR="00584A65" w:rsidRPr="00F24378">
        <w:rPr>
          <w:rStyle w:val="Cuerpodeltexto5"/>
        </w:rPr>
        <w:t>está</w:t>
      </w:r>
      <w:r w:rsidR="00F24378">
        <w:rPr>
          <w:rStyle w:val="Cuerpodeltexto5"/>
        </w:rPr>
        <w:t xml:space="preserve"> </w:t>
      </w:r>
      <w:r w:rsidR="00584A65" w:rsidRPr="00F24378">
        <w:rPr>
          <w:rStyle w:val="Cuerpodeltexto5"/>
        </w:rPr>
        <w:t>incluido</w:t>
      </w:r>
      <w:r w:rsidR="00F24378">
        <w:rPr>
          <w:rStyle w:val="Cuerpodeltexto5"/>
        </w:rPr>
        <w:t xml:space="preserve"> </w:t>
      </w:r>
      <w:r w:rsidR="00584A65" w:rsidRPr="00F24378">
        <w:rPr>
          <w:rStyle w:val="Cuerpodeltexto5"/>
        </w:rPr>
        <w:t>en</w:t>
      </w:r>
      <w:r w:rsidR="00F24378">
        <w:rPr>
          <w:rStyle w:val="Cuerpodeltexto5"/>
        </w:rPr>
        <w:t xml:space="preserve"> </w:t>
      </w:r>
      <w:r w:rsidR="00584A65" w:rsidRPr="00F24378">
        <w:rPr>
          <w:rStyle w:val="Cuerpodeltexto5"/>
        </w:rPr>
        <w:t>la</w:t>
      </w:r>
      <w:r w:rsidR="00F24378">
        <w:rPr>
          <w:rStyle w:val="Cuerpodeltexto5"/>
        </w:rPr>
        <w:t xml:space="preserve"> </w:t>
      </w:r>
      <w:r w:rsidR="00584A65" w:rsidRPr="00F24378">
        <w:rPr>
          <w:rStyle w:val="Cuerpodeltexto5"/>
        </w:rPr>
        <w:t>instrucción</w:t>
      </w:r>
      <w:r w:rsidR="00F24378">
        <w:rPr>
          <w:rStyle w:val="Cuerpodeltexto5"/>
        </w:rPr>
        <w:t xml:space="preserve"> </w:t>
      </w:r>
      <w:r w:rsidR="00584A65" w:rsidRPr="00F24378">
        <w:rPr>
          <w:rStyle w:val="Cuerpodeltexto5"/>
          <w:lang w:eastAsia="es-ES_tradnl"/>
        </w:rPr>
        <w:t>SELECT</w:t>
      </w:r>
      <w:r w:rsidR="00584A65" w:rsidRPr="00F24378">
        <w:rPr>
          <w:rStyle w:val="Cuerpodeltexto5"/>
        </w:rPr>
        <w:t>.</w:t>
      </w:r>
    </w:p>
    <w:p w14:paraId="46C8ABFC" w14:textId="77777777" w:rsidR="00584A65" w:rsidRPr="00F24378" w:rsidRDefault="00584A65" w:rsidP="00754D62">
      <w:pPr>
        <w:pStyle w:val="Ttulo3"/>
        <w:rPr>
          <w:lang w:eastAsia="es-ES_tradnl"/>
        </w:rPr>
      </w:pPr>
      <w:bookmarkStart w:id="59" w:name="_Toc149546791"/>
      <w:r w:rsidRPr="00F24378">
        <w:rPr>
          <w:lang w:eastAsia="es-ES_tradnl"/>
        </w:rPr>
        <w:t>HAVING</w:t>
      </w:r>
      <w:bookmarkEnd w:id="59"/>
    </w:p>
    <w:p w14:paraId="1B7ACE12" w14:textId="60FF3D49" w:rsidR="00584A65" w:rsidRPr="00F24378" w:rsidRDefault="00584A65" w:rsidP="00584A65">
      <w:pPr>
        <w:pStyle w:val="Cuerpodeltexto51"/>
        <w:shd w:val="clear" w:color="auto" w:fill="auto"/>
        <w:spacing w:before="0" w:after="160"/>
        <w:ind w:left="100" w:right="240" w:firstLine="0"/>
        <w:jc w:val="left"/>
        <w:rPr>
          <w:rStyle w:val="Cuerpodeltexto5"/>
          <w:color w:val="000000"/>
          <w:lang w:eastAsia="es-ES_tradnl"/>
        </w:rPr>
      </w:pPr>
      <w:r w:rsidRPr="00F24378">
        <w:rPr>
          <w:rStyle w:val="Cuerpodeltexto5"/>
        </w:rPr>
        <w:t>Una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vez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que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GROUP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  <w:lang w:eastAsia="es-ES_tradnl"/>
        </w:rPr>
        <w:t>BY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</w:rPr>
        <w:t>ha</w:t>
      </w:r>
      <w:r w:rsidR="00F24378">
        <w:rPr>
          <w:rStyle w:val="Cuerpodeltexto5"/>
        </w:rPr>
        <w:t xml:space="preserve"> </w:t>
      </w:r>
      <w:r w:rsidR="00110CA8" w:rsidRPr="00F24378">
        <w:rPr>
          <w:rStyle w:val="Cuerpodeltexto5"/>
          <w:color w:val="000000"/>
          <w:lang w:eastAsia="es-ES_tradnl"/>
        </w:rPr>
        <w:t>agrupado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los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registros,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  <w:lang w:eastAsia="es-ES_tradnl"/>
        </w:rPr>
        <w:t>HAVING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</w:rPr>
        <w:t>muestra</w:t>
      </w:r>
      <w:r w:rsidR="00F24378">
        <w:rPr>
          <w:rStyle w:val="Cuerpodeltexto5"/>
        </w:rPr>
        <w:t xml:space="preserve"> </w:t>
      </w:r>
      <w:r w:rsidR="00110CA8" w:rsidRPr="00F24378">
        <w:rPr>
          <w:rStyle w:val="Cuerpodeltexto5"/>
        </w:rPr>
        <w:t>sólo</w:t>
      </w:r>
      <w:r w:rsidR="00F24378">
        <w:rPr>
          <w:rStyle w:val="Cuerpodeltexto5"/>
        </w:rPr>
        <w:t xml:space="preserve"> </w:t>
      </w:r>
      <w:r w:rsidR="00110CA8" w:rsidRPr="00F24378">
        <w:rPr>
          <w:rStyle w:val="Cuerpodeltexto5"/>
        </w:rPr>
        <w:t>los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grupo</w:t>
      </w:r>
      <w:r w:rsidR="00110CA8" w:rsidRPr="00F24378">
        <w:rPr>
          <w:rStyle w:val="Cuerpodeltexto5"/>
        </w:rPr>
        <w:t>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creado</w:t>
      </w:r>
      <w:r w:rsidR="00110CA8" w:rsidRPr="00F24378">
        <w:rPr>
          <w:rStyle w:val="Cuerpodeltexto5"/>
        </w:rPr>
        <w:t>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por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la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cláusula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GROUP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  <w:lang w:eastAsia="es-ES_tradnl"/>
        </w:rPr>
        <w:t>BY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</w:rPr>
        <w:t>que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satisfaga</w:t>
      </w:r>
      <w:r w:rsidR="00110CA8" w:rsidRPr="00F24378">
        <w:rPr>
          <w:rStyle w:val="Cuerpodeltexto5"/>
        </w:rPr>
        <w:t>n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las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condiciones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de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la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cláusula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  <w:lang w:eastAsia="es-ES_tradnl"/>
        </w:rPr>
        <w:t>HAVING.</w:t>
      </w:r>
    </w:p>
    <w:p w14:paraId="5140551D" w14:textId="4B048674" w:rsidR="00584A65" w:rsidRPr="00F24378" w:rsidRDefault="00584A65" w:rsidP="00584A65">
      <w:pPr>
        <w:pStyle w:val="Cuerpodeltexto51"/>
        <w:shd w:val="clear" w:color="auto" w:fill="auto"/>
        <w:spacing w:before="0" w:after="160"/>
        <w:ind w:left="100" w:right="240" w:firstLine="0"/>
        <w:jc w:val="left"/>
        <w:rPr>
          <w:rStyle w:val="Cuerpodeltexto5"/>
          <w:color w:val="000000"/>
          <w:lang w:eastAsia="es-ES_tradnl"/>
        </w:rPr>
      </w:pPr>
      <w:r w:rsidRPr="00F24378">
        <w:rPr>
          <w:rStyle w:val="Cuerpodeltexto5"/>
          <w:lang w:eastAsia="es-ES_tradnl"/>
        </w:rPr>
        <w:t>HAVING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</w:rPr>
        <w:t>es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en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cierto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sentido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similar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  <w:lang w:eastAsia="es-ES_tradnl"/>
        </w:rPr>
        <w:t>a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  <w:lang w:eastAsia="es-ES_tradnl"/>
        </w:rPr>
        <w:t>WHERE: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  <w:lang w:eastAsia="es-ES_tradnl"/>
        </w:rPr>
        <w:t>WHERE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</w:rPr>
        <w:t>determina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qué</w:t>
      </w:r>
      <w:r w:rsidR="00F24378">
        <w:rPr>
          <w:rStyle w:val="Cuerpodeltexto5"/>
        </w:rPr>
        <w:t xml:space="preserve"> </w:t>
      </w:r>
      <w:r w:rsidR="00110CA8" w:rsidRPr="00F24378">
        <w:rPr>
          <w:rStyle w:val="Cuerpodeltexto5"/>
        </w:rPr>
        <w:t>filas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se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seleccionan.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Una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vez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que</w:t>
      </w:r>
      <w:r w:rsidR="00F24378">
        <w:rPr>
          <w:rStyle w:val="Cuerpodeltexto5"/>
        </w:rPr>
        <w:t xml:space="preserve"> </w:t>
      </w:r>
      <w:r w:rsidR="00110CA8" w:rsidRPr="00F24378">
        <w:rPr>
          <w:rStyle w:val="Cuerpodeltexto5"/>
        </w:rPr>
        <w:t>las</w:t>
      </w:r>
      <w:r w:rsidR="00F24378">
        <w:rPr>
          <w:rStyle w:val="Cuerpodeltexto5"/>
        </w:rPr>
        <w:t xml:space="preserve"> </w:t>
      </w:r>
      <w:r w:rsidR="00110CA8" w:rsidRPr="00F24378">
        <w:rPr>
          <w:rStyle w:val="Cuerpodeltexto5"/>
        </w:rPr>
        <w:t>filas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se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han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agrupado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utilizando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GROUP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  <w:lang w:eastAsia="es-ES_tradnl"/>
        </w:rPr>
        <w:t>BY,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  <w:lang w:eastAsia="es-ES_tradnl"/>
        </w:rPr>
        <w:t>HAVING</w:t>
      </w:r>
      <w:r w:rsidR="00F24378">
        <w:rPr>
          <w:rStyle w:val="Cuerpodeltexto5"/>
          <w:lang w:eastAsia="es-ES_tradnl"/>
        </w:rPr>
        <w:t xml:space="preserve"> </w:t>
      </w:r>
      <w:r w:rsidRPr="00F24378">
        <w:rPr>
          <w:rStyle w:val="Cuerpodeltexto5"/>
        </w:rPr>
        <w:t>determina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qué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grupos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se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van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a</w:t>
      </w:r>
      <w:r w:rsidR="00F24378">
        <w:rPr>
          <w:rStyle w:val="Cuerpodeltexto5"/>
        </w:rPr>
        <w:t xml:space="preserve"> </w:t>
      </w:r>
      <w:r w:rsidRPr="00F24378">
        <w:rPr>
          <w:rStyle w:val="Cuerpodeltexto5"/>
        </w:rPr>
        <w:t>mostrar.</w:t>
      </w:r>
    </w:p>
    <w:p w14:paraId="1384B506" w14:textId="75A18C9D" w:rsidR="00F7006B" w:rsidRDefault="00F7006B" w:rsidP="00F7006B">
      <w:pPr>
        <w:pStyle w:val="comandoseinstrucciones"/>
        <w:rPr>
          <w:rStyle w:val="Cuerpodeltexto54"/>
          <w:lang w:eastAsia="es-ES_tradnl"/>
        </w:rPr>
      </w:pPr>
      <w:r>
        <w:rPr>
          <w:rStyle w:val="Cuerpodeltexto54"/>
          <w:lang w:eastAsia="es-ES_tradnl"/>
        </w:rPr>
        <w:t>#Agrupar los distintos productos según la familia a la que pertenecen; para cada familia mostrar cómo se llama la familia y cuál es la suma de los stocks de los productos de esa familia. pero (HAVING) mostrar sólo los grupos que tienen una suma de STOCK superior a 100.</w:t>
      </w:r>
    </w:p>
    <w:p w14:paraId="2C0E2BCD" w14:textId="7B1D461C" w:rsidR="00584A65" w:rsidRPr="00F24378" w:rsidRDefault="00584A65" w:rsidP="00584A65">
      <w:pPr>
        <w:pStyle w:val="comandoseinstrucciones"/>
        <w:rPr>
          <w:rStyle w:val="Cuerpodeltexto54"/>
        </w:rPr>
      </w:pPr>
      <w:r w:rsidRPr="00F24378">
        <w:rPr>
          <w:rStyle w:val="Cuerpodeltexto54"/>
          <w:lang w:eastAsia="es-ES_tradnl"/>
        </w:rPr>
        <w:t>SELECT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color w:val="auto"/>
        </w:rPr>
        <w:t>Id_Familia</w:t>
      </w:r>
      <w:r w:rsidR="00F24378">
        <w:rPr>
          <w:rStyle w:val="Cuerpodeltexto54"/>
        </w:rPr>
        <w:t xml:space="preserve"> </w:t>
      </w:r>
      <w:r w:rsidRPr="00F24378">
        <w:rPr>
          <w:rStyle w:val="Cuerpodeltexto54"/>
        </w:rPr>
        <w:t>SUM(</w:t>
      </w:r>
      <w:r w:rsidRPr="00F24378">
        <w:rPr>
          <w:rStyle w:val="Cuerpodeltexto54"/>
          <w:color w:val="auto"/>
        </w:rPr>
        <w:t>Stock</w:t>
      </w:r>
      <w:r w:rsidRPr="00F24378">
        <w:rPr>
          <w:rStyle w:val="Cuerpodeltexto54"/>
        </w:rPr>
        <w:t>)</w:t>
      </w:r>
    </w:p>
    <w:p w14:paraId="36B33163" w14:textId="7DD3A061" w:rsidR="00584A65" w:rsidRPr="00F24378" w:rsidRDefault="00584A65" w:rsidP="00584A65">
      <w:pPr>
        <w:pStyle w:val="comandoseinstrucciones"/>
        <w:rPr>
          <w:rStyle w:val="Cuerpodeltexto54"/>
        </w:rPr>
      </w:pPr>
      <w:r w:rsidRPr="00F24378">
        <w:rPr>
          <w:rStyle w:val="Cuerpodeltexto54"/>
          <w:lang w:eastAsia="es-ES_tradnl"/>
        </w:rPr>
        <w:t>FROM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color w:val="auto"/>
        </w:rPr>
        <w:t>Productos</w:t>
      </w:r>
      <w:r w:rsidR="00F24378">
        <w:rPr>
          <w:rStyle w:val="Cuerpodeltexto54"/>
        </w:rPr>
        <w:t xml:space="preserve"> </w:t>
      </w:r>
    </w:p>
    <w:p w14:paraId="137A7B9C" w14:textId="77F22AD3" w:rsidR="00584A65" w:rsidRPr="00F24378" w:rsidRDefault="00584A65" w:rsidP="00584A65">
      <w:pPr>
        <w:pStyle w:val="comandoseinstrucciones"/>
        <w:rPr>
          <w:rStyle w:val="Cuerpodeltexto54"/>
        </w:rPr>
      </w:pPr>
      <w:r w:rsidRPr="00F24378">
        <w:rPr>
          <w:rStyle w:val="Cuerpodeltexto54"/>
          <w:lang w:eastAsia="es-ES_tradnl"/>
        </w:rPr>
        <w:t>GROUP</w:t>
      </w:r>
      <w:r w:rsidR="00F24378">
        <w:rPr>
          <w:rStyle w:val="Cuerpodeltexto54"/>
        </w:rPr>
        <w:t xml:space="preserve"> </w:t>
      </w:r>
      <w:r w:rsidRPr="00F24378">
        <w:rPr>
          <w:rStyle w:val="Cuerpodeltexto54"/>
          <w:lang w:eastAsia="es-ES_tradnl"/>
        </w:rPr>
        <w:t>BY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color w:val="auto"/>
        </w:rPr>
        <w:t>Id_Familia</w:t>
      </w:r>
      <w:r w:rsidR="00F24378">
        <w:rPr>
          <w:rStyle w:val="Cuerpodeltexto54"/>
        </w:rPr>
        <w:t xml:space="preserve"> </w:t>
      </w:r>
    </w:p>
    <w:p w14:paraId="5CE4BE93" w14:textId="4C65EC92" w:rsidR="00584A65" w:rsidRPr="00F24378" w:rsidRDefault="00584A65" w:rsidP="00584A65">
      <w:pPr>
        <w:pStyle w:val="comandoseinstrucciones"/>
        <w:rPr>
          <w:rStyle w:val="Cuerpodeltexto54"/>
          <w:lang w:eastAsia="es-ES_tradnl"/>
        </w:rPr>
      </w:pPr>
      <w:r w:rsidRPr="00F24378">
        <w:rPr>
          <w:rStyle w:val="Cuerpodeltexto54"/>
          <w:lang w:eastAsia="es-ES_tradnl"/>
        </w:rPr>
        <w:lastRenderedPageBreak/>
        <w:t>HAVING</w:t>
      </w:r>
      <w:r w:rsidR="00F24378">
        <w:rPr>
          <w:rStyle w:val="Cuerpodeltexto54"/>
          <w:lang w:eastAsia="es-ES_tradnl"/>
        </w:rPr>
        <w:t xml:space="preserve"> </w:t>
      </w:r>
      <w:r w:rsidRPr="00F24378">
        <w:rPr>
          <w:rStyle w:val="Cuerpodeltexto54"/>
          <w:lang w:eastAsia="es-ES_tradnl"/>
        </w:rPr>
        <w:t>SUM</w:t>
      </w:r>
      <w:r w:rsidR="00F24378">
        <w:rPr>
          <w:rStyle w:val="Cuerpodeltexto54"/>
        </w:rPr>
        <w:t xml:space="preserve"> </w:t>
      </w:r>
      <w:r w:rsidRPr="00F24378">
        <w:rPr>
          <w:rStyle w:val="Cuerpodeltexto54"/>
        </w:rPr>
        <w:t>(</w:t>
      </w:r>
      <w:r w:rsidRPr="00F24378">
        <w:rPr>
          <w:rStyle w:val="Cuerpodeltexto54"/>
          <w:color w:val="auto"/>
        </w:rPr>
        <w:t>Stock</w:t>
      </w:r>
      <w:r w:rsidRPr="00F24378">
        <w:rPr>
          <w:rStyle w:val="Cuerpodeltexto54"/>
        </w:rPr>
        <w:t>)</w:t>
      </w:r>
      <w:r w:rsidR="00F24378">
        <w:rPr>
          <w:rStyle w:val="Cuerpodeltexto54"/>
        </w:rPr>
        <w:t xml:space="preserve"> </w:t>
      </w:r>
      <w:r w:rsidRPr="00F24378">
        <w:rPr>
          <w:rStyle w:val="Cuerpodeltexto54"/>
        </w:rPr>
        <w:t>&gt;</w:t>
      </w:r>
      <w:r w:rsidR="00F24378">
        <w:rPr>
          <w:rStyle w:val="Cuerpodeltexto54"/>
        </w:rPr>
        <w:t xml:space="preserve"> </w:t>
      </w:r>
      <w:r w:rsidRPr="00F24378">
        <w:rPr>
          <w:rStyle w:val="Cuerpodeltexto54"/>
          <w:color w:val="auto"/>
        </w:rPr>
        <w:t>100</w:t>
      </w:r>
      <w:r w:rsidRPr="00F24378">
        <w:rPr>
          <w:rStyle w:val="Cuerpodeltexto54"/>
          <w:lang w:eastAsia="es-ES_tradnl"/>
        </w:rPr>
        <w:t>;</w:t>
      </w:r>
    </w:p>
    <w:p w14:paraId="4E70025D" w14:textId="77777777" w:rsidR="00584A65" w:rsidRPr="00F24378" w:rsidRDefault="00584A65" w:rsidP="00584A65">
      <w:pPr>
        <w:pStyle w:val="Cuerpodeltexto1"/>
        <w:shd w:val="clear" w:color="auto" w:fill="auto"/>
        <w:spacing w:after="14" w:line="182" w:lineRule="exact"/>
        <w:ind w:left="300" w:right="240"/>
      </w:pPr>
    </w:p>
    <w:p w14:paraId="3A179861" w14:textId="77777777" w:rsidR="000402D7" w:rsidRPr="00F24378" w:rsidRDefault="000402D7" w:rsidP="00584A65">
      <w:pPr>
        <w:pStyle w:val="Cuerpodeltexto1"/>
        <w:shd w:val="clear" w:color="auto" w:fill="auto"/>
        <w:spacing w:after="14" w:line="182" w:lineRule="exact"/>
        <w:ind w:left="300" w:right="240"/>
      </w:pPr>
    </w:p>
    <w:p w14:paraId="363D9EF9" w14:textId="58D464A1" w:rsidR="000402D7" w:rsidRDefault="000402D7" w:rsidP="000402D7">
      <w:pPr>
        <w:pStyle w:val="Ttulo2"/>
      </w:pPr>
      <w:bookmarkStart w:id="60" w:name="_Toc149546792"/>
      <w:r w:rsidRPr="00F24378">
        <w:t>SELECT</w:t>
      </w:r>
      <w:r w:rsidR="00F24378">
        <w:t xml:space="preserve"> </w:t>
      </w:r>
      <w:r w:rsidRPr="00F24378">
        <w:t>INTO</w:t>
      </w:r>
      <w:r w:rsidR="00F24378">
        <w:t xml:space="preserve"> </w:t>
      </w:r>
      <w:r w:rsidRPr="00F24378">
        <w:t>OUTFILE</w:t>
      </w:r>
      <w:bookmarkEnd w:id="60"/>
    </w:p>
    <w:p w14:paraId="60DBD5DC" w14:textId="42D9813A" w:rsidR="001F3CC3" w:rsidRDefault="00000000" w:rsidP="001F3CC3">
      <w:pPr>
        <w:pStyle w:val="comandoseinstrucciones"/>
      </w:pPr>
      <w:hyperlink r:id="rId20" w:history="1">
        <w:r w:rsidR="001F3CC3" w:rsidRPr="007243ED">
          <w:rPr>
            <w:rStyle w:val="Hipervnculo"/>
          </w:rPr>
          <w:t>https://www.mysqlfaqs.net/mysql-faqs/Export-Data/How-to-use-SELECT-INTO-OUTFILE-statement-to-export-data</w:t>
        </w:r>
      </w:hyperlink>
    </w:p>
    <w:p w14:paraId="4E354F00" w14:textId="39D985A1" w:rsidR="0085628F" w:rsidRDefault="00000000" w:rsidP="001F3CC3">
      <w:pPr>
        <w:pStyle w:val="comandoseinstrucciones"/>
      </w:pPr>
      <w:hyperlink r:id="rId21" w:history="1">
        <w:r w:rsidR="0085628F" w:rsidRPr="007243ED">
          <w:rPr>
            <w:rStyle w:val="Hipervnculo"/>
          </w:rPr>
          <w:t>https://stackoverflow.com/questions/32737478/how-should-i-resolve-secure-file-priv-in-mysql</w:t>
        </w:r>
      </w:hyperlink>
    </w:p>
    <w:p w14:paraId="7D1A1D61" w14:textId="77777777" w:rsidR="0085628F" w:rsidRDefault="0085628F" w:rsidP="001F3CC3">
      <w:pPr>
        <w:pStyle w:val="comandoseinstrucciones"/>
      </w:pPr>
    </w:p>
    <w:p w14:paraId="75089936" w14:textId="4F1D420E" w:rsidR="000402D7" w:rsidRPr="00F24378" w:rsidRDefault="000402D7" w:rsidP="000402D7">
      <w:r w:rsidRPr="00F24378">
        <w:t>Guarda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fichero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datos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genera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SELECT</w:t>
      </w:r>
    </w:p>
    <w:p w14:paraId="65EA95E4" w14:textId="29E1E116" w:rsidR="008F00C3" w:rsidRPr="00F24378" w:rsidRDefault="008F00C3" w:rsidP="008F00C3">
      <w:pPr>
        <w:pStyle w:val="comandoseinstrucciones"/>
        <w:rPr>
          <w:rStyle w:val="Cuerpodeltexto54"/>
          <w:color w:val="auto"/>
        </w:rPr>
      </w:pPr>
      <w:r w:rsidRPr="00F24378">
        <w:rPr>
          <w:rStyle w:val="Cuerpodeltexto54"/>
          <w:color w:val="auto"/>
        </w:rPr>
        <w:t>SELECT</w:t>
      </w:r>
      <w:r w:rsidR="00F24378">
        <w:rPr>
          <w:rStyle w:val="Cuerpodeltexto54"/>
          <w:color w:val="auto"/>
        </w:rPr>
        <w:t xml:space="preserve"> </w:t>
      </w:r>
      <w:r w:rsidRPr="00F24378">
        <w:rPr>
          <w:rStyle w:val="Cuerpodeltexto54"/>
          <w:color w:val="auto"/>
        </w:rPr>
        <w:t>*</w:t>
      </w:r>
      <w:r w:rsidR="00F24378">
        <w:rPr>
          <w:rStyle w:val="Cuerpodeltexto54"/>
          <w:color w:val="auto"/>
        </w:rPr>
        <w:t xml:space="preserve"> </w:t>
      </w:r>
      <w:r w:rsidRPr="00F24378">
        <w:rPr>
          <w:rStyle w:val="Cuerpodeltexto54"/>
          <w:color w:val="auto"/>
          <w:highlight w:val="green"/>
        </w:rPr>
        <w:t>INTO</w:t>
      </w:r>
      <w:r w:rsidR="00F24378">
        <w:rPr>
          <w:rStyle w:val="Cuerpodeltexto54"/>
          <w:color w:val="auto"/>
          <w:highlight w:val="green"/>
        </w:rPr>
        <w:t xml:space="preserve"> </w:t>
      </w:r>
      <w:r w:rsidRPr="00F24378">
        <w:rPr>
          <w:rStyle w:val="Cuerpodeltexto54"/>
          <w:color w:val="auto"/>
          <w:highlight w:val="green"/>
        </w:rPr>
        <w:t>OUTFILE</w:t>
      </w:r>
      <w:r w:rsidR="00F24378">
        <w:rPr>
          <w:rStyle w:val="Cuerpodeltexto54"/>
          <w:color w:val="auto"/>
          <w:highlight w:val="green"/>
        </w:rPr>
        <w:t xml:space="preserve"> </w:t>
      </w:r>
      <w:r w:rsidRPr="00F24378">
        <w:rPr>
          <w:rStyle w:val="Cuerpodeltexto54"/>
          <w:color w:val="auto"/>
          <w:highlight w:val="green"/>
        </w:rPr>
        <w:t>'clientesFerol.txt'</w:t>
      </w:r>
    </w:p>
    <w:p w14:paraId="73852D9B" w14:textId="54C35351" w:rsidR="008F00C3" w:rsidRPr="00F24378" w:rsidRDefault="008F00C3" w:rsidP="008F00C3">
      <w:pPr>
        <w:pStyle w:val="comandoseinstrucciones"/>
        <w:rPr>
          <w:rStyle w:val="Cuerpodeltexto54"/>
          <w:color w:val="auto"/>
        </w:rPr>
      </w:pPr>
      <w:r w:rsidRPr="00F24378">
        <w:rPr>
          <w:rStyle w:val="Cuerpodeltexto54"/>
          <w:color w:val="auto"/>
        </w:rPr>
        <w:tab/>
        <w:t>FROM</w:t>
      </w:r>
      <w:r w:rsidR="00F24378">
        <w:rPr>
          <w:rStyle w:val="Cuerpodeltexto54"/>
          <w:color w:val="auto"/>
        </w:rPr>
        <w:t xml:space="preserve"> </w:t>
      </w:r>
      <w:r w:rsidRPr="00F24378">
        <w:rPr>
          <w:rStyle w:val="Cuerpodeltexto54"/>
          <w:color w:val="auto"/>
        </w:rPr>
        <w:t>bdempleados.clientes</w:t>
      </w:r>
    </w:p>
    <w:p w14:paraId="57339515" w14:textId="18CDBDB7" w:rsidR="000402D7" w:rsidRPr="00F24378" w:rsidRDefault="008F00C3" w:rsidP="008F00C3">
      <w:pPr>
        <w:pStyle w:val="comandoseinstrucciones"/>
        <w:rPr>
          <w:rStyle w:val="Cuerpodeltexto54"/>
          <w:color w:val="auto"/>
        </w:rPr>
      </w:pPr>
      <w:r w:rsidRPr="00F24378">
        <w:rPr>
          <w:rStyle w:val="Cuerpodeltexto54"/>
          <w:color w:val="auto"/>
        </w:rPr>
        <w:tab/>
        <w:t>WHERE</w:t>
      </w:r>
      <w:r w:rsidR="00F24378">
        <w:rPr>
          <w:rStyle w:val="Cuerpodeltexto54"/>
          <w:color w:val="auto"/>
        </w:rPr>
        <w:t xml:space="preserve"> </w:t>
      </w:r>
      <w:r w:rsidRPr="00F24378">
        <w:rPr>
          <w:rStyle w:val="Cuerpodeltexto54"/>
          <w:color w:val="auto"/>
        </w:rPr>
        <w:t>localidad</w:t>
      </w:r>
      <w:r w:rsidR="00F24378">
        <w:rPr>
          <w:rStyle w:val="Cuerpodeltexto54"/>
          <w:color w:val="auto"/>
        </w:rPr>
        <w:t xml:space="preserve"> </w:t>
      </w:r>
      <w:r w:rsidRPr="00F24378">
        <w:rPr>
          <w:rStyle w:val="Cuerpodeltexto54"/>
          <w:color w:val="auto"/>
        </w:rPr>
        <w:t>=</w:t>
      </w:r>
      <w:r w:rsidR="00F24378">
        <w:rPr>
          <w:rStyle w:val="Cuerpodeltexto54"/>
          <w:color w:val="auto"/>
        </w:rPr>
        <w:t xml:space="preserve"> </w:t>
      </w:r>
      <w:r w:rsidRPr="00F24378">
        <w:rPr>
          <w:rStyle w:val="Cuerpodeltexto54"/>
          <w:color w:val="auto"/>
        </w:rPr>
        <w:t>'Ferrol';</w:t>
      </w:r>
    </w:p>
    <w:p w14:paraId="70EB378B" w14:textId="77777777" w:rsidR="008F00C3" w:rsidRDefault="008F00C3" w:rsidP="003C412D"/>
    <w:p w14:paraId="555E520D" w14:textId="2AF210B9" w:rsidR="003C412D" w:rsidRDefault="003C412D" w:rsidP="003C412D">
      <w:r>
        <w:t>si produce error, podemos probar esto:</w:t>
      </w:r>
    </w:p>
    <w:p w14:paraId="5C00FA97" w14:textId="032932DE" w:rsidR="003C412D" w:rsidRDefault="003C412D" w:rsidP="003C412D">
      <w:pPr>
        <w:pStyle w:val="comandoseinstrucciones"/>
      </w:pPr>
      <w:r w:rsidRPr="003C412D">
        <w:t>SHOW VARIABLES LIKE "secure_file_priv";</w:t>
      </w:r>
    </w:p>
    <w:p w14:paraId="0A2AFF8F" w14:textId="3F634F22" w:rsidR="003C412D" w:rsidRDefault="003C412D" w:rsidP="003C412D">
      <w:pPr>
        <w:pStyle w:val="comandoseinstrucciones"/>
      </w:pPr>
      <w:r w:rsidRPr="003C412D">
        <w:t>'secure_file_priv', '/var/lib/mysql-files/'</w:t>
      </w:r>
    </w:p>
    <w:p w14:paraId="3A966926" w14:textId="77777777" w:rsidR="003C412D" w:rsidRDefault="003C412D" w:rsidP="003C412D">
      <w:pPr>
        <w:pStyle w:val="comandoseinstrucciones"/>
      </w:pPr>
    </w:p>
    <w:p w14:paraId="12A04CF2" w14:textId="743642CC" w:rsidR="003C412D" w:rsidRDefault="003C412D" w:rsidP="003C412D">
      <w:pPr>
        <w:pStyle w:val="comandoseinstrucciones"/>
      </w:pPr>
      <w:r>
        <w:t xml:space="preserve"># con lo que sabemos que podemos guardar la salida en la carpeta </w:t>
      </w:r>
      <w:r w:rsidRPr="003C412D">
        <w:t>'/var/lib/mysql-files/'</w:t>
      </w:r>
    </w:p>
    <w:p w14:paraId="7A5A18DC" w14:textId="77777777" w:rsidR="003C412D" w:rsidRDefault="003C412D" w:rsidP="003C412D"/>
    <w:p w14:paraId="04DE2CB8" w14:textId="77777777" w:rsidR="00B7074F" w:rsidRDefault="00B7074F" w:rsidP="00B7074F">
      <w:pPr>
        <w:pStyle w:val="comandoseinstrucciones"/>
      </w:pPr>
      <w:r>
        <w:t>SELECT emp_no, salario, fecha_alta</w:t>
      </w:r>
    </w:p>
    <w:p w14:paraId="5A66441E" w14:textId="77777777" w:rsidR="00B7074F" w:rsidRDefault="00B7074F" w:rsidP="00B7074F">
      <w:pPr>
        <w:pStyle w:val="comandoseinstrucciones"/>
      </w:pPr>
      <w:r>
        <w:t xml:space="preserve">  INTO OUTFILE '/var/lib/mysql-files/file1.csv'</w:t>
      </w:r>
    </w:p>
    <w:p w14:paraId="4EBA1C11" w14:textId="77777777" w:rsidR="00B7074F" w:rsidRDefault="00B7074F" w:rsidP="00B7074F">
      <w:pPr>
        <w:pStyle w:val="comandoseinstrucciones"/>
      </w:pPr>
      <w:r>
        <w:t xml:space="preserve">  FROM empleados;</w:t>
      </w:r>
    </w:p>
    <w:p w14:paraId="3589DC88" w14:textId="77777777" w:rsidR="00B7074F" w:rsidRDefault="00B7074F" w:rsidP="003C412D"/>
    <w:p w14:paraId="0167183B" w14:textId="77777777" w:rsidR="0085628F" w:rsidRDefault="0085628F" w:rsidP="0085628F">
      <w:pPr>
        <w:pStyle w:val="comandoseinstrucciones"/>
      </w:pPr>
      <w:r>
        <w:t>SELECT emp_no, salario, fecha_alta</w:t>
      </w:r>
    </w:p>
    <w:p w14:paraId="6B19496D" w14:textId="77777777" w:rsidR="0085628F" w:rsidRDefault="0085628F" w:rsidP="0085628F">
      <w:pPr>
        <w:pStyle w:val="comandoseinstrucciones"/>
      </w:pPr>
      <w:r>
        <w:t xml:space="preserve">  INTO OUTFILE '/var/lib/mysql-files/file1.csv'</w:t>
      </w:r>
    </w:p>
    <w:p w14:paraId="4422CB11" w14:textId="77777777" w:rsidR="0085628F" w:rsidRDefault="0085628F" w:rsidP="0085628F">
      <w:pPr>
        <w:pStyle w:val="comandoseinstrucciones"/>
      </w:pPr>
      <w:r>
        <w:t xml:space="preserve">  FIELDS TERMINATED BY ',' OPTIONALLY ENCLOSED BY '"'</w:t>
      </w:r>
    </w:p>
    <w:p w14:paraId="05D522EC" w14:textId="77777777" w:rsidR="0085628F" w:rsidRDefault="0085628F" w:rsidP="0085628F">
      <w:pPr>
        <w:pStyle w:val="comandoseinstrucciones"/>
      </w:pPr>
      <w:r>
        <w:t xml:space="preserve">  LINES TERMINATED BY '\n'</w:t>
      </w:r>
    </w:p>
    <w:p w14:paraId="3CB1091A" w14:textId="5CA95FBF" w:rsidR="0085628F" w:rsidRDefault="0085628F" w:rsidP="0085628F">
      <w:pPr>
        <w:pStyle w:val="comandoseinstrucciones"/>
      </w:pPr>
      <w:r>
        <w:t xml:space="preserve">  FROM empleados;</w:t>
      </w:r>
    </w:p>
    <w:p w14:paraId="73757EDE" w14:textId="77777777" w:rsidR="0085628F" w:rsidRPr="00F24378" w:rsidRDefault="0085628F" w:rsidP="003C412D"/>
    <w:p w14:paraId="53A90991" w14:textId="1CBAE3C8" w:rsidR="00E30597" w:rsidRPr="00F24378" w:rsidRDefault="00AF41BB" w:rsidP="00AF41BB">
      <w:pPr>
        <w:pStyle w:val="Ttulo1"/>
      </w:pPr>
      <w:bookmarkStart w:id="61" w:name="_Toc149546793"/>
      <w:r w:rsidRPr="00F24378">
        <w:t>Consultas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Acción</w:t>
      </w:r>
      <w:r w:rsidR="00F24378">
        <w:t xml:space="preserve"> </w:t>
      </w:r>
      <w:r w:rsidR="00F56DAE" w:rsidRPr="00F24378">
        <w:t>(INSERT,</w:t>
      </w:r>
      <w:r w:rsidR="00F24378">
        <w:t xml:space="preserve"> </w:t>
      </w:r>
      <w:r w:rsidR="00F56DAE" w:rsidRPr="00F24378">
        <w:t>UPDATE,</w:t>
      </w:r>
      <w:r w:rsidR="00F24378">
        <w:t xml:space="preserve"> </w:t>
      </w:r>
      <w:r w:rsidR="00F56DAE" w:rsidRPr="00F24378">
        <w:t>DELETE)</w:t>
      </w:r>
      <w:bookmarkEnd w:id="61"/>
    </w:p>
    <w:p w14:paraId="16E0DC24" w14:textId="77777777" w:rsidR="00E30597" w:rsidRPr="00F24378" w:rsidRDefault="00E30597" w:rsidP="00E30597"/>
    <w:p w14:paraId="4B6A0A19" w14:textId="21A2FA32" w:rsidR="00943428" w:rsidRPr="00F24378" w:rsidRDefault="00943428" w:rsidP="00AF41BB">
      <w:pPr>
        <w:pStyle w:val="Cuerpodeltexto1"/>
        <w:shd w:val="clear" w:color="auto" w:fill="auto"/>
        <w:spacing w:after="210" w:line="240" w:lineRule="auto"/>
        <w:ind w:left="79" w:right="320" w:firstLine="0"/>
        <w:jc w:val="both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consultas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acción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son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aquellas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devuelven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ningún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registro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3A38EF" w:rsidRPr="00F24378">
        <w:rPr>
          <w:rStyle w:val="Cuerpodeltexto"/>
          <w:color w:val="000000"/>
          <w:sz w:val="19"/>
          <w:szCs w:val="19"/>
          <w:lang w:eastAsia="es-ES_tradnl"/>
        </w:rPr>
        <w:t>(FILA)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son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encargadas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acciones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como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añadir</w:t>
      </w:r>
      <w:r w:rsidR="001C495A" w:rsidRPr="00F24378">
        <w:rPr>
          <w:rStyle w:val="Cuerpodeltexto"/>
          <w:color w:val="000000"/>
          <w:sz w:val="19"/>
          <w:szCs w:val="19"/>
          <w:lang w:eastAsia="es-ES_tradnl"/>
        </w:rPr>
        <w:t>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borrar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y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modificar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registros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3A38EF" w:rsidRPr="00F24378">
        <w:rPr>
          <w:rStyle w:val="Cuerpodeltexto"/>
          <w:color w:val="000000"/>
          <w:sz w:val="19"/>
          <w:szCs w:val="19"/>
          <w:lang w:eastAsia="es-ES_tradnl"/>
        </w:rPr>
        <w:t>(FILAS)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DD50E4"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DD50E4" w:rsidRPr="00F24378">
        <w:rPr>
          <w:rStyle w:val="Cuerpodeltexto"/>
          <w:color w:val="000000"/>
          <w:sz w:val="19"/>
          <w:szCs w:val="19"/>
          <w:lang w:eastAsia="es-ES_tradnl"/>
        </w:rPr>
        <w:t>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DD50E4" w:rsidRPr="00F24378">
        <w:rPr>
          <w:rStyle w:val="Cuerpodeltexto"/>
          <w:color w:val="000000"/>
          <w:sz w:val="19"/>
          <w:szCs w:val="19"/>
          <w:lang w:eastAsia="es-ES_tradnl"/>
        </w:rPr>
        <w:t>tablas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.</w:t>
      </w:r>
    </w:p>
    <w:p w14:paraId="3E1243B0" w14:textId="35BBF48C" w:rsidR="00AF41BB" w:rsidRPr="00F24378" w:rsidRDefault="00AF41BB" w:rsidP="00AF41BB">
      <w:pPr>
        <w:pStyle w:val="Ttulo2"/>
      </w:pPr>
      <w:bookmarkStart w:id="62" w:name="_Toc149546794"/>
      <w:r w:rsidRPr="00F24378">
        <w:t>INSERT</w:t>
      </w:r>
      <w:r w:rsidR="00F24378">
        <w:t xml:space="preserve"> </w:t>
      </w:r>
      <w:r w:rsidRPr="00F24378">
        <w:t>INTO</w:t>
      </w:r>
      <w:bookmarkEnd w:id="62"/>
    </w:p>
    <w:p w14:paraId="5DBB9246" w14:textId="741BC7E7" w:rsidR="003A38EF" w:rsidRPr="00F24378" w:rsidRDefault="003914E4" w:rsidP="00AF41BB">
      <w:pPr>
        <w:pStyle w:val="Cuerpodeltexto1"/>
        <w:shd w:val="clear" w:color="auto" w:fill="auto"/>
        <w:spacing w:after="210" w:line="240" w:lineRule="auto"/>
        <w:ind w:left="79" w:right="320" w:firstLine="0"/>
        <w:jc w:val="both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b/>
          <w:color w:val="000000"/>
          <w:sz w:val="19"/>
          <w:szCs w:val="19"/>
          <w:lang w:eastAsia="es-ES_tradnl"/>
        </w:rPr>
        <w:t>INSERT</w:t>
      </w:r>
      <w:r w:rsidR="00F24378">
        <w:rPr>
          <w:rStyle w:val="Cuerpodeltexto"/>
          <w:b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b/>
          <w:color w:val="000000"/>
          <w:sz w:val="19"/>
          <w:szCs w:val="19"/>
          <w:lang w:eastAsia="es-ES_tradnl"/>
        </w:rPr>
        <w:t>INTO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Agrega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1406A"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1406A" w:rsidRPr="00F24378">
        <w:rPr>
          <w:rStyle w:val="Cuerpodeltexto"/>
          <w:color w:val="000000"/>
          <w:sz w:val="19"/>
          <w:szCs w:val="19"/>
          <w:lang w:eastAsia="es-ES_tradnl"/>
        </w:rPr>
        <w:t>fila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1406A" w:rsidRPr="00F24378">
        <w:rPr>
          <w:rStyle w:val="Cuerpodeltexto"/>
          <w:color w:val="000000"/>
          <w:sz w:val="19"/>
          <w:szCs w:val="19"/>
          <w:lang w:eastAsia="es-ES_tradnl"/>
        </w:rPr>
        <w:t>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tabla.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Esta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operación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puede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obtener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datos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origenes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distitnos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:</w:t>
      </w:r>
    </w:p>
    <w:p w14:paraId="7FE77160" w14:textId="65EF6674" w:rsidR="003A38EF" w:rsidRPr="00F24378" w:rsidRDefault="00943428" w:rsidP="003A38EF">
      <w:pPr>
        <w:pStyle w:val="Lista1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Insertar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3A38EF"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3A38EF"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3A38EF" w:rsidRPr="00F24378">
        <w:rPr>
          <w:rStyle w:val="Cuerpodeltexto"/>
          <w:color w:val="000000"/>
          <w:sz w:val="19"/>
          <w:szCs w:val="19"/>
          <w:lang w:eastAsia="es-ES_tradnl"/>
        </w:rPr>
        <w:t>tabla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3914E4" w:rsidRPr="00F24378">
        <w:rPr>
          <w:rStyle w:val="Cuerpodeltexto"/>
          <w:color w:val="000000"/>
          <w:sz w:val="19"/>
          <w:szCs w:val="19"/>
          <w:lang w:eastAsia="es-ES_tradnl"/>
        </w:rPr>
        <w:t>filas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3A38EF" w:rsidRPr="00F24378">
        <w:rPr>
          <w:rStyle w:val="Cuerpodeltexto"/>
          <w:color w:val="000000"/>
          <w:sz w:val="19"/>
          <w:szCs w:val="19"/>
          <w:lang w:eastAsia="es-ES_tradnl"/>
        </w:rPr>
        <w:t>cuyos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3A38EF" w:rsidRPr="00F24378">
        <w:rPr>
          <w:rStyle w:val="Cuerpodeltexto"/>
          <w:b/>
          <w:color w:val="000000"/>
          <w:sz w:val="19"/>
          <w:szCs w:val="19"/>
          <w:lang w:eastAsia="es-ES_tradnl"/>
        </w:rPr>
        <w:t>valores</w:t>
      </w:r>
      <w:r w:rsidR="00F24378">
        <w:rPr>
          <w:rStyle w:val="Cuerpodeltexto"/>
          <w:b/>
          <w:color w:val="000000"/>
          <w:sz w:val="19"/>
          <w:szCs w:val="19"/>
          <w:lang w:eastAsia="es-ES_tradnl"/>
        </w:rPr>
        <w:t xml:space="preserve"> </w:t>
      </w:r>
      <w:r w:rsidR="003A38EF" w:rsidRPr="00F24378">
        <w:rPr>
          <w:rStyle w:val="Cuerpodeltexto"/>
          <w:b/>
          <w:color w:val="000000"/>
          <w:sz w:val="19"/>
          <w:szCs w:val="19"/>
          <w:lang w:eastAsia="es-ES_tradnl"/>
        </w:rPr>
        <w:t>espceficamos</w:t>
      </w:r>
      <w:r w:rsidR="00F24378">
        <w:rPr>
          <w:rStyle w:val="Cuerpodeltexto"/>
          <w:b/>
          <w:color w:val="000000"/>
          <w:sz w:val="19"/>
          <w:szCs w:val="19"/>
          <w:lang w:eastAsia="es-ES_tradnl"/>
        </w:rPr>
        <w:t xml:space="preserve"> </w:t>
      </w:r>
      <w:r w:rsidR="003A38EF" w:rsidRPr="00F24378">
        <w:rPr>
          <w:rStyle w:val="Cuerpodeltexto"/>
          <w:b/>
          <w:color w:val="000000"/>
          <w:sz w:val="19"/>
          <w:szCs w:val="19"/>
          <w:lang w:eastAsia="es-ES_tradnl"/>
        </w:rPr>
        <w:t>nosotros</w:t>
      </w:r>
      <w:r w:rsidR="00F24378">
        <w:rPr>
          <w:rStyle w:val="Cuerpodeltexto"/>
          <w:b/>
          <w:color w:val="000000"/>
          <w:sz w:val="19"/>
          <w:szCs w:val="19"/>
          <w:lang w:eastAsia="es-ES_tradnl"/>
        </w:rPr>
        <w:t xml:space="preserve"> </w:t>
      </w:r>
      <w:r w:rsidR="003A38EF" w:rsidRPr="00F24378">
        <w:rPr>
          <w:rStyle w:val="Cuerpodeltexto"/>
          <w:b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b/>
          <w:color w:val="000000"/>
          <w:sz w:val="19"/>
          <w:szCs w:val="19"/>
          <w:lang w:eastAsia="es-ES_tradnl"/>
        </w:rPr>
        <w:t xml:space="preserve"> </w:t>
      </w:r>
      <w:r w:rsidR="003A38EF" w:rsidRPr="00F24378">
        <w:rPr>
          <w:rStyle w:val="Cuerpodeltexto"/>
          <w:b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b/>
          <w:color w:val="000000"/>
          <w:sz w:val="19"/>
          <w:szCs w:val="19"/>
          <w:lang w:eastAsia="es-ES_tradnl"/>
        </w:rPr>
        <w:t xml:space="preserve"> </w:t>
      </w:r>
      <w:r w:rsidR="003A38EF" w:rsidRPr="00F24378">
        <w:rPr>
          <w:rStyle w:val="Cuerpodeltexto"/>
          <w:b/>
          <w:color w:val="000000"/>
          <w:sz w:val="19"/>
          <w:szCs w:val="19"/>
          <w:lang w:eastAsia="es-ES_tradnl"/>
        </w:rPr>
        <w:t>comando</w:t>
      </w:r>
      <w:r w:rsidR="003A38EF" w:rsidRPr="00F24378">
        <w:rPr>
          <w:rStyle w:val="Cuerpodeltexto"/>
          <w:color w:val="000000"/>
          <w:sz w:val="19"/>
          <w:szCs w:val="19"/>
          <w:lang w:eastAsia="es-ES_tradnl"/>
        </w:rPr>
        <w:t>.</w:t>
      </w:r>
    </w:p>
    <w:p w14:paraId="6CF569EE" w14:textId="2D658D02" w:rsidR="00943428" w:rsidRPr="00F24378" w:rsidRDefault="003A38EF" w:rsidP="003A38EF">
      <w:pPr>
        <w:pStyle w:val="Lista1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I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nsertar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tabla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3914E4" w:rsidRPr="00F24378">
        <w:rPr>
          <w:rStyle w:val="Cuerpodeltexto"/>
          <w:color w:val="000000"/>
          <w:sz w:val="19"/>
          <w:szCs w:val="19"/>
          <w:lang w:eastAsia="es-ES_tradnl"/>
        </w:rPr>
        <w:t>filas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b/>
          <w:color w:val="000000"/>
          <w:sz w:val="19"/>
          <w:szCs w:val="19"/>
          <w:lang w:eastAsia="es-ES_tradnl"/>
        </w:rPr>
        <w:t>se</w:t>
      </w:r>
      <w:r w:rsidR="00F24378">
        <w:rPr>
          <w:rStyle w:val="Cuerpodeltexto"/>
          <w:b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b/>
          <w:color w:val="000000"/>
          <w:sz w:val="19"/>
          <w:szCs w:val="19"/>
          <w:lang w:eastAsia="es-ES_tradnl"/>
        </w:rPr>
        <w:t>obtienen</w:t>
      </w:r>
      <w:r w:rsidR="00F24378">
        <w:rPr>
          <w:rStyle w:val="Cuerpodeltexto"/>
          <w:b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b/>
          <w:color w:val="000000"/>
          <w:sz w:val="19"/>
          <w:szCs w:val="19"/>
          <w:lang w:eastAsia="es-ES_tradnl"/>
        </w:rPr>
        <w:t>mediante</w:t>
      </w:r>
      <w:r w:rsidR="00F24378">
        <w:rPr>
          <w:rStyle w:val="Cuerpodeltexto"/>
          <w:b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b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b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b/>
          <w:color w:val="000000"/>
          <w:sz w:val="19"/>
          <w:szCs w:val="19"/>
          <w:lang w:eastAsia="es-ES_tradnl"/>
        </w:rPr>
        <w:t>operación</w:t>
      </w:r>
      <w:r w:rsidR="00F24378">
        <w:rPr>
          <w:rStyle w:val="Cuerpodeltexto"/>
          <w:b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b/>
          <w:color w:val="000000"/>
          <w:sz w:val="19"/>
          <w:szCs w:val="19"/>
          <w:lang w:eastAsia="es-ES_tradnl"/>
        </w:rPr>
        <w:t>SELECT</w:t>
      </w:r>
      <w:r w:rsidR="00F24378">
        <w:rPr>
          <w:rStyle w:val="Cuerpodeltexto"/>
          <w:b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b/>
          <w:color w:val="000000"/>
          <w:sz w:val="19"/>
          <w:szCs w:val="19"/>
          <w:lang w:eastAsia="es-ES_tradnl"/>
        </w:rPr>
        <w:t>realizada</w:t>
      </w:r>
      <w:r w:rsidR="00F24378">
        <w:rPr>
          <w:rStyle w:val="Cuerpodeltexto"/>
          <w:b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b/>
          <w:color w:val="000000"/>
          <w:sz w:val="19"/>
          <w:szCs w:val="19"/>
          <w:lang w:eastAsia="es-ES_tradnl"/>
        </w:rPr>
        <w:t>sobre</w:t>
      </w:r>
      <w:r w:rsidR="00F24378">
        <w:rPr>
          <w:rStyle w:val="Cuerpodeltexto"/>
          <w:b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b/>
          <w:color w:val="000000"/>
          <w:sz w:val="19"/>
          <w:szCs w:val="19"/>
          <w:lang w:eastAsia="es-ES_tradnl"/>
        </w:rPr>
        <w:t>otra</w:t>
      </w:r>
      <w:r w:rsidR="00F24378">
        <w:rPr>
          <w:rStyle w:val="Cuerpodeltexto"/>
          <w:b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b/>
          <w:color w:val="000000"/>
          <w:sz w:val="19"/>
          <w:szCs w:val="19"/>
          <w:lang w:eastAsia="es-ES_tradnl"/>
        </w:rPr>
        <w:t>tabla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.</w:t>
      </w:r>
    </w:p>
    <w:p w14:paraId="1DEDCB9F" w14:textId="514012AD" w:rsidR="00B56CD8" w:rsidRPr="00F24378" w:rsidRDefault="00B56CD8" w:rsidP="00B56CD8">
      <w:pPr>
        <w:pStyle w:val="comandoseinstrucciones"/>
        <w:rPr>
          <w:rStyle w:val="Ttulo722"/>
        </w:rPr>
      </w:pPr>
      <w:r w:rsidRPr="00F24378">
        <w:rPr>
          <w:rStyle w:val="Ttulo722"/>
        </w:rPr>
        <w:lastRenderedPageBreak/>
        <w:t>#</w:t>
      </w:r>
      <w:r w:rsidR="00F24378">
        <w:t xml:space="preserve"> </w:t>
      </w:r>
      <w:r w:rsidRPr="00F24378">
        <w:rPr>
          <w:rStyle w:val="Ttulo722"/>
        </w:rPr>
        <w:t>espceficamos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nosotros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los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valores</w:t>
      </w:r>
    </w:p>
    <w:p w14:paraId="46A9457D" w14:textId="40D6A27C" w:rsidR="00AF52C5" w:rsidRPr="00F24378" w:rsidRDefault="00AF52C5" w:rsidP="00AF52C5">
      <w:pPr>
        <w:pStyle w:val="comandoseinstrucciones"/>
      </w:pPr>
      <w:r w:rsidRPr="00F24378">
        <w:rPr>
          <w:rStyle w:val="Ttulo722"/>
        </w:rPr>
        <w:t>INSERT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INTO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empleados</w:t>
      </w:r>
    </w:p>
    <w:p w14:paraId="66DBA520" w14:textId="6529304A" w:rsidR="00AF52C5" w:rsidRPr="00F24378" w:rsidRDefault="00F24378" w:rsidP="00AF52C5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>
        <w:rPr>
          <w:rStyle w:val="Ttulo722"/>
          <w:lang w:eastAsia="es-ES_tradnl"/>
        </w:rPr>
        <w:t xml:space="preserve">   </w:t>
      </w:r>
      <w:r w:rsidR="00AF52C5" w:rsidRPr="00F24378">
        <w:rPr>
          <w:rStyle w:val="Ttulo722"/>
          <w:lang w:eastAsia="es-ES_tradnl"/>
        </w:rPr>
        <w:t>VALUES</w:t>
      </w:r>
      <w:r>
        <w:rPr>
          <w:rStyle w:val="Ttulo722"/>
        </w:rPr>
        <w:t xml:space="preserve"> </w:t>
      </w:r>
      <w:r w:rsidR="00AF52C5" w:rsidRPr="00F24378">
        <w:rPr>
          <w:rStyle w:val="Cuerpodeltexto"/>
          <w:color w:val="000000"/>
          <w:sz w:val="19"/>
          <w:szCs w:val="19"/>
          <w:lang w:eastAsia="es-ES_tradnl"/>
        </w:rPr>
        <w:t>(1234,</w:t>
      </w:r>
      <w:r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AF52C5" w:rsidRPr="00F24378">
        <w:rPr>
          <w:rStyle w:val="Cuerpodeltexto"/>
          <w:color w:val="000000"/>
          <w:sz w:val="19"/>
          <w:szCs w:val="19"/>
          <w:lang w:eastAsia="es-ES_tradnl"/>
        </w:rPr>
        <w:t>'Luis',</w:t>
      </w:r>
      <w:r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AF52C5" w:rsidRPr="00F24378">
        <w:rPr>
          <w:rStyle w:val="Cuerpodeltexto"/>
          <w:color w:val="000000"/>
          <w:sz w:val="19"/>
          <w:szCs w:val="19"/>
          <w:lang w:eastAsia="es-ES_tradnl"/>
        </w:rPr>
        <w:t>'Sánchez',</w:t>
      </w:r>
      <w:r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AF52C5" w:rsidRPr="00F24378">
        <w:rPr>
          <w:rStyle w:val="Cuerpodeltexto"/>
          <w:color w:val="000000"/>
          <w:sz w:val="19"/>
          <w:szCs w:val="19"/>
          <w:lang w:eastAsia="es-ES_tradnl"/>
        </w:rPr>
        <w:t>'Becario',</w:t>
      </w:r>
      <w:r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AF52C5" w:rsidRPr="00F24378">
        <w:rPr>
          <w:rStyle w:val="Cuerpodeltexto"/>
          <w:color w:val="000000"/>
          <w:sz w:val="19"/>
          <w:szCs w:val="19"/>
          <w:lang w:eastAsia="es-ES_tradnl"/>
        </w:rPr>
        <w:t>'2010/6/22');</w:t>
      </w:r>
    </w:p>
    <w:p w14:paraId="135A98DD" w14:textId="77777777" w:rsidR="00AF52C5" w:rsidRPr="00F24378" w:rsidRDefault="00AF52C5" w:rsidP="00AF52C5">
      <w:pPr>
        <w:pStyle w:val="comandoseinstrucciones"/>
        <w:rPr>
          <w:rStyle w:val="Ttulo722"/>
        </w:rPr>
      </w:pPr>
    </w:p>
    <w:p w14:paraId="15A720C4" w14:textId="38C33D27" w:rsidR="00AF52C5" w:rsidRPr="00F24378" w:rsidRDefault="00AF52C5" w:rsidP="00AF52C5">
      <w:pPr>
        <w:pStyle w:val="comandoseinstrucciones"/>
        <w:rPr>
          <w:rStyle w:val="Ttulo722"/>
        </w:rPr>
      </w:pPr>
      <w:r w:rsidRPr="00F24378">
        <w:rPr>
          <w:rStyle w:val="Ttulo722"/>
        </w:rPr>
        <w:t>#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los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datos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provenientes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de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un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SELECT</w:t>
      </w:r>
      <w:r w:rsidR="00F24378">
        <w:rPr>
          <w:rStyle w:val="Ttulo722"/>
        </w:rPr>
        <w:t xml:space="preserve"> </w:t>
      </w:r>
      <w:r w:rsidR="00D332F1" w:rsidRPr="00F24378">
        <w:rPr>
          <w:rStyle w:val="Ttulo722"/>
        </w:rPr>
        <w:t>de</w:t>
      </w:r>
      <w:r w:rsidR="00F24378">
        <w:rPr>
          <w:rStyle w:val="Ttulo722"/>
        </w:rPr>
        <w:t xml:space="preserve"> </w:t>
      </w:r>
      <w:r w:rsidR="00D332F1" w:rsidRPr="00F24378">
        <w:rPr>
          <w:rStyle w:val="Ttulo722"/>
        </w:rPr>
        <w:t>otra</w:t>
      </w:r>
      <w:r w:rsidR="00F24378">
        <w:rPr>
          <w:rStyle w:val="Ttulo722"/>
        </w:rPr>
        <w:t xml:space="preserve"> </w:t>
      </w:r>
      <w:r w:rsidR="00D332F1" w:rsidRPr="00F24378">
        <w:rPr>
          <w:rStyle w:val="Ttulo722"/>
        </w:rPr>
        <w:t>tabla</w:t>
      </w:r>
    </w:p>
    <w:p w14:paraId="47A0C7CF" w14:textId="0C7C6F2D" w:rsidR="00AF52C5" w:rsidRPr="00F24378" w:rsidRDefault="00AF52C5" w:rsidP="00AF52C5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Ttulo722"/>
        </w:rPr>
        <w:t>INSERT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INTO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clientes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7E1E2A69" w14:textId="5F6D450F" w:rsidR="00AF52C5" w:rsidRPr="00F24378" w:rsidRDefault="00F24378" w:rsidP="00AF52C5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>
        <w:rPr>
          <w:rStyle w:val="Cuerpodeltexto0"/>
          <w:sz w:val="19"/>
          <w:szCs w:val="19"/>
          <w:lang w:eastAsia="es-ES_tradnl"/>
        </w:rPr>
        <w:t xml:space="preserve">   </w:t>
      </w:r>
      <w:r w:rsidR="00AF52C5" w:rsidRPr="00F24378">
        <w:rPr>
          <w:rStyle w:val="Cuerpodeltexto0"/>
          <w:sz w:val="19"/>
          <w:szCs w:val="19"/>
          <w:lang w:eastAsia="es-ES_tradnl"/>
        </w:rPr>
        <w:t>SELECT</w:t>
      </w:r>
      <w:r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AF52C5" w:rsidRPr="00F24378">
        <w:rPr>
          <w:rStyle w:val="Cuerpodeltexto"/>
          <w:color w:val="000000"/>
          <w:sz w:val="19"/>
          <w:szCs w:val="19"/>
          <w:lang w:eastAsia="es-ES_tradnl"/>
        </w:rPr>
        <w:t>*</w:t>
      </w:r>
      <w:r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AF52C5" w:rsidRPr="00F24378">
        <w:rPr>
          <w:rStyle w:val="Cuerpodeltexto0"/>
          <w:sz w:val="19"/>
          <w:szCs w:val="19"/>
          <w:lang w:eastAsia="es-ES_tradnl"/>
        </w:rPr>
        <w:t>FROM</w:t>
      </w:r>
      <w:r>
        <w:rPr>
          <w:rStyle w:val="Cuerpodeltexto0"/>
          <w:sz w:val="19"/>
          <w:szCs w:val="19"/>
          <w:lang w:eastAsia="es-ES_tradnl"/>
        </w:rPr>
        <w:t xml:space="preserve"> </w:t>
      </w:r>
      <w:r w:rsidR="00AF52C5" w:rsidRPr="00F24378">
        <w:rPr>
          <w:rStyle w:val="Cuerpodeltexto"/>
          <w:color w:val="000000"/>
          <w:sz w:val="19"/>
          <w:szCs w:val="19"/>
          <w:lang w:eastAsia="es-ES_tradnl"/>
        </w:rPr>
        <w:t>clientesViejos;</w:t>
      </w:r>
    </w:p>
    <w:p w14:paraId="664DF2A8" w14:textId="77777777" w:rsidR="00AF52C5" w:rsidRPr="00F24378" w:rsidRDefault="00AF52C5" w:rsidP="00AF52C5">
      <w:pPr>
        <w:pStyle w:val="comandoseinstrucciones"/>
        <w:rPr>
          <w:rStyle w:val="Ttulo722"/>
        </w:rPr>
      </w:pPr>
    </w:p>
    <w:p w14:paraId="57630241" w14:textId="1BC58B16" w:rsidR="003914E4" w:rsidRPr="00F24378" w:rsidRDefault="00505E4C" w:rsidP="00AF52C5">
      <w:pPr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R</w:t>
      </w:r>
      <w:r w:rsidR="003914E4" w:rsidRPr="00F24378">
        <w:rPr>
          <w:rStyle w:val="Cuerpodeltexto"/>
          <w:color w:val="000000"/>
          <w:sz w:val="19"/>
          <w:szCs w:val="19"/>
          <w:lang w:eastAsia="es-ES_tradnl"/>
        </w:rPr>
        <w:t>ecordar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3914E4" w:rsidRPr="00F24378">
        <w:rPr>
          <w:rStyle w:val="Cuerpodeltexto"/>
          <w:color w:val="000000"/>
          <w:sz w:val="19"/>
          <w:szCs w:val="19"/>
          <w:lang w:eastAsia="es-ES_tradnl"/>
        </w:rPr>
        <w:t>además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3914E4"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3914E4"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3914E4" w:rsidRPr="00F24378">
        <w:rPr>
          <w:rStyle w:val="Cuerpodeltexto"/>
          <w:color w:val="000000"/>
          <w:sz w:val="19"/>
          <w:szCs w:val="19"/>
          <w:lang w:eastAsia="es-ES_tradnl"/>
        </w:rPr>
        <w:t>datos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3914E4" w:rsidRPr="00F24378">
        <w:rPr>
          <w:rStyle w:val="Cuerpodeltexto"/>
          <w:color w:val="000000"/>
          <w:sz w:val="19"/>
          <w:szCs w:val="19"/>
          <w:lang w:eastAsia="es-ES_tradnl"/>
        </w:rPr>
        <w:t>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3914E4" w:rsidRPr="00F24378">
        <w:rPr>
          <w:rStyle w:val="Cuerpodeltexto"/>
          <w:color w:val="000000"/>
          <w:sz w:val="19"/>
          <w:szCs w:val="19"/>
          <w:lang w:eastAsia="es-ES_tradnl"/>
        </w:rPr>
        <w:t>insertar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3914E4" w:rsidRPr="00F24378">
        <w:rPr>
          <w:rStyle w:val="Cuerpodeltexto"/>
          <w:color w:val="000000"/>
          <w:sz w:val="19"/>
          <w:szCs w:val="19"/>
          <w:lang w:eastAsia="es-ES_tradnl"/>
        </w:rPr>
        <w:t>deben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3914E4" w:rsidRPr="00F24378">
        <w:rPr>
          <w:rStyle w:val="Cuerpodeltexto"/>
          <w:color w:val="000000"/>
          <w:sz w:val="19"/>
          <w:szCs w:val="19"/>
          <w:lang w:eastAsia="es-ES_tradnl"/>
        </w:rPr>
        <w:t>escribirse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3914E4" w:rsidRPr="00F24378">
        <w:rPr>
          <w:rStyle w:val="Cuerpodeltexto"/>
          <w:color w:val="000000"/>
          <w:sz w:val="19"/>
          <w:szCs w:val="19"/>
          <w:lang w:eastAsia="es-ES_tradnl"/>
        </w:rPr>
        <w:t>así:</w:t>
      </w:r>
    </w:p>
    <w:p w14:paraId="0C5A4EAF" w14:textId="75CFE768" w:rsidR="003914E4" w:rsidRPr="00F24378" w:rsidRDefault="007B1213" w:rsidP="003914E4">
      <w:pPr>
        <w:pStyle w:val="Lista1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atributos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tipo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3914E4" w:rsidRP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>numérico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3914E4" w:rsidRPr="00F24378">
        <w:rPr>
          <w:rStyle w:val="Cuerpodeltexto"/>
          <w:color w:val="000000"/>
          <w:sz w:val="19"/>
          <w:szCs w:val="19"/>
          <w:lang w:eastAsia="es-ES_tradnl"/>
        </w:rPr>
        <w:t>(INT,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3914E4" w:rsidRPr="00F24378">
        <w:rPr>
          <w:rStyle w:val="Cuerpodeltexto"/>
          <w:color w:val="000000"/>
          <w:sz w:val="19"/>
          <w:szCs w:val="19"/>
          <w:lang w:eastAsia="es-ES_tradnl"/>
        </w:rPr>
        <w:t>DOUBLE,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3914E4" w:rsidRPr="00F24378">
        <w:rPr>
          <w:rStyle w:val="Cuerpodeltexto"/>
          <w:color w:val="000000"/>
          <w:sz w:val="19"/>
          <w:szCs w:val="19"/>
          <w:lang w:eastAsia="es-ES_tradnl"/>
        </w:rPr>
        <w:t>DECIMAL,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3914E4" w:rsidRPr="00F24378">
        <w:rPr>
          <w:rStyle w:val="Cuerpodeltexto"/>
          <w:color w:val="000000"/>
          <w:sz w:val="19"/>
          <w:szCs w:val="19"/>
          <w:lang w:eastAsia="es-ES_tradnl"/>
        </w:rPr>
        <w:t>BOOLEAN):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3914E4" w:rsidRPr="00F24378">
        <w:rPr>
          <w:rStyle w:val="Cuerpodeltexto"/>
          <w:color w:val="000000"/>
          <w:sz w:val="19"/>
          <w:szCs w:val="19"/>
          <w:lang w:eastAsia="es-ES_tradnl"/>
        </w:rPr>
        <w:t>sin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3914E4" w:rsidRPr="00F24378">
        <w:rPr>
          <w:rStyle w:val="Cuerpodeltexto"/>
          <w:color w:val="000000"/>
          <w:sz w:val="19"/>
          <w:szCs w:val="19"/>
          <w:lang w:eastAsia="es-ES_tradnl"/>
        </w:rPr>
        <w:t>comillas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.</w:t>
      </w:r>
    </w:p>
    <w:p w14:paraId="7F894598" w14:textId="55D98B82" w:rsidR="007B1213" w:rsidRPr="00F24378" w:rsidRDefault="007B1213" w:rsidP="003914E4">
      <w:pPr>
        <w:pStyle w:val="Lista1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atributos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tipo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3914E4" w:rsidRPr="00F24378">
        <w:rPr>
          <w:rStyle w:val="Cuerpodeltexto"/>
          <w:color w:val="000000"/>
          <w:sz w:val="19"/>
          <w:szCs w:val="19"/>
          <w:highlight w:val="green"/>
          <w:lang w:eastAsia="es-ES_tradnl"/>
        </w:rPr>
        <w:t>texto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3914E4" w:rsidRPr="00F24378">
        <w:rPr>
          <w:rStyle w:val="Cuerpodeltexto"/>
          <w:color w:val="000000"/>
          <w:sz w:val="19"/>
          <w:szCs w:val="19"/>
          <w:lang w:eastAsia="es-ES_tradnl"/>
        </w:rPr>
        <w:t>(VARCHAR,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3914E4" w:rsidRPr="00F24378">
        <w:rPr>
          <w:rStyle w:val="Cuerpodeltexto"/>
          <w:color w:val="000000"/>
          <w:sz w:val="19"/>
          <w:szCs w:val="19"/>
          <w:lang w:eastAsia="es-ES_tradnl"/>
        </w:rPr>
        <w:t>TEXT...):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3914E4" w:rsidRPr="00F24378">
        <w:rPr>
          <w:rStyle w:val="Cuerpodeltexto"/>
          <w:color w:val="000000"/>
          <w:sz w:val="19"/>
          <w:szCs w:val="19"/>
          <w:lang w:eastAsia="es-ES_tradnl"/>
        </w:rPr>
        <w:t>escritos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3914E4" w:rsidRPr="00F24378">
        <w:rPr>
          <w:rStyle w:val="Cuerpodeltexto"/>
          <w:color w:val="000000"/>
          <w:sz w:val="19"/>
          <w:szCs w:val="19"/>
          <w:lang w:eastAsia="es-ES_tradnl"/>
        </w:rPr>
        <w:t>entre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3914E4" w:rsidRPr="00F24378">
        <w:rPr>
          <w:rStyle w:val="Cuerpodeltexto"/>
          <w:color w:val="000000"/>
          <w:sz w:val="19"/>
          <w:szCs w:val="19"/>
          <w:lang w:eastAsia="es-ES_tradnl"/>
        </w:rPr>
        <w:t>comillas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.</w:t>
      </w:r>
    </w:p>
    <w:p w14:paraId="503FD6FF" w14:textId="0D6837AF" w:rsidR="00AF52C5" w:rsidRPr="00F24378" w:rsidRDefault="007B1213" w:rsidP="003914E4">
      <w:pPr>
        <w:pStyle w:val="Lista1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atributos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tipo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cyan"/>
          <w:lang w:eastAsia="es-ES_tradnl"/>
        </w:rPr>
        <w:t>fecha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(DATE,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DATETIME):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escritos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entre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comillas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y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3914E4" w:rsidRPr="00F24378">
        <w:rPr>
          <w:rStyle w:val="Cuerpodeltexto"/>
          <w:color w:val="000000"/>
          <w:sz w:val="19"/>
          <w:szCs w:val="19"/>
          <w:lang w:eastAsia="es-ES_tradnl"/>
        </w:rPr>
        <w:t>partes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3914E4"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3914E4"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3914E4" w:rsidRPr="00F24378">
        <w:rPr>
          <w:rStyle w:val="Cuerpodeltexto"/>
          <w:color w:val="000000"/>
          <w:sz w:val="19"/>
          <w:szCs w:val="19"/>
          <w:lang w:eastAsia="es-ES_tradnl"/>
        </w:rPr>
        <w:t>fecha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3914E4" w:rsidRPr="00F24378">
        <w:rPr>
          <w:rStyle w:val="Cuerpodeltexto"/>
          <w:color w:val="000000"/>
          <w:sz w:val="19"/>
          <w:szCs w:val="19"/>
          <w:lang w:eastAsia="es-ES_tradnl"/>
        </w:rPr>
        <w:t>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3914E4" w:rsidRPr="00F24378">
        <w:rPr>
          <w:rStyle w:val="Cuerpodeltexto"/>
          <w:color w:val="000000"/>
          <w:sz w:val="19"/>
          <w:szCs w:val="19"/>
          <w:lang w:eastAsia="es-ES_tradnl"/>
        </w:rPr>
        <w:t>ordenan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3914E4" w:rsidRPr="00F24378">
        <w:rPr>
          <w:rStyle w:val="Cuerpodeltexto"/>
          <w:color w:val="000000"/>
          <w:sz w:val="19"/>
          <w:szCs w:val="19"/>
          <w:lang w:eastAsia="es-ES_tradnl"/>
        </w:rPr>
        <w:t>como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3914E4" w:rsidRPr="00F24378">
        <w:rPr>
          <w:rStyle w:val="Cuerpodeltexto"/>
          <w:color w:val="000000"/>
          <w:sz w:val="19"/>
          <w:szCs w:val="19"/>
          <w:lang w:eastAsia="es-ES_tradnl"/>
        </w:rPr>
        <w:t>'aaaa</w:t>
      </w:r>
      <w:r w:rsidR="00505E4C" w:rsidRPr="00F24378">
        <w:rPr>
          <w:rStyle w:val="Cuerpodeltexto"/>
          <w:color w:val="000000"/>
          <w:sz w:val="19"/>
          <w:szCs w:val="19"/>
          <w:lang w:eastAsia="es-ES_tradnl"/>
        </w:rPr>
        <w:t>/</w:t>
      </w:r>
      <w:r w:rsidR="003914E4" w:rsidRPr="00F24378">
        <w:rPr>
          <w:rStyle w:val="Cuerpodeltexto"/>
          <w:color w:val="000000"/>
          <w:sz w:val="19"/>
          <w:szCs w:val="19"/>
          <w:lang w:eastAsia="es-ES_tradnl"/>
        </w:rPr>
        <w:t>mm</w:t>
      </w:r>
      <w:r w:rsidR="00505E4C" w:rsidRPr="00F24378">
        <w:rPr>
          <w:rStyle w:val="Cuerpodeltexto"/>
          <w:color w:val="000000"/>
          <w:sz w:val="19"/>
          <w:szCs w:val="19"/>
          <w:lang w:eastAsia="es-ES_tradnl"/>
        </w:rPr>
        <w:t>/</w:t>
      </w:r>
      <w:r w:rsidR="003914E4" w:rsidRPr="00F24378">
        <w:rPr>
          <w:rStyle w:val="Cuerpodeltexto"/>
          <w:color w:val="000000"/>
          <w:sz w:val="19"/>
          <w:szCs w:val="19"/>
          <w:lang w:eastAsia="es-ES_tradnl"/>
        </w:rPr>
        <w:t>dd'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6828E5" w:rsidRPr="00F24378">
        <w:rPr>
          <w:rStyle w:val="Cuerpodeltexto"/>
          <w:color w:val="000000"/>
          <w:sz w:val="19"/>
          <w:szCs w:val="19"/>
          <w:lang w:eastAsia="es-ES_tradnl"/>
        </w:rPr>
        <w:t>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6828E5" w:rsidRPr="00F24378">
        <w:rPr>
          <w:rStyle w:val="Cuerpodeltexto"/>
          <w:color w:val="000000"/>
          <w:sz w:val="19"/>
          <w:szCs w:val="19"/>
          <w:lang w:eastAsia="es-ES_tradnl"/>
        </w:rPr>
        <w:t>'aaaa-mm-dd'...</w:t>
      </w:r>
    </w:p>
    <w:p w14:paraId="3C27DB5D" w14:textId="77777777" w:rsidR="007B1213" w:rsidRPr="00F24378" w:rsidRDefault="007B1213" w:rsidP="007B1213">
      <w:pPr>
        <w:rPr>
          <w:rStyle w:val="Cuerpodeltexto"/>
          <w:color w:val="000000"/>
          <w:sz w:val="19"/>
          <w:szCs w:val="19"/>
          <w:lang w:eastAsia="es-ES_tradnl"/>
        </w:rPr>
      </w:pPr>
    </w:p>
    <w:p w14:paraId="601759BF" w14:textId="63EE50E7" w:rsidR="00505E4C" w:rsidRPr="00F24378" w:rsidRDefault="00505E4C" w:rsidP="00505E4C">
      <w:pPr>
        <w:pStyle w:val="comandoseinstrucciones"/>
      </w:pPr>
      <w:r w:rsidRPr="00F24378">
        <w:rPr>
          <w:rStyle w:val="Ttulo722"/>
        </w:rPr>
        <w:t>INSERT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INTO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empleados</w:t>
      </w:r>
    </w:p>
    <w:p w14:paraId="7ADAE1DB" w14:textId="286505EE" w:rsidR="00505E4C" w:rsidRPr="00F24378" w:rsidRDefault="00505E4C" w:rsidP="00505E4C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Ttulo722"/>
          <w:lang w:eastAsia="es-ES_tradnl"/>
        </w:rPr>
        <w:t>VALUES</w:t>
      </w:r>
      <w:r w:rsidR="00F24378">
        <w:rPr>
          <w:rStyle w:val="Ttulo722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</w:t>
      </w:r>
      <w:r w:rsidRP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>1234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green"/>
          <w:lang w:eastAsia="es-ES_tradnl"/>
        </w:rPr>
        <w:t>'Luis'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green"/>
          <w:lang w:eastAsia="es-ES_tradnl"/>
        </w:rPr>
        <w:t>'Sánchez'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green"/>
          <w:lang w:eastAsia="es-ES_tradnl"/>
        </w:rPr>
        <w:t>'Becario'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cyan"/>
          <w:lang w:eastAsia="es-ES_tradnl"/>
        </w:rPr>
        <w:t>'2010/6/22'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cyan"/>
          <w:lang w:eastAsia="es-ES_tradnl"/>
        </w:rPr>
        <w:t>'2010/6/22</w:t>
      </w:r>
      <w:r w:rsidR="00F24378">
        <w:rPr>
          <w:rStyle w:val="Cuerpodeltexto"/>
          <w:color w:val="000000"/>
          <w:sz w:val="19"/>
          <w:szCs w:val="19"/>
          <w:highlight w:val="cyan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cyan"/>
          <w:lang w:eastAsia="es-ES_tradnl"/>
        </w:rPr>
        <w:t>22:56:45</w:t>
      </w:r>
      <w:r w:rsidR="00DA7764" w:rsidRPr="00F24378">
        <w:rPr>
          <w:rStyle w:val="Cuerpodeltexto"/>
          <w:color w:val="000000"/>
          <w:sz w:val="19"/>
          <w:szCs w:val="19"/>
          <w:highlight w:val="cyan"/>
          <w:lang w:eastAsia="es-ES_tradnl"/>
        </w:rPr>
        <w:t>.234</w:t>
      </w:r>
      <w:r w:rsidRPr="00F24378">
        <w:rPr>
          <w:rStyle w:val="Cuerpodeltexto"/>
          <w:color w:val="000000"/>
          <w:sz w:val="19"/>
          <w:szCs w:val="19"/>
          <w:highlight w:val="cyan"/>
          <w:lang w:eastAsia="es-ES_tradnl"/>
        </w:rPr>
        <w:t>'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);</w:t>
      </w:r>
    </w:p>
    <w:p w14:paraId="3A1776DC" w14:textId="77777777" w:rsidR="00505E4C" w:rsidRPr="00F24378" w:rsidRDefault="00505E4C" w:rsidP="007B1213">
      <w:pPr>
        <w:rPr>
          <w:rStyle w:val="Cuerpodeltexto"/>
          <w:color w:val="000000"/>
          <w:sz w:val="19"/>
          <w:szCs w:val="19"/>
          <w:lang w:eastAsia="es-ES_tradnl"/>
        </w:rPr>
      </w:pPr>
    </w:p>
    <w:p w14:paraId="3137A9C5" w14:textId="4E08E52D" w:rsidR="00AF41BB" w:rsidRPr="00F24378" w:rsidRDefault="00326503" w:rsidP="00AF41BB">
      <w:pPr>
        <w:pStyle w:val="Ttulo3"/>
      </w:pPr>
      <w:bookmarkStart w:id="63" w:name="_Toc149546795"/>
      <w:r w:rsidRPr="00F24378">
        <w:t>insertar</w:t>
      </w:r>
      <w:r w:rsidR="00F24378">
        <w:t xml:space="preserve"> </w:t>
      </w:r>
      <w:r w:rsidR="0091406A" w:rsidRPr="00F24378">
        <w:t>una</w:t>
      </w:r>
      <w:r w:rsidR="00F24378">
        <w:t xml:space="preserve"> </w:t>
      </w:r>
      <w:r w:rsidR="0091406A" w:rsidRPr="00F24378">
        <w:t>fila</w:t>
      </w:r>
      <w:r w:rsidR="00F24378">
        <w:t xml:space="preserve"> </w:t>
      </w:r>
      <w:r w:rsidR="00D332F1" w:rsidRPr="00F24378">
        <w:t>en</w:t>
      </w:r>
      <w:r w:rsidR="00F24378">
        <w:t xml:space="preserve"> </w:t>
      </w:r>
      <w:r w:rsidR="00D332F1" w:rsidRPr="00F24378">
        <w:t>una</w:t>
      </w:r>
      <w:r w:rsidR="00F24378">
        <w:t xml:space="preserve"> </w:t>
      </w:r>
      <w:r w:rsidR="00D332F1" w:rsidRPr="00F24378">
        <w:t>tabla</w:t>
      </w:r>
      <w:r w:rsidR="00AF41BB" w:rsidRPr="00F24378">
        <w:t>:</w:t>
      </w:r>
      <w:bookmarkEnd w:id="63"/>
    </w:p>
    <w:p w14:paraId="3F78A7DC" w14:textId="03258A16" w:rsidR="00D332F1" w:rsidRPr="00F24378" w:rsidRDefault="00D332F1" w:rsidP="00D332F1">
      <w:pPr>
        <w:pStyle w:val="Ttulo4"/>
      </w:pPr>
      <w:bookmarkStart w:id="64" w:name="_Toc71794184"/>
      <w:bookmarkStart w:id="65" w:name="_Toc149546796"/>
      <w:r w:rsidRPr="00F24378">
        <w:rPr>
          <w:rStyle w:val="Textoennegrita"/>
        </w:rPr>
        <w:t>Opción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A</w:t>
      </w:r>
      <w:r w:rsidRPr="00F24378">
        <w:t>:</w:t>
      </w:r>
      <w:r w:rsidR="00F24378">
        <w:t xml:space="preserve"> </w:t>
      </w:r>
      <w:r w:rsidRPr="00F24378">
        <w:t>Indicar</w:t>
      </w:r>
      <w:r w:rsidR="00F24378">
        <w:t xml:space="preserve"> </w:t>
      </w:r>
      <w:r w:rsidRPr="00F24378">
        <w:t>valores</w:t>
      </w:r>
      <w:r w:rsidR="00F24378">
        <w:t xml:space="preserve"> </w:t>
      </w:r>
      <w:r w:rsidRPr="00F24378">
        <w:t>para</w:t>
      </w:r>
      <w:r w:rsidR="00F24378">
        <w:t xml:space="preserve"> </w:t>
      </w:r>
      <w:r w:rsidRPr="00F24378">
        <w:t>todos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atributos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fila:</w:t>
      </w:r>
      <w:bookmarkEnd w:id="64"/>
      <w:bookmarkEnd w:id="65"/>
    </w:p>
    <w:p w14:paraId="12CC6CBB" w14:textId="02237CB2" w:rsidR="00D332F1" w:rsidRPr="00F24378" w:rsidRDefault="00D332F1" w:rsidP="00D332F1">
      <w:pPr>
        <w:pStyle w:val="comandoseinstrucciones"/>
        <w:rPr>
          <w:b/>
        </w:rPr>
      </w:pPr>
      <w:r w:rsidRPr="00F24378">
        <w:rPr>
          <w:b/>
        </w:rPr>
        <w:t>INSERT</w:t>
      </w:r>
      <w:r w:rsidR="00F24378">
        <w:rPr>
          <w:b/>
        </w:rPr>
        <w:t xml:space="preserve"> </w:t>
      </w:r>
      <w:r w:rsidRPr="00F24378">
        <w:rPr>
          <w:b/>
        </w:rPr>
        <w:t>INTO</w:t>
      </w:r>
      <w:r w:rsidR="00F24378">
        <w:rPr>
          <w:b/>
        </w:rPr>
        <w:t xml:space="preserve"> </w:t>
      </w:r>
      <w:r w:rsidRPr="00F24378">
        <w:rPr>
          <w:b/>
          <w:i/>
          <w:iCs/>
        </w:rPr>
        <w:t>table_name</w:t>
      </w:r>
      <w:r w:rsidR="00F24378">
        <w:rPr>
          <w:b/>
          <w:i/>
          <w:iCs/>
        </w:rPr>
        <w:t xml:space="preserve"> </w:t>
      </w:r>
      <w:r w:rsidRPr="00F24378">
        <w:rPr>
          <w:b/>
        </w:rPr>
        <w:t>VALUES</w:t>
      </w:r>
    </w:p>
    <w:p w14:paraId="4773F230" w14:textId="77777777" w:rsidR="00D332F1" w:rsidRPr="00F24378" w:rsidRDefault="00D332F1" w:rsidP="00D332F1">
      <w:pPr>
        <w:pStyle w:val="comandoseinstrucciones"/>
        <w:rPr>
          <w:b/>
        </w:rPr>
      </w:pPr>
      <w:r w:rsidRPr="00F24378">
        <w:rPr>
          <w:b/>
        </w:rPr>
        <w:t>(</w:t>
      </w:r>
      <w:r w:rsidRPr="00F24378">
        <w:rPr>
          <w:b/>
          <w:i/>
          <w:iCs/>
        </w:rPr>
        <w:t>valor1</w:t>
      </w:r>
      <w:r w:rsidRPr="00F24378">
        <w:rPr>
          <w:b/>
        </w:rPr>
        <w:t>,</w:t>
      </w:r>
      <w:r w:rsidRPr="00F24378">
        <w:rPr>
          <w:b/>
          <w:i/>
          <w:iCs/>
        </w:rPr>
        <w:t>valor2</w:t>
      </w:r>
      <w:r w:rsidRPr="00F24378">
        <w:rPr>
          <w:b/>
        </w:rPr>
        <w:t>,</w:t>
      </w:r>
      <w:r w:rsidRPr="00F24378">
        <w:rPr>
          <w:b/>
          <w:i/>
          <w:iCs/>
        </w:rPr>
        <w:t>valor3</w:t>
      </w:r>
      <w:r w:rsidRPr="00F24378">
        <w:rPr>
          <w:b/>
        </w:rPr>
        <w:t>,...);</w:t>
      </w:r>
    </w:p>
    <w:p w14:paraId="461EF461" w14:textId="19A0F56B" w:rsidR="00D332F1" w:rsidRPr="00F24378" w:rsidRDefault="00D332F1" w:rsidP="00D332F1">
      <w:pPr>
        <w:pStyle w:val="Lista3"/>
      </w:pPr>
      <w:r w:rsidRPr="00F24378">
        <w:t>En</w:t>
      </w:r>
      <w:r w:rsidR="00F24378">
        <w:t xml:space="preserve"> </w:t>
      </w:r>
      <w:r w:rsidRPr="00F24378">
        <w:t>este</w:t>
      </w:r>
      <w:r w:rsidR="00F24378">
        <w:t xml:space="preserve"> </w:t>
      </w:r>
      <w:r w:rsidRPr="00F24378">
        <w:t>caso</w:t>
      </w:r>
      <w:r w:rsidR="00F24378">
        <w:t xml:space="preserve"> </w:t>
      </w:r>
      <w:r w:rsidRPr="00F24378">
        <w:t>hay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dar</w:t>
      </w:r>
      <w:r w:rsidR="00F24378">
        <w:t xml:space="preserve"> </w:t>
      </w:r>
      <w:r w:rsidRPr="00F24378">
        <w:t>valor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todos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atributos.</w:t>
      </w:r>
    </w:p>
    <w:p w14:paraId="2C91F805" w14:textId="747717C0" w:rsidR="00D332F1" w:rsidRPr="00F24378" w:rsidRDefault="00D332F1" w:rsidP="00D332F1">
      <w:pPr>
        <w:pStyle w:val="Lista3"/>
      </w:pPr>
      <w:r w:rsidRPr="00F24378">
        <w:t>En</w:t>
      </w:r>
      <w:r w:rsidR="00F24378">
        <w:t xml:space="preserve"> </w:t>
      </w:r>
      <w:r w:rsidRPr="00F24378">
        <w:t>caso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querer</w:t>
      </w:r>
      <w:r w:rsidR="00F24378">
        <w:t xml:space="preserve"> </w:t>
      </w:r>
      <w:r w:rsidRPr="00F24378">
        <w:t>darle</w:t>
      </w:r>
      <w:r w:rsidR="00F24378">
        <w:t xml:space="preserve"> </w:t>
      </w:r>
      <w:r w:rsidRPr="00F24378">
        <w:t>valor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atributo</w:t>
      </w:r>
      <w:r w:rsidR="00F24378">
        <w:t xml:space="preserve"> </w:t>
      </w:r>
      <w:r w:rsidRPr="00F24378">
        <w:t>es</w:t>
      </w:r>
      <w:r w:rsidR="00F24378">
        <w:t xml:space="preserve"> </w:t>
      </w:r>
      <w:r w:rsidRPr="00F24378">
        <w:t>obligatorio</w:t>
      </w:r>
      <w:r w:rsidR="00F24378">
        <w:t xml:space="preserve"> </w:t>
      </w:r>
      <w:r w:rsidRPr="00F24378">
        <w:t>asignarle</w:t>
      </w:r>
      <w:r w:rsidR="00F24378">
        <w:t xml:space="preserve"> </w:t>
      </w:r>
      <w:r w:rsidRPr="00F24378">
        <w:rPr>
          <w:b/>
          <w:i/>
          <w:highlight w:val="cyan"/>
        </w:rPr>
        <w:t>NULL</w:t>
      </w:r>
      <w:r w:rsidR="00F24378">
        <w:t xml:space="preserve"> </w:t>
      </w:r>
      <w:r w:rsidRPr="00F24378">
        <w:t>(sin</w:t>
      </w:r>
      <w:r w:rsidR="00F24378">
        <w:t xml:space="preserve"> </w:t>
      </w:r>
      <w:r w:rsidRPr="00F24378">
        <w:t>comillas)</w:t>
      </w:r>
    </w:p>
    <w:p w14:paraId="76E495EE" w14:textId="175A6565" w:rsidR="003914E4" w:rsidRPr="00F24378" w:rsidRDefault="003914E4" w:rsidP="003914E4">
      <w:pPr>
        <w:pStyle w:val="comandoseinstrucciones"/>
      </w:pPr>
      <w:r w:rsidRPr="00F24378">
        <w:rPr>
          <w:rStyle w:val="Ttulo722"/>
        </w:rPr>
        <w:t>INSERT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INTO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empleados</w:t>
      </w:r>
    </w:p>
    <w:p w14:paraId="3A58BB8E" w14:textId="18B8CEF5" w:rsidR="003914E4" w:rsidRPr="00F24378" w:rsidRDefault="003914E4" w:rsidP="003914E4">
      <w:pPr>
        <w:pStyle w:val="comandoseinstrucciones"/>
        <w:rPr>
          <w:rStyle w:val="Ttulo722"/>
        </w:rPr>
      </w:pPr>
      <w:r w:rsidRPr="00F24378">
        <w:rPr>
          <w:rStyle w:val="Ttulo722"/>
          <w:lang w:eastAsia="es-ES_tradnl"/>
        </w:rPr>
        <w:t>VALUES</w:t>
      </w:r>
      <w:r w:rsidR="00F24378">
        <w:rPr>
          <w:rStyle w:val="Ttulo722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(1234,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'Luis',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'Sánchez',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'Becario',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'2010/6/22');</w:t>
      </w:r>
    </w:p>
    <w:p w14:paraId="7920063B" w14:textId="77777777" w:rsidR="003914E4" w:rsidRPr="00F24378" w:rsidRDefault="003914E4" w:rsidP="003914E4"/>
    <w:p w14:paraId="5C9C08DB" w14:textId="18A871A3" w:rsidR="003914E4" w:rsidRPr="00F24378" w:rsidRDefault="003914E4" w:rsidP="003914E4">
      <w:pPr>
        <w:pStyle w:val="comandoseinstrucciones"/>
      </w:pPr>
      <w:r w:rsidRPr="00F24378">
        <w:rPr>
          <w:rStyle w:val="Ttulo722"/>
        </w:rPr>
        <w:t>INSERT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INTO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empleados</w:t>
      </w:r>
    </w:p>
    <w:p w14:paraId="690CAA79" w14:textId="629283EF" w:rsidR="003914E4" w:rsidRPr="00F24378" w:rsidRDefault="003914E4" w:rsidP="003914E4">
      <w:pPr>
        <w:pStyle w:val="comandoseinstrucciones"/>
        <w:rPr>
          <w:rStyle w:val="Ttulo722"/>
        </w:rPr>
      </w:pPr>
      <w:r w:rsidRPr="00F24378">
        <w:rPr>
          <w:rStyle w:val="Ttulo722"/>
          <w:lang w:eastAsia="es-ES_tradnl"/>
        </w:rPr>
        <w:t>VALUES</w:t>
      </w:r>
      <w:r w:rsidR="00F24378">
        <w:rPr>
          <w:rStyle w:val="Ttulo722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(1234,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'Luis',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'Sánchez',</w:t>
      </w:r>
      <w:r w:rsidR="00F24378">
        <w:rPr>
          <w:rStyle w:val="Cuerpodeltexto"/>
          <w:b/>
          <w:i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b/>
          <w:i/>
          <w:color w:val="000000"/>
          <w:sz w:val="19"/>
          <w:szCs w:val="19"/>
          <w:highlight w:val="cyan"/>
          <w:lang w:eastAsia="es-ES_tradnl"/>
        </w:rPr>
        <w:t>NULL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'2010/6/22');</w:t>
      </w:r>
    </w:p>
    <w:p w14:paraId="25F4D9E5" w14:textId="464ABD25" w:rsidR="00D332F1" w:rsidRPr="00F24378" w:rsidRDefault="00D332F1" w:rsidP="00D332F1">
      <w:pPr>
        <w:pStyle w:val="Ttulo4"/>
      </w:pPr>
      <w:bookmarkStart w:id="66" w:name="_Toc71794185"/>
      <w:bookmarkStart w:id="67" w:name="_Toc149546797"/>
      <w:r w:rsidRPr="00F24378">
        <w:rPr>
          <w:rStyle w:val="Textoennegrita"/>
        </w:rPr>
        <w:t>Opción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B</w:t>
      </w:r>
      <w:r w:rsidRPr="00F24378">
        <w:t>:</w:t>
      </w:r>
      <w:r w:rsidR="00F24378">
        <w:t xml:space="preserve"> </w:t>
      </w:r>
      <w:r w:rsidRPr="00F24378">
        <w:t>Indicar</w:t>
      </w:r>
      <w:r w:rsidR="00F24378">
        <w:t xml:space="preserve"> </w:t>
      </w:r>
      <w:r w:rsidRPr="00F24378">
        <w:t>sólo</w:t>
      </w:r>
      <w:r w:rsidR="00F24378">
        <w:t xml:space="preserve"> </w:t>
      </w:r>
      <w:r w:rsidRPr="00F24378">
        <w:t>algunos</w:t>
      </w:r>
      <w:r w:rsidR="00F24378">
        <w:t xml:space="preserve"> </w:t>
      </w:r>
      <w:r w:rsidRPr="00F24378">
        <w:t>atributos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fila:</w:t>
      </w:r>
      <w:bookmarkEnd w:id="66"/>
      <w:bookmarkEnd w:id="67"/>
    </w:p>
    <w:p w14:paraId="3D57FC49" w14:textId="067359A8" w:rsidR="00D332F1" w:rsidRPr="00F24378" w:rsidRDefault="00D332F1" w:rsidP="00D332F1">
      <w:r w:rsidRPr="00F24378">
        <w:t>Cuando</w:t>
      </w:r>
      <w:r w:rsidR="00F24378">
        <w:t xml:space="preserve"> </w:t>
      </w:r>
      <w:r w:rsidRPr="00F24378">
        <w:t>sólo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va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asignar</w:t>
      </w:r>
      <w:r w:rsidR="00F24378">
        <w:t xml:space="preserve"> </w:t>
      </w:r>
      <w:r w:rsidRPr="00F24378">
        <w:t>valor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algunos</w:t>
      </w:r>
      <w:r w:rsidR="00F24378">
        <w:t xml:space="preserve"> </w:t>
      </w:r>
      <w:r w:rsidRPr="00F24378">
        <w:t>atributos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fila</w:t>
      </w:r>
      <w:r w:rsidR="006828E5" w:rsidRPr="00F24378">
        <w:t>,</w:t>
      </w:r>
      <w:r w:rsidR="00F24378">
        <w:t xml:space="preserve"> </w:t>
      </w:r>
      <w:r w:rsidR="006828E5" w:rsidRPr="00F24378">
        <w:t>entonces</w:t>
      </w:r>
      <w:r w:rsidR="00F24378">
        <w:t xml:space="preserve"> </w:t>
      </w:r>
      <w:r w:rsidRPr="00F24378">
        <w:t>debemos</w:t>
      </w:r>
      <w:r w:rsidR="00F24378">
        <w:t xml:space="preserve"> </w:t>
      </w:r>
      <w:r w:rsidRPr="00F24378">
        <w:rPr>
          <w:highlight w:val="yellow"/>
        </w:rPr>
        <w:t>especificar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previamente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el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nombre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de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los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atributos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a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los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que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se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dará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valor</w:t>
      </w:r>
      <w:r w:rsidR="006828E5" w:rsidRPr="00F24378">
        <w:t>.</w:t>
      </w:r>
      <w:r w:rsidR="00F24378">
        <w:t xml:space="preserve"> </w:t>
      </w:r>
      <w:r w:rsidR="006828E5" w:rsidRPr="00F24378">
        <w:t>Es</w:t>
      </w:r>
      <w:r w:rsidR="00F24378">
        <w:t xml:space="preserve"> </w:t>
      </w:r>
      <w:r w:rsidR="006828E5" w:rsidRPr="00F24378">
        <w:t>obligatorio</w:t>
      </w:r>
      <w:r w:rsidR="00F24378">
        <w:t xml:space="preserve"> </w:t>
      </w:r>
      <w:r w:rsidR="006828E5" w:rsidRPr="00F24378">
        <w:t>dar</w:t>
      </w:r>
      <w:r w:rsidR="00F24378">
        <w:t xml:space="preserve"> </w:t>
      </w:r>
      <w:r w:rsidR="006828E5" w:rsidRPr="00F24378">
        <w:t>valor</w:t>
      </w:r>
      <w:r w:rsidR="00F24378">
        <w:t xml:space="preserve"> </w:t>
      </w:r>
      <w:r w:rsidR="006828E5" w:rsidRPr="00F24378">
        <w:t>a</w:t>
      </w:r>
      <w:r w:rsidR="00F24378">
        <w:t xml:space="preserve"> </w:t>
      </w:r>
      <w:r w:rsidR="006828E5" w:rsidRPr="00F24378">
        <w:t>aquellos</w:t>
      </w:r>
      <w:r w:rsidR="00F24378">
        <w:t xml:space="preserve"> </w:t>
      </w:r>
      <w:r w:rsidR="006828E5" w:rsidRPr="00F24378">
        <w:t>atributos</w:t>
      </w:r>
      <w:r w:rsidR="00F24378">
        <w:t xml:space="preserve"> </w:t>
      </w:r>
      <w:r w:rsidR="006828E5" w:rsidRPr="00F24378">
        <w:t>que</w:t>
      </w:r>
      <w:r w:rsidR="00F24378">
        <w:t xml:space="preserve"> </w:t>
      </w:r>
      <w:r w:rsidR="006828E5" w:rsidRPr="00F24378">
        <w:t>tienen</w:t>
      </w:r>
      <w:r w:rsidR="00F24378">
        <w:t xml:space="preserve"> </w:t>
      </w:r>
      <w:r w:rsidR="006828E5" w:rsidRPr="00F24378">
        <w:t>la</w:t>
      </w:r>
      <w:r w:rsidR="00F24378">
        <w:t xml:space="preserve"> </w:t>
      </w:r>
      <w:r w:rsidR="006828E5" w:rsidRPr="00F24378">
        <w:t>restriccíón</w:t>
      </w:r>
      <w:r w:rsidR="00F24378">
        <w:t xml:space="preserve"> </w:t>
      </w:r>
      <w:r w:rsidR="006828E5" w:rsidRPr="00F24378">
        <w:t>NOT</w:t>
      </w:r>
      <w:r w:rsidR="00F24378">
        <w:t xml:space="preserve"> </w:t>
      </w:r>
      <w:r w:rsidR="006828E5" w:rsidRPr="00F24378">
        <w:t>NULL</w:t>
      </w:r>
      <w:r w:rsidR="00F24378">
        <w:t xml:space="preserve"> </w:t>
      </w:r>
      <w:r w:rsidR="006828E5" w:rsidRPr="00F24378">
        <w:t>y</w:t>
      </w:r>
      <w:r w:rsidR="00F24378">
        <w:t xml:space="preserve"> </w:t>
      </w:r>
      <w:r w:rsidR="006828E5" w:rsidRPr="00F24378">
        <w:t>no</w:t>
      </w:r>
      <w:r w:rsidR="00F24378">
        <w:t xml:space="preserve"> </w:t>
      </w:r>
      <w:r w:rsidR="006828E5" w:rsidRPr="00F24378">
        <w:t>se</w:t>
      </w:r>
      <w:r w:rsidR="00F24378">
        <w:t xml:space="preserve"> </w:t>
      </w:r>
      <w:r w:rsidR="006828E5" w:rsidRPr="00F24378">
        <w:t>les</w:t>
      </w:r>
      <w:r w:rsidR="00F24378">
        <w:t xml:space="preserve"> </w:t>
      </w:r>
      <w:r w:rsidR="006828E5" w:rsidRPr="00F24378">
        <w:t>ha</w:t>
      </w:r>
      <w:r w:rsidR="00F24378">
        <w:t xml:space="preserve"> </w:t>
      </w:r>
      <w:r w:rsidR="006828E5" w:rsidRPr="00F24378">
        <w:t>especificado</w:t>
      </w:r>
      <w:r w:rsidR="00F24378">
        <w:t xml:space="preserve"> </w:t>
      </w:r>
      <w:r w:rsidR="006828E5" w:rsidRPr="00F24378">
        <w:t>un</w:t>
      </w:r>
      <w:r w:rsidR="00F24378">
        <w:t xml:space="preserve"> </w:t>
      </w:r>
      <w:r w:rsidR="006828E5" w:rsidRPr="00F24378">
        <w:t>valor</w:t>
      </w:r>
      <w:r w:rsidR="00F24378">
        <w:t xml:space="preserve"> </w:t>
      </w:r>
      <w:r w:rsidR="006828E5" w:rsidRPr="00F24378">
        <w:t>DEFAULT.</w:t>
      </w:r>
    </w:p>
    <w:p w14:paraId="73764B0B" w14:textId="4CE6BC34" w:rsidR="00D332F1" w:rsidRPr="00F24378" w:rsidRDefault="00D332F1" w:rsidP="00D332F1">
      <w:pPr>
        <w:pStyle w:val="comandoseinstrucciones"/>
        <w:rPr>
          <w:b/>
        </w:rPr>
      </w:pPr>
      <w:r w:rsidRPr="00F24378">
        <w:rPr>
          <w:b/>
        </w:rPr>
        <w:t>INSERT</w:t>
      </w:r>
      <w:r w:rsidR="00F24378">
        <w:rPr>
          <w:b/>
        </w:rPr>
        <w:t xml:space="preserve"> </w:t>
      </w:r>
      <w:r w:rsidRPr="00F24378">
        <w:rPr>
          <w:b/>
        </w:rPr>
        <w:t>INTO</w:t>
      </w:r>
      <w:r w:rsidR="00F24378">
        <w:rPr>
          <w:b/>
        </w:rPr>
        <w:t xml:space="preserve"> </w:t>
      </w:r>
      <w:r w:rsidRPr="00F24378">
        <w:rPr>
          <w:b/>
        </w:rPr>
        <w:t>table_name</w:t>
      </w:r>
      <w:r w:rsidR="00F24378">
        <w:rPr>
          <w:b/>
        </w:rPr>
        <w:t xml:space="preserve"> </w:t>
      </w:r>
      <w:r w:rsidRPr="00F24378">
        <w:rPr>
          <w:b/>
        </w:rPr>
        <w:t>(</w:t>
      </w:r>
      <w:r w:rsidRPr="00F24378">
        <w:rPr>
          <w:b/>
          <w:highlight w:val="yellow"/>
        </w:rPr>
        <w:t>column1,</w:t>
      </w:r>
      <w:r w:rsidR="00F24378">
        <w:rPr>
          <w:b/>
          <w:highlight w:val="yellow"/>
        </w:rPr>
        <w:t xml:space="preserve"> </w:t>
      </w:r>
      <w:r w:rsidRPr="00F24378">
        <w:rPr>
          <w:b/>
          <w:highlight w:val="yellow"/>
        </w:rPr>
        <w:t>column2,</w:t>
      </w:r>
      <w:r w:rsidR="00F24378">
        <w:rPr>
          <w:b/>
          <w:highlight w:val="yellow"/>
        </w:rPr>
        <w:t xml:space="preserve"> </w:t>
      </w:r>
      <w:r w:rsidRPr="00F24378">
        <w:rPr>
          <w:b/>
          <w:highlight w:val="yellow"/>
        </w:rPr>
        <w:t>column3</w:t>
      </w:r>
      <w:r w:rsidR="00F24378">
        <w:rPr>
          <w:b/>
          <w:highlight w:val="yellow"/>
        </w:rPr>
        <w:t xml:space="preserve"> </w:t>
      </w:r>
      <w:r w:rsidRPr="00F24378">
        <w:rPr>
          <w:b/>
          <w:highlight w:val="yellow"/>
        </w:rPr>
        <w:t>...</w:t>
      </w:r>
      <w:r w:rsidRPr="00F24378">
        <w:rPr>
          <w:b/>
        </w:rPr>
        <w:t>)</w:t>
      </w:r>
    </w:p>
    <w:p w14:paraId="1C29CCA0" w14:textId="3E9D5CCE" w:rsidR="00D332F1" w:rsidRPr="00F24378" w:rsidRDefault="00D332F1" w:rsidP="00D332F1">
      <w:pPr>
        <w:pStyle w:val="comandoseinstrucciones"/>
        <w:rPr>
          <w:b/>
        </w:rPr>
      </w:pPr>
      <w:r w:rsidRPr="00F24378">
        <w:rPr>
          <w:b/>
        </w:rPr>
        <w:t>VALUES</w:t>
      </w:r>
      <w:r w:rsidR="00F24378">
        <w:rPr>
          <w:b/>
        </w:rPr>
        <w:t xml:space="preserve"> </w:t>
      </w:r>
      <w:r w:rsidRPr="00F24378">
        <w:rPr>
          <w:b/>
        </w:rPr>
        <w:t>(value1,</w:t>
      </w:r>
      <w:r w:rsidR="00F24378">
        <w:rPr>
          <w:b/>
        </w:rPr>
        <w:t xml:space="preserve"> </w:t>
      </w:r>
      <w:r w:rsidRPr="00F24378">
        <w:rPr>
          <w:b/>
        </w:rPr>
        <w:t>value2,</w:t>
      </w:r>
      <w:r w:rsidR="00F24378">
        <w:rPr>
          <w:b/>
        </w:rPr>
        <w:t xml:space="preserve"> </w:t>
      </w:r>
      <w:r w:rsidRPr="00F24378">
        <w:rPr>
          <w:b/>
        </w:rPr>
        <w:t>value3</w:t>
      </w:r>
      <w:r w:rsidR="00F24378">
        <w:rPr>
          <w:b/>
        </w:rPr>
        <w:t xml:space="preserve"> </w:t>
      </w:r>
      <w:r w:rsidRPr="00F24378">
        <w:rPr>
          <w:b/>
        </w:rPr>
        <w:t>...);</w:t>
      </w:r>
    </w:p>
    <w:p w14:paraId="0A9BD1B2" w14:textId="77777777" w:rsidR="00D332F1" w:rsidRPr="00F24378" w:rsidRDefault="00D332F1" w:rsidP="00D332F1"/>
    <w:p w14:paraId="16C85CA7" w14:textId="3AF3E981" w:rsidR="009A3105" w:rsidRPr="00F24378" w:rsidRDefault="009A3105" w:rsidP="009A3105">
      <w:pPr>
        <w:pStyle w:val="comandoseinstrucciones"/>
        <w:rPr>
          <w:rStyle w:val="Ttulo722"/>
        </w:rPr>
      </w:pPr>
      <w:r w:rsidRPr="00F24378">
        <w:rPr>
          <w:rStyle w:val="Ttulo722"/>
        </w:rPr>
        <w:t>#proporciono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sólo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3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atributos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(la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tabla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tiene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más).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Los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atributos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que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no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proporciono,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o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bien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tienen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valor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por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defecto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(DEFAULT)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o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bien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no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son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obligatorios</w:t>
      </w:r>
      <w:r w:rsidR="00F24378">
        <w:rPr>
          <w:rStyle w:val="Ttulo722"/>
        </w:rPr>
        <w:t xml:space="preserve"> </w:t>
      </w:r>
      <w:r w:rsidR="00710935" w:rsidRPr="00F24378">
        <w:rPr>
          <w:rStyle w:val="Ttulo722"/>
        </w:rPr>
        <w:t>(no</w:t>
      </w:r>
      <w:r w:rsidR="00F24378">
        <w:rPr>
          <w:rStyle w:val="Ttulo722"/>
        </w:rPr>
        <w:t xml:space="preserve"> </w:t>
      </w:r>
      <w:r w:rsidR="00710935" w:rsidRPr="00F24378">
        <w:rPr>
          <w:rStyle w:val="Ttulo722"/>
        </w:rPr>
        <w:t>son</w:t>
      </w:r>
      <w:r w:rsidR="00F24378">
        <w:rPr>
          <w:rStyle w:val="Ttulo722"/>
        </w:rPr>
        <w:t xml:space="preserve"> </w:t>
      </w:r>
      <w:r w:rsidR="00710935" w:rsidRPr="00F24378">
        <w:rPr>
          <w:rStyle w:val="Ttulo722"/>
        </w:rPr>
        <w:t>NOT</w:t>
      </w:r>
      <w:r w:rsidR="00F24378">
        <w:rPr>
          <w:rStyle w:val="Ttulo722"/>
        </w:rPr>
        <w:t xml:space="preserve"> </w:t>
      </w:r>
      <w:r w:rsidR="00710935" w:rsidRPr="00F24378">
        <w:rPr>
          <w:rStyle w:val="Ttulo722"/>
        </w:rPr>
        <w:t>NULL)</w:t>
      </w:r>
      <w:r w:rsidRPr="00F24378">
        <w:rPr>
          <w:rStyle w:val="Ttulo722"/>
        </w:rPr>
        <w:t>.</w:t>
      </w:r>
    </w:p>
    <w:p w14:paraId="1F9734FB" w14:textId="66A00870" w:rsidR="009A3105" w:rsidRPr="00F24378" w:rsidRDefault="009A3105" w:rsidP="009A3105">
      <w:pPr>
        <w:pStyle w:val="comandoseinstrucciones"/>
      </w:pPr>
      <w:r w:rsidRPr="00F24378">
        <w:rPr>
          <w:rStyle w:val="Ttulo722"/>
        </w:rPr>
        <w:t>INSERT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INTO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empleados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(nombre,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apellido,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cargo)</w:t>
      </w:r>
    </w:p>
    <w:p w14:paraId="06D85183" w14:textId="30B12002" w:rsidR="009A3105" w:rsidRPr="00F24378" w:rsidRDefault="009A3105" w:rsidP="009A3105">
      <w:pPr>
        <w:pStyle w:val="comandoseinstrucciones"/>
        <w:rPr>
          <w:rStyle w:val="Ttulo722"/>
        </w:rPr>
      </w:pPr>
      <w:r w:rsidRPr="00F24378">
        <w:rPr>
          <w:rStyle w:val="Ttulo722"/>
          <w:lang w:eastAsia="es-ES_tradnl"/>
        </w:rPr>
        <w:t>VALUES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(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'Luis',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'Sánchez',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'Becario'</w:t>
      </w:r>
      <w:r w:rsidRPr="00F24378">
        <w:rPr>
          <w:rStyle w:val="Ttulo722"/>
        </w:rPr>
        <w:t>);</w:t>
      </w:r>
    </w:p>
    <w:p w14:paraId="33BBB747" w14:textId="42998D42" w:rsidR="00326503" w:rsidRPr="00F24378" w:rsidRDefault="00734297" w:rsidP="00326503">
      <w:pPr>
        <w:pStyle w:val="Ttulo3"/>
      </w:pPr>
      <w:bookmarkStart w:id="68" w:name="_Toc149546798"/>
      <w:r w:rsidRPr="00F24378">
        <w:lastRenderedPageBreak/>
        <w:t>Insertar</w:t>
      </w:r>
      <w:r w:rsidR="00F24378">
        <w:t xml:space="preserve"> </w:t>
      </w:r>
      <w:r w:rsidR="009A3105" w:rsidRPr="00F24378">
        <w:t>varias</w:t>
      </w:r>
      <w:r w:rsidR="00F24378">
        <w:t xml:space="preserve"> </w:t>
      </w:r>
      <w:r w:rsidR="00C86735" w:rsidRPr="00F24378">
        <w:t>filas</w:t>
      </w:r>
      <w:r w:rsidR="00F24378">
        <w:t xml:space="preserve"> </w:t>
      </w:r>
      <w:r w:rsidR="00326503" w:rsidRPr="00F24378">
        <w:t>con</w:t>
      </w:r>
      <w:r w:rsidR="00F24378">
        <w:t xml:space="preserve"> </w:t>
      </w:r>
      <w:r w:rsidR="00326503" w:rsidRPr="00F24378">
        <w:t>un</w:t>
      </w:r>
      <w:r w:rsidR="00F24378">
        <w:t xml:space="preserve"> </w:t>
      </w:r>
      <w:r w:rsidR="00326503" w:rsidRPr="00F24378">
        <w:t>único</w:t>
      </w:r>
      <w:r w:rsidR="00F24378">
        <w:t xml:space="preserve"> </w:t>
      </w:r>
      <w:r w:rsidR="00326503" w:rsidRPr="00F24378">
        <w:t>comando</w:t>
      </w:r>
      <w:r w:rsidR="00F24378">
        <w:t xml:space="preserve"> </w:t>
      </w:r>
      <w:r w:rsidR="00326503" w:rsidRPr="00F24378">
        <w:t>INSERT:</w:t>
      </w:r>
      <w:bookmarkEnd w:id="68"/>
    </w:p>
    <w:p w14:paraId="4372EA78" w14:textId="04EA10B1" w:rsidR="003143AA" w:rsidRPr="00F24378" w:rsidRDefault="00326503" w:rsidP="003143AA">
      <w:pPr>
        <w:rPr>
          <w:rStyle w:val="Ttulo722"/>
          <w:color w:val="auto"/>
          <w:lang w:eastAsia="es-ES_tradnl"/>
        </w:rPr>
      </w:pPr>
      <w:r w:rsidRPr="00F24378">
        <w:rPr>
          <w:rStyle w:val="Ttulo722"/>
          <w:color w:val="auto"/>
          <w:lang w:eastAsia="es-ES_tradnl"/>
        </w:rPr>
        <w:t>Para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insertar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2</w:t>
      </w:r>
      <w:r w:rsidR="00F24378">
        <w:rPr>
          <w:rStyle w:val="Ttulo722"/>
          <w:color w:val="auto"/>
          <w:lang w:eastAsia="es-ES_tradnl"/>
        </w:rPr>
        <w:t xml:space="preserve"> </w:t>
      </w:r>
      <w:r w:rsidR="00C86735" w:rsidRPr="00F24378">
        <w:rPr>
          <w:rStyle w:val="Ttulo722"/>
          <w:color w:val="auto"/>
          <w:lang w:eastAsia="es-ES_tradnl"/>
        </w:rPr>
        <w:t>o</w:t>
      </w:r>
      <w:r w:rsidR="00F24378">
        <w:rPr>
          <w:rStyle w:val="Ttulo722"/>
          <w:color w:val="auto"/>
          <w:lang w:eastAsia="es-ES_tradnl"/>
        </w:rPr>
        <w:t xml:space="preserve"> </w:t>
      </w:r>
      <w:r w:rsidR="00C86735" w:rsidRPr="00F24378">
        <w:rPr>
          <w:rStyle w:val="Ttulo722"/>
          <w:color w:val="auto"/>
          <w:lang w:eastAsia="es-ES_tradnl"/>
        </w:rPr>
        <w:t>más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filas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podemos:</w:t>
      </w:r>
    </w:p>
    <w:p w14:paraId="2A99E8F8" w14:textId="782440C9" w:rsidR="00EA13CB" w:rsidRPr="00F24378" w:rsidRDefault="00EA13CB" w:rsidP="00EA13CB">
      <w:pPr>
        <w:pStyle w:val="Lista1"/>
        <w:rPr>
          <w:rStyle w:val="Ttulo722"/>
          <w:color w:val="auto"/>
          <w:lang w:eastAsia="es-ES_tradnl"/>
        </w:rPr>
      </w:pPr>
      <w:r w:rsidRPr="00F24378">
        <w:rPr>
          <w:rStyle w:val="Ttulo722"/>
          <w:color w:val="auto"/>
          <w:lang w:eastAsia="es-ES_tradnl"/>
        </w:rPr>
        <w:t>Insertar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cada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fila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con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su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propio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INSERT</w:t>
      </w:r>
    </w:p>
    <w:p w14:paraId="6D8B30BB" w14:textId="4DA31431" w:rsidR="00EA13CB" w:rsidRPr="00F24378" w:rsidRDefault="00EA13CB" w:rsidP="00EA13CB">
      <w:pPr>
        <w:pStyle w:val="Lista1"/>
        <w:rPr>
          <w:rStyle w:val="Ttulo722"/>
          <w:color w:val="auto"/>
          <w:lang w:eastAsia="es-ES_tradnl"/>
        </w:rPr>
      </w:pPr>
      <w:r w:rsidRPr="00F24378">
        <w:rPr>
          <w:rStyle w:val="Ttulo722"/>
          <w:color w:val="auto"/>
          <w:lang w:eastAsia="es-ES_tradnl"/>
        </w:rPr>
        <w:t>Utilizar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un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único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INSERT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que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inserte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varias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filas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(es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más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rápido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para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el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servidor).</w:t>
      </w:r>
    </w:p>
    <w:p w14:paraId="0FD97072" w14:textId="77777777" w:rsidR="00AA4FF6" w:rsidRPr="00F24378" w:rsidRDefault="00364F75" w:rsidP="00AA4FF6">
      <w:pPr>
        <w:rPr>
          <w:rStyle w:val="Ttulo722"/>
          <w:color w:val="auto"/>
          <w:lang w:eastAsia="es-ES_tradnl"/>
        </w:rPr>
      </w:pPr>
      <w:r w:rsidRPr="00F24378">
        <w:rPr>
          <w:rStyle w:val="Ttulo722"/>
          <w:color w:val="auto"/>
          <w:lang w:eastAsia="es-ES_tradnl"/>
        </w:rPr>
        <w:t>Sintaxis:</w:t>
      </w:r>
    </w:p>
    <w:p w14:paraId="23BB784B" w14:textId="38E316FE" w:rsidR="00AA4FF6" w:rsidRPr="00F24378" w:rsidRDefault="00AA4FF6" w:rsidP="00AA4FF6">
      <w:pPr>
        <w:pStyle w:val="comandoseinstrucciones"/>
      </w:pPr>
      <w:r w:rsidRPr="00F24378">
        <w:t>#</w:t>
      </w:r>
      <w:r w:rsidRPr="00F24378">
        <w:rPr>
          <w:rStyle w:val="Textoennegrita"/>
        </w:rPr>
        <w:t>Opción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A</w:t>
      </w:r>
      <w:r w:rsidRPr="00F24378">
        <w:t>:</w:t>
      </w:r>
    </w:p>
    <w:p w14:paraId="6A029588" w14:textId="4FC5356D" w:rsidR="00AA4FF6" w:rsidRPr="00F24378" w:rsidRDefault="00AA4FF6" w:rsidP="00AA4FF6">
      <w:pPr>
        <w:pStyle w:val="comandoseinstrucciones"/>
        <w:rPr>
          <w:b/>
        </w:rPr>
      </w:pPr>
      <w:r w:rsidRPr="00F24378">
        <w:t>INSERT</w:t>
      </w:r>
      <w:r w:rsidR="00F24378">
        <w:t xml:space="preserve"> </w:t>
      </w:r>
      <w:r w:rsidRPr="00F24378">
        <w:t>INTO</w:t>
      </w:r>
      <w:r w:rsidR="00F24378">
        <w:t xml:space="preserve"> </w:t>
      </w:r>
      <w:r w:rsidRPr="00F24378">
        <w:rPr>
          <w:i/>
          <w:iCs/>
        </w:rPr>
        <w:t>table_name</w:t>
      </w:r>
      <w:r w:rsidR="00F24378">
        <w:rPr>
          <w:i/>
          <w:iCs/>
        </w:rPr>
        <w:t xml:space="preserve"> </w:t>
      </w:r>
      <w:r w:rsidRPr="00F24378">
        <w:rPr>
          <w:rStyle w:val="comandoseinstruccionesCarCar"/>
          <w:b/>
        </w:rPr>
        <w:t>VALU</w:t>
      </w:r>
      <w:r w:rsidRPr="00F24378">
        <w:rPr>
          <w:b/>
        </w:rPr>
        <w:t>ES</w:t>
      </w:r>
      <w:r w:rsidR="00F24378">
        <w:rPr>
          <w:b/>
        </w:rPr>
        <w:t xml:space="preserve"> </w:t>
      </w:r>
    </w:p>
    <w:p w14:paraId="002F7CC5" w14:textId="737282DF" w:rsidR="00AA4FF6" w:rsidRPr="00F24378" w:rsidRDefault="00AA4FF6" w:rsidP="00AA4FF6">
      <w:pPr>
        <w:pStyle w:val="comandoseinstrucciones"/>
        <w:rPr>
          <w:b/>
        </w:rPr>
      </w:pPr>
      <w:r w:rsidRPr="00F24378">
        <w:rPr>
          <w:b/>
          <w:color w:val="0070C0"/>
        </w:rPr>
        <w:t>(value1,value2,value3,…,</w:t>
      </w:r>
      <w:r w:rsidR="00F24378">
        <w:rPr>
          <w:b/>
          <w:color w:val="0070C0"/>
        </w:rPr>
        <w:t xml:space="preserve"> </w:t>
      </w:r>
      <w:r w:rsidRPr="00F24378">
        <w:rPr>
          <w:b/>
          <w:color w:val="0070C0"/>
        </w:rPr>
        <w:t>valueN)</w:t>
      </w:r>
      <w:r w:rsidRPr="00F24378">
        <w:rPr>
          <w:b/>
        </w:rPr>
        <w:t>,</w:t>
      </w:r>
      <w:r w:rsidR="00F24378">
        <w:rPr>
          <w:b/>
        </w:rPr>
        <w:t xml:space="preserve"> </w:t>
      </w:r>
    </w:p>
    <w:p w14:paraId="38D2366F" w14:textId="0C347B0A" w:rsidR="00AA4FF6" w:rsidRPr="00F24378" w:rsidRDefault="00AA4FF6" w:rsidP="00AA4FF6">
      <w:pPr>
        <w:pStyle w:val="comandoseinstrucciones"/>
        <w:rPr>
          <w:b/>
        </w:rPr>
      </w:pPr>
      <w:r w:rsidRPr="00F24378">
        <w:rPr>
          <w:b/>
          <w:color w:val="00B050"/>
        </w:rPr>
        <w:t>(value1,value2,value3,…,</w:t>
      </w:r>
      <w:r w:rsidR="00F24378">
        <w:rPr>
          <w:b/>
          <w:color w:val="00B050"/>
        </w:rPr>
        <w:t xml:space="preserve"> </w:t>
      </w:r>
      <w:r w:rsidRPr="00F24378">
        <w:rPr>
          <w:b/>
          <w:color w:val="00B050"/>
        </w:rPr>
        <w:t>valueN);</w:t>
      </w:r>
    </w:p>
    <w:p w14:paraId="737F01E3" w14:textId="77777777" w:rsidR="00AA4FF6" w:rsidRPr="00F24378" w:rsidRDefault="00AA4FF6" w:rsidP="00AA4FF6">
      <w:pPr>
        <w:pStyle w:val="comandoseinstrucciones"/>
      </w:pPr>
    </w:p>
    <w:p w14:paraId="6A784737" w14:textId="77777777" w:rsidR="00AA4FF6" w:rsidRPr="00F24378" w:rsidRDefault="00AA4FF6" w:rsidP="00AA4FF6">
      <w:pPr>
        <w:pStyle w:val="comandoseinstrucciones"/>
      </w:pPr>
    </w:p>
    <w:p w14:paraId="2350FC99" w14:textId="265BA07D" w:rsidR="00AA4FF6" w:rsidRPr="00F24378" w:rsidRDefault="00AA4FF6" w:rsidP="00AA4FF6">
      <w:pPr>
        <w:pStyle w:val="comandoseinstrucciones"/>
      </w:pPr>
      <w:r w:rsidRPr="00F24378">
        <w:t>#</w:t>
      </w:r>
      <w:r w:rsidRPr="00F24378">
        <w:rPr>
          <w:rStyle w:val="Textoennegrita"/>
        </w:rPr>
        <w:t>Opción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B</w:t>
      </w:r>
      <w:r w:rsidRPr="00F24378">
        <w:t>:</w:t>
      </w:r>
    </w:p>
    <w:p w14:paraId="74F73778" w14:textId="0C11B06C" w:rsidR="00AA4FF6" w:rsidRPr="00F24378" w:rsidRDefault="00AA4FF6" w:rsidP="00AA4FF6">
      <w:pPr>
        <w:pStyle w:val="comandoseinstrucciones"/>
        <w:rPr>
          <w:b/>
        </w:rPr>
      </w:pPr>
      <w:r w:rsidRPr="00F24378">
        <w:rPr>
          <w:rStyle w:val="comandoseinstruccionesCarCar"/>
        </w:rPr>
        <w:t>INSERT</w:t>
      </w:r>
      <w:r w:rsidR="00F24378">
        <w:rPr>
          <w:rStyle w:val="comandoseinstruccionesCarCar"/>
        </w:rPr>
        <w:t xml:space="preserve"> </w:t>
      </w:r>
      <w:r w:rsidRPr="00F24378">
        <w:rPr>
          <w:rStyle w:val="comandoseinstruccionesCarCar"/>
        </w:rPr>
        <w:t>INTO</w:t>
      </w:r>
      <w:r w:rsidR="00F24378">
        <w:rPr>
          <w:rStyle w:val="comandoseinstruccionesCarCar"/>
        </w:rPr>
        <w:t xml:space="preserve"> </w:t>
      </w:r>
      <w:r w:rsidRPr="00F24378">
        <w:rPr>
          <w:rStyle w:val="comandoseinstruccionesCarCar"/>
        </w:rPr>
        <w:t>table_name</w:t>
      </w:r>
      <w:r w:rsidR="00F24378">
        <w:rPr>
          <w:rStyle w:val="comandoseinstruccionesCarCar"/>
        </w:rPr>
        <w:t xml:space="preserve"> </w:t>
      </w:r>
      <w:r w:rsidRPr="00F24378">
        <w:rPr>
          <w:rStyle w:val="comandoseinstruccionesCarCar"/>
        </w:rPr>
        <w:t>(column1,column2,column3,...)</w:t>
      </w:r>
      <w:r w:rsidR="00F24378">
        <w:rPr>
          <w:rStyle w:val="comandoseinstruccionesCarCar"/>
        </w:rPr>
        <w:t xml:space="preserve"> </w:t>
      </w:r>
      <w:r w:rsidRPr="00F24378">
        <w:rPr>
          <w:rStyle w:val="comandoseinstruccionesCarCar"/>
          <w:b/>
        </w:rPr>
        <w:t>VALU</w:t>
      </w:r>
      <w:r w:rsidRPr="00F24378">
        <w:rPr>
          <w:b/>
        </w:rPr>
        <w:t>ES</w:t>
      </w:r>
      <w:r w:rsidR="00F24378">
        <w:rPr>
          <w:b/>
        </w:rPr>
        <w:t xml:space="preserve"> </w:t>
      </w:r>
    </w:p>
    <w:p w14:paraId="4B17F825" w14:textId="164D6A12" w:rsidR="00AA4FF6" w:rsidRPr="00F24378" w:rsidRDefault="00AA4FF6" w:rsidP="00AA4FF6">
      <w:pPr>
        <w:pStyle w:val="comandoseinstrucciones"/>
        <w:rPr>
          <w:b/>
        </w:rPr>
      </w:pPr>
      <w:r w:rsidRPr="00F24378">
        <w:rPr>
          <w:b/>
          <w:color w:val="0070C0"/>
        </w:rPr>
        <w:t>(value1,value2,value3,…,</w:t>
      </w:r>
      <w:r w:rsidR="00F24378">
        <w:rPr>
          <w:b/>
          <w:color w:val="0070C0"/>
        </w:rPr>
        <w:t xml:space="preserve"> </w:t>
      </w:r>
      <w:r w:rsidRPr="00F24378">
        <w:rPr>
          <w:b/>
          <w:color w:val="0070C0"/>
        </w:rPr>
        <w:t>valueJ)</w:t>
      </w:r>
      <w:r w:rsidRPr="00F24378">
        <w:rPr>
          <w:b/>
        </w:rPr>
        <w:t>,</w:t>
      </w:r>
    </w:p>
    <w:p w14:paraId="71977F87" w14:textId="780A7C2D" w:rsidR="00AA4FF6" w:rsidRPr="00F24378" w:rsidRDefault="00AA4FF6" w:rsidP="00AA4FF6">
      <w:pPr>
        <w:pStyle w:val="comandoseinstrucciones"/>
        <w:rPr>
          <w:b/>
        </w:rPr>
      </w:pPr>
      <w:r w:rsidRPr="00F24378">
        <w:rPr>
          <w:b/>
          <w:color w:val="00B050"/>
        </w:rPr>
        <w:t>(value1,value2,value3,…,</w:t>
      </w:r>
      <w:r w:rsidR="00F24378">
        <w:rPr>
          <w:b/>
          <w:color w:val="00B050"/>
        </w:rPr>
        <w:t xml:space="preserve"> </w:t>
      </w:r>
      <w:r w:rsidRPr="00F24378">
        <w:rPr>
          <w:b/>
          <w:color w:val="00B050"/>
        </w:rPr>
        <w:t>valueJ)</w:t>
      </w:r>
      <w:r w:rsidRPr="00F24378">
        <w:rPr>
          <w:b/>
        </w:rPr>
        <w:t>;</w:t>
      </w:r>
    </w:p>
    <w:p w14:paraId="5C0440F2" w14:textId="77777777" w:rsidR="00AA4FF6" w:rsidRPr="00F24378" w:rsidRDefault="00AA4FF6" w:rsidP="00AA4FF6">
      <w:pPr>
        <w:rPr>
          <w:rStyle w:val="Ttulo722"/>
          <w:color w:val="auto"/>
          <w:lang w:eastAsia="es-ES_tradnl"/>
        </w:rPr>
      </w:pPr>
      <w:r w:rsidRPr="00F24378">
        <w:rPr>
          <w:rStyle w:val="Ttulo722"/>
          <w:color w:val="auto"/>
          <w:lang w:eastAsia="es-ES_tradnl"/>
        </w:rPr>
        <w:t>Ejemplos:</w:t>
      </w:r>
    </w:p>
    <w:p w14:paraId="2A3C7B20" w14:textId="5E3FCB7A" w:rsidR="00326503" w:rsidRPr="00F24378" w:rsidRDefault="00326503" w:rsidP="00326503">
      <w:pPr>
        <w:pStyle w:val="comandoseinstrucciones"/>
        <w:rPr>
          <w:rStyle w:val="Ttulo722"/>
        </w:rPr>
      </w:pPr>
      <w:r w:rsidRPr="00F24378">
        <w:rPr>
          <w:rStyle w:val="Ttulo722"/>
        </w:rPr>
        <w:t>#</w:t>
      </w:r>
      <w:r w:rsidR="00135DCA" w:rsidRPr="00F24378">
        <w:rPr>
          <w:rStyle w:val="Ttulo722"/>
        </w:rPr>
        <w:t>utilizar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varios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INSERT,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cada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uno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inserta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una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fila</w:t>
      </w:r>
    </w:p>
    <w:p w14:paraId="6D4C5416" w14:textId="0C40A629" w:rsidR="00326503" w:rsidRPr="00F24378" w:rsidRDefault="00326503" w:rsidP="00326503">
      <w:pPr>
        <w:pStyle w:val="comandoseinstrucciones"/>
      </w:pPr>
      <w:r w:rsidRPr="00F24378">
        <w:rPr>
          <w:rStyle w:val="Ttulo722"/>
        </w:rPr>
        <w:t>INSERT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INTO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empleados</w:t>
      </w:r>
    </w:p>
    <w:p w14:paraId="2442CB8D" w14:textId="6F6F9AB8" w:rsidR="00326503" w:rsidRPr="00F24378" w:rsidRDefault="00326503" w:rsidP="00326503">
      <w:pPr>
        <w:pStyle w:val="comandoseinstrucciones"/>
        <w:rPr>
          <w:rStyle w:val="Ttulo722"/>
        </w:rPr>
      </w:pPr>
      <w:r w:rsidRPr="00F24378">
        <w:rPr>
          <w:rStyle w:val="Ttulo722"/>
          <w:lang w:eastAsia="es-ES_tradnl"/>
        </w:rPr>
        <w:t>VALUES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(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1234,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'Luis',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'Sánchez',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'Becario',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'2018/8/12'</w:t>
      </w:r>
      <w:r w:rsidRPr="00F24378">
        <w:rPr>
          <w:rStyle w:val="Ttulo722"/>
        </w:rPr>
        <w:t>);</w:t>
      </w:r>
    </w:p>
    <w:p w14:paraId="3187A7EE" w14:textId="3BDDB857" w:rsidR="00326503" w:rsidRPr="00F24378" w:rsidRDefault="00326503" w:rsidP="00326503">
      <w:pPr>
        <w:pStyle w:val="comandoseinstrucciones"/>
      </w:pPr>
      <w:r w:rsidRPr="00F24378">
        <w:rPr>
          <w:rStyle w:val="Ttulo722"/>
        </w:rPr>
        <w:t>INSERT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INTO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empleados</w:t>
      </w:r>
    </w:p>
    <w:p w14:paraId="3C4228C8" w14:textId="48285DDE" w:rsidR="00326503" w:rsidRPr="00F24378" w:rsidRDefault="00326503" w:rsidP="00326503">
      <w:pPr>
        <w:pStyle w:val="comandoseinstrucciones"/>
        <w:rPr>
          <w:rStyle w:val="Ttulo722"/>
        </w:rPr>
      </w:pPr>
      <w:r w:rsidRPr="00F24378">
        <w:rPr>
          <w:rStyle w:val="Ttulo722"/>
          <w:lang w:eastAsia="es-ES_tradnl"/>
        </w:rPr>
        <w:t>VALUES</w:t>
      </w:r>
      <w:r w:rsidR="00F24378">
        <w:rPr>
          <w:rStyle w:val="Ttulo722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(5678,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'Ana',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'Gago',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'Comercial',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'2020/6/22'</w:t>
      </w:r>
      <w:r w:rsidRPr="00F24378">
        <w:rPr>
          <w:rStyle w:val="Ttulo722"/>
        </w:rPr>
        <w:t>);</w:t>
      </w:r>
    </w:p>
    <w:p w14:paraId="512359E5" w14:textId="77777777" w:rsidR="00326503" w:rsidRPr="00F24378" w:rsidRDefault="00326503" w:rsidP="00326503">
      <w:pPr>
        <w:pStyle w:val="comandoseinstrucciones"/>
        <w:rPr>
          <w:rStyle w:val="Ttulo722"/>
        </w:rPr>
      </w:pPr>
    </w:p>
    <w:p w14:paraId="543C8CD8" w14:textId="77777777" w:rsidR="009C5216" w:rsidRPr="00F24378" w:rsidRDefault="009C5216" w:rsidP="00326503">
      <w:pPr>
        <w:pStyle w:val="comandoseinstrucciones"/>
        <w:rPr>
          <w:rStyle w:val="Ttulo722"/>
        </w:rPr>
      </w:pPr>
    </w:p>
    <w:p w14:paraId="31F40E77" w14:textId="126B009B" w:rsidR="00326503" w:rsidRPr="00F24378" w:rsidRDefault="00326503" w:rsidP="00326503">
      <w:pPr>
        <w:pStyle w:val="comandoseinstrucciones"/>
        <w:rPr>
          <w:rStyle w:val="Ttulo722"/>
        </w:rPr>
      </w:pPr>
      <w:r w:rsidRPr="00F24378">
        <w:rPr>
          <w:rStyle w:val="Ttulo722"/>
        </w:rPr>
        <w:t>#</w:t>
      </w:r>
      <w:r w:rsidR="00135DCA" w:rsidRPr="00F24378">
        <w:rPr>
          <w:rStyle w:val="Ttulo722"/>
        </w:rPr>
        <w:t>utilizar</w:t>
      </w:r>
      <w:r w:rsidR="00F24378">
        <w:rPr>
          <w:rStyle w:val="Ttulo722"/>
        </w:rPr>
        <w:t xml:space="preserve"> </w:t>
      </w:r>
      <w:r w:rsidR="006972DA" w:rsidRPr="00F24378">
        <w:rPr>
          <w:rStyle w:val="Ttulo722"/>
        </w:rPr>
        <w:t>un</w:t>
      </w:r>
      <w:r w:rsidR="00F24378">
        <w:rPr>
          <w:rStyle w:val="Ttulo722"/>
        </w:rPr>
        <w:t xml:space="preserve"> </w:t>
      </w:r>
      <w:r w:rsidR="006972DA" w:rsidRPr="00F24378">
        <w:rPr>
          <w:rStyle w:val="Ttulo722"/>
        </w:rPr>
        <w:t>solo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INSERT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(las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filas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se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separan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con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coma).</w:t>
      </w:r>
    </w:p>
    <w:p w14:paraId="7ADBB675" w14:textId="65672FD3" w:rsidR="00326503" w:rsidRPr="00F24378" w:rsidRDefault="00326503" w:rsidP="00326503">
      <w:pPr>
        <w:pStyle w:val="comandoseinstrucciones"/>
      </w:pPr>
      <w:r w:rsidRPr="00F24378">
        <w:rPr>
          <w:rStyle w:val="Ttulo722"/>
        </w:rPr>
        <w:t>INSERT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INTO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empleados</w:t>
      </w:r>
    </w:p>
    <w:p w14:paraId="59F38E6E" w14:textId="688C3138" w:rsidR="00326503" w:rsidRPr="00F24378" w:rsidRDefault="00326503" w:rsidP="00326503">
      <w:pPr>
        <w:pStyle w:val="comandoseinstrucciones"/>
        <w:rPr>
          <w:rStyle w:val="Ttulo722"/>
        </w:rPr>
      </w:pPr>
      <w:r w:rsidRPr="00F24378">
        <w:rPr>
          <w:rStyle w:val="Ttulo722"/>
          <w:lang w:eastAsia="es-ES_tradnl"/>
        </w:rPr>
        <w:t>VALUES</w:t>
      </w:r>
      <w:r w:rsidR="00F24378">
        <w:rPr>
          <w:rStyle w:val="Ttulo722"/>
        </w:rPr>
        <w:t xml:space="preserve"> </w:t>
      </w:r>
      <w:r w:rsidRPr="00F24378">
        <w:rPr>
          <w:rStyle w:val="Ttulo722"/>
        </w:rPr>
        <w:t>(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1234,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'Luis',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'Sánchez',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'Becario',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'2010/6/22'</w:t>
      </w:r>
      <w:r w:rsidRPr="00F24378">
        <w:rPr>
          <w:rStyle w:val="Ttulo722"/>
        </w:rPr>
        <w:t>)</w:t>
      </w:r>
      <w:r w:rsidRPr="00F24378">
        <w:rPr>
          <w:rStyle w:val="Ttulo722"/>
          <w:highlight w:val="yellow"/>
        </w:rPr>
        <w:t>,</w:t>
      </w:r>
    </w:p>
    <w:p w14:paraId="6FABE966" w14:textId="3D120492" w:rsidR="00326503" w:rsidRPr="00F24378" w:rsidRDefault="00F24378" w:rsidP="00326503">
      <w:pPr>
        <w:pStyle w:val="comandoseinstrucciones"/>
        <w:rPr>
          <w:rStyle w:val="Ttulo722"/>
        </w:rPr>
      </w:pPr>
      <w:r>
        <w:rPr>
          <w:rStyle w:val="Ttulo722"/>
        </w:rPr>
        <w:t xml:space="preserve">            </w:t>
      </w:r>
      <w:r w:rsidR="00326503" w:rsidRPr="00F24378">
        <w:rPr>
          <w:rStyle w:val="Ttulo722"/>
        </w:rPr>
        <w:t>(</w:t>
      </w:r>
      <w:r w:rsidR="00326503" w:rsidRPr="00F24378">
        <w:rPr>
          <w:rStyle w:val="Cuerpodeltexto"/>
          <w:color w:val="000000"/>
          <w:sz w:val="19"/>
          <w:szCs w:val="19"/>
          <w:lang w:eastAsia="es-ES_tradnl"/>
        </w:rPr>
        <w:t>5678,</w:t>
      </w:r>
      <w:r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326503" w:rsidRPr="00F24378">
        <w:rPr>
          <w:rStyle w:val="Cuerpodeltexto"/>
          <w:color w:val="000000"/>
          <w:sz w:val="19"/>
          <w:szCs w:val="19"/>
          <w:lang w:eastAsia="es-ES_tradnl"/>
        </w:rPr>
        <w:t>'Ana',</w:t>
      </w:r>
      <w:r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326503" w:rsidRPr="00F24378">
        <w:rPr>
          <w:rStyle w:val="Cuerpodeltexto"/>
          <w:color w:val="000000"/>
          <w:sz w:val="19"/>
          <w:szCs w:val="19"/>
          <w:lang w:eastAsia="es-ES_tradnl"/>
        </w:rPr>
        <w:t>'Gago',</w:t>
      </w:r>
      <w:r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326503" w:rsidRPr="00F24378">
        <w:rPr>
          <w:rStyle w:val="Cuerpodeltexto"/>
          <w:color w:val="000000"/>
          <w:sz w:val="19"/>
          <w:szCs w:val="19"/>
          <w:lang w:eastAsia="es-ES_tradnl"/>
        </w:rPr>
        <w:t>'Comercial',</w:t>
      </w:r>
      <w:r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326503" w:rsidRPr="00F24378">
        <w:rPr>
          <w:rStyle w:val="Cuerpodeltexto"/>
          <w:color w:val="000000"/>
          <w:sz w:val="19"/>
          <w:szCs w:val="19"/>
          <w:lang w:eastAsia="es-ES_tradnl"/>
        </w:rPr>
        <w:t>'2020/6/22'</w:t>
      </w:r>
      <w:r w:rsidR="00326503" w:rsidRPr="00F24378">
        <w:rPr>
          <w:rStyle w:val="Ttulo722"/>
        </w:rPr>
        <w:t>);</w:t>
      </w:r>
    </w:p>
    <w:p w14:paraId="3125ED49" w14:textId="784ABEAC" w:rsidR="00F1259C" w:rsidRPr="00F24378" w:rsidRDefault="00F1259C" w:rsidP="00F1259C">
      <w:pPr>
        <w:rPr>
          <w:rStyle w:val="Ttulo722"/>
          <w:color w:val="auto"/>
          <w:lang w:eastAsia="es-ES_tradnl"/>
        </w:rPr>
      </w:pPr>
      <w:r w:rsidRPr="00F24378">
        <w:rPr>
          <w:rStyle w:val="Ttulo722"/>
          <w:color w:val="auto"/>
          <w:lang w:eastAsia="es-ES_tradnl"/>
        </w:rPr>
        <w:t>Insertar</w:t>
      </w:r>
      <w:r w:rsidR="00F24378">
        <w:rPr>
          <w:rStyle w:val="Ttulo722"/>
          <w:color w:val="auto"/>
          <w:lang w:eastAsia="es-ES_tradnl"/>
        </w:rPr>
        <w:t xml:space="preserve"> </w:t>
      </w:r>
      <w:r w:rsidR="00FF7576" w:rsidRPr="00F24378">
        <w:rPr>
          <w:rStyle w:val="Ttulo722"/>
          <w:color w:val="auto"/>
          <w:lang w:eastAsia="es-ES_tradnl"/>
        </w:rPr>
        <w:t>varias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filas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mediante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un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único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comando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INSERT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es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más</w:t>
      </w:r>
      <w:r w:rsidR="00F24378">
        <w:rPr>
          <w:rStyle w:val="Ttulo722"/>
          <w:color w:val="auto"/>
          <w:lang w:eastAsia="es-ES_tradnl"/>
        </w:rPr>
        <w:t xml:space="preserve"> </w:t>
      </w:r>
      <w:r w:rsidR="009A3105" w:rsidRPr="00F24378">
        <w:rPr>
          <w:rStyle w:val="Ttulo722"/>
          <w:color w:val="auto"/>
          <w:lang w:eastAsia="es-ES_tradnl"/>
        </w:rPr>
        <w:t>rápido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que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generar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un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comando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INSERT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por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cada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fila</w:t>
      </w:r>
      <w:r w:rsidR="009A3105" w:rsidRPr="00F24378">
        <w:rPr>
          <w:rStyle w:val="Ttulo722"/>
          <w:color w:val="auto"/>
          <w:lang w:eastAsia="es-ES_tradnl"/>
        </w:rPr>
        <w:t>: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El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motivo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es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que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se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reduce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la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sobrecarga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de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comunica</w:t>
      </w:r>
      <w:r w:rsidR="00F0161B" w:rsidRPr="00F24378">
        <w:rPr>
          <w:rStyle w:val="Ttulo722"/>
          <w:color w:val="auto"/>
          <w:lang w:eastAsia="es-ES_tradnl"/>
        </w:rPr>
        <w:t>ciones</w:t>
      </w:r>
      <w:r w:rsidR="00F24378">
        <w:rPr>
          <w:rStyle w:val="Ttulo722"/>
          <w:color w:val="auto"/>
          <w:lang w:eastAsia="es-ES_tradnl"/>
        </w:rPr>
        <w:t xml:space="preserve"> </w:t>
      </w:r>
      <w:r w:rsidR="00F0161B" w:rsidRPr="00F24378">
        <w:rPr>
          <w:rStyle w:val="Ttulo722"/>
          <w:color w:val="auto"/>
          <w:lang w:eastAsia="es-ES_tradnl"/>
        </w:rPr>
        <w:t>entre</w:t>
      </w:r>
      <w:r w:rsidR="00F24378">
        <w:rPr>
          <w:rStyle w:val="Ttulo722"/>
          <w:color w:val="auto"/>
          <w:lang w:eastAsia="es-ES_tradnl"/>
        </w:rPr>
        <w:t xml:space="preserve"> </w:t>
      </w:r>
      <w:r w:rsidR="00F0161B" w:rsidRPr="00F24378">
        <w:rPr>
          <w:rStyle w:val="Ttulo722"/>
          <w:color w:val="auto"/>
          <w:lang w:eastAsia="es-ES_tradnl"/>
        </w:rPr>
        <w:t>cliente</w:t>
      </w:r>
      <w:r w:rsidR="00F24378">
        <w:rPr>
          <w:rStyle w:val="Ttulo722"/>
          <w:color w:val="auto"/>
          <w:lang w:eastAsia="es-ES_tradnl"/>
        </w:rPr>
        <w:t xml:space="preserve"> </w:t>
      </w:r>
      <w:r w:rsidR="00F0161B" w:rsidRPr="00F24378">
        <w:rPr>
          <w:rStyle w:val="Ttulo722"/>
          <w:color w:val="auto"/>
          <w:lang w:eastAsia="es-ES_tradnl"/>
        </w:rPr>
        <w:t>y</w:t>
      </w:r>
      <w:r w:rsidR="00F24378">
        <w:rPr>
          <w:rStyle w:val="Ttulo722"/>
          <w:color w:val="auto"/>
          <w:lang w:eastAsia="es-ES_tradnl"/>
        </w:rPr>
        <w:t xml:space="preserve"> </w:t>
      </w:r>
      <w:r w:rsidR="00F0161B" w:rsidRPr="00F24378">
        <w:rPr>
          <w:rStyle w:val="Ttulo722"/>
          <w:color w:val="auto"/>
          <w:lang w:eastAsia="es-ES_tradnl"/>
        </w:rPr>
        <w:t>servidor:</w:t>
      </w:r>
    </w:p>
    <w:p w14:paraId="170CCD7B" w14:textId="77777777" w:rsidR="00326503" w:rsidRPr="00F24378" w:rsidRDefault="00000000" w:rsidP="00771031">
      <w:pPr>
        <w:pStyle w:val="comandoseinstrucciones"/>
        <w:rPr>
          <w:rStyle w:val="Ttulo722"/>
          <w:color w:val="auto"/>
          <w:lang w:eastAsia="es-ES_tradnl"/>
        </w:rPr>
      </w:pPr>
      <w:hyperlink r:id="rId22" w:history="1">
        <w:r w:rsidR="00F1259C" w:rsidRPr="00F24378">
          <w:rPr>
            <w:rStyle w:val="Hipervnculo"/>
            <w:rFonts w:ascii="Verdana" w:hAnsi="Verdana" w:cs="Verdana"/>
            <w:sz w:val="19"/>
            <w:szCs w:val="19"/>
            <w:lang w:eastAsia="es-ES_tradnl"/>
          </w:rPr>
          <w:t>https://dev.mysql.com/doc/refman/8.0/en/insert-optimization.html</w:t>
        </w:r>
      </w:hyperlink>
    </w:p>
    <w:p w14:paraId="6133B7DB" w14:textId="3CDCE0AC" w:rsidR="00F1259C" w:rsidRPr="00F24378" w:rsidRDefault="00F1259C" w:rsidP="00F1259C">
      <w:pPr>
        <w:rPr>
          <w:rStyle w:val="Ttulo722"/>
          <w:color w:val="auto"/>
          <w:lang w:eastAsia="es-ES_tradnl"/>
        </w:rPr>
      </w:pPr>
      <w:r w:rsidRPr="00F24378">
        <w:rPr>
          <w:rStyle w:val="Ttulo722"/>
          <w:color w:val="auto"/>
          <w:lang w:eastAsia="es-ES_tradnl"/>
        </w:rPr>
        <w:t>Existe</w:t>
      </w:r>
      <w:r w:rsidR="009A3105" w:rsidRPr="00F24378">
        <w:rPr>
          <w:rStyle w:val="Ttulo722"/>
          <w:color w:val="auto"/>
          <w:lang w:eastAsia="es-ES_tradnl"/>
        </w:rPr>
        <w:t>n</w:t>
      </w:r>
      <w:r w:rsidR="00F24378">
        <w:rPr>
          <w:rStyle w:val="Ttulo722"/>
          <w:color w:val="auto"/>
          <w:lang w:eastAsia="es-ES_tradnl"/>
        </w:rPr>
        <w:t xml:space="preserve"> </w:t>
      </w:r>
      <w:r w:rsidR="009A3105" w:rsidRPr="00F24378">
        <w:rPr>
          <w:rStyle w:val="Ttulo722"/>
          <w:color w:val="auto"/>
          <w:lang w:eastAsia="es-ES_tradnl"/>
        </w:rPr>
        <w:t>más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mecanismo</w:t>
      </w:r>
      <w:r w:rsidR="009A3105" w:rsidRPr="00F24378">
        <w:rPr>
          <w:rStyle w:val="Ttulo722"/>
          <w:color w:val="auto"/>
          <w:lang w:eastAsia="es-ES_tradnl"/>
        </w:rPr>
        <w:t>s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para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acelerar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la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inserción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de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filas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en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una</w:t>
      </w:r>
      <w:r w:rsidR="00F24378">
        <w:rPr>
          <w:rStyle w:val="Ttulo722"/>
          <w:color w:val="auto"/>
          <w:lang w:eastAsia="es-ES_tradnl"/>
        </w:rPr>
        <w:t xml:space="preserve"> </w:t>
      </w:r>
      <w:r w:rsidRPr="00F24378">
        <w:rPr>
          <w:rStyle w:val="Ttulo722"/>
          <w:color w:val="auto"/>
          <w:lang w:eastAsia="es-ES_tradnl"/>
        </w:rPr>
        <w:t>tabla:</w:t>
      </w:r>
    </w:p>
    <w:p w14:paraId="1821340A" w14:textId="77777777" w:rsidR="00F1259C" w:rsidRPr="00F24378" w:rsidRDefault="00000000" w:rsidP="00771031">
      <w:pPr>
        <w:pStyle w:val="comandoseinstrucciones"/>
        <w:rPr>
          <w:rStyle w:val="Ttulo722"/>
          <w:color w:val="auto"/>
          <w:lang w:eastAsia="es-ES_tradnl"/>
        </w:rPr>
      </w:pPr>
      <w:hyperlink r:id="rId23" w:history="1">
        <w:r w:rsidR="00F1259C" w:rsidRPr="00F24378">
          <w:rPr>
            <w:rStyle w:val="Hipervnculo"/>
            <w:rFonts w:ascii="Verdana" w:hAnsi="Verdana" w:cs="Verdana"/>
            <w:sz w:val="19"/>
            <w:szCs w:val="19"/>
            <w:lang w:eastAsia="es-ES_tradnl"/>
          </w:rPr>
          <w:t>https://dev.mysql.com/doc/refman/8.0/en/insert-optimization.html</w:t>
        </w:r>
      </w:hyperlink>
    </w:p>
    <w:p w14:paraId="4CD61130" w14:textId="77777777" w:rsidR="00F1259C" w:rsidRPr="00F24378" w:rsidRDefault="00000000" w:rsidP="00771031">
      <w:pPr>
        <w:pStyle w:val="comandoseinstrucciones"/>
        <w:rPr>
          <w:rStyle w:val="Ttulo722"/>
          <w:color w:val="auto"/>
          <w:lang w:eastAsia="es-ES_tradnl"/>
        </w:rPr>
      </w:pPr>
      <w:hyperlink r:id="rId24" w:history="1">
        <w:r w:rsidR="00F1259C" w:rsidRPr="00F24378">
          <w:rPr>
            <w:rStyle w:val="Hipervnculo"/>
            <w:rFonts w:ascii="Verdana" w:hAnsi="Verdana" w:cs="Verdana"/>
            <w:sz w:val="19"/>
            <w:szCs w:val="19"/>
            <w:lang w:eastAsia="es-ES_tradnl"/>
          </w:rPr>
          <w:t>https://dev.mysql.com/doc/refman/8.0/en/optimizing-innodb-bulk-data-loading.html</w:t>
        </w:r>
      </w:hyperlink>
    </w:p>
    <w:p w14:paraId="4B5E490F" w14:textId="77777777" w:rsidR="0091406A" w:rsidRPr="00F24378" w:rsidRDefault="0091406A" w:rsidP="0091406A"/>
    <w:p w14:paraId="7B25B07E" w14:textId="4CBDB8F1" w:rsidR="0091406A" w:rsidRPr="00F24378" w:rsidRDefault="0091406A" w:rsidP="0091406A">
      <w:pPr>
        <w:pStyle w:val="Ttulo3"/>
      </w:pPr>
      <w:bookmarkStart w:id="69" w:name="_Toc71794186"/>
      <w:bookmarkStart w:id="70" w:name="_Toc149546799"/>
      <w:r w:rsidRPr="00F24378">
        <w:t>Insertar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fila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tabla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incluye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atributo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tiene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propiedad</w:t>
      </w:r>
      <w:r w:rsidR="00F24378">
        <w:t xml:space="preserve"> </w:t>
      </w:r>
      <w:r w:rsidRPr="00F24378">
        <w:rPr>
          <w:rStyle w:val="Textoennegrita"/>
        </w:rPr>
        <w:t>AUTO_INCREMENT</w:t>
      </w:r>
      <w:bookmarkEnd w:id="69"/>
      <w:bookmarkEnd w:id="70"/>
    </w:p>
    <w:p w14:paraId="6FF0CF20" w14:textId="5D8F3F82" w:rsidR="0091406A" w:rsidRPr="00F24378" w:rsidRDefault="0091406A" w:rsidP="0091406A">
      <w:r w:rsidRPr="00F24378">
        <w:t>Como</w:t>
      </w:r>
      <w:r w:rsidR="00F24378">
        <w:t xml:space="preserve"> </w:t>
      </w:r>
      <w:r w:rsidRPr="00F24378">
        <w:t>regla</w:t>
      </w:r>
      <w:r w:rsidR="00F24378">
        <w:t xml:space="preserve"> </w:t>
      </w:r>
      <w:r w:rsidRPr="00F24378">
        <w:t>general</w:t>
      </w:r>
      <w:r w:rsidR="00AA4FF6" w:rsidRPr="00F24378">
        <w:t>: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atributo</w:t>
      </w:r>
      <w:r w:rsidR="00F24378">
        <w:t xml:space="preserve"> </w:t>
      </w:r>
      <w:r w:rsidRPr="00F24378">
        <w:t>con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propiedad</w:t>
      </w:r>
      <w:r w:rsidR="00F24378">
        <w:t xml:space="preserve"> </w:t>
      </w:r>
      <w:r w:rsidRPr="00F24378">
        <w:rPr>
          <w:rStyle w:val="Textoennegrita"/>
        </w:rPr>
        <w:t>AUTO_INCREMENT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debemos</w:t>
      </w:r>
      <w:r w:rsidR="00F24378">
        <w:t xml:space="preserve"> </w:t>
      </w:r>
      <w:r w:rsidRPr="00F24378">
        <w:t>asignarle</w:t>
      </w:r>
      <w:r w:rsidR="00F24378">
        <w:t xml:space="preserve"> </w:t>
      </w:r>
      <w:r w:rsidRPr="00F24378">
        <w:t>valor</w:t>
      </w:r>
      <w:r w:rsidR="00F24378">
        <w:t xml:space="preserve"> </w:t>
      </w:r>
      <w:r w:rsidRPr="00F24378">
        <w:t>(es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propio</w:t>
      </w:r>
      <w:r w:rsidR="00F24378">
        <w:t xml:space="preserve"> </w:t>
      </w:r>
      <w:r w:rsidRPr="00F24378">
        <w:t>servidor</w:t>
      </w:r>
      <w:r w:rsidR="00F24378">
        <w:t xml:space="preserve"> </w:t>
      </w:r>
      <w:r w:rsidRPr="00F24378">
        <w:t>quien</w:t>
      </w:r>
      <w:r w:rsidR="00F24378">
        <w:t xml:space="preserve"> </w:t>
      </w:r>
      <w:r w:rsidRPr="00F24378">
        <w:t>debe</w:t>
      </w:r>
      <w:r w:rsidR="00F24378">
        <w:t xml:space="preserve"> </w:t>
      </w:r>
      <w:r w:rsidRPr="00F24378">
        <w:t>hacerlo)</w:t>
      </w:r>
      <w:r w:rsidR="00AA4FF6" w:rsidRPr="00F24378">
        <w:t>,</w:t>
      </w:r>
      <w:r w:rsidR="00F24378">
        <w:t xml:space="preserve"> </w:t>
      </w:r>
      <w:r w:rsidRPr="00F24378">
        <w:t>por</w:t>
      </w:r>
      <w:r w:rsidR="00F24378">
        <w:t xml:space="preserve"> </w:t>
      </w:r>
      <w:r w:rsidRPr="00F24378">
        <w:t>tanto</w:t>
      </w:r>
      <w:r w:rsidR="00F24378">
        <w:t xml:space="preserve"> </w:t>
      </w:r>
      <w:r w:rsidR="00734297" w:rsidRPr="00F24378">
        <w:t>tenemos</w:t>
      </w:r>
      <w:r w:rsidR="00F24378">
        <w:t xml:space="preserve"> </w:t>
      </w:r>
      <w:r w:rsidRPr="00F24378">
        <w:t>estas</w:t>
      </w:r>
      <w:r w:rsidR="00F24378">
        <w:t xml:space="preserve"> </w:t>
      </w:r>
      <w:r w:rsidRPr="00F24378">
        <w:t>3</w:t>
      </w:r>
      <w:r w:rsidR="00F24378">
        <w:t xml:space="preserve"> </w:t>
      </w:r>
      <w:r w:rsidRPr="00F24378">
        <w:t>opciones</w:t>
      </w:r>
      <w:r w:rsidR="00F24378">
        <w:t xml:space="preserve"> </w:t>
      </w:r>
      <w:r w:rsidRPr="00F24378">
        <w:t>para</w:t>
      </w:r>
      <w:r w:rsidR="00F24378">
        <w:t xml:space="preserve"> </w:t>
      </w:r>
      <w:r w:rsidRPr="00F24378">
        <w:t>insertar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fila</w:t>
      </w:r>
      <w:r w:rsidR="00F24378">
        <w:t xml:space="preserve"> </w:t>
      </w:r>
      <w:r w:rsidRPr="00F24378">
        <w:t>que</w:t>
      </w:r>
      <w:r w:rsidR="00F24378">
        <w:t xml:space="preserve"> </w:t>
      </w:r>
      <w:r w:rsidR="00734297" w:rsidRPr="00F24378">
        <w:t>incluye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atributo</w:t>
      </w:r>
      <w:r w:rsidR="00F24378">
        <w:t xml:space="preserve"> </w:t>
      </w:r>
      <w:r w:rsidRPr="00F24378">
        <w:t>con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propiedad</w:t>
      </w:r>
      <w:r w:rsidR="00F24378">
        <w:t xml:space="preserve"> </w:t>
      </w:r>
      <w:r w:rsidRPr="00F24378">
        <w:rPr>
          <w:rStyle w:val="Textoennegrita"/>
        </w:rPr>
        <w:t>AUTO_INCREMENT</w:t>
      </w:r>
      <w:r w:rsidRPr="00F24378">
        <w:t>:</w:t>
      </w:r>
    </w:p>
    <w:p w14:paraId="0446FA7C" w14:textId="5779D611" w:rsidR="0091406A" w:rsidRPr="00F24378" w:rsidRDefault="0091406A" w:rsidP="0091406A">
      <w:pPr>
        <w:pStyle w:val="Lista1"/>
      </w:pPr>
      <w:r w:rsidRPr="00F24378">
        <w:rPr>
          <w:b/>
          <w:bCs/>
        </w:rPr>
        <w:t>Opción</w:t>
      </w:r>
      <w:r w:rsidR="00F24378">
        <w:rPr>
          <w:b/>
          <w:bCs/>
        </w:rPr>
        <w:t xml:space="preserve"> </w:t>
      </w:r>
      <w:r w:rsidRPr="00F24378">
        <w:rPr>
          <w:b/>
          <w:bCs/>
        </w:rPr>
        <w:t>A</w:t>
      </w:r>
      <w:r w:rsidRPr="00F24378">
        <w:t>:</w:t>
      </w:r>
      <w:r w:rsidR="00F24378">
        <w:t xml:space="preserve"> </w:t>
      </w:r>
      <w:r w:rsidRPr="00F24378">
        <w:t>Indicar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valor</w:t>
      </w:r>
      <w:r w:rsidR="00F24378">
        <w:t xml:space="preserve"> </w:t>
      </w:r>
      <w:r w:rsidRPr="00F24378">
        <w:t>NULL</w:t>
      </w:r>
      <w:r w:rsidR="00F24378">
        <w:t xml:space="preserve"> </w:t>
      </w:r>
      <w:r w:rsidRPr="00F24378">
        <w:t>para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atributo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sistema</w:t>
      </w:r>
      <w:r w:rsidR="00F24378">
        <w:t xml:space="preserve"> </w:t>
      </w:r>
      <w:r w:rsidRPr="00F24378">
        <w:t>le</w:t>
      </w:r>
      <w:r w:rsidR="00F24378">
        <w:t xml:space="preserve"> </w:t>
      </w:r>
      <w:r w:rsidRPr="00F24378">
        <w:t>asignará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esa</w:t>
      </w:r>
      <w:r w:rsidR="00F24378">
        <w:t xml:space="preserve"> </w:t>
      </w:r>
      <w:r w:rsidRPr="00F24378">
        <w:t>celda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número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le</w:t>
      </w:r>
      <w:r w:rsidR="00F24378">
        <w:t xml:space="preserve"> </w:t>
      </w:r>
      <w:r w:rsidRPr="00F24378">
        <w:t>corresponda.</w:t>
      </w:r>
    </w:p>
    <w:p w14:paraId="32042444" w14:textId="30C38CE6" w:rsidR="0091406A" w:rsidRPr="00F24378" w:rsidRDefault="0091406A" w:rsidP="0091406A">
      <w:pPr>
        <w:pStyle w:val="Lista1"/>
      </w:pPr>
      <w:r w:rsidRPr="00F24378">
        <w:rPr>
          <w:b/>
          <w:bCs/>
        </w:rPr>
        <w:t>Opción</w:t>
      </w:r>
      <w:r w:rsidR="00F24378">
        <w:rPr>
          <w:b/>
          <w:bCs/>
        </w:rPr>
        <w:t xml:space="preserve"> </w:t>
      </w:r>
      <w:r w:rsidRPr="00F24378">
        <w:rPr>
          <w:b/>
          <w:bCs/>
        </w:rPr>
        <w:t>B</w:t>
      </w:r>
      <w:r w:rsidRPr="00F24378">
        <w:t>: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incluir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atributo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lista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atributos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vamos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dar.</w:t>
      </w:r>
    </w:p>
    <w:p w14:paraId="63F0078A" w14:textId="593DA45C" w:rsidR="0091406A" w:rsidRPr="00F24378" w:rsidRDefault="0091406A" w:rsidP="0091406A">
      <w:pPr>
        <w:pStyle w:val="Lista1"/>
      </w:pPr>
      <w:r w:rsidRPr="00F24378">
        <w:rPr>
          <w:b/>
          <w:bCs/>
        </w:rPr>
        <w:t>Opción</w:t>
      </w:r>
      <w:r w:rsidR="00F24378">
        <w:rPr>
          <w:b/>
          <w:bCs/>
        </w:rPr>
        <w:t xml:space="preserve"> </w:t>
      </w:r>
      <w:r w:rsidRPr="00F24378">
        <w:rPr>
          <w:b/>
          <w:bCs/>
        </w:rPr>
        <w:t>C</w:t>
      </w:r>
      <w:r w:rsidRPr="00F24378">
        <w:t>:</w:t>
      </w:r>
      <w:r w:rsidR="00F24378">
        <w:t xml:space="preserve"> </w:t>
      </w:r>
      <w:r w:rsidRPr="00F24378">
        <w:t>indicar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valor</w:t>
      </w:r>
      <w:r w:rsidR="00F24378">
        <w:t xml:space="preserve"> </w:t>
      </w:r>
      <w:r w:rsidRPr="00F24378">
        <w:t>para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atributo</w:t>
      </w:r>
      <w:r w:rsidR="00F24378">
        <w:t xml:space="preserve"> </w:t>
      </w:r>
      <w:r w:rsidRPr="00F24378">
        <w:t>y</w:t>
      </w:r>
      <w:r w:rsidR="00F24378">
        <w:t xml:space="preserve"> </w:t>
      </w:r>
      <w:r w:rsidR="00734297" w:rsidRPr="00F24378">
        <w:t>entonces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servidor</w:t>
      </w:r>
      <w:r w:rsidR="00F24378">
        <w:t xml:space="preserve"> </w:t>
      </w:r>
      <w:r w:rsidR="00734297" w:rsidRPr="00F24378">
        <w:t>asignará</w:t>
      </w:r>
      <w:r w:rsidR="00F24378">
        <w:t xml:space="preserve"> </w:t>
      </w:r>
      <w:r w:rsidR="00734297" w:rsidRPr="00F24378">
        <w:t>ese</w:t>
      </w:r>
      <w:r w:rsidR="00F24378">
        <w:t xml:space="preserve"> </w:t>
      </w:r>
      <w:r w:rsidR="00734297" w:rsidRPr="00F24378">
        <w:t>valor</w:t>
      </w:r>
      <w:r w:rsidR="00F24378">
        <w:t xml:space="preserve"> </w:t>
      </w:r>
      <w:r w:rsidR="00734297" w:rsidRPr="00F24378">
        <w:t>y</w:t>
      </w:r>
      <w:r w:rsidR="00F24378">
        <w:t xml:space="preserve"> </w:t>
      </w:r>
      <w:r w:rsidR="00734297" w:rsidRPr="00F24378">
        <w:t>después</w:t>
      </w:r>
      <w:r w:rsidR="00F24378">
        <w:t xml:space="preserve"> </w:t>
      </w:r>
      <w:r w:rsidRPr="00F24378">
        <w:t>continuará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partir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ese</w:t>
      </w:r>
      <w:r w:rsidR="00F24378">
        <w:t xml:space="preserve"> </w:t>
      </w:r>
      <w:r w:rsidRPr="00F24378">
        <w:t>número</w:t>
      </w:r>
      <w:r w:rsidR="00F24378">
        <w:t xml:space="preserve"> </w:t>
      </w:r>
      <w:r w:rsidRPr="00F24378">
        <w:t>cuando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futuro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inserten</w:t>
      </w:r>
      <w:r w:rsidR="00F24378">
        <w:t xml:space="preserve"> </w:t>
      </w:r>
      <w:r w:rsidRPr="00F24378">
        <w:t>nuevas</w:t>
      </w:r>
      <w:r w:rsidR="00F24378">
        <w:t xml:space="preserve"> </w:t>
      </w:r>
      <w:r w:rsidRPr="00F24378">
        <w:t>filas</w:t>
      </w:r>
      <w:r w:rsidR="00F24378">
        <w:t xml:space="preserve"> </w:t>
      </w:r>
      <w:r w:rsidRPr="00F24378">
        <w:t>(el</w:t>
      </w:r>
      <w:r w:rsidR="00F24378">
        <w:t xml:space="preserve"> </w:t>
      </w:r>
      <w:r w:rsidRPr="00F24378">
        <w:t>valor</w:t>
      </w:r>
      <w:r w:rsidR="00F24378">
        <w:t xml:space="preserve"> </w:t>
      </w:r>
      <w:r w:rsidRPr="00F24378">
        <w:t>debe</w:t>
      </w:r>
      <w:r w:rsidR="00F24378">
        <w:t xml:space="preserve"> </w:t>
      </w:r>
      <w:r w:rsidRPr="00F24378">
        <w:t>ser</w:t>
      </w:r>
      <w:r w:rsidR="00F24378">
        <w:t xml:space="preserve"> </w:t>
      </w:r>
      <w:r w:rsidRPr="00F24378">
        <w:t>mayor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todos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existentes</w:t>
      </w:r>
      <w:r w:rsidR="00F24378">
        <w:t xml:space="preserve"> </w:t>
      </w:r>
      <w:r w:rsidRPr="00F24378">
        <w:t>para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haya</w:t>
      </w:r>
      <w:r w:rsidR="00F24378">
        <w:t xml:space="preserve"> </w:t>
      </w:r>
      <w:r w:rsidR="00734297" w:rsidRPr="00F24378">
        <w:t>colisiones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futuro).</w:t>
      </w:r>
    </w:p>
    <w:p w14:paraId="562D2A93" w14:textId="57ADBCF5" w:rsidR="0091406A" w:rsidRPr="00F24378" w:rsidRDefault="0091406A" w:rsidP="0091406A">
      <w:pPr>
        <w:pStyle w:val="comandoseinstrucciones"/>
      </w:pPr>
      <w:r w:rsidRPr="00F24378">
        <w:lastRenderedPageBreak/>
        <w:t>CREATE</w:t>
      </w:r>
      <w:r w:rsidR="00F24378">
        <w:t xml:space="preserve"> </w:t>
      </w:r>
      <w:r w:rsidRPr="00F24378">
        <w:t>TABLE</w:t>
      </w:r>
      <w:r w:rsidR="00F24378">
        <w:t xml:space="preserve"> </w:t>
      </w:r>
      <w:r w:rsidRPr="00F24378">
        <w:t>Persona(</w:t>
      </w:r>
    </w:p>
    <w:p w14:paraId="1DC73E11" w14:textId="765B5BCA" w:rsidR="0091406A" w:rsidRPr="00F24378" w:rsidRDefault="0091406A" w:rsidP="0091406A">
      <w:pPr>
        <w:pStyle w:val="comandoseinstrucciones"/>
        <w:rPr>
          <w:b/>
          <w:bCs/>
        </w:rPr>
      </w:pPr>
      <w:r w:rsidRPr="00F24378">
        <w:rPr>
          <w:b/>
          <w:bCs/>
          <w:highlight w:val="yellow"/>
        </w:rPr>
        <w:t>IdPersona</w:t>
      </w:r>
      <w:r w:rsidR="00F24378">
        <w:rPr>
          <w:b/>
          <w:bCs/>
        </w:rPr>
        <w:t xml:space="preserve"> </w:t>
      </w:r>
      <w:r w:rsidRPr="00F24378">
        <w:rPr>
          <w:b/>
          <w:bCs/>
        </w:rPr>
        <w:t>INT</w:t>
      </w:r>
      <w:r w:rsidR="00F24378">
        <w:rPr>
          <w:b/>
          <w:bCs/>
        </w:rPr>
        <w:t xml:space="preserve"> </w:t>
      </w:r>
      <w:r w:rsidRPr="00F24378">
        <w:rPr>
          <w:b/>
          <w:bCs/>
        </w:rPr>
        <w:t>NOT</w:t>
      </w:r>
      <w:r w:rsidR="00F24378">
        <w:rPr>
          <w:b/>
          <w:bCs/>
        </w:rPr>
        <w:t xml:space="preserve"> </w:t>
      </w:r>
      <w:r w:rsidRPr="00F24378">
        <w:rPr>
          <w:b/>
          <w:bCs/>
        </w:rPr>
        <w:t>NULL</w:t>
      </w:r>
      <w:r w:rsidR="00F24378">
        <w:rPr>
          <w:b/>
          <w:bCs/>
        </w:rPr>
        <w:t xml:space="preserve"> </w:t>
      </w:r>
      <w:r w:rsidRPr="00F24378">
        <w:rPr>
          <w:b/>
          <w:bCs/>
          <w:highlight w:val="yellow"/>
        </w:rPr>
        <w:t>AUTO_INCREMENT</w:t>
      </w:r>
      <w:r w:rsidRPr="00F24378">
        <w:rPr>
          <w:b/>
          <w:bCs/>
        </w:rPr>
        <w:t>,</w:t>
      </w:r>
    </w:p>
    <w:p w14:paraId="7FA4E4E5" w14:textId="08CC7D9B" w:rsidR="0091406A" w:rsidRPr="00F24378" w:rsidRDefault="0091406A" w:rsidP="0091406A">
      <w:pPr>
        <w:pStyle w:val="comandoseinstrucciones"/>
      </w:pPr>
      <w:r w:rsidRPr="00F24378">
        <w:t>LastName</w:t>
      </w:r>
      <w:r w:rsidR="00F24378">
        <w:t xml:space="preserve"> </w:t>
      </w:r>
      <w:r w:rsidRPr="00F24378">
        <w:t>varchar(255)</w:t>
      </w:r>
      <w:r w:rsidR="00F24378">
        <w:t xml:space="preserve"> </w:t>
      </w:r>
      <w:r w:rsidRPr="00F24378">
        <w:t>NOT</w:t>
      </w:r>
      <w:r w:rsidR="00F24378">
        <w:t xml:space="preserve"> </w:t>
      </w:r>
      <w:r w:rsidRPr="00F24378">
        <w:t>NULL,</w:t>
      </w:r>
    </w:p>
    <w:p w14:paraId="73EE1368" w14:textId="721D3917" w:rsidR="0091406A" w:rsidRPr="00F24378" w:rsidRDefault="0091406A" w:rsidP="0091406A">
      <w:pPr>
        <w:pStyle w:val="comandoseinstrucciones"/>
      </w:pPr>
      <w:r w:rsidRPr="00F24378">
        <w:t>FirstName</w:t>
      </w:r>
      <w:r w:rsidR="00F24378">
        <w:t xml:space="preserve"> </w:t>
      </w:r>
      <w:r w:rsidRPr="00F24378">
        <w:t>varchar(255),</w:t>
      </w:r>
    </w:p>
    <w:p w14:paraId="0F6B847B" w14:textId="14564764" w:rsidR="0091406A" w:rsidRPr="00F24378" w:rsidRDefault="0091406A" w:rsidP="0091406A">
      <w:pPr>
        <w:pStyle w:val="comandoseinstrucciones"/>
      </w:pPr>
      <w:r w:rsidRPr="00F24378">
        <w:t>Address</w:t>
      </w:r>
      <w:r w:rsidR="00F24378">
        <w:t xml:space="preserve"> </w:t>
      </w:r>
      <w:r w:rsidRPr="00F24378">
        <w:t>varchar(255),</w:t>
      </w:r>
    </w:p>
    <w:p w14:paraId="2AC6145D" w14:textId="351A8E77" w:rsidR="0091406A" w:rsidRPr="00F24378" w:rsidRDefault="0091406A" w:rsidP="0091406A">
      <w:pPr>
        <w:pStyle w:val="comandoseinstrucciones"/>
      </w:pPr>
      <w:r w:rsidRPr="00F24378">
        <w:t>City</w:t>
      </w:r>
      <w:r w:rsidR="00F24378">
        <w:t xml:space="preserve"> </w:t>
      </w:r>
      <w:r w:rsidRPr="00F24378">
        <w:t>varchar(255),</w:t>
      </w:r>
    </w:p>
    <w:p w14:paraId="0C07F7AC" w14:textId="66247036" w:rsidR="0091406A" w:rsidRPr="00F24378" w:rsidRDefault="0091406A" w:rsidP="0091406A">
      <w:pPr>
        <w:pStyle w:val="comandoseinstrucciones"/>
        <w:rPr>
          <w:b/>
          <w:bCs/>
        </w:rPr>
      </w:pPr>
      <w:r w:rsidRPr="00F24378">
        <w:rPr>
          <w:b/>
          <w:bCs/>
          <w:highlight w:val="yellow"/>
        </w:rPr>
        <w:t>PRIMARY</w:t>
      </w:r>
      <w:r w:rsidR="00F24378">
        <w:rPr>
          <w:b/>
          <w:bCs/>
          <w:highlight w:val="yellow"/>
        </w:rPr>
        <w:t xml:space="preserve"> </w:t>
      </w:r>
      <w:r w:rsidRPr="00F24378">
        <w:rPr>
          <w:b/>
          <w:bCs/>
          <w:highlight w:val="yellow"/>
        </w:rPr>
        <w:t>KEY</w:t>
      </w:r>
      <w:r w:rsidR="00F24378">
        <w:rPr>
          <w:b/>
          <w:bCs/>
          <w:highlight w:val="yellow"/>
        </w:rPr>
        <w:t xml:space="preserve"> </w:t>
      </w:r>
      <w:r w:rsidRPr="00F24378">
        <w:rPr>
          <w:b/>
          <w:bCs/>
          <w:highlight w:val="yellow"/>
        </w:rPr>
        <w:t>(IdPersona)</w:t>
      </w:r>
    </w:p>
    <w:p w14:paraId="28B54AB1" w14:textId="7500403B" w:rsidR="0091406A" w:rsidRPr="00F24378" w:rsidRDefault="0091406A" w:rsidP="0091406A">
      <w:pPr>
        <w:pStyle w:val="comandoseinstrucciones"/>
        <w:tabs>
          <w:tab w:val="left" w:pos="1695"/>
        </w:tabs>
      </w:pPr>
      <w:r w:rsidRPr="00F24378">
        <w:t>)</w:t>
      </w:r>
    </w:p>
    <w:p w14:paraId="5182B450" w14:textId="3B1E8563" w:rsidR="0091406A" w:rsidRPr="00F24378" w:rsidRDefault="0091406A" w:rsidP="0091406A">
      <w:pPr>
        <w:pStyle w:val="comandoseinstrucciones"/>
      </w:pPr>
      <w:r w:rsidRPr="00F24378">
        <w:t>#Insertar</w:t>
      </w:r>
      <w:r w:rsidR="00F24378">
        <w:t xml:space="preserve"> </w:t>
      </w:r>
      <w:r w:rsidRPr="00F24378">
        <w:t>datos:</w:t>
      </w:r>
    </w:p>
    <w:p w14:paraId="1E4C4F36" w14:textId="77777777" w:rsidR="0091406A" w:rsidRPr="00F24378" w:rsidRDefault="0091406A" w:rsidP="0091406A">
      <w:pPr>
        <w:pStyle w:val="comandoseinstrucciones"/>
      </w:pPr>
    </w:p>
    <w:p w14:paraId="70877E8A" w14:textId="3C3C68F3" w:rsidR="0091406A" w:rsidRPr="00F24378" w:rsidRDefault="0091406A" w:rsidP="0091406A">
      <w:pPr>
        <w:pStyle w:val="comandoseinstrucciones"/>
        <w:rPr>
          <w:b/>
        </w:rPr>
      </w:pPr>
      <w:r w:rsidRPr="00F24378">
        <w:rPr>
          <w:b/>
        </w:rPr>
        <w:t>#opción</w:t>
      </w:r>
      <w:r w:rsidR="00F24378">
        <w:rPr>
          <w:b/>
        </w:rPr>
        <w:t xml:space="preserve"> </w:t>
      </w:r>
      <w:r w:rsidRPr="00F24378">
        <w:rPr>
          <w:b/>
        </w:rPr>
        <w:t>A</w:t>
      </w:r>
    </w:p>
    <w:p w14:paraId="190E6F9E" w14:textId="4799760A" w:rsidR="0091406A" w:rsidRPr="00F24378" w:rsidRDefault="0091406A" w:rsidP="0091406A">
      <w:pPr>
        <w:pStyle w:val="comandoseinstrucciones"/>
        <w:rPr>
          <w:b/>
        </w:rPr>
      </w:pPr>
      <w:r w:rsidRPr="00F24378">
        <w:rPr>
          <w:b/>
        </w:rPr>
        <w:t>INSERT</w:t>
      </w:r>
      <w:r w:rsidR="00F24378">
        <w:rPr>
          <w:b/>
        </w:rPr>
        <w:t xml:space="preserve"> </w:t>
      </w:r>
      <w:r w:rsidRPr="00F24378">
        <w:rPr>
          <w:b/>
        </w:rPr>
        <w:t>INTO</w:t>
      </w:r>
      <w:r w:rsidR="00F24378">
        <w:rPr>
          <w:b/>
        </w:rPr>
        <w:t xml:space="preserve"> </w:t>
      </w:r>
      <w:r w:rsidRPr="00F24378">
        <w:rPr>
          <w:b/>
        </w:rPr>
        <w:t>Persona</w:t>
      </w:r>
      <w:r w:rsidR="00F24378">
        <w:rPr>
          <w:b/>
        </w:rPr>
        <w:t xml:space="preserve"> </w:t>
      </w:r>
    </w:p>
    <w:p w14:paraId="59DCC10F" w14:textId="38BE048D" w:rsidR="0091406A" w:rsidRPr="00F24378" w:rsidRDefault="0091406A" w:rsidP="0091406A">
      <w:pPr>
        <w:pStyle w:val="comandoseinstrucciones"/>
        <w:rPr>
          <w:b/>
        </w:rPr>
      </w:pPr>
      <w:r w:rsidRPr="00F24378">
        <w:rPr>
          <w:b/>
        </w:rPr>
        <w:t>VALUES</w:t>
      </w:r>
      <w:r w:rsidR="00F24378">
        <w:rPr>
          <w:b/>
        </w:rPr>
        <w:t xml:space="preserve"> </w:t>
      </w:r>
      <w:r w:rsidRPr="00F24378">
        <w:rPr>
          <w:b/>
        </w:rPr>
        <w:t>(</w:t>
      </w:r>
      <w:r w:rsidRPr="00F24378">
        <w:rPr>
          <w:b/>
          <w:highlight w:val="yellow"/>
        </w:rPr>
        <w:t>NULL</w:t>
      </w:r>
      <w:r w:rsidRPr="00F24378">
        <w:rPr>
          <w:b/>
        </w:rPr>
        <w:t>,'Rodriguez',</w:t>
      </w:r>
      <w:r w:rsidR="00F24378">
        <w:rPr>
          <w:b/>
        </w:rPr>
        <w:t xml:space="preserve"> </w:t>
      </w:r>
      <w:r w:rsidRPr="00F24378">
        <w:rPr>
          <w:b/>
        </w:rPr>
        <w:t>'Manuel',</w:t>
      </w:r>
      <w:r w:rsidR="00F24378">
        <w:rPr>
          <w:b/>
        </w:rPr>
        <w:t xml:space="preserve"> </w:t>
      </w:r>
      <w:r w:rsidRPr="00F24378">
        <w:rPr>
          <w:b/>
        </w:rPr>
        <w:t>'Calle</w:t>
      </w:r>
      <w:r w:rsidR="00F24378">
        <w:rPr>
          <w:b/>
        </w:rPr>
        <w:t xml:space="preserve"> </w:t>
      </w:r>
      <w:r w:rsidRPr="00F24378">
        <w:rPr>
          <w:b/>
        </w:rPr>
        <w:t>del</w:t>
      </w:r>
      <w:r w:rsidR="00F24378">
        <w:rPr>
          <w:b/>
        </w:rPr>
        <w:t xml:space="preserve"> </w:t>
      </w:r>
      <w:r w:rsidRPr="00F24378">
        <w:rPr>
          <w:b/>
        </w:rPr>
        <w:t>sol</w:t>
      </w:r>
      <w:r w:rsidR="00F24378">
        <w:rPr>
          <w:b/>
        </w:rPr>
        <w:t xml:space="preserve"> </w:t>
      </w:r>
      <w:r w:rsidRPr="00F24378">
        <w:rPr>
          <w:b/>
        </w:rPr>
        <w:t>45',</w:t>
      </w:r>
      <w:r w:rsidR="00F24378">
        <w:rPr>
          <w:b/>
        </w:rPr>
        <w:t xml:space="preserve"> </w:t>
      </w:r>
      <w:r w:rsidRPr="00F24378">
        <w:rPr>
          <w:b/>
        </w:rPr>
        <w:t>'Ferrol');</w:t>
      </w:r>
    </w:p>
    <w:p w14:paraId="04E7534A" w14:textId="77777777" w:rsidR="0091406A" w:rsidRPr="00F24378" w:rsidRDefault="0091406A" w:rsidP="0091406A">
      <w:pPr>
        <w:pStyle w:val="comandoseinstrucciones"/>
        <w:rPr>
          <w:b/>
        </w:rPr>
      </w:pPr>
    </w:p>
    <w:p w14:paraId="3972F482" w14:textId="503C739C" w:rsidR="0091406A" w:rsidRPr="00F24378" w:rsidRDefault="0091406A" w:rsidP="0091406A">
      <w:pPr>
        <w:pStyle w:val="comandoseinstrucciones"/>
        <w:rPr>
          <w:b/>
        </w:rPr>
      </w:pPr>
      <w:r w:rsidRPr="00F24378">
        <w:rPr>
          <w:b/>
        </w:rPr>
        <w:t>#opción</w:t>
      </w:r>
      <w:r w:rsidR="00F24378">
        <w:rPr>
          <w:b/>
        </w:rPr>
        <w:t xml:space="preserve"> </w:t>
      </w:r>
      <w:r w:rsidRPr="00F24378">
        <w:rPr>
          <w:b/>
        </w:rPr>
        <w:t>B</w:t>
      </w:r>
    </w:p>
    <w:p w14:paraId="0A1AE2AA" w14:textId="3CB8B866" w:rsidR="0091406A" w:rsidRPr="00F24378" w:rsidRDefault="0091406A" w:rsidP="0091406A">
      <w:pPr>
        <w:pStyle w:val="comandoseinstrucciones"/>
        <w:rPr>
          <w:b/>
        </w:rPr>
      </w:pPr>
      <w:r w:rsidRPr="00F24378">
        <w:rPr>
          <w:b/>
        </w:rPr>
        <w:t>INSERT</w:t>
      </w:r>
      <w:r w:rsidR="00F24378">
        <w:rPr>
          <w:b/>
        </w:rPr>
        <w:t xml:space="preserve"> </w:t>
      </w:r>
      <w:r w:rsidRPr="00F24378">
        <w:rPr>
          <w:b/>
        </w:rPr>
        <w:t>INTO</w:t>
      </w:r>
      <w:r w:rsidR="00F24378">
        <w:rPr>
          <w:b/>
        </w:rPr>
        <w:t xml:space="preserve"> </w:t>
      </w:r>
      <w:r w:rsidRPr="00F24378">
        <w:rPr>
          <w:b/>
        </w:rPr>
        <w:t>Persona</w:t>
      </w:r>
      <w:r w:rsidR="00F24378">
        <w:rPr>
          <w:b/>
        </w:rPr>
        <w:t xml:space="preserve"> </w:t>
      </w:r>
      <w:r w:rsidRPr="00F24378">
        <w:rPr>
          <w:b/>
          <w:highlight w:val="green"/>
        </w:rPr>
        <w:t>(apellido1,</w:t>
      </w:r>
      <w:r w:rsidR="00F24378">
        <w:rPr>
          <w:b/>
          <w:highlight w:val="green"/>
        </w:rPr>
        <w:t xml:space="preserve"> </w:t>
      </w:r>
      <w:r w:rsidRPr="00F24378">
        <w:rPr>
          <w:b/>
          <w:highlight w:val="green"/>
        </w:rPr>
        <w:t>mombre,</w:t>
      </w:r>
      <w:r w:rsidR="00F24378">
        <w:rPr>
          <w:b/>
          <w:highlight w:val="green"/>
        </w:rPr>
        <w:t xml:space="preserve"> </w:t>
      </w:r>
      <w:r w:rsidRPr="00F24378">
        <w:rPr>
          <w:b/>
          <w:highlight w:val="green"/>
        </w:rPr>
        <w:t>direccion,</w:t>
      </w:r>
      <w:r w:rsidR="00F24378">
        <w:rPr>
          <w:b/>
          <w:highlight w:val="green"/>
        </w:rPr>
        <w:t xml:space="preserve"> </w:t>
      </w:r>
      <w:r w:rsidRPr="00F24378">
        <w:rPr>
          <w:b/>
          <w:highlight w:val="green"/>
        </w:rPr>
        <w:t>localidad)</w:t>
      </w:r>
    </w:p>
    <w:p w14:paraId="44765984" w14:textId="51B8F9A4" w:rsidR="0091406A" w:rsidRPr="00F24378" w:rsidRDefault="0091406A" w:rsidP="0091406A">
      <w:pPr>
        <w:pStyle w:val="comandoseinstrucciones"/>
        <w:rPr>
          <w:b/>
        </w:rPr>
      </w:pPr>
      <w:r w:rsidRPr="00F24378">
        <w:rPr>
          <w:b/>
        </w:rPr>
        <w:t>VALUES('Rodriguez',</w:t>
      </w:r>
      <w:r w:rsidR="00F24378">
        <w:rPr>
          <w:b/>
        </w:rPr>
        <w:t xml:space="preserve"> </w:t>
      </w:r>
      <w:r w:rsidRPr="00F24378">
        <w:rPr>
          <w:b/>
        </w:rPr>
        <w:t>'Manuel',</w:t>
      </w:r>
      <w:r w:rsidR="00F24378">
        <w:rPr>
          <w:b/>
        </w:rPr>
        <w:t xml:space="preserve"> </w:t>
      </w:r>
      <w:r w:rsidRPr="00F24378">
        <w:rPr>
          <w:b/>
        </w:rPr>
        <w:t>'Calle</w:t>
      </w:r>
      <w:r w:rsidR="00F24378">
        <w:rPr>
          <w:b/>
        </w:rPr>
        <w:t xml:space="preserve"> </w:t>
      </w:r>
      <w:r w:rsidRPr="00F24378">
        <w:rPr>
          <w:b/>
        </w:rPr>
        <w:t>del</w:t>
      </w:r>
      <w:r w:rsidR="00F24378">
        <w:rPr>
          <w:b/>
        </w:rPr>
        <w:t xml:space="preserve"> </w:t>
      </w:r>
      <w:r w:rsidRPr="00F24378">
        <w:rPr>
          <w:b/>
        </w:rPr>
        <w:t>sol</w:t>
      </w:r>
      <w:r w:rsidR="00F24378">
        <w:rPr>
          <w:b/>
        </w:rPr>
        <w:t xml:space="preserve"> </w:t>
      </w:r>
      <w:r w:rsidRPr="00F24378">
        <w:rPr>
          <w:b/>
        </w:rPr>
        <w:t>45',</w:t>
      </w:r>
      <w:r w:rsidR="00F24378">
        <w:rPr>
          <w:b/>
        </w:rPr>
        <w:t xml:space="preserve"> </w:t>
      </w:r>
      <w:r w:rsidRPr="00F24378">
        <w:rPr>
          <w:b/>
        </w:rPr>
        <w:t>'Ferrol');</w:t>
      </w:r>
    </w:p>
    <w:p w14:paraId="0B54FAEB" w14:textId="77777777" w:rsidR="0091406A" w:rsidRPr="00F24378" w:rsidRDefault="0091406A" w:rsidP="0091406A">
      <w:pPr>
        <w:pStyle w:val="comandoseinstrucciones"/>
        <w:rPr>
          <w:b/>
        </w:rPr>
      </w:pPr>
    </w:p>
    <w:p w14:paraId="562AB44E" w14:textId="2A43CCAA" w:rsidR="0091406A" w:rsidRPr="00F24378" w:rsidRDefault="0091406A" w:rsidP="0091406A">
      <w:pPr>
        <w:pStyle w:val="comandoseinstrucciones"/>
        <w:rPr>
          <w:b/>
        </w:rPr>
      </w:pPr>
      <w:r w:rsidRPr="00F24378">
        <w:rPr>
          <w:b/>
        </w:rPr>
        <w:t>#opción</w:t>
      </w:r>
      <w:r w:rsidR="00F24378">
        <w:rPr>
          <w:b/>
        </w:rPr>
        <w:t xml:space="preserve"> </w:t>
      </w:r>
      <w:r w:rsidRPr="00F24378">
        <w:rPr>
          <w:b/>
        </w:rPr>
        <w:t>C</w:t>
      </w:r>
      <w:r w:rsidR="00F77AD7" w:rsidRPr="00F24378">
        <w:rPr>
          <w:b/>
        </w:rPr>
        <w:t>,</w:t>
      </w:r>
      <w:r w:rsidR="00F24378">
        <w:rPr>
          <w:b/>
        </w:rPr>
        <w:t xml:space="preserve"> </w:t>
      </w:r>
      <w:r w:rsidR="00F77AD7" w:rsidRPr="00F24378">
        <w:rPr>
          <w:rStyle w:val="Textoennegrita"/>
        </w:rPr>
        <w:t>non</w:t>
      </w:r>
      <w:r w:rsidR="00F24378">
        <w:rPr>
          <w:rStyle w:val="Textoennegrita"/>
        </w:rPr>
        <w:t xml:space="preserve"> </w:t>
      </w:r>
      <w:r w:rsidR="00F77AD7" w:rsidRPr="00F24378">
        <w:rPr>
          <w:rStyle w:val="Textoennegrita"/>
        </w:rPr>
        <w:t>a</w:t>
      </w:r>
      <w:r w:rsidR="00F24378">
        <w:rPr>
          <w:rStyle w:val="Textoennegrita"/>
        </w:rPr>
        <w:t xml:space="preserve"> </w:t>
      </w:r>
      <w:r w:rsidR="00F77AD7" w:rsidRPr="00F24378">
        <w:rPr>
          <w:rStyle w:val="Textoennegrita"/>
        </w:rPr>
        <w:t>utilizaremos</w:t>
      </w:r>
      <w:r w:rsidR="00F24378">
        <w:rPr>
          <w:rStyle w:val="Textoennegrita"/>
        </w:rPr>
        <w:t xml:space="preserve"> </w:t>
      </w:r>
      <w:r w:rsidR="00F77AD7" w:rsidRPr="00F24378">
        <w:rPr>
          <w:rStyle w:val="Textoennegrita"/>
        </w:rPr>
        <w:t>nuca</w:t>
      </w:r>
      <w:r w:rsidR="00E40A61" w:rsidRPr="00F24378">
        <w:rPr>
          <w:rStyle w:val="Textoennegrita"/>
        </w:rPr>
        <w:t>:</w:t>
      </w:r>
    </w:p>
    <w:p w14:paraId="3F53F13F" w14:textId="30FA0A48" w:rsidR="0091406A" w:rsidRPr="00F24378" w:rsidRDefault="0091406A" w:rsidP="0091406A">
      <w:pPr>
        <w:pStyle w:val="comandoseinstrucciones"/>
        <w:rPr>
          <w:b/>
        </w:rPr>
      </w:pPr>
      <w:r w:rsidRPr="00F24378">
        <w:rPr>
          <w:b/>
        </w:rPr>
        <w:t>INSERT</w:t>
      </w:r>
      <w:r w:rsidR="00F24378">
        <w:rPr>
          <w:b/>
        </w:rPr>
        <w:t xml:space="preserve"> </w:t>
      </w:r>
      <w:r w:rsidRPr="00F24378">
        <w:rPr>
          <w:b/>
        </w:rPr>
        <w:t>INTO</w:t>
      </w:r>
      <w:r w:rsidR="00F24378">
        <w:rPr>
          <w:b/>
        </w:rPr>
        <w:t xml:space="preserve"> </w:t>
      </w:r>
      <w:r w:rsidRPr="00F24378">
        <w:rPr>
          <w:b/>
        </w:rPr>
        <w:t>Persona</w:t>
      </w:r>
      <w:r w:rsidR="00F24378">
        <w:rPr>
          <w:b/>
        </w:rPr>
        <w:t xml:space="preserve"> </w:t>
      </w:r>
    </w:p>
    <w:p w14:paraId="125AE0B8" w14:textId="3537CC7D" w:rsidR="0091406A" w:rsidRPr="00F24378" w:rsidRDefault="0091406A" w:rsidP="0091406A">
      <w:pPr>
        <w:pStyle w:val="comandoseinstrucciones"/>
        <w:rPr>
          <w:b/>
        </w:rPr>
      </w:pPr>
      <w:r w:rsidRPr="00F24378">
        <w:rPr>
          <w:b/>
        </w:rPr>
        <w:t>VALUES</w:t>
      </w:r>
      <w:r w:rsidR="00F24378">
        <w:rPr>
          <w:b/>
        </w:rPr>
        <w:t xml:space="preserve"> </w:t>
      </w:r>
      <w:r w:rsidRPr="00F24378">
        <w:rPr>
          <w:b/>
        </w:rPr>
        <w:t>(</w:t>
      </w:r>
      <w:r w:rsidRPr="00F24378">
        <w:rPr>
          <w:b/>
          <w:highlight w:val="yellow"/>
        </w:rPr>
        <w:t>5467</w:t>
      </w:r>
      <w:r w:rsidRPr="00F24378">
        <w:rPr>
          <w:b/>
        </w:rPr>
        <w:t>,'Rodriguez',</w:t>
      </w:r>
      <w:r w:rsidR="00F24378">
        <w:rPr>
          <w:b/>
        </w:rPr>
        <w:t xml:space="preserve"> </w:t>
      </w:r>
      <w:r w:rsidRPr="00F24378">
        <w:rPr>
          <w:b/>
        </w:rPr>
        <w:t>'Manuel','Calle</w:t>
      </w:r>
      <w:r w:rsidR="00F24378">
        <w:rPr>
          <w:b/>
        </w:rPr>
        <w:t xml:space="preserve"> </w:t>
      </w:r>
      <w:r w:rsidRPr="00F24378">
        <w:rPr>
          <w:b/>
        </w:rPr>
        <w:t>del</w:t>
      </w:r>
      <w:r w:rsidR="00F24378">
        <w:rPr>
          <w:b/>
        </w:rPr>
        <w:t xml:space="preserve"> </w:t>
      </w:r>
      <w:r w:rsidRPr="00F24378">
        <w:rPr>
          <w:b/>
        </w:rPr>
        <w:t>sol</w:t>
      </w:r>
      <w:r w:rsidR="00F24378">
        <w:rPr>
          <w:b/>
        </w:rPr>
        <w:t xml:space="preserve"> </w:t>
      </w:r>
      <w:r w:rsidRPr="00F24378">
        <w:rPr>
          <w:b/>
        </w:rPr>
        <w:t>45',</w:t>
      </w:r>
      <w:r w:rsidR="00F24378">
        <w:rPr>
          <w:b/>
        </w:rPr>
        <w:t xml:space="preserve"> </w:t>
      </w:r>
      <w:r w:rsidRPr="00F24378">
        <w:rPr>
          <w:b/>
        </w:rPr>
        <w:t>'Ferrol');</w:t>
      </w:r>
    </w:p>
    <w:p w14:paraId="436BBCB9" w14:textId="77777777" w:rsidR="0091406A" w:rsidRPr="00F24378" w:rsidRDefault="0091406A" w:rsidP="0091406A">
      <w:pPr>
        <w:pStyle w:val="comandoseinstrucciones"/>
        <w:rPr>
          <w:b/>
        </w:rPr>
      </w:pPr>
    </w:p>
    <w:p w14:paraId="1733E2CC" w14:textId="77777777" w:rsidR="0091406A" w:rsidRPr="00F24378" w:rsidRDefault="0091406A" w:rsidP="0091406A"/>
    <w:p w14:paraId="3C905A91" w14:textId="15892E56" w:rsidR="00326503" w:rsidRPr="00F24378" w:rsidRDefault="00326503" w:rsidP="00326503">
      <w:pPr>
        <w:pStyle w:val="Ttulo3"/>
      </w:pPr>
      <w:bookmarkStart w:id="71" w:name="_Toc149546800"/>
      <w:r w:rsidRPr="00F24378">
        <w:t>Explicación</w:t>
      </w:r>
      <w:r w:rsidR="00F24378">
        <w:t xml:space="preserve"> </w:t>
      </w:r>
      <w:r w:rsidRPr="00F24378">
        <w:t>mediante</w:t>
      </w:r>
      <w:r w:rsidR="00F24378">
        <w:t xml:space="preserve"> </w:t>
      </w:r>
      <w:r w:rsidRPr="00F24378">
        <w:t>ejemplo</w:t>
      </w:r>
      <w:r w:rsidR="002C449D" w:rsidRPr="00F24378">
        <w:t>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varias</w:t>
      </w:r>
      <w:r w:rsidR="00F24378">
        <w:t xml:space="preserve"> </w:t>
      </w:r>
      <w:r w:rsidR="006725B1" w:rsidRPr="00F24378">
        <w:t>alternativas</w:t>
      </w:r>
      <w:r w:rsidR="00F24378">
        <w:t xml:space="preserve"> </w:t>
      </w:r>
      <w:r w:rsidR="00D527A4" w:rsidRPr="00F24378">
        <w:t>de</w:t>
      </w:r>
      <w:r w:rsidR="00F24378">
        <w:t xml:space="preserve"> </w:t>
      </w:r>
      <w:r w:rsidRPr="00F24378">
        <w:t>INSERT</w:t>
      </w:r>
      <w:bookmarkEnd w:id="71"/>
    </w:p>
    <w:p w14:paraId="08EF37D5" w14:textId="4B345393" w:rsidR="00135DCA" w:rsidRPr="00F24378" w:rsidRDefault="00135DCA" w:rsidP="00135DCA">
      <w:pPr>
        <w:pStyle w:val="comandoseinstrucciones"/>
        <w:rPr>
          <w:b/>
        </w:rPr>
      </w:pPr>
      <w:r w:rsidRPr="00F24378">
        <w:rPr>
          <w:b/>
        </w:rPr>
        <w:t>DROP</w:t>
      </w:r>
      <w:r w:rsidR="00F24378">
        <w:rPr>
          <w:b/>
        </w:rPr>
        <w:t xml:space="preserve"> </w:t>
      </w:r>
      <w:r w:rsidRPr="00F24378">
        <w:rPr>
          <w:b/>
        </w:rPr>
        <w:t>TABLE</w:t>
      </w:r>
      <w:r w:rsidR="00F24378">
        <w:rPr>
          <w:b/>
        </w:rPr>
        <w:t xml:space="preserve"> </w:t>
      </w:r>
      <w:r w:rsidRPr="00F24378">
        <w:rPr>
          <w:b/>
        </w:rPr>
        <w:t>IF</w:t>
      </w:r>
      <w:r w:rsidR="00F24378">
        <w:rPr>
          <w:b/>
        </w:rPr>
        <w:t xml:space="preserve"> </w:t>
      </w:r>
      <w:r w:rsidRPr="00F24378">
        <w:rPr>
          <w:b/>
        </w:rPr>
        <w:t>EXISTS</w:t>
      </w:r>
      <w:r w:rsidR="00F24378">
        <w:rPr>
          <w:b/>
        </w:rPr>
        <w:t xml:space="preserve"> </w:t>
      </w:r>
      <w:r w:rsidRPr="00F24378">
        <w:rPr>
          <w:b/>
        </w:rPr>
        <w:t>A;</w:t>
      </w:r>
    </w:p>
    <w:p w14:paraId="5C3DA0F9" w14:textId="77777777" w:rsidR="00135DCA" w:rsidRPr="00F24378" w:rsidRDefault="00135DCA" w:rsidP="00135DCA">
      <w:pPr>
        <w:pStyle w:val="comandoseinstrucciones"/>
        <w:rPr>
          <w:b/>
        </w:rPr>
      </w:pPr>
    </w:p>
    <w:p w14:paraId="43554BF2" w14:textId="28AA77A2" w:rsidR="00135DCA" w:rsidRPr="00F24378" w:rsidRDefault="00135DCA" w:rsidP="00135DCA">
      <w:pPr>
        <w:pStyle w:val="comandoseinstrucciones"/>
        <w:rPr>
          <w:b/>
        </w:rPr>
      </w:pPr>
      <w:r w:rsidRPr="00F24378">
        <w:rPr>
          <w:b/>
        </w:rPr>
        <w:t>CREATE</w:t>
      </w:r>
      <w:r w:rsidR="00F24378">
        <w:rPr>
          <w:b/>
        </w:rPr>
        <w:t xml:space="preserve"> </w:t>
      </w:r>
      <w:r w:rsidRPr="00F24378">
        <w:rPr>
          <w:b/>
        </w:rPr>
        <w:t>TABLE</w:t>
      </w:r>
      <w:r w:rsidR="00F24378">
        <w:rPr>
          <w:b/>
        </w:rPr>
        <w:t xml:space="preserve"> </w:t>
      </w:r>
      <w:r w:rsidRPr="00F24378">
        <w:rPr>
          <w:b/>
        </w:rPr>
        <w:t>A(</w:t>
      </w:r>
    </w:p>
    <w:p w14:paraId="3A4F5470" w14:textId="16D236F6" w:rsidR="00135DCA" w:rsidRPr="00F24378" w:rsidRDefault="00F24378" w:rsidP="00135DCA">
      <w:pPr>
        <w:pStyle w:val="comandoseinstrucciones"/>
        <w:rPr>
          <w:b/>
        </w:rPr>
      </w:pPr>
      <w:r>
        <w:rPr>
          <w:b/>
        </w:rPr>
        <w:t xml:space="preserve">    </w:t>
      </w:r>
      <w:r w:rsidR="00135DCA" w:rsidRPr="00F24378">
        <w:rPr>
          <w:b/>
          <w:color w:val="FF0000"/>
        </w:rPr>
        <w:t>b</w:t>
      </w:r>
      <w:r>
        <w:rPr>
          <w:b/>
        </w:rPr>
        <w:t xml:space="preserve"> </w:t>
      </w:r>
      <w:r w:rsidR="00135DCA" w:rsidRPr="00F24378">
        <w:rPr>
          <w:b/>
        </w:rPr>
        <w:t>UNSIGNED</w:t>
      </w:r>
      <w:r>
        <w:rPr>
          <w:b/>
        </w:rPr>
        <w:t xml:space="preserve"> </w:t>
      </w:r>
      <w:r w:rsidR="00135DCA" w:rsidRPr="00F24378">
        <w:rPr>
          <w:b/>
        </w:rPr>
        <w:t>INT</w:t>
      </w:r>
      <w:r>
        <w:rPr>
          <w:b/>
        </w:rPr>
        <w:t xml:space="preserve"> </w:t>
      </w:r>
      <w:r w:rsidR="00135DCA" w:rsidRPr="00F24378">
        <w:rPr>
          <w:b/>
        </w:rPr>
        <w:t>NOT</w:t>
      </w:r>
      <w:r>
        <w:rPr>
          <w:b/>
        </w:rPr>
        <w:t xml:space="preserve"> </w:t>
      </w:r>
      <w:r w:rsidR="00135DCA" w:rsidRPr="00F24378">
        <w:rPr>
          <w:b/>
        </w:rPr>
        <w:t>NULL</w:t>
      </w:r>
      <w:r>
        <w:rPr>
          <w:b/>
          <w:color w:val="FF0000"/>
        </w:rPr>
        <w:t xml:space="preserve"> </w:t>
      </w:r>
      <w:r w:rsidR="00135DCA" w:rsidRPr="00F24378">
        <w:rPr>
          <w:b/>
          <w:color w:val="FF0000"/>
        </w:rPr>
        <w:t>AUTO_INCREMENT</w:t>
      </w:r>
      <w:r w:rsidR="00135DCA" w:rsidRPr="00F24378">
        <w:rPr>
          <w:b/>
        </w:rPr>
        <w:t>,</w:t>
      </w:r>
    </w:p>
    <w:p w14:paraId="10671825" w14:textId="0E9BD672" w:rsidR="00135DCA" w:rsidRPr="00F24378" w:rsidRDefault="00F24378" w:rsidP="00135DCA">
      <w:pPr>
        <w:pStyle w:val="comandoseinstrucciones"/>
        <w:rPr>
          <w:b/>
        </w:rPr>
      </w:pPr>
      <w:r>
        <w:rPr>
          <w:b/>
        </w:rPr>
        <w:t xml:space="preserve">    </w:t>
      </w:r>
      <w:r w:rsidR="00135DCA" w:rsidRPr="00F24378">
        <w:rPr>
          <w:b/>
        </w:rPr>
        <w:t>c</w:t>
      </w:r>
      <w:r>
        <w:rPr>
          <w:b/>
        </w:rPr>
        <w:t xml:space="preserve"> </w:t>
      </w:r>
      <w:r w:rsidR="00135DCA" w:rsidRPr="00F24378">
        <w:rPr>
          <w:b/>
        </w:rPr>
        <w:t>VARCHAR(3)</w:t>
      </w:r>
      <w:r>
        <w:rPr>
          <w:b/>
        </w:rPr>
        <w:t xml:space="preserve"> </w:t>
      </w:r>
      <w:r w:rsidR="00135DCA" w:rsidRPr="00F24378">
        <w:rPr>
          <w:b/>
        </w:rPr>
        <w:t>NOT</w:t>
      </w:r>
      <w:r>
        <w:rPr>
          <w:b/>
        </w:rPr>
        <w:t xml:space="preserve"> </w:t>
      </w:r>
      <w:r w:rsidR="00135DCA" w:rsidRPr="00F24378">
        <w:rPr>
          <w:b/>
        </w:rPr>
        <w:t>NULL,</w:t>
      </w:r>
    </w:p>
    <w:p w14:paraId="5E15F38B" w14:textId="56A9A852" w:rsidR="00135DCA" w:rsidRPr="00F24378" w:rsidRDefault="00F24378" w:rsidP="00135DCA">
      <w:pPr>
        <w:pStyle w:val="comandoseinstrucciones"/>
        <w:rPr>
          <w:b/>
        </w:rPr>
      </w:pPr>
      <w:r>
        <w:rPr>
          <w:b/>
        </w:rPr>
        <w:t xml:space="preserve">    </w:t>
      </w:r>
      <w:r w:rsidR="00135DCA" w:rsidRPr="00F24378">
        <w:rPr>
          <w:b/>
        </w:rPr>
        <w:t>d</w:t>
      </w:r>
      <w:r>
        <w:rPr>
          <w:b/>
        </w:rPr>
        <w:t xml:space="preserve"> </w:t>
      </w:r>
      <w:r w:rsidR="00135DCA" w:rsidRPr="00F24378">
        <w:rPr>
          <w:b/>
        </w:rPr>
        <w:t>VARCHAR(15),</w:t>
      </w:r>
      <w:r>
        <w:t xml:space="preserve"> </w:t>
      </w:r>
    </w:p>
    <w:p w14:paraId="0B2D0CDE" w14:textId="2FE47E84" w:rsidR="00135DCA" w:rsidRPr="00F24378" w:rsidRDefault="00F24378" w:rsidP="00135DCA">
      <w:pPr>
        <w:pStyle w:val="comandoseinstrucciones"/>
        <w:rPr>
          <w:b/>
        </w:rPr>
      </w:pPr>
      <w:r>
        <w:rPr>
          <w:b/>
        </w:rPr>
        <w:t xml:space="preserve">    </w:t>
      </w:r>
      <w:r w:rsidR="00135DCA" w:rsidRPr="00F24378">
        <w:rPr>
          <w:b/>
        </w:rPr>
        <w:t>PRIMARY</w:t>
      </w:r>
      <w:r>
        <w:rPr>
          <w:b/>
        </w:rPr>
        <w:t xml:space="preserve"> </w:t>
      </w:r>
      <w:r w:rsidR="00135DCA" w:rsidRPr="00F24378">
        <w:rPr>
          <w:b/>
        </w:rPr>
        <w:t>KEY</w:t>
      </w:r>
      <w:r>
        <w:rPr>
          <w:b/>
        </w:rPr>
        <w:t xml:space="preserve"> </w:t>
      </w:r>
      <w:r w:rsidR="00135DCA" w:rsidRPr="00F24378">
        <w:rPr>
          <w:b/>
        </w:rPr>
        <w:t>(b)</w:t>
      </w:r>
    </w:p>
    <w:p w14:paraId="5A534D4E" w14:textId="77777777" w:rsidR="00135DCA" w:rsidRPr="00F24378" w:rsidRDefault="00135DCA" w:rsidP="00135DCA">
      <w:pPr>
        <w:pStyle w:val="comandoseinstrucciones"/>
        <w:rPr>
          <w:b/>
        </w:rPr>
      </w:pPr>
      <w:r w:rsidRPr="00F24378">
        <w:rPr>
          <w:b/>
        </w:rPr>
        <w:t>);</w:t>
      </w:r>
    </w:p>
    <w:p w14:paraId="48C98D11" w14:textId="77777777" w:rsidR="00135DCA" w:rsidRPr="00F24378" w:rsidRDefault="00135DCA" w:rsidP="00135DCA">
      <w:pPr>
        <w:pStyle w:val="comandoseinstrucciones"/>
        <w:rPr>
          <w:b/>
        </w:rPr>
      </w:pPr>
    </w:p>
    <w:p w14:paraId="773595F2" w14:textId="4ED9A5C0" w:rsidR="00135DCA" w:rsidRPr="00F24378" w:rsidRDefault="00135DCA" w:rsidP="00135DCA">
      <w:pPr>
        <w:pStyle w:val="comandoseinstrucciones"/>
        <w:rPr>
          <w:b/>
          <w:highlight w:val="yellow"/>
        </w:rPr>
      </w:pPr>
      <w:r w:rsidRPr="00F24378">
        <w:rPr>
          <w:noProof/>
        </w:rPr>
        <w:drawing>
          <wp:anchor distT="0" distB="0" distL="114300" distR="114300" simplePos="0" relativeHeight="251659264" behindDoc="0" locked="0" layoutInCell="1" allowOverlap="1" wp14:anchorId="070091B5" wp14:editId="3BE2833A">
            <wp:simplePos x="0" y="0"/>
            <wp:positionH relativeFrom="column">
              <wp:posOffset>2033905</wp:posOffset>
            </wp:positionH>
            <wp:positionV relativeFrom="paragraph">
              <wp:posOffset>5715</wp:posOffset>
            </wp:positionV>
            <wp:extent cx="2342515" cy="1717675"/>
            <wp:effectExtent l="0" t="0" r="0" b="0"/>
            <wp:wrapThrough wrapText="bothSides">
              <wp:wrapPolygon edited="0">
                <wp:start x="0" y="0"/>
                <wp:lineTo x="0" y="21321"/>
                <wp:lineTo x="21430" y="21321"/>
                <wp:lineTo x="21430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51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4378">
        <w:rPr>
          <w:b/>
          <w:highlight w:val="yellow"/>
        </w:rPr>
        <w:t>INSERT</w:t>
      </w:r>
      <w:r w:rsidR="00F24378">
        <w:rPr>
          <w:b/>
          <w:highlight w:val="yellow"/>
        </w:rPr>
        <w:t xml:space="preserve"> </w:t>
      </w:r>
      <w:r w:rsidRPr="00F24378">
        <w:rPr>
          <w:b/>
          <w:highlight w:val="yellow"/>
        </w:rPr>
        <w:t>INTO</w:t>
      </w:r>
      <w:r w:rsidR="00F24378">
        <w:rPr>
          <w:b/>
          <w:highlight w:val="yellow"/>
        </w:rPr>
        <w:t xml:space="preserve"> </w:t>
      </w:r>
      <w:r w:rsidRPr="00F24378">
        <w:rPr>
          <w:b/>
          <w:highlight w:val="yellow"/>
        </w:rPr>
        <w:t>A</w:t>
      </w:r>
      <w:r w:rsidR="00F24378">
        <w:rPr>
          <w:b/>
          <w:highlight w:val="yellow"/>
        </w:rPr>
        <w:t xml:space="preserve"> </w:t>
      </w:r>
      <w:r w:rsidRPr="00F24378">
        <w:rPr>
          <w:b/>
          <w:highlight w:val="yellow"/>
        </w:rPr>
        <w:t>VALUES</w:t>
      </w:r>
    </w:p>
    <w:p w14:paraId="5DC65DC6" w14:textId="5F906E54" w:rsidR="00135DCA" w:rsidRPr="00F24378" w:rsidRDefault="00F24378" w:rsidP="00135DCA">
      <w:pPr>
        <w:pStyle w:val="comandoseinstrucciones"/>
        <w:rPr>
          <w:b/>
        </w:rPr>
      </w:pPr>
      <w:r>
        <w:rPr>
          <w:b/>
          <w:highlight w:val="yellow"/>
        </w:rPr>
        <w:t xml:space="preserve"> </w:t>
      </w:r>
      <w:r w:rsidR="00135DCA" w:rsidRPr="00F24378">
        <w:rPr>
          <w:b/>
          <w:highlight w:val="yellow"/>
        </w:rPr>
        <w:t>(</w:t>
      </w:r>
      <w:r w:rsidR="00135DCA" w:rsidRPr="00F24378">
        <w:rPr>
          <w:b/>
          <w:color w:val="C00000"/>
          <w:highlight w:val="yellow"/>
        </w:rPr>
        <w:t>NULL</w:t>
      </w:r>
      <w:r w:rsidR="00135DCA" w:rsidRPr="00F24378">
        <w:rPr>
          <w:b/>
          <w:highlight w:val="yellow"/>
        </w:rPr>
        <w:t>,</w:t>
      </w:r>
      <w:r>
        <w:rPr>
          <w:b/>
          <w:highlight w:val="yellow"/>
        </w:rPr>
        <w:t xml:space="preserve"> </w:t>
      </w:r>
      <w:r w:rsidR="00135DCA" w:rsidRPr="00F24378">
        <w:rPr>
          <w:b/>
          <w:highlight w:val="yellow"/>
        </w:rPr>
        <w:t>'AAA',</w:t>
      </w:r>
      <w:r>
        <w:rPr>
          <w:b/>
          <w:highlight w:val="yellow"/>
        </w:rPr>
        <w:t xml:space="preserve"> </w:t>
      </w:r>
      <w:r w:rsidR="00135DCA" w:rsidRPr="00F24378">
        <w:rPr>
          <w:b/>
          <w:highlight w:val="yellow"/>
        </w:rPr>
        <w:t>'Ferrol');</w:t>
      </w:r>
    </w:p>
    <w:p w14:paraId="1E084E52" w14:textId="77777777" w:rsidR="00135DCA" w:rsidRPr="00F24378" w:rsidRDefault="00135DCA" w:rsidP="00135DCA">
      <w:pPr>
        <w:pStyle w:val="comandoseinstrucciones"/>
        <w:rPr>
          <w:b/>
        </w:rPr>
      </w:pPr>
    </w:p>
    <w:p w14:paraId="3FB16E04" w14:textId="356CE875" w:rsidR="00135DCA" w:rsidRPr="00F24378" w:rsidRDefault="00135DCA" w:rsidP="00135DCA">
      <w:pPr>
        <w:pStyle w:val="comandoseinstrucciones"/>
        <w:rPr>
          <w:b/>
          <w:highlight w:val="cyan"/>
        </w:rPr>
      </w:pPr>
      <w:r w:rsidRPr="00F24378">
        <w:rPr>
          <w:b/>
          <w:highlight w:val="cyan"/>
        </w:rPr>
        <w:t>INSERT</w:t>
      </w:r>
      <w:r w:rsidR="00F24378">
        <w:rPr>
          <w:b/>
          <w:highlight w:val="cyan"/>
        </w:rPr>
        <w:t xml:space="preserve"> </w:t>
      </w:r>
      <w:r w:rsidRPr="00F24378">
        <w:rPr>
          <w:b/>
          <w:highlight w:val="cyan"/>
        </w:rPr>
        <w:t>INTO</w:t>
      </w:r>
      <w:r w:rsidR="00F24378">
        <w:rPr>
          <w:b/>
          <w:highlight w:val="cyan"/>
        </w:rPr>
        <w:t xml:space="preserve"> </w:t>
      </w:r>
      <w:r w:rsidRPr="00F24378">
        <w:rPr>
          <w:b/>
          <w:highlight w:val="cyan"/>
        </w:rPr>
        <w:t>A</w:t>
      </w:r>
      <w:r w:rsidRPr="00F24378">
        <w:rPr>
          <w:b/>
          <w:color w:val="FF0000"/>
          <w:highlight w:val="cyan"/>
        </w:rPr>
        <w:t>(c,</w:t>
      </w:r>
      <w:r w:rsidR="00F24378">
        <w:rPr>
          <w:b/>
          <w:color w:val="FF0000"/>
          <w:highlight w:val="cyan"/>
        </w:rPr>
        <w:t xml:space="preserve"> </w:t>
      </w:r>
      <w:r w:rsidRPr="00F24378">
        <w:rPr>
          <w:b/>
          <w:color w:val="FF0000"/>
          <w:highlight w:val="cyan"/>
        </w:rPr>
        <w:t>d)</w:t>
      </w:r>
      <w:r w:rsidR="00F24378">
        <w:rPr>
          <w:b/>
          <w:highlight w:val="cyan"/>
        </w:rPr>
        <w:t xml:space="preserve"> </w:t>
      </w:r>
      <w:r w:rsidRPr="00F24378">
        <w:rPr>
          <w:b/>
          <w:highlight w:val="cyan"/>
        </w:rPr>
        <w:t>VALUES</w:t>
      </w:r>
    </w:p>
    <w:p w14:paraId="14D65B35" w14:textId="65C80E30" w:rsidR="00135DCA" w:rsidRPr="00F24378" w:rsidRDefault="00135DCA" w:rsidP="00135DCA">
      <w:pPr>
        <w:pStyle w:val="comandoseinstrucciones"/>
        <w:rPr>
          <w:b/>
        </w:rPr>
      </w:pPr>
      <w:r w:rsidRPr="00F24378">
        <w:rPr>
          <w:b/>
          <w:highlight w:val="cyan"/>
        </w:rPr>
        <w:t>('BBB',</w:t>
      </w:r>
      <w:r w:rsidR="00F24378">
        <w:rPr>
          <w:b/>
          <w:highlight w:val="cyan"/>
        </w:rPr>
        <w:t xml:space="preserve"> </w:t>
      </w:r>
      <w:r w:rsidRPr="00F24378">
        <w:rPr>
          <w:b/>
          <w:highlight w:val="cyan"/>
        </w:rPr>
        <w:t>'Narón');</w:t>
      </w:r>
    </w:p>
    <w:p w14:paraId="7E75CC3A" w14:textId="77777777" w:rsidR="00135DCA" w:rsidRPr="00F24378" w:rsidRDefault="00135DCA" w:rsidP="00135DCA">
      <w:pPr>
        <w:pStyle w:val="comandoseinstrucciones"/>
        <w:rPr>
          <w:b/>
        </w:rPr>
      </w:pPr>
    </w:p>
    <w:p w14:paraId="0828D452" w14:textId="426CE6B5" w:rsidR="00135DCA" w:rsidRPr="00F24378" w:rsidRDefault="00135DCA" w:rsidP="00135DCA">
      <w:pPr>
        <w:pStyle w:val="comandoseinstrucciones"/>
        <w:rPr>
          <w:b/>
          <w:highlight w:val="lightGray"/>
        </w:rPr>
      </w:pPr>
      <w:r w:rsidRPr="00F24378">
        <w:rPr>
          <w:b/>
          <w:highlight w:val="lightGray"/>
        </w:rPr>
        <w:t>INSERT</w:t>
      </w:r>
      <w:r w:rsidR="00F24378">
        <w:rPr>
          <w:b/>
          <w:highlight w:val="lightGray"/>
        </w:rPr>
        <w:t xml:space="preserve"> </w:t>
      </w:r>
      <w:r w:rsidRPr="00F24378">
        <w:rPr>
          <w:b/>
          <w:highlight w:val="lightGray"/>
        </w:rPr>
        <w:t>INTO</w:t>
      </w:r>
      <w:r w:rsidR="00F24378">
        <w:rPr>
          <w:b/>
          <w:highlight w:val="lightGray"/>
        </w:rPr>
        <w:t xml:space="preserve"> </w:t>
      </w:r>
      <w:r w:rsidRPr="00F24378">
        <w:rPr>
          <w:b/>
          <w:highlight w:val="lightGray"/>
        </w:rPr>
        <w:t>A</w:t>
      </w:r>
      <w:r w:rsidR="00F24378">
        <w:rPr>
          <w:b/>
          <w:highlight w:val="lightGray"/>
        </w:rPr>
        <w:t xml:space="preserve"> </w:t>
      </w:r>
      <w:r w:rsidRPr="00F24378">
        <w:rPr>
          <w:b/>
          <w:highlight w:val="lightGray"/>
        </w:rPr>
        <w:t>VALUES</w:t>
      </w:r>
    </w:p>
    <w:p w14:paraId="2165FC06" w14:textId="24823900" w:rsidR="00135DCA" w:rsidRPr="00F24378" w:rsidRDefault="00135DCA" w:rsidP="00135DCA">
      <w:pPr>
        <w:pStyle w:val="comandoseinstrucciones"/>
        <w:rPr>
          <w:b/>
          <w:highlight w:val="lightGray"/>
        </w:rPr>
      </w:pPr>
      <w:r w:rsidRPr="00F24378">
        <w:rPr>
          <w:b/>
          <w:highlight w:val="lightGray"/>
        </w:rPr>
        <w:t>(</w:t>
      </w:r>
      <w:r w:rsidRPr="00F24378">
        <w:rPr>
          <w:b/>
          <w:color w:val="C00000"/>
          <w:highlight w:val="lightGray"/>
        </w:rPr>
        <w:t>13</w:t>
      </w:r>
      <w:r w:rsidRPr="00F24378">
        <w:rPr>
          <w:b/>
          <w:highlight w:val="lightGray"/>
        </w:rPr>
        <w:t>,</w:t>
      </w:r>
      <w:r w:rsidR="00F24378">
        <w:rPr>
          <w:b/>
          <w:highlight w:val="lightGray"/>
        </w:rPr>
        <w:t xml:space="preserve"> </w:t>
      </w:r>
      <w:r w:rsidRPr="00F24378">
        <w:rPr>
          <w:b/>
          <w:highlight w:val="lightGray"/>
        </w:rPr>
        <w:t>'E13',</w:t>
      </w:r>
      <w:r w:rsidR="00F24378">
        <w:rPr>
          <w:b/>
          <w:highlight w:val="lightGray"/>
        </w:rPr>
        <w:t xml:space="preserve"> </w:t>
      </w:r>
      <w:r w:rsidRPr="00F24378">
        <w:rPr>
          <w:b/>
          <w:highlight w:val="lightGray"/>
        </w:rPr>
        <w:t>NULL);</w:t>
      </w:r>
    </w:p>
    <w:p w14:paraId="6082286D" w14:textId="77777777" w:rsidR="00135DCA" w:rsidRPr="00F24378" w:rsidRDefault="00135DCA" w:rsidP="00135DCA">
      <w:pPr>
        <w:pStyle w:val="comandoseinstrucciones"/>
        <w:rPr>
          <w:b/>
        </w:rPr>
      </w:pPr>
    </w:p>
    <w:p w14:paraId="7C55CAEA" w14:textId="08CDF142" w:rsidR="00135DCA" w:rsidRPr="00F24378" w:rsidRDefault="00135DCA" w:rsidP="00135DCA">
      <w:pPr>
        <w:pStyle w:val="comandoseinstrucciones"/>
        <w:rPr>
          <w:b/>
          <w:highlight w:val="green"/>
        </w:rPr>
      </w:pPr>
      <w:r w:rsidRPr="00F24378">
        <w:rPr>
          <w:b/>
          <w:highlight w:val="green"/>
        </w:rPr>
        <w:t>INSERT</w:t>
      </w:r>
      <w:r w:rsidR="00F24378">
        <w:rPr>
          <w:b/>
          <w:highlight w:val="green"/>
        </w:rPr>
        <w:t xml:space="preserve"> </w:t>
      </w:r>
      <w:r w:rsidRPr="00F24378">
        <w:rPr>
          <w:b/>
          <w:highlight w:val="green"/>
        </w:rPr>
        <w:t>INTO</w:t>
      </w:r>
      <w:r w:rsidR="00F24378">
        <w:rPr>
          <w:b/>
          <w:highlight w:val="green"/>
        </w:rPr>
        <w:t xml:space="preserve"> </w:t>
      </w:r>
      <w:r w:rsidRPr="00F24378">
        <w:rPr>
          <w:b/>
          <w:highlight w:val="green"/>
        </w:rPr>
        <w:t>A</w:t>
      </w:r>
      <w:r w:rsidR="00F24378">
        <w:rPr>
          <w:b/>
          <w:highlight w:val="green"/>
        </w:rPr>
        <w:t xml:space="preserve"> </w:t>
      </w:r>
      <w:r w:rsidRPr="00F24378">
        <w:rPr>
          <w:b/>
          <w:highlight w:val="green"/>
        </w:rPr>
        <w:t>VALUES</w:t>
      </w:r>
    </w:p>
    <w:p w14:paraId="23563A05" w14:textId="59779FAC" w:rsidR="00103E23" w:rsidRPr="00F24378" w:rsidRDefault="00135DCA" w:rsidP="00135DCA">
      <w:pPr>
        <w:pStyle w:val="comandoseinstrucciones"/>
        <w:rPr>
          <w:b/>
          <w:highlight w:val="green"/>
        </w:rPr>
      </w:pPr>
      <w:r w:rsidRPr="00F24378">
        <w:rPr>
          <w:b/>
          <w:highlight w:val="green"/>
        </w:rPr>
        <w:t>(</w:t>
      </w:r>
      <w:r w:rsidRPr="00F24378">
        <w:rPr>
          <w:b/>
          <w:color w:val="FF0000"/>
          <w:highlight w:val="green"/>
        </w:rPr>
        <w:t>25</w:t>
      </w:r>
      <w:r w:rsidRPr="00F24378">
        <w:rPr>
          <w:b/>
          <w:highlight w:val="green"/>
        </w:rPr>
        <w:t>,</w:t>
      </w:r>
      <w:r w:rsidR="00F24378">
        <w:rPr>
          <w:b/>
          <w:highlight w:val="green"/>
        </w:rPr>
        <w:t xml:space="preserve"> </w:t>
      </w:r>
      <w:r w:rsidRPr="00F24378">
        <w:rPr>
          <w:b/>
          <w:highlight w:val="green"/>
        </w:rPr>
        <w:t>'C25',</w:t>
      </w:r>
      <w:r w:rsidR="00F24378">
        <w:rPr>
          <w:b/>
          <w:highlight w:val="green"/>
        </w:rPr>
        <w:t xml:space="preserve"> </w:t>
      </w:r>
      <w:r w:rsidRPr="00F24378">
        <w:rPr>
          <w:b/>
          <w:highlight w:val="green"/>
        </w:rPr>
        <w:t>'Cedeira')</w:t>
      </w:r>
      <w:r w:rsidR="00103E23" w:rsidRPr="00F24378">
        <w:rPr>
          <w:b/>
          <w:highlight w:val="green"/>
        </w:rPr>
        <w:t>;</w:t>
      </w:r>
    </w:p>
    <w:p w14:paraId="025673BD" w14:textId="3DFC8751" w:rsidR="00135DCA" w:rsidRPr="00F24378" w:rsidRDefault="00135DCA" w:rsidP="00135DCA">
      <w:pPr>
        <w:pStyle w:val="comandoseinstrucciones"/>
        <w:rPr>
          <w:b/>
          <w:highlight w:val="green"/>
        </w:rPr>
      </w:pPr>
    </w:p>
    <w:p w14:paraId="1BDFFC6E" w14:textId="06806B35" w:rsidR="00103E23" w:rsidRPr="00F24378" w:rsidRDefault="00103E23" w:rsidP="00103E23">
      <w:pPr>
        <w:pStyle w:val="comandoseinstrucciones"/>
        <w:rPr>
          <w:b/>
          <w:highlight w:val="green"/>
        </w:rPr>
      </w:pPr>
      <w:r w:rsidRPr="00F24378">
        <w:rPr>
          <w:b/>
          <w:highlight w:val="green"/>
        </w:rPr>
        <w:t>INSERT</w:t>
      </w:r>
      <w:r w:rsidR="00F24378">
        <w:rPr>
          <w:b/>
          <w:highlight w:val="green"/>
        </w:rPr>
        <w:t xml:space="preserve"> </w:t>
      </w:r>
      <w:r w:rsidRPr="00F24378">
        <w:rPr>
          <w:b/>
          <w:highlight w:val="green"/>
        </w:rPr>
        <w:t>INTO</w:t>
      </w:r>
      <w:r w:rsidR="00F24378">
        <w:rPr>
          <w:b/>
          <w:highlight w:val="green"/>
        </w:rPr>
        <w:t xml:space="preserve"> </w:t>
      </w:r>
      <w:r w:rsidRPr="00F24378">
        <w:rPr>
          <w:b/>
          <w:highlight w:val="green"/>
        </w:rPr>
        <w:t>A</w:t>
      </w:r>
      <w:r w:rsidR="00F24378">
        <w:rPr>
          <w:b/>
          <w:highlight w:val="green"/>
        </w:rPr>
        <w:t xml:space="preserve"> </w:t>
      </w:r>
      <w:r w:rsidRPr="00F24378">
        <w:rPr>
          <w:b/>
          <w:highlight w:val="green"/>
        </w:rPr>
        <w:t>VALUES</w:t>
      </w:r>
    </w:p>
    <w:p w14:paraId="49A2CF89" w14:textId="13EFD1F6" w:rsidR="00135DCA" w:rsidRPr="00F24378" w:rsidRDefault="00135DCA" w:rsidP="00135DCA">
      <w:pPr>
        <w:pStyle w:val="comandoseinstrucciones"/>
        <w:rPr>
          <w:b/>
        </w:rPr>
      </w:pPr>
      <w:r w:rsidRPr="00F24378">
        <w:rPr>
          <w:b/>
          <w:highlight w:val="green"/>
        </w:rPr>
        <w:t>(</w:t>
      </w:r>
      <w:r w:rsidRPr="00F24378">
        <w:rPr>
          <w:b/>
          <w:color w:val="FF0000"/>
          <w:highlight w:val="green"/>
        </w:rPr>
        <w:t>NULL</w:t>
      </w:r>
      <w:r w:rsidRPr="00F24378">
        <w:rPr>
          <w:b/>
          <w:highlight w:val="green"/>
        </w:rPr>
        <w:t>,</w:t>
      </w:r>
      <w:r w:rsidR="00F24378">
        <w:rPr>
          <w:b/>
          <w:highlight w:val="green"/>
        </w:rPr>
        <w:t xml:space="preserve"> </w:t>
      </w:r>
      <w:r w:rsidRPr="00F24378">
        <w:rPr>
          <w:b/>
          <w:highlight w:val="green"/>
        </w:rPr>
        <w:t>'DDD',</w:t>
      </w:r>
      <w:r w:rsidR="00F24378">
        <w:rPr>
          <w:b/>
          <w:highlight w:val="green"/>
        </w:rPr>
        <w:t xml:space="preserve"> </w:t>
      </w:r>
      <w:r w:rsidRPr="00F24378">
        <w:rPr>
          <w:b/>
          <w:highlight w:val="green"/>
        </w:rPr>
        <w:t>'Ferrol');</w:t>
      </w:r>
    </w:p>
    <w:p w14:paraId="06008541" w14:textId="77777777" w:rsidR="00135DCA" w:rsidRPr="00F24378" w:rsidRDefault="00135DCA" w:rsidP="00135DCA">
      <w:pPr>
        <w:pStyle w:val="comandoseinstrucciones"/>
      </w:pPr>
    </w:p>
    <w:p w14:paraId="5D04C7DB" w14:textId="77777777" w:rsidR="00135DCA" w:rsidRPr="00F24378" w:rsidRDefault="00135DCA" w:rsidP="00135DCA">
      <w:pPr>
        <w:pStyle w:val="comandoseinstrucciones"/>
      </w:pPr>
    </w:p>
    <w:p w14:paraId="1B741412" w14:textId="288462D6" w:rsidR="00135DCA" w:rsidRPr="00F24378" w:rsidRDefault="00135DCA" w:rsidP="00135DCA">
      <w:pPr>
        <w:pStyle w:val="comandoseinstrucciones"/>
        <w:rPr>
          <w:b/>
        </w:rPr>
      </w:pPr>
      <w:r w:rsidRPr="00F24378">
        <w:rPr>
          <w:b/>
        </w:rPr>
        <w:t>SELECT</w:t>
      </w:r>
      <w:r w:rsidR="00F24378">
        <w:rPr>
          <w:b/>
        </w:rPr>
        <w:t xml:space="preserve"> </w:t>
      </w:r>
      <w:r w:rsidRPr="00F24378">
        <w:rPr>
          <w:b/>
        </w:rPr>
        <w:t>*</w:t>
      </w:r>
      <w:r w:rsidR="00F24378">
        <w:rPr>
          <w:b/>
        </w:rPr>
        <w:t xml:space="preserve"> </w:t>
      </w:r>
      <w:r w:rsidRPr="00F24378">
        <w:rPr>
          <w:b/>
        </w:rPr>
        <w:t>FROM</w:t>
      </w:r>
      <w:r w:rsidR="00F24378">
        <w:rPr>
          <w:b/>
        </w:rPr>
        <w:t xml:space="preserve"> </w:t>
      </w:r>
      <w:r w:rsidRPr="00F24378">
        <w:rPr>
          <w:b/>
        </w:rPr>
        <w:t>A;</w:t>
      </w:r>
    </w:p>
    <w:p w14:paraId="4F32C583" w14:textId="77777777" w:rsidR="00135DCA" w:rsidRPr="00F24378" w:rsidRDefault="00135DCA" w:rsidP="00135DCA">
      <w:pPr>
        <w:pStyle w:val="comandoseinstrucciones"/>
        <w:rPr>
          <w:b/>
        </w:rPr>
      </w:pPr>
    </w:p>
    <w:tbl>
      <w:tblPr>
        <w:tblW w:w="24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660"/>
        <w:gridCol w:w="1160"/>
      </w:tblGrid>
      <w:tr w:rsidR="00135DCA" w:rsidRPr="00F24378" w14:paraId="4E2D7876" w14:textId="77777777" w:rsidTr="007D0C62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01DA9" w14:textId="77777777" w:rsidR="00135DCA" w:rsidRPr="00F24378" w:rsidRDefault="00135DCA" w:rsidP="007D0C62">
            <w:pPr>
              <w:spacing w:before="0" w:after="0"/>
              <w:ind w:left="0"/>
              <w:jc w:val="center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F24378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ECBE3" w14:textId="77777777" w:rsidR="00135DCA" w:rsidRPr="00F24378" w:rsidRDefault="00135DCA" w:rsidP="007D0C62">
            <w:pPr>
              <w:spacing w:before="0" w:after="0"/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2437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0A819" w14:textId="77777777" w:rsidR="00135DCA" w:rsidRPr="00F24378" w:rsidRDefault="00135DCA" w:rsidP="007D0C62">
            <w:pPr>
              <w:spacing w:before="0" w:after="0"/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2437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135DCA" w:rsidRPr="00F24378" w14:paraId="45FE549F" w14:textId="77777777" w:rsidTr="007D0C6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73153F" w14:textId="77777777" w:rsidR="00135DCA" w:rsidRPr="00F24378" w:rsidRDefault="00135DCA" w:rsidP="007D0C62">
            <w:pPr>
              <w:spacing w:before="0" w:after="0"/>
              <w:ind w:left="0"/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F24378">
              <w:rPr>
                <w:rFonts w:ascii="Calibri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02DC36" w14:textId="77777777" w:rsidR="00135DCA" w:rsidRPr="00F24378" w:rsidRDefault="00135DCA" w:rsidP="007D0C62">
            <w:pPr>
              <w:spacing w:before="0" w:after="0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378">
              <w:rPr>
                <w:rFonts w:ascii="Calibri" w:hAnsi="Calibri" w:cs="Calibri"/>
                <w:color w:val="000000"/>
                <w:sz w:val="22"/>
                <w:szCs w:val="22"/>
              </w:rPr>
              <w:t>AAA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C70B03" w14:textId="77777777" w:rsidR="00135DCA" w:rsidRPr="00F24378" w:rsidRDefault="00135DCA" w:rsidP="007D0C62">
            <w:pPr>
              <w:spacing w:before="0" w:after="0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378">
              <w:rPr>
                <w:rFonts w:ascii="Calibri" w:hAnsi="Calibri" w:cs="Calibri"/>
                <w:color w:val="000000"/>
                <w:sz w:val="22"/>
                <w:szCs w:val="22"/>
              </w:rPr>
              <w:t>Ferrol</w:t>
            </w:r>
          </w:p>
        </w:tc>
      </w:tr>
      <w:tr w:rsidR="00135DCA" w:rsidRPr="00F24378" w14:paraId="5B1EA4CE" w14:textId="77777777" w:rsidTr="007D0C6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9012C21" w14:textId="77777777" w:rsidR="00135DCA" w:rsidRPr="00F24378" w:rsidRDefault="00135DCA" w:rsidP="007D0C62">
            <w:pPr>
              <w:spacing w:before="0" w:after="0"/>
              <w:ind w:left="0"/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F24378">
              <w:rPr>
                <w:rFonts w:ascii="Calibri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D06DC0F" w14:textId="77777777" w:rsidR="00135DCA" w:rsidRPr="00F24378" w:rsidRDefault="00135DCA" w:rsidP="007D0C62">
            <w:pPr>
              <w:spacing w:before="0" w:after="0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378">
              <w:rPr>
                <w:rFonts w:ascii="Calibri" w:hAnsi="Calibri" w:cs="Calibri"/>
                <w:color w:val="000000"/>
                <w:sz w:val="22"/>
                <w:szCs w:val="22"/>
              </w:rPr>
              <w:t>BBB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B34FEC6" w14:textId="77777777" w:rsidR="00135DCA" w:rsidRPr="00F24378" w:rsidRDefault="00135DCA" w:rsidP="007D0C62">
            <w:pPr>
              <w:spacing w:before="0" w:after="0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378">
              <w:rPr>
                <w:rFonts w:ascii="Calibri" w:hAnsi="Calibri" w:cs="Calibri"/>
                <w:color w:val="000000"/>
                <w:sz w:val="22"/>
                <w:szCs w:val="22"/>
              </w:rPr>
              <w:t>Narón</w:t>
            </w:r>
          </w:p>
        </w:tc>
      </w:tr>
      <w:tr w:rsidR="00135DCA" w:rsidRPr="00F24378" w14:paraId="44DF75A7" w14:textId="77777777" w:rsidTr="007D0C6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A5597D" w14:textId="77777777" w:rsidR="00135DCA" w:rsidRPr="00F24378" w:rsidRDefault="00135DCA" w:rsidP="007D0C62">
            <w:pPr>
              <w:spacing w:before="0" w:after="0"/>
              <w:ind w:left="0"/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F24378">
              <w:rPr>
                <w:rFonts w:ascii="Calibri" w:hAnsi="Calibri" w:cs="Calibri"/>
                <w:color w:val="FF0000"/>
                <w:sz w:val="22"/>
                <w:szCs w:val="22"/>
              </w:rPr>
              <w:t>13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66E467" w14:textId="77777777" w:rsidR="00135DCA" w:rsidRPr="00F24378" w:rsidRDefault="00135DCA" w:rsidP="007D0C62">
            <w:pPr>
              <w:spacing w:before="0" w:after="0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378">
              <w:rPr>
                <w:rFonts w:ascii="Calibri" w:hAnsi="Calibri" w:cs="Calibri"/>
                <w:color w:val="000000"/>
                <w:sz w:val="22"/>
                <w:szCs w:val="22"/>
              </w:rPr>
              <w:t>E13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553503" w14:textId="4B20CAA9" w:rsidR="00135DCA" w:rsidRPr="00F24378" w:rsidRDefault="00F24378" w:rsidP="007D0C62">
            <w:pPr>
              <w:spacing w:before="0" w:after="0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135DCA" w:rsidRPr="00F24378" w14:paraId="6E215C72" w14:textId="77777777" w:rsidTr="007D0C6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BB15F09" w14:textId="77777777" w:rsidR="00135DCA" w:rsidRPr="00F24378" w:rsidRDefault="00135DCA" w:rsidP="007D0C62">
            <w:pPr>
              <w:spacing w:before="0" w:after="0"/>
              <w:ind w:left="0"/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F24378">
              <w:rPr>
                <w:rFonts w:ascii="Calibri" w:hAnsi="Calibri" w:cs="Calibri"/>
                <w:color w:val="FF0000"/>
                <w:sz w:val="22"/>
                <w:szCs w:val="22"/>
              </w:rPr>
              <w:t>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E97AE2A" w14:textId="77777777" w:rsidR="00135DCA" w:rsidRPr="00F24378" w:rsidRDefault="00135DCA" w:rsidP="007D0C62">
            <w:pPr>
              <w:spacing w:before="0" w:after="0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378">
              <w:rPr>
                <w:rFonts w:ascii="Calibri" w:hAnsi="Calibri" w:cs="Calibri"/>
                <w:color w:val="000000"/>
                <w:sz w:val="22"/>
                <w:szCs w:val="22"/>
              </w:rPr>
              <w:t>C25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C016F8D" w14:textId="77777777" w:rsidR="00135DCA" w:rsidRPr="00F24378" w:rsidRDefault="00135DCA" w:rsidP="007D0C62">
            <w:pPr>
              <w:spacing w:before="0" w:after="0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378">
              <w:rPr>
                <w:rFonts w:ascii="Calibri" w:hAnsi="Calibri" w:cs="Calibri"/>
                <w:color w:val="000000"/>
                <w:sz w:val="22"/>
                <w:szCs w:val="22"/>
              </w:rPr>
              <w:t>Cedeira</w:t>
            </w:r>
          </w:p>
        </w:tc>
      </w:tr>
      <w:tr w:rsidR="00135DCA" w:rsidRPr="00F24378" w14:paraId="0F1BD464" w14:textId="77777777" w:rsidTr="007D0C62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0E474A8" w14:textId="77777777" w:rsidR="00135DCA" w:rsidRPr="00F24378" w:rsidRDefault="00135DCA" w:rsidP="007D0C62">
            <w:pPr>
              <w:spacing w:before="0" w:after="0"/>
              <w:ind w:left="0"/>
              <w:jc w:val="right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F24378">
              <w:rPr>
                <w:rFonts w:ascii="Calibri" w:hAnsi="Calibri" w:cs="Calibri"/>
                <w:color w:val="FF0000"/>
                <w:sz w:val="22"/>
                <w:szCs w:val="22"/>
              </w:rPr>
              <w:t>26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75C1298" w14:textId="77777777" w:rsidR="00135DCA" w:rsidRPr="00F24378" w:rsidRDefault="00135DCA" w:rsidP="007D0C62">
            <w:pPr>
              <w:spacing w:before="0" w:after="0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378">
              <w:rPr>
                <w:rFonts w:ascii="Calibri" w:hAnsi="Calibri" w:cs="Calibri"/>
                <w:color w:val="000000"/>
                <w:sz w:val="22"/>
                <w:szCs w:val="22"/>
              </w:rPr>
              <w:t>DDD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2422897" w14:textId="77777777" w:rsidR="00135DCA" w:rsidRPr="00F24378" w:rsidRDefault="00135DCA" w:rsidP="007D0C62">
            <w:pPr>
              <w:spacing w:before="0" w:after="0"/>
              <w:ind w:left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4378">
              <w:rPr>
                <w:rFonts w:ascii="Calibri" w:hAnsi="Calibri" w:cs="Calibri"/>
                <w:color w:val="000000"/>
                <w:sz w:val="22"/>
                <w:szCs w:val="22"/>
              </w:rPr>
              <w:t>Ferrol</w:t>
            </w:r>
          </w:p>
        </w:tc>
      </w:tr>
    </w:tbl>
    <w:p w14:paraId="39AFC843" w14:textId="77777777" w:rsidR="00135DCA" w:rsidRPr="00F24378" w:rsidRDefault="00135DCA" w:rsidP="00135DCA"/>
    <w:p w14:paraId="27A27434" w14:textId="57F5C933" w:rsidR="001C2E6B" w:rsidRPr="00F24378" w:rsidRDefault="001C2E6B" w:rsidP="001C2E6B">
      <w:pPr>
        <w:pStyle w:val="Ttulo3"/>
      </w:pPr>
      <w:bookmarkStart w:id="72" w:name="_Toc71794188"/>
      <w:bookmarkStart w:id="73" w:name="_Toc149546801"/>
      <w:r w:rsidRPr="00F24378">
        <w:lastRenderedPageBreak/>
        <w:t>Insertar</w:t>
      </w:r>
      <w:r w:rsidR="00F24378">
        <w:t xml:space="preserve"> </w:t>
      </w:r>
      <w:r w:rsidRPr="00F24378">
        <w:t>filas</w:t>
      </w:r>
      <w:r w:rsidR="00F24378">
        <w:t xml:space="preserve"> </w:t>
      </w:r>
      <w:r w:rsidRPr="00F24378">
        <w:t>obteniendo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datos</w:t>
      </w:r>
      <w:r w:rsidR="00F24378">
        <w:t xml:space="preserve"> </w:t>
      </w:r>
      <w:r w:rsidRPr="00F24378">
        <w:t>mediante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consulta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otras</w:t>
      </w:r>
      <w:r w:rsidR="00F24378">
        <w:t xml:space="preserve"> </w:t>
      </w:r>
      <w:r w:rsidRPr="00F24378">
        <w:t>tablas</w:t>
      </w:r>
      <w:bookmarkEnd w:id="72"/>
      <w:bookmarkEnd w:id="73"/>
    </w:p>
    <w:p w14:paraId="1E50BBC5" w14:textId="77777777" w:rsidR="00F60340" w:rsidRPr="00F24378" w:rsidRDefault="00F60340" w:rsidP="00F60340">
      <w:r w:rsidRPr="00F24378">
        <w:t>Sintaxis:</w:t>
      </w:r>
    </w:p>
    <w:p w14:paraId="1A4035FB" w14:textId="795E3648" w:rsidR="001C2E6B" w:rsidRPr="00F24378" w:rsidRDefault="001C2E6B" w:rsidP="001C2E6B">
      <w:pPr>
        <w:pStyle w:val="comandoseinstrucciones"/>
      </w:pPr>
      <w:r w:rsidRPr="00F24378">
        <w:t>#</w:t>
      </w:r>
      <w:r w:rsidRPr="00F24378">
        <w:rPr>
          <w:rStyle w:val="Textoennegrita"/>
        </w:rPr>
        <w:t>Opción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A</w:t>
      </w:r>
      <w:r w:rsidRPr="00F24378">
        <w:t>:</w:t>
      </w:r>
    </w:p>
    <w:p w14:paraId="2C63A79D" w14:textId="280BC11C" w:rsidR="001C2E6B" w:rsidRPr="00F24378" w:rsidRDefault="001C2E6B" w:rsidP="001C2E6B">
      <w:pPr>
        <w:pStyle w:val="comandoseinstrucciones"/>
        <w:rPr>
          <w:b/>
        </w:rPr>
      </w:pPr>
      <w:r w:rsidRPr="00F24378">
        <w:t>INSERT</w:t>
      </w:r>
      <w:r w:rsidR="00F24378">
        <w:t xml:space="preserve"> </w:t>
      </w:r>
      <w:r w:rsidRPr="00F24378">
        <w:t>INTO</w:t>
      </w:r>
      <w:r w:rsidR="00F24378">
        <w:t xml:space="preserve"> </w:t>
      </w:r>
      <w:r w:rsidRPr="00F24378">
        <w:rPr>
          <w:i/>
          <w:iCs/>
        </w:rPr>
        <w:t>table_name</w:t>
      </w:r>
      <w:r w:rsidR="00F24378">
        <w:rPr>
          <w:i/>
          <w:iCs/>
        </w:rPr>
        <w:t xml:space="preserve"> </w:t>
      </w:r>
      <w:r w:rsidRPr="00F24378">
        <w:br/>
      </w:r>
      <w:r w:rsidRPr="00F24378">
        <w:rPr>
          <w:rStyle w:val="comandoseinstruccionesCarCar"/>
          <w:b/>
        </w:rPr>
        <w:t>sentencia</w:t>
      </w:r>
      <w:r w:rsidR="00F24378">
        <w:rPr>
          <w:rStyle w:val="comandoseinstruccionesCarCar"/>
          <w:b/>
        </w:rPr>
        <w:t xml:space="preserve"> </w:t>
      </w:r>
      <w:r w:rsidRPr="00F24378">
        <w:rPr>
          <w:rStyle w:val="comandoseinstruccionesCarCar"/>
          <w:b/>
        </w:rPr>
        <w:t>SELECT</w:t>
      </w:r>
      <w:r w:rsidR="00243D07" w:rsidRPr="00F24378">
        <w:rPr>
          <w:rStyle w:val="comandoseinstruccionesCarCar"/>
          <w:b/>
        </w:rPr>
        <w:t>;</w:t>
      </w:r>
    </w:p>
    <w:p w14:paraId="06220C2E" w14:textId="77777777" w:rsidR="001C2E6B" w:rsidRPr="00F24378" w:rsidRDefault="001C2E6B" w:rsidP="001C2E6B">
      <w:pPr>
        <w:pStyle w:val="comandoseinstrucciones"/>
      </w:pPr>
    </w:p>
    <w:p w14:paraId="6339E187" w14:textId="77777777" w:rsidR="008F607C" w:rsidRPr="00F24378" w:rsidRDefault="008F607C" w:rsidP="001C2E6B">
      <w:pPr>
        <w:pStyle w:val="comandoseinstrucciones"/>
      </w:pPr>
    </w:p>
    <w:p w14:paraId="3E8DE750" w14:textId="6AF050DE" w:rsidR="001C2E6B" w:rsidRPr="00F24378" w:rsidRDefault="001C2E6B" w:rsidP="001C2E6B">
      <w:pPr>
        <w:pStyle w:val="comandoseinstrucciones"/>
      </w:pPr>
      <w:r w:rsidRPr="00F24378">
        <w:t>#</w:t>
      </w:r>
      <w:r w:rsidRPr="00F24378">
        <w:rPr>
          <w:rStyle w:val="Textoennegrita"/>
        </w:rPr>
        <w:t>Opción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B</w:t>
      </w:r>
      <w:r w:rsidR="00243D07" w:rsidRPr="00F24378">
        <w:rPr>
          <w:rStyle w:val="Textoennegrita"/>
        </w:rPr>
        <w:t>,</w:t>
      </w:r>
      <w:r w:rsidR="00F24378">
        <w:rPr>
          <w:rStyle w:val="Textoennegrita"/>
        </w:rPr>
        <w:t xml:space="preserve"> </w:t>
      </w:r>
      <w:r w:rsidR="00243D07" w:rsidRPr="00F24378">
        <w:rPr>
          <w:rStyle w:val="comandoseinstruccionesCarCar"/>
          <w:b/>
          <w:i/>
          <w:iCs/>
        </w:rPr>
        <w:t>especificando</w:t>
      </w:r>
      <w:r w:rsidR="00F24378">
        <w:rPr>
          <w:rStyle w:val="comandoseinstruccionesCarCar"/>
          <w:b/>
          <w:i/>
          <w:iCs/>
        </w:rPr>
        <w:t xml:space="preserve"> </w:t>
      </w:r>
      <w:r w:rsidR="00243D07" w:rsidRPr="00F24378">
        <w:rPr>
          <w:rStyle w:val="comandoseinstruccionesCarCar"/>
          <w:b/>
          <w:i/>
          <w:iCs/>
        </w:rPr>
        <w:t>las</w:t>
      </w:r>
      <w:r w:rsidR="00F24378">
        <w:rPr>
          <w:rStyle w:val="comandoseinstruccionesCarCar"/>
          <w:b/>
          <w:i/>
          <w:iCs/>
        </w:rPr>
        <w:t xml:space="preserve"> </w:t>
      </w:r>
      <w:r w:rsidR="00243D07" w:rsidRPr="00F24378">
        <w:rPr>
          <w:rStyle w:val="comandoseinstruccionesCarCar"/>
          <w:b/>
          <w:i/>
          <w:iCs/>
        </w:rPr>
        <w:t>columnas</w:t>
      </w:r>
      <w:r w:rsidRPr="00F24378">
        <w:t>:</w:t>
      </w:r>
    </w:p>
    <w:p w14:paraId="64EFB7C9" w14:textId="0F84B975" w:rsidR="001C2E6B" w:rsidRPr="00F24378" w:rsidRDefault="001C2E6B" w:rsidP="001C2E6B">
      <w:pPr>
        <w:pStyle w:val="comandoseinstrucciones"/>
        <w:rPr>
          <w:b/>
        </w:rPr>
      </w:pPr>
      <w:r w:rsidRPr="00F24378">
        <w:rPr>
          <w:rStyle w:val="comandoseinstruccionesCarCar"/>
        </w:rPr>
        <w:t>INSERT</w:t>
      </w:r>
      <w:r w:rsidR="00F24378">
        <w:rPr>
          <w:rStyle w:val="comandoseinstruccionesCarCar"/>
        </w:rPr>
        <w:t xml:space="preserve"> </w:t>
      </w:r>
      <w:r w:rsidRPr="00F24378">
        <w:rPr>
          <w:rStyle w:val="comandoseinstruccionesCarCar"/>
        </w:rPr>
        <w:t>INTO</w:t>
      </w:r>
      <w:r w:rsidR="00F24378">
        <w:rPr>
          <w:rStyle w:val="comandoseinstruccionesCarCar"/>
        </w:rPr>
        <w:t xml:space="preserve"> </w:t>
      </w:r>
      <w:r w:rsidRPr="00F24378">
        <w:rPr>
          <w:rStyle w:val="comandoseinstruccionesCarCar"/>
        </w:rPr>
        <w:t>table_name</w:t>
      </w:r>
      <w:r w:rsidR="00F24378">
        <w:rPr>
          <w:rStyle w:val="comandoseinstruccionesCarCar"/>
        </w:rPr>
        <w:t xml:space="preserve"> </w:t>
      </w:r>
      <w:r w:rsidRPr="00F24378">
        <w:rPr>
          <w:rStyle w:val="comandoseinstruccionesCarCar"/>
        </w:rPr>
        <w:t>(</w:t>
      </w:r>
      <w:r w:rsidRPr="00F24378">
        <w:rPr>
          <w:rStyle w:val="comandoseinstruccionesCarCar"/>
          <w:b/>
          <w:bCs/>
          <w:i/>
          <w:iCs/>
          <w:highlight w:val="yellow"/>
        </w:rPr>
        <w:t>column1,</w:t>
      </w:r>
      <w:r w:rsidR="00F24378">
        <w:rPr>
          <w:rStyle w:val="comandoseinstruccionesCarCar"/>
          <w:b/>
          <w:bCs/>
          <w:i/>
          <w:iCs/>
          <w:highlight w:val="yellow"/>
        </w:rPr>
        <w:t xml:space="preserve"> </w:t>
      </w:r>
      <w:r w:rsidRPr="00F24378">
        <w:rPr>
          <w:rStyle w:val="comandoseinstruccionesCarCar"/>
          <w:b/>
          <w:bCs/>
          <w:i/>
          <w:iCs/>
          <w:highlight w:val="yellow"/>
        </w:rPr>
        <w:t>column2,</w:t>
      </w:r>
      <w:r w:rsidR="00F24378">
        <w:rPr>
          <w:rStyle w:val="comandoseinstruccionesCarCar"/>
          <w:b/>
          <w:bCs/>
          <w:i/>
          <w:iCs/>
          <w:highlight w:val="yellow"/>
        </w:rPr>
        <w:t xml:space="preserve"> </w:t>
      </w:r>
      <w:r w:rsidRPr="00F24378">
        <w:rPr>
          <w:rStyle w:val="comandoseinstruccionesCarCar"/>
          <w:b/>
          <w:bCs/>
          <w:i/>
          <w:iCs/>
          <w:highlight w:val="yellow"/>
        </w:rPr>
        <w:t>column3</w:t>
      </w:r>
      <w:r w:rsidRPr="00F24378">
        <w:rPr>
          <w:rStyle w:val="comandoseinstruccionesCarCar"/>
        </w:rPr>
        <w:t>,...)</w:t>
      </w:r>
      <w:r w:rsidRPr="00F24378">
        <w:rPr>
          <w:rStyle w:val="comandoseinstruccionesCarCar"/>
        </w:rPr>
        <w:br/>
      </w:r>
      <w:r w:rsidRPr="00F24378">
        <w:rPr>
          <w:rStyle w:val="comandoseinstruccionesCarCar"/>
          <w:b/>
        </w:rPr>
        <w:t>sentencia</w:t>
      </w:r>
      <w:r w:rsidR="00F24378">
        <w:rPr>
          <w:rStyle w:val="comandoseinstruccionesCarCar"/>
          <w:b/>
        </w:rPr>
        <w:t xml:space="preserve"> </w:t>
      </w:r>
      <w:r w:rsidRPr="00F24378">
        <w:rPr>
          <w:rStyle w:val="comandoseinstruccionesCarCar"/>
          <w:b/>
        </w:rPr>
        <w:t>SELECT</w:t>
      </w:r>
      <w:r w:rsidR="00243D07" w:rsidRPr="00F24378">
        <w:rPr>
          <w:rStyle w:val="comandoseinstruccionesCarCar"/>
          <w:bCs/>
        </w:rPr>
        <w:t>;</w:t>
      </w:r>
    </w:p>
    <w:p w14:paraId="5B6A7E0C" w14:textId="77777777" w:rsidR="001C2E6B" w:rsidRPr="00F24378" w:rsidRDefault="001C2E6B" w:rsidP="001C2E6B">
      <w:r w:rsidRPr="00F24378">
        <w:t>Ejemplos:</w:t>
      </w:r>
    </w:p>
    <w:p w14:paraId="1F727F02" w14:textId="3D81B3F2" w:rsidR="001C2E6B" w:rsidRPr="00F24378" w:rsidRDefault="001C2E6B" w:rsidP="001C2E6B">
      <w:pPr>
        <w:pStyle w:val="comandoseinstrucciones"/>
        <w:pBdr>
          <w:left w:val="dotted" w:sz="12" w:space="0" w:color="F79646"/>
        </w:pBdr>
      </w:pPr>
      <w:r w:rsidRPr="00F24378">
        <w:t>#</w:t>
      </w:r>
      <w:r w:rsidRPr="00F24378">
        <w:rPr>
          <w:rStyle w:val="Textoennegrita"/>
        </w:rPr>
        <w:t>Opción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A</w:t>
      </w:r>
      <w:r w:rsidRPr="00F24378">
        <w:t>:</w:t>
      </w:r>
      <w:r w:rsidR="00F24378">
        <w:t xml:space="preserve"> </w:t>
      </w:r>
      <w:r w:rsidRPr="00F24378">
        <w:t>escoger</w:t>
      </w:r>
      <w:r w:rsidR="00F24378">
        <w:t xml:space="preserve"> </w:t>
      </w:r>
      <w:r w:rsidRPr="00F24378">
        <w:t>todos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atributos</w:t>
      </w:r>
    </w:p>
    <w:p w14:paraId="067F31BE" w14:textId="0DE6CAB3" w:rsidR="001C2E6B" w:rsidRPr="00F24378" w:rsidRDefault="001C2E6B" w:rsidP="001C2E6B">
      <w:pPr>
        <w:pStyle w:val="comandoseinstrucciones"/>
        <w:pBdr>
          <w:left w:val="dotted" w:sz="12" w:space="0" w:color="F79646"/>
        </w:pBdr>
        <w:rPr>
          <w:rStyle w:val="comandoseinstruccionesCarCar"/>
          <w:b/>
        </w:rPr>
      </w:pPr>
      <w:r w:rsidRPr="00F24378">
        <w:t>INSERT</w:t>
      </w:r>
      <w:r w:rsidR="00F24378">
        <w:t xml:space="preserve"> </w:t>
      </w:r>
      <w:r w:rsidRPr="00F24378">
        <w:t>INTO</w:t>
      </w:r>
      <w:r w:rsidR="00F24378">
        <w:t xml:space="preserve"> </w:t>
      </w:r>
      <w:r w:rsidRPr="00F24378">
        <w:t>AntiguosE</w:t>
      </w:r>
      <w:r w:rsidRPr="00F24378">
        <w:rPr>
          <w:i/>
          <w:iCs/>
        </w:rPr>
        <w:t>mpleados</w:t>
      </w:r>
      <w:r w:rsidRPr="00F24378">
        <w:br/>
      </w:r>
      <w:r w:rsidRPr="00F24378">
        <w:rPr>
          <w:rStyle w:val="comandoseinstruccionesCarCar"/>
          <w:b/>
        </w:rPr>
        <w:t>SELECT</w:t>
      </w:r>
      <w:r w:rsidR="00F24378">
        <w:rPr>
          <w:rStyle w:val="comandoseinstruccionesCarCar"/>
          <w:b/>
        </w:rPr>
        <w:t xml:space="preserve"> </w:t>
      </w:r>
      <w:r w:rsidRPr="00F24378">
        <w:rPr>
          <w:rStyle w:val="comandoseinstruccionesCarCar"/>
          <w:b/>
        </w:rPr>
        <w:t>*</w:t>
      </w:r>
      <w:r w:rsidR="00F24378">
        <w:rPr>
          <w:rStyle w:val="comandoseinstruccionesCarCar"/>
          <w:b/>
        </w:rPr>
        <w:t xml:space="preserve"> </w:t>
      </w:r>
    </w:p>
    <w:p w14:paraId="58A3FA79" w14:textId="587E68EC" w:rsidR="001C2E6B" w:rsidRPr="00F24378" w:rsidRDefault="001C2E6B" w:rsidP="001C2E6B">
      <w:pPr>
        <w:pStyle w:val="comandoseinstrucciones"/>
        <w:pBdr>
          <w:left w:val="dotted" w:sz="12" w:space="0" w:color="F79646"/>
        </w:pBdr>
        <w:rPr>
          <w:rStyle w:val="comandoseinstruccionesCarCar"/>
          <w:b/>
        </w:rPr>
      </w:pPr>
      <w:r w:rsidRPr="00F24378">
        <w:rPr>
          <w:rStyle w:val="comandoseinstruccionesCarCar"/>
          <w:b/>
        </w:rPr>
        <w:tab/>
        <w:t>FROM</w:t>
      </w:r>
      <w:r w:rsidR="00F24378">
        <w:rPr>
          <w:rStyle w:val="comandoseinstruccionesCarCar"/>
          <w:b/>
        </w:rPr>
        <w:t xml:space="preserve"> </w:t>
      </w:r>
      <w:r w:rsidRPr="00F24378">
        <w:rPr>
          <w:rStyle w:val="comandoseinstruccionesCarCar"/>
          <w:b/>
        </w:rPr>
        <w:t>empleados</w:t>
      </w:r>
      <w:r w:rsidR="00F24378">
        <w:rPr>
          <w:rStyle w:val="comandoseinstruccionesCarCar"/>
          <w:b/>
        </w:rPr>
        <w:t xml:space="preserve"> </w:t>
      </w:r>
    </w:p>
    <w:p w14:paraId="25CCD37E" w14:textId="1DF71589" w:rsidR="001C2E6B" w:rsidRPr="00F24378" w:rsidRDefault="001C2E6B" w:rsidP="001C2E6B">
      <w:pPr>
        <w:pStyle w:val="comandoseinstrucciones"/>
        <w:pBdr>
          <w:left w:val="dotted" w:sz="12" w:space="0" w:color="F79646"/>
        </w:pBdr>
        <w:rPr>
          <w:b/>
        </w:rPr>
      </w:pPr>
      <w:r w:rsidRPr="00F24378">
        <w:rPr>
          <w:rStyle w:val="comandoseinstruccionesCarCar"/>
          <w:b/>
        </w:rPr>
        <w:tab/>
        <w:t>WHERE</w:t>
      </w:r>
      <w:r w:rsidR="00F24378">
        <w:rPr>
          <w:rStyle w:val="comandoseinstruccionesCarCar"/>
          <w:b/>
        </w:rPr>
        <w:t xml:space="preserve"> </w:t>
      </w:r>
      <w:r w:rsidRPr="00F24378">
        <w:rPr>
          <w:rStyle w:val="comandoseinstruccionesCarCar"/>
          <w:b/>
        </w:rPr>
        <w:t>fecha_Contratacion</w:t>
      </w:r>
      <w:r w:rsidR="00F24378">
        <w:rPr>
          <w:rStyle w:val="comandoseinstruccionesCarCar"/>
          <w:b/>
        </w:rPr>
        <w:t xml:space="preserve"> </w:t>
      </w:r>
      <w:r w:rsidRPr="00F24378">
        <w:rPr>
          <w:rStyle w:val="comandoseinstruccionesCarCar"/>
          <w:b/>
        </w:rPr>
        <w:t>&lt;</w:t>
      </w:r>
      <w:r w:rsidR="00F24378">
        <w:rPr>
          <w:rStyle w:val="comandoseinstruccionesCarCar"/>
          <w:b/>
        </w:rPr>
        <w:t xml:space="preserve"> </w:t>
      </w:r>
      <w:r w:rsidRPr="00F24378">
        <w:rPr>
          <w:rStyle w:val="comandoseinstruccionesCarCar"/>
          <w:b/>
        </w:rPr>
        <w:t>'2015/1/25';</w:t>
      </w:r>
    </w:p>
    <w:p w14:paraId="3DDA52F4" w14:textId="77777777" w:rsidR="001C2E6B" w:rsidRPr="00F24378" w:rsidRDefault="001C2E6B" w:rsidP="001C2E6B">
      <w:pPr>
        <w:pStyle w:val="comandoseinstrucciones"/>
        <w:pBdr>
          <w:left w:val="dotted" w:sz="12" w:space="0" w:color="F79646"/>
        </w:pBdr>
      </w:pPr>
    </w:p>
    <w:p w14:paraId="7BAD2DBC" w14:textId="77777777" w:rsidR="001C2E6B" w:rsidRPr="00F24378" w:rsidRDefault="001C2E6B" w:rsidP="001C2E6B">
      <w:pPr>
        <w:pStyle w:val="comandoseinstrucciones"/>
        <w:pBdr>
          <w:left w:val="dotted" w:sz="12" w:space="0" w:color="F79646"/>
        </w:pBdr>
      </w:pPr>
    </w:p>
    <w:p w14:paraId="3DC06FFF" w14:textId="357F80D0" w:rsidR="001C2E6B" w:rsidRPr="00F24378" w:rsidRDefault="001C2E6B" w:rsidP="001C2E6B">
      <w:pPr>
        <w:pStyle w:val="comandoseinstrucciones"/>
        <w:pBdr>
          <w:left w:val="dotted" w:sz="12" w:space="0" w:color="F79646"/>
        </w:pBdr>
      </w:pPr>
      <w:r w:rsidRPr="00F24378">
        <w:t>#</w:t>
      </w:r>
      <w:r w:rsidRPr="00F24378">
        <w:rPr>
          <w:rStyle w:val="Textoennegrita"/>
        </w:rPr>
        <w:t>Opción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B</w:t>
      </w:r>
      <w:r w:rsidRPr="00F24378">
        <w:t>:</w:t>
      </w:r>
      <w:r w:rsidR="00F24378">
        <w:t xml:space="preserve"> </w:t>
      </w:r>
      <w:r w:rsidRPr="00F24378">
        <w:t>escoger</w:t>
      </w:r>
      <w:r w:rsidR="00F24378">
        <w:t xml:space="preserve"> </w:t>
      </w:r>
      <w:r w:rsidRPr="00F24378">
        <w:t>algunos</w:t>
      </w:r>
      <w:r w:rsidR="00F24378">
        <w:t xml:space="preserve"> </w:t>
      </w:r>
      <w:r w:rsidRPr="00F24378">
        <w:t>atributos</w:t>
      </w:r>
    </w:p>
    <w:p w14:paraId="1A95564A" w14:textId="087F5F24" w:rsidR="001C2E6B" w:rsidRPr="00F24378" w:rsidRDefault="001C2E6B" w:rsidP="001C2E6B">
      <w:pPr>
        <w:pStyle w:val="comandoseinstrucciones"/>
        <w:pBdr>
          <w:left w:val="dotted" w:sz="12" w:space="0" w:color="F79646"/>
        </w:pBdr>
        <w:rPr>
          <w:rStyle w:val="comandoseinstruccionesCarCar"/>
          <w:b/>
        </w:rPr>
      </w:pPr>
      <w:r w:rsidRPr="00F24378">
        <w:t>INSERT</w:t>
      </w:r>
      <w:r w:rsidR="00F24378">
        <w:t xml:space="preserve"> </w:t>
      </w:r>
      <w:r w:rsidRPr="00F24378">
        <w:t>INTO</w:t>
      </w:r>
      <w:r w:rsidR="00F24378">
        <w:t xml:space="preserve"> </w:t>
      </w:r>
      <w:r w:rsidRPr="00F24378">
        <w:t>AntiguosE</w:t>
      </w:r>
      <w:r w:rsidRPr="00F24378">
        <w:rPr>
          <w:i/>
          <w:iCs/>
        </w:rPr>
        <w:t>mpleados</w:t>
      </w:r>
      <w:r w:rsidR="00F24378">
        <w:rPr>
          <w:i/>
          <w:iCs/>
        </w:rPr>
        <w:t xml:space="preserve"> </w:t>
      </w:r>
      <w:r w:rsidRPr="00F24378">
        <w:rPr>
          <w:i/>
          <w:iCs/>
        </w:rPr>
        <w:t>(emp_no,</w:t>
      </w:r>
      <w:r w:rsidR="00F24378">
        <w:rPr>
          <w:i/>
          <w:iCs/>
        </w:rPr>
        <w:t xml:space="preserve"> </w:t>
      </w:r>
      <w:r w:rsidRPr="00F24378">
        <w:rPr>
          <w:i/>
          <w:iCs/>
        </w:rPr>
        <w:t>apellido1,</w:t>
      </w:r>
      <w:r w:rsidR="00F24378">
        <w:rPr>
          <w:i/>
          <w:iCs/>
        </w:rPr>
        <w:t xml:space="preserve"> </w:t>
      </w:r>
      <w:r w:rsidRPr="00F24378">
        <w:rPr>
          <w:i/>
          <w:iCs/>
        </w:rPr>
        <w:t>apellido2,</w:t>
      </w:r>
      <w:r w:rsidR="00F24378">
        <w:rPr>
          <w:i/>
          <w:iCs/>
        </w:rPr>
        <w:t xml:space="preserve"> </w:t>
      </w:r>
      <w:r w:rsidRPr="00F24378">
        <w:rPr>
          <w:i/>
          <w:iCs/>
        </w:rPr>
        <w:t>nombre,</w:t>
      </w:r>
      <w:r w:rsidR="00F24378">
        <w:rPr>
          <w:i/>
          <w:iCs/>
        </w:rPr>
        <w:t xml:space="preserve"> </w:t>
      </w:r>
      <w:r w:rsidRPr="00F24378">
        <w:rPr>
          <w:i/>
          <w:iCs/>
        </w:rPr>
        <w:t>telefono)</w:t>
      </w:r>
      <w:r w:rsidRPr="00F24378">
        <w:br/>
      </w:r>
      <w:r w:rsidRPr="00F24378">
        <w:rPr>
          <w:rStyle w:val="comandoseinstruccionesCarCar"/>
          <w:b/>
        </w:rPr>
        <w:t>SELECT</w:t>
      </w:r>
      <w:r w:rsidR="00F24378">
        <w:rPr>
          <w:rStyle w:val="comandoseinstruccionesCarCar"/>
          <w:b/>
        </w:rPr>
        <w:t xml:space="preserve"> </w:t>
      </w:r>
      <w:r w:rsidRPr="00F24378">
        <w:rPr>
          <w:b/>
          <w:i/>
          <w:iCs/>
        </w:rPr>
        <w:t>emp_no,</w:t>
      </w:r>
      <w:r w:rsidR="00F24378">
        <w:rPr>
          <w:b/>
          <w:i/>
          <w:iCs/>
        </w:rPr>
        <w:t xml:space="preserve"> </w:t>
      </w:r>
      <w:r w:rsidRPr="00F24378">
        <w:rPr>
          <w:b/>
          <w:i/>
          <w:iCs/>
        </w:rPr>
        <w:t>apellido1,</w:t>
      </w:r>
      <w:r w:rsidR="00F24378">
        <w:rPr>
          <w:b/>
          <w:i/>
          <w:iCs/>
        </w:rPr>
        <w:t xml:space="preserve"> </w:t>
      </w:r>
      <w:r w:rsidRPr="00F24378">
        <w:rPr>
          <w:b/>
          <w:i/>
          <w:iCs/>
        </w:rPr>
        <w:t>apellido2,</w:t>
      </w:r>
      <w:r w:rsidR="00F24378">
        <w:rPr>
          <w:b/>
          <w:i/>
          <w:iCs/>
        </w:rPr>
        <w:t xml:space="preserve"> </w:t>
      </w:r>
      <w:r w:rsidRPr="00F24378">
        <w:rPr>
          <w:b/>
          <w:i/>
          <w:iCs/>
        </w:rPr>
        <w:t>nombre,</w:t>
      </w:r>
      <w:r w:rsidR="00F24378">
        <w:rPr>
          <w:b/>
          <w:i/>
          <w:iCs/>
        </w:rPr>
        <w:t xml:space="preserve"> </w:t>
      </w:r>
      <w:r w:rsidRPr="00F24378">
        <w:rPr>
          <w:b/>
          <w:i/>
          <w:iCs/>
        </w:rPr>
        <w:t>telefono</w:t>
      </w:r>
    </w:p>
    <w:p w14:paraId="6E1C27C0" w14:textId="5C9F9423" w:rsidR="001C2E6B" w:rsidRPr="00F24378" w:rsidRDefault="001C2E6B" w:rsidP="001C2E6B">
      <w:pPr>
        <w:pStyle w:val="comandoseinstrucciones"/>
        <w:pBdr>
          <w:left w:val="dotted" w:sz="12" w:space="0" w:color="F79646"/>
        </w:pBdr>
        <w:rPr>
          <w:rStyle w:val="comandoseinstruccionesCarCar"/>
          <w:b/>
        </w:rPr>
      </w:pPr>
      <w:r w:rsidRPr="00F24378">
        <w:rPr>
          <w:rStyle w:val="comandoseinstruccionesCarCar"/>
          <w:b/>
        </w:rPr>
        <w:tab/>
        <w:t>FROM</w:t>
      </w:r>
      <w:r w:rsidR="00F24378">
        <w:rPr>
          <w:rStyle w:val="comandoseinstruccionesCarCar"/>
          <w:b/>
        </w:rPr>
        <w:t xml:space="preserve"> </w:t>
      </w:r>
      <w:r w:rsidRPr="00F24378">
        <w:rPr>
          <w:rStyle w:val="comandoseinstruccionesCarCar"/>
          <w:b/>
        </w:rPr>
        <w:t>empleados</w:t>
      </w:r>
      <w:r w:rsidR="00F24378">
        <w:rPr>
          <w:rStyle w:val="comandoseinstruccionesCarCar"/>
          <w:b/>
        </w:rPr>
        <w:t xml:space="preserve"> </w:t>
      </w:r>
    </w:p>
    <w:p w14:paraId="492DECE8" w14:textId="21DF04CF" w:rsidR="001C2E6B" w:rsidRPr="00F24378" w:rsidRDefault="001C2E6B" w:rsidP="001C2E6B">
      <w:pPr>
        <w:pStyle w:val="comandoseinstrucciones"/>
        <w:pBdr>
          <w:left w:val="dotted" w:sz="12" w:space="0" w:color="F79646"/>
        </w:pBdr>
        <w:rPr>
          <w:b/>
        </w:rPr>
      </w:pPr>
      <w:r w:rsidRPr="00F24378">
        <w:rPr>
          <w:rStyle w:val="comandoseinstruccionesCarCar"/>
          <w:b/>
        </w:rPr>
        <w:tab/>
        <w:t>WHERE</w:t>
      </w:r>
      <w:r w:rsidR="00F24378">
        <w:rPr>
          <w:rStyle w:val="comandoseinstruccionesCarCar"/>
          <w:b/>
        </w:rPr>
        <w:t xml:space="preserve"> </w:t>
      </w:r>
      <w:r w:rsidRPr="00F24378">
        <w:rPr>
          <w:rStyle w:val="comandoseinstruccionesCarCar"/>
          <w:b/>
        </w:rPr>
        <w:t>fecha_Contratacion</w:t>
      </w:r>
      <w:r w:rsidR="00F24378">
        <w:rPr>
          <w:rStyle w:val="comandoseinstruccionesCarCar"/>
          <w:b/>
        </w:rPr>
        <w:t xml:space="preserve"> </w:t>
      </w:r>
      <w:r w:rsidRPr="00F24378">
        <w:rPr>
          <w:rStyle w:val="comandoseinstruccionesCarCar"/>
          <w:b/>
        </w:rPr>
        <w:t>&lt;</w:t>
      </w:r>
      <w:r w:rsidR="00F24378">
        <w:rPr>
          <w:rStyle w:val="comandoseinstruccionesCarCar"/>
          <w:b/>
        </w:rPr>
        <w:t xml:space="preserve"> </w:t>
      </w:r>
      <w:r w:rsidRPr="00F24378">
        <w:rPr>
          <w:rStyle w:val="comandoseinstruccionesCarCar"/>
          <w:b/>
        </w:rPr>
        <w:t>'2015/1/25';</w:t>
      </w:r>
    </w:p>
    <w:p w14:paraId="01E65960" w14:textId="77777777" w:rsidR="001C2E6B" w:rsidRPr="00F24378" w:rsidRDefault="001C2E6B" w:rsidP="001C2E6B">
      <w:pPr>
        <w:pStyle w:val="comandoseinstrucciones"/>
        <w:pBdr>
          <w:left w:val="dotted" w:sz="12" w:space="0" w:color="F79646"/>
        </w:pBdr>
        <w:rPr>
          <w:b/>
        </w:rPr>
      </w:pPr>
    </w:p>
    <w:p w14:paraId="7CFF6A39" w14:textId="5187334F" w:rsidR="00BC5A5E" w:rsidRPr="00F24378" w:rsidRDefault="00BC5A5E" w:rsidP="00BC5A5E">
      <w:pPr>
        <w:pStyle w:val="Ttulo3"/>
      </w:pPr>
      <w:bookmarkStart w:id="74" w:name="_Toc71794193"/>
      <w:bookmarkStart w:id="75" w:name="_Toc149546802"/>
      <w:r w:rsidRPr="00F24378">
        <w:t>LOAD</w:t>
      </w:r>
      <w:r w:rsidR="00F24378">
        <w:t xml:space="preserve"> </w:t>
      </w:r>
      <w:r w:rsidRPr="00F24378">
        <w:t>DATA</w:t>
      </w:r>
      <w:r w:rsidR="00F24378">
        <w:t xml:space="preserve"> </w:t>
      </w:r>
      <w:r w:rsidRPr="00F24378">
        <w:t>INFILE:</w:t>
      </w:r>
      <w:r w:rsidR="00F24378">
        <w:t xml:space="preserve"> </w:t>
      </w:r>
      <w:r w:rsidRPr="00F24378">
        <w:t>Insertar</w:t>
      </w:r>
      <w:r w:rsidR="00F24378">
        <w:t xml:space="preserve"> </w:t>
      </w:r>
      <w:r w:rsidRPr="00F24378">
        <w:t>filas</w:t>
      </w:r>
      <w:r w:rsidR="00F24378">
        <w:t xml:space="preserve"> </w:t>
      </w:r>
      <w:r w:rsidRPr="00F24378">
        <w:t>procedentes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fichero</w:t>
      </w:r>
      <w:bookmarkEnd w:id="74"/>
      <w:bookmarkEnd w:id="75"/>
    </w:p>
    <w:p w14:paraId="6D9B0F4F" w14:textId="08AF507A" w:rsidR="00BC5A5E" w:rsidRPr="00F24378" w:rsidRDefault="00BC5A5E" w:rsidP="00BC5A5E">
      <w:pPr>
        <w:pStyle w:val="Lista2"/>
      </w:pPr>
      <w:r w:rsidRPr="00F24378">
        <w:t>The</w:t>
      </w:r>
      <w:r w:rsidR="00F24378">
        <w:t xml:space="preserve"> </w:t>
      </w:r>
      <w:r w:rsidRPr="00F24378">
        <w:t>LOAD</w:t>
      </w:r>
      <w:r w:rsidR="00F24378">
        <w:t xml:space="preserve"> </w:t>
      </w:r>
      <w:r w:rsidRPr="00F24378">
        <w:t>DATA</w:t>
      </w:r>
      <w:r w:rsidR="00F24378">
        <w:t xml:space="preserve"> </w:t>
      </w:r>
      <w:r w:rsidRPr="00F24378">
        <w:t>INFILE</w:t>
      </w:r>
      <w:r w:rsidR="00F24378">
        <w:t xml:space="preserve"> </w:t>
      </w:r>
      <w:r w:rsidRPr="00F24378">
        <w:t>statement</w:t>
      </w:r>
      <w:r w:rsidR="00F24378">
        <w:t xml:space="preserve"> </w:t>
      </w:r>
      <w:r w:rsidRPr="00F24378">
        <w:t>reads</w:t>
      </w:r>
      <w:r w:rsidR="00F24378">
        <w:t xml:space="preserve"> </w:t>
      </w:r>
      <w:r w:rsidRPr="00F24378">
        <w:t>rows</w:t>
      </w:r>
      <w:r w:rsidR="00F24378">
        <w:t xml:space="preserve"> </w:t>
      </w:r>
      <w:r w:rsidRPr="00F24378">
        <w:t>from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text</w:t>
      </w:r>
      <w:r w:rsidR="00F24378">
        <w:t xml:space="preserve"> </w:t>
      </w:r>
      <w:r w:rsidRPr="00F24378">
        <w:t>file</w:t>
      </w:r>
      <w:r w:rsidR="00F24378">
        <w:t xml:space="preserve"> </w:t>
      </w:r>
      <w:r w:rsidRPr="00F24378">
        <w:t>into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table</w:t>
      </w:r>
      <w:r w:rsidR="00F24378">
        <w:t xml:space="preserve"> </w:t>
      </w:r>
      <w:r w:rsidRPr="00F24378">
        <w:t>at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very</w:t>
      </w:r>
      <w:r w:rsidR="00F24378">
        <w:t xml:space="preserve"> </w:t>
      </w:r>
      <w:r w:rsidRPr="00F24378">
        <w:t>high</w:t>
      </w:r>
      <w:r w:rsidR="00F24378">
        <w:t xml:space="preserve"> </w:t>
      </w:r>
      <w:r w:rsidRPr="00F24378">
        <w:t>speed.</w:t>
      </w:r>
    </w:p>
    <w:p w14:paraId="70A72B2E" w14:textId="0AEBF66A" w:rsidR="00BC5A5E" w:rsidRPr="00F24378" w:rsidRDefault="00BC5A5E" w:rsidP="00BC5A5E">
      <w:pPr>
        <w:pStyle w:val="Lista2"/>
      </w:pPr>
      <w:r w:rsidRPr="00F24378">
        <w:t>LOAD</w:t>
      </w:r>
      <w:r w:rsidR="00F24378">
        <w:t xml:space="preserve"> </w:t>
      </w:r>
      <w:r w:rsidRPr="00F24378">
        <w:t>DATA</w:t>
      </w:r>
      <w:r w:rsidR="00F24378">
        <w:t xml:space="preserve"> </w:t>
      </w:r>
      <w:r w:rsidRPr="00F24378">
        <w:t>INFILE</w:t>
      </w:r>
      <w:r w:rsidR="00F24378">
        <w:t xml:space="preserve"> </w:t>
      </w:r>
      <w:r w:rsidRPr="00F24378">
        <w:t>is</w:t>
      </w:r>
      <w:r w:rsidR="00F24378">
        <w:t xml:space="preserve"> </w:t>
      </w:r>
      <w:r w:rsidRPr="00F24378">
        <w:t>the</w:t>
      </w:r>
      <w:r w:rsidR="00F24378">
        <w:t xml:space="preserve"> </w:t>
      </w:r>
      <w:r w:rsidRPr="00F24378">
        <w:t>complement</w:t>
      </w:r>
      <w:r w:rsidR="00F24378">
        <w:t xml:space="preserve"> </w:t>
      </w:r>
      <w:r w:rsidRPr="00F24378">
        <w:t>of</w:t>
      </w:r>
      <w:r w:rsidR="00F24378">
        <w:t xml:space="preserve"> </w:t>
      </w:r>
      <w:hyperlink w:anchor="_SELECT_INTO" w:history="1">
        <w:r w:rsidRPr="00F24378">
          <w:rPr>
            <w:rStyle w:val="Hipervnculo"/>
          </w:rPr>
          <w:t>SELECT</w:t>
        </w:r>
        <w:r w:rsidR="00F24378">
          <w:rPr>
            <w:rStyle w:val="Hipervnculo"/>
          </w:rPr>
          <w:t xml:space="preserve"> </w:t>
        </w:r>
        <w:r w:rsidRPr="00F24378">
          <w:rPr>
            <w:rStyle w:val="Hipervnculo"/>
          </w:rPr>
          <w:t>...</w:t>
        </w:r>
        <w:r w:rsidR="00F24378">
          <w:rPr>
            <w:rStyle w:val="Hipervnculo"/>
          </w:rPr>
          <w:t xml:space="preserve"> </w:t>
        </w:r>
        <w:r w:rsidRPr="00F24378">
          <w:rPr>
            <w:rStyle w:val="Hipervnculo"/>
          </w:rPr>
          <w:t>INTO</w:t>
        </w:r>
        <w:r w:rsidR="00F24378">
          <w:rPr>
            <w:rStyle w:val="Hipervnculo"/>
          </w:rPr>
          <w:t xml:space="preserve"> </w:t>
        </w:r>
        <w:r w:rsidRPr="00F24378">
          <w:rPr>
            <w:rStyle w:val="Hipervnculo"/>
          </w:rPr>
          <w:t>OUTFILE</w:t>
        </w:r>
      </w:hyperlink>
      <w:r w:rsidRPr="00F24378">
        <w:t>.</w:t>
      </w:r>
    </w:p>
    <w:p w14:paraId="583069B0" w14:textId="2081D72D" w:rsidR="00BC5A5E" w:rsidRPr="00F24378" w:rsidRDefault="00BC5A5E" w:rsidP="00BC5A5E">
      <w:pPr>
        <w:pStyle w:val="comandoseinstrucciones"/>
        <w:rPr>
          <w:b/>
          <w:bCs/>
        </w:rPr>
      </w:pPr>
      <w:r w:rsidRPr="00F24378">
        <w:rPr>
          <w:b/>
          <w:bCs/>
        </w:rPr>
        <w:t>LOAD</w:t>
      </w:r>
      <w:r w:rsidR="00F24378">
        <w:rPr>
          <w:b/>
          <w:bCs/>
        </w:rPr>
        <w:t xml:space="preserve"> </w:t>
      </w:r>
      <w:r w:rsidRPr="00F24378">
        <w:rPr>
          <w:b/>
          <w:bCs/>
        </w:rPr>
        <w:t>DATA</w:t>
      </w:r>
      <w:r w:rsidR="00F24378">
        <w:rPr>
          <w:b/>
          <w:bCs/>
        </w:rPr>
        <w:t xml:space="preserve"> </w:t>
      </w:r>
      <w:r w:rsidRPr="00F24378">
        <w:rPr>
          <w:b/>
          <w:bCs/>
        </w:rPr>
        <w:t>INFILE</w:t>
      </w:r>
      <w:r w:rsidR="00F24378">
        <w:rPr>
          <w:b/>
          <w:bCs/>
        </w:rPr>
        <w:t xml:space="preserve"> </w:t>
      </w:r>
      <w:r w:rsidRPr="00F24378">
        <w:rPr>
          <w:b/>
          <w:bCs/>
        </w:rPr>
        <w:t>'/var/lib/mysql-files/pedidos2000servidor.txt'</w:t>
      </w:r>
      <w:r w:rsidR="00F24378">
        <w:rPr>
          <w:b/>
          <w:bCs/>
        </w:rPr>
        <w:t xml:space="preserve"> </w:t>
      </w:r>
      <w:r w:rsidRPr="00F24378">
        <w:rPr>
          <w:b/>
          <w:bCs/>
        </w:rPr>
        <w:t>INTO</w:t>
      </w:r>
      <w:r w:rsidR="00F24378">
        <w:rPr>
          <w:b/>
          <w:bCs/>
        </w:rPr>
        <w:t xml:space="preserve"> </w:t>
      </w:r>
      <w:r w:rsidRPr="00F24378">
        <w:rPr>
          <w:b/>
          <w:bCs/>
        </w:rPr>
        <w:t>TABLE</w:t>
      </w:r>
      <w:r w:rsidR="00F24378">
        <w:rPr>
          <w:b/>
          <w:bCs/>
        </w:rPr>
        <w:t xml:space="preserve"> </w:t>
      </w:r>
      <w:r w:rsidRPr="00F24378">
        <w:rPr>
          <w:b/>
          <w:bCs/>
        </w:rPr>
        <w:t>bdempleados.pedidos2000;</w:t>
      </w:r>
    </w:p>
    <w:p w14:paraId="54536705" w14:textId="1F5DD36A" w:rsidR="00BC5A5E" w:rsidRPr="00F24378" w:rsidRDefault="00BC5A5E" w:rsidP="00BC5A5E">
      <w:pPr>
        <w:pStyle w:val="Lista2"/>
      </w:pPr>
      <w:r w:rsidRPr="00F24378">
        <w:t>El</w:t>
      </w:r>
      <w:r w:rsidR="00F24378">
        <w:t xml:space="preserve"> </w:t>
      </w:r>
      <w:r w:rsidRPr="00F24378">
        <w:t>fichero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puede</w:t>
      </w:r>
      <w:r w:rsidR="00F24378">
        <w:t xml:space="preserve"> </w:t>
      </w:r>
      <w:r w:rsidRPr="00F24378">
        <w:t>tener</w:t>
      </w:r>
      <w:r w:rsidR="00F24378">
        <w:t xml:space="preserve"> </w:t>
      </w:r>
      <w:r w:rsidRPr="00F24378">
        <w:t>líneas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blanco</w:t>
      </w:r>
      <w:r w:rsidR="00F24378">
        <w:t xml:space="preserve"> </w:t>
      </w:r>
      <w:r w:rsidRPr="00F24378">
        <w:t>ni</w:t>
      </w:r>
      <w:r w:rsidR="00F24378">
        <w:t xml:space="preserve"> </w:t>
      </w:r>
      <w:r w:rsidRPr="00F24378">
        <w:t>por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medio</w:t>
      </w:r>
      <w:r w:rsidR="00F24378">
        <w:t xml:space="preserve"> </w:t>
      </w:r>
      <w:r w:rsidRPr="00F24378">
        <w:t>ni</w:t>
      </w:r>
      <w:r w:rsidR="00F24378">
        <w:t xml:space="preserve"> </w:t>
      </w:r>
      <w:r w:rsidRPr="00F24378">
        <w:t>al</w:t>
      </w:r>
      <w:r w:rsidR="00F24378">
        <w:t xml:space="preserve"> </w:t>
      </w:r>
      <w:r w:rsidRPr="00F24378">
        <w:t>final</w:t>
      </w:r>
      <w:r w:rsidR="00F24378">
        <w:t xml:space="preserve"> </w:t>
      </w:r>
      <w:r w:rsidRPr="00F24378">
        <w:t>(no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puede</w:t>
      </w:r>
      <w:r w:rsidR="00F24378">
        <w:t xml:space="preserve"> </w:t>
      </w:r>
      <w:r w:rsidRPr="00F24378">
        <w:t>meter</w:t>
      </w:r>
      <w:r w:rsidR="00F24378">
        <w:t xml:space="preserve"> </w:t>
      </w:r>
      <w:r w:rsidRPr="00F24378">
        <w:t>carácter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nueva</w:t>
      </w:r>
      <w:r w:rsidR="00F24378">
        <w:t xml:space="preserve"> </w:t>
      </w:r>
      <w:r w:rsidRPr="00F24378">
        <w:t>línea</w:t>
      </w:r>
      <w:r w:rsidR="00F24378">
        <w:t xml:space="preserve"> </w:t>
      </w:r>
      <w:r w:rsidRPr="00F24378">
        <w:t>al</w:t>
      </w:r>
      <w:r w:rsidR="00F24378">
        <w:t xml:space="preserve"> </w:t>
      </w:r>
      <w:r w:rsidRPr="00F24378">
        <w:t>final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última</w:t>
      </w:r>
      <w:r w:rsidR="00F24378">
        <w:t xml:space="preserve"> </w:t>
      </w:r>
      <w:r w:rsidRPr="00F24378">
        <w:t>línea).</w:t>
      </w:r>
    </w:p>
    <w:p w14:paraId="1EA3FBBE" w14:textId="74AF015C" w:rsidR="00BC5A5E" w:rsidRPr="00F24378" w:rsidRDefault="00BC5A5E" w:rsidP="00BC5A5E">
      <w:pPr>
        <w:pStyle w:val="Lista2"/>
      </w:pPr>
      <w:r w:rsidRPr="00F24378">
        <w:t>For</w:t>
      </w:r>
      <w:r w:rsidR="00F24378">
        <w:t xml:space="preserve"> </w:t>
      </w:r>
      <w:r w:rsidRPr="00F24378">
        <w:t>security</w:t>
      </w:r>
      <w:r w:rsidR="00F24378">
        <w:t xml:space="preserve"> </w:t>
      </w:r>
      <w:r w:rsidRPr="00F24378">
        <w:t>reasons,</w:t>
      </w:r>
      <w:r w:rsidR="00F24378">
        <w:t xml:space="preserve"> </w:t>
      </w:r>
      <w:r w:rsidRPr="00F24378">
        <w:t>when</w:t>
      </w:r>
      <w:r w:rsidR="00F24378">
        <w:t xml:space="preserve"> </w:t>
      </w:r>
      <w:r w:rsidRPr="00F24378">
        <w:t>reading</w:t>
      </w:r>
      <w:r w:rsidR="00F24378">
        <w:t xml:space="preserve"> </w:t>
      </w:r>
      <w:r w:rsidRPr="00F24378">
        <w:t>text</w:t>
      </w:r>
      <w:r w:rsidR="00F24378">
        <w:t xml:space="preserve"> </w:t>
      </w:r>
      <w:r w:rsidRPr="00F24378">
        <w:t>files</w:t>
      </w:r>
      <w:r w:rsidR="00F24378">
        <w:t xml:space="preserve"> </w:t>
      </w:r>
      <w:r w:rsidRPr="00F24378">
        <w:t>located</w:t>
      </w:r>
      <w:r w:rsidR="00F24378">
        <w:t xml:space="preserve"> </w:t>
      </w:r>
      <w:r w:rsidRPr="00F24378">
        <w:t>on</w:t>
      </w:r>
      <w:r w:rsidR="00F24378">
        <w:t xml:space="preserve"> </w:t>
      </w:r>
      <w:r w:rsidRPr="00F24378">
        <w:t>the</w:t>
      </w:r>
      <w:r w:rsidR="00F24378">
        <w:t xml:space="preserve"> </w:t>
      </w:r>
      <w:r w:rsidRPr="00F24378">
        <w:t>server,</w:t>
      </w:r>
      <w:r w:rsidR="00F24378">
        <w:t xml:space="preserve"> </w:t>
      </w:r>
      <w:r w:rsidRPr="00F24378">
        <w:t>the</w:t>
      </w:r>
      <w:r w:rsidR="00F24378">
        <w:t xml:space="preserve"> </w:t>
      </w:r>
      <w:r w:rsidRPr="00F24378">
        <w:t>files</w:t>
      </w:r>
      <w:r w:rsidR="00F24378">
        <w:t xml:space="preserve"> </w:t>
      </w:r>
      <w:r w:rsidRPr="00F24378">
        <w:t>must</w:t>
      </w:r>
      <w:r w:rsidR="00F24378">
        <w:t xml:space="preserve"> </w:t>
      </w:r>
      <w:r w:rsidRPr="00F24378">
        <w:t>either</w:t>
      </w:r>
      <w:r w:rsidR="00F24378">
        <w:t xml:space="preserve"> </w:t>
      </w:r>
      <w:r w:rsidRPr="00F24378">
        <w:t>reside</w:t>
      </w:r>
      <w:r w:rsidR="00F24378">
        <w:t xml:space="preserve"> </w:t>
      </w:r>
      <w:r w:rsidRPr="00F24378">
        <w:t>in</w:t>
      </w:r>
      <w:r w:rsidR="00F24378">
        <w:t xml:space="preserve"> </w:t>
      </w:r>
      <w:r w:rsidRPr="00F24378">
        <w:t>the</w:t>
      </w:r>
      <w:r w:rsidR="00F24378">
        <w:t xml:space="preserve"> </w:t>
      </w:r>
      <w:r w:rsidRPr="00F24378">
        <w:t>database</w:t>
      </w:r>
      <w:r w:rsidR="00F24378">
        <w:t xml:space="preserve"> </w:t>
      </w:r>
      <w:r w:rsidRPr="00F24378">
        <w:t>directory</w:t>
      </w:r>
      <w:r w:rsidR="00F24378">
        <w:t xml:space="preserve"> </w:t>
      </w:r>
      <w:r w:rsidRPr="00F24378">
        <w:t>or</w:t>
      </w:r>
      <w:r w:rsidR="00F24378">
        <w:t xml:space="preserve"> </w:t>
      </w:r>
      <w:r w:rsidRPr="00F24378">
        <w:t>be</w:t>
      </w:r>
      <w:r w:rsidR="00F24378">
        <w:t xml:space="preserve"> </w:t>
      </w:r>
      <w:r w:rsidRPr="00F24378">
        <w:t>readable</w:t>
      </w:r>
      <w:r w:rsidR="00F24378">
        <w:t xml:space="preserve"> </w:t>
      </w:r>
      <w:r w:rsidRPr="00F24378">
        <w:t>by</w:t>
      </w:r>
      <w:r w:rsidR="00F24378">
        <w:t xml:space="preserve"> </w:t>
      </w:r>
      <w:r w:rsidRPr="00F24378">
        <w:t>the</w:t>
      </w:r>
      <w:r w:rsidR="00F24378">
        <w:t xml:space="preserve"> </w:t>
      </w:r>
      <w:r w:rsidRPr="00F24378">
        <w:t>user</w:t>
      </w:r>
      <w:r w:rsidR="00F24378">
        <w:t xml:space="preserve"> </w:t>
      </w:r>
      <w:r w:rsidRPr="00F24378">
        <w:t>account</w:t>
      </w:r>
      <w:r w:rsidR="00F24378">
        <w:t xml:space="preserve"> </w:t>
      </w:r>
      <w:r w:rsidRPr="00F24378">
        <w:t>used</w:t>
      </w:r>
      <w:r w:rsidR="00F24378">
        <w:t xml:space="preserve"> </w:t>
      </w:r>
      <w:r w:rsidRPr="00F24378">
        <w:t>to</w:t>
      </w:r>
      <w:r w:rsidR="00F24378">
        <w:t xml:space="preserve"> </w:t>
      </w:r>
      <w:r w:rsidRPr="00F24378">
        <w:t>run</w:t>
      </w:r>
      <w:r w:rsidR="00F24378">
        <w:t xml:space="preserve"> </w:t>
      </w:r>
      <w:r w:rsidRPr="00F24378">
        <w:t>the</w:t>
      </w:r>
      <w:r w:rsidR="00F24378">
        <w:t xml:space="preserve"> </w:t>
      </w:r>
      <w:r w:rsidRPr="00F24378">
        <w:t>server.</w:t>
      </w:r>
      <w:r w:rsidR="00F24378">
        <w:t xml:space="preserve"> </w:t>
      </w:r>
    </w:p>
    <w:p w14:paraId="13FD6219" w14:textId="687A8AA5" w:rsidR="00BC5A5E" w:rsidRPr="00F24378" w:rsidRDefault="00BC5A5E" w:rsidP="00BC5A5E">
      <w:pPr>
        <w:pStyle w:val="Lista2"/>
      </w:pPr>
      <w:r w:rsidRPr="00F24378">
        <w:t>Also,</w:t>
      </w:r>
      <w:r w:rsidR="00F24378">
        <w:t xml:space="preserve"> </w:t>
      </w:r>
      <w:r w:rsidRPr="00F24378">
        <w:t>to</w:t>
      </w:r>
      <w:r w:rsidR="00F24378">
        <w:t xml:space="preserve"> </w:t>
      </w:r>
      <w:r w:rsidRPr="00F24378">
        <w:t>use</w:t>
      </w:r>
      <w:r w:rsidR="00F24378">
        <w:t xml:space="preserve"> </w:t>
      </w:r>
      <w:r w:rsidRPr="00F24378">
        <w:t>LOAD</w:t>
      </w:r>
      <w:r w:rsidR="00F24378">
        <w:t xml:space="preserve"> </w:t>
      </w:r>
      <w:r w:rsidRPr="00F24378">
        <w:t>DATA</w:t>
      </w:r>
      <w:r w:rsidR="00F24378">
        <w:t xml:space="preserve"> </w:t>
      </w:r>
      <w:r w:rsidRPr="00F24378">
        <w:t>INFILE</w:t>
      </w:r>
      <w:r w:rsidR="00F24378">
        <w:t xml:space="preserve"> </w:t>
      </w:r>
      <w:r w:rsidRPr="00F24378">
        <w:t>on</w:t>
      </w:r>
      <w:r w:rsidR="00F24378">
        <w:t xml:space="preserve"> </w:t>
      </w:r>
      <w:r w:rsidRPr="00F24378">
        <w:t>server</w:t>
      </w:r>
      <w:r w:rsidR="00F24378">
        <w:t xml:space="preserve"> </w:t>
      </w:r>
      <w:r w:rsidRPr="00F24378">
        <w:t>files,</w:t>
      </w:r>
      <w:r w:rsidR="00F24378">
        <w:t xml:space="preserve"> </w:t>
      </w:r>
      <w:r w:rsidRPr="00F24378">
        <w:t>you</w:t>
      </w:r>
      <w:r w:rsidR="00F24378">
        <w:t xml:space="preserve"> </w:t>
      </w:r>
      <w:r w:rsidRPr="00F24378">
        <w:t>must</w:t>
      </w:r>
      <w:r w:rsidR="00F24378">
        <w:t xml:space="preserve"> </w:t>
      </w:r>
      <w:r w:rsidRPr="00F24378">
        <w:t>have</w:t>
      </w:r>
      <w:r w:rsidR="00F24378">
        <w:t xml:space="preserve"> </w:t>
      </w:r>
      <w:r w:rsidRPr="00F24378">
        <w:t>the</w:t>
      </w:r>
      <w:r w:rsidR="00F24378">
        <w:t xml:space="preserve"> </w:t>
      </w:r>
      <w:r w:rsidRPr="00F24378">
        <w:t>FILE</w:t>
      </w:r>
      <w:r w:rsidR="00F24378">
        <w:t xml:space="preserve"> </w:t>
      </w:r>
      <w:r w:rsidRPr="00F24378">
        <w:t>privilege.</w:t>
      </w:r>
    </w:p>
    <w:p w14:paraId="7AA903CA" w14:textId="77777777" w:rsidR="00BC5A5E" w:rsidRPr="00F24378" w:rsidRDefault="00BC5A5E" w:rsidP="00BC5A5E">
      <w:pPr>
        <w:pStyle w:val="Lista0"/>
      </w:pPr>
      <w:r w:rsidRPr="00F24378">
        <w:t>Ejemplo</w:t>
      </w:r>
    </w:p>
    <w:p w14:paraId="41034AC1" w14:textId="041CEFEA" w:rsidR="00BC5A5E" w:rsidRPr="00F24378" w:rsidRDefault="00BC5A5E" w:rsidP="00BC5A5E">
      <w:pPr>
        <w:pStyle w:val="comandoseinstrucciones"/>
        <w:rPr>
          <w:b/>
          <w:bCs/>
        </w:rPr>
      </w:pPr>
      <w:r w:rsidRPr="00F24378">
        <w:rPr>
          <w:b/>
          <w:bCs/>
        </w:rPr>
        <w:t>USE</w:t>
      </w:r>
      <w:r w:rsidR="00F24378">
        <w:rPr>
          <w:b/>
          <w:bCs/>
        </w:rPr>
        <w:t xml:space="preserve"> </w:t>
      </w:r>
      <w:r w:rsidRPr="00F24378">
        <w:rPr>
          <w:b/>
          <w:bCs/>
        </w:rPr>
        <w:t>bdempleados;</w:t>
      </w:r>
    </w:p>
    <w:p w14:paraId="36579705" w14:textId="77777777" w:rsidR="00BC5A5E" w:rsidRPr="00F24378" w:rsidRDefault="00BC5A5E" w:rsidP="00BC5A5E">
      <w:pPr>
        <w:pStyle w:val="comandoseinstrucciones"/>
        <w:rPr>
          <w:b/>
          <w:bCs/>
        </w:rPr>
      </w:pPr>
    </w:p>
    <w:p w14:paraId="59496A8A" w14:textId="607C82F8" w:rsidR="00BC5A5E" w:rsidRPr="00F24378" w:rsidRDefault="00BC5A5E" w:rsidP="00BC5A5E">
      <w:pPr>
        <w:pStyle w:val="comandoseinstrucciones"/>
        <w:rPr>
          <w:b/>
          <w:bCs/>
        </w:rPr>
      </w:pPr>
      <w:r w:rsidRPr="00F24378">
        <w:rPr>
          <w:b/>
          <w:bCs/>
        </w:rPr>
        <w:t>LOAD</w:t>
      </w:r>
      <w:r w:rsidR="00F24378">
        <w:rPr>
          <w:b/>
          <w:bCs/>
        </w:rPr>
        <w:t xml:space="preserve"> </w:t>
      </w:r>
      <w:r w:rsidRPr="00F24378">
        <w:rPr>
          <w:b/>
          <w:bCs/>
        </w:rPr>
        <w:t>DATA</w:t>
      </w:r>
      <w:r w:rsidR="00F24378">
        <w:rPr>
          <w:b/>
          <w:bCs/>
        </w:rPr>
        <w:t xml:space="preserve"> </w:t>
      </w:r>
      <w:r w:rsidRPr="00F24378">
        <w:rPr>
          <w:b/>
          <w:bCs/>
        </w:rPr>
        <w:t>INFILE</w:t>
      </w:r>
      <w:r w:rsidR="00F24378">
        <w:rPr>
          <w:b/>
          <w:bCs/>
        </w:rPr>
        <w:t xml:space="preserve"> </w:t>
      </w:r>
      <w:r w:rsidRPr="00F24378">
        <w:rPr>
          <w:b/>
          <w:bCs/>
        </w:rPr>
        <w:t>'/var/lib/mysql-files/pedidos2000servidor.txt'</w:t>
      </w:r>
      <w:r w:rsidR="00F24378">
        <w:rPr>
          <w:b/>
          <w:bCs/>
        </w:rPr>
        <w:t xml:space="preserve"> </w:t>
      </w:r>
      <w:r w:rsidRPr="00F24378">
        <w:rPr>
          <w:b/>
          <w:bCs/>
        </w:rPr>
        <w:t>INTO</w:t>
      </w:r>
      <w:r w:rsidR="00F24378">
        <w:rPr>
          <w:b/>
          <w:bCs/>
        </w:rPr>
        <w:t xml:space="preserve"> </w:t>
      </w:r>
      <w:r w:rsidRPr="00F24378">
        <w:rPr>
          <w:b/>
          <w:bCs/>
        </w:rPr>
        <w:t>TABLE</w:t>
      </w:r>
      <w:r w:rsidR="00F24378">
        <w:rPr>
          <w:b/>
          <w:bCs/>
        </w:rPr>
        <w:t xml:space="preserve"> </w:t>
      </w:r>
      <w:r w:rsidRPr="00F24378">
        <w:rPr>
          <w:b/>
          <w:bCs/>
        </w:rPr>
        <w:t>bdempleados.pedidos2000;</w:t>
      </w:r>
    </w:p>
    <w:p w14:paraId="55D7558A" w14:textId="7120ED86" w:rsidR="00A60660" w:rsidRPr="00F24378" w:rsidRDefault="00A60660" w:rsidP="00BC5A5E">
      <w:pPr>
        <w:pStyle w:val="Ttulo3"/>
      </w:pPr>
      <w:bookmarkStart w:id="76" w:name="_Toc71794189"/>
      <w:bookmarkStart w:id="77" w:name="_Toc149546803"/>
      <w:r w:rsidRPr="00F24378">
        <w:t>REPLACE:</w:t>
      </w:r>
      <w:r w:rsidR="00F24378">
        <w:t xml:space="preserve"> </w:t>
      </w:r>
      <w:r w:rsidRPr="00F24378">
        <w:t>utiliza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datos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tabla</w:t>
      </w:r>
      <w:r w:rsidR="00F24378">
        <w:t xml:space="preserve"> </w:t>
      </w:r>
      <w:r w:rsidRPr="00F24378">
        <w:t>B</w:t>
      </w:r>
      <w:r w:rsidR="00F24378">
        <w:t xml:space="preserve"> </w:t>
      </w:r>
      <w:r w:rsidRPr="00F24378">
        <w:t>para</w:t>
      </w:r>
      <w:r w:rsidR="00F24378">
        <w:t xml:space="preserve"> </w:t>
      </w:r>
      <w:r w:rsidRPr="00F24378">
        <w:t>actualizar</w:t>
      </w:r>
      <w:r w:rsidR="00F24378">
        <w:t xml:space="preserve"> </w:t>
      </w:r>
      <w:r w:rsidRPr="00F24378">
        <w:t>o</w:t>
      </w:r>
      <w:r w:rsidR="00F24378">
        <w:t xml:space="preserve"> </w:t>
      </w:r>
      <w:r w:rsidRPr="00F24378">
        <w:t>insertar</w:t>
      </w:r>
      <w:r w:rsidR="00F24378">
        <w:t xml:space="preserve"> </w:t>
      </w:r>
      <w:r w:rsidRPr="00F24378">
        <w:t>datos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tabla</w:t>
      </w:r>
      <w:r w:rsidR="00F24378">
        <w:t xml:space="preserve"> </w:t>
      </w:r>
      <w:r w:rsidRPr="00F24378">
        <w:t>A</w:t>
      </w:r>
      <w:bookmarkEnd w:id="76"/>
      <w:bookmarkEnd w:id="77"/>
    </w:p>
    <w:p w14:paraId="40F977A8" w14:textId="10F2B85F" w:rsidR="00A60660" w:rsidRPr="00F24378" w:rsidRDefault="00A60660" w:rsidP="00A60660">
      <w:r w:rsidRPr="00F24378">
        <w:rPr>
          <w:b/>
        </w:rPr>
        <w:t>REPLACE</w:t>
      </w:r>
      <w:r w:rsidR="00F24378">
        <w:rPr>
          <w:b/>
        </w:rPr>
        <w:t xml:space="preserve"> </w:t>
      </w:r>
      <w:r w:rsidRPr="00F24378">
        <w:t>inserta</w:t>
      </w:r>
      <w:r w:rsidR="00F24378">
        <w:t xml:space="preserve"> </w:t>
      </w:r>
      <w:r w:rsidRPr="00F24378">
        <w:t>las</w:t>
      </w:r>
      <w:r w:rsidR="00F24378">
        <w:t xml:space="preserve"> </w:t>
      </w:r>
      <w:r w:rsidRPr="00F24378">
        <w:t>filas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tabla</w:t>
      </w:r>
      <w:r w:rsidR="00F24378">
        <w:t xml:space="preserve"> </w:t>
      </w:r>
      <w:r w:rsidRPr="00F24378">
        <w:t>B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tabla</w:t>
      </w:r>
      <w:r w:rsidR="00F24378">
        <w:t xml:space="preserve"> </w:t>
      </w:r>
      <w:r w:rsidRPr="00F24378">
        <w:t>A,</w:t>
      </w:r>
      <w:r w:rsidR="00F24378">
        <w:t xml:space="preserve"> </w:t>
      </w:r>
      <w:r w:rsidRPr="00F24378">
        <w:t>funciona</w:t>
      </w:r>
      <w:r w:rsidR="00F24378">
        <w:t xml:space="preserve"> </w:t>
      </w:r>
      <w:r w:rsidRPr="00F24378">
        <w:t>como</w:t>
      </w:r>
      <w:r w:rsidR="00F24378">
        <w:t xml:space="preserve"> </w:t>
      </w:r>
      <w:r w:rsidRPr="00F24378">
        <w:t>INSERT</w:t>
      </w:r>
      <w:r w:rsidR="00F24378">
        <w:t xml:space="preserve"> </w:t>
      </w:r>
      <w:r w:rsidRPr="00F24378">
        <w:t>excepto</w:t>
      </w:r>
      <w:r w:rsidR="00F24378">
        <w:t xml:space="preserve"> </w:t>
      </w:r>
      <w:r w:rsidRPr="00F24378">
        <w:t>cuando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TABLA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tiene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fila</w:t>
      </w:r>
      <w:r w:rsidR="00F24378">
        <w:t xml:space="preserve"> </w:t>
      </w:r>
      <w:r w:rsidRPr="00F24378">
        <w:t>cuya</w:t>
      </w:r>
      <w:r w:rsidR="00F24378">
        <w:t xml:space="preserve"> </w:t>
      </w:r>
      <w:r w:rsidRPr="00F24378">
        <w:rPr>
          <w:rStyle w:val="Textoennegrita"/>
        </w:rPr>
        <w:t>PRIMARY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KEY</w:t>
      </w:r>
      <w:r w:rsidR="00F24378">
        <w:t xml:space="preserve"> </w:t>
      </w:r>
      <w:r w:rsidRPr="00F24378">
        <w:t>(o</w:t>
      </w:r>
      <w:r w:rsidR="00F24378">
        <w:t xml:space="preserve"> </w:t>
      </w:r>
      <w:r w:rsidRPr="00F24378">
        <w:t>algún</w:t>
      </w:r>
      <w:r w:rsidR="00F24378">
        <w:t xml:space="preserve"> </w:t>
      </w:r>
      <w:r w:rsidRPr="00F24378">
        <w:t>índice</w:t>
      </w:r>
      <w:r w:rsidR="00F24378">
        <w:t xml:space="preserve"> </w:t>
      </w:r>
      <w:r w:rsidRPr="00F24378">
        <w:rPr>
          <w:rStyle w:val="Textoennegrita"/>
        </w:rPr>
        <w:t>UNIQUE)</w:t>
      </w:r>
      <w:r w:rsidR="00F24378">
        <w:t xml:space="preserve"> </w:t>
      </w:r>
      <w:r w:rsidRPr="00F24378">
        <w:lastRenderedPageBreak/>
        <w:t>coincide</w:t>
      </w:r>
      <w:r w:rsidR="00F24378">
        <w:t xml:space="preserve"> </w:t>
      </w:r>
      <w:r w:rsidRPr="00F24378">
        <w:t>con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fila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tabla</w:t>
      </w:r>
      <w:r w:rsidR="00F24378">
        <w:t xml:space="preserve"> </w:t>
      </w:r>
      <w:r w:rsidRPr="00F24378">
        <w:t>B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está</w:t>
      </w:r>
      <w:r w:rsidR="00F24378">
        <w:t xml:space="preserve"> </w:t>
      </w:r>
      <w:r w:rsidRPr="00F24378">
        <w:t>insertando: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ese</w:t>
      </w:r>
      <w:r w:rsidR="00F24378">
        <w:t xml:space="preserve"> </w:t>
      </w:r>
      <w:r w:rsidRPr="00F24378">
        <w:t>caso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fila</w:t>
      </w:r>
      <w:r w:rsidR="00F24378">
        <w:t xml:space="preserve"> </w:t>
      </w:r>
      <w:r w:rsidRPr="00F24378">
        <w:t>original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tabla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es</w:t>
      </w:r>
      <w:r w:rsidR="00F24378">
        <w:t xml:space="preserve"> </w:t>
      </w:r>
      <w:r w:rsidRPr="00F24378">
        <w:t>borrada</w:t>
      </w:r>
      <w:r w:rsidR="00F24378">
        <w:t xml:space="preserve"> </w:t>
      </w:r>
      <w:r w:rsidRPr="00F24378">
        <w:t>antes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insertar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fila</w:t>
      </w:r>
      <w:r w:rsidR="00F24378">
        <w:t xml:space="preserve"> </w:t>
      </w:r>
      <w:r w:rsidRPr="00F24378">
        <w:t>procedente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tabla</w:t>
      </w:r>
      <w:r w:rsidR="00F24378">
        <w:t xml:space="preserve"> </w:t>
      </w:r>
      <w:r w:rsidRPr="00F24378">
        <w:t>B.</w:t>
      </w:r>
    </w:p>
    <w:p w14:paraId="18D7DFF3" w14:textId="309E3AC8" w:rsidR="00A60660" w:rsidRPr="00F24378" w:rsidRDefault="00A60660" w:rsidP="00A60660">
      <w:pPr>
        <w:pStyle w:val="comandoseinstrucciones"/>
      </w:pPr>
      <w:r w:rsidRPr="00F24378">
        <w:t>#</w:t>
      </w:r>
      <w:r w:rsidRPr="00F24378">
        <w:rPr>
          <w:rStyle w:val="Textoennegrita"/>
        </w:rPr>
        <w:t>Opción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A</w:t>
      </w:r>
      <w:r w:rsidRPr="00F24378">
        <w:t>:</w:t>
      </w:r>
      <w:r w:rsidR="00F24378">
        <w:t xml:space="preserve"> </w:t>
      </w:r>
      <w:r w:rsidRPr="00F24378">
        <w:t>escoger</w:t>
      </w:r>
      <w:r w:rsidR="00F24378">
        <w:t xml:space="preserve"> </w:t>
      </w:r>
      <w:r w:rsidRPr="00F24378">
        <w:t>todos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atributos</w:t>
      </w:r>
    </w:p>
    <w:p w14:paraId="2CB73835" w14:textId="498761E5" w:rsidR="00A60660" w:rsidRPr="00F24378" w:rsidRDefault="00A60660" w:rsidP="00A60660">
      <w:pPr>
        <w:pStyle w:val="comandoseinstrucciones"/>
      </w:pPr>
      <w:r w:rsidRPr="00F24378">
        <w:rPr>
          <w:highlight w:val="yellow"/>
        </w:rPr>
        <w:t>REPLACE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INTO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tabla_A</w:t>
      </w:r>
    </w:p>
    <w:p w14:paraId="0BF4154F" w14:textId="0A46B7E4" w:rsidR="00A60660" w:rsidRPr="00F24378" w:rsidRDefault="00A60660" w:rsidP="00A60660">
      <w:pPr>
        <w:pStyle w:val="comandoseinstrucciones"/>
        <w:rPr>
          <w:highlight w:val="cyan"/>
        </w:rPr>
      </w:pPr>
      <w:r w:rsidRPr="00F24378">
        <w:tab/>
      </w:r>
      <w:r w:rsidRPr="00F24378">
        <w:rPr>
          <w:highlight w:val="cyan"/>
        </w:rPr>
        <w:t>SELECT</w:t>
      </w:r>
      <w:r w:rsidR="00F24378">
        <w:rPr>
          <w:highlight w:val="cyan"/>
        </w:rPr>
        <w:t xml:space="preserve"> </w:t>
      </w:r>
      <w:r w:rsidRPr="00F24378">
        <w:rPr>
          <w:highlight w:val="cyan"/>
        </w:rPr>
        <w:t>*</w:t>
      </w:r>
    </w:p>
    <w:p w14:paraId="2DE23930" w14:textId="3E8EA433" w:rsidR="00A60660" w:rsidRPr="00F24378" w:rsidRDefault="00A60660" w:rsidP="00A60660">
      <w:pPr>
        <w:pStyle w:val="comandoseinstrucciones"/>
      </w:pPr>
      <w:r w:rsidRPr="00F24378">
        <w:rPr>
          <w:highlight w:val="cyan"/>
        </w:rPr>
        <w:tab/>
        <w:t>FROM</w:t>
      </w:r>
      <w:r w:rsidR="00F24378">
        <w:rPr>
          <w:highlight w:val="cyan"/>
        </w:rPr>
        <w:t xml:space="preserve"> </w:t>
      </w:r>
      <w:r w:rsidRPr="00F24378">
        <w:rPr>
          <w:highlight w:val="cyan"/>
        </w:rPr>
        <w:t>tabla_B</w:t>
      </w:r>
    </w:p>
    <w:p w14:paraId="5AB8B6D6" w14:textId="77777777" w:rsidR="00A60660" w:rsidRPr="00F24378" w:rsidRDefault="00A60660" w:rsidP="00A60660">
      <w:pPr>
        <w:pStyle w:val="comandoseinstrucciones"/>
      </w:pPr>
      <w:r w:rsidRPr="00F24378">
        <w:rPr>
          <w:highlight w:val="yellow"/>
        </w:rPr>
        <w:t>;</w:t>
      </w:r>
    </w:p>
    <w:p w14:paraId="7B4B05C2" w14:textId="77777777" w:rsidR="00A60660" w:rsidRPr="00F24378" w:rsidRDefault="00A60660" w:rsidP="00A60660">
      <w:pPr>
        <w:pStyle w:val="comandoseinstrucciones"/>
      </w:pPr>
    </w:p>
    <w:p w14:paraId="0828D166" w14:textId="191C7EE1" w:rsidR="00A60660" w:rsidRPr="00F24378" w:rsidRDefault="00A60660" w:rsidP="00A60660">
      <w:pPr>
        <w:pStyle w:val="comandoseinstrucciones"/>
      </w:pPr>
      <w:r w:rsidRPr="00F24378">
        <w:t>#</w:t>
      </w:r>
      <w:r w:rsidRPr="00F24378">
        <w:rPr>
          <w:rStyle w:val="Textoennegrita"/>
        </w:rPr>
        <w:t>Opción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B</w:t>
      </w:r>
      <w:r w:rsidRPr="00F24378">
        <w:t>:</w:t>
      </w:r>
      <w:r w:rsidR="00F24378">
        <w:t xml:space="preserve"> </w:t>
      </w:r>
      <w:r w:rsidRPr="00F24378">
        <w:rPr>
          <w:i/>
          <w:iCs/>
        </w:rPr>
        <w:t>escoger</w:t>
      </w:r>
      <w:r w:rsidR="00F24378">
        <w:rPr>
          <w:i/>
          <w:iCs/>
        </w:rPr>
        <w:t xml:space="preserve"> </w:t>
      </w:r>
      <w:r w:rsidRPr="00F24378">
        <w:rPr>
          <w:i/>
          <w:iCs/>
        </w:rPr>
        <w:t>algunos</w:t>
      </w:r>
      <w:r w:rsidR="00F24378">
        <w:rPr>
          <w:i/>
          <w:iCs/>
        </w:rPr>
        <w:t xml:space="preserve"> </w:t>
      </w:r>
      <w:r w:rsidRPr="00F24378">
        <w:rPr>
          <w:i/>
          <w:iCs/>
        </w:rPr>
        <w:t>atributos</w:t>
      </w:r>
    </w:p>
    <w:p w14:paraId="20F5FB84" w14:textId="678F229E" w:rsidR="00A60660" w:rsidRPr="00F24378" w:rsidRDefault="00A60660" w:rsidP="00A60660">
      <w:pPr>
        <w:pStyle w:val="comandoseinstrucciones"/>
      </w:pPr>
      <w:r w:rsidRPr="00F24378">
        <w:rPr>
          <w:highlight w:val="yellow"/>
        </w:rPr>
        <w:t>REPLACE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INTO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tabla_A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(</w:t>
      </w:r>
      <w:r w:rsidRPr="00F24378">
        <w:rPr>
          <w:i/>
          <w:iCs/>
          <w:highlight w:val="yellow"/>
        </w:rPr>
        <w:t>dni,</w:t>
      </w:r>
      <w:r w:rsidR="00F24378">
        <w:rPr>
          <w:i/>
          <w:iCs/>
          <w:highlight w:val="yellow"/>
        </w:rPr>
        <w:t xml:space="preserve"> </w:t>
      </w:r>
      <w:r w:rsidRPr="00F24378">
        <w:rPr>
          <w:i/>
          <w:iCs/>
          <w:highlight w:val="yellow"/>
        </w:rPr>
        <w:t>telefono,</w:t>
      </w:r>
      <w:r w:rsidR="00F24378">
        <w:rPr>
          <w:i/>
          <w:iCs/>
          <w:highlight w:val="yellow"/>
        </w:rPr>
        <w:t xml:space="preserve"> </w:t>
      </w:r>
      <w:r w:rsidRPr="00F24378">
        <w:rPr>
          <w:i/>
          <w:iCs/>
          <w:highlight w:val="yellow"/>
        </w:rPr>
        <w:t>direccion</w:t>
      </w:r>
      <w:r w:rsidRPr="00F24378">
        <w:rPr>
          <w:highlight w:val="yellow"/>
        </w:rPr>
        <w:t>)</w:t>
      </w:r>
    </w:p>
    <w:p w14:paraId="17BEB90B" w14:textId="41722C0C" w:rsidR="00A60660" w:rsidRPr="00F24378" w:rsidRDefault="00A60660" w:rsidP="00A60660">
      <w:pPr>
        <w:pStyle w:val="comandoseinstrucciones"/>
        <w:rPr>
          <w:highlight w:val="cyan"/>
        </w:rPr>
      </w:pPr>
      <w:r w:rsidRPr="00F24378">
        <w:tab/>
      </w:r>
      <w:r w:rsidRPr="00F24378">
        <w:rPr>
          <w:highlight w:val="cyan"/>
        </w:rPr>
        <w:t>SELECT</w:t>
      </w:r>
      <w:r w:rsidR="00F24378">
        <w:rPr>
          <w:highlight w:val="cyan"/>
        </w:rPr>
        <w:t xml:space="preserve"> </w:t>
      </w:r>
      <w:r w:rsidRPr="00F24378">
        <w:rPr>
          <w:highlight w:val="cyan"/>
        </w:rPr>
        <w:t>(dni,</w:t>
      </w:r>
      <w:r w:rsidR="00F24378">
        <w:rPr>
          <w:highlight w:val="cyan"/>
        </w:rPr>
        <w:t xml:space="preserve"> </w:t>
      </w:r>
      <w:r w:rsidRPr="00F24378">
        <w:rPr>
          <w:highlight w:val="cyan"/>
        </w:rPr>
        <w:t>telefono,</w:t>
      </w:r>
      <w:r w:rsidR="00F24378">
        <w:rPr>
          <w:highlight w:val="cyan"/>
        </w:rPr>
        <w:t xml:space="preserve"> </w:t>
      </w:r>
      <w:r w:rsidRPr="00F24378">
        <w:rPr>
          <w:highlight w:val="cyan"/>
        </w:rPr>
        <w:t>direccion)</w:t>
      </w:r>
    </w:p>
    <w:p w14:paraId="0ACD966B" w14:textId="1CE3736F" w:rsidR="00A60660" w:rsidRPr="00F24378" w:rsidRDefault="00A60660" w:rsidP="00A60660">
      <w:pPr>
        <w:pStyle w:val="comandoseinstrucciones"/>
      </w:pPr>
      <w:r w:rsidRPr="00F24378">
        <w:rPr>
          <w:highlight w:val="cyan"/>
        </w:rPr>
        <w:tab/>
        <w:t>FROM</w:t>
      </w:r>
      <w:r w:rsidR="00F24378">
        <w:rPr>
          <w:highlight w:val="cyan"/>
        </w:rPr>
        <w:t xml:space="preserve"> </w:t>
      </w:r>
      <w:r w:rsidRPr="00F24378">
        <w:rPr>
          <w:highlight w:val="cyan"/>
        </w:rPr>
        <w:t>tabla_B</w:t>
      </w:r>
    </w:p>
    <w:p w14:paraId="0C103BEC" w14:textId="77777777" w:rsidR="00A60660" w:rsidRPr="00F24378" w:rsidRDefault="00A60660" w:rsidP="00A60660">
      <w:pPr>
        <w:pStyle w:val="comandoseinstrucciones"/>
      </w:pPr>
      <w:r w:rsidRPr="00F24378">
        <w:rPr>
          <w:highlight w:val="yellow"/>
        </w:rPr>
        <w:t>;</w:t>
      </w:r>
    </w:p>
    <w:p w14:paraId="65D79749" w14:textId="77777777" w:rsidR="00A60660" w:rsidRPr="00F24378" w:rsidRDefault="00A60660" w:rsidP="00A60660">
      <w:pPr>
        <w:pStyle w:val="comandoseinstrucciones"/>
      </w:pPr>
    </w:p>
    <w:p w14:paraId="1AD3C176" w14:textId="77777777" w:rsidR="00A60660" w:rsidRPr="00F24378" w:rsidRDefault="00A60660" w:rsidP="00135DCA"/>
    <w:p w14:paraId="48B17B99" w14:textId="3E573413" w:rsidR="00FF7576" w:rsidRPr="00F24378" w:rsidRDefault="00FF7576" w:rsidP="00FF7576">
      <w:pPr>
        <w:pStyle w:val="Ttulo3"/>
      </w:pPr>
      <w:bookmarkStart w:id="78" w:name="_Toc149546804"/>
      <w:r w:rsidRPr="00F24378">
        <w:t>Deshabilitar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chequeo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las</w:t>
      </w:r>
      <w:r w:rsidR="00F24378">
        <w:t xml:space="preserve"> </w:t>
      </w:r>
      <w:r w:rsidRPr="00F24378">
        <w:t>FOREIGN</w:t>
      </w:r>
      <w:r w:rsidR="00F24378">
        <w:t xml:space="preserve"> </w:t>
      </w:r>
      <w:r w:rsidRPr="00F24378">
        <w:t>KEYs</w:t>
      </w:r>
      <w:r w:rsidR="00F24378">
        <w:t xml:space="preserve"> </w:t>
      </w:r>
      <w:r w:rsidRPr="00F24378">
        <w:t>para</w:t>
      </w:r>
      <w:r w:rsidR="00F24378">
        <w:t xml:space="preserve"> </w:t>
      </w:r>
      <w:r w:rsidRPr="00F24378">
        <w:t>poder</w:t>
      </w:r>
      <w:r w:rsidR="00F24378">
        <w:t xml:space="preserve"> </w:t>
      </w:r>
      <w:r w:rsidRPr="00F24378">
        <w:t>insertar</w:t>
      </w:r>
      <w:r w:rsidR="00F24378">
        <w:t xml:space="preserve"> </w:t>
      </w:r>
      <w:r w:rsidRPr="00F24378">
        <w:t>ciertas</w:t>
      </w:r>
      <w:r w:rsidR="00F24378">
        <w:t xml:space="preserve"> </w:t>
      </w:r>
      <w:r w:rsidRPr="00F24378">
        <w:t>filas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incumplen</w:t>
      </w:r>
      <w:r w:rsidR="00F24378">
        <w:t xml:space="preserve"> </w:t>
      </w:r>
      <w:r w:rsidR="001E2320" w:rsidRPr="00F24378">
        <w:t>restricciones</w:t>
      </w:r>
      <w:r w:rsidR="00F24378">
        <w:t xml:space="preserve"> </w:t>
      </w:r>
      <w:r w:rsidR="001E2320" w:rsidRPr="00F24378">
        <w:t>de</w:t>
      </w:r>
      <w:r w:rsidR="00F24378">
        <w:t xml:space="preserve"> </w:t>
      </w:r>
      <w:r w:rsidRPr="00F24378">
        <w:t>FOREIGN</w:t>
      </w:r>
      <w:r w:rsidR="00F24378">
        <w:t xml:space="preserve"> </w:t>
      </w:r>
      <w:r w:rsidRPr="00F24378">
        <w:t>KEY:</w:t>
      </w:r>
      <w:bookmarkEnd w:id="78"/>
    </w:p>
    <w:p w14:paraId="5BDF6B1B" w14:textId="760431C1" w:rsidR="008F71FF" w:rsidRPr="00F24378" w:rsidRDefault="00243D07" w:rsidP="008F71FF">
      <w:r w:rsidRPr="00F24378">
        <w:t>Veamos</w:t>
      </w:r>
      <w:r w:rsidR="00F24378">
        <w:t xml:space="preserve"> </w:t>
      </w:r>
      <w:r w:rsidR="00A60660" w:rsidRPr="00F24378">
        <w:t>el</w:t>
      </w:r>
      <w:r w:rsidR="00F24378">
        <w:t xml:space="preserve"> </w:t>
      </w:r>
      <w:r w:rsidR="00A60660" w:rsidRPr="00F24378">
        <w:t>siguiente</w:t>
      </w:r>
      <w:r w:rsidR="00F24378">
        <w:t xml:space="preserve"> </w:t>
      </w:r>
      <w:r w:rsidR="00A60660" w:rsidRPr="00F24378">
        <w:t>caso:</w:t>
      </w:r>
      <w:r w:rsidR="00F24378">
        <w:t xml:space="preserve"> </w:t>
      </w:r>
      <w:r w:rsidR="008F71FF" w:rsidRPr="00F24378">
        <w:t>deseamos</w:t>
      </w:r>
      <w:r w:rsidR="00F24378">
        <w:t xml:space="preserve"> </w:t>
      </w:r>
      <w:r w:rsidR="008F71FF" w:rsidRPr="00F24378">
        <w:t>insertar</w:t>
      </w:r>
      <w:r w:rsidR="00F24378">
        <w:t xml:space="preserve"> </w:t>
      </w:r>
      <w:r w:rsidR="008F71FF" w:rsidRPr="00F24378">
        <w:t>estas</w:t>
      </w:r>
      <w:r w:rsidR="00F24378">
        <w:t xml:space="preserve"> </w:t>
      </w:r>
      <w:r w:rsidR="008F71FF" w:rsidRPr="00F24378">
        <w:t>2</w:t>
      </w:r>
      <w:r w:rsidR="00F24378">
        <w:t xml:space="preserve"> </w:t>
      </w:r>
      <w:r w:rsidR="008F71FF" w:rsidRPr="00F24378">
        <w:t>filas</w:t>
      </w:r>
      <w:r w:rsidR="00F24378">
        <w:t xml:space="preserve"> </w:t>
      </w:r>
      <w:r w:rsidR="008F71FF" w:rsidRPr="00F24378">
        <w:t>pero</w:t>
      </w:r>
      <w:r w:rsidR="00F24378">
        <w:t xml:space="preserve"> </w:t>
      </w:r>
      <w:r w:rsidR="008F71FF" w:rsidRPr="00F24378">
        <w:t>no</w:t>
      </w:r>
      <w:r w:rsidR="00F24378">
        <w:t xml:space="preserve"> </w:t>
      </w:r>
      <w:r w:rsidR="008F71FF" w:rsidRPr="00F24378">
        <w:t>se</w:t>
      </w:r>
      <w:r w:rsidR="00F24378">
        <w:t xml:space="preserve"> </w:t>
      </w:r>
      <w:r w:rsidR="008F71FF" w:rsidRPr="00F24378">
        <w:t>puede</w:t>
      </w:r>
      <w:r w:rsidR="00F24378">
        <w:t xml:space="preserve"> </w:t>
      </w:r>
      <w:r w:rsidR="008F71FF" w:rsidRPr="00F24378">
        <w:t>porque</w:t>
      </w:r>
      <w:r w:rsidR="00F24378">
        <w:t xml:space="preserve"> </w:t>
      </w:r>
      <w:r w:rsidR="008F71FF" w:rsidRPr="00F24378">
        <w:t>hay</w:t>
      </w:r>
      <w:r w:rsidR="00F24378">
        <w:t xml:space="preserve"> </w:t>
      </w:r>
      <w:r w:rsidR="008F71FF" w:rsidRPr="00F24378">
        <w:t>un</w:t>
      </w:r>
      <w:r w:rsidR="00F24378">
        <w:t xml:space="preserve"> </w:t>
      </w:r>
      <w:r w:rsidR="008F71FF" w:rsidRPr="00F24378">
        <w:t>error</w:t>
      </w:r>
      <w:r w:rsidR="00F24378">
        <w:t xml:space="preserve"> </w:t>
      </w:r>
      <w:r w:rsidR="008F71FF" w:rsidRPr="00F24378">
        <w:t>de</w:t>
      </w:r>
      <w:r w:rsidR="00F24378">
        <w:t xml:space="preserve"> </w:t>
      </w:r>
      <w:r w:rsidR="008F71FF" w:rsidRPr="00F24378">
        <w:t>FOREIGN</w:t>
      </w:r>
      <w:r w:rsidR="00F24378">
        <w:t xml:space="preserve"> </w:t>
      </w:r>
      <w:r w:rsidR="008F71FF" w:rsidRPr="00F24378">
        <w:t>KEY</w:t>
      </w:r>
    </w:p>
    <w:p w14:paraId="251CD270" w14:textId="5EB87AD5" w:rsidR="008F71FF" w:rsidRPr="00F24378" w:rsidRDefault="008F71FF" w:rsidP="008F71FF">
      <w:pPr>
        <w:pStyle w:val="comandoseinstrucciones"/>
        <w:rPr>
          <w:b/>
        </w:rPr>
      </w:pPr>
      <w:r w:rsidRPr="00F24378">
        <w:rPr>
          <w:b/>
        </w:rPr>
        <w:t>INSERT</w:t>
      </w:r>
      <w:r w:rsidR="00F24378">
        <w:rPr>
          <w:b/>
        </w:rPr>
        <w:t xml:space="preserve"> </w:t>
      </w:r>
      <w:r w:rsidRPr="00F24378">
        <w:rPr>
          <w:b/>
        </w:rPr>
        <w:t>INTO</w:t>
      </w:r>
      <w:r w:rsidR="00F24378">
        <w:rPr>
          <w:b/>
        </w:rPr>
        <w:t xml:space="preserve"> </w:t>
      </w:r>
      <w:r w:rsidRPr="00F24378">
        <w:rPr>
          <w:b/>
        </w:rPr>
        <w:t>bdempleados.empleados</w:t>
      </w:r>
      <w:r w:rsidR="00F24378">
        <w:rPr>
          <w:b/>
        </w:rPr>
        <w:t xml:space="preserve"> </w:t>
      </w:r>
      <w:r w:rsidRPr="00F24378">
        <w:rPr>
          <w:b/>
        </w:rPr>
        <w:t>(</w:t>
      </w:r>
      <w:r w:rsidRPr="00F24378">
        <w:rPr>
          <w:b/>
          <w:highlight w:val="yellow"/>
        </w:rPr>
        <w:t>EMP_NO</w:t>
      </w:r>
      <w:r w:rsidRPr="00F24378">
        <w:rPr>
          <w:b/>
        </w:rPr>
        <w:t>,</w:t>
      </w:r>
      <w:r w:rsidR="00F24378">
        <w:rPr>
          <w:b/>
        </w:rPr>
        <w:t xml:space="preserve"> </w:t>
      </w:r>
      <w:r w:rsidRPr="00F24378">
        <w:rPr>
          <w:b/>
        </w:rPr>
        <w:t>DNI,</w:t>
      </w:r>
      <w:r w:rsidR="00F24378">
        <w:rPr>
          <w:b/>
        </w:rPr>
        <w:t xml:space="preserve"> </w:t>
      </w:r>
      <w:r w:rsidRPr="00F24378">
        <w:rPr>
          <w:b/>
        </w:rPr>
        <w:t>NOMBRE,</w:t>
      </w:r>
      <w:r w:rsidR="00F24378">
        <w:rPr>
          <w:b/>
        </w:rPr>
        <w:t xml:space="preserve"> </w:t>
      </w:r>
      <w:r w:rsidRPr="00F24378">
        <w:rPr>
          <w:b/>
        </w:rPr>
        <w:t>APELLIDO1,</w:t>
      </w:r>
      <w:r w:rsidR="00F24378">
        <w:rPr>
          <w:b/>
        </w:rPr>
        <w:t xml:space="preserve"> </w:t>
      </w:r>
      <w:r w:rsidRPr="00F24378">
        <w:rPr>
          <w:b/>
        </w:rPr>
        <w:t>APELLIDO2,</w:t>
      </w:r>
      <w:r w:rsidR="00F24378">
        <w:rPr>
          <w:b/>
        </w:rPr>
        <w:t xml:space="preserve"> </w:t>
      </w:r>
      <w:r w:rsidRPr="00F24378">
        <w:rPr>
          <w:b/>
        </w:rPr>
        <w:t>OFICIO,</w:t>
      </w:r>
      <w:r w:rsidR="00F24378">
        <w:rPr>
          <w:b/>
        </w:rPr>
        <w:t xml:space="preserve"> </w:t>
      </w:r>
      <w:r w:rsidRPr="00F24378">
        <w:rPr>
          <w:b/>
          <w:highlight w:val="green"/>
        </w:rPr>
        <w:t>JEFE</w:t>
      </w:r>
      <w:r w:rsidRPr="00F24378">
        <w:rPr>
          <w:b/>
        </w:rPr>
        <w:t>,</w:t>
      </w:r>
      <w:r w:rsidR="00F24378">
        <w:rPr>
          <w:b/>
        </w:rPr>
        <w:t xml:space="preserve"> </w:t>
      </w:r>
      <w:r w:rsidRPr="00F24378">
        <w:rPr>
          <w:b/>
        </w:rPr>
        <w:t>FECHA_ALTA,</w:t>
      </w:r>
      <w:r w:rsidR="00F24378">
        <w:rPr>
          <w:b/>
        </w:rPr>
        <w:t xml:space="preserve"> </w:t>
      </w:r>
      <w:r w:rsidRPr="00F24378">
        <w:rPr>
          <w:b/>
        </w:rPr>
        <w:t>SALARIO,</w:t>
      </w:r>
      <w:r w:rsidR="00F24378">
        <w:rPr>
          <w:b/>
        </w:rPr>
        <w:t xml:space="preserve"> </w:t>
      </w:r>
      <w:r w:rsidRPr="00F24378">
        <w:rPr>
          <w:b/>
        </w:rPr>
        <w:t>COMISION,</w:t>
      </w:r>
      <w:r w:rsidR="00F24378">
        <w:rPr>
          <w:b/>
        </w:rPr>
        <w:t xml:space="preserve"> </w:t>
      </w:r>
      <w:r w:rsidRPr="00F24378">
        <w:rPr>
          <w:b/>
        </w:rPr>
        <w:t>DEP_NO,</w:t>
      </w:r>
      <w:r w:rsidR="00F24378">
        <w:rPr>
          <w:b/>
        </w:rPr>
        <w:t xml:space="preserve"> </w:t>
      </w:r>
      <w:r w:rsidRPr="00F24378">
        <w:rPr>
          <w:b/>
        </w:rPr>
        <w:t>TELEFONO)</w:t>
      </w:r>
      <w:r w:rsidR="00F24378">
        <w:rPr>
          <w:b/>
        </w:rPr>
        <w:t xml:space="preserve"> </w:t>
      </w:r>
    </w:p>
    <w:p w14:paraId="5DC1CE2E" w14:textId="46B34B62" w:rsidR="008F71FF" w:rsidRPr="00F24378" w:rsidRDefault="008F71FF" w:rsidP="008F71FF">
      <w:pPr>
        <w:pStyle w:val="comandoseinstrucciones"/>
        <w:rPr>
          <w:b/>
        </w:rPr>
      </w:pPr>
      <w:r w:rsidRPr="00F24378">
        <w:rPr>
          <w:b/>
        </w:rPr>
        <w:t>VALUES</w:t>
      </w:r>
      <w:r w:rsidR="00F24378">
        <w:rPr>
          <w:b/>
        </w:rPr>
        <w:t xml:space="preserve"> </w:t>
      </w:r>
      <w:r w:rsidRPr="00F24378">
        <w:rPr>
          <w:b/>
        </w:rPr>
        <w:t>(</w:t>
      </w:r>
      <w:r w:rsidRPr="00F24378">
        <w:rPr>
          <w:b/>
          <w:highlight w:val="yellow"/>
        </w:rPr>
        <w:t>'9001'</w:t>
      </w:r>
      <w:r w:rsidRPr="00F24378">
        <w:rPr>
          <w:b/>
        </w:rPr>
        <w:t>,</w:t>
      </w:r>
      <w:r w:rsidR="00F24378">
        <w:rPr>
          <w:b/>
        </w:rPr>
        <w:t xml:space="preserve"> </w:t>
      </w:r>
      <w:r w:rsidRPr="00F24378">
        <w:rPr>
          <w:b/>
        </w:rPr>
        <w:t>'14256821Y',</w:t>
      </w:r>
      <w:r w:rsidR="00F24378">
        <w:rPr>
          <w:b/>
        </w:rPr>
        <w:t xml:space="preserve"> </w:t>
      </w:r>
      <w:r w:rsidRPr="00F24378">
        <w:rPr>
          <w:b/>
        </w:rPr>
        <w:t>'Luís',</w:t>
      </w:r>
      <w:r w:rsidR="00F24378">
        <w:rPr>
          <w:b/>
        </w:rPr>
        <w:t xml:space="preserve"> </w:t>
      </w:r>
      <w:r w:rsidRPr="00F24378">
        <w:rPr>
          <w:b/>
        </w:rPr>
        <w:t>'Yañez',</w:t>
      </w:r>
      <w:r w:rsidR="00F24378">
        <w:rPr>
          <w:b/>
        </w:rPr>
        <w:t xml:space="preserve"> </w:t>
      </w:r>
      <w:r w:rsidRPr="00F24378">
        <w:rPr>
          <w:b/>
        </w:rPr>
        <w:t>'Rioboo',</w:t>
      </w:r>
      <w:r w:rsidR="00F24378">
        <w:rPr>
          <w:b/>
        </w:rPr>
        <w:t xml:space="preserve"> </w:t>
      </w:r>
      <w:r w:rsidRPr="00F24378">
        <w:rPr>
          <w:b/>
        </w:rPr>
        <w:t>'ADMINISTRATIVO',</w:t>
      </w:r>
      <w:r w:rsidR="00F24378">
        <w:rPr>
          <w:b/>
        </w:rPr>
        <w:t xml:space="preserve"> </w:t>
      </w:r>
      <w:r w:rsidRPr="00F24378">
        <w:rPr>
          <w:b/>
        </w:rPr>
        <w:t>'</w:t>
      </w:r>
      <w:r w:rsidRPr="00F24378">
        <w:rPr>
          <w:b/>
          <w:highlight w:val="green"/>
        </w:rPr>
        <w:t>9002</w:t>
      </w:r>
      <w:r w:rsidRPr="00F24378">
        <w:rPr>
          <w:b/>
        </w:rPr>
        <w:t>',</w:t>
      </w:r>
      <w:r w:rsidR="00F24378">
        <w:rPr>
          <w:b/>
        </w:rPr>
        <w:t xml:space="preserve"> </w:t>
      </w:r>
      <w:r w:rsidRPr="00F24378">
        <w:rPr>
          <w:b/>
        </w:rPr>
        <w:t>'2016-04-05',</w:t>
      </w:r>
      <w:r w:rsidR="00F24378">
        <w:rPr>
          <w:b/>
        </w:rPr>
        <w:t xml:space="preserve"> </w:t>
      </w:r>
      <w:r w:rsidRPr="00F24378">
        <w:rPr>
          <w:b/>
        </w:rPr>
        <w:t>150000,</w:t>
      </w:r>
      <w:r w:rsidR="00F24378">
        <w:rPr>
          <w:b/>
        </w:rPr>
        <w:t xml:space="preserve"> </w:t>
      </w:r>
      <w:r w:rsidRPr="00F24378">
        <w:rPr>
          <w:b/>
        </w:rPr>
        <w:t>0,</w:t>
      </w:r>
      <w:r w:rsidR="00F24378">
        <w:rPr>
          <w:b/>
        </w:rPr>
        <w:t xml:space="preserve"> </w:t>
      </w:r>
      <w:r w:rsidRPr="00F24378">
        <w:rPr>
          <w:b/>
        </w:rPr>
        <w:t>'10',</w:t>
      </w:r>
      <w:r w:rsidR="00F24378">
        <w:rPr>
          <w:b/>
        </w:rPr>
        <w:t xml:space="preserve"> </w:t>
      </w:r>
      <w:r w:rsidRPr="00F24378">
        <w:rPr>
          <w:b/>
        </w:rPr>
        <w:t>'652986532');</w:t>
      </w:r>
    </w:p>
    <w:p w14:paraId="6F0F9D17" w14:textId="77777777" w:rsidR="008F71FF" w:rsidRPr="00F24378" w:rsidRDefault="008F71FF" w:rsidP="008F71FF">
      <w:pPr>
        <w:pStyle w:val="comandoseinstrucciones"/>
        <w:rPr>
          <w:b/>
        </w:rPr>
      </w:pPr>
    </w:p>
    <w:p w14:paraId="450A6827" w14:textId="79978FD5" w:rsidR="008F71FF" w:rsidRPr="00F24378" w:rsidRDefault="008F71FF" w:rsidP="008F71FF">
      <w:pPr>
        <w:pStyle w:val="comandoseinstrucciones"/>
        <w:rPr>
          <w:b/>
        </w:rPr>
      </w:pPr>
      <w:r w:rsidRPr="00F24378">
        <w:rPr>
          <w:b/>
        </w:rPr>
        <w:t>INSERT</w:t>
      </w:r>
      <w:r w:rsidR="00F24378">
        <w:rPr>
          <w:b/>
        </w:rPr>
        <w:t xml:space="preserve"> </w:t>
      </w:r>
      <w:r w:rsidRPr="00F24378">
        <w:rPr>
          <w:b/>
        </w:rPr>
        <w:t>INTO</w:t>
      </w:r>
      <w:r w:rsidR="00F24378">
        <w:rPr>
          <w:b/>
        </w:rPr>
        <w:t xml:space="preserve"> </w:t>
      </w:r>
      <w:r w:rsidRPr="00F24378">
        <w:rPr>
          <w:b/>
        </w:rPr>
        <w:t>bdempleados.empleados</w:t>
      </w:r>
      <w:r w:rsidR="00F24378">
        <w:rPr>
          <w:b/>
        </w:rPr>
        <w:t xml:space="preserve"> </w:t>
      </w:r>
      <w:r w:rsidRPr="00F24378">
        <w:rPr>
          <w:b/>
        </w:rPr>
        <w:t>(</w:t>
      </w:r>
      <w:r w:rsidRPr="00F24378">
        <w:rPr>
          <w:b/>
          <w:highlight w:val="green"/>
        </w:rPr>
        <w:t>EMP_NO</w:t>
      </w:r>
      <w:r w:rsidRPr="00F24378">
        <w:rPr>
          <w:b/>
        </w:rPr>
        <w:t>,</w:t>
      </w:r>
      <w:r w:rsidR="00F24378">
        <w:rPr>
          <w:b/>
        </w:rPr>
        <w:t xml:space="preserve"> </w:t>
      </w:r>
      <w:r w:rsidRPr="00F24378">
        <w:rPr>
          <w:b/>
        </w:rPr>
        <w:t>DNI,</w:t>
      </w:r>
      <w:r w:rsidR="00F24378">
        <w:rPr>
          <w:b/>
        </w:rPr>
        <w:t xml:space="preserve"> </w:t>
      </w:r>
      <w:r w:rsidRPr="00F24378">
        <w:rPr>
          <w:b/>
        </w:rPr>
        <w:t>NOMBRE,</w:t>
      </w:r>
      <w:r w:rsidR="00F24378">
        <w:rPr>
          <w:b/>
        </w:rPr>
        <w:t xml:space="preserve"> </w:t>
      </w:r>
      <w:r w:rsidRPr="00F24378">
        <w:rPr>
          <w:b/>
        </w:rPr>
        <w:t>APELLIDO1,</w:t>
      </w:r>
      <w:r w:rsidR="00F24378">
        <w:rPr>
          <w:b/>
        </w:rPr>
        <w:t xml:space="preserve"> </w:t>
      </w:r>
      <w:r w:rsidRPr="00F24378">
        <w:rPr>
          <w:b/>
        </w:rPr>
        <w:t>APELLIDO2,</w:t>
      </w:r>
      <w:r w:rsidR="00F24378">
        <w:rPr>
          <w:b/>
        </w:rPr>
        <w:t xml:space="preserve"> </w:t>
      </w:r>
      <w:r w:rsidRPr="00F24378">
        <w:rPr>
          <w:b/>
        </w:rPr>
        <w:t>OFICIO,</w:t>
      </w:r>
      <w:r w:rsidR="00F24378">
        <w:rPr>
          <w:b/>
        </w:rPr>
        <w:t xml:space="preserve"> </w:t>
      </w:r>
      <w:r w:rsidRPr="00F24378">
        <w:rPr>
          <w:b/>
        </w:rPr>
        <w:t>JEFE,</w:t>
      </w:r>
      <w:r w:rsidR="00F24378">
        <w:rPr>
          <w:b/>
        </w:rPr>
        <w:t xml:space="preserve"> </w:t>
      </w:r>
      <w:r w:rsidRPr="00F24378">
        <w:rPr>
          <w:b/>
        </w:rPr>
        <w:t>FECHA_ALTA,</w:t>
      </w:r>
      <w:r w:rsidR="00F24378">
        <w:rPr>
          <w:b/>
        </w:rPr>
        <w:t xml:space="preserve"> </w:t>
      </w:r>
      <w:r w:rsidRPr="00F24378">
        <w:rPr>
          <w:b/>
        </w:rPr>
        <w:t>SALARIO,</w:t>
      </w:r>
      <w:r w:rsidR="00F24378">
        <w:rPr>
          <w:b/>
        </w:rPr>
        <w:t xml:space="preserve"> </w:t>
      </w:r>
      <w:r w:rsidRPr="00F24378">
        <w:rPr>
          <w:b/>
        </w:rPr>
        <w:t>COMISION,</w:t>
      </w:r>
      <w:r w:rsidR="00F24378">
        <w:rPr>
          <w:b/>
        </w:rPr>
        <w:t xml:space="preserve"> </w:t>
      </w:r>
      <w:r w:rsidRPr="00F24378">
        <w:rPr>
          <w:b/>
        </w:rPr>
        <w:t>DEP_NO,</w:t>
      </w:r>
      <w:r w:rsidR="00F24378">
        <w:rPr>
          <w:b/>
        </w:rPr>
        <w:t xml:space="preserve"> </w:t>
      </w:r>
      <w:r w:rsidRPr="00F24378">
        <w:rPr>
          <w:b/>
        </w:rPr>
        <w:t>TELEFONO)</w:t>
      </w:r>
      <w:r w:rsidR="00F24378">
        <w:rPr>
          <w:b/>
        </w:rPr>
        <w:t xml:space="preserve"> </w:t>
      </w:r>
    </w:p>
    <w:p w14:paraId="3B4A701E" w14:textId="64C520E7" w:rsidR="008F71FF" w:rsidRPr="00F24378" w:rsidRDefault="008F71FF" w:rsidP="008F71FF">
      <w:pPr>
        <w:pStyle w:val="comandoseinstrucciones"/>
        <w:rPr>
          <w:b/>
        </w:rPr>
      </w:pPr>
      <w:r w:rsidRPr="00F24378">
        <w:rPr>
          <w:b/>
        </w:rPr>
        <w:t>VALUES</w:t>
      </w:r>
      <w:r w:rsidR="00F24378">
        <w:rPr>
          <w:b/>
        </w:rPr>
        <w:t xml:space="preserve"> </w:t>
      </w:r>
      <w:r w:rsidRPr="00F24378">
        <w:rPr>
          <w:b/>
        </w:rPr>
        <w:t>(</w:t>
      </w:r>
      <w:r w:rsidRPr="00F24378">
        <w:rPr>
          <w:b/>
          <w:highlight w:val="green"/>
        </w:rPr>
        <w:t>'9002'</w:t>
      </w:r>
      <w:r w:rsidRPr="00F24378">
        <w:rPr>
          <w:b/>
        </w:rPr>
        <w:t>,</w:t>
      </w:r>
      <w:r w:rsidR="00F24378">
        <w:rPr>
          <w:b/>
        </w:rPr>
        <w:t xml:space="preserve"> </w:t>
      </w:r>
      <w:r w:rsidRPr="00F24378">
        <w:rPr>
          <w:b/>
        </w:rPr>
        <w:t>'45325698P',</w:t>
      </w:r>
      <w:r w:rsidR="00F24378">
        <w:rPr>
          <w:b/>
        </w:rPr>
        <w:t xml:space="preserve"> </w:t>
      </w:r>
      <w:r w:rsidRPr="00F24378">
        <w:rPr>
          <w:b/>
        </w:rPr>
        <w:t>'Ana',</w:t>
      </w:r>
      <w:r w:rsidR="00F24378">
        <w:rPr>
          <w:b/>
        </w:rPr>
        <w:t xml:space="preserve"> </w:t>
      </w:r>
      <w:r w:rsidRPr="00F24378">
        <w:rPr>
          <w:b/>
        </w:rPr>
        <w:t>'Rinlo',</w:t>
      </w:r>
      <w:r w:rsidR="00F24378">
        <w:rPr>
          <w:b/>
        </w:rPr>
        <w:t xml:space="preserve"> </w:t>
      </w:r>
      <w:r w:rsidRPr="00F24378">
        <w:rPr>
          <w:b/>
        </w:rPr>
        <w:t>'Rois',</w:t>
      </w:r>
      <w:r w:rsidR="00F24378">
        <w:rPr>
          <w:b/>
        </w:rPr>
        <w:t xml:space="preserve"> </w:t>
      </w:r>
      <w:r w:rsidRPr="00F24378">
        <w:rPr>
          <w:b/>
        </w:rPr>
        <w:t>'INGENIERA',</w:t>
      </w:r>
      <w:r w:rsidR="00F24378">
        <w:rPr>
          <w:b/>
        </w:rPr>
        <w:t xml:space="preserve"> </w:t>
      </w:r>
      <w:r w:rsidRPr="00F24378">
        <w:rPr>
          <w:b/>
        </w:rPr>
        <w:t>'8904',</w:t>
      </w:r>
      <w:r w:rsidR="00F24378">
        <w:rPr>
          <w:b/>
        </w:rPr>
        <w:t xml:space="preserve"> </w:t>
      </w:r>
      <w:r w:rsidRPr="00F24378">
        <w:rPr>
          <w:b/>
        </w:rPr>
        <w:t>'2016-04-05',</w:t>
      </w:r>
      <w:r w:rsidR="00F24378">
        <w:rPr>
          <w:b/>
        </w:rPr>
        <w:t xml:space="preserve"> </w:t>
      </w:r>
      <w:r w:rsidRPr="00F24378">
        <w:rPr>
          <w:b/>
        </w:rPr>
        <w:t>150000,</w:t>
      </w:r>
      <w:r w:rsidR="00F24378">
        <w:rPr>
          <w:b/>
        </w:rPr>
        <w:t xml:space="preserve"> </w:t>
      </w:r>
      <w:r w:rsidRPr="00F24378">
        <w:rPr>
          <w:b/>
        </w:rPr>
        <w:t>0,</w:t>
      </w:r>
      <w:r w:rsidR="00F24378">
        <w:rPr>
          <w:b/>
        </w:rPr>
        <w:t xml:space="preserve"> </w:t>
      </w:r>
      <w:r w:rsidRPr="00F24378">
        <w:rPr>
          <w:b/>
        </w:rPr>
        <w:t>'10',</w:t>
      </w:r>
      <w:r w:rsidR="00F24378">
        <w:rPr>
          <w:b/>
        </w:rPr>
        <w:t xml:space="preserve"> </w:t>
      </w:r>
      <w:r w:rsidRPr="00F24378">
        <w:rPr>
          <w:b/>
        </w:rPr>
        <w:t>'547852146');</w:t>
      </w:r>
    </w:p>
    <w:p w14:paraId="31BC0178" w14:textId="2C25616E" w:rsidR="007C064A" w:rsidRPr="00F24378" w:rsidRDefault="00102B20" w:rsidP="007C064A">
      <w:pPr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¿A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qué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debe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error?</w:t>
      </w:r>
      <w:r w:rsidR="007C064A" w:rsidRPr="00F24378">
        <w:rPr>
          <w:rStyle w:val="Cuerpodeltexto"/>
          <w:color w:val="000000"/>
          <w:sz w:val="19"/>
          <w:szCs w:val="19"/>
          <w:lang w:eastAsia="es-ES_tradnl"/>
        </w:rPr>
        <w:t>:</w:t>
      </w:r>
    </w:p>
    <w:p w14:paraId="149138E1" w14:textId="67D06DDF" w:rsidR="007C064A" w:rsidRPr="00F24378" w:rsidRDefault="007C064A" w:rsidP="007C064A">
      <w:pPr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problema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primera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fila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insertar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incumple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FOREIGN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KEY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atributo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JEFE: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intentamos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insertar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empleado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(9001)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cuyo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jefe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(9002)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todavía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existe: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existe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empleado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9002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cuando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intentamos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insertar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empleado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9001</w:t>
      </w:r>
    </w:p>
    <w:p w14:paraId="223FD2E0" w14:textId="597CC094" w:rsidR="007C064A" w:rsidRPr="00F24378" w:rsidRDefault="007C064A" w:rsidP="007C064A">
      <w:pPr>
        <w:pStyle w:val="comandoseinstrucciones"/>
        <w:rPr>
          <w:rStyle w:val="Textoennegrita"/>
        </w:rPr>
      </w:pPr>
      <w:r w:rsidRPr="00F24378">
        <w:rPr>
          <w:rStyle w:val="Textoennegrita"/>
        </w:rPr>
        <w:t>#Manera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de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evitarlo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1:</w:t>
      </w:r>
    </w:p>
    <w:p w14:paraId="0589ABA1" w14:textId="12F77EE4" w:rsidR="000A5C62" w:rsidRPr="00F24378" w:rsidRDefault="000A5C62" w:rsidP="007C064A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#deshabilitar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chequeo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FOREIGN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KEY</w:t>
      </w:r>
    </w:p>
    <w:p w14:paraId="0D89E136" w14:textId="0D5CE22B" w:rsidR="000A5C62" w:rsidRPr="00F24378" w:rsidRDefault="000A5C62" w:rsidP="000A5C62">
      <w:pPr>
        <w:pStyle w:val="comandoseinstrucciones"/>
        <w:rPr>
          <w:rStyle w:val="Cuerpodeltexto"/>
          <w:b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b/>
          <w:color w:val="000000"/>
          <w:sz w:val="19"/>
          <w:szCs w:val="19"/>
          <w:highlight w:val="green"/>
          <w:lang w:eastAsia="es-ES_tradnl"/>
        </w:rPr>
        <w:t>SET</w:t>
      </w:r>
      <w:r w:rsidR="00F24378">
        <w:rPr>
          <w:rStyle w:val="Cuerpodeltexto"/>
          <w:b/>
          <w:color w:val="000000"/>
          <w:sz w:val="19"/>
          <w:szCs w:val="19"/>
          <w:highlight w:val="green"/>
          <w:lang w:eastAsia="es-ES_tradnl"/>
        </w:rPr>
        <w:t xml:space="preserve"> </w:t>
      </w:r>
      <w:r w:rsidRPr="00F24378">
        <w:rPr>
          <w:rStyle w:val="Cuerpodeltexto"/>
          <w:b/>
          <w:color w:val="000000"/>
          <w:sz w:val="19"/>
          <w:szCs w:val="19"/>
          <w:highlight w:val="green"/>
          <w:lang w:eastAsia="es-ES_tradnl"/>
        </w:rPr>
        <w:t>FOREIGN_KEY_CHECKS=0</w:t>
      </w:r>
      <w:r w:rsidRPr="00F24378">
        <w:rPr>
          <w:rStyle w:val="Cuerpodeltexto"/>
          <w:b/>
          <w:color w:val="000000"/>
          <w:sz w:val="19"/>
          <w:szCs w:val="19"/>
          <w:lang w:eastAsia="es-ES_tradnl"/>
        </w:rPr>
        <w:t>;</w:t>
      </w:r>
    </w:p>
    <w:p w14:paraId="7D917E0D" w14:textId="77777777" w:rsidR="000A5C62" w:rsidRPr="00F24378" w:rsidRDefault="000A5C62" w:rsidP="000A5C62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</w:p>
    <w:p w14:paraId="519DA3B8" w14:textId="77777777" w:rsidR="000A5C62" w:rsidRPr="00F24378" w:rsidRDefault="000A5C62" w:rsidP="000A5C62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#insertardatos</w:t>
      </w:r>
    </w:p>
    <w:p w14:paraId="279EB25F" w14:textId="6698156A" w:rsidR="000A5C62" w:rsidRPr="00F24378" w:rsidRDefault="000A5C62" w:rsidP="000A5C62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INSERT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INTO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bdempleados.empleados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</w:t>
      </w:r>
      <w:r w:rsidRP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>EMP_NO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DNI,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NOMBRE,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APELLIDO1,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APELLIDO2,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OFICIO,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green"/>
          <w:lang w:eastAsia="es-ES_tradnl"/>
        </w:rPr>
        <w:t>JEFE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FECHA_ALTA,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SALARIO,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COMISION,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DEP_NO,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TELEFONO)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0E2DA8E7" w14:textId="53660434" w:rsidR="000A5C62" w:rsidRPr="00F24378" w:rsidRDefault="000A5C62" w:rsidP="000A5C62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VALUES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</w:t>
      </w:r>
      <w:r w:rsidRP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>'9001'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'14256821Y',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'Luís',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'Yañez',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'Rioboo',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'ADMINISTRATIVO',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green"/>
          <w:lang w:eastAsia="es-ES_tradnl"/>
        </w:rPr>
        <w:t>'9002'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'2016-04-05',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'150000',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'0',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'10',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'652986532');</w:t>
      </w:r>
    </w:p>
    <w:p w14:paraId="08B556DA" w14:textId="77777777" w:rsidR="000A5C62" w:rsidRPr="00F24378" w:rsidRDefault="000A5C62" w:rsidP="000A5C62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</w:p>
    <w:p w14:paraId="2FD18DC3" w14:textId="533B872F" w:rsidR="000A5C62" w:rsidRPr="00F24378" w:rsidRDefault="000A5C62" w:rsidP="000A5C62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INSERT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INTO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bdempleados.empleados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</w:t>
      </w:r>
      <w:r w:rsidRPr="00F24378">
        <w:rPr>
          <w:rStyle w:val="Cuerpodeltexto"/>
          <w:color w:val="000000"/>
          <w:sz w:val="19"/>
          <w:szCs w:val="19"/>
          <w:highlight w:val="green"/>
          <w:lang w:eastAsia="es-ES_tradnl"/>
        </w:rPr>
        <w:t>EMP_NO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DNI,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NOMBRE,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APELLIDO1,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APELLIDO2,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OFICIO,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cyan"/>
          <w:lang w:eastAsia="es-ES_tradnl"/>
        </w:rPr>
        <w:t>JEFE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FECHA_ALTA,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SALARIO,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COMISION,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DEP_NO,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TELEFONO)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15383DE5" w14:textId="7DCA79C1" w:rsidR="000A5C62" w:rsidRPr="00F24378" w:rsidRDefault="000A5C62" w:rsidP="000A5C62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VALUES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</w:t>
      </w:r>
      <w:r w:rsidRPr="00F24378">
        <w:rPr>
          <w:rStyle w:val="Cuerpodeltexto"/>
          <w:color w:val="000000"/>
          <w:sz w:val="19"/>
          <w:szCs w:val="19"/>
          <w:highlight w:val="green"/>
          <w:lang w:eastAsia="es-ES_tradnl"/>
        </w:rPr>
        <w:t>'9002'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'45325698P',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'Ana',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'Rinlo',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'Rois',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'INGENIERA',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cyan"/>
          <w:lang w:eastAsia="es-ES_tradnl"/>
        </w:rPr>
        <w:t>'8904'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'2016-04-05',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'150000',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'0',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'10',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'547852146');</w:t>
      </w:r>
    </w:p>
    <w:p w14:paraId="29AB3BAE" w14:textId="77777777" w:rsidR="000A5C62" w:rsidRPr="00F24378" w:rsidRDefault="000A5C62" w:rsidP="000A5C62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</w:p>
    <w:p w14:paraId="291D529C" w14:textId="41E9463A" w:rsidR="000A5C62" w:rsidRPr="00F24378" w:rsidRDefault="000A5C62" w:rsidP="000A5C62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#habilitar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chequeo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FOREIGN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KEY</w:t>
      </w:r>
    </w:p>
    <w:p w14:paraId="64F700B0" w14:textId="58E8842D" w:rsidR="000A5C62" w:rsidRPr="00F24378" w:rsidRDefault="000A5C62" w:rsidP="000A5C62">
      <w:pPr>
        <w:pStyle w:val="comandoseinstrucciones"/>
        <w:rPr>
          <w:rStyle w:val="Cuerpodeltexto"/>
          <w:b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b/>
          <w:color w:val="000000"/>
          <w:sz w:val="19"/>
          <w:szCs w:val="19"/>
          <w:highlight w:val="green"/>
          <w:lang w:eastAsia="es-ES_tradnl"/>
        </w:rPr>
        <w:t>SET</w:t>
      </w:r>
      <w:r w:rsidR="00F24378">
        <w:rPr>
          <w:rStyle w:val="Cuerpodeltexto"/>
          <w:b/>
          <w:color w:val="000000"/>
          <w:sz w:val="19"/>
          <w:szCs w:val="19"/>
          <w:highlight w:val="green"/>
          <w:lang w:eastAsia="es-ES_tradnl"/>
        </w:rPr>
        <w:t xml:space="preserve"> </w:t>
      </w:r>
      <w:r w:rsidRPr="00F24378">
        <w:rPr>
          <w:rStyle w:val="Cuerpodeltexto"/>
          <w:b/>
          <w:color w:val="000000"/>
          <w:sz w:val="19"/>
          <w:szCs w:val="19"/>
          <w:highlight w:val="green"/>
          <w:lang w:eastAsia="es-ES_tradnl"/>
        </w:rPr>
        <w:t>FOREIGN_KEY_CHECKS=1</w:t>
      </w:r>
      <w:r w:rsidRPr="00F24378">
        <w:rPr>
          <w:rStyle w:val="Cuerpodeltexto"/>
          <w:b/>
          <w:color w:val="000000"/>
          <w:sz w:val="19"/>
          <w:szCs w:val="19"/>
          <w:lang w:eastAsia="es-ES_tradnl"/>
        </w:rPr>
        <w:t>;</w:t>
      </w:r>
    </w:p>
    <w:p w14:paraId="72E24DDB" w14:textId="77777777" w:rsidR="000A5C62" w:rsidRPr="00F24378" w:rsidRDefault="000A5C62" w:rsidP="000A5C62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</w:p>
    <w:p w14:paraId="6ED1B64E" w14:textId="5DF672DC" w:rsidR="000A5C62" w:rsidRPr="00F24378" w:rsidRDefault="000A5C62" w:rsidP="000A5C62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#el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problema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volver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habilitar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chequeo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FOREIGN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KEY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comprueba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si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filas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introducidas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previamente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tienen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algún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error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sus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FOREIGN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KEY.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7E4BAFF7" w14:textId="6C167652" w:rsidR="000A5C62" w:rsidRPr="00F24378" w:rsidRDefault="000A5C62" w:rsidP="000A5C62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#Tenemos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comprobar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si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alguna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clave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ajena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errónea,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para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ello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buscamos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posibles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filas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erróneas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mediante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esta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consulta: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buscar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aquellos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empleados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cuyo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jefe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existe.</w:t>
      </w:r>
    </w:p>
    <w:p w14:paraId="38AA8AA5" w14:textId="3146A99B" w:rsidR="000A5C62" w:rsidRPr="00F24378" w:rsidRDefault="000A5C62" w:rsidP="000A5C62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SELECT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*</w:t>
      </w:r>
    </w:p>
    <w:p w14:paraId="0195B5C9" w14:textId="413DBCD1" w:rsidR="000A5C62" w:rsidRPr="00F24378" w:rsidRDefault="000A5C62" w:rsidP="000A5C62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lastRenderedPageBreak/>
        <w:t>FROM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empleados</w:t>
      </w:r>
    </w:p>
    <w:p w14:paraId="676B8B53" w14:textId="609FE7F8" w:rsidR="000A5C62" w:rsidRPr="00F24378" w:rsidRDefault="000A5C62" w:rsidP="000A5C62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WHERE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jefe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NOT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IN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</w:t>
      </w:r>
    </w:p>
    <w:p w14:paraId="23CCEEE9" w14:textId="2CF097FB" w:rsidR="000A5C62" w:rsidRPr="00F24378" w:rsidRDefault="000A5C62" w:rsidP="000A5C62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ab/>
        <w:t>SELECT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emp_no</w:t>
      </w:r>
    </w:p>
    <w:p w14:paraId="07F613F9" w14:textId="08EA9ED3" w:rsidR="000A5C62" w:rsidRPr="00F24378" w:rsidRDefault="000A5C62" w:rsidP="000A5C62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ab/>
        <w:t>FROM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empleados</w:t>
      </w:r>
    </w:p>
    <w:p w14:paraId="0668FB32" w14:textId="77777777" w:rsidR="000A5C62" w:rsidRPr="00F24378" w:rsidRDefault="000A5C62" w:rsidP="000A5C62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ab/>
        <w:t>);</w:t>
      </w:r>
    </w:p>
    <w:p w14:paraId="04796870" w14:textId="77777777" w:rsidR="00222AE9" w:rsidRPr="00F24378" w:rsidRDefault="00222AE9" w:rsidP="000A5C62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</w:p>
    <w:p w14:paraId="40A837CD" w14:textId="77777777" w:rsidR="00222AE9" w:rsidRPr="00F24378" w:rsidRDefault="00222AE9" w:rsidP="00222AE9">
      <w:pPr>
        <w:rPr>
          <w:rStyle w:val="Cuerpodeltexto"/>
          <w:color w:val="000000"/>
          <w:sz w:val="19"/>
          <w:szCs w:val="19"/>
          <w:lang w:eastAsia="es-ES_tradnl"/>
        </w:rPr>
      </w:pPr>
    </w:p>
    <w:p w14:paraId="10718646" w14:textId="77777777" w:rsidR="00222AE9" w:rsidRPr="00F24378" w:rsidRDefault="00222AE9" w:rsidP="00222AE9">
      <w:pPr>
        <w:rPr>
          <w:rStyle w:val="Cuerpodeltexto"/>
          <w:color w:val="000000"/>
          <w:sz w:val="19"/>
          <w:szCs w:val="19"/>
          <w:lang w:eastAsia="es-ES_tradnl"/>
        </w:rPr>
      </w:pPr>
    </w:p>
    <w:p w14:paraId="6E38D3E3" w14:textId="34CE7333" w:rsidR="00222AE9" w:rsidRPr="00F24378" w:rsidRDefault="00222AE9" w:rsidP="00222AE9">
      <w:pPr>
        <w:pStyle w:val="comandoseinstrucciones"/>
        <w:rPr>
          <w:rStyle w:val="Textoennegrita"/>
          <w:lang w:eastAsia="es-ES_tradnl"/>
        </w:rPr>
      </w:pPr>
      <w:r w:rsidRPr="00F24378">
        <w:rPr>
          <w:rStyle w:val="Textoennegrita"/>
          <w:lang w:eastAsia="es-ES_tradnl"/>
        </w:rPr>
        <w:t>#Manera</w:t>
      </w:r>
      <w:r w:rsidR="00F24378">
        <w:rPr>
          <w:rStyle w:val="Textoennegrita"/>
          <w:lang w:eastAsia="es-ES_tradnl"/>
        </w:rPr>
        <w:t xml:space="preserve"> </w:t>
      </w:r>
      <w:r w:rsidRPr="00F24378">
        <w:rPr>
          <w:rStyle w:val="Textoennegrita"/>
          <w:lang w:eastAsia="es-ES_tradnl"/>
        </w:rPr>
        <w:t>de</w:t>
      </w:r>
      <w:r w:rsidR="00F24378">
        <w:rPr>
          <w:rStyle w:val="Textoennegrita"/>
          <w:lang w:eastAsia="es-ES_tradnl"/>
        </w:rPr>
        <w:t xml:space="preserve"> </w:t>
      </w:r>
      <w:r w:rsidRPr="00F24378">
        <w:rPr>
          <w:rStyle w:val="Textoennegrita"/>
          <w:lang w:eastAsia="es-ES_tradnl"/>
        </w:rPr>
        <w:t>evitarlo</w:t>
      </w:r>
      <w:r w:rsidR="00F24378">
        <w:rPr>
          <w:rStyle w:val="Textoennegrita"/>
          <w:lang w:eastAsia="es-ES_tradnl"/>
        </w:rPr>
        <w:t xml:space="preserve"> </w:t>
      </w:r>
      <w:r w:rsidRPr="00F24378">
        <w:rPr>
          <w:rStyle w:val="Textoennegrita"/>
          <w:lang w:eastAsia="es-ES_tradnl"/>
        </w:rPr>
        <w:t>2:</w:t>
      </w:r>
    </w:p>
    <w:p w14:paraId="1525AEF8" w14:textId="77777777" w:rsidR="00222AE9" w:rsidRPr="00F24378" w:rsidRDefault="00222AE9" w:rsidP="00222AE9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</w:p>
    <w:p w14:paraId="61B60B2D" w14:textId="2C692C86" w:rsidR="00222AE9" w:rsidRPr="00F24378" w:rsidRDefault="00222AE9" w:rsidP="00222AE9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#ordenar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INSERT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modo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infrinjan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FOREIGN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KEY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</w:t>
      </w:r>
      <w:r w:rsidRP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>si</w:t>
      </w:r>
      <w:r w:rsid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>fuesen</w:t>
      </w:r>
      <w:r w:rsid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>muchas</w:t>
      </w:r>
      <w:r w:rsid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>filas</w:t>
      </w:r>
      <w:r w:rsid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>sería</w:t>
      </w:r>
      <w:r w:rsid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>muy</w:t>
      </w:r>
      <w:r w:rsid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>complicado</w:t>
      </w:r>
      <w:r w:rsid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>ordenarlas</w:t>
      </w:r>
      <w:r w:rsid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>todas,</w:t>
      </w:r>
      <w:r w:rsid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>y</w:t>
      </w:r>
      <w:r w:rsid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>algunos</w:t>
      </w:r>
      <w:r w:rsid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>casos</w:t>
      </w:r>
      <w:r w:rsid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>sería</w:t>
      </w:r>
      <w:r w:rsid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>imposible</w:t>
      </w:r>
      <w:r w:rsid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>si</w:t>
      </w:r>
      <w:r w:rsid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>hubiese</w:t>
      </w:r>
      <w:r w:rsid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>referencias</w:t>
      </w:r>
      <w:r w:rsid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>cruzadas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)</w:t>
      </w:r>
    </w:p>
    <w:p w14:paraId="1FD7A833" w14:textId="3E5FC74F" w:rsidR="00222AE9" w:rsidRPr="00F24378" w:rsidRDefault="00222AE9" w:rsidP="00222AE9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INSERT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INTO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bdempleados.empleados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(EMP_NO,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DNI,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NOMBRE,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APELLIDO1,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APELLIDO2,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OFICIO,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JEFE,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FECHA_ALTA,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SALARIO,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COMISION,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DEP_NO,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TELEFONO)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VALUES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('9002',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'45325698P',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'Ana',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'Rinlo',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'Rois',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'INGENIERA',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'8904',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'2016-04-05',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'150000',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'0',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'10',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'547852146');</w:t>
      </w:r>
    </w:p>
    <w:p w14:paraId="2F5C60C1" w14:textId="243C6251" w:rsidR="00222AE9" w:rsidRPr="00F24378" w:rsidRDefault="00222AE9" w:rsidP="00222AE9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INSERT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INTO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bdempleados.empleados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(EMP_NO,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DNI,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NOMBRE,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APELLIDO1,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APELLIDO2,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OFICIO,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JEFE,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FECHA_ALTA,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SALARIO,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COMISION,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DEP_NO,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TELEFONO)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VALUES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('9001',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'14256821Y',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'Luís',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'Yañez',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'Rioboo',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'ADMINISTRATIVO',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'9002',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'2016-04-05',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'150000',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'0',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'10',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'652986532');</w:t>
      </w:r>
    </w:p>
    <w:p w14:paraId="05F896BF" w14:textId="77777777" w:rsidR="00222AE9" w:rsidRPr="00F24378" w:rsidRDefault="00222AE9" w:rsidP="000A5C62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</w:p>
    <w:p w14:paraId="2CBBCD91" w14:textId="77777777" w:rsidR="00FF7576" w:rsidRPr="00F24378" w:rsidRDefault="00FF7576" w:rsidP="00326503">
      <w:pPr>
        <w:rPr>
          <w:rStyle w:val="Cuerpodeltexto"/>
          <w:color w:val="000000"/>
          <w:sz w:val="19"/>
          <w:szCs w:val="19"/>
          <w:lang w:eastAsia="es-ES_tradnl"/>
        </w:rPr>
      </w:pPr>
    </w:p>
    <w:p w14:paraId="3BCA05A6" w14:textId="7FB85752" w:rsidR="00A60660" w:rsidRPr="00F24378" w:rsidRDefault="001E2320" w:rsidP="00A60660">
      <w:pPr>
        <w:pStyle w:val="Ttulo4"/>
      </w:pPr>
      <w:bookmarkStart w:id="79" w:name="_Toc71794190"/>
      <w:bookmarkStart w:id="80" w:name="_Toc149546805"/>
      <w:r w:rsidRPr="00F24378">
        <w:rPr>
          <w:i/>
        </w:rPr>
        <w:t>SET</w:t>
      </w:r>
      <w:r w:rsidR="00F24378">
        <w:rPr>
          <w:i/>
        </w:rPr>
        <w:t xml:space="preserve"> </w:t>
      </w:r>
      <w:r w:rsidRPr="00F24378">
        <w:rPr>
          <w:i/>
        </w:rPr>
        <w:t>FOREIGN_KEY_CHECKS</w:t>
      </w:r>
      <w:r w:rsidR="00F24378">
        <w:rPr>
          <w:i/>
        </w:rPr>
        <w:t xml:space="preserve"> </w:t>
      </w:r>
      <w:r w:rsidRPr="00F24378">
        <w:rPr>
          <w:i/>
        </w:rPr>
        <w:t>=</w:t>
      </w:r>
      <w:r w:rsidR="00F24378">
        <w:rPr>
          <w:i/>
        </w:rPr>
        <w:t xml:space="preserve"> </w:t>
      </w:r>
      <w:r w:rsidRPr="00F24378">
        <w:rPr>
          <w:i/>
        </w:rPr>
        <w:t>0</w:t>
      </w:r>
      <w:r w:rsidR="00F24378">
        <w:t xml:space="preserve"> </w:t>
      </w:r>
      <w:bookmarkEnd w:id="79"/>
      <w:r w:rsidRPr="00F24378">
        <w:t>consideraciones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tener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cuenta</w:t>
      </w:r>
      <w:bookmarkEnd w:id="80"/>
    </w:p>
    <w:p w14:paraId="50478034" w14:textId="162459A0" w:rsidR="00A60660" w:rsidRPr="00F24378" w:rsidRDefault="00A60660" w:rsidP="00A60660">
      <w:pPr>
        <w:pStyle w:val="comandoseinstrucciones"/>
        <w:rPr>
          <w:b/>
        </w:rPr>
      </w:pPr>
      <w:r w:rsidRPr="00F24378">
        <w:rPr>
          <w:b/>
        </w:rPr>
        <w:t>SET</w:t>
      </w:r>
      <w:r w:rsidR="00F24378">
        <w:rPr>
          <w:b/>
        </w:rPr>
        <w:t xml:space="preserve"> </w:t>
      </w:r>
      <w:r w:rsidRPr="00F24378">
        <w:rPr>
          <w:b/>
        </w:rPr>
        <w:t>foreign_key_checks</w:t>
      </w:r>
      <w:r w:rsidR="00F24378">
        <w:rPr>
          <w:b/>
        </w:rPr>
        <w:t xml:space="preserve"> </w:t>
      </w:r>
      <w:r w:rsidRPr="00F24378">
        <w:rPr>
          <w:b/>
        </w:rPr>
        <w:t>=</w:t>
      </w:r>
      <w:r w:rsidR="00F24378">
        <w:rPr>
          <w:b/>
        </w:rPr>
        <w:t xml:space="preserve"> </w:t>
      </w:r>
      <w:r w:rsidRPr="00F24378">
        <w:rPr>
          <w:b/>
        </w:rPr>
        <w:t>0;</w:t>
      </w:r>
      <w:r w:rsidR="00F24378">
        <w:rPr>
          <w:b/>
        </w:rPr>
        <w:t xml:space="preserve"> </w:t>
      </w:r>
      <w:r w:rsidRPr="00F24378">
        <w:rPr>
          <w:b/>
        </w:rPr>
        <w:t>#deshabilitar</w:t>
      </w:r>
    </w:p>
    <w:p w14:paraId="620E2EFE" w14:textId="77777777" w:rsidR="00A60660" w:rsidRPr="00F24378" w:rsidRDefault="00A60660" w:rsidP="00A60660">
      <w:pPr>
        <w:pStyle w:val="comandoseinstrucciones"/>
        <w:rPr>
          <w:b/>
        </w:rPr>
      </w:pPr>
    </w:p>
    <w:p w14:paraId="552DB9E3" w14:textId="77777777" w:rsidR="00A60660" w:rsidRPr="00F24378" w:rsidRDefault="00A60660" w:rsidP="00A60660">
      <w:pPr>
        <w:pStyle w:val="comandoseinstrucciones"/>
        <w:rPr>
          <w:b/>
        </w:rPr>
      </w:pPr>
      <w:r w:rsidRPr="00F24378">
        <w:rPr>
          <w:b/>
        </w:rPr>
        <w:t>INSERT…</w:t>
      </w:r>
    </w:p>
    <w:p w14:paraId="56411DB8" w14:textId="77777777" w:rsidR="00A60660" w:rsidRPr="00F24378" w:rsidRDefault="00A60660" w:rsidP="00A60660">
      <w:pPr>
        <w:pStyle w:val="comandoseinstrucciones"/>
        <w:rPr>
          <w:b/>
        </w:rPr>
      </w:pPr>
    </w:p>
    <w:p w14:paraId="1B1DF709" w14:textId="101A124F" w:rsidR="00A60660" w:rsidRPr="00F24378" w:rsidRDefault="00A60660" w:rsidP="00A60660">
      <w:pPr>
        <w:pStyle w:val="comandoseinstrucciones"/>
        <w:rPr>
          <w:b/>
        </w:rPr>
      </w:pPr>
      <w:r w:rsidRPr="00F24378">
        <w:rPr>
          <w:b/>
        </w:rPr>
        <w:t>SET</w:t>
      </w:r>
      <w:r w:rsidR="00F24378">
        <w:rPr>
          <w:b/>
        </w:rPr>
        <w:t xml:space="preserve"> </w:t>
      </w:r>
      <w:r w:rsidRPr="00F24378">
        <w:rPr>
          <w:b/>
        </w:rPr>
        <w:t>foreign_key_checks</w:t>
      </w:r>
      <w:r w:rsidR="00F24378">
        <w:rPr>
          <w:b/>
        </w:rPr>
        <w:t xml:space="preserve"> </w:t>
      </w:r>
      <w:r w:rsidRPr="00F24378">
        <w:rPr>
          <w:b/>
        </w:rPr>
        <w:t>=</w:t>
      </w:r>
      <w:r w:rsidR="00F24378">
        <w:rPr>
          <w:b/>
        </w:rPr>
        <w:t xml:space="preserve"> </w:t>
      </w:r>
      <w:r w:rsidRPr="00F24378">
        <w:rPr>
          <w:b/>
        </w:rPr>
        <w:t>1;#rehabilitar</w:t>
      </w:r>
    </w:p>
    <w:p w14:paraId="679AC9EB" w14:textId="0D2CE438" w:rsidR="00A60660" w:rsidRPr="00F24378" w:rsidRDefault="00A60660" w:rsidP="00A60660">
      <w:r w:rsidRPr="00F24378">
        <w:t>Deshabilitar</w:t>
      </w:r>
      <w:r w:rsidR="00F24378">
        <w:t xml:space="preserve"> </w:t>
      </w:r>
      <w:r w:rsidRPr="00F24378">
        <w:t>las</w:t>
      </w:r>
      <w:r w:rsidR="00F24378">
        <w:t xml:space="preserve"> </w:t>
      </w:r>
      <w:r w:rsidRPr="00F24378">
        <w:t>claves</w:t>
      </w:r>
      <w:r w:rsidR="00F24378">
        <w:t xml:space="preserve"> </w:t>
      </w:r>
      <w:r w:rsidRPr="00F24378">
        <w:t>ajenas: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servidor</w:t>
      </w:r>
      <w:r w:rsidR="00F24378">
        <w:t xml:space="preserve"> </w:t>
      </w:r>
      <w:r w:rsidRPr="00F24378">
        <w:t>deja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comprobar</w:t>
      </w:r>
      <w:r w:rsidR="00F24378">
        <w:t xml:space="preserve"> </w:t>
      </w:r>
      <w:r w:rsidRPr="00F24378">
        <w:t>si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cumplen</w:t>
      </w:r>
      <w:r w:rsidR="00F24378">
        <w:t xml:space="preserve"> </w:t>
      </w:r>
      <w:r w:rsidRPr="00F24378">
        <w:t>las</w:t>
      </w:r>
      <w:r w:rsidR="00F24378">
        <w:t xml:space="preserve"> </w:t>
      </w:r>
      <w:r w:rsidRPr="00F24378">
        <w:t>restricciones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las</w:t>
      </w:r>
      <w:r w:rsidR="00F24378">
        <w:t xml:space="preserve"> </w:t>
      </w:r>
      <w:r w:rsidRPr="00F24378">
        <w:t>claves</w:t>
      </w:r>
      <w:r w:rsidR="00F24378">
        <w:t xml:space="preserve"> </w:t>
      </w:r>
      <w:r w:rsidRPr="00F24378">
        <w:t>ajenas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todas</w:t>
      </w:r>
      <w:r w:rsidR="00F24378">
        <w:t xml:space="preserve"> </w:t>
      </w:r>
      <w:r w:rsidRPr="00F24378">
        <w:t>las</w:t>
      </w:r>
      <w:r w:rsidR="00F24378">
        <w:t xml:space="preserve"> </w:t>
      </w:r>
      <w:r w:rsidRPr="00F24378">
        <w:t>tablas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todas</w:t>
      </w:r>
      <w:r w:rsidR="00F24378">
        <w:t xml:space="preserve"> </w:t>
      </w:r>
      <w:r w:rsidRPr="00F24378">
        <w:t>las</w:t>
      </w:r>
      <w:r w:rsidR="00F24378">
        <w:t xml:space="preserve"> </w:t>
      </w:r>
      <w:r w:rsidRPr="00F24378">
        <w:t>bases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datos.</w:t>
      </w:r>
    </w:p>
    <w:p w14:paraId="3841184F" w14:textId="4BA1F3C5" w:rsidR="00A60660" w:rsidRPr="00F24378" w:rsidRDefault="00A60660" w:rsidP="00A60660">
      <w:r w:rsidRPr="00F24378">
        <w:rPr>
          <w:rStyle w:val="Textoennegrita"/>
        </w:rPr>
        <w:t>En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algunas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ocasiones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se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utiliza</w:t>
      </w:r>
      <w:r w:rsidR="00F24378">
        <w:rPr>
          <w:rStyle w:val="Textoennegrita"/>
        </w:rPr>
        <w:t xml:space="preserve"> </w:t>
      </w:r>
      <w:r w:rsidR="001E2320" w:rsidRPr="00F24378">
        <w:rPr>
          <w:rStyle w:val="Textoennegrita"/>
        </w:rPr>
        <w:t>"</w:t>
      </w:r>
      <w:r w:rsidR="001E2320" w:rsidRPr="00F24378">
        <w:rPr>
          <w:b/>
        </w:rPr>
        <w:t>SET</w:t>
      </w:r>
      <w:r w:rsidR="00F24378">
        <w:rPr>
          <w:b/>
        </w:rPr>
        <w:t xml:space="preserve"> </w:t>
      </w:r>
      <w:r w:rsidR="001E2320" w:rsidRPr="00F24378">
        <w:rPr>
          <w:b/>
        </w:rPr>
        <w:t>foreign_key_checks</w:t>
      </w:r>
      <w:r w:rsidR="00F24378">
        <w:rPr>
          <w:b/>
        </w:rPr>
        <w:t xml:space="preserve"> </w:t>
      </w:r>
      <w:r w:rsidR="001E2320" w:rsidRPr="00F24378">
        <w:rPr>
          <w:b/>
        </w:rPr>
        <w:t>=</w:t>
      </w:r>
      <w:r w:rsidR="00F24378">
        <w:rPr>
          <w:b/>
        </w:rPr>
        <w:t xml:space="preserve"> </w:t>
      </w:r>
      <w:r w:rsidR="001E2320" w:rsidRPr="00F24378">
        <w:rPr>
          <w:b/>
        </w:rPr>
        <w:t>0</w:t>
      </w:r>
      <w:r w:rsidR="001E2320" w:rsidRPr="00F24378">
        <w:rPr>
          <w:rStyle w:val="Textoennegrita"/>
        </w:rPr>
        <w:t>"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para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introducir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datos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sin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tener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que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preocuparse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del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orden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en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que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se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introducen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las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filas</w:t>
      </w:r>
      <w:r w:rsidRPr="00F24378">
        <w:t>:</w:t>
      </w:r>
      <w:r w:rsidR="00F24378">
        <w:t xml:space="preserve"> </w:t>
      </w:r>
      <w:r w:rsidR="001E2320" w:rsidRPr="00F24378">
        <w:t>de</w:t>
      </w:r>
      <w:r w:rsidR="00F24378">
        <w:t xml:space="preserve"> </w:t>
      </w:r>
      <w:r w:rsidR="001E2320" w:rsidRPr="00F24378">
        <w:t>esta</w:t>
      </w:r>
      <w:r w:rsidR="00F24378">
        <w:t xml:space="preserve"> </w:t>
      </w:r>
      <w:r w:rsidR="001E2320" w:rsidRPr="00F24378">
        <w:t>manera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importa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introduzcamos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fila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hace</w:t>
      </w:r>
      <w:r w:rsidR="00F24378">
        <w:t xml:space="preserve"> </w:t>
      </w:r>
      <w:r w:rsidRPr="00F24378">
        <w:t>referencia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otra</w:t>
      </w:r>
      <w:r w:rsidR="00F24378">
        <w:t xml:space="preserve"> </w:t>
      </w:r>
      <w:r w:rsidRPr="00F24378">
        <w:t>fila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todavía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hemos</w:t>
      </w:r>
      <w:r w:rsidR="00F24378">
        <w:t xml:space="preserve"> </w:t>
      </w:r>
      <w:r w:rsidRPr="00F24378">
        <w:t>introducido.</w:t>
      </w:r>
    </w:p>
    <w:p w14:paraId="344E63AB" w14:textId="0690AE45" w:rsidR="00A60660" w:rsidRPr="00F24378" w:rsidRDefault="00A60660" w:rsidP="00A60660">
      <w:r w:rsidRPr="00F24378">
        <w:rPr>
          <w:highlight w:val="yellow"/>
        </w:rPr>
        <w:t>Pero</w:t>
      </w:r>
      <w:r w:rsidR="00F24378">
        <w:rPr>
          <w:highlight w:val="yellow"/>
        </w:rPr>
        <w:t xml:space="preserve"> </w:t>
      </w:r>
      <w:r w:rsidR="001E2320" w:rsidRPr="00F24378">
        <w:rPr>
          <w:rStyle w:val="Textoennegrita"/>
        </w:rPr>
        <w:t>CUIDADO!!!</w:t>
      </w:r>
      <w:r w:rsidRPr="00F24378">
        <w:t>:</w:t>
      </w:r>
    </w:p>
    <w:p w14:paraId="3E527036" w14:textId="1DA4021C" w:rsidR="00A60660" w:rsidRPr="00F24378" w:rsidRDefault="00A60660" w:rsidP="00A60660">
      <w:pPr>
        <w:pStyle w:val="comandoseinstrucciones"/>
      </w:pPr>
      <w:r w:rsidRPr="00F24378">
        <w:t>Al</w:t>
      </w:r>
      <w:r w:rsidR="00F24378">
        <w:t xml:space="preserve"> </w:t>
      </w:r>
      <w:r w:rsidR="009D0633" w:rsidRPr="00F24378">
        <w:t>rehabilitar</w:t>
      </w:r>
      <w:r w:rsidR="00F24378">
        <w:t xml:space="preserve"> </w:t>
      </w:r>
      <w:r w:rsidRPr="00F24378">
        <w:t>las</w:t>
      </w:r>
      <w:r w:rsidR="00F24378">
        <w:t xml:space="preserve"> </w:t>
      </w:r>
      <w:r w:rsidRPr="00F24378">
        <w:t>FOREIGN</w:t>
      </w:r>
      <w:r w:rsidR="00F24378">
        <w:t xml:space="preserve"> </w:t>
      </w:r>
      <w:r w:rsidRPr="00F24378">
        <w:t>KEY,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sistema</w:t>
      </w:r>
      <w:r w:rsidR="00F24378">
        <w:t xml:space="preserve"> </w:t>
      </w:r>
      <w:r w:rsidRPr="00F24378">
        <w:rPr>
          <w:rStyle w:val="Textoennegrita"/>
        </w:rPr>
        <w:t>no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comprueba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si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los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datos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ya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existentes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en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la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tabla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cumplen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las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FOREIGN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KEY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que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se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acaban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de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rehabilitar,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con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lo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que</w:t>
      </w:r>
      <w:r w:rsidR="00F24378">
        <w:rPr>
          <w:rStyle w:val="Textoennegrita"/>
        </w:rPr>
        <w:t xml:space="preserve"> </w:t>
      </w:r>
      <w:r w:rsidR="001E2320" w:rsidRPr="00F24378">
        <w:rPr>
          <w:rStyle w:val="Textoennegrita"/>
        </w:rPr>
        <w:t>podríamos</w:t>
      </w:r>
      <w:r w:rsidR="00F24378">
        <w:rPr>
          <w:rStyle w:val="Textoennegrita"/>
        </w:rPr>
        <w:t xml:space="preserve"> </w:t>
      </w:r>
      <w:r w:rsidR="001E2320" w:rsidRPr="00F24378">
        <w:rPr>
          <w:rStyle w:val="Textoennegrita"/>
        </w:rPr>
        <w:t>tener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datos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que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no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cumpl</w:t>
      </w:r>
      <w:r w:rsidR="001E2320" w:rsidRPr="00F24378">
        <w:rPr>
          <w:rStyle w:val="Textoennegrita"/>
        </w:rPr>
        <w:t>ies</w:t>
      </w:r>
      <w:r w:rsidRPr="00F24378">
        <w:rPr>
          <w:rStyle w:val="Textoennegrita"/>
        </w:rPr>
        <w:t>en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las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FOREIGN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KEY</w:t>
      </w:r>
      <w:r w:rsidR="001E2320" w:rsidRPr="00F24378">
        <w:t>.</w:t>
      </w:r>
    </w:p>
    <w:p w14:paraId="7BA7A054" w14:textId="37A6368D" w:rsidR="00A60660" w:rsidRPr="00F24378" w:rsidRDefault="00A60660" w:rsidP="00A60660">
      <w:pPr>
        <w:pStyle w:val="comandoseinstrucciones"/>
      </w:pPr>
      <w:r w:rsidRPr="00F24378">
        <w:t>Sin</w:t>
      </w:r>
      <w:r w:rsidR="00F24378">
        <w:t xml:space="preserve"> </w:t>
      </w:r>
      <w:r w:rsidRPr="00F24378">
        <w:t>embargo:</w:t>
      </w:r>
      <w:r w:rsidR="00F24378">
        <w:t xml:space="preserve"> </w:t>
      </w:r>
      <w:r w:rsidRPr="00F24378">
        <w:t>si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tabla</w:t>
      </w:r>
      <w:r w:rsidR="00F24378">
        <w:t xml:space="preserve"> </w:t>
      </w:r>
      <w:r w:rsidRPr="00F24378">
        <w:t>ya</w:t>
      </w:r>
      <w:r w:rsidR="00F24378">
        <w:t xml:space="preserve"> </w:t>
      </w:r>
      <w:r w:rsidRPr="00F24378">
        <w:t>contiene</w:t>
      </w:r>
      <w:r w:rsidR="00F24378">
        <w:t xml:space="preserve"> </w:t>
      </w:r>
      <w:r w:rsidRPr="00F24378">
        <w:t>datos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después</w:t>
      </w:r>
      <w:r w:rsidR="00F24378">
        <w:t xml:space="preserve"> </w:t>
      </w:r>
      <w:r w:rsidRPr="00F24378">
        <w:t>añadimos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nueva</w:t>
      </w:r>
      <w:r w:rsidR="00F24378">
        <w:t xml:space="preserve"> </w:t>
      </w:r>
      <w:r w:rsidRPr="00F24378">
        <w:t>FOREIGN</w:t>
      </w:r>
      <w:r w:rsidR="00F24378">
        <w:t xml:space="preserve"> </w:t>
      </w:r>
      <w:r w:rsidRPr="00F24378">
        <w:t>KEY,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este</w:t>
      </w:r>
      <w:r w:rsidR="00F24378">
        <w:t xml:space="preserve"> </w:t>
      </w:r>
      <w:r w:rsidRPr="00F24378">
        <w:t>caso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sistema</w:t>
      </w:r>
      <w:r w:rsidR="00F24378">
        <w:t xml:space="preserve"> </w:t>
      </w:r>
      <w:r w:rsidRPr="00F24378">
        <w:t>comprobará</w:t>
      </w:r>
      <w:r w:rsidR="00F24378">
        <w:t xml:space="preserve"> </w:t>
      </w:r>
      <w:r w:rsidRPr="00F24378">
        <w:t>si</w:t>
      </w:r>
      <w:r w:rsidR="00F24378">
        <w:t xml:space="preserve"> </w:t>
      </w:r>
      <w:r w:rsidRPr="00F24378">
        <w:t>todos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datos</w:t>
      </w:r>
      <w:r w:rsidR="00F24378">
        <w:t xml:space="preserve"> </w:t>
      </w:r>
      <w:r w:rsidR="001E2320" w:rsidRPr="00F24378">
        <w:t>previos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tabla</w:t>
      </w:r>
      <w:r w:rsidR="00F24378">
        <w:t xml:space="preserve"> </w:t>
      </w:r>
      <w:r w:rsidRPr="00F24378">
        <w:t>cumplen</w:t>
      </w:r>
      <w:r w:rsidR="00F24378">
        <w:t xml:space="preserve"> </w:t>
      </w:r>
      <w:r w:rsidRPr="00F24378">
        <w:t>esa</w:t>
      </w:r>
      <w:r w:rsidR="00F24378">
        <w:t xml:space="preserve"> </w:t>
      </w:r>
      <w:r w:rsidRPr="00F24378">
        <w:t>FOREIGN</w:t>
      </w:r>
      <w:r w:rsidR="00F24378">
        <w:t xml:space="preserve"> </w:t>
      </w:r>
      <w:r w:rsidRPr="00F24378">
        <w:t>KEY,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si</w:t>
      </w:r>
      <w:r w:rsidR="00F24378">
        <w:t xml:space="preserve"> </w:t>
      </w:r>
      <w:r w:rsidRPr="00F24378">
        <w:t>alguno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ellos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cumple</w:t>
      </w:r>
      <w:r w:rsidR="001E2320" w:rsidRPr="00F24378">
        <w:t>,</w:t>
      </w:r>
      <w:r w:rsidR="00F24378">
        <w:t xml:space="preserve"> </w:t>
      </w:r>
      <w:r w:rsidRPr="00F24378">
        <w:t>entonces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produce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error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crea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FOREIGN</w:t>
      </w:r>
      <w:r w:rsidR="00F24378">
        <w:t xml:space="preserve"> </w:t>
      </w:r>
      <w:r w:rsidRPr="00F24378">
        <w:t>KEY.</w:t>
      </w:r>
    </w:p>
    <w:p w14:paraId="68BEB91D" w14:textId="77777777" w:rsidR="00A60660" w:rsidRPr="00F24378" w:rsidRDefault="00A60660" w:rsidP="00A60660"/>
    <w:p w14:paraId="77D07E73" w14:textId="24D3298C" w:rsidR="00A60660" w:rsidRPr="00F24378" w:rsidRDefault="00A60660" w:rsidP="00A60660">
      <w:pPr>
        <w:pStyle w:val="Lista1"/>
      </w:pPr>
      <w:r w:rsidRPr="00F24378">
        <w:rPr>
          <w:rStyle w:val="Textoennegrita"/>
        </w:rPr>
        <w:t>SET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foreign_key_checks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=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0</w:t>
      </w:r>
      <w:r w:rsidRPr="00F24378">
        <w:t>:</w:t>
      </w:r>
    </w:p>
    <w:p w14:paraId="148FF7B8" w14:textId="50861072" w:rsidR="00A60660" w:rsidRPr="00F24378" w:rsidRDefault="00A60660" w:rsidP="001E2320">
      <w:pPr>
        <w:pStyle w:val="Lista3"/>
      </w:pPr>
      <w:r w:rsidRPr="00F24378">
        <w:t>Sí</w:t>
      </w:r>
      <w:r w:rsidR="00F24378">
        <w:t xml:space="preserve"> </w:t>
      </w:r>
      <w:r w:rsidRPr="00F24378">
        <w:t>Deshabilita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comprobación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las</w:t>
      </w:r>
      <w:r w:rsidR="00F24378">
        <w:t xml:space="preserve"> </w:t>
      </w:r>
      <w:r w:rsidRPr="00F24378">
        <w:t>claves</w:t>
      </w:r>
      <w:r w:rsidR="00F24378">
        <w:t xml:space="preserve"> </w:t>
      </w:r>
      <w:r w:rsidRPr="00F24378">
        <w:t>FOREING</w:t>
      </w:r>
      <w:r w:rsidR="00F24378">
        <w:t xml:space="preserve"> </w:t>
      </w:r>
      <w:r w:rsidRPr="00F24378">
        <w:t>KEY</w:t>
      </w:r>
      <w:r w:rsidR="00F24378">
        <w:t xml:space="preserve"> </w:t>
      </w:r>
      <w:r w:rsidRPr="00F24378">
        <w:t>existentes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las</w:t>
      </w:r>
      <w:r w:rsidR="00F24378">
        <w:t xml:space="preserve"> </w:t>
      </w:r>
      <w:r w:rsidRPr="00F24378">
        <w:t>tablas.</w:t>
      </w:r>
      <w:r w:rsidR="00F24378">
        <w:t xml:space="preserve"> </w:t>
      </w:r>
    </w:p>
    <w:p w14:paraId="721EFDB8" w14:textId="74D49E58" w:rsidR="00A60660" w:rsidRPr="00F24378" w:rsidRDefault="00A60660" w:rsidP="001E2320">
      <w:pPr>
        <w:pStyle w:val="Lista3"/>
      </w:pPr>
      <w:r w:rsidRPr="00F24378">
        <w:t>No</w:t>
      </w:r>
      <w:r w:rsidR="00F24378">
        <w:t xml:space="preserve"> </w:t>
      </w:r>
      <w:r w:rsidRPr="00F24378">
        <w:t>Deshabilita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comprobación</w:t>
      </w:r>
      <w:r w:rsidR="00F24378">
        <w:t xml:space="preserve"> </w:t>
      </w:r>
      <w:r w:rsidRPr="00F24378">
        <w:t>UNIQUE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las</w:t>
      </w:r>
      <w:r w:rsidR="00F24378">
        <w:t xml:space="preserve"> </w:t>
      </w:r>
      <w:r w:rsidRPr="00F24378">
        <w:t>claves</w:t>
      </w:r>
      <w:r w:rsidR="00F24378">
        <w:t xml:space="preserve"> </w:t>
      </w:r>
      <w:r w:rsidRPr="00F24378">
        <w:t>primarias.</w:t>
      </w:r>
    </w:p>
    <w:p w14:paraId="29F87EAC" w14:textId="6BF12CB9" w:rsidR="00A60660" w:rsidRPr="00F24378" w:rsidRDefault="00A60660" w:rsidP="001E2320">
      <w:pPr>
        <w:pStyle w:val="Lista3"/>
      </w:pPr>
      <w:r w:rsidRPr="00F24378">
        <w:t>No</w:t>
      </w:r>
      <w:r w:rsidR="00F24378">
        <w:t xml:space="preserve"> </w:t>
      </w:r>
      <w:r w:rsidRPr="00F24378">
        <w:t>Deshabilita</w:t>
      </w:r>
      <w:r w:rsidR="00F24378">
        <w:t xml:space="preserve"> </w:t>
      </w:r>
      <w:r w:rsidRPr="00F24378">
        <w:t>las</w:t>
      </w:r>
      <w:r w:rsidR="00F24378">
        <w:t xml:space="preserve"> </w:t>
      </w:r>
      <w:r w:rsidRPr="00F24378">
        <w:t>restricciones</w:t>
      </w:r>
      <w:r w:rsidR="00F24378">
        <w:t xml:space="preserve"> </w:t>
      </w:r>
      <w:r w:rsidRPr="00F24378">
        <w:t>UNIQUE.</w:t>
      </w:r>
    </w:p>
    <w:p w14:paraId="3D2045A8" w14:textId="3336DB0C" w:rsidR="00A60660" w:rsidRPr="00F24378" w:rsidRDefault="00A60660" w:rsidP="00A60660">
      <w:pPr>
        <w:pStyle w:val="Lista1"/>
      </w:pPr>
      <w:r w:rsidRPr="00F24378">
        <w:rPr>
          <w:rStyle w:val="Textoennegrita"/>
        </w:rPr>
        <w:t>SET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foreign_key_checks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=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1</w:t>
      </w:r>
      <w:r w:rsidRPr="00F24378">
        <w:t>:</w:t>
      </w:r>
    </w:p>
    <w:p w14:paraId="1A1D0837" w14:textId="2BB00919" w:rsidR="00A60660" w:rsidRPr="00F24378" w:rsidRDefault="00A60660" w:rsidP="001E2320">
      <w:pPr>
        <w:pStyle w:val="Lista3"/>
      </w:pPr>
      <w:r w:rsidRPr="00F24378">
        <w:lastRenderedPageBreak/>
        <w:t>Vuelve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habilitar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comprobación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las</w:t>
      </w:r>
      <w:r w:rsidR="00F24378">
        <w:t xml:space="preserve"> </w:t>
      </w:r>
      <w:r w:rsidRPr="00F24378">
        <w:t>claves</w:t>
      </w:r>
      <w:r w:rsidR="00F24378">
        <w:t xml:space="preserve"> </w:t>
      </w:r>
      <w:r w:rsidRPr="00F24378">
        <w:t>FOREIGN</w:t>
      </w:r>
      <w:r w:rsidR="00F24378">
        <w:t xml:space="preserve"> </w:t>
      </w:r>
      <w:r w:rsidRPr="00F24378">
        <w:t>KEY</w:t>
      </w:r>
      <w:r w:rsidR="00F24378">
        <w:t xml:space="preserve"> </w:t>
      </w:r>
      <w:r w:rsidRPr="00F24378">
        <w:t>existentes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las</w:t>
      </w:r>
      <w:r w:rsidR="00F24378">
        <w:t xml:space="preserve"> </w:t>
      </w:r>
      <w:r w:rsidRPr="00F24378">
        <w:t>tablas</w:t>
      </w:r>
    </w:p>
    <w:p w14:paraId="66D0D2B6" w14:textId="4484C218" w:rsidR="00A60660" w:rsidRPr="00F24378" w:rsidRDefault="00A60660" w:rsidP="001E2320">
      <w:pPr>
        <w:pStyle w:val="Lista3"/>
      </w:pPr>
      <w:r w:rsidRPr="00F24378">
        <w:t>Pero</w:t>
      </w:r>
      <w:r w:rsidR="00F24378">
        <w:t xml:space="preserve"> </w:t>
      </w:r>
      <w:r w:rsidRPr="00F24378">
        <w:rPr>
          <w:rStyle w:val="Textoennegrita"/>
        </w:rPr>
        <w:t>no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comprueba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si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los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datos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ya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existentes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en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la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tabla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cumplen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las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FOREIGN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KEY.</w:t>
      </w:r>
    </w:p>
    <w:p w14:paraId="74307AD0" w14:textId="77777777" w:rsidR="00A60660" w:rsidRPr="00F24378" w:rsidRDefault="00A60660" w:rsidP="00A60660"/>
    <w:p w14:paraId="02E47095" w14:textId="38803A4E" w:rsidR="00A60660" w:rsidRPr="00F24378" w:rsidRDefault="00A60660" w:rsidP="00A60660">
      <w:r w:rsidRPr="00F24378">
        <w:t>Si</w:t>
      </w:r>
      <w:r w:rsidR="00F24378">
        <w:t xml:space="preserve"> </w:t>
      </w:r>
      <w:r w:rsidR="005C4D8D" w:rsidRPr="00F24378">
        <w:t>d</w:t>
      </w:r>
      <w:r w:rsidRPr="00F24378">
        <w:t>eshabilitamos</w:t>
      </w:r>
      <w:r w:rsidR="00F24378">
        <w:t xml:space="preserve"> </w:t>
      </w:r>
      <w:r w:rsidRPr="00F24378">
        <w:t>las</w:t>
      </w:r>
      <w:r w:rsidR="00F24378">
        <w:t xml:space="preserve"> </w:t>
      </w:r>
      <w:r w:rsidRPr="00F24378">
        <w:t>FOREING</w:t>
      </w:r>
      <w:r w:rsidR="00F24378">
        <w:t xml:space="preserve"> </w:t>
      </w:r>
      <w:r w:rsidRPr="00F24378">
        <w:t>KEY</w:t>
      </w:r>
      <w:r w:rsidR="00F24378">
        <w:t xml:space="preserve"> </w:t>
      </w:r>
      <w:r w:rsidRPr="00F24378">
        <w:t>con</w:t>
      </w:r>
      <w:r w:rsidR="00F24378">
        <w:t xml:space="preserve"> </w:t>
      </w:r>
      <w:r w:rsidRPr="00F24378">
        <w:rPr>
          <w:rStyle w:val="comandoseinstruccionesCarCar"/>
        </w:rPr>
        <w:t>SET</w:t>
      </w:r>
      <w:r w:rsidR="00F24378">
        <w:rPr>
          <w:rStyle w:val="comandoseinstruccionesCarCar"/>
        </w:rPr>
        <w:t xml:space="preserve"> </w:t>
      </w:r>
      <w:r w:rsidRPr="00F24378">
        <w:rPr>
          <w:rStyle w:val="comandoseinstruccionesCarCar"/>
        </w:rPr>
        <w:t>foreign_key_checks</w:t>
      </w:r>
      <w:r w:rsidR="00F24378">
        <w:rPr>
          <w:rStyle w:val="comandoseinstruccionesCarCar"/>
        </w:rPr>
        <w:t xml:space="preserve"> </w:t>
      </w:r>
      <w:r w:rsidRPr="00F24378">
        <w:rPr>
          <w:rStyle w:val="comandoseinstruccionesCarCar"/>
        </w:rPr>
        <w:t>=</w:t>
      </w:r>
      <w:r w:rsidR="00F24378">
        <w:rPr>
          <w:rStyle w:val="comandoseinstruccionesCarCar"/>
        </w:rPr>
        <w:t xml:space="preserve"> </w:t>
      </w:r>
      <w:r w:rsidRPr="00F24378">
        <w:rPr>
          <w:rStyle w:val="comandoseinstruccionesCarCar"/>
        </w:rPr>
        <w:t>0;</w:t>
      </w:r>
      <w:r w:rsidR="00F24378">
        <w:t xml:space="preserve"> </w:t>
      </w:r>
      <w:r w:rsidRPr="00F24378">
        <w:t>permanecerán</w:t>
      </w:r>
      <w:r w:rsidR="00F24378">
        <w:t xml:space="preserve"> </w:t>
      </w:r>
      <w:r w:rsidR="005C4D8D" w:rsidRPr="00F24378">
        <w:t>d</w:t>
      </w:r>
      <w:r w:rsidRPr="00F24378">
        <w:t>eshabitadas</w:t>
      </w:r>
      <w:r w:rsidR="00F24378">
        <w:t xml:space="preserve"> </w:t>
      </w:r>
      <w:r w:rsidRPr="00F24378">
        <w:t>hasta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se</w:t>
      </w:r>
      <w:r w:rsidR="00F24378">
        <w:t xml:space="preserve"> </w:t>
      </w:r>
      <w:r w:rsidR="005C4D8D" w:rsidRPr="00F24378">
        <w:t>h</w:t>
      </w:r>
      <w:r w:rsidRPr="00F24378">
        <w:t>abiliten</w:t>
      </w:r>
      <w:r w:rsidR="00F24378">
        <w:t xml:space="preserve"> </w:t>
      </w:r>
      <w:r w:rsidRPr="00F24378">
        <w:t>con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comando</w:t>
      </w:r>
      <w:r w:rsidR="00F24378">
        <w:t xml:space="preserve"> </w:t>
      </w:r>
      <w:r w:rsidRPr="00F24378">
        <w:rPr>
          <w:rStyle w:val="comandoseinstruccionesCarCar"/>
        </w:rPr>
        <w:t>SET</w:t>
      </w:r>
      <w:r w:rsidR="00F24378">
        <w:rPr>
          <w:rStyle w:val="comandoseinstruccionesCarCar"/>
        </w:rPr>
        <w:t xml:space="preserve"> </w:t>
      </w:r>
      <w:r w:rsidRPr="00F24378">
        <w:rPr>
          <w:rStyle w:val="comandoseinstruccionesCarCar"/>
        </w:rPr>
        <w:t>foreign_key_checks</w:t>
      </w:r>
      <w:r w:rsidR="00F24378">
        <w:rPr>
          <w:rStyle w:val="comandoseinstruccionesCarCar"/>
        </w:rPr>
        <w:t xml:space="preserve"> </w:t>
      </w:r>
      <w:r w:rsidRPr="00F24378">
        <w:rPr>
          <w:rStyle w:val="comandoseinstruccionesCarCar"/>
        </w:rPr>
        <w:t>=</w:t>
      </w:r>
      <w:r w:rsidR="00F24378">
        <w:rPr>
          <w:rStyle w:val="comandoseinstruccionesCarCar"/>
        </w:rPr>
        <w:t xml:space="preserve"> </w:t>
      </w:r>
      <w:r w:rsidRPr="00F24378">
        <w:rPr>
          <w:rStyle w:val="comandoseinstruccionesCarCar"/>
        </w:rPr>
        <w:t>1;</w:t>
      </w:r>
      <w:r w:rsidR="00F24378">
        <w:t xml:space="preserve"> </w:t>
      </w:r>
      <w:r w:rsidRPr="00F24378">
        <w:t>o</w:t>
      </w:r>
      <w:r w:rsidR="00F24378">
        <w:t xml:space="preserve"> </w:t>
      </w:r>
      <w:r w:rsidRPr="00F24378">
        <w:t>hasta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reinicie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servidor.</w:t>
      </w:r>
    </w:p>
    <w:p w14:paraId="10BFB0B7" w14:textId="77777777" w:rsidR="00A60660" w:rsidRPr="00F24378" w:rsidRDefault="00A60660" w:rsidP="00326503">
      <w:pPr>
        <w:rPr>
          <w:rStyle w:val="Cuerpodeltexto"/>
          <w:color w:val="000000"/>
          <w:sz w:val="19"/>
          <w:szCs w:val="19"/>
          <w:lang w:eastAsia="es-ES_tradnl"/>
        </w:rPr>
      </w:pPr>
    </w:p>
    <w:p w14:paraId="24EB12E2" w14:textId="77777777" w:rsidR="00AF41BB" w:rsidRPr="00F24378" w:rsidRDefault="009A66B5" w:rsidP="009A66B5">
      <w:pPr>
        <w:pStyle w:val="Ttulo2"/>
      </w:pPr>
      <w:bookmarkStart w:id="81" w:name="_Toc149546806"/>
      <w:r w:rsidRPr="00F24378">
        <w:t>UPDATE</w:t>
      </w:r>
      <w:bookmarkEnd w:id="81"/>
    </w:p>
    <w:p w14:paraId="69402DA2" w14:textId="2F8B636C" w:rsidR="00943428" w:rsidRPr="00F24378" w:rsidRDefault="00D527A4" w:rsidP="00AF41BB">
      <w:pPr>
        <w:pStyle w:val="Cuerpodeltexto1"/>
        <w:shd w:val="clear" w:color="auto" w:fill="auto"/>
        <w:spacing w:after="210" w:line="240" w:lineRule="auto"/>
        <w:ind w:left="79" w:right="320" w:firstLine="0"/>
        <w:jc w:val="both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UPDATE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consulta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actualización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cambia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valores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varios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campos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tabla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especificada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basándose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un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criterio.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Su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sintaxis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es:</w:t>
      </w:r>
    </w:p>
    <w:p w14:paraId="5E238F45" w14:textId="45892D19" w:rsidR="00277B9A" w:rsidRPr="00F24378" w:rsidRDefault="00943428" w:rsidP="00710F73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</w:rPr>
        <w:t>UPDATE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568F" w:rsidRPr="00F24378">
        <w:rPr>
          <w:rStyle w:val="Cuerpodeltexto"/>
          <w:color w:val="000000"/>
          <w:sz w:val="19"/>
          <w:szCs w:val="19"/>
          <w:lang w:eastAsia="es-ES_tradnl"/>
        </w:rPr>
        <w:t>t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abla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153C27BB" w14:textId="64C826C3" w:rsidR="00277B9A" w:rsidRPr="00F24378" w:rsidRDefault="00943428" w:rsidP="00710F73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</w:rPr>
        <w:t>SET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Campo1=Valor1,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Campo2=Valor2,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...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CampoN=ValorN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3FCCE65C" w14:textId="7B00FA55" w:rsidR="00943428" w:rsidRPr="00F24378" w:rsidRDefault="00943428" w:rsidP="00710F73">
      <w:pPr>
        <w:pStyle w:val="comandoseinstrucciones"/>
      </w:pPr>
      <w:r w:rsidRPr="00F24378">
        <w:rPr>
          <w:rStyle w:val="Cuerpodeltexto0"/>
          <w:sz w:val="19"/>
          <w:szCs w:val="19"/>
        </w:rPr>
        <w:t>WHERE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i/>
          <w:color w:val="000000"/>
          <w:sz w:val="19"/>
          <w:szCs w:val="19"/>
          <w:lang w:eastAsia="es-ES_tradnl"/>
        </w:rPr>
        <w:t>Criterio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;</w:t>
      </w:r>
    </w:p>
    <w:p w14:paraId="32AE1E74" w14:textId="02668741" w:rsidR="00D527A4" w:rsidRPr="00F24378" w:rsidRDefault="00943428" w:rsidP="00AF41BB">
      <w:pPr>
        <w:pStyle w:val="Cuerpodeltexto1"/>
        <w:shd w:val="clear" w:color="auto" w:fill="auto"/>
        <w:spacing w:after="210" w:line="240" w:lineRule="auto"/>
        <w:ind w:left="79" w:right="320" w:firstLine="0"/>
        <w:jc w:val="both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UPDATE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especialmente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útil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cuando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desea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cambiar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gran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número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D527A4" w:rsidRPr="00F24378">
        <w:rPr>
          <w:rStyle w:val="Cuerpodeltexto"/>
          <w:color w:val="000000"/>
          <w:sz w:val="19"/>
          <w:szCs w:val="19"/>
          <w:lang w:eastAsia="es-ES_tradnl"/>
        </w:rPr>
        <w:t>filas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cuando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éstos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encuentran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múltiples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tablas.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Puede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cambiar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varios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campos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vez.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5CD32979" w14:textId="42617180" w:rsidR="00943428" w:rsidRPr="00F24378" w:rsidRDefault="00943428" w:rsidP="00AF41BB">
      <w:pPr>
        <w:pStyle w:val="Cuerpodeltexto1"/>
        <w:shd w:val="clear" w:color="auto" w:fill="auto"/>
        <w:spacing w:after="210" w:line="240" w:lineRule="auto"/>
        <w:ind w:left="79" w:right="320" w:firstLine="0"/>
        <w:jc w:val="both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ejemplo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siguiente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incrementa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D527A4" w:rsidRPr="00F24378">
        <w:rPr>
          <w:rStyle w:val="Cuerpodeltexto"/>
          <w:color w:val="000000"/>
          <w:sz w:val="19"/>
          <w:szCs w:val="19"/>
          <w:lang w:eastAsia="es-ES_tradnl"/>
        </w:rPr>
        <w:t>2.5%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D527A4"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D527A4" w:rsidRPr="00F24378">
        <w:rPr>
          <w:rStyle w:val="Cuerpodeltexto"/>
          <w:color w:val="000000"/>
          <w:sz w:val="19"/>
          <w:szCs w:val="19"/>
          <w:lang w:eastAsia="es-ES_tradnl"/>
        </w:rPr>
        <w:t>salario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D527A4"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D527A4"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D527A4" w:rsidRPr="00F24378">
        <w:rPr>
          <w:rStyle w:val="Cuerpodeltexto"/>
          <w:color w:val="000000"/>
          <w:sz w:val="19"/>
          <w:szCs w:val="19"/>
          <w:lang w:eastAsia="es-ES_tradnl"/>
        </w:rPr>
        <w:t>empleados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D527A4"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D527A4" w:rsidRPr="00F24378">
        <w:rPr>
          <w:rStyle w:val="Cuerpodeltexto"/>
          <w:color w:val="000000"/>
          <w:sz w:val="19"/>
          <w:szCs w:val="19"/>
          <w:lang w:eastAsia="es-ES_tradnl"/>
        </w:rPr>
        <w:t>trabajan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D527A4"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D527A4"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D527A4" w:rsidRPr="00F24378">
        <w:rPr>
          <w:rStyle w:val="Cuerpodeltexto"/>
          <w:color w:val="000000"/>
          <w:sz w:val="19"/>
          <w:szCs w:val="19"/>
          <w:lang w:eastAsia="es-ES_tradnl"/>
        </w:rPr>
        <w:t>departamento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D527A4" w:rsidRPr="00F24378">
        <w:rPr>
          <w:rStyle w:val="Cuerpodeltexto"/>
          <w:color w:val="000000"/>
          <w:sz w:val="19"/>
          <w:szCs w:val="19"/>
          <w:lang w:eastAsia="es-ES_tradnl"/>
        </w:rPr>
        <w:t>20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:</w:t>
      </w:r>
    </w:p>
    <w:p w14:paraId="2BEADEED" w14:textId="5729A325" w:rsidR="001131F6" w:rsidRPr="00F24378" w:rsidRDefault="001131F6" w:rsidP="001131F6">
      <w:pPr>
        <w:pStyle w:val="comandoseinstrucciones"/>
        <w:rPr>
          <w:rStyle w:val="Cuerpodeltexto0"/>
          <w:sz w:val="19"/>
          <w:szCs w:val="19"/>
        </w:rPr>
      </w:pPr>
      <w:r w:rsidRPr="00F24378">
        <w:rPr>
          <w:rStyle w:val="Cuerpodeltexto0"/>
          <w:sz w:val="19"/>
          <w:szCs w:val="19"/>
        </w:rPr>
        <w:t>#cambio</w:t>
      </w:r>
      <w:r w:rsidR="00F24378">
        <w:rPr>
          <w:rStyle w:val="Cuerpodeltexto0"/>
          <w:sz w:val="19"/>
          <w:szCs w:val="19"/>
        </w:rPr>
        <w:t xml:space="preserve"> </w:t>
      </w:r>
      <w:r w:rsidRPr="00F24378">
        <w:rPr>
          <w:rStyle w:val="Cuerpodeltexto0"/>
          <w:sz w:val="19"/>
          <w:szCs w:val="19"/>
        </w:rPr>
        <w:t>1</w:t>
      </w:r>
      <w:r w:rsidR="00F24378">
        <w:rPr>
          <w:rStyle w:val="Cuerpodeltexto0"/>
          <w:sz w:val="19"/>
          <w:szCs w:val="19"/>
        </w:rPr>
        <w:t xml:space="preserve"> </w:t>
      </w:r>
      <w:r w:rsidRPr="00F24378">
        <w:rPr>
          <w:rStyle w:val="Cuerpodeltexto0"/>
          <w:sz w:val="19"/>
          <w:szCs w:val="19"/>
        </w:rPr>
        <w:t>atributo</w:t>
      </w:r>
      <w:r w:rsidR="00F24378">
        <w:rPr>
          <w:rStyle w:val="Cuerpodeltexto0"/>
          <w:sz w:val="19"/>
          <w:szCs w:val="19"/>
        </w:rPr>
        <w:t xml:space="preserve"> </w:t>
      </w:r>
      <w:r w:rsidR="00BD362D" w:rsidRPr="00F24378">
        <w:rPr>
          <w:rStyle w:val="Cuerpodeltexto0"/>
          <w:sz w:val="19"/>
          <w:szCs w:val="19"/>
        </w:rPr>
        <w:t>de</w:t>
      </w:r>
      <w:r w:rsidR="00F24378">
        <w:rPr>
          <w:rStyle w:val="Cuerpodeltexto0"/>
          <w:sz w:val="19"/>
          <w:szCs w:val="19"/>
        </w:rPr>
        <w:t xml:space="preserve"> </w:t>
      </w:r>
      <w:r w:rsidR="00BD362D" w:rsidRPr="00F24378">
        <w:rPr>
          <w:rStyle w:val="Cuerpodeltexto0"/>
          <w:sz w:val="19"/>
          <w:szCs w:val="19"/>
        </w:rPr>
        <w:t>la</w:t>
      </w:r>
      <w:r w:rsidR="00F24378">
        <w:rPr>
          <w:rStyle w:val="Cuerpodeltexto0"/>
          <w:sz w:val="19"/>
          <w:szCs w:val="19"/>
        </w:rPr>
        <w:t xml:space="preserve"> </w:t>
      </w:r>
      <w:r w:rsidR="00BD362D" w:rsidRPr="00F24378">
        <w:rPr>
          <w:rStyle w:val="Cuerpodeltexto0"/>
          <w:sz w:val="19"/>
          <w:szCs w:val="19"/>
        </w:rPr>
        <w:t>tabla</w:t>
      </w:r>
      <w:r w:rsidR="00F24378">
        <w:rPr>
          <w:rStyle w:val="Cuerpodeltexto0"/>
          <w:sz w:val="19"/>
          <w:szCs w:val="19"/>
        </w:rPr>
        <w:t xml:space="preserve"> </w:t>
      </w:r>
      <w:r w:rsidR="00BD362D" w:rsidRPr="00F24378">
        <w:rPr>
          <w:rStyle w:val="Cuerpodeltexto0"/>
          <w:sz w:val="19"/>
          <w:szCs w:val="19"/>
        </w:rPr>
        <w:t>en</w:t>
      </w:r>
      <w:r w:rsidR="00F24378">
        <w:rPr>
          <w:rStyle w:val="Cuerpodeltexto0"/>
          <w:sz w:val="19"/>
          <w:szCs w:val="19"/>
        </w:rPr>
        <w:t xml:space="preserve"> </w:t>
      </w:r>
      <w:r w:rsidR="00BD362D" w:rsidRPr="00F24378">
        <w:rPr>
          <w:rStyle w:val="Cuerpodeltexto0"/>
          <w:sz w:val="19"/>
          <w:szCs w:val="19"/>
        </w:rPr>
        <w:t>las</w:t>
      </w:r>
      <w:r w:rsidR="00F24378">
        <w:rPr>
          <w:rStyle w:val="Cuerpodeltexto0"/>
          <w:sz w:val="19"/>
          <w:szCs w:val="19"/>
        </w:rPr>
        <w:t xml:space="preserve"> </w:t>
      </w:r>
      <w:r w:rsidR="00BD362D" w:rsidRPr="00F24378">
        <w:rPr>
          <w:rStyle w:val="Cuerpodeltexto0"/>
          <w:sz w:val="19"/>
          <w:szCs w:val="19"/>
        </w:rPr>
        <w:t>filas</w:t>
      </w:r>
      <w:r w:rsidR="00F24378">
        <w:rPr>
          <w:rStyle w:val="Cuerpodeltexto0"/>
          <w:sz w:val="19"/>
          <w:szCs w:val="19"/>
        </w:rPr>
        <w:t xml:space="preserve"> </w:t>
      </w:r>
      <w:r w:rsidR="00BD362D" w:rsidRPr="00F24378">
        <w:rPr>
          <w:rStyle w:val="Cuerpodeltexto0"/>
          <w:sz w:val="19"/>
          <w:szCs w:val="19"/>
        </w:rPr>
        <w:t>que</w:t>
      </w:r>
      <w:r w:rsidR="00F24378">
        <w:rPr>
          <w:rStyle w:val="Cuerpodeltexto0"/>
          <w:sz w:val="19"/>
          <w:szCs w:val="19"/>
        </w:rPr>
        <w:t xml:space="preserve"> </w:t>
      </w:r>
      <w:r w:rsidR="00BD362D" w:rsidRPr="00F24378">
        <w:rPr>
          <w:rStyle w:val="Cuerpodeltexto0"/>
          <w:sz w:val="19"/>
          <w:szCs w:val="19"/>
        </w:rPr>
        <w:t>cumplen</w:t>
      </w:r>
      <w:r w:rsidR="00F24378">
        <w:rPr>
          <w:rStyle w:val="Cuerpodeltexto0"/>
          <w:sz w:val="19"/>
          <w:szCs w:val="19"/>
        </w:rPr>
        <w:t xml:space="preserve"> </w:t>
      </w:r>
      <w:r w:rsidR="00BD362D" w:rsidRPr="00F24378">
        <w:rPr>
          <w:rStyle w:val="Cuerpodeltexto0"/>
          <w:sz w:val="19"/>
          <w:szCs w:val="19"/>
        </w:rPr>
        <w:t>la</w:t>
      </w:r>
      <w:r w:rsidR="00F24378">
        <w:rPr>
          <w:rStyle w:val="Cuerpodeltexto0"/>
          <w:sz w:val="19"/>
          <w:szCs w:val="19"/>
        </w:rPr>
        <w:t xml:space="preserve"> </w:t>
      </w:r>
      <w:r w:rsidR="00BD362D" w:rsidRPr="00F24378">
        <w:rPr>
          <w:rStyle w:val="Cuerpodeltexto0"/>
          <w:sz w:val="19"/>
          <w:szCs w:val="19"/>
        </w:rPr>
        <w:t>condición</w:t>
      </w:r>
      <w:r w:rsidR="00F24378">
        <w:rPr>
          <w:rStyle w:val="Cuerpodeltexto0"/>
          <w:sz w:val="19"/>
          <w:szCs w:val="19"/>
        </w:rPr>
        <w:t xml:space="preserve"> </w:t>
      </w:r>
      <w:r w:rsidR="00BD362D" w:rsidRPr="00F24378">
        <w:rPr>
          <w:rStyle w:val="Cuerpodeltexto0"/>
          <w:sz w:val="19"/>
          <w:szCs w:val="19"/>
        </w:rPr>
        <w:t>WHERE</w:t>
      </w:r>
    </w:p>
    <w:p w14:paraId="6C76E703" w14:textId="7A2795A5" w:rsidR="001131F6" w:rsidRPr="00F24378" w:rsidRDefault="001131F6" w:rsidP="001131F6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</w:rPr>
        <w:t>UPDATE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empleados</w:t>
      </w:r>
    </w:p>
    <w:p w14:paraId="288951C8" w14:textId="7C481A77" w:rsidR="001131F6" w:rsidRPr="00F24378" w:rsidRDefault="001131F6" w:rsidP="001131F6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SET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salario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salario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*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1.025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37132A84" w14:textId="1DA62E58" w:rsidR="001131F6" w:rsidRPr="00F24378" w:rsidRDefault="001131F6" w:rsidP="001131F6">
      <w:pPr>
        <w:pStyle w:val="comandoseinstrucciones"/>
      </w:pPr>
      <w:r w:rsidRPr="00F24378">
        <w:rPr>
          <w:rStyle w:val="Cuerpodeltexto0"/>
          <w:sz w:val="19"/>
          <w:szCs w:val="19"/>
          <w:lang w:eastAsia="es-ES_tradnl"/>
        </w:rPr>
        <w:t>WHERE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dep_no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20;</w:t>
      </w:r>
    </w:p>
    <w:p w14:paraId="7552E104" w14:textId="17CC57E1" w:rsidR="00D527A4" w:rsidRPr="00F24378" w:rsidRDefault="00D527A4" w:rsidP="00110DAB">
      <w:pPr>
        <w:pStyle w:val="Cuerpodeltexto1"/>
        <w:shd w:val="clear" w:color="auto" w:fill="auto"/>
        <w:spacing w:after="210" w:line="240" w:lineRule="auto"/>
        <w:ind w:left="79" w:right="320" w:firstLine="0"/>
        <w:jc w:val="both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Otro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ejemplo:</w:t>
      </w:r>
    </w:p>
    <w:p w14:paraId="078F5935" w14:textId="6907E523" w:rsidR="001131F6" w:rsidRPr="00F24378" w:rsidRDefault="001131F6" w:rsidP="001131F6">
      <w:pPr>
        <w:pStyle w:val="comandoseinstrucciones"/>
        <w:rPr>
          <w:rStyle w:val="Cuerpodeltexto0"/>
          <w:sz w:val="19"/>
          <w:szCs w:val="19"/>
        </w:rPr>
      </w:pPr>
      <w:r w:rsidRPr="00F24378">
        <w:rPr>
          <w:rStyle w:val="Cuerpodeltexto0"/>
          <w:sz w:val="19"/>
          <w:szCs w:val="19"/>
        </w:rPr>
        <w:t>#cambio</w:t>
      </w:r>
      <w:r w:rsidR="00F24378">
        <w:rPr>
          <w:rStyle w:val="Cuerpodeltexto0"/>
          <w:sz w:val="19"/>
          <w:szCs w:val="19"/>
        </w:rPr>
        <w:t xml:space="preserve"> </w:t>
      </w:r>
      <w:r w:rsidRPr="00F24378">
        <w:rPr>
          <w:rStyle w:val="Cuerpodeltexto0"/>
          <w:sz w:val="19"/>
          <w:szCs w:val="19"/>
        </w:rPr>
        <w:t>2</w:t>
      </w:r>
      <w:r w:rsidR="00F24378">
        <w:rPr>
          <w:rStyle w:val="Cuerpodeltexto0"/>
          <w:sz w:val="19"/>
          <w:szCs w:val="19"/>
        </w:rPr>
        <w:t xml:space="preserve"> </w:t>
      </w:r>
      <w:r w:rsidRPr="00F24378">
        <w:rPr>
          <w:rStyle w:val="Cuerpodeltexto0"/>
          <w:sz w:val="19"/>
          <w:szCs w:val="19"/>
        </w:rPr>
        <w:t>atributos</w:t>
      </w:r>
      <w:r w:rsidR="00F24378">
        <w:rPr>
          <w:rStyle w:val="Cuerpodeltexto0"/>
          <w:sz w:val="19"/>
          <w:szCs w:val="19"/>
        </w:rPr>
        <w:t xml:space="preserve"> </w:t>
      </w:r>
      <w:r w:rsidR="00110DAB" w:rsidRPr="00F24378">
        <w:rPr>
          <w:rStyle w:val="Cuerpodeltexto0"/>
          <w:sz w:val="19"/>
          <w:szCs w:val="19"/>
        </w:rPr>
        <w:t>(salario</w:t>
      </w:r>
      <w:r w:rsidR="00F24378">
        <w:rPr>
          <w:rStyle w:val="Cuerpodeltexto0"/>
          <w:sz w:val="19"/>
          <w:szCs w:val="19"/>
        </w:rPr>
        <w:t xml:space="preserve"> </w:t>
      </w:r>
      <w:r w:rsidR="00110DAB" w:rsidRPr="00F24378">
        <w:rPr>
          <w:rStyle w:val="Cuerpodeltexto0"/>
          <w:sz w:val="19"/>
          <w:szCs w:val="19"/>
        </w:rPr>
        <w:t>y</w:t>
      </w:r>
      <w:r w:rsidR="00F24378">
        <w:rPr>
          <w:rStyle w:val="Cuerpodeltexto0"/>
          <w:sz w:val="19"/>
          <w:szCs w:val="19"/>
        </w:rPr>
        <w:t xml:space="preserve"> </w:t>
      </w:r>
      <w:r w:rsidR="00110DAB" w:rsidRPr="00F24378">
        <w:rPr>
          <w:rStyle w:val="Cuerpodeltexto0"/>
          <w:sz w:val="19"/>
          <w:szCs w:val="19"/>
        </w:rPr>
        <w:t>comisión)</w:t>
      </w:r>
      <w:r w:rsidR="00F24378">
        <w:rPr>
          <w:rStyle w:val="Cuerpodeltexto0"/>
          <w:sz w:val="19"/>
          <w:szCs w:val="19"/>
        </w:rPr>
        <w:t xml:space="preserve"> </w:t>
      </w:r>
      <w:r w:rsidR="00BD362D" w:rsidRPr="00F24378">
        <w:rPr>
          <w:rStyle w:val="Cuerpodeltexto0"/>
          <w:sz w:val="19"/>
          <w:szCs w:val="19"/>
        </w:rPr>
        <w:t>de</w:t>
      </w:r>
      <w:r w:rsidR="00F24378">
        <w:rPr>
          <w:rStyle w:val="Cuerpodeltexto0"/>
          <w:sz w:val="19"/>
          <w:szCs w:val="19"/>
        </w:rPr>
        <w:t xml:space="preserve"> </w:t>
      </w:r>
      <w:r w:rsidR="00BD362D" w:rsidRPr="00F24378">
        <w:rPr>
          <w:rStyle w:val="Cuerpodeltexto0"/>
          <w:sz w:val="19"/>
          <w:szCs w:val="19"/>
        </w:rPr>
        <w:t>la</w:t>
      </w:r>
      <w:r w:rsidR="00F24378">
        <w:rPr>
          <w:rStyle w:val="Cuerpodeltexto0"/>
          <w:sz w:val="19"/>
          <w:szCs w:val="19"/>
        </w:rPr>
        <w:t xml:space="preserve"> </w:t>
      </w:r>
      <w:r w:rsidR="00BD362D" w:rsidRPr="00F24378">
        <w:rPr>
          <w:rStyle w:val="Cuerpodeltexto0"/>
          <w:sz w:val="19"/>
          <w:szCs w:val="19"/>
        </w:rPr>
        <w:t>tabla</w:t>
      </w:r>
      <w:r w:rsidR="00F24378">
        <w:rPr>
          <w:rStyle w:val="Cuerpodeltexto0"/>
          <w:sz w:val="19"/>
          <w:szCs w:val="19"/>
        </w:rPr>
        <w:t xml:space="preserve"> </w:t>
      </w:r>
      <w:r w:rsidR="00110DAB" w:rsidRPr="00F24378">
        <w:rPr>
          <w:rStyle w:val="Cuerpodeltexto0"/>
          <w:sz w:val="19"/>
          <w:szCs w:val="19"/>
        </w:rPr>
        <w:t>empleados,</w:t>
      </w:r>
      <w:r w:rsidR="00F24378">
        <w:rPr>
          <w:rStyle w:val="Cuerpodeltexto0"/>
          <w:sz w:val="19"/>
          <w:szCs w:val="19"/>
        </w:rPr>
        <w:t xml:space="preserve"> </w:t>
      </w:r>
      <w:r w:rsidR="00BD362D" w:rsidRPr="00F24378">
        <w:rPr>
          <w:rStyle w:val="Cuerpodeltexto0"/>
          <w:sz w:val="19"/>
          <w:szCs w:val="19"/>
        </w:rPr>
        <w:t>en</w:t>
      </w:r>
      <w:r w:rsidR="00F24378">
        <w:rPr>
          <w:rStyle w:val="Cuerpodeltexto0"/>
          <w:sz w:val="19"/>
          <w:szCs w:val="19"/>
        </w:rPr>
        <w:t xml:space="preserve"> </w:t>
      </w:r>
      <w:r w:rsidR="00BD362D" w:rsidRPr="00F24378">
        <w:rPr>
          <w:rStyle w:val="Cuerpodeltexto0"/>
          <w:sz w:val="19"/>
          <w:szCs w:val="19"/>
        </w:rPr>
        <w:t>las</w:t>
      </w:r>
      <w:r w:rsidR="00F24378">
        <w:rPr>
          <w:rStyle w:val="Cuerpodeltexto0"/>
          <w:sz w:val="19"/>
          <w:szCs w:val="19"/>
        </w:rPr>
        <w:t xml:space="preserve"> </w:t>
      </w:r>
      <w:r w:rsidR="00BD362D" w:rsidRPr="00F24378">
        <w:rPr>
          <w:rStyle w:val="Cuerpodeltexto0"/>
          <w:sz w:val="19"/>
          <w:szCs w:val="19"/>
        </w:rPr>
        <w:t>filas</w:t>
      </w:r>
      <w:r w:rsidR="00F24378">
        <w:rPr>
          <w:rStyle w:val="Cuerpodeltexto0"/>
          <w:sz w:val="19"/>
          <w:szCs w:val="19"/>
        </w:rPr>
        <w:t xml:space="preserve"> </w:t>
      </w:r>
      <w:r w:rsidR="00BD362D" w:rsidRPr="00F24378">
        <w:rPr>
          <w:rStyle w:val="Cuerpodeltexto0"/>
          <w:sz w:val="19"/>
          <w:szCs w:val="19"/>
        </w:rPr>
        <w:t>que</w:t>
      </w:r>
      <w:r w:rsidR="00F24378">
        <w:rPr>
          <w:rStyle w:val="Cuerpodeltexto0"/>
          <w:sz w:val="19"/>
          <w:szCs w:val="19"/>
        </w:rPr>
        <w:t xml:space="preserve"> </w:t>
      </w:r>
      <w:r w:rsidR="00BD362D" w:rsidRPr="00F24378">
        <w:rPr>
          <w:rStyle w:val="Cuerpodeltexto0"/>
          <w:sz w:val="19"/>
          <w:szCs w:val="19"/>
        </w:rPr>
        <w:t>cumplen</w:t>
      </w:r>
      <w:r w:rsidR="00F24378">
        <w:rPr>
          <w:rStyle w:val="Cuerpodeltexto0"/>
          <w:sz w:val="19"/>
          <w:szCs w:val="19"/>
        </w:rPr>
        <w:t xml:space="preserve"> </w:t>
      </w:r>
      <w:r w:rsidR="00BD362D" w:rsidRPr="00F24378">
        <w:rPr>
          <w:rStyle w:val="Cuerpodeltexto0"/>
          <w:sz w:val="19"/>
          <w:szCs w:val="19"/>
        </w:rPr>
        <w:t>la</w:t>
      </w:r>
      <w:r w:rsidR="00F24378">
        <w:rPr>
          <w:rStyle w:val="Cuerpodeltexto0"/>
          <w:sz w:val="19"/>
          <w:szCs w:val="19"/>
        </w:rPr>
        <w:t xml:space="preserve"> </w:t>
      </w:r>
      <w:r w:rsidR="00BD362D" w:rsidRPr="00F24378">
        <w:rPr>
          <w:rStyle w:val="Cuerpodeltexto0"/>
          <w:sz w:val="19"/>
          <w:szCs w:val="19"/>
        </w:rPr>
        <w:t>condición</w:t>
      </w:r>
      <w:r w:rsidR="00F24378">
        <w:rPr>
          <w:rStyle w:val="Cuerpodeltexto0"/>
          <w:sz w:val="19"/>
          <w:szCs w:val="19"/>
        </w:rPr>
        <w:t xml:space="preserve"> </w:t>
      </w:r>
      <w:r w:rsidR="00BD362D" w:rsidRPr="00F24378">
        <w:rPr>
          <w:rStyle w:val="Cuerpodeltexto0"/>
          <w:sz w:val="19"/>
          <w:szCs w:val="19"/>
        </w:rPr>
        <w:t>WHERE</w:t>
      </w:r>
    </w:p>
    <w:p w14:paraId="215DF862" w14:textId="481B0C27" w:rsidR="003143AA" w:rsidRPr="00F24378" w:rsidRDefault="003143AA" w:rsidP="003143AA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</w:rPr>
        <w:t>UPDATE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empleados</w:t>
      </w:r>
    </w:p>
    <w:p w14:paraId="2D0E8EEF" w14:textId="3A6CC2EF" w:rsidR="003143AA" w:rsidRPr="00F24378" w:rsidRDefault="003143AA" w:rsidP="003143AA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SET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salario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salario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*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1.01,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comisión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comisión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+100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228E3DAB" w14:textId="36B974D7" w:rsidR="003143AA" w:rsidRPr="00F24378" w:rsidRDefault="003143AA" w:rsidP="003143AA">
      <w:pPr>
        <w:pStyle w:val="comandoseinstrucciones"/>
      </w:pPr>
      <w:r w:rsidRPr="00F24378">
        <w:rPr>
          <w:rStyle w:val="Cuerpodeltexto0"/>
          <w:sz w:val="19"/>
          <w:szCs w:val="19"/>
          <w:lang w:eastAsia="es-ES_tradnl"/>
        </w:rPr>
        <w:t>WHERE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dep_no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30;</w:t>
      </w:r>
    </w:p>
    <w:p w14:paraId="45E0909A" w14:textId="7197DEF4" w:rsidR="00943428" w:rsidRPr="00F24378" w:rsidRDefault="00943428" w:rsidP="00AF41BB">
      <w:pPr>
        <w:pStyle w:val="Cuerpodeltexto1"/>
        <w:shd w:val="clear" w:color="auto" w:fill="auto"/>
        <w:spacing w:after="210" w:line="240" w:lineRule="auto"/>
        <w:ind w:left="79" w:right="320" w:firstLine="0"/>
        <w:jc w:val="both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UPDATE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A371B6" w:rsidRPr="00F24378">
        <w:rPr>
          <w:rStyle w:val="Cuerpodeltexto"/>
          <w:color w:val="000000"/>
          <w:sz w:val="19"/>
          <w:szCs w:val="19"/>
          <w:lang w:eastAsia="es-ES_tradnl"/>
        </w:rPr>
        <w:t>muestra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ningún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resultado.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1E4DE2" w:rsidRPr="00F24378">
        <w:rPr>
          <w:rStyle w:val="Cuerpodeltexto"/>
          <w:color w:val="000000"/>
          <w:sz w:val="19"/>
          <w:szCs w:val="19"/>
          <w:lang w:eastAsia="es-ES_tradnl"/>
        </w:rPr>
        <w:t>Si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1E4DE2" w:rsidRPr="00F24378">
        <w:rPr>
          <w:rStyle w:val="Cuerpodeltexto"/>
          <w:color w:val="000000"/>
          <w:sz w:val="19"/>
          <w:szCs w:val="19"/>
          <w:lang w:eastAsia="es-ES_tradnl"/>
        </w:rPr>
        <w:t>quisiera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saber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qué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registros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van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cambiar,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1E4DE2" w:rsidRPr="00F24378">
        <w:rPr>
          <w:rStyle w:val="Cuerpodeltexto"/>
          <w:color w:val="000000"/>
          <w:sz w:val="19"/>
          <w:szCs w:val="19"/>
          <w:lang w:eastAsia="es-ES_tradnl"/>
        </w:rPr>
        <w:t>habría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examinar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primero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resultado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consulta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selección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utilice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mismo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criterio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y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después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ejecutar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consulta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actualización.</w:t>
      </w:r>
    </w:p>
    <w:p w14:paraId="531848B9" w14:textId="563007EB" w:rsidR="00315575" w:rsidRPr="00F24378" w:rsidRDefault="00315575" w:rsidP="00315575">
      <w:pPr>
        <w:pStyle w:val="comandoseinstrucciones"/>
        <w:rPr>
          <w:rStyle w:val="Cuerpodeltexto0"/>
          <w:sz w:val="19"/>
          <w:szCs w:val="19"/>
        </w:rPr>
      </w:pPr>
      <w:r w:rsidRPr="00F24378">
        <w:rPr>
          <w:rStyle w:val="Cuerpodeltexto0"/>
          <w:sz w:val="19"/>
          <w:szCs w:val="19"/>
        </w:rPr>
        <w:t>#consulto</w:t>
      </w:r>
      <w:r w:rsidR="00F24378">
        <w:rPr>
          <w:rStyle w:val="Cuerpodeltexto0"/>
          <w:sz w:val="19"/>
          <w:szCs w:val="19"/>
        </w:rPr>
        <w:t xml:space="preserve"> </w:t>
      </w:r>
      <w:r w:rsidRPr="00F24378">
        <w:rPr>
          <w:rStyle w:val="Cuerpodeltexto0"/>
          <w:sz w:val="19"/>
          <w:szCs w:val="19"/>
        </w:rPr>
        <w:t>que</w:t>
      </w:r>
      <w:r w:rsidR="00F24378">
        <w:rPr>
          <w:rStyle w:val="Cuerpodeltexto0"/>
          <w:sz w:val="19"/>
          <w:szCs w:val="19"/>
        </w:rPr>
        <w:t xml:space="preserve"> </w:t>
      </w:r>
      <w:r w:rsidRPr="00F24378">
        <w:rPr>
          <w:rStyle w:val="Cuerpodeltexto0"/>
          <w:sz w:val="19"/>
          <w:szCs w:val="19"/>
        </w:rPr>
        <w:t>valores</w:t>
      </w:r>
      <w:r w:rsidR="00F24378">
        <w:rPr>
          <w:rStyle w:val="Cuerpodeltexto0"/>
          <w:sz w:val="19"/>
          <w:szCs w:val="19"/>
        </w:rPr>
        <w:t xml:space="preserve"> </w:t>
      </w:r>
      <w:r w:rsidRPr="00F24378">
        <w:rPr>
          <w:rStyle w:val="Cuerpodeltexto0"/>
          <w:sz w:val="19"/>
          <w:szCs w:val="19"/>
        </w:rPr>
        <w:t>tienen</w:t>
      </w:r>
      <w:r w:rsidR="00F24378">
        <w:rPr>
          <w:rStyle w:val="Cuerpodeltexto0"/>
          <w:sz w:val="19"/>
          <w:szCs w:val="19"/>
        </w:rPr>
        <w:t xml:space="preserve"> </w:t>
      </w:r>
      <w:r w:rsidRPr="00F24378">
        <w:rPr>
          <w:rStyle w:val="Cuerpodeltexto0"/>
          <w:sz w:val="19"/>
          <w:szCs w:val="19"/>
        </w:rPr>
        <w:t>las</w:t>
      </w:r>
      <w:r w:rsidR="00F24378">
        <w:rPr>
          <w:rStyle w:val="Cuerpodeltexto0"/>
          <w:sz w:val="19"/>
          <w:szCs w:val="19"/>
        </w:rPr>
        <w:t xml:space="preserve"> </w:t>
      </w:r>
      <w:r w:rsidRPr="00F24378">
        <w:rPr>
          <w:rStyle w:val="Cuerpodeltexto0"/>
          <w:sz w:val="19"/>
          <w:szCs w:val="19"/>
        </w:rPr>
        <w:t>filas</w:t>
      </w:r>
      <w:r w:rsidR="00F24378">
        <w:rPr>
          <w:rStyle w:val="Cuerpodeltexto0"/>
          <w:sz w:val="19"/>
          <w:szCs w:val="19"/>
        </w:rPr>
        <w:t xml:space="preserve"> </w:t>
      </w:r>
      <w:r w:rsidRPr="00F24378">
        <w:rPr>
          <w:rStyle w:val="Cuerpodeltexto0"/>
          <w:sz w:val="19"/>
          <w:szCs w:val="19"/>
        </w:rPr>
        <w:t>antes</w:t>
      </w:r>
      <w:r w:rsidR="00F24378">
        <w:rPr>
          <w:rStyle w:val="Cuerpodeltexto0"/>
          <w:sz w:val="19"/>
          <w:szCs w:val="19"/>
        </w:rPr>
        <w:t xml:space="preserve"> </w:t>
      </w:r>
      <w:r w:rsidRPr="00F24378">
        <w:rPr>
          <w:rStyle w:val="Cuerpodeltexto0"/>
          <w:sz w:val="19"/>
          <w:szCs w:val="19"/>
        </w:rPr>
        <w:t>de</w:t>
      </w:r>
      <w:r w:rsidR="00F24378">
        <w:rPr>
          <w:rStyle w:val="Cuerpodeltexto0"/>
          <w:sz w:val="19"/>
          <w:szCs w:val="19"/>
        </w:rPr>
        <w:t xml:space="preserve"> </w:t>
      </w:r>
      <w:r w:rsidRPr="00F24378">
        <w:rPr>
          <w:rStyle w:val="Cuerpodeltexto0"/>
          <w:sz w:val="19"/>
          <w:szCs w:val="19"/>
        </w:rPr>
        <w:t>haberlas</w:t>
      </w:r>
      <w:r w:rsidR="00F24378">
        <w:rPr>
          <w:rStyle w:val="Cuerpodeltexto0"/>
          <w:sz w:val="19"/>
          <w:szCs w:val="19"/>
        </w:rPr>
        <w:t xml:space="preserve"> </w:t>
      </w:r>
      <w:r w:rsidRPr="00F24378">
        <w:rPr>
          <w:rStyle w:val="Cuerpodeltexto0"/>
          <w:sz w:val="19"/>
          <w:szCs w:val="19"/>
        </w:rPr>
        <w:t>cambiado:</w:t>
      </w:r>
    </w:p>
    <w:p w14:paraId="65AAC6CF" w14:textId="7C4CE31B" w:rsidR="001E4DE2" w:rsidRPr="00F24378" w:rsidRDefault="001E4DE2" w:rsidP="001E4DE2">
      <w:pPr>
        <w:pStyle w:val="comandoseinstrucciones"/>
        <w:rPr>
          <w:rStyle w:val="Cuerpodeltexto0"/>
          <w:sz w:val="19"/>
          <w:szCs w:val="19"/>
        </w:rPr>
      </w:pPr>
      <w:r w:rsidRPr="00F24378">
        <w:rPr>
          <w:rStyle w:val="Cuerpodeltexto0"/>
          <w:sz w:val="19"/>
          <w:szCs w:val="19"/>
        </w:rPr>
        <w:t>SELECT</w:t>
      </w:r>
      <w:r w:rsidR="00F24378">
        <w:rPr>
          <w:rStyle w:val="Cuerpodeltexto0"/>
          <w:sz w:val="19"/>
          <w:szCs w:val="19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*</w:t>
      </w:r>
    </w:p>
    <w:p w14:paraId="6399D8BA" w14:textId="7AD80C95" w:rsidR="001E4DE2" w:rsidRPr="00F24378" w:rsidRDefault="001E4DE2" w:rsidP="001E4DE2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productos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755572AA" w14:textId="37850610" w:rsidR="001E4DE2" w:rsidRPr="00F24378" w:rsidRDefault="001E4DE2" w:rsidP="001E4DE2">
      <w:pPr>
        <w:pStyle w:val="comandoseinstrucciones"/>
      </w:pPr>
      <w:r w:rsidRPr="00F24378">
        <w:rPr>
          <w:rStyle w:val="Cuerpodeltexto0"/>
          <w:sz w:val="19"/>
          <w:szCs w:val="19"/>
          <w:lang w:eastAsia="es-ES_tradnl"/>
        </w:rPr>
        <w:t>WHERE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Proveedor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8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AND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Familia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3;</w:t>
      </w:r>
    </w:p>
    <w:p w14:paraId="6A1CEC6D" w14:textId="77777777" w:rsidR="001E4DE2" w:rsidRPr="00F24378" w:rsidRDefault="001E4DE2" w:rsidP="00710F73">
      <w:pPr>
        <w:pStyle w:val="comandoseinstrucciones"/>
        <w:rPr>
          <w:rStyle w:val="Cuerpodeltexto0"/>
          <w:sz w:val="19"/>
          <w:szCs w:val="19"/>
        </w:rPr>
      </w:pPr>
    </w:p>
    <w:p w14:paraId="72A6F76C" w14:textId="3EA6B927" w:rsidR="001E4DE2" w:rsidRPr="00F24378" w:rsidRDefault="001E4DE2" w:rsidP="00710F73">
      <w:pPr>
        <w:pStyle w:val="comandoseinstrucciones"/>
        <w:rPr>
          <w:rStyle w:val="Cuerpodeltexto0"/>
          <w:sz w:val="19"/>
          <w:szCs w:val="19"/>
        </w:rPr>
      </w:pPr>
      <w:r w:rsidRPr="00F24378">
        <w:rPr>
          <w:rStyle w:val="Cuerpodeltexto0"/>
          <w:sz w:val="19"/>
          <w:szCs w:val="19"/>
        </w:rPr>
        <w:t>#realizo</w:t>
      </w:r>
      <w:r w:rsidR="00F24378">
        <w:rPr>
          <w:rStyle w:val="Cuerpodeltexto0"/>
          <w:sz w:val="19"/>
          <w:szCs w:val="19"/>
        </w:rPr>
        <w:t xml:space="preserve"> </w:t>
      </w:r>
      <w:r w:rsidRPr="00F24378">
        <w:rPr>
          <w:rStyle w:val="Cuerpodeltexto0"/>
          <w:sz w:val="19"/>
          <w:szCs w:val="19"/>
        </w:rPr>
        <w:t>el</w:t>
      </w:r>
      <w:r w:rsidR="00F24378">
        <w:rPr>
          <w:rStyle w:val="Cuerpodeltexto0"/>
          <w:sz w:val="19"/>
          <w:szCs w:val="19"/>
        </w:rPr>
        <w:t xml:space="preserve"> </w:t>
      </w:r>
      <w:r w:rsidRPr="00F24378">
        <w:rPr>
          <w:rStyle w:val="Cuerpodeltexto0"/>
          <w:sz w:val="19"/>
          <w:szCs w:val="19"/>
        </w:rPr>
        <w:t>cambio:</w:t>
      </w:r>
    </w:p>
    <w:p w14:paraId="0A6EE4AC" w14:textId="600C9A03" w:rsidR="00277B9A" w:rsidRPr="00F24378" w:rsidRDefault="00943428" w:rsidP="00710F73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</w:rPr>
        <w:t>UPDAT</w:t>
      </w:r>
      <w:r w:rsidR="00277B9A" w:rsidRPr="00F24378">
        <w:rPr>
          <w:rStyle w:val="Cuerpodeltexto0"/>
          <w:sz w:val="19"/>
          <w:szCs w:val="19"/>
        </w:rPr>
        <w:t>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="0094568F" w:rsidRPr="00F24378">
        <w:rPr>
          <w:rStyle w:val="Cuerpodeltexto"/>
          <w:color w:val="000000"/>
          <w:sz w:val="19"/>
          <w:szCs w:val="19"/>
          <w:lang w:eastAsia="es-ES_tradnl"/>
        </w:rPr>
        <w:t>p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roductos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5B474677" w14:textId="1BA8CAAF" w:rsidR="00277B9A" w:rsidRPr="00F24378" w:rsidRDefault="00943428" w:rsidP="00710F73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SET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Precio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Precio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*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1.1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586734F8" w14:textId="521A9A70" w:rsidR="00943428" w:rsidRPr="00F24378" w:rsidRDefault="00943428" w:rsidP="00710F73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WHERE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Proveedor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8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AND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Familia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3;</w:t>
      </w:r>
    </w:p>
    <w:p w14:paraId="0A6803F6" w14:textId="77777777" w:rsidR="00315575" w:rsidRPr="00F24378" w:rsidRDefault="00315575" w:rsidP="00710F73">
      <w:pPr>
        <w:pStyle w:val="comandoseinstrucciones"/>
      </w:pPr>
    </w:p>
    <w:p w14:paraId="536C9D21" w14:textId="2F086987" w:rsidR="00315575" w:rsidRPr="00F24378" w:rsidRDefault="00315575" w:rsidP="00315575">
      <w:pPr>
        <w:pStyle w:val="comandoseinstrucciones"/>
        <w:rPr>
          <w:rStyle w:val="Cuerpodeltexto0"/>
          <w:sz w:val="19"/>
          <w:szCs w:val="19"/>
        </w:rPr>
      </w:pPr>
      <w:r w:rsidRPr="00F24378">
        <w:rPr>
          <w:rStyle w:val="Cuerpodeltexto0"/>
          <w:sz w:val="19"/>
          <w:szCs w:val="19"/>
        </w:rPr>
        <w:t>#consulto</w:t>
      </w:r>
      <w:r w:rsidR="00F24378">
        <w:rPr>
          <w:rStyle w:val="Cuerpodeltexto0"/>
          <w:sz w:val="19"/>
          <w:szCs w:val="19"/>
        </w:rPr>
        <w:t xml:space="preserve"> </w:t>
      </w:r>
      <w:r w:rsidRPr="00F24378">
        <w:rPr>
          <w:rStyle w:val="Cuerpodeltexto0"/>
          <w:sz w:val="19"/>
          <w:szCs w:val="19"/>
        </w:rPr>
        <w:t>que</w:t>
      </w:r>
      <w:r w:rsidR="00F24378">
        <w:rPr>
          <w:rStyle w:val="Cuerpodeltexto0"/>
          <w:sz w:val="19"/>
          <w:szCs w:val="19"/>
        </w:rPr>
        <w:t xml:space="preserve"> </w:t>
      </w:r>
      <w:r w:rsidRPr="00F24378">
        <w:rPr>
          <w:rStyle w:val="Cuerpodeltexto0"/>
          <w:sz w:val="19"/>
          <w:szCs w:val="19"/>
        </w:rPr>
        <w:t>valores</w:t>
      </w:r>
      <w:r w:rsidR="00F24378">
        <w:rPr>
          <w:rStyle w:val="Cuerpodeltexto0"/>
          <w:sz w:val="19"/>
          <w:szCs w:val="19"/>
        </w:rPr>
        <w:t xml:space="preserve"> </w:t>
      </w:r>
      <w:r w:rsidRPr="00F24378">
        <w:rPr>
          <w:rStyle w:val="Cuerpodeltexto0"/>
          <w:sz w:val="19"/>
          <w:szCs w:val="19"/>
        </w:rPr>
        <w:t>nuevos</w:t>
      </w:r>
      <w:r w:rsidR="00F24378">
        <w:rPr>
          <w:rStyle w:val="Cuerpodeltexto0"/>
          <w:sz w:val="19"/>
          <w:szCs w:val="19"/>
        </w:rPr>
        <w:t xml:space="preserve"> </w:t>
      </w:r>
      <w:r w:rsidRPr="00F24378">
        <w:rPr>
          <w:rStyle w:val="Cuerpodeltexto0"/>
          <w:sz w:val="19"/>
          <w:szCs w:val="19"/>
        </w:rPr>
        <w:t>tienen</w:t>
      </w:r>
      <w:r w:rsidR="00F24378">
        <w:rPr>
          <w:rStyle w:val="Cuerpodeltexto0"/>
          <w:sz w:val="19"/>
          <w:szCs w:val="19"/>
        </w:rPr>
        <w:t xml:space="preserve"> </w:t>
      </w:r>
      <w:r w:rsidRPr="00F24378">
        <w:rPr>
          <w:rStyle w:val="Cuerpodeltexto0"/>
          <w:sz w:val="19"/>
          <w:szCs w:val="19"/>
        </w:rPr>
        <w:t>las</w:t>
      </w:r>
      <w:r w:rsidR="00F24378">
        <w:rPr>
          <w:rStyle w:val="Cuerpodeltexto0"/>
          <w:sz w:val="19"/>
          <w:szCs w:val="19"/>
        </w:rPr>
        <w:t xml:space="preserve"> </w:t>
      </w:r>
      <w:r w:rsidRPr="00F24378">
        <w:rPr>
          <w:rStyle w:val="Cuerpodeltexto0"/>
          <w:sz w:val="19"/>
          <w:szCs w:val="19"/>
        </w:rPr>
        <w:t>filas</w:t>
      </w:r>
      <w:r w:rsidR="00F24378">
        <w:rPr>
          <w:rStyle w:val="Cuerpodeltexto0"/>
          <w:sz w:val="19"/>
          <w:szCs w:val="19"/>
        </w:rPr>
        <w:t xml:space="preserve"> </w:t>
      </w:r>
      <w:r w:rsidRPr="00F24378">
        <w:rPr>
          <w:rStyle w:val="Cuerpodeltexto0"/>
          <w:sz w:val="19"/>
          <w:szCs w:val="19"/>
        </w:rPr>
        <w:t>tras</w:t>
      </w:r>
      <w:r w:rsidR="00F24378">
        <w:rPr>
          <w:rStyle w:val="Cuerpodeltexto0"/>
          <w:sz w:val="19"/>
          <w:szCs w:val="19"/>
        </w:rPr>
        <w:t xml:space="preserve"> </w:t>
      </w:r>
      <w:r w:rsidRPr="00F24378">
        <w:rPr>
          <w:rStyle w:val="Cuerpodeltexto0"/>
          <w:sz w:val="19"/>
          <w:szCs w:val="19"/>
        </w:rPr>
        <w:t>haberlas</w:t>
      </w:r>
      <w:r w:rsidR="00F24378">
        <w:rPr>
          <w:rStyle w:val="Cuerpodeltexto0"/>
          <w:sz w:val="19"/>
          <w:szCs w:val="19"/>
        </w:rPr>
        <w:t xml:space="preserve"> </w:t>
      </w:r>
      <w:r w:rsidRPr="00F24378">
        <w:rPr>
          <w:rStyle w:val="Cuerpodeltexto0"/>
          <w:sz w:val="19"/>
          <w:szCs w:val="19"/>
        </w:rPr>
        <w:t>cambiado:</w:t>
      </w:r>
    </w:p>
    <w:p w14:paraId="08D4CDA3" w14:textId="5778B9B9" w:rsidR="00315575" w:rsidRPr="00F24378" w:rsidRDefault="00315575" w:rsidP="00315575">
      <w:pPr>
        <w:pStyle w:val="comandoseinstrucciones"/>
        <w:rPr>
          <w:rStyle w:val="Cuerpodeltexto0"/>
          <w:sz w:val="19"/>
          <w:szCs w:val="19"/>
        </w:rPr>
      </w:pPr>
      <w:r w:rsidRPr="00F24378">
        <w:rPr>
          <w:rStyle w:val="Cuerpodeltexto0"/>
          <w:sz w:val="19"/>
          <w:szCs w:val="19"/>
        </w:rPr>
        <w:t>SELECT</w:t>
      </w:r>
      <w:r w:rsidR="00F24378">
        <w:rPr>
          <w:rStyle w:val="Cuerpodeltexto0"/>
          <w:sz w:val="19"/>
          <w:szCs w:val="19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*</w:t>
      </w:r>
    </w:p>
    <w:p w14:paraId="66E1A71A" w14:textId="035A2C64" w:rsidR="00315575" w:rsidRPr="00F24378" w:rsidRDefault="00315575" w:rsidP="00315575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productos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79D475D2" w14:textId="6243B47C" w:rsidR="00315575" w:rsidRPr="00F24378" w:rsidRDefault="00315575" w:rsidP="00315575">
      <w:pPr>
        <w:pStyle w:val="comandoseinstrucciones"/>
      </w:pPr>
      <w:r w:rsidRPr="00F24378">
        <w:rPr>
          <w:rStyle w:val="Cuerpodeltexto0"/>
          <w:sz w:val="19"/>
          <w:szCs w:val="19"/>
          <w:lang w:eastAsia="es-ES_tradnl"/>
        </w:rPr>
        <w:t>WHERE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Proveedor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8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AND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Familia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3;</w:t>
      </w:r>
    </w:p>
    <w:p w14:paraId="66B8F046" w14:textId="77777777" w:rsidR="00315575" w:rsidRPr="00F24378" w:rsidRDefault="00315575" w:rsidP="00710F73">
      <w:pPr>
        <w:pStyle w:val="comandoseinstrucciones"/>
      </w:pPr>
    </w:p>
    <w:p w14:paraId="5FE6985A" w14:textId="4AE70B76" w:rsidR="00943428" w:rsidRPr="00F24378" w:rsidRDefault="00943428" w:rsidP="00AF41BB">
      <w:pPr>
        <w:pStyle w:val="Cuerpodeltexto1"/>
        <w:shd w:val="clear" w:color="auto" w:fill="auto"/>
        <w:spacing w:after="210" w:line="240" w:lineRule="auto"/>
        <w:ind w:left="79" w:right="320" w:firstLine="0"/>
        <w:jc w:val="both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lastRenderedPageBreak/>
        <w:t>Si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23FF" w:rsidRPr="00F24378">
        <w:rPr>
          <w:rStyle w:val="Cuerpodeltexto"/>
          <w:color w:val="000000"/>
          <w:sz w:val="19"/>
          <w:szCs w:val="19"/>
          <w:lang w:eastAsia="es-ES_tradnl"/>
        </w:rPr>
        <w:t>operación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23FF" w:rsidRPr="00F24378">
        <w:rPr>
          <w:rStyle w:val="Cuerpodeltexto"/>
          <w:color w:val="000000"/>
          <w:sz w:val="19"/>
          <w:szCs w:val="19"/>
          <w:lang w:eastAsia="es-ES_tradnl"/>
        </w:rPr>
        <w:t>UPDATE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suprimimos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cláusula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WHERE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todos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registros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ta</w:t>
      </w:r>
      <w:r w:rsidR="00BD362D" w:rsidRPr="00F24378">
        <w:rPr>
          <w:rStyle w:val="Cuerpodeltexto"/>
          <w:color w:val="000000"/>
          <w:sz w:val="19"/>
          <w:szCs w:val="19"/>
          <w:lang w:eastAsia="es-ES_tradnl"/>
        </w:rPr>
        <w:t>bla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BD362D" w:rsidRPr="00F24378">
        <w:rPr>
          <w:rStyle w:val="Cuerpodeltexto"/>
          <w:color w:val="000000"/>
          <w:sz w:val="19"/>
          <w:szCs w:val="19"/>
          <w:lang w:eastAsia="es-ES_tradnl"/>
        </w:rPr>
        <w:t>señalada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BD362D" w:rsidRPr="00F24378">
        <w:rPr>
          <w:rStyle w:val="Cuerpodeltexto"/>
          <w:color w:val="000000"/>
          <w:sz w:val="19"/>
          <w:szCs w:val="19"/>
          <w:lang w:eastAsia="es-ES_tradnl"/>
        </w:rPr>
        <w:t>serán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BD362D" w:rsidRPr="00F24378">
        <w:rPr>
          <w:rStyle w:val="Cuerpodeltexto"/>
          <w:color w:val="000000"/>
          <w:sz w:val="19"/>
          <w:szCs w:val="19"/>
          <w:lang w:eastAsia="es-ES_tradnl"/>
        </w:rPr>
        <w:t>actualizados,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BD362D" w:rsidRPr="00F24378">
        <w:rPr>
          <w:rStyle w:val="Cuerpodeltexto"/>
          <w:color w:val="000000"/>
          <w:sz w:val="19"/>
          <w:szCs w:val="19"/>
          <w:lang w:eastAsia="es-ES_tradnl"/>
        </w:rPr>
        <w:t>ejemplo:</w:t>
      </w:r>
    </w:p>
    <w:p w14:paraId="2C6F9641" w14:textId="1B3AF7E8" w:rsidR="00BD362D" w:rsidRPr="00F24378" w:rsidRDefault="00BD362D" w:rsidP="00BD362D">
      <w:pPr>
        <w:pStyle w:val="comandoseinstrucciones"/>
        <w:rPr>
          <w:rStyle w:val="Cuerpodeltexto0"/>
          <w:sz w:val="19"/>
          <w:szCs w:val="19"/>
        </w:rPr>
      </w:pPr>
      <w:r w:rsidRPr="00F24378">
        <w:rPr>
          <w:rStyle w:val="Cuerpodeltexto0"/>
          <w:sz w:val="19"/>
          <w:szCs w:val="19"/>
        </w:rPr>
        <w:t>#</w:t>
      </w:r>
      <w:r w:rsidR="00B111E9" w:rsidRPr="00F24378">
        <w:rPr>
          <w:rStyle w:val="Cuerpodeltexto0"/>
          <w:sz w:val="19"/>
          <w:szCs w:val="19"/>
        </w:rPr>
        <w:t>se</w:t>
      </w:r>
      <w:r w:rsidR="00F24378">
        <w:rPr>
          <w:rStyle w:val="Cuerpodeltexto0"/>
          <w:sz w:val="19"/>
          <w:szCs w:val="19"/>
        </w:rPr>
        <w:t xml:space="preserve"> </w:t>
      </w:r>
      <w:r w:rsidR="00B111E9" w:rsidRPr="00F24378">
        <w:rPr>
          <w:rStyle w:val="Cuerpodeltexto0"/>
          <w:sz w:val="19"/>
          <w:szCs w:val="19"/>
        </w:rPr>
        <w:t>cambia</w:t>
      </w:r>
      <w:r w:rsidR="00F24378">
        <w:rPr>
          <w:rStyle w:val="Cuerpodeltexto0"/>
          <w:sz w:val="19"/>
          <w:szCs w:val="19"/>
        </w:rPr>
        <w:t xml:space="preserve"> </w:t>
      </w:r>
      <w:r w:rsidR="00B111E9" w:rsidRPr="00F24378">
        <w:rPr>
          <w:rStyle w:val="Cuerpodeltexto0"/>
          <w:sz w:val="19"/>
          <w:szCs w:val="19"/>
        </w:rPr>
        <w:t>en</w:t>
      </w:r>
      <w:r w:rsidR="00F24378">
        <w:rPr>
          <w:rStyle w:val="Cuerpodeltexto0"/>
          <w:sz w:val="19"/>
          <w:szCs w:val="19"/>
        </w:rPr>
        <w:t xml:space="preserve"> </w:t>
      </w:r>
      <w:r w:rsidRPr="00F24378">
        <w:rPr>
          <w:rStyle w:val="Cuerpodeltexto0"/>
          <w:sz w:val="19"/>
          <w:szCs w:val="19"/>
        </w:rPr>
        <w:t>todas</w:t>
      </w:r>
      <w:r w:rsidR="00F24378">
        <w:rPr>
          <w:rStyle w:val="Cuerpodeltexto0"/>
          <w:sz w:val="19"/>
          <w:szCs w:val="19"/>
        </w:rPr>
        <w:t xml:space="preserve"> </w:t>
      </w:r>
      <w:r w:rsidR="00B111E9" w:rsidRPr="00F24378">
        <w:rPr>
          <w:rStyle w:val="Cuerpodeltexto0"/>
          <w:sz w:val="19"/>
          <w:szCs w:val="19"/>
        </w:rPr>
        <w:t>las</w:t>
      </w:r>
      <w:r w:rsidR="00F24378">
        <w:rPr>
          <w:rStyle w:val="Cuerpodeltexto0"/>
          <w:sz w:val="19"/>
          <w:szCs w:val="19"/>
        </w:rPr>
        <w:t xml:space="preserve"> </w:t>
      </w:r>
      <w:r w:rsidRPr="00F24378">
        <w:rPr>
          <w:rStyle w:val="Cuerpodeltexto0"/>
          <w:sz w:val="19"/>
          <w:szCs w:val="19"/>
        </w:rPr>
        <w:t>filas</w:t>
      </w:r>
      <w:r w:rsidR="00F24378">
        <w:rPr>
          <w:rStyle w:val="Cuerpodeltexto0"/>
          <w:sz w:val="19"/>
          <w:szCs w:val="19"/>
        </w:rPr>
        <w:t xml:space="preserve"> </w:t>
      </w:r>
      <w:r w:rsidRPr="00F24378">
        <w:rPr>
          <w:rStyle w:val="Cuerpodeltexto0"/>
          <w:sz w:val="19"/>
          <w:szCs w:val="19"/>
        </w:rPr>
        <w:t>porque</w:t>
      </w:r>
      <w:r w:rsidR="00F24378">
        <w:rPr>
          <w:rStyle w:val="Cuerpodeltexto0"/>
          <w:sz w:val="19"/>
          <w:szCs w:val="19"/>
        </w:rPr>
        <w:t xml:space="preserve"> </w:t>
      </w:r>
      <w:r w:rsidRPr="00F24378">
        <w:rPr>
          <w:rStyle w:val="Cuerpodeltexto0"/>
          <w:sz w:val="19"/>
          <w:szCs w:val="19"/>
        </w:rPr>
        <w:t>no</w:t>
      </w:r>
      <w:r w:rsidR="00F24378">
        <w:rPr>
          <w:rStyle w:val="Cuerpodeltexto0"/>
          <w:sz w:val="19"/>
          <w:szCs w:val="19"/>
        </w:rPr>
        <w:t xml:space="preserve"> </w:t>
      </w:r>
      <w:r w:rsidRPr="00F24378">
        <w:rPr>
          <w:rStyle w:val="Cuerpodeltexto0"/>
          <w:sz w:val="19"/>
          <w:szCs w:val="19"/>
        </w:rPr>
        <w:t>incluyo</w:t>
      </w:r>
      <w:r w:rsidR="00F24378">
        <w:rPr>
          <w:rStyle w:val="Cuerpodeltexto0"/>
          <w:sz w:val="19"/>
          <w:szCs w:val="19"/>
        </w:rPr>
        <w:t xml:space="preserve"> </w:t>
      </w:r>
      <w:r w:rsidRPr="00F24378">
        <w:rPr>
          <w:rStyle w:val="Cuerpodeltexto0"/>
          <w:sz w:val="19"/>
          <w:szCs w:val="19"/>
        </w:rPr>
        <w:t>condición</w:t>
      </w:r>
      <w:r w:rsidR="00F24378">
        <w:rPr>
          <w:rStyle w:val="Cuerpodeltexto0"/>
          <w:sz w:val="19"/>
          <w:szCs w:val="19"/>
        </w:rPr>
        <w:t xml:space="preserve"> </w:t>
      </w:r>
      <w:r w:rsidRPr="00F24378">
        <w:rPr>
          <w:rStyle w:val="Cuerpodeltexto0"/>
          <w:sz w:val="19"/>
          <w:szCs w:val="19"/>
        </w:rPr>
        <w:t>WHERE</w:t>
      </w:r>
    </w:p>
    <w:p w14:paraId="4FE4021F" w14:textId="0D3BB92C" w:rsidR="00277B9A" w:rsidRPr="00F24378" w:rsidRDefault="00943428" w:rsidP="00710F73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</w:rPr>
        <w:t>UPDAT</w:t>
      </w:r>
      <w:r w:rsidR="00277B9A" w:rsidRPr="00F24378">
        <w:rPr>
          <w:rStyle w:val="Cuerpodeltexto0"/>
          <w:sz w:val="19"/>
          <w:szCs w:val="19"/>
        </w:rPr>
        <w:t>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="0094568F" w:rsidRPr="00F24378">
        <w:rPr>
          <w:rStyle w:val="Cuerpodeltexto"/>
          <w:color w:val="000000"/>
          <w:sz w:val="19"/>
          <w:szCs w:val="19"/>
          <w:lang w:eastAsia="es-ES_tradnl"/>
        </w:rPr>
        <w:t>e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mpleados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7932362D" w14:textId="465A3FD4" w:rsidR="00943428" w:rsidRDefault="00943428" w:rsidP="00710F73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</w:rPr>
        <w:t>SET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Salario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Salario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*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1.1</w:t>
      </w:r>
      <w:r w:rsidR="001E4DE2" w:rsidRPr="00F24378">
        <w:rPr>
          <w:rStyle w:val="Cuerpodeltexto"/>
          <w:color w:val="000000"/>
          <w:sz w:val="19"/>
          <w:szCs w:val="19"/>
          <w:lang w:eastAsia="es-ES_tradnl"/>
        </w:rPr>
        <w:t>;</w:t>
      </w:r>
    </w:p>
    <w:p w14:paraId="1655512A" w14:textId="2F117EAB" w:rsidR="00146CAC" w:rsidRPr="00F24378" w:rsidRDefault="00146CAC" w:rsidP="00146CAC">
      <w:pPr>
        <w:pStyle w:val="Ttulo3"/>
      </w:pPr>
      <w:bookmarkStart w:id="82" w:name="_Toc57967522"/>
      <w:bookmarkStart w:id="83" w:name="bookmark23"/>
      <w:bookmarkStart w:id="84" w:name="_Toc149546807"/>
      <w:r w:rsidRPr="00F24378">
        <w:t>Restricción</w:t>
      </w:r>
      <w:r w:rsidR="00F24378">
        <w:t xml:space="preserve"> </w:t>
      </w:r>
      <w:r w:rsidRPr="00F24378">
        <w:t>del</w:t>
      </w:r>
      <w:r w:rsidR="00F24378">
        <w:t xml:space="preserve"> </w:t>
      </w:r>
      <w:r w:rsidRPr="00F24378">
        <w:t>Workbench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impide</w:t>
      </w:r>
      <w:r w:rsidR="00F24378">
        <w:t xml:space="preserve"> </w:t>
      </w:r>
      <w:r w:rsidRPr="00F24378">
        <w:t>UPDATE</w:t>
      </w:r>
      <w:r w:rsidR="00F24378">
        <w:t xml:space="preserve"> </w:t>
      </w:r>
      <w:r w:rsidR="00097F6C" w:rsidRPr="00F24378">
        <w:t>o</w:t>
      </w:r>
      <w:r w:rsidR="00F24378">
        <w:t xml:space="preserve"> </w:t>
      </w:r>
      <w:r w:rsidRPr="00F24378">
        <w:t>DELETE</w:t>
      </w:r>
      <w:r w:rsidR="00F24378">
        <w:t xml:space="preserve"> </w:t>
      </w:r>
      <w:r w:rsidRPr="00F24378">
        <w:t>debido</w:t>
      </w:r>
      <w:r w:rsidR="00F24378">
        <w:t xml:space="preserve"> </w:t>
      </w:r>
      <w:r w:rsidRPr="00F24378">
        <w:t>al</w:t>
      </w:r>
      <w:r w:rsidR="00F24378">
        <w:t xml:space="preserve"> </w:t>
      </w:r>
      <w:r w:rsidRPr="00F24378">
        <w:rPr>
          <w:highlight w:val="yellow"/>
          <w:u w:val="single"/>
        </w:rPr>
        <w:t>SAFE</w:t>
      </w:r>
      <w:r w:rsidR="00F24378">
        <w:rPr>
          <w:highlight w:val="yellow"/>
          <w:u w:val="single"/>
        </w:rPr>
        <w:t xml:space="preserve"> </w:t>
      </w:r>
      <w:r w:rsidR="00713E87" w:rsidRPr="00F24378">
        <w:rPr>
          <w:highlight w:val="yellow"/>
          <w:u w:val="single"/>
        </w:rPr>
        <w:t>UPDATES</w:t>
      </w:r>
      <w:r w:rsidR="00F24378">
        <w:t xml:space="preserve"> </w:t>
      </w:r>
      <w:r w:rsidRPr="00F24378">
        <w:t>cuando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incluye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KEY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WHERE</w:t>
      </w:r>
      <w:r w:rsidR="00F24378">
        <w:t xml:space="preserve"> </w:t>
      </w:r>
      <w:r w:rsidRPr="00F24378">
        <w:t>o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usa</w:t>
      </w:r>
      <w:r w:rsidR="00F24378">
        <w:t xml:space="preserve"> </w:t>
      </w:r>
      <w:r w:rsidRPr="00F24378">
        <w:t>LIMIT</w:t>
      </w:r>
      <w:bookmarkEnd w:id="82"/>
      <w:bookmarkEnd w:id="84"/>
    </w:p>
    <w:p w14:paraId="621772A0" w14:textId="6BB40EAF" w:rsidR="00146CAC" w:rsidRPr="00F24378" w:rsidRDefault="00146CAC" w:rsidP="00146CAC">
      <w:pPr>
        <w:pStyle w:val="Lista2"/>
      </w:pPr>
      <w:r w:rsidRPr="00F24378">
        <w:t>Por</w:t>
      </w:r>
      <w:r w:rsidR="00F24378">
        <w:t xml:space="preserve"> </w:t>
      </w:r>
      <w:r w:rsidRPr="00F24378">
        <w:t>defecto</w:t>
      </w:r>
      <w:r w:rsidR="00F24378">
        <w:t xml:space="preserve"> </w:t>
      </w:r>
      <w:r w:rsidRPr="00F24378">
        <w:t>Workbench</w:t>
      </w:r>
      <w:r w:rsidR="00F24378">
        <w:t xml:space="preserve"> </w:t>
      </w:r>
      <w:r w:rsidRPr="00F24378">
        <w:t>tiene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comportamiento</w:t>
      </w:r>
      <w:r w:rsidR="00F24378">
        <w:t xml:space="preserve"> </w:t>
      </w:r>
      <w:r w:rsidRPr="00F24378">
        <w:t>restrictivo</w:t>
      </w:r>
      <w:r w:rsidR="00713E87" w:rsidRPr="00F24378">
        <w:t>,</w:t>
      </w:r>
      <w:r w:rsidR="00F24378">
        <w:t xml:space="preserve"> </w:t>
      </w:r>
      <w:r w:rsidRPr="00F24378">
        <w:t>porque</w:t>
      </w:r>
      <w:r w:rsidR="00F24378">
        <w:t xml:space="preserve"> </w:t>
      </w:r>
      <w:r w:rsidRPr="00F24378">
        <w:t>impide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UPDATE</w:t>
      </w:r>
      <w:r w:rsidR="00F24378">
        <w:t xml:space="preserve"> </w:t>
      </w:r>
      <w:r w:rsidRPr="00F24378">
        <w:t>o</w:t>
      </w:r>
      <w:r w:rsidR="00F24378">
        <w:t xml:space="preserve"> </w:t>
      </w:r>
      <w:r w:rsidRPr="00F24378">
        <w:t>DELETE</w:t>
      </w:r>
      <w:r w:rsidR="00F24378">
        <w:t xml:space="preserve"> </w:t>
      </w:r>
      <w:r w:rsidRPr="00F24378">
        <w:t>cuando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cumplen</w:t>
      </w:r>
      <w:r w:rsidR="00F24378">
        <w:t xml:space="preserve"> </w:t>
      </w:r>
      <w:r w:rsidRPr="00F24378">
        <w:t>estas</w:t>
      </w:r>
      <w:r w:rsidR="00F24378">
        <w:t xml:space="preserve"> </w:t>
      </w:r>
      <w:r w:rsidRPr="00F24378">
        <w:t>2</w:t>
      </w:r>
      <w:r w:rsidR="00F24378">
        <w:t xml:space="preserve"> </w:t>
      </w:r>
      <w:r w:rsidRPr="00F24378">
        <w:t>condiciones</w:t>
      </w:r>
      <w:r w:rsidR="00F24378">
        <w:t xml:space="preserve"> </w:t>
      </w:r>
      <w:r w:rsidRPr="00F24378">
        <w:t>simultáneamente:</w:t>
      </w:r>
    </w:p>
    <w:p w14:paraId="38955112" w14:textId="019A1F70" w:rsidR="00146CAC" w:rsidRPr="00F24378" w:rsidRDefault="00146CAC" w:rsidP="00146CAC">
      <w:pPr>
        <w:pStyle w:val="Lista3"/>
      </w:pPr>
      <w:r w:rsidRPr="00F24378">
        <w:t>El</w:t>
      </w:r>
      <w:r w:rsidR="00F24378">
        <w:t xml:space="preserve"> </w:t>
      </w:r>
      <w:r w:rsidRPr="00F24378">
        <w:t>UPDATE</w:t>
      </w:r>
      <w:r w:rsidR="00F24378">
        <w:t xml:space="preserve"> </w:t>
      </w:r>
      <w:r w:rsidRPr="00F24378">
        <w:t>(DELETE)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contiene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WHERE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incluya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KEY</w:t>
      </w:r>
    </w:p>
    <w:p w14:paraId="5353FD6C" w14:textId="12A19312" w:rsidR="00146CAC" w:rsidRPr="00F24378" w:rsidRDefault="00146CAC" w:rsidP="00146CAC">
      <w:pPr>
        <w:pStyle w:val="Lista3"/>
      </w:pPr>
      <w:r w:rsidRPr="00F24378">
        <w:t>El</w:t>
      </w:r>
      <w:r w:rsidR="00F24378">
        <w:t xml:space="preserve"> </w:t>
      </w:r>
      <w:r w:rsidRPr="00F24378">
        <w:t>UPDATE</w:t>
      </w:r>
      <w:r w:rsidR="00F24378">
        <w:t xml:space="preserve"> </w:t>
      </w:r>
      <w:r w:rsidRPr="00F24378">
        <w:t>(DELETE)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incluye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cláusula</w:t>
      </w:r>
      <w:r w:rsidR="00F24378">
        <w:t xml:space="preserve"> </w:t>
      </w:r>
      <w:r w:rsidRPr="00F24378">
        <w:t>LIMIT</w:t>
      </w:r>
    </w:p>
    <w:p w14:paraId="582E08ED" w14:textId="1D3C1CCA" w:rsidR="00146CAC" w:rsidRPr="00F24378" w:rsidRDefault="00146CAC" w:rsidP="00146CAC">
      <w:r w:rsidRPr="00F24378">
        <w:t>El</w:t>
      </w:r>
      <w:r w:rsidR="00F24378">
        <w:t xml:space="preserve"> </w:t>
      </w:r>
      <w:r w:rsidRPr="00F24378">
        <w:t>mensaje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muestra</w:t>
      </w:r>
      <w:r w:rsidR="00F24378">
        <w:t xml:space="preserve"> </w:t>
      </w:r>
      <w:r w:rsidRPr="00F24378">
        <w:t>Workbench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este</w:t>
      </w:r>
      <w:r w:rsidR="00F24378">
        <w:t xml:space="preserve"> </w:t>
      </w:r>
      <w:r w:rsidRPr="00F24378">
        <w:t>caso</w:t>
      </w:r>
      <w:r w:rsidR="00F24378">
        <w:t xml:space="preserve"> </w:t>
      </w:r>
      <w:r w:rsidRPr="00F24378">
        <w:t>es</w:t>
      </w:r>
      <w:r w:rsidR="00F24378">
        <w:t xml:space="preserve"> </w:t>
      </w:r>
      <w:r w:rsidRPr="00F24378">
        <w:t>éste:</w:t>
      </w:r>
    </w:p>
    <w:p w14:paraId="79194D20" w14:textId="6FB3D0CA" w:rsidR="00146CAC" w:rsidRPr="00F24378" w:rsidRDefault="00146CAC" w:rsidP="00146CAC">
      <w:pPr>
        <w:pStyle w:val="comandoseinstrucciones"/>
        <w:rPr>
          <w:b/>
        </w:rPr>
      </w:pPr>
      <w:r w:rsidRPr="00F24378">
        <w:rPr>
          <w:b/>
        </w:rPr>
        <w:t>You</w:t>
      </w:r>
      <w:r w:rsidR="00F24378">
        <w:rPr>
          <w:b/>
        </w:rPr>
        <w:t xml:space="preserve"> </w:t>
      </w:r>
      <w:r w:rsidRPr="00F24378">
        <w:rPr>
          <w:b/>
        </w:rPr>
        <w:t>are</w:t>
      </w:r>
      <w:r w:rsidR="00F24378">
        <w:rPr>
          <w:b/>
        </w:rPr>
        <w:t xml:space="preserve"> </w:t>
      </w:r>
      <w:r w:rsidRPr="00F24378">
        <w:rPr>
          <w:b/>
        </w:rPr>
        <w:t>using</w:t>
      </w:r>
      <w:r w:rsidR="00F24378">
        <w:rPr>
          <w:b/>
        </w:rPr>
        <w:t xml:space="preserve"> </w:t>
      </w:r>
      <w:r w:rsidRPr="00F24378">
        <w:rPr>
          <w:b/>
        </w:rPr>
        <w:t>safe</w:t>
      </w:r>
      <w:r w:rsidR="00F24378">
        <w:rPr>
          <w:b/>
        </w:rPr>
        <w:t xml:space="preserve"> </w:t>
      </w:r>
      <w:r w:rsidRPr="00F24378">
        <w:rPr>
          <w:b/>
        </w:rPr>
        <w:t>update</w:t>
      </w:r>
      <w:r w:rsidR="00F24378">
        <w:rPr>
          <w:b/>
        </w:rPr>
        <w:t xml:space="preserve"> </w:t>
      </w:r>
      <w:r w:rsidRPr="00F24378">
        <w:rPr>
          <w:b/>
        </w:rPr>
        <w:t>mode</w:t>
      </w:r>
      <w:r w:rsidR="00F24378">
        <w:rPr>
          <w:b/>
        </w:rPr>
        <w:t xml:space="preserve"> </w:t>
      </w:r>
      <w:r w:rsidRPr="00F24378">
        <w:rPr>
          <w:b/>
        </w:rPr>
        <w:t>and</w:t>
      </w:r>
      <w:r w:rsidR="00F24378">
        <w:rPr>
          <w:b/>
        </w:rPr>
        <w:t xml:space="preserve"> </w:t>
      </w:r>
      <w:r w:rsidRPr="00F24378">
        <w:rPr>
          <w:b/>
        </w:rPr>
        <w:t>you</w:t>
      </w:r>
      <w:r w:rsidR="00F24378">
        <w:rPr>
          <w:b/>
        </w:rPr>
        <w:t xml:space="preserve"> </w:t>
      </w:r>
      <w:r w:rsidRPr="00F24378">
        <w:rPr>
          <w:b/>
        </w:rPr>
        <w:t>tried</w:t>
      </w:r>
      <w:r w:rsidR="00F24378">
        <w:rPr>
          <w:b/>
        </w:rPr>
        <w:t xml:space="preserve"> </w:t>
      </w:r>
      <w:r w:rsidRPr="00F24378">
        <w:rPr>
          <w:b/>
        </w:rPr>
        <w:t>to</w:t>
      </w:r>
      <w:r w:rsidR="00F24378">
        <w:rPr>
          <w:b/>
        </w:rPr>
        <w:t xml:space="preserve"> </w:t>
      </w:r>
      <w:r w:rsidRPr="00F24378">
        <w:rPr>
          <w:b/>
        </w:rPr>
        <w:t>update</w:t>
      </w:r>
      <w:r w:rsidR="00F24378">
        <w:rPr>
          <w:b/>
        </w:rPr>
        <w:t xml:space="preserve"> </w:t>
      </w:r>
      <w:r w:rsidRPr="00F24378">
        <w:rPr>
          <w:b/>
        </w:rPr>
        <w:t>a</w:t>
      </w:r>
      <w:r w:rsidR="00F24378">
        <w:rPr>
          <w:b/>
        </w:rPr>
        <w:t xml:space="preserve"> </w:t>
      </w:r>
      <w:r w:rsidRPr="00F24378">
        <w:rPr>
          <w:b/>
        </w:rPr>
        <w:t>table</w:t>
      </w:r>
      <w:r w:rsidR="00F24378">
        <w:rPr>
          <w:b/>
        </w:rPr>
        <w:t xml:space="preserve"> </w:t>
      </w:r>
      <w:r w:rsidRPr="00F24378">
        <w:rPr>
          <w:b/>
        </w:rPr>
        <w:t>without</w:t>
      </w:r>
      <w:r w:rsidR="00F24378">
        <w:rPr>
          <w:b/>
        </w:rPr>
        <w:t xml:space="preserve"> </w:t>
      </w:r>
      <w:r w:rsidRPr="00F24378">
        <w:rPr>
          <w:b/>
        </w:rPr>
        <w:t>a</w:t>
      </w:r>
      <w:r w:rsidR="00F24378">
        <w:rPr>
          <w:b/>
        </w:rPr>
        <w:t xml:space="preserve"> </w:t>
      </w:r>
      <w:r w:rsidRPr="00F24378">
        <w:rPr>
          <w:b/>
        </w:rPr>
        <w:t>WHERE</w:t>
      </w:r>
      <w:r w:rsidR="00F24378">
        <w:rPr>
          <w:b/>
        </w:rPr>
        <w:t xml:space="preserve"> </w:t>
      </w:r>
      <w:r w:rsidRPr="00F24378">
        <w:rPr>
          <w:b/>
        </w:rPr>
        <w:t>that</w:t>
      </w:r>
      <w:r w:rsidR="00F24378">
        <w:rPr>
          <w:b/>
        </w:rPr>
        <w:t xml:space="preserve"> </w:t>
      </w:r>
      <w:r w:rsidRPr="00F24378">
        <w:rPr>
          <w:b/>
        </w:rPr>
        <w:t>uses</w:t>
      </w:r>
      <w:r w:rsidR="00F24378">
        <w:rPr>
          <w:b/>
        </w:rPr>
        <w:t xml:space="preserve"> </w:t>
      </w:r>
      <w:r w:rsidRPr="00F24378">
        <w:rPr>
          <w:b/>
        </w:rPr>
        <w:t>a</w:t>
      </w:r>
      <w:r w:rsidR="00F24378">
        <w:rPr>
          <w:b/>
        </w:rPr>
        <w:t xml:space="preserve"> </w:t>
      </w:r>
      <w:r w:rsidRPr="00F24378">
        <w:rPr>
          <w:b/>
        </w:rPr>
        <w:t>KEY</w:t>
      </w:r>
      <w:r w:rsidR="00F24378">
        <w:rPr>
          <w:b/>
        </w:rPr>
        <w:t xml:space="preserve"> </w:t>
      </w:r>
      <w:r w:rsidRPr="00F24378">
        <w:rPr>
          <w:b/>
        </w:rPr>
        <w:t>column</w:t>
      </w:r>
      <w:r w:rsidR="005C4D8D" w:rsidRPr="00F24378">
        <w:rPr>
          <w:b/>
        </w:rPr>
        <w:t>.</w:t>
      </w:r>
      <w:r w:rsidR="00F24378">
        <w:rPr>
          <w:b/>
        </w:rPr>
        <w:t xml:space="preserve"> </w:t>
      </w:r>
      <w:r w:rsidRPr="00F24378">
        <w:rPr>
          <w:b/>
        </w:rPr>
        <w:t>To</w:t>
      </w:r>
      <w:r w:rsidR="00F24378">
        <w:rPr>
          <w:b/>
        </w:rPr>
        <w:t xml:space="preserve"> </w:t>
      </w:r>
      <w:r w:rsidRPr="00F24378">
        <w:rPr>
          <w:b/>
        </w:rPr>
        <w:t>disable</w:t>
      </w:r>
      <w:r w:rsidR="00F24378">
        <w:rPr>
          <w:b/>
        </w:rPr>
        <w:t xml:space="preserve"> </w:t>
      </w:r>
      <w:r w:rsidRPr="00F24378">
        <w:rPr>
          <w:b/>
        </w:rPr>
        <w:t>safe</w:t>
      </w:r>
      <w:r w:rsidR="00F24378">
        <w:rPr>
          <w:b/>
        </w:rPr>
        <w:t xml:space="preserve"> </w:t>
      </w:r>
      <w:r w:rsidRPr="00F24378">
        <w:rPr>
          <w:b/>
        </w:rPr>
        <w:t>mode,</w:t>
      </w:r>
      <w:r w:rsidR="00F24378">
        <w:rPr>
          <w:b/>
        </w:rPr>
        <w:t xml:space="preserve"> </w:t>
      </w:r>
      <w:r w:rsidRPr="00F24378">
        <w:rPr>
          <w:b/>
        </w:rPr>
        <w:t>toggle</w:t>
      </w:r>
      <w:r w:rsidR="00F24378">
        <w:rPr>
          <w:b/>
        </w:rPr>
        <w:t xml:space="preserve"> </w:t>
      </w:r>
      <w:r w:rsidRPr="00F24378">
        <w:rPr>
          <w:b/>
        </w:rPr>
        <w:t>the</w:t>
      </w:r>
      <w:r w:rsidR="00F24378">
        <w:rPr>
          <w:b/>
        </w:rPr>
        <w:t xml:space="preserve"> </w:t>
      </w:r>
      <w:r w:rsidRPr="00F24378">
        <w:rPr>
          <w:b/>
        </w:rPr>
        <w:t>option</w:t>
      </w:r>
      <w:r w:rsidR="00F24378">
        <w:rPr>
          <w:b/>
        </w:rPr>
        <w:t xml:space="preserve"> </w:t>
      </w:r>
      <w:r w:rsidRPr="00F24378">
        <w:rPr>
          <w:b/>
        </w:rPr>
        <w:t>in</w:t>
      </w:r>
      <w:r w:rsidR="00F24378">
        <w:rPr>
          <w:b/>
        </w:rPr>
        <w:t xml:space="preserve"> </w:t>
      </w:r>
      <w:r w:rsidRPr="00F24378">
        <w:rPr>
          <w:b/>
        </w:rPr>
        <w:t>Preferences</w:t>
      </w:r>
      <w:r w:rsidR="00F24378">
        <w:rPr>
          <w:b/>
        </w:rPr>
        <w:t xml:space="preserve"> </w:t>
      </w:r>
      <w:r w:rsidRPr="00F24378">
        <w:rPr>
          <w:b/>
        </w:rPr>
        <w:t>-&gt;</w:t>
      </w:r>
      <w:r w:rsidR="00F24378">
        <w:rPr>
          <w:b/>
        </w:rPr>
        <w:t xml:space="preserve"> </w:t>
      </w:r>
      <w:r w:rsidRPr="00F24378">
        <w:rPr>
          <w:b/>
        </w:rPr>
        <w:t>SQL</w:t>
      </w:r>
      <w:r w:rsidR="00F24378">
        <w:rPr>
          <w:b/>
        </w:rPr>
        <w:t xml:space="preserve"> </w:t>
      </w:r>
      <w:r w:rsidRPr="00F24378">
        <w:rPr>
          <w:b/>
        </w:rPr>
        <w:t>Queries</w:t>
      </w:r>
      <w:r w:rsidR="00F24378">
        <w:rPr>
          <w:b/>
        </w:rPr>
        <w:t xml:space="preserve"> </w:t>
      </w:r>
      <w:r w:rsidRPr="00F24378">
        <w:rPr>
          <w:b/>
        </w:rPr>
        <w:t>and</w:t>
      </w:r>
      <w:r w:rsidR="00F24378">
        <w:rPr>
          <w:b/>
        </w:rPr>
        <w:t xml:space="preserve"> </w:t>
      </w:r>
      <w:r w:rsidRPr="00F24378">
        <w:rPr>
          <w:b/>
        </w:rPr>
        <w:t>reconnect.</w:t>
      </w:r>
    </w:p>
    <w:p w14:paraId="5AB0CD71" w14:textId="0FEE5F44" w:rsidR="00146CAC" w:rsidRPr="00F24378" w:rsidRDefault="00146CAC" w:rsidP="00146CAC">
      <w:pPr>
        <w:pStyle w:val="Lista2"/>
      </w:pPr>
      <w:r w:rsidRPr="00F24378">
        <w:t>La</w:t>
      </w:r>
      <w:r w:rsidR="00F24378">
        <w:t xml:space="preserve"> </w:t>
      </w:r>
      <w:r w:rsidRPr="00F24378">
        <w:t>razón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esta</w:t>
      </w:r>
      <w:r w:rsidR="00F24378">
        <w:t xml:space="preserve"> </w:t>
      </w:r>
      <w:r w:rsidRPr="00F24378">
        <w:t>restricción</w:t>
      </w:r>
      <w:r w:rsidR="00F24378">
        <w:t xml:space="preserve"> </w:t>
      </w:r>
      <w:r w:rsidRPr="00F24378">
        <w:t>es</w:t>
      </w:r>
      <w:r w:rsidR="00F24378">
        <w:t xml:space="preserve"> </w:t>
      </w:r>
      <w:r w:rsidRPr="00F24378">
        <w:t>evitar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UPDATE</w:t>
      </w:r>
      <w:r w:rsidR="00F24378">
        <w:t xml:space="preserve"> </w:t>
      </w:r>
      <w:r w:rsidRPr="00F24378">
        <w:t>(DELETE)</w:t>
      </w:r>
      <w:r w:rsidR="00F24378">
        <w:t xml:space="preserve"> </w:t>
      </w:r>
      <w:r w:rsidRPr="00F24378">
        <w:t>pueda</w:t>
      </w:r>
      <w:r w:rsidR="00F24378">
        <w:t xml:space="preserve"> </w:t>
      </w:r>
      <w:r w:rsidRPr="00F24378">
        <w:t>modificar</w:t>
      </w:r>
      <w:r w:rsidR="00F24378">
        <w:t xml:space="preserve"> </w:t>
      </w:r>
      <w:r w:rsidRPr="00F24378">
        <w:t>más</w:t>
      </w:r>
      <w:r w:rsidR="00F24378">
        <w:t xml:space="preserve"> </w:t>
      </w:r>
      <w:r w:rsidRPr="00F24378">
        <w:t>filas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las</w:t>
      </w:r>
      <w:r w:rsidR="00F24378">
        <w:t xml:space="preserve"> </w:t>
      </w:r>
      <w:r w:rsidRPr="00F24378">
        <w:t>deseadas,</w:t>
      </w:r>
      <w:r w:rsidR="00F24378">
        <w:t xml:space="preserve"> </w:t>
      </w:r>
      <w:r w:rsidRPr="00F24378">
        <w:t>eso</w:t>
      </w:r>
      <w:r w:rsidR="00F24378">
        <w:t xml:space="preserve"> </w:t>
      </w:r>
      <w:r w:rsidRPr="00F24378">
        <w:t>podría</w:t>
      </w:r>
      <w:r w:rsidR="00F24378">
        <w:t xml:space="preserve"> </w:t>
      </w:r>
      <w:r w:rsidRPr="00F24378">
        <w:t>suceder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caso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tengamos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buen</w:t>
      </w:r>
      <w:r w:rsidR="00F24378">
        <w:t xml:space="preserve"> </w:t>
      </w:r>
      <w:r w:rsidRPr="00F24378">
        <w:t>dominio</w:t>
      </w:r>
      <w:r w:rsidR="00F24378">
        <w:t xml:space="preserve"> </w:t>
      </w:r>
      <w:r w:rsidRPr="00F24378">
        <w:t>del</w:t>
      </w:r>
      <w:r w:rsidR="00F24378">
        <w:t xml:space="preserve"> </w:t>
      </w:r>
      <w:r w:rsidRPr="00F24378">
        <w:t>lenguaje</w:t>
      </w:r>
      <w:r w:rsidR="00F24378">
        <w:t xml:space="preserve"> </w:t>
      </w:r>
      <w:r w:rsidRPr="00F24378">
        <w:t>SQL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seleccionemos</w:t>
      </w:r>
      <w:r w:rsidR="00F24378">
        <w:t xml:space="preserve"> </w:t>
      </w:r>
      <w:r w:rsidRPr="00F24378">
        <w:t>mal</w:t>
      </w:r>
      <w:r w:rsidR="00F24378">
        <w:t xml:space="preserve"> </w:t>
      </w:r>
      <w:r w:rsidRPr="00F24378">
        <w:t>las</w:t>
      </w:r>
      <w:r w:rsidR="00F24378">
        <w:t xml:space="preserve"> </w:t>
      </w:r>
      <w:r w:rsidRPr="00F24378">
        <w:t>filas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modificar.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vez</w:t>
      </w:r>
      <w:r w:rsidR="00F24378">
        <w:t xml:space="preserve"> </w:t>
      </w:r>
      <w:r w:rsidRPr="00F24378">
        <w:t>modificadas</w:t>
      </w:r>
      <w:r w:rsidR="00F24378">
        <w:t xml:space="preserve"> </w:t>
      </w:r>
      <w:r w:rsidRPr="00F24378">
        <w:t>las</w:t>
      </w:r>
      <w:r w:rsidR="00F24378">
        <w:t xml:space="preserve"> </w:t>
      </w:r>
      <w:r w:rsidRPr="00F24378">
        <w:t>filas,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hay</w:t>
      </w:r>
      <w:r w:rsidR="00F24378">
        <w:t xml:space="preserve"> </w:t>
      </w:r>
      <w:r w:rsidRPr="00F24378">
        <w:t>manera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deshacer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cambio</w:t>
      </w:r>
      <w:r w:rsidR="00F24378">
        <w:t xml:space="preserve"> </w:t>
      </w:r>
      <w:r w:rsidRPr="00F24378">
        <w:t>(salvo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hayamos</w:t>
      </w:r>
      <w:r w:rsidR="00F24378">
        <w:t xml:space="preserve"> </w:t>
      </w:r>
      <w:r w:rsidRPr="00F24378">
        <w:t>iniciado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transacción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realicemos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ROLLBACK</w:t>
      </w:r>
      <w:r w:rsidR="00F24378">
        <w:t xml:space="preserve"> </w:t>
      </w:r>
      <w:r w:rsidRPr="00F24378">
        <w:t>o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tengamos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BACKUP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restaurar).</w:t>
      </w:r>
    </w:p>
    <w:p w14:paraId="4BC65BF7" w14:textId="7C3D837C" w:rsidR="00146CAC" w:rsidRPr="00F24378" w:rsidRDefault="00146CAC" w:rsidP="00146CAC">
      <w:pPr>
        <w:pStyle w:val="Lista2"/>
      </w:pPr>
      <w:r w:rsidRPr="00F24378">
        <w:t>Esta</w:t>
      </w:r>
      <w:r w:rsidR="00F24378">
        <w:t xml:space="preserve"> </w:t>
      </w:r>
      <w:r w:rsidRPr="00F24378">
        <w:t>restricción</w:t>
      </w:r>
      <w:r w:rsidR="00F24378">
        <w:t xml:space="preserve"> </w:t>
      </w:r>
      <w:r w:rsidRPr="00F24378">
        <w:t>es</w:t>
      </w:r>
      <w:r w:rsidR="00F24378">
        <w:t xml:space="preserve"> </w:t>
      </w:r>
      <w:r w:rsidRPr="00F24378">
        <w:rPr>
          <w:rStyle w:val="Textoennegrita"/>
        </w:rPr>
        <w:t>exclusiva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del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Workbench</w:t>
      </w:r>
      <w:r w:rsidRPr="00F24378">
        <w:t>,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está</w:t>
      </w:r>
      <w:r w:rsidR="00F24378">
        <w:t xml:space="preserve"> </w:t>
      </w:r>
      <w:r w:rsidRPr="00F24378">
        <w:t>presente</w:t>
      </w:r>
      <w:r w:rsidR="00F24378">
        <w:t xml:space="preserve"> </w:t>
      </w:r>
      <w:r w:rsidRPr="00F24378">
        <w:t>si</w:t>
      </w:r>
      <w:r w:rsidR="00F24378">
        <w:t xml:space="preserve"> </w:t>
      </w:r>
      <w:r w:rsidRPr="00F24378">
        <w:t>nos</w:t>
      </w:r>
      <w:r w:rsidR="00F24378">
        <w:t xml:space="preserve"> </w:t>
      </w:r>
      <w:r w:rsidRPr="00F24378">
        <w:t>conectamos</w:t>
      </w:r>
      <w:r w:rsidR="00F24378">
        <w:t xml:space="preserve"> </w:t>
      </w:r>
      <w:r w:rsidRPr="00F24378">
        <w:t>al</w:t>
      </w:r>
      <w:r w:rsidR="00F24378">
        <w:t xml:space="preserve"> </w:t>
      </w:r>
      <w:r w:rsidRPr="00F24378">
        <w:t>servidor</w:t>
      </w:r>
      <w:r w:rsidR="00F24378">
        <w:t xml:space="preserve"> </w:t>
      </w:r>
      <w:r w:rsidRPr="00F24378">
        <w:t>desde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terminal</w:t>
      </w:r>
      <w:r w:rsidR="00F24378">
        <w:t xml:space="preserve"> </w:t>
      </w:r>
      <w:r w:rsidRPr="00F24378">
        <w:t>del</w:t>
      </w:r>
      <w:r w:rsidR="00F24378">
        <w:t xml:space="preserve"> </w:t>
      </w:r>
      <w:r w:rsidRPr="00F24378">
        <w:t>S.O.</w:t>
      </w:r>
    </w:p>
    <w:p w14:paraId="13C2EC7F" w14:textId="0BC1DAD1" w:rsidR="00146CAC" w:rsidRPr="00F24378" w:rsidRDefault="00146CAC" w:rsidP="00146CAC">
      <w:pPr>
        <w:pStyle w:val="Lista2"/>
      </w:pPr>
      <w:r w:rsidRPr="00F24378">
        <w:t>Podemos</w:t>
      </w:r>
      <w:r w:rsidR="00F24378">
        <w:t xml:space="preserve"> </w:t>
      </w:r>
      <w:r w:rsidRPr="00F24378">
        <w:rPr>
          <w:rStyle w:val="Textoennegrita"/>
        </w:rPr>
        <w:t>configurar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Workbench</w:t>
      </w:r>
      <w:r w:rsidR="00F24378">
        <w:t xml:space="preserve"> </w:t>
      </w:r>
      <w:r w:rsidRPr="00F24378">
        <w:t>para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imponga</w:t>
      </w:r>
      <w:r w:rsidR="00F24378">
        <w:t xml:space="preserve"> </w:t>
      </w:r>
      <w:r w:rsidRPr="00F24378">
        <w:t>esta</w:t>
      </w:r>
      <w:r w:rsidR="00F24378">
        <w:t xml:space="preserve"> </w:t>
      </w:r>
      <w:r w:rsidRPr="00F24378">
        <w:t>restricción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permita</w:t>
      </w:r>
      <w:r w:rsidR="00F24378">
        <w:t xml:space="preserve"> </w:t>
      </w:r>
      <w:r w:rsidRPr="00F24378">
        <w:t>cualquier</w:t>
      </w:r>
      <w:r w:rsidR="00F24378">
        <w:t xml:space="preserve"> </w:t>
      </w:r>
      <w:r w:rsidRPr="00F24378">
        <w:t>tipo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UPDATE,</w:t>
      </w:r>
      <w:r w:rsidR="00F24378">
        <w:t xml:space="preserve"> </w:t>
      </w:r>
      <w:r w:rsidRPr="00F24378">
        <w:t>esto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configura</w:t>
      </w:r>
      <w:r w:rsidR="00F24378">
        <w:t xml:space="preserve"> </w:t>
      </w:r>
      <w:r w:rsidRPr="00F24378">
        <w:t>en:</w:t>
      </w:r>
    </w:p>
    <w:p w14:paraId="37F78ED7" w14:textId="7E8808D3" w:rsidR="00146CAC" w:rsidRPr="00F24378" w:rsidRDefault="00146CAC" w:rsidP="00146CAC">
      <w:pPr>
        <w:pStyle w:val="comandoseinstrucciones"/>
      </w:pPr>
      <w:r w:rsidRPr="00F24378">
        <w:rPr>
          <w:b/>
        </w:rPr>
        <w:t>WorkBench</w:t>
      </w:r>
      <w:r w:rsidR="00F24378">
        <w:t xml:space="preserve"> </w:t>
      </w:r>
      <w:r w:rsidRPr="00F24378">
        <w:t>–</w:t>
      </w:r>
      <w:r w:rsidR="00F24378">
        <w:t xml:space="preserve"> </w:t>
      </w:r>
      <w:r w:rsidRPr="00F24378">
        <w:t>Edit</w:t>
      </w:r>
      <w:r w:rsidR="00F24378">
        <w:t xml:space="preserve"> </w:t>
      </w:r>
      <w:r w:rsidRPr="00F24378">
        <w:t>–</w:t>
      </w:r>
      <w:r w:rsidR="00F24378">
        <w:t xml:space="preserve"> </w:t>
      </w:r>
      <w:r w:rsidRPr="00F24378">
        <w:t>Preferences</w:t>
      </w:r>
      <w:r w:rsidR="00F24378">
        <w:t xml:space="preserve"> </w:t>
      </w:r>
      <w:r w:rsidRPr="00F24378">
        <w:t>–</w:t>
      </w:r>
      <w:r w:rsidR="00F24378">
        <w:t xml:space="preserve"> </w:t>
      </w:r>
      <w:r w:rsidRPr="00F24378">
        <w:t>SQL</w:t>
      </w:r>
      <w:r w:rsidR="00F24378">
        <w:t xml:space="preserve"> </w:t>
      </w:r>
      <w:r w:rsidRPr="00F24378">
        <w:t>Editor</w:t>
      </w:r>
      <w:r w:rsidR="00F24378">
        <w:t xml:space="preserve"> </w:t>
      </w:r>
      <w:r w:rsidRPr="00F24378">
        <w:t>–“Save</w:t>
      </w:r>
      <w:r w:rsidR="00F24378">
        <w:t xml:space="preserve"> </w:t>
      </w:r>
      <w:r w:rsidRPr="00F24378">
        <w:t>Updates”</w:t>
      </w:r>
      <w:r w:rsidR="00F24378">
        <w:t xml:space="preserve"> </w:t>
      </w:r>
      <w:r w:rsidRPr="00F24378">
        <w:t>(Rejects</w:t>
      </w:r>
      <w:r w:rsidR="00F24378">
        <w:t xml:space="preserve"> </w:t>
      </w:r>
      <w:r w:rsidRPr="00F24378">
        <w:t>UPDATES</w:t>
      </w:r>
      <w:r w:rsidR="00F24378">
        <w:t xml:space="preserve"> </w:t>
      </w:r>
      <w:r w:rsidRPr="00F24378">
        <w:t>and</w:t>
      </w:r>
      <w:r w:rsidR="00F24378">
        <w:t xml:space="preserve"> </w:t>
      </w:r>
      <w:r w:rsidRPr="00F24378">
        <w:t>DELETES</w:t>
      </w:r>
      <w:r w:rsidR="00F24378">
        <w:t xml:space="preserve"> </w:t>
      </w:r>
      <w:r w:rsidRPr="00F24378">
        <w:t>with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restrictions)</w:t>
      </w:r>
    </w:p>
    <w:p w14:paraId="2F2FAB9E" w14:textId="07D9834D" w:rsidR="005F65E8" w:rsidRPr="00F24378" w:rsidRDefault="00940FE9" w:rsidP="00146CAC">
      <w:pPr>
        <w:pStyle w:val="comandoseinstrucciones"/>
      </w:pPr>
      <w:r w:rsidRPr="00F24378">
        <w:rPr>
          <w:b/>
        </w:rPr>
        <w:t>Hay</w:t>
      </w:r>
      <w:r w:rsidR="00F24378">
        <w:rPr>
          <w:b/>
        </w:rPr>
        <w:t xml:space="preserve"> </w:t>
      </w:r>
      <w:r w:rsidR="005F65E8" w:rsidRPr="00F24378">
        <w:rPr>
          <w:b/>
        </w:rPr>
        <w:t>que</w:t>
      </w:r>
      <w:r w:rsidR="00F24378">
        <w:rPr>
          <w:b/>
        </w:rPr>
        <w:t xml:space="preserve"> </w:t>
      </w:r>
      <w:r w:rsidR="005F65E8" w:rsidRPr="00F24378">
        <w:rPr>
          <w:b/>
        </w:rPr>
        <w:t>desmarcar</w:t>
      </w:r>
      <w:r w:rsidR="00F24378">
        <w:rPr>
          <w:b/>
        </w:rPr>
        <w:t xml:space="preserve"> </w:t>
      </w:r>
      <w:r w:rsidR="005F65E8" w:rsidRPr="00F24378">
        <w:rPr>
          <w:b/>
        </w:rPr>
        <w:t>esa</w:t>
      </w:r>
      <w:r w:rsidR="00F24378">
        <w:rPr>
          <w:b/>
        </w:rPr>
        <w:t xml:space="preserve"> </w:t>
      </w:r>
      <w:r w:rsidR="005F65E8" w:rsidRPr="00F24378">
        <w:rPr>
          <w:b/>
        </w:rPr>
        <w:t>opción</w:t>
      </w:r>
      <w:r w:rsidR="005F65E8" w:rsidRPr="00F24378">
        <w:t>.</w:t>
      </w:r>
    </w:p>
    <w:p w14:paraId="52D79A40" w14:textId="77777777" w:rsidR="00146CAC" w:rsidRPr="00F24378" w:rsidRDefault="00146CAC" w:rsidP="00146CAC">
      <w:pPr>
        <w:pStyle w:val="Piedefoto"/>
      </w:pPr>
    </w:p>
    <w:p w14:paraId="34455886" w14:textId="77777777" w:rsidR="00146CAC" w:rsidRPr="00F24378" w:rsidRDefault="00146CAC" w:rsidP="00F95AB5">
      <w:pPr>
        <w:pStyle w:val="Piedefoto"/>
        <w:rPr>
          <w:rStyle w:val="Textoennegrita"/>
          <w:b w:val="0"/>
          <w:bCs w:val="0"/>
          <w:color w:val="auto"/>
        </w:rPr>
      </w:pPr>
      <w:r w:rsidRPr="00F24378">
        <w:rPr>
          <w:noProof/>
        </w:rPr>
        <w:lastRenderedPageBreak/>
        <w:drawing>
          <wp:inline distT="0" distB="0" distL="0" distR="0" wp14:anchorId="7BD123EE" wp14:editId="215C55D4">
            <wp:extent cx="6120130" cy="484886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ED43" w14:textId="3DD89E8F" w:rsidR="00146CAC" w:rsidRPr="00F24378" w:rsidRDefault="00146CAC" w:rsidP="00146CAC">
      <w:pPr>
        <w:pStyle w:val="Lista2"/>
      </w:pPr>
      <w:r w:rsidRPr="00F24378">
        <w:rPr>
          <w:rStyle w:val="Textoennegrita"/>
        </w:rPr>
        <w:t>Reiniciar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Workbench</w:t>
      </w:r>
      <w:r w:rsidR="00F24378">
        <w:t xml:space="preserve"> </w:t>
      </w:r>
      <w:r w:rsidRPr="00F24378">
        <w:t>para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surtan</w:t>
      </w:r>
      <w:r w:rsidR="00F24378">
        <w:t xml:space="preserve"> </w:t>
      </w:r>
      <w:r w:rsidRPr="00F24378">
        <w:t>efecto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cambios.</w:t>
      </w:r>
    </w:p>
    <w:p w14:paraId="3ED80259" w14:textId="77777777" w:rsidR="00146CAC" w:rsidRPr="00F24378" w:rsidRDefault="00146CAC" w:rsidP="00B80273">
      <w:pPr>
        <w:rPr>
          <w:rStyle w:val="Cuerpodeltexto40"/>
          <w:b w:val="0"/>
          <w:bCs w:val="0"/>
          <w:color w:val="auto"/>
        </w:rPr>
      </w:pPr>
    </w:p>
    <w:p w14:paraId="7FDEF675" w14:textId="77777777" w:rsidR="001C495A" w:rsidRPr="00F24378" w:rsidRDefault="001C495A" w:rsidP="001C495A">
      <w:pPr>
        <w:pStyle w:val="Ttulo2"/>
      </w:pPr>
      <w:bookmarkStart w:id="85" w:name="_Toc149546808"/>
      <w:r w:rsidRPr="00F24378">
        <w:t>DELETE</w:t>
      </w:r>
      <w:bookmarkEnd w:id="85"/>
    </w:p>
    <w:p w14:paraId="27A1D673" w14:textId="39009D0A" w:rsidR="001C495A" w:rsidRPr="00F24378" w:rsidRDefault="001C495A" w:rsidP="001C495A">
      <w:pPr>
        <w:pStyle w:val="Cuerpodeltexto1"/>
        <w:shd w:val="clear" w:color="auto" w:fill="auto"/>
        <w:spacing w:after="210" w:line="240" w:lineRule="auto"/>
        <w:ind w:left="79" w:right="320" w:firstLine="0"/>
        <w:jc w:val="both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Crea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consulta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eliminación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elimina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registros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más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tablas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listadas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cláusula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FROM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satisfagan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cláusula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WHERE.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Esta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consulta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elimina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registros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completos,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posible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eliminar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contenido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algún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campo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concreto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FB3E69" w:rsidRPr="00F24378">
        <w:rPr>
          <w:rStyle w:val="Cuerpodeltexto"/>
          <w:color w:val="000000"/>
          <w:sz w:val="19"/>
          <w:szCs w:val="19"/>
          <w:lang w:eastAsia="es-ES_tradnl"/>
        </w:rPr>
        <w:t>(eso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FB3E69" w:rsidRPr="00F24378">
        <w:rPr>
          <w:rStyle w:val="Cuerpodeltexto"/>
          <w:color w:val="000000"/>
          <w:sz w:val="19"/>
          <w:szCs w:val="19"/>
          <w:lang w:eastAsia="es-ES_tradnl"/>
        </w:rPr>
        <w:t>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FB3E69" w:rsidRPr="00F24378">
        <w:rPr>
          <w:rStyle w:val="Cuerpodeltexto"/>
          <w:color w:val="000000"/>
          <w:sz w:val="19"/>
          <w:szCs w:val="19"/>
          <w:lang w:eastAsia="es-ES_tradnl"/>
        </w:rPr>
        <w:t>haría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FB3E69" w:rsidRPr="00F24378">
        <w:rPr>
          <w:rStyle w:val="Cuerpodeltexto"/>
          <w:color w:val="000000"/>
          <w:sz w:val="19"/>
          <w:szCs w:val="19"/>
          <w:lang w:eastAsia="es-ES_tradnl"/>
        </w:rPr>
        <w:t>poniendo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FB3E69" w:rsidRPr="00F24378">
        <w:rPr>
          <w:rStyle w:val="Cuerpodeltexto"/>
          <w:color w:val="000000"/>
          <w:sz w:val="19"/>
          <w:szCs w:val="19"/>
          <w:lang w:eastAsia="es-ES_tradnl"/>
        </w:rPr>
        <w:t>ese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FB3E69" w:rsidRPr="00F24378">
        <w:rPr>
          <w:rStyle w:val="Cuerpodeltexto"/>
          <w:color w:val="000000"/>
          <w:sz w:val="19"/>
          <w:szCs w:val="19"/>
          <w:lang w:eastAsia="es-ES_tradnl"/>
        </w:rPr>
        <w:t>campo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FB3E69" w:rsidRPr="00F24378">
        <w:rPr>
          <w:rStyle w:val="Cuerpodeltexto"/>
          <w:color w:val="000000"/>
          <w:sz w:val="19"/>
          <w:szCs w:val="19"/>
          <w:lang w:eastAsia="es-ES_tradnl"/>
        </w:rPr>
        <w:t>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FB3E69" w:rsidRPr="00F24378">
        <w:rPr>
          <w:rStyle w:val="Cuerpodeltexto"/>
          <w:color w:val="000000"/>
          <w:sz w:val="19"/>
          <w:szCs w:val="19"/>
          <w:lang w:eastAsia="es-ES_tradnl"/>
        </w:rPr>
        <w:t>NULL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FB3E69" w:rsidRPr="00F24378">
        <w:rPr>
          <w:rStyle w:val="Cuerpodeltexto"/>
          <w:color w:val="000000"/>
          <w:sz w:val="19"/>
          <w:szCs w:val="19"/>
          <w:lang w:eastAsia="es-ES_tradnl"/>
        </w:rPr>
        <w:t>con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FB3E69" w:rsidRPr="00F24378">
        <w:rPr>
          <w:rStyle w:val="Cuerpodeltexto"/>
          <w:color w:val="000000"/>
          <w:sz w:val="19"/>
          <w:szCs w:val="19"/>
          <w:lang w:eastAsia="es-ES_tradnl"/>
        </w:rPr>
        <w:t>UPDATE)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.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Su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sintaxis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es:</w:t>
      </w:r>
    </w:p>
    <w:p w14:paraId="06ACBBA5" w14:textId="2FDDC073" w:rsidR="001C495A" w:rsidRPr="00F24378" w:rsidRDefault="001C495A" w:rsidP="001C495A">
      <w:pPr>
        <w:pStyle w:val="comandoseinstrucciones"/>
        <w:rPr>
          <w:rStyle w:val="Cuerpodeltexto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DELETE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</w:rPr>
        <w:t>tabla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WHERE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</w:rPr>
        <w:t>criterio</w:t>
      </w:r>
      <w:r w:rsidRPr="00F24378">
        <w:rPr>
          <w:rStyle w:val="Cuerpodeltexto0"/>
          <w:sz w:val="19"/>
          <w:szCs w:val="19"/>
          <w:lang w:eastAsia="es-ES_tradnl"/>
        </w:rPr>
        <w:t>;</w:t>
      </w:r>
    </w:p>
    <w:p w14:paraId="2BA74F75" w14:textId="77777777" w:rsidR="007D0C62" w:rsidRPr="00F24378" w:rsidRDefault="007D0C62" w:rsidP="001C495A">
      <w:pPr>
        <w:pStyle w:val="comandoseinstrucciones"/>
        <w:rPr>
          <w:rStyle w:val="Ttulo722"/>
        </w:rPr>
      </w:pPr>
    </w:p>
    <w:p w14:paraId="4C9FFCEA" w14:textId="1CD1E46B" w:rsidR="007D0C62" w:rsidRPr="00F24378" w:rsidRDefault="001C495A" w:rsidP="001C495A">
      <w:pPr>
        <w:pStyle w:val="comandoseinstrucciones"/>
        <w:rPr>
          <w:rStyle w:val="Cuerpodeltexto0"/>
          <w:sz w:val="19"/>
          <w:szCs w:val="19"/>
          <w:lang w:eastAsia="es-ES_tradnl"/>
        </w:rPr>
      </w:pPr>
      <w:r w:rsidRPr="00F24378">
        <w:rPr>
          <w:rStyle w:val="Ttulo722"/>
        </w:rPr>
        <w:t>DELETE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</w:rPr>
        <w:t>empleados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</w:p>
    <w:p w14:paraId="30B68CCD" w14:textId="18E9D35F" w:rsidR="001C495A" w:rsidRPr="00F24378" w:rsidRDefault="001C495A" w:rsidP="001C495A">
      <w:pPr>
        <w:pStyle w:val="comandoseinstrucciones"/>
      </w:pPr>
      <w:r w:rsidRPr="00F24378">
        <w:rPr>
          <w:rStyle w:val="Cuerpodeltexto0"/>
          <w:sz w:val="19"/>
          <w:szCs w:val="19"/>
          <w:lang w:eastAsia="es-ES_tradnl"/>
        </w:rPr>
        <w:t>WHERE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</w:rPr>
        <w:t>cargo</w:t>
      </w:r>
      <w:r w:rsidR="00F24378">
        <w:rPr>
          <w:rStyle w:val="Cuerpodeltexto"/>
          <w:color w:val="000000"/>
          <w:sz w:val="19"/>
          <w:szCs w:val="19"/>
        </w:rPr>
        <w:t xml:space="preserve"> </w:t>
      </w:r>
      <w:r w:rsidRPr="00F24378">
        <w:rPr>
          <w:rStyle w:val="Cuerpodeltexto"/>
          <w:color w:val="000000"/>
          <w:sz w:val="19"/>
          <w:szCs w:val="19"/>
        </w:rPr>
        <w:t>=</w:t>
      </w:r>
      <w:r w:rsidR="00F24378">
        <w:rPr>
          <w:rStyle w:val="Cuerpodeltexto"/>
          <w:color w:val="000000"/>
          <w:sz w:val="19"/>
          <w:szCs w:val="19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</w:t>
      </w:r>
      <w:r w:rsidRPr="00F24378">
        <w:rPr>
          <w:rStyle w:val="Cuerpodeltexto"/>
          <w:color w:val="000000"/>
          <w:sz w:val="19"/>
          <w:szCs w:val="19"/>
        </w:rPr>
        <w:t>vendedor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</w:t>
      </w:r>
      <w:r w:rsidRPr="00F24378">
        <w:rPr>
          <w:rStyle w:val="Cuerpodeltexto0"/>
          <w:sz w:val="19"/>
          <w:szCs w:val="19"/>
          <w:lang w:eastAsia="es-ES_tradnl"/>
        </w:rPr>
        <w:t>;</w:t>
      </w:r>
    </w:p>
    <w:p w14:paraId="66446E9C" w14:textId="77777777" w:rsidR="001C495A" w:rsidRPr="00F24378" w:rsidRDefault="001C495A" w:rsidP="001C495A">
      <w:pPr>
        <w:rPr>
          <w:sz w:val="19"/>
          <w:szCs w:val="19"/>
        </w:rPr>
      </w:pPr>
    </w:p>
    <w:p w14:paraId="6A544437" w14:textId="7926E191" w:rsidR="00F006E3" w:rsidRPr="00F24378" w:rsidRDefault="00F006E3" w:rsidP="00F006E3">
      <w:pPr>
        <w:pStyle w:val="Cuerpodeltexto1"/>
        <w:shd w:val="clear" w:color="auto" w:fill="auto"/>
        <w:spacing w:after="210" w:line="240" w:lineRule="auto"/>
        <w:ind w:left="79" w:right="320" w:firstLine="0"/>
        <w:jc w:val="both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Si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operación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DELETE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suprimimos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cláusula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WHERE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todos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registros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1A4FAE" w:rsidRPr="00F24378">
        <w:rPr>
          <w:rStyle w:val="Cuerpodeltexto"/>
          <w:color w:val="000000"/>
          <w:sz w:val="19"/>
          <w:szCs w:val="19"/>
          <w:lang w:eastAsia="es-ES_tradnl"/>
        </w:rPr>
        <w:t>(filas)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tabla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señalada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serán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1A4FAE" w:rsidRPr="00F24378">
        <w:rPr>
          <w:rStyle w:val="Cuerpodeltexto"/>
          <w:color w:val="000000"/>
          <w:sz w:val="19"/>
          <w:szCs w:val="19"/>
          <w:lang w:eastAsia="es-ES_tradnl"/>
        </w:rPr>
        <w:t>borrados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ejemplo:</w:t>
      </w:r>
    </w:p>
    <w:p w14:paraId="3DC9E140" w14:textId="6907A20E" w:rsidR="00F006E3" w:rsidRPr="00F24378" w:rsidRDefault="00F006E3" w:rsidP="00F006E3">
      <w:pPr>
        <w:pStyle w:val="comandoseinstrucciones"/>
        <w:rPr>
          <w:rStyle w:val="Cuerpodeltexto0"/>
          <w:sz w:val="19"/>
          <w:szCs w:val="19"/>
        </w:rPr>
      </w:pPr>
      <w:r w:rsidRPr="00F24378">
        <w:rPr>
          <w:rStyle w:val="Cuerpodeltexto0"/>
          <w:sz w:val="19"/>
          <w:szCs w:val="19"/>
        </w:rPr>
        <w:t>#</w:t>
      </w:r>
      <w:r w:rsidR="00F24378">
        <w:rPr>
          <w:rStyle w:val="Cuerpodeltexto0"/>
          <w:sz w:val="19"/>
          <w:szCs w:val="19"/>
        </w:rPr>
        <w:t xml:space="preserve"> </w:t>
      </w:r>
      <w:r w:rsidRPr="00F24378">
        <w:rPr>
          <w:rStyle w:val="Cuerpodeltexto0"/>
          <w:sz w:val="19"/>
          <w:szCs w:val="19"/>
        </w:rPr>
        <w:t>se</w:t>
      </w:r>
      <w:r w:rsidR="00F24378">
        <w:rPr>
          <w:rStyle w:val="Cuerpodeltexto0"/>
          <w:sz w:val="19"/>
          <w:szCs w:val="19"/>
        </w:rPr>
        <w:t xml:space="preserve"> </w:t>
      </w:r>
      <w:r w:rsidRPr="00F24378">
        <w:rPr>
          <w:rStyle w:val="Cuerpodeltexto0"/>
          <w:sz w:val="19"/>
          <w:szCs w:val="19"/>
        </w:rPr>
        <w:t>borran</w:t>
      </w:r>
      <w:r w:rsidR="00F24378">
        <w:rPr>
          <w:rStyle w:val="Cuerpodeltexto0"/>
          <w:sz w:val="19"/>
          <w:szCs w:val="19"/>
        </w:rPr>
        <w:t xml:space="preserve"> </w:t>
      </w:r>
      <w:r w:rsidRPr="00F24378">
        <w:rPr>
          <w:rStyle w:val="Cuerpodeltexto0"/>
          <w:sz w:val="19"/>
          <w:szCs w:val="19"/>
        </w:rPr>
        <w:t>todas</w:t>
      </w:r>
      <w:r w:rsidR="00F24378">
        <w:rPr>
          <w:rStyle w:val="Cuerpodeltexto0"/>
          <w:sz w:val="19"/>
          <w:szCs w:val="19"/>
        </w:rPr>
        <w:t xml:space="preserve"> </w:t>
      </w:r>
      <w:r w:rsidRPr="00F24378">
        <w:rPr>
          <w:rStyle w:val="Cuerpodeltexto0"/>
          <w:sz w:val="19"/>
          <w:szCs w:val="19"/>
        </w:rPr>
        <w:t>las</w:t>
      </w:r>
      <w:r w:rsidR="00F24378">
        <w:rPr>
          <w:rStyle w:val="Cuerpodeltexto0"/>
          <w:sz w:val="19"/>
          <w:szCs w:val="19"/>
        </w:rPr>
        <w:t xml:space="preserve"> </w:t>
      </w:r>
      <w:r w:rsidRPr="00F24378">
        <w:rPr>
          <w:rStyle w:val="Cuerpodeltexto0"/>
          <w:sz w:val="19"/>
          <w:szCs w:val="19"/>
        </w:rPr>
        <w:t>filas</w:t>
      </w:r>
      <w:r w:rsidR="00F24378">
        <w:rPr>
          <w:rStyle w:val="Cuerpodeltexto0"/>
          <w:sz w:val="19"/>
          <w:szCs w:val="19"/>
        </w:rPr>
        <w:t xml:space="preserve"> </w:t>
      </w:r>
      <w:r w:rsidRPr="00F24378">
        <w:rPr>
          <w:rStyle w:val="Cuerpodeltexto0"/>
          <w:sz w:val="19"/>
          <w:szCs w:val="19"/>
        </w:rPr>
        <w:t>porque</w:t>
      </w:r>
      <w:r w:rsidR="00F24378">
        <w:rPr>
          <w:rStyle w:val="Cuerpodeltexto0"/>
          <w:sz w:val="19"/>
          <w:szCs w:val="19"/>
        </w:rPr>
        <w:t xml:space="preserve"> </w:t>
      </w:r>
      <w:r w:rsidRPr="00F24378">
        <w:rPr>
          <w:rStyle w:val="Cuerpodeltexto0"/>
          <w:sz w:val="19"/>
          <w:szCs w:val="19"/>
        </w:rPr>
        <w:t>no</w:t>
      </w:r>
      <w:r w:rsidR="00F24378">
        <w:rPr>
          <w:rStyle w:val="Cuerpodeltexto0"/>
          <w:sz w:val="19"/>
          <w:szCs w:val="19"/>
        </w:rPr>
        <w:t xml:space="preserve"> </w:t>
      </w:r>
      <w:r w:rsidRPr="00F24378">
        <w:rPr>
          <w:rStyle w:val="Cuerpodeltexto0"/>
          <w:sz w:val="19"/>
          <w:szCs w:val="19"/>
        </w:rPr>
        <w:t>incluyo</w:t>
      </w:r>
      <w:r w:rsidR="00F24378">
        <w:rPr>
          <w:rStyle w:val="Cuerpodeltexto0"/>
          <w:sz w:val="19"/>
          <w:szCs w:val="19"/>
        </w:rPr>
        <w:t xml:space="preserve"> </w:t>
      </w:r>
      <w:r w:rsidRPr="00F24378">
        <w:rPr>
          <w:rStyle w:val="Cuerpodeltexto0"/>
          <w:sz w:val="19"/>
          <w:szCs w:val="19"/>
        </w:rPr>
        <w:t>condición</w:t>
      </w:r>
      <w:r w:rsidR="00F24378">
        <w:rPr>
          <w:rStyle w:val="Cuerpodeltexto0"/>
          <w:sz w:val="19"/>
          <w:szCs w:val="19"/>
        </w:rPr>
        <w:t xml:space="preserve"> </w:t>
      </w:r>
      <w:r w:rsidRPr="00F24378">
        <w:rPr>
          <w:rStyle w:val="Cuerpodeltexto0"/>
          <w:sz w:val="19"/>
          <w:szCs w:val="19"/>
        </w:rPr>
        <w:t>WHERE</w:t>
      </w:r>
    </w:p>
    <w:p w14:paraId="04D323FA" w14:textId="1BC66B3C" w:rsidR="00F006E3" w:rsidRPr="00F24378" w:rsidRDefault="00F006E3" w:rsidP="00F006E3">
      <w:pPr>
        <w:pStyle w:val="comandoseinstrucciones"/>
      </w:pPr>
      <w:r w:rsidRPr="00F24378">
        <w:rPr>
          <w:rStyle w:val="Cuerpodeltexto0"/>
          <w:sz w:val="19"/>
          <w:szCs w:val="19"/>
        </w:rPr>
        <w:t>DELETE</w:t>
      </w:r>
      <w:r w:rsidR="00F24378">
        <w:rPr>
          <w:rStyle w:val="Cuerpodeltexto0"/>
          <w:sz w:val="19"/>
          <w:szCs w:val="19"/>
        </w:rPr>
        <w:t xml:space="preserve"> </w:t>
      </w:r>
      <w:r w:rsidRPr="00F24378">
        <w:rPr>
          <w:rStyle w:val="Cuerpodeltexto0"/>
          <w:sz w:val="19"/>
          <w:szCs w:val="19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empleados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;</w:t>
      </w:r>
    </w:p>
    <w:p w14:paraId="3317EB7D" w14:textId="77777777" w:rsidR="00430898" w:rsidRPr="00F24378" w:rsidRDefault="00430898" w:rsidP="001C495A">
      <w:pPr>
        <w:pStyle w:val="Cuerpodeltexto1"/>
        <w:shd w:val="clear" w:color="auto" w:fill="auto"/>
        <w:spacing w:after="210" w:line="240" w:lineRule="auto"/>
        <w:ind w:left="79" w:right="320" w:firstLine="0"/>
        <w:jc w:val="both"/>
        <w:rPr>
          <w:rStyle w:val="Cuerpodeltexto"/>
          <w:color w:val="000000"/>
          <w:sz w:val="19"/>
          <w:szCs w:val="19"/>
          <w:lang w:eastAsia="es-ES_tradnl"/>
        </w:rPr>
      </w:pPr>
    </w:p>
    <w:p w14:paraId="37B1E0B2" w14:textId="3A0B9038" w:rsidR="001C495A" w:rsidRPr="00F24378" w:rsidRDefault="001C495A" w:rsidP="001C495A">
      <w:pPr>
        <w:pStyle w:val="Cuerpodeltexto1"/>
        <w:shd w:val="clear" w:color="auto" w:fill="auto"/>
        <w:spacing w:after="210" w:line="240" w:lineRule="auto"/>
        <w:ind w:left="79" w:right="320" w:firstLine="0"/>
        <w:jc w:val="both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DELETE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especialmente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útil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cuando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desea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eliminar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varios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registros.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instrucción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DELETE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múltiples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tablas,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debe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incluir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nombre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tabla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(Tabla.*).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Si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especifica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más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lastRenderedPageBreak/>
        <w:t>tabla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desde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eliminar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registros,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todas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deben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tablas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muchos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uno.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Si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desea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eliminar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todos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registros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tabla,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hyperlink w:anchor="_TRUNCATE" w:history="1">
        <w:r w:rsidR="00CF6519" w:rsidRPr="00F24378">
          <w:rPr>
            <w:rStyle w:val="Hipervnculo"/>
            <w:sz w:val="19"/>
            <w:szCs w:val="19"/>
            <w:shd w:val="clear" w:color="auto" w:fill="FFFFFF"/>
            <w:lang w:eastAsia="es-ES_tradnl"/>
          </w:rPr>
          <w:t>TRUNCATE</w:t>
        </w:r>
      </w:hyperlink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más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eficiente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ejecutar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560E32" w:rsidRPr="00F24378">
        <w:rPr>
          <w:rStyle w:val="Cuerpodeltexto"/>
          <w:color w:val="000000"/>
          <w:sz w:val="19"/>
          <w:szCs w:val="19"/>
          <w:lang w:eastAsia="es-ES_tradnl"/>
        </w:rPr>
        <w:t>DELETE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.</w:t>
      </w:r>
    </w:p>
    <w:p w14:paraId="3E05CEAD" w14:textId="69FCFEAB" w:rsidR="001C495A" w:rsidRPr="00F24378" w:rsidRDefault="001C495A" w:rsidP="001C495A">
      <w:pPr>
        <w:pStyle w:val="Cuerpodeltexto1"/>
        <w:shd w:val="clear" w:color="auto" w:fill="auto"/>
        <w:spacing w:after="210" w:line="240" w:lineRule="auto"/>
        <w:ind w:left="79" w:right="320" w:firstLine="0"/>
        <w:jc w:val="both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puede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utilizar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DELETE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para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eliminar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registros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única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tabla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desde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varios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relación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muchos.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operaciones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eliminación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cascada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consulta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únicamente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eliminan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desde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varios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relación.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Por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ejemplo,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relación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entre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tablas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Clientes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y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Pedidos,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tabla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Pedidos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parte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muchos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por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operaciones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cascada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solo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afectaran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tabla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Pedidos.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consulta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borrado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elimina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registros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completos,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únicamente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datos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campos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específicos.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Si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desea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eliminar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valores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campo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especificado,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crear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consulta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actualización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cambie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valores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CD752A" w:rsidRPr="00F24378">
        <w:rPr>
          <w:rStyle w:val="Cuerpodeltexto"/>
          <w:color w:val="000000"/>
          <w:sz w:val="19"/>
          <w:szCs w:val="19"/>
          <w:lang w:eastAsia="es-ES_tradnl"/>
        </w:rPr>
        <w:t>NULL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.</w:t>
      </w:r>
    </w:p>
    <w:p w14:paraId="7FD69DA8" w14:textId="6DACF12C" w:rsidR="001C495A" w:rsidRPr="00F24378" w:rsidRDefault="001C495A" w:rsidP="001C495A">
      <w:pPr>
        <w:pStyle w:val="Cuerpodeltexto1"/>
        <w:shd w:val="clear" w:color="auto" w:fill="auto"/>
        <w:spacing w:after="210" w:line="240" w:lineRule="auto"/>
        <w:ind w:left="79" w:right="320" w:firstLine="0"/>
        <w:jc w:val="both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vez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han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eliminado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registros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utilizando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consulta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borrado,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puede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deshacer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operación.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Si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desea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saber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qué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registros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eliminarán,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primero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examine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resultados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consulta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selección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utilice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mismo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criterio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y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después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ejecute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consulta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borrado.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Mantenga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copias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seguridad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sus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datos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todo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momento.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Si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elimina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registros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equivocados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podrá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recuperarlos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desde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copias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seguridad.</w:t>
      </w:r>
    </w:p>
    <w:p w14:paraId="676B3BED" w14:textId="77777777" w:rsidR="00C6297F" w:rsidRPr="00F24378" w:rsidRDefault="00C6297F" w:rsidP="00C6297F">
      <w:pPr>
        <w:pStyle w:val="Ttulo3"/>
      </w:pPr>
      <w:bookmarkStart w:id="86" w:name="_TRUNCATE"/>
      <w:bookmarkStart w:id="87" w:name="_Toc57967525"/>
      <w:bookmarkStart w:id="88" w:name="_Toc149546809"/>
      <w:bookmarkEnd w:id="86"/>
      <w:r w:rsidRPr="00F24378">
        <w:t>TRUNCATE</w:t>
      </w:r>
      <w:bookmarkEnd w:id="87"/>
      <w:bookmarkEnd w:id="88"/>
    </w:p>
    <w:p w14:paraId="17E6E3B8" w14:textId="77777777" w:rsidR="00C6297F" w:rsidRPr="00F24378" w:rsidRDefault="00000000" w:rsidP="00C6297F">
      <w:pPr>
        <w:pStyle w:val="comandoseinstrucciones"/>
      </w:pPr>
      <w:hyperlink r:id="rId27" w:history="1">
        <w:r w:rsidR="00C6297F" w:rsidRPr="00F24378">
          <w:rPr>
            <w:rStyle w:val="Hipervnculo"/>
          </w:rPr>
          <w:t>http://dev.mysql.com/doc/refman/5.6/en/truncate-table.html</w:t>
        </w:r>
      </w:hyperlink>
    </w:p>
    <w:p w14:paraId="0FBABD8C" w14:textId="77777777" w:rsidR="00C6297F" w:rsidRPr="00F24378" w:rsidRDefault="00000000" w:rsidP="00C6297F">
      <w:pPr>
        <w:pStyle w:val="comandoseinstrucciones"/>
        <w:rPr>
          <w:color w:val="0000FF"/>
          <w:u w:val="single"/>
        </w:rPr>
      </w:pPr>
      <w:hyperlink r:id="rId28" w:history="1">
        <w:r w:rsidR="00C6297F" w:rsidRPr="00F24378">
          <w:rPr>
            <w:rStyle w:val="Hipervnculo"/>
          </w:rPr>
          <w:t>http://mysql.conclase.net/curso/?sqlsen=TRUNCATE</w:t>
        </w:r>
      </w:hyperlink>
    </w:p>
    <w:p w14:paraId="0A066414" w14:textId="5AD90286" w:rsidR="00C6297F" w:rsidRPr="00F24378" w:rsidRDefault="00C6297F" w:rsidP="00343775">
      <w:pPr>
        <w:pStyle w:val="Lista2"/>
        <w:numPr>
          <w:ilvl w:val="0"/>
          <w:numId w:val="30"/>
        </w:numPr>
      </w:pPr>
      <w:r w:rsidRPr="00F24378">
        <w:t>Borra</w:t>
      </w:r>
      <w:r w:rsidR="00F24378">
        <w:t xml:space="preserve"> </w:t>
      </w:r>
      <w:r w:rsidRPr="00F24378">
        <w:t>todos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datos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tabla,</w:t>
      </w:r>
      <w:r w:rsidR="00F24378">
        <w:t xml:space="preserve"> </w:t>
      </w:r>
      <w:r w:rsidRPr="00F24378">
        <w:t>pero</w:t>
      </w:r>
      <w:r w:rsidR="00F24378">
        <w:t xml:space="preserve"> </w:t>
      </w:r>
      <w:r w:rsidRPr="00F24378">
        <w:rPr>
          <w:highlight w:val="yellow"/>
        </w:rPr>
        <w:t>No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puede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realizarse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TRUNCATE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sobre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tablas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InnoDB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en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las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que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otra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tabla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tiene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claves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ajenas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que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apuntan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a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la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tabla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a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truncar.</w:t>
      </w:r>
      <w:r w:rsidR="00F24378">
        <w:t xml:space="preserve"> </w:t>
      </w:r>
      <w:r w:rsidRPr="00F24378">
        <w:t>(por</w:t>
      </w:r>
      <w:r w:rsidR="00F24378">
        <w:t xml:space="preserve"> </w:t>
      </w:r>
      <w:r w:rsidRPr="00F24378">
        <w:t>ejemplo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puedo</w:t>
      </w:r>
      <w:r w:rsidR="00F24378">
        <w:t xml:space="preserve"> </w:t>
      </w:r>
      <w:r w:rsidRPr="00F24378">
        <w:t>truncar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tabla</w:t>
      </w:r>
      <w:r w:rsidR="00F24378">
        <w:t xml:space="preserve"> </w:t>
      </w:r>
      <w:r w:rsidRPr="00F24378">
        <w:rPr>
          <w:i/>
        </w:rPr>
        <w:t>departamentos</w:t>
      </w:r>
      <w:r w:rsidR="00F24378">
        <w:t xml:space="preserve"> </w:t>
      </w:r>
      <w:r w:rsidRPr="00F24378">
        <w:t>porque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tabla</w:t>
      </w:r>
      <w:r w:rsidR="00F24378">
        <w:t xml:space="preserve"> </w:t>
      </w:r>
      <w:r w:rsidRPr="00F24378">
        <w:rPr>
          <w:i/>
        </w:rPr>
        <w:t>empleados</w:t>
      </w:r>
      <w:r w:rsidR="00F24378">
        <w:t xml:space="preserve"> </w:t>
      </w:r>
      <w:r w:rsidRPr="00F24378">
        <w:t>tienen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clave</w:t>
      </w:r>
      <w:r w:rsidR="00F24378">
        <w:t xml:space="preserve"> </w:t>
      </w:r>
      <w:r w:rsidRPr="00F24378">
        <w:t>ajena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hace</w:t>
      </w:r>
      <w:r w:rsidR="00F24378">
        <w:t xml:space="preserve"> </w:t>
      </w:r>
      <w:r w:rsidRPr="00F24378">
        <w:t>referencia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tabla</w:t>
      </w:r>
      <w:r w:rsidR="00F24378">
        <w:t xml:space="preserve"> </w:t>
      </w:r>
      <w:r w:rsidRPr="00F24378">
        <w:rPr>
          <w:i/>
        </w:rPr>
        <w:t>departamentos</w:t>
      </w:r>
      <w:r w:rsidRPr="00F24378">
        <w:t>).</w:t>
      </w:r>
    </w:p>
    <w:p w14:paraId="3239F9EE" w14:textId="573D5731" w:rsidR="00C6297F" w:rsidRPr="00F24378" w:rsidRDefault="00C6297F" w:rsidP="00C6297F">
      <w:pPr>
        <w:pStyle w:val="comandoseinstrucciones"/>
      </w:pPr>
      <w:r w:rsidRPr="00F24378">
        <w:t>TRUNCATE</w:t>
      </w:r>
      <w:r w:rsidR="00F24378">
        <w:t xml:space="preserve"> </w:t>
      </w:r>
      <w:r w:rsidRPr="00F24378">
        <w:t>TABLE</w:t>
      </w:r>
      <w:r w:rsidR="00F24378">
        <w:t xml:space="preserve"> </w:t>
      </w:r>
      <w:r w:rsidRPr="00F24378">
        <w:t>table_name</w:t>
      </w:r>
    </w:p>
    <w:p w14:paraId="7535EECF" w14:textId="06F5EA51" w:rsidR="00C6297F" w:rsidRPr="00F24378" w:rsidRDefault="00C6297F" w:rsidP="00C6297F">
      <w:pPr>
        <w:pStyle w:val="Lista2"/>
      </w:pPr>
      <w:r w:rsidRPr="00F24378">
        <w:t>TRUNCATE</w:t>
      </w:r>
      <w:r w:rsidR="00F24378">
        <w:t xml:space="preserve"> </w:t>
      </w:r>
      <w:r w:rsidRPr="00F24378">
        <w:t>es</w:t>
      </w:r>
      <w:r w:rsidR="00F24378">
        <w:t xml:space="preserve"> </w:t>
      </w:r>
      <w:r w:rsidRPr="00F24378">
        <w:t>similar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ciertos</w:t>
      </w:r>
      <w:r w:rsidR="00F24378">
        <w:t xml:space="preserve"> </w:t>
      </w:r>
      <w:r w:rsidRPr="00F24378">
        <w:t>aspectos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esta</w:t>
      </w:r>
      <w:r w:rsidR="00F24378">
        <w:t xml:space="preserve"> </w:t>
      </w:r>
      <w:r w:rsidRPr="00F24378">
        <w:t>otra</w:t>
      </w:r>
      <w:r w:rsidR="00F24378">
        <w:t xml:space="preserve"> </w:t>
      </w:r>
      <w:r w:rsidRPr="00F24378">
        <w:t>sentencia:</w:t>
      </w:r>
    </w:p>
    <w:p w14:paraId="311762C0" w14:textId="15A32C45" w:rsidR="00C6297F" w:rsidRPr="00F24378" w:rsidRDefault="00C6297F" w:rsidP="00C6297F">
      <w:pPr>
        <w:pStyle w:val="comandoseinstrucciones"/>
      </w:pPr>
      <w:r w:rsidRPr="00F24378">
        <w:t>DELETE</w:t>
      </w:r>
      <w:r w:rsidR="00F24378">
        <w:t xml:space="preserve"> </w:t>
      </w:r>
      <w:r w:rsidRPr="00F24378">
        <w:t>FROM</w:t>
      </w:r>
      <w:r w:rsidR="00F24378">
        <w:t xml:space="preserve"> </w:t>
      </w:r>
      <w:r w:rsidRPr="00F24378">
        <w:t>table_name</w:t>
      </w:r>
      <w:r w:rsidR="00F24378">
        <w:t xml:space="preserve"> </w:t>
      </w:r>
    </w:p>
    <w:p w14:paraId="69343AC9" w14:textId="3EE8FA1A" w:rsidR="00C6297F" w:rsidRPr="00F24378" w:rsidRDefault="00C6297F" w:rsidP="00C6297F">
      <w:pPr>
        <w:pStyle w:val="Lista2"/>
      </w:pPr>
      <w:r w:rsidRPr="00F24378">
        <w:t>Pero</w:t>
      </w:r>
      <w:r w:rsidR="00F24378">
        <w:t xml:space="preserve"> </w:t>
      </w:r>
      <w:r w:rsidRPr="00F24378">
        <w:t>TRUNCATE</w:t>
      </w:r>
      <w:r w:rsidR="00F24378">
        <w:t xml:space="preserve"> </w:t>
      </w:r>
      <w:r w:rsidRPr="00F24378">
        <w:t>tiene</w:t>
      </w:r>
      <w:r w:rsidR="00F24378">
        <w:t xml:space="preserve"> </w:t>
      </w:r>
      <w:r w:rsidRPr="00F24378">
        <w:t>algunas</w:t>
      </w:r>
      <w:r w:rsidR="00F24378">
        <w:t xml:space="preserve"> </w:t>
      </w:r>
      <w:r w:rsidRPr="00F24378">
        <w:rPr>
          <w:rStyle w:val="Textoennegrita"/>
          <w:highlight w:val="yellow"/>
        </w:rPr>
        <w:t>diferencias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frente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a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DELETE</w:t>
      </w:r>
      <w:r w:rsidRPr="00F24378">
        <w:t>:</w:t>
      </w:r>
    </w:p>
    <w:p w14:paraId="13C02576" w14:textId="24B8B165" w:rsidR="00C6297F" w:rsidRPr="00F24378" w:rsidRDefault="00C6297F" w:rsidP="00C6297F">
      <w:pPr>
        <w:pStyle w:val="Lista3"/>
      </w:pPr>
      <w:r w:rsidRPr="00F24378">
        <w:t>Realmente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considera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TRUNCATE</w:t>
      </w:r>
      <w:r w:rsidR="00F24378">
        <w:t xml:space="preserve"> </w:t>
      </w:r>
      <w:r w:rsidRPr="00F24378">
        <w:t>es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sentencia</w:t>
      </w:r>
      <w:r w:rsidR="00F24378">
        <w:t xml:space="preserve"> </w:t>
      </w:r>
      <w:r w:rsidRPr="00F24378">
        <w:t>DDL</w:t>
      </w:r>
      <w:r w:rsidR="00F24378">
        <w:t xml:space="preserve"> </w:t>
      </w:r>
      <w:r w:rsidR="00DF11AA" w:rsidRPr="00F24378">
        <w:t>(Data</w:t>
      </w:r>
      <w:r w:rsidR="00F24378">
        <w:t xml:space="preserve"> </w:t>
      </w:r>
      <w:r w:rsidR="00DF11AA" w:rsidRPr="00F24378">
        <w:t>Definition</w:t>
      </w:r>
      <w:r w:rsidR="00F24378">
        <w:t xml:space="preserve"> </w:t>
      </w:r>
      <w:r w:rsidR="00DF11AA" w:rsidRPr="00F24378">
        <w:t>Language)</w:t>
      </w:r>
      <w:r w:rsidRPr="00F24378">
        <w:t>,</w:t>
      </w:r>
      <w:r w:rsidR="00F24378">
        <w:t xml:space="preserve"> </w:t>
      </w:r>
      <w:r w:rsidRPr="00F24378">
        <w:t>pues</w:t>
      </w:r>
      <w:r w:rsidR="00F24378">
        <w:t xml:space="preserve"> </w:t>
      </w:r>
      <w:r w:rsidRPr="00F24378">
        <w:t>es</w:t>
      </w:r>
      <w:r w:rsidR="00F24378">
        <w:t xml:space="preserve"> </w:t>
      </w:r>
      <w:r w:rsidRPr="00F24378">
        <w:t>equivalente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sentencia</w:t>
      </w:r>
      <w:r w:rsidR="00F24378">
        <w:t xml:space="preserve"> </w:t>
      </w:r>
      <w:r w:rsidRPr="00F24378">
        <w:t>DROP</w:t>
      </w:r>
      <w:r w:rsidR="00F24378">
        <w:t xml:space="preserve"> </w:t>
      </w:r>
      <w:r w:rsidRPr="00F24378">
        <w:t>TABLE</w:t>
      </w:r>
      <w:r w:rsidR="00F24378">
        <w:t xml:space="preserve"> </w:t>
      </w:r>
      <w:r w:rsidRPr="00F24378">
        <w:t>seguida</w:t>
      </w:r>
      <w:r w:rsidR="00F24378">
        <w:t xml:space="preserve"> </w:t>
      </w:r>
      <w:r w:rsidRPr="00F24378">
        <w:t>por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sentencia</w:t>
      </w:r>
      <w:r w:rsidR="00F24378">
        <w:t xml:space="preserve"> </w:t>
      </w:r>
      <w:r w:rsidRPr="00F24378">
        <w:t>CREATE</w:t>
      </w:r>
      <w:r w:rsidR="00F24378">
        <w:t xml:space="preserve"> </w:t>
      </w:r>
      <w:r w:rsidRPr="00F24378">
        <w:t>TABLE.</w:t>
      </w:r>
      <w:r w:rsidR="00F24378">
        <w:t xml:space="preserve"> </w:t>
      </w:r>
      <w:r w:rsidR="00DF11AA" w:rsidRPr="00F24378">
        <w:t>E</w:t>
      </w:r>
      <w:r w:rsidRPr="00F24378">
        <w:t>s</w:t>
      </w:r>
      <w:r w:rsidR="00F24378">
        <w:t xml:space="preserve"> </w:t>
      </w:r>
      <w:r w:rsidRPr="00F24378">
        <w:t>más</w:t>
      </w:r>
      <w:r w:rsidR="00F24378">
        <w:t xml:space="preserve"> </w:t>
      </w:r>
      <w:r w:rsidRPr="00F24378">
        <w:t>rápida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sentencia</w:t>
      </w:r>
      <w:r w:rsidR="00F24378">
        <w:t xml:space="preserve"> </w:t>
      </w:r>
      <w:r w:rsidRPr="00F24378">
        <w:t>DELETE</w:t>
      </w:r>
      <w:r w:rsidR="00F24378">
        <w:t xml:space="preserve"> </w:t>
      </w:r>
      <w:r w:rsidRPr="00F24378">
        <w:t>FROM</w:t>
      </w:r>
      <w:r w:rsidR="00F24378">
        <w:t xml:space="preserve"> </w:t>
      </w:r>
      <w:r w:rsidRPr="00F24378">
        <w:t>cuando</w:t>
      </w:r>
      <w:r w:rsidR="00F24378">
        <w:t xml:space="preserve"> </w:t>
      </w:r>
      <w:r w:rsidRPr="00F24378">
        <w:t>queremos</w:t>
      </w:r>
      <w:r w:rsidR="00F24378">
        <w:t xml:space="preserve"> </w:t>
      </w:r>
      <w:r w:rsidRPr="00F24378">
        <w:t>borrar</w:t>
      </w:r>
      <w:r w:rsidR="00F24378">
        <w:t xml:space="preserve"> </w:t>
      </w:r>
      <w:r w:rsidRPr="00F24378">
        <w:t>todos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datos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tabla.</w:t>
      </w:r>
    </w:p>
    <w:p w14:paraId="4D69DDAF" w14:textId="566C7587" w:rsidR="00C6297F" w:rsidRPr="00F24378" w:rsidRDefault="00DF11AA" w:rsidP="00C6297F">
      <w:pPr>
        <w:pStyle w:val="Lista9"/>
      </w:pPr>
      <w:r w:rsidRPr="00F24378">
        <w:t>Para</w:t>
      </w:r>
      <w:r w:rsidR="00F24378">
        <w:t xml:space="preserve"> </w:t>
      </w:r>
      <w:r w:rsidRPr="00F24378">
        <w:t>entenderlo</w:t>
      </w:r>
      <w:r w:rsidR="00F24378">
        <w:t xml:space="preserve"> </w:t>
      </w:r>
      <w:r w:rsidRPr="00F24378">
        <w:t>mejor</w:t>
      </w:r>
      <w:r w:rsidR="00F24378">
        <w:t xml:space="preserve"> </w:t>
      </w:r>
      <w:r w:rsidRPr="00F24378">
        <w:t>vamos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poner</w:t>
      </w:r>
      <w:r w:rsidR="00F24378">
        <w:t xml:space="preserve"> </w:t>
      </w:r>
      <w:r w:rsidR="00C6297F" w:rsidRPr="00F24378">
        <w:t>un</w:t>
      </w:r>
      <w:r w:rsidR="00F24378">
        <w:t xml:space="preserve"> </w:t>
      </w:r>
      <w:r w:rsidR="00C6297F" w:rsidRPr="00F24378">
        <w:t>símil:</w:t>
      </w:r>
    </w:p>
    <w:p w14:paraId="716A56CA" w14:textId="43D4028B" w:rsidR="00C6297F" w:rsidRPr="00F24378" w:rsidRDefault="00C6297F" w:rsidP="00C6297F">
      <w:pPr>
        <w:pStyle w:val="Lista9"/>
      </w:pPr>
      <w:r w:rsidRPr="00F24378">
        <w:t>DELETE</w:t>
      </w:r>
      <w:r w:rsidR="00F24378">
        <w:t xml:space="preserve"> </w:t>
      </w:r>
      <w:r w:rsidRPr="00F24378">
        <w:t>abre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fichero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borrar</w:t>
      </w:r>
      <w:r w:rsidR="00F24378">
        <w:t xml:space="preserve"> </w:t>
      </w:r>
      <w:r w:rsidRPr="00F24378">
        <w:t>línea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línea</w:t>
      </w:r>
      <w:r w:rsidR="00F24378">
        <w:t xml:space="preserve"> </w:t>
      </w:r>
      <w:r w:rsidRPr="00F24378">
        <w:t>todo</w:t>
      </w:r>
      <w:r w:rsidR="00F24378">
        <w:t xml:space="preserve"> </w:t>
      </w:r>
      <w:r w:rsidRPr="00F24378">
        <w:t>su</w:t>
      </w:r>
      <w:r w:rsidR="00F24378">
        <w:t xml:space="preserve"> </w:t>
      </w:r>
      <w:r w:rsidRPr="00F24378">
        <w:t>contenido</w:t>
      </w:r>
      <w:r w:rsidR="00F24378">
        <w:t xml:space="preserve"> </w:t>
      </w:r>
      <w:r w:rsidRPr="00F24378">
        <w:t>(imagínate</w:t>
      </w:r>
      <w:r w:rsidR="00F24378">
        <w:t xml:space="preserve"> </w:t>
      </w:r>
      <w:r w:rsidRPr="00F24378">
        <w:t>si</w:t>
      </w:r>
      <w:r w:rsidR="00F24378">
        <w:t xml:space="preserve"> </w:t>
      </w:r>
      <w:r w:rsidRPr="00F24378">
        <w:t>tiene</w:t>
      </w:r>
      <w:r w:rsidR="00F24378">
        <w:t xml:space="preserve"> </w:t>
      </w:r>
      <w:r w:rsidRPr="00F24378">
        <w:t>miles</w:t>
      </w:r>
      <w:r w:rsidR="00F24378">
        <w:t xml:space="preserve"> </w:t>
      </w:r>
      <w:r w:rsidRPr="00F24378">
        <w:t>d</w:t>
      </w:r>
      <w:r w:rsidR="00DF11AA" w:rsidRPr="00F24378">
        <w:t>e</w:t>
      </w:r>
      <w:r w:rsidR="00F24378">
        <w:t xml:space="preserve"> </w:t>
      </w:r>
      <w:r w:rsidRPr="00F24378">
        <w:t>filas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tiempo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consume</w:t>
      </w:r>
      <w:r w:rsidR="00F24378">
        <w:t xml:space="preserve"> </w:t>
      </w:r>
      <w:r w:rsidR="00DF11AA" w:rsidRPr="00F24378">
        <w:t>borrarlas</w:t>
      </w:r>
      <w:r w:rsidR="00F24378">
        <w:t xml:space="preserve"> </w:t>
      </w:r>
      <w:r w:rsidR="00DF11AA" w:rsidRPr="00F24378">
        <w:t>todas</w:t>
      </w:r>
      <w:r w:rsidRPr="00F24378">
        <w:t>)</w:t>
      </w:r>
      <w:r w:rsidR="00F24378">
        <w:t xml:space="preserve"> </w:t>
      </w:r>
      <w:r w:rsidRPr="00F24378">
        <w:t>mientras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TRUNCATE</w:t>
      </w:r>
      <w:r w:rsidR="00F24378">
        <w:t xml:space="preserve"> </w:t>
      </w:r>
      <w:r w:rsidRPr="00F24378">
        <w:t>borra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fichero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crea</w:t>
      </w:r>
      <w:r w:rsidR="00F24378">
        <w:t xml:space="preserve"> </w:t>
      </w:r>
      <w:r w:rsidRPr="00F24378">
        <w:t>otro</w:t>
      </w:r>
      <w:r w:rsidR="00F24378">
        <w:t xml:space="preserve"> </w:t>
      </w:r>
      <w:r w:rsidRPr="00F24378">
        <w:t>nuevo</w:t>
      </w:r>
      <w:r w:rsidR="00F24378">
        <w:t xml:space="preserve"> </w:t>
      </w:r>
      <w:r w:rsidRPr="00F24378">
        <w:t>vacío</w:t>
      </w:r>
      <w:r w:rsidR="00F24378">
        <w:t xml:space="preserve"> </w:t>
      </w:r>
      <w:r w:rsidRPr="00F24378">
        <w:t>con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mismo</w:t>
      </w:r>
      <w:r w:rsidR="00F24378">
        <w:t xml:space="preserve"> </w:t>
      </w:r>
      <w:r w:rsidRPr="00F24378">
        <w:t>nombre.</w:t>
      </w:r>
    </w:p>
    <w:p w14:paraId="179089E2" w14:textId="2A3B6D0A" w:rsidR="00C6297F" w:rsidRPr="00F24378" w:rsidRDefault="00DF11AA" w:rsidP="00C6297F">
      <w:pPr>
        <w:pStyle w:val="Lista3"/>
      </w:pPr>
      <w:r w:rsidRPr="00F24378">
        <w:t>TRUNCATE</w:t>
      </w:r>
      <w:r w:rsidR="00F24378">
        <w:t xml:space="preserve"> </w:t>
      </w:r>
      <w:r w:rsidR="00C74FBD" w:rsidRPr="00F24378">
        <w:t>n</w:t>
      </w:r>
      <w:r w:rsidR="00C6297F" w:rsidRPr="00F24378">
        <w:t>o</w:t>
      </w:r>
      <w:r w:rsidR="00F24378">
        <w:t xml:space="preserve"> </w:t>
      </w:r>
      <w:r w:rsidR="00C6297F" w:rsidRPr="00F24378">
        <w:t>puede</w:t>
      </w:r>
      <w:r w:rsidR="00F24378">
        <w:t xml:space="preserve"> </w:t>
      </w:r>
      <w:r w:rsidR="00C6297F" w:rsidRPr="00F24378">
        <w:t>realizarse</w:t>
      </w:r>
      <w:r w:rsidR="00F24378">
        <w:t xml:space="preserve"> </w:t>
      </w:r>
      <w:r w:rsidR="00C6297F" w:rsidRPr="00F24378">
        <w:t>sobre</w:t>
      </w:r>
      <w:r w:rsidR="00F24378">
        <w:t xml:space="preserve"> </w:t>
      </w:r>
      <w:r w:rsidR="00C6297F" w:rsidRPr="00F24378">
        <w:t>tablas</w:t>
      </w:r>
      <w:r w:rsidR="00F24378">
        <w:t xml:space="preserve"> </w:t>
      </w:r>
      <w:r w:rsidR="00C6297F" w:rsidRPr="00F24378">
        <w:rPr>
          <w:i/>
        </w:rPr>
        <w:t>InnoDB</w:t>
      </w:r>
      <w:r w:rsidR="00F24378">
        <w:t xml:space="preserve"> </w:t>
      </w:r>
      <w:r w:rsidR="00C6297F" w:rsidRPr="00F24378">
        <w:t>en</w:t>
      </w:r>
      <w:r w:rsidR="00F24378">
        <w:t xml:space="preserve"> </w:t>
      </w:r>
      <w:r w:rsidR="00C6297F" w:rsidRPr="00F24378">
        <w:t>las</w:t>
      </w:r>
      <w:r w:rsidR="00F24378">
        <w:t xml:space="preserve"> </w:t>
      </w:r>
      <w:r w:rsidR="00C6297F" w:rsidRPr="00F24378">
        <w:t>que</w:t>
      </w:r>
      <w:r w:rsidR="00F24378">
        <w:t xml:space="preserve"> </w:t>
      </w:r>
      <w:r w:rsidR="00C6297F" w:rsidRPr="00F24378">
        <w:t>otra</w:t>
      </w:r>
      <w:r w:rsidR="00F24378">
        <w:t xml:space="preserve"> </w:t>
      </w:r>
      <w:r w:rsidR="00C6297F" w:rsidRPr="00F24378">
        <w:t>tabla</w:t>
      </w:r>
      <w:r w:rsidR="00F24378">
        <w:t xml:space="preserve"> </w:t>
      </w:r>
      <w:r w:rsidR="00C6297F" w:rsidRPr="00F24378">
        <w:t>tiene</w:t>
      </w:r>
      <w:r w:rsidR="00F24378">
        <w:t xml:space="preserve"> </w:t>
      </w:r>
      <w:r w:rsidR="00C6297F" w:rsidRPr="00F24378">
        <w:t>claves</w:t>
      </w:r>
      <w:r w:rsidR="00F24378">
        <w:t xml:space="preserve"> </w:t>
      </w:r>
      <w:r w:rsidR="00C6297F" w:rsidRPr="00F24378">
        <w:t>ajenas</w:t>
      </w:r>
      <w:r w:rsidR="00F24378">
        <w:t xml:space="preserve"> </w:t>
      </w:r>
      <w:r w:rsidR="00C6297F" w:rsidRPr="00F24378">
        <w:t>que</w:t>
      </w:r>
      <w:r w:rsidR="00F24378">
        <w:t xml:space="preserve"> </w:t>
      </w:r>
      <w:r w:rsidR="00C6297F" w:rsidRPr="00F24378">
        <w:t>apuntan</w:t>
      </w:r>
      <w:r w:rsidR="00F24378">
        <w:t xml:space="preserve"> </w:t>
      </w:r>
      <w:r w:rsidR="00C6297F" w:rsidRPr="00F24378">
        <w:t>a</w:t>
      </w:r>
      <w:r w:rsidR="00F24378">
        <w:t xml:space="preserve"> </w:t>
      </w:r>
      <w:r w:rsidR="00C6297F" w:rsidRPr="00F24378">
        <w:t>la</w:t>
      </w:r>
      <w:r w:rsidR="00F24378">
        <w:t xml:space="preserve"> </w:t>
      </w:r>
      <w:r w:rsidR="00C6297F" w:rsidRPr="00F24378">
        <w:t>tabla</w:t>
      </w:r>
      <w:r w:rsidR="00F24378">
        <w:t xml:space="preserve"> </w:t>
      </w:r>
      <w:r w:rsidR="00C6297F" w:rsidRPr="00F24378">
        <w:t>a</w:t>
      </w:r>
      <w:r w:rsidR="00F24378">
        <w:t xml:space="preserve"> </w:t>
      </w:r>
      <w:r w:rsidR="00C6297F" w:rsidRPr="00F24378">
        <w:t>truncar.</w:t>
      </w:r>
      <w:r w:rsidR="00F24378">
        <w:t xml:space="preserve"> </w:t>
      </w:r>
      <w:r w:rsidR="0091406A" w:rsidRPr="00F24378">
        <w:t>Sin</w:t>
      </w:r>
      <w:r w:rsidR="00F24378">
        <w:t xml:space="preserve"> </w:t>
      </w:r>
      <w:r w:rsidR="0091406A" w:rsidRPr="00F24378">
        <w:t>embargo</w:t>
      </w:r>
      <w:r w:rsidR="00F24378">
        <w:t xml:space="preserve"> </w:t>
      </w:r>
      <w:r w:rsidR="0091406A" w:rsidRPr="00F24378">
        <w:t>sí</w:t>
      </w:r>
      <w:r w:rsidR="00F24378">
        <w:t xml:space="preserve"> </w:t>
      </w:r>
      <w:r w:rsidR="0091406A" w:rsidRPr="00F24378">
        <w:t>se</w:t>
      </w:r>
      <w:r w:rsidR="00F24378">
        <w:t xml:space="preserve"> </w:t>
      </w:r>
      <w:r w:rsidR="0091406A" w:rsidRPr="00F24378">
        <w:t>permiten</w:t>
      </w:r>
      <w:r w:rsidR="00F24378">
        <w:t xml:space="preserve"> </w:t>
      </w:r>
      <w:r w:rsidR="0091406A" w:rsidRPr="00F24378">
        <w:t>FOREIGN</w:t>
      </w:r>
      <w:r w:rsidR="00F24378">
        <w:t xml:space="preserve"> </w:t>
      </w:r>
      <w:r w:rsidR="0091406A" w:rsidRPr="00F24378">
        <w:t>KEY</w:t>
      </w:r>
      <w:r w:rsidR="00F24378">
        <w:t xml:space="preserve"> </w:t>
      </w:r>
      <w:r w:rsidR="0091406A" w:rsidRPr="00F24378">
        <w:t>entre</w:t>
      </w:r>
      <w:r w:rsidR="00F24378">
        <w:t xml:space="preserve"> </w:t>
      </w:r>
      <w:r w:rsidR="0091406A" w:rsidRPr="00F24378">
        <w:t>columnas</w:t>
      </w:r>
      <w:r w:rsidR="00F24378">
        <w:t xml:space="preserve"> </w:t>
      </w:r>
      <w:r w:rsidR="0091406A" w:rsidRPr="00F24378">
        <w:t>de</w:t>
      </w:r>
      <w:r w:rsidR="00F24378">
        <w:t xml:space="preserve"> </w:t>
      </w:r>
      <w:r w:rsidR="0091406A" w:rsidRPr="00F24378">
        <w:t>la</w:t>
      </w:r>
      <w:r w:rsidR="00F24378">
        <w:t xml:space="preserve"> </w:t>
      </w:r>
      <w:r w:rsidR="0091406A" w:rsidRPr="00F24378">
        <w:t>propia</w:t>
      </w:r>
      <w:r w:rsidR="00F24378">
        <w:t xml:space="preserve"> </w:t>
      </w:r>
      <w:r w:rsidR="0091406A" w:rsidRPr="00F24378">
        <w:t>tabla.</w:t>
      </w:r>
    </w:p>
    <w:p w14:paraId="1F065861" w14:textId="5449AC58" w:rsidR="00C6297F" w:rsidRPr="00F24378" w:rsidRDefault="00C6297F" w:rsidP="00C6297F">
      <w:pPr>
        <w:pStyle w:val="Lista3"/>
      </w:pPr>
      <w:r w:rsidRPr="00F24378">
        <w:t>No</w:t>
      </w:r>
      <w:r w:rsidR="00F24378">
        <w:t xml:space="preserve"> </w:t>
      </w:r>
      <w:r w:rsidRPr="00F24378">
        <w:t>permite</w:t>
      </w:r>
      <w:r w:rsidR="00F24378">
        <w:t xml:space="preserve"> </w:t>
      </w:r>
      <w:r w:rsidRPr="00F24378">
        <w:rPr>
          <w:i/>
        </w:rPr>
        <w:t>ROLL</w:t>
      </w:r>
      <w:r w:rsidR="00F24378">
        <w:rPr>
          <w:i/>
        </w:rPr>
        <w:t xml:space="preserve"> </w:t>
      </w:r>
      <w:r w:rsidRPr="00F24378">
        <w:rPr>
          <w:i/>
        </w:rPr>
        <w:t>BACK</w:t>
      </w:r>
    </w:p>
    <w:p w14:paraId="51793A55" w14:textId="6FC9D6CA" w:rsidR="00C6297F" w:rsidRPr="00F24378" w:rsidRDefault="00C6297F" w:rsidP="00C6297F">
      <w:pPr>
        <w:pStyle w:val="Lista3"/>
      </w:pPr>
      <w:r w:rsidRPr="00F24378">
        <w:t>No</w:t>
      </w:r>
      <w:r w:rsidR="00F24378">
        <w:t xml:space="preserve"> </w:t>
      </w:r>
      <w:r w:rsidRPr="00F24378">
        <w:t>dispara</w:t>
      </w:r>
      <w:r w:rsidR="00F24378">
        <w:t xml:space="preserve"> </w:t>
      </w:r>
      <w:r w:rsidRPr="00F24378">
        <w:rPr>
          <w:i/>
        </w:rPr>
        <w:t>TRIGGERS</w:t>
      </w:r>
      <w:r w:rsidR="00F24378">
        <w:rPr>
          <w:i/>
        </w:rPr>
        <w:t xml:space="preserve"> </w:t>
      </w:r>
      <w:r w:rsidRPr="00F24378">
        <w:rPr>
          <w:i/>
        </w:rPr>
        <w:t>ON</w:t>
      </w:r>
      <w:r w:rsidR="00F24378">
        <w:rPr>
          <w:i/>
        </w:rPr>
        <w:t xml:space="preserve"> </w:t>
      </w:r>
      <w:r w:rsidRPr="00F24378">
        <w:rPr>
          <w:i/>
        </w:rPr>
        <w:t>DELETE</w:t>
      </w:r>
    </w:p>
    <w:p w14:paraId="32BFB874" w14:textId="22B1F98A" w:rsidR="00C6297F" w:rsidRPr="00F24378" w:rsidRDefault="00C6297F" w:rsidP="00C6297F">
      <w:pPr>
        <w:pStyle w:val="Lista3"/>
      </w:pPr>
      <w:r w:rsidRPr="00F24378">
        <w:t>El</w:t>
      </w:r>
      <w:r w:rsidR="00F24378">
        <w:t xml:space="preserve"> </w:t>
      </w:r>
      <w:r w:rsidRPr="00F24378">
        <w:t>valor</w:t>
      </w:r>
      <w:r w:rsidR="00F24378">
        <w:t xml:space="preserve"> </w:t>
      </w:r>
      <w:r w:rsidRPr="00F24378">
        <w:rPr>
          <w:i/>
          <w:iCs/>
        </w:rPr>
        <w:t>AUTO_INCREMENT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reinicializa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su</w:t>
      </w:r>
      <w:r w:rsidR="00F24378">
        <w:t xml:space="preserve"> </w:t>
      </w:r>
      <w:r w:rsidRPr="00F24378">
        <w:t>valor</w:t>
      </w:r>
      <w:r w:rsidR="00F24378">
        <w:t xml:space="preserve"> </w:t>
      </w:r>
      <w:r w:rsidRPr="00F24378">
        <w:t>inicial.</w:t>
      </w:r>
    </w:p>
    <w:p w14:paraId="0014115D" w14:textId="530414AE" w:rsidR="00C6297F" w:rsidRPr="00F24378" w:rsidRDefault="00C6297F" w:rsidP="00C6297F">
      <w:pPr>
        <w:pStyle w:val="Lista3"/>
      </w:pPr>
      <w:r w:rsidRPr="00F24378">
        <w:t>No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devuelve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número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filas</w:t>
      </w:r>
      <w:r w:rsidR="00F24378">
        <w:t xml:space="preserve"> </w:t>
      </w:r>
      <w:r w:rsidRPr="00F24378">
        <w:t>eliminadas.</w:t>
      </w:r>
    </w:p>
    <w:p w14:paraId="1CEABA62" w14:textId="078A48CD" w:rsidR="00C6297F" w:rsidRPr="00F24378" w:rsidRDefault="00C6297F" w:rsidP="00C6297F">
      <w:pPr>
        <w:pStyle w:val="Lista3"/>
      </w:pPr>
      <w:r w:rsidRPr="00F24378">
        <w:t>Mientras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fichero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definición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tabla</w:t>
      </w:r>
      <w:r w:rsidR="00F24378">
        <w:t xml:space="preserve"> </w:t>
      </w:r>
      <w:r w:rsidRPr="00F24378">
        <w:t>'table_name.frm'</w:t>
      </w:r>
      <w:r w:rsidR="00F24378">
        <w:t xml:space="preserve"> </w:t>
      </w:r>
      <w:r w:rsidRPr="00F24378">
        <w:t>sea</w:t>
      </w:r>
      <w:r w:rsidR="00F24378">
        <w:t xml:space="preserve"> </w:t>
      </w:r>
      <w:r w:rsidRPr="00F24378">
        <w:t>válido,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tabla</w:t>
      </w:r>
      <w:r w:rsidR="00F24378">
        <w:t xml:space="preserve"> </w:t>
      </w:r>
      <w:r w:rsidRPr="00F24378">
        <w:t>puede</w:t>
      </w:r>
      <w:r w:rsidR="00F24378">
        <w:t xml:space="preserve"> </w:t>
      </w:r>
      <w:r w:rsidRPr="00F24378">
        <w:t>ser</w:t>
      </w:r>
      <w:r w:rsidR="00F24378">
        <w:t xml:space="preserve"> </w:t>
      </w:r>
      <w:r w:rsidRPr="00F24378">
        <w:t>recreada</w:t>
      </w:r>
      <w:r w:rsidR="00F24378">
        <w:t xml:space="preserve"> </w:t>
      </w:r>
      <w:r w:rsidRPr="00F24378">
        <w:t>como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tabla</w:t>
      </w:r>
      <w:r w:rsidR="00F24378">
        <w:t xml:space="preserve"> </w:t>
      </w:r>
      <w:r w:rsidRPr="00F24378">
        <w:t>vacía</w:t>
      </w:r>
      <w:r w:rsidR="00F24378">
        <w:t xml:space="preserve"> </w:t>
      </w:r>
      <w:r w:rsidRPr="00F24378">
        <w:t>con</w:t>
      </w:r>
      <w:r w:rsidR="00F24378">
        <w:t xml:space="preserve"> </w:t>
      </w:r>
      <w:r w:rsidRPr="00F24378">
        <w:rPr>
          <w:b/>
          <w:bCs/>
        </w:rPr>
        <w:t>TRUNCATE</w:t>
      </w:r>
      <w:r w:rsidR="00F24378">
        <w:rPr>
          <w:b/>
          <w:bCs/>
        </w:rPr>
        <w:t xml:space="preserve"> </w:t>
      </w:r>
      <w:r w:rsidRPr="00F24378">
        <w:rPr>
          <w:b/>
          <w:bCs/>
        </w:rPr>
        <w:t>TABLE</w:t>
      </w:r>
      <w:r w:rsidRPr="00F24378">
        <w:t>,</w:t>
      </w:r>
      <w:r w:rsidR="00F24378">
        <w:t xml:space="preserve"> </w:t>
      </w:r>
      <w:r w:rsidRPr="00F24378">
        <w:t>aunque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ficheros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datos</w:t>
      </w:r>
      <w:r w:rsidR="00F24378">
        <w:t xml:space="preserve"> </w:t>
      </w:r>
      <w:r w:rsidRPr="00F24378">
        <w:t>o</w:t>
      </w:r>
      <w:r w:rsidR="00F24378">
        <w:t xml:space="preserve"> </w:t>
      </w:r>
      <w:r w:rsidRPr="00F24378">
        <w:t>índices</w:t>
      </w:r>
      <w:r w:rsidR="00F24378">
        <w:t xml:space="preserve"> </w:t>
      </w:r>
      <w:r w:rsidRPr="00F24378">
        <w:t>estén</w:t>
      </w:r>
      <w:r w:rsidR="00F24378">
        <w:t xml:space="preserve"> </w:t>
      </w:r>
      <w:r w:rsidRPr="00F24378">
        <w:t>corruptos.</w:t>
      </w:r>
    </w:p>
    <w:p w14:paraId="73FD11C6" w14:textId="77777777" w:rsidR="00C6297F" w:rsidRPr="00F24378" w:rsidRDefault="00C6297F" w:rsidP="00B80273">
      <w:pPr>
        <w:rPr>
          <w:rStyle w:val="Cuerpodeltexto40"/>
          <w:b w:val="0"/>
          <w:bCs w:val="0"/>
          <w:color w:val="auto"/>
        </w:rPr>
      </w:pPr>
    </w:p>
    <w:p w14:paraId="4E9FCE0B" w14:textId="77777777" w:rsidR="009A66B5" w:rsidRPr="00F24378" w:rsidRDefault="009A66B5">
      <w:pPr>
        <w:spacing w:before="0" w:after="0"/>
        <w:ind w:left="0"/>
        <w:jc w:val="left"/>
        <w:rPr>
          <w:rStyle w:val="Cuerpodeltexto40"/>
          <w:b w:val="0"/>
          <w:bCs w:val="0"/>
          <w:color w:val="auto"/>
        </w:rPr>
      </w:pPr>
      <w:r w:rsidRPr="00F24378">
        <w:rPr>
          <w:rStyle w:val="Cuerpodeltexto40"/>
          <w:b w:val="0"/>
          <w:bCs w:val="0"/>
          <w:color w:val="auto"/>
        </w:rPr>
        <w:lastRenderedPageBreak/>
        <w:br w:type="page"/>
      </w:r>
    </w:p>
    <w:p w14:paraId="63B0523D" w14:textId="77777777" w:rsidR="000861FC" w:rsidRPr="00F24378" w:rsidRDefault="000861FC" w:rsidP="00EF7C47">
      <w:pPr>
        <w:pStyle w:val="Ttulo1"/>
      </w:pPr>
      <w:bookmarkStart w:id="89" w:name="_Toc149546810"/>
      <w:bookmarkEnd w:id="83"/>
      <w:r w:rsidRPr="00F24378">
        <w:lastRenderedPageBreak/>
        <w:t>Sub</w:t>
      </w:r>
      <w:r w:rsidR="004773E7" w:rsidRPr="00F24378">
        <w:t>c</w:t>
      </w:r>
      <w:r w:rsidRPr="00F24378">
        <w:t>onsultas</w:t>
      </w:r>
      <w:bookmarkEnd w:id="89"/>
    </w:p>
    <w:p w14:paraId="7E4FCA9E" w14:textId="7512D953" w:rsidR="000614B2" w:rsidRPr="00F24378" w:rsidRDefault="00F727EB" w:rsidP="000614B2">
      <w:r w:rsidRPr="00F24378">
        <w:t>EJEMPLO:</w:t>
      </w:r>
      <w:r w:rsidR="00F24378">
        <w:rPr>
          <w:b/>
          <w:i/>
        </w:rPr>
        <w:t xml:space="preserve"> </w:t>
      </w:r>
      <w:r w:rsidR="000614B2" w:rsidRPr="00F24378">
        <w:rPr>
          <w:b/>
          <w:i/>
        </w:rPr>
        <w:t>Q</w:t>
      </w:r>
      <w:r w:rsidR="00DE1D03" w:rsidRPr="00F24378">
        <w:rPr>
          <w:b/>
          <w:i/>
        </w:rPr>
        <w:t>ueremos</w:t>
      </w:r>
      <w:r w:rsidR="00F24378">
        <w:rPr>
          <w:b/>
          <w:i/>
        </w:rPr>
        <w:t xml:space="preserve"> </w:t>
      </w:r>
      <w:r w:rsidR="00DE1D03" w:rsidRPr="00F24378">
        <w:rPr>
          <w:b/>
          <w:i/>
        </w:rPr>
        <w:t>conocer</w:t>
      </w:r>
      <w:r w:rsidR="00F24378">
        <w:rPr>
          <w:b/>
          <w:i/>
        </w:rPr>
        <w:t xml:space="preserve"> </w:t>
      </w:r>
      <w:r w:rsidR="00DE1D03" w:rsidRPr="00F24378">
        <w:rPr>
          <w:b/>
          <w:i/>
        </w:rPr>
        <w:t>los</w:t>
      </w:r>
      <w:r w:rsidR="00F24378">
        <w:rPr>
          <w:b/>
          <w:i/>
        </w:rPr>
        <w:t xml:space="preserve"> </w:t>
      </w:r>
      <w:r w:rsidR="000614B2" w:rsidRPr="00F24378">
        <w:rPr>
          <w:b/>
          <w:i/>
        </w:rPr>
        <w:t>empleados</w:t>
      </w:r>
      <w:r w:rsidR="00F24378">
        <w:rPr>
          <w:b/>
          <w:i/>
        </w:rPr>
        <w:t xml:space="preserve"> </w:t>
      </w:r>
      <w:r w:rsidR="000614B2" w:rsidRPr="00F24378">
        <w:rPr>
          <w:b/>
          <w:i/>
        </w:rPr>
        <w:t>cuyo</w:t>
      </w:r>
      <w:r w:rsidR="00F24378">
        <w:rPr>
          <w:b/>
          <w:i/>
        </w:rPr>
        <w:t xml:space="preserve"> </w:t>
      </w:r>
      <w:r w:rsidR="000614B2" w:rsidRPr="00F24378">
        <w:rPr>
          <w:b/>
          <w:i/>
        </w:rPr>
        <w:t>salario</w:t>
      </w:r>
      <w:r w:rsidR="00F24378">
        <w:rPr>
          <w:b/>
          <w:i/>
        </w:rPr>
        <w:t xml:space="preserve"> </w:t>
      </w:r>
      <w:r w:rsidR="000614B2" w:rsidRPr="00F24378">
        <w:rPr>
          <w:b/>
          <w:i/>
        </w:rPr>
        <w:t>supere</w:t>
      </w:r>
      <w:r w:rsidR="00F24378">
        <w:rPr>
          <w:b/>
          <w:i/>
        </w:rPr>
        <w:t xml:space="preserve"> </w:t>
      </w:r>
      <w:r w:rsidR="000614B2" w:rsidRPr="00F24378">
        <w:rPr>
          <w:b/>
          <w:i/>
        </w:rPr>
        <w:t>el</w:t>
      </w:r>
      <w:r w:rsidR="00F24378">
        <w:rPr>
          <w:b/>
          <w:i/>
        </w:rPr>
        <w:t xml:space="preserve"> </w:t>
      </w:r>
      <w:r w:rsidR="000614B2" w:rsidRPr="00F24378">
        <w:rPr>
          <w:b/>
          <w:i/>
        </w:rPr>
        <w:t>salario</w:t>
      </w:r>
      <w:r w:rsidR="00F24378">
        <w:rPr>
          <w:b/>
          <w:i/>
        </w:rPr>
        <w:t xml:space="preserve"> </w:t>
      </w:r>
      <w:r w:rsidR="000614B2" w:rsidRPr="00F24378">
        <w:rPr>
          <w:b/>
          <w:i/>
        </w:rPr>
        <w:t>medio</w:t>
      </w:r>
      <w:r w:rsidR="00DE1D03" w:rsidRPr="00F24378">
        <w:rPr>
          <w:b/>
          <w:i/>
        </w:rPr>
        <w:t>:</w:t>
      </w:r>
      <w:r w:rsidR="00F24378">
        <w:t xml:space="preserve"> </w:t>
      </w:r>
    </w:p>
    <w:p w14:paraId="561D1525" w14:textId="153DC0BD" w:rsidR="000614B2" w:rsidRPr="00F24378" w:rsidRDefault="000614B2" w:rsidP="000614B2">
      <w:pPr>
        <w:pStyle w:val="Lista1"/>
      </w:pPr>
      <w:r w:rsidRPr="00F24378">
        <w:t>Esta</w:t>
      </w:r>
      <w:r w:rsidR="00F24378">
        <w:t xml:space="preserve"> </w:t>
      </w:r>
      <w:r w:rsidRPr="00F24378">
        <w:t>sería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manera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hacerlo</w:t>
      </w:r>
      <w:r w:rsidR="00F24378">
        <w:t xml:space="preserve"> </w:t>
      </w:r>
      <w:r w:rsidRPr="00F24378">
        <w:t>ejecutando</w:t>
      </w:r>
      <w:r w:rsidR="00F24378">
        <w:t xml:space="preserve"> </w:t>
      </w:r>
      <w:r w:rsidRPr="00F24378">
        <w:t>dos</w:t>
      </w:r>
      <w:r w:rsidR="00F24378">
        <w:t xml:space="preserve"> </w:t>
      </w:r>
      <w:r w:rsidRPr="00F24378">
        <w:t>consultas,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tras</w:t>
      </w:r>
      <w:r w:rsidR="00F24378">
        <w:t xml:space="preserve"> </w:t>
      </w:r>
      <w:r w:rsidRPr="00F24378">
        <w:t>otra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mano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copiando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mano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resultado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primera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segunda:</w:t>
      </w:r>
    </w:p>
    <w:p w14:paraId="34C10F1F" w14:textId="41470ECC" w:rsidR="000614B2" w:rsidRPr="00F24378" w:rsidRDefault="000614B2" w:rsidP="000614B2">
      <w:pPr>
        <w:pStyle w:val="comandoseinstrucciones"/>
        <w:rPr>
          <w:b/>
          <w:color w:val="0000FF"/>
        </w:rPr>
      </w:pPr>
      <w:r w:rsidRPr="00F24378">
        <w:rPr>
          <w:b/>
          <w:color w:val="0000FF"/>
        </w:rPr>
        <w:t>SELECT</w:t>
      </w:r>
      <w:r w:rsidR="00F24378">
        <w:rPr>
          <w:b/>
          <w:color w:val="0000FF"/>
        </w:rPr>
        <w:t xml:space="preserve"> </w:t>
      </w:r>
      <w:r w:rsidRPr="00F24378">
        <w:rPr>
          <w:b/>
          <w:color w:val="0000FF"/>
        </w:rPr>
        <w:t>AVG</w:t>
      </w:r>
      <w:r w:rsidR="00F24378">
        <w:rPr>
          <w:b/>
          <w:color w:val="0000FF"/>
        </w:rPr>
        <w:t xml:space="preserve"> </w:t>
      </w:r>
      <w:r w:rsidRPr="00F24378">
        <w:rPr>
          <w:b/>
          <w:color w:val="0000FF"/>
        </w:rPr>
        <w:t>(salario)</w:t>
      </w:r>
      <w:r w:rsidR="00F24378">
        <w:rPr>
          <w:b/>
          <w:color w:val="0000FF"/>
        </w:rPr>
        <w:t xml:space="preserve"> </w:t>
      </w:r>
      <w:r w:rsidRPr="00F24378">
        <w:rPr>
          <w:b/>
          <w:color w:val="0000FF"/>
        </w:rPr>
        <w:t>FROM</w:t>
      </w:r>
      <w:r w:rsidR="00F24378">
        <w:rPr>
          <w:b/>
          <w:color w:val="0000FF"/>
        </w:rPr>
        <w:t xml:space="preserve"> </w:t>
      </w:r>
      <w:r w:rsidRPr="00F24378">
        <w:rPr>
          <w:b/>
          <w:color w:val="0000FF"/>
        </w:rPr>
        <w:t>empleados;</w:t>
      </w:r>
    </w:p>
    <w:p w14:paraId="6D6DFA91" w14:textId="77777777" w:rsidR="000614B2" w:rsidRPr="00F24378" w:rsidRDefault="000614B2" w:rsidP="000614B2">
      <w:pPr>
        <w:pStyle w:val="comandoseinstrucciones"/>
        <w:rPr>
          <w:b/>
          <w:color w:val="0000FF"/>
        </w:rPr>
      </w:pPr>
    </w:p>
    <w:p w14:paraId="2F327281" w14:textId="7020C5CE" w:rsidR="000614B2" w:rsidRPr="00F24378" w:rsidRDefault="000614B2" w:rsidP="000614B2">
      <w:pPr>
        <w:pStyle w:val="comandoseinstrucciones"/>
        <w:rPr>
          <w:b/>
          <w:color w:val="0000FF"/>
        </w:rPr>
      </w:pPr>
      <w:r w:rsidRPr="00F24378">
        <w:rPr>
          <w:b/>
          <w:color w:val="0000FF"/>
        </w:rPr>
        <w:t>#La</w:t>
      </w:r>
      <w:r w:rsidR="00F24378">
        <w:rPr>
          <w:b/>
          <w:color w:val="0000FF"/>
        </w:rPr>
        <w:t xml:space="preserve"> </w:t>
      </w:r>
      <w:r w:rsidRPr="00F24378">
        <w:rPr>
          <w:b/>
          <w:color w:val="0000FF"/>
        </w:rPr>
        <w:t>consulta</w:t>
      </w:r>
      <w:r w:rsidR="00F24378">
        <w:rPr>
          <w:b/>
          <w:color w:val="0000FF"/>
        </w:rPr>
        <w:t xml:space="preserve"> </w:t>
      </w:r>
      <w:r w:rsidRPr="00F24378">
        <w:rPr>
          <w:b/>
          <w:color w:val="0000FF"/>
        </w:rPr>
        <w:t>anterior</w:t>
      </w:r>
      <w:r w:rsidR="00F24378">
        <w:rPr>
          <w:b/>
          <w:color w:val="0000FF"/>
        </w:rPr>
        <w:t xml:space="preserve"> </w:t>
      </w:r>
      <w:r w:rsidRPr="00F24378">
        <w:rPr>
          <w:b/>
          <w:color w:val="0000FF"/>
        </w:rPr>
        <w:t>informa</w:t>
      </w:r>
      <w:r w:rsidR="00F24378">
        <w:rPr>
          <w:b/>
          <w:color w:val="0000FF"/>
        </w:rPr>
        <w:t xml:space="preserve"> </w:t>
      </w:r>
      <w:r w:rsidRPr="00F24378">
        <w:rPr>
          <w:b/>
          <w:color w:val="0000FF"/>
        </w:rPr>
        <w:t>de</w:t>
      </w:r>
      <w:r w:rsidR="00F24378">
        <w:rPr>
          <w:b/>
          <w:color w:val="0000FF"/>
        </w:rPr>
        <w:t xml:space="preserve"> </w:t>
      </w:r>
      <w:r w:rsidRPr="00F24378">
        <w:rPr>
          <w:b/>
          <w:color w:val="0000FF"/>
        </w:rPr>
        <w:t>que</w:t>
      </w:r>
      <w:r w:rsidR="00F24378">
        <w:rPr>
          <w:b/>
          <w:color w:val="0000FF"/>
        </w:rPr>
        <w:t xml:space="preserve"> </w:t>
      </w:r>
      <w:r w:rsidRPr="00F24378">
        <w:rPr>
          <w:b/>
          <w:color w:val="0000FF"/>
        </w:rPr>
        <w:t>el</w:t>
      </w:r>
      <w:r w:rsidR="00F24378">
        <w:rPr>
          <w:b/>
          <w:color w:val="0000FF"/>
        </w:rPr>
        <w:t xml:space="preserve"> </w:t>
      </w:r>
      <w:r w:rsidRPr="00F24378">
        <w:rPr>
          <w:b/>
          <w:color w:val="0000FF"/>
        </w:rPr>
        <w:t>salario</w:t>
      </w:r>
      <w:r w:rsidR="00F24378">
        <w:rPr>
          <w:b/>
          <w:color w:val="0000FF"/>
        </w:rPr>
        <w:t xml:space="preserve"> </w:t>
      </w:r>
      <w:r w:rsidRPr="00F24378">
        <w:rPr>
          <w:b/>
          <w:color w:val="0000FF"/>
        </w:rPr>
        <w:t>medio</w:t>
      </w:r>
      <w:r w:rsidR="00F24378">
        <w:rPr>
          <w:b/>
          <w:color w:val="0000FF"/>
        </w:rPr>
        <w:t xml:space="preserve"> </w:t>
      </w:r>
      <w:r w:rsidRPr="00F24378">
        <w:rPr>
          <w:b/>
          <w:color w:val="0000FF"/>
        </w:rPr>
        <w:t>es</w:t>
      </w:r>
      <w:r w:rsidR="00F24378">
        <w:rPr>
          <w:b/>
          <w:color w:val="0000FF"/>
        </w:rPr>
        <w:t xml:space="preserve"> </w:t>
      </w:r>
      <w:r w:rsidRPr="00F24378">
        <w:rPr>
          <w:b/>
          <w:color w:val="0000FF"/>
        </w:rPr>
        <w:t>de</w:t>
      </w:r>
      <w:r w:rsidR="00F24378">
        <w:rPr>
          <w:b/>
          <w:color w:val="0000FF"/>
        </w:rPr>
        <w:t xml:space="preserve"> </w:t>
      </w:r>
      <w:r w:rsidRPr="00F24378">
        <w:rPr>
          <w:b/>
          <w:color w:val="0000FF"/>
        </w:rPr>
        <w:t>249.000</w:t>
      </w:r>
    </w:p>
    <w:p w14:paraId="3D5F9302" w14:textId="77777777" w:rsidR="000614B2" w:rsidRPr="00F24378" w:rsidRDefault="000614B2" w:rsidP="000614B2">
      <w:pPr>
        <w:pStyle w:val="comandoseinstrucciones"/>
        <w:rPr>
          <w:b/>
          <w:color w:val="0000FF"/>
        </w:rPr>
      </w:pPr>
    </w:p>
    <w:p w14:paraId="16978CE5" w14:textId="12ADF020" w:rsidR="000614B2" w:rsidRPr="00F24378" w:rsidRDefault="000614B2" w:rsidP="000614B2">
      <w:pPr>
        <w:pStyle w:val="comandoseinstrucciones"/>
        <w:rPr>
          <w:b/>
          <w:color w:val="0000FF"/>
        </w:rPr>
      </w:pPr>
      <w:r w:rsidRPr="00F24378">
        <w:rPr>
          <w:b/>
          <w:color w:val="0000FF"/>
        </w:rPr>
        <w:t>#Ahora</w:t>
      </w:r>
      <w:r w:rsidR="00F24378">
        <w:rPr>
          <w:b/>
          <w:color w:val="0000FF"/>
        </w:rPr>
        <w:t xml:space="preserve"> </w:t>
      </w:r>
      <w:r w:rsidRPr="00F24378">
        <w:rPr>
          <w:b/>
          <w:color w:val="0000FF"/>
        </w:rPr>
        <w:t>utilizamos</w:t>
      </w:r>
      <w:r w:rsidR="00F24378">
        <w:rPr>
          <w:b/>
          <w:color w:val="0000FF"/>
        </w:rPr>
        <w:t xml:space="preserve"> </w:t>
      </w:r>
      <w:r w:rsidRPr="00F24378">
        <w:rPr>
          <w:b/>
          <w:color w:val="0000FF"/>
        </w:rPr>
        <w:t>ese</w:t>
      </w:r>
      <w:r w:rsidR="00F24378">
        <w:rPr>
          <w:b/>
          <w:color w:val="0000FF"/>
        </w:rPr>
        <w:t xml:space="preserve"> </w:t>
      </w:r>
      <w:r w:rsidRPr="00F24378">
        <w:rPr>
          <w:b/>
          <w:color w:val="0000FF"/>
        </w:rPr>
        <w:t>valor</w:t>
      </w:r>
      <w:r w:rsidR="00F24378">
        <w:rPr>
          <w:b/>
          <w:color w:val="0000FF"/>
        </w:rPr>
        <w:t xml:space="preserve"> </w:t>
      </w:r>
      <w:r w:rsidRPr="00F24378">
        <w:rPr>
          <w:b/>
          <w:color w:val="0000FF"/>
        </w:rPr>
        <w:t>249.000</w:t>
      </w:r>
      <w:r w:rsidR="00F24378">
        <w:rPr>
          <w:b/>
          <w:color w:val="0000FF"/>
        </w:rPr>
        <w:t xml:space="preserve"> </w:t>
      </w:r>
      <w:r w:rsidRPr="00F24378">
        <w:rPr>
          <w:b/>
          <w:color w:val="0000FF"/>
        </w:rPr>
        <w:t>para</w:t>
      </w:r>
      <w:r w:rsidR="00F24378">
        <w:rPr>
          <w:b/>
          <w:color w:val="0000FF"/>
        </w:rPr>
        <w:t xml:space="preserve"> </w:t>
      </w:r>
      <w:r w:rsidRPr="00F24378">
        <w:rPr>
          <w:b/>
          <w:color w:val="0000FF"/>
        </w:rPr>
        <w:t>la</w:t>
      </w:r>
      <w:r w:rsidR="00F24378">
        <w:rPr>
          <w:b/>
          <w:color w:val="0000FF"/>
        </w:rPr>
        <w:t xml:space="preserve"> </w:t>
      </w:r>
      <w:r w:rsidRPr="00F24378">
        <w:rPr>
          <w:b/>
          <w:color w:val="0000FF"/>
        </w:rPr>
        <w:t>consulta</w:t>
      </w:r>
      <w:r w:rsidR="00F24378">
        <w:rPr>
          <w:b/>
          <w:color w:val="0000FF"/>
        </w:rPr>
        <w:t xml:space="preserve"> </w:t>
      </w:r>
      <w:r w:rsidRPr="00F24378">
        <w:rPr>
          <w:b/>
          <w:color w:val="0000FF"/>
        </w:rPr>
        <w:t>final:</w:t>
      </w:r>
    </w:p>
    <w:p w14:paraId="4F04E683" w14:textId="77777777" w:rsidR="000614B2" w:rsidRPr="00F24378" w:rsidRDefault="000614B2" w:rsidP="000614B2">
      <w:pPr>
        <w:pStyle w:val="comandoseinstrucciones"/>
        <w:rPr>
          <w:b/>
        </w:rPr>
      </w:pPr>
    </w:p>
    <w:p w14:paraId="0A0C07B6" w14:textId="1A4FCA68" w:rsidR="000614B2" w:rsidRPr="00F24378" w:rsidRDefault="000614B2" w:rsidP="000614B2">
      <w:pPr>
        <w:pStyle w:val="comandoseinstrucciones"/>
        <w:rPr>
          <w:b/>
          <w:color w:val="008000"/>
        </w:rPr>
      </w:pPr>
      <w:r w:rsidRPr="00F24378">
        <w:rPr>
          <w:b/>
          <w:color w:val="008000"/>
        </w:rPr>
        <w:t>SELECT</w:t>
      </w:r>
      <w:r w:rsidR="00F24378">
        <w:rPr>
          <w:b/>
          <w:color w:val="008000"/>
        </w:rPr>
        <w:t xml:space="preserve"> </w:t>
      </w:r>
      <w:r w:rsidRPr="00F24378">
        <w:rPr>
          <w:b/>
          <w:color w:val="008000"/>
        </w:rPr>
        <w:t>*</w:t>
      </w:r>
      <w:r w:rsidR="00F24378">
        <w:rPr>
          <w:b/>
          <w:color w:val="008000"/>
        </w:rPr>
        <w:t xml:space="preserve"> </w:t>
      </w:r>
      <w:r w:rsidRPr="00F24378">
        <w:rPr>
          <w:b/>
          <w:color w:val="008000"/>
        </w:rPr>
        <w:t>FROM</w:t>
      </w:r>
      <w:r w:rsidR="00F24378">
        <w:rPr>
          <w:b/>
          <w:color w:val="008000"/>
        </w:rPr>
        <w:t xml:space="preserve"> </w:t>
      </w:r>
      <w:r w:rsidRPr="00F24378">
        <w:rPr>
          <w:b/>
          <w:color w:val="008000"/>
        </w:rPr>
        <w:t>empleados</w:t>
      </w:r>
    </w:p>
    <w:p w14:paraId="0A90759C" w14:textId="312E8CE9" w:rsidR="000614B2" w:rsidRPr="00F24378" w:rsidRDefault="000614B2" w:rsidP="000614B2">
      <w:pPr>
        <w:pStyle w:val="comandoseinstrucciones"/>
        <w:rPr>
          <w:b/>
          <w:color w:val="008000"/>
        </w:rPr>
      </w:pPr>
      <w:r w:rsidRPr="00F24378">
        <w:rPr>
          <w:b/>
          <w:color w:val="008000"/>
        </w:rPr>
        <w:t>WHERE</w:t>
      </w:r>
      <w:r w:rsidR="00F24378">
        <w:rPr>
          <w:b/>
          <w:color w:val="008000"/>
        </w:rPr>
        <w:t xml:space="preserve"> </w:t>
      </w:r>
      <w:r w:rsidRPr="00F24378">
        <w:rPr>
          <w:b/>
          <w:color w:val="008000"/>
        </w:rPr>
        <w:t>salario</w:t>
      </w:r>
      <w:r w:rsidR="00F24378">
        <w:rPr>
          <w:b/>
          <w:color w:val="008000"/>
        </w:rPr>
        <w:t xml:space="preserve"> </w:t>
      </w:r>
      <w:r w:rsidRPr="00F24378">
        <w:rPr>
          <w:b/>
          <w:color w:val="008000"/>
        </w:rPr>
        <w:t>&gt;</w:t>
      </w:r>
      <w:r w:rsidR="00F24378">
        <w:rPr>
          <w:b/>
          <w:color w:val="008000"/>
        </w:rPr>
        <w:t xml:space="preserve"> </w:t>
      </w:r>
      <w:r w:rsidRPr="00F24378">
        <w:rPr>
          <w:b/>
          <w:color w:val="008000"/>
        </w:rPr>
        <w:t>249000;</w:t>
      </w:r>
    </w:p>
    <w:p w14:paraId="62FCA6C1" w14:textId="4A3D8BB9" w:rsidR="000614B2" w:rsidRPr="00F24378" w:rsidRDefault="000614B2" w:rsidP="000614B2">
      <w:pPr>
        <w:pStyle w:val="Lista1"/>
      </w:pPr>
      <w:r w:rsidRPr="00F24378">
        <w:t>Esta</w:t>
      </w:r>
      <w:r w:rsidR="00F24378">
        <w:t xml:space="preserve"> </w:t>
      </w:r>
      <w:r w:rsidRPr="00F24378">
        <w:t>es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manera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juntarlo</w:t>
      </w:r>
      <w:r w:rsidR="00F24378">
        <w:t xml:space="preserve"> </w:t>
      </w:r>
      <w:r w:rsidRPr="00F24378">
        <w:t>todo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consulta</w:t>
      </w:r>
      <w:r w:rsidR="00F24378">
        <w:t xml:space="preserve"> </w:t>
      </w:r>
      <w:r w:rsidRPr="00F24378">
        <w:t>con</w:t>
      </w:r>
      <w:r w:rsidR="00F24378">
        <w:t xml:space="preserve"> </w:t>
      </w:r>
      <w:r w:rsidRPr="00F24378">
        <w:t>subconsulta:</w:t>
      </w:r>
    </w:p>
    <w:p w14:paraId="11962617" w14:textId="6BDA3BB0" w:rsidR="000614B2" w:rsidRPr="00F24378" w:rsidRDefault="000614B2" w:rsidP="000614B2">
      <w:pPr>
        <w:pStyle w:val="comandoseinstrucciones"/>
        <w:rPr>
          <w:b/>
          <w:color w:val="0000FF"/>
        </w:rPr>
      </w:pPr>
      <w:r w:rsidRPr="00F24378">
        <w:rPr>
          <w:b/>
          <w:color w:val="0000FF"/>
        </w:rPr>
        <w:t>SELECT</w:t>
      </w:r>
      <w:r w:rsidR="00F24378">
        <w:rPr>
          <w:b/>
          <w:color w:val="0000FF"/>
        </w:rPr>
        <w:t xml:space="preserve"> </w:t>
      </w:r>
      <w:r w:rsidRPr="00F24378">
        <w:rPr>
          <w:b/>
          <w:color w:val="0000FF"/>
        </w:rPr>
        <w:t>*</w:t>
      </w:r>
    </w:p>
    <w:p w14:paraId="483FEA04" w14:textId="1D995717" w:rsidR="000614B2" w:rsidRPr="00F24378" w:rsidRDefault="000614B2" w:rsidP="000614B2">
      <w:pPr>
        <w:pStyle w:val="comandoseinstrucciones"/>
        <w:rPr>
          <w:b/>
          <w:color w:val="0000FF"/>
        </w:rPr>
      </w:pPr>
      <w:r w:rsidRPr="00F24378">
        <w:rPr>
          <w:b/>
          <w:color w:val="0000FF"/>
        </w:rPr>
        <w:t>FROM</w:t>
      </w:r>
      <w:r w:rsidR="00F24378">
        <w:rPr>
          <w:b/>
          <w:color w:val="0000FF"/>
        </w:rPr>
        <w:t xml:space="preserve"> </w:t>
      </w:r>
      <w:r w:rsidRPr="00F24378">
        <w:rPr>
          <w:b/>
          <w:color w:val="0000FF"/>
        </w:rPr>
        <w:t>empleados</w:t>
      </w:r>
    </w:p>
    <w:p w14:paraId="570174FE" w14:textId="71F38772" w:rsidR="000614B2" w:rsidRPr="00F24378" w:rsidRDefault="000614B2" w:rsidP="000614B2">
      <w:pPr>
        <w:pStyle w:val="comandoseinstrucciones"/>
        <w:rPr>
          <w:b/>
          <w:color w:val="0000FF"/>
        </w:rPr>
      </w:pPr>
      <w:r w:rsidRPr="00F24378">
        <w:rPr>
          <w:b/>
          <w:color w:val="0000FF"/>
        </w:rPr>
        <w:t>WHERE</w:t>
      </w:r>
      <w:r w:rsidR="00F24378">
        <w:rPr>
          <w:b/>
          <w:color w:val="0000FF"/>
        </w:rPr>
        <w:t xml:space="preserve"> </w:t>
      </w:r>
      <w:r w:rsidRPr="00F24378">
        <w:rPr>
          <w:b/>
          <w:color w:val="0000FF"/>
        </w:rPr>
        <w:t>salario</w:t>
      </w:r>
      <w:r w:rsidR="00F24378">
        <w:rPr>
          <w:b/>
          <w:color w:val="0000FF"/>
        </w:rPr>
        <w:t xml:space="preserve"> </w:t>
      </w:r>
      <w:r w:rsidRPr="00F24378">
        <w:rPr>
          <w:b/>
          <w:color w:val="0000FF"/>
        </w:rPr>
        <w:t>&gt;</w:t>
      </w:r>
    </w:p>
    <w:p w14:paraId="6DF2106F" w14:textId="77777777" w:rsidR="000614B2" w:rsidRPr="00F24378" w:rsidRDefault="000614B2" w:rsidP="000614B2">
      <w:pPr>
        <w:pStyle w:val="comandoseinstrucciones"/>
        <w:rPr>
          <w:b/>
          <w:color w:val="008000"/>
        </w:rPr>
      </w:pPr>
      <w:r w:rsidRPr="00F24378">
        <w:rPr>
          <w:b/>
          <w:color w:val="008000"/>
        </w:rPr>
        <w:tab/>
        <w:t>(</w:t>
      </w:r>
    </w:p>
    <w:p w14:paraId="7A6D5C32" w14:textId="0E5830A9" w:rsidR="000614B2" w:rsidRPr="00F24378" w:rsidRDefault="000614B2" w:rsidP="000614B2">
      <w:pPr>
        <w:pStyle w:val="comandoseinstrucciones"/>
        <w:rPr>
          <w:b/>
          <w:color w:val="008000"/>
        </w:rPr>
      </w:pPr>
      <w:r w:rsidRPr="00F24378">
        <w:rPr>
          <w:b/>
          <w:color w:val="008000"/>
        </w:rPr>
        <w:tab/>
        <w:t>SELECT</w:t>
      </w:r>
      <w:r w:rsidR="00F24378">
        <w:rPr>
          <w:b/>
          <w:color w:val="008000"/>
        </w:rPr>
        <w:t xml:space="preserve"> </w:t>
      </w:r>
      <w:r w:rsidRPr="00F24378">
        <w:rPr>
          <w:b/>
          <w:color w:val="008000"/>
        </w:rPr>
        <w:t>AVG</w:t>
      </w:r>
      <w:r w:rsidR="00F24378">
        <w:rPr>
          <w:b/>
          <w:color w:val="008000"/>
        </w:rPr>
        <w:t xml:space="preserve"> </w:t>
      </w:r>
      <w:r w:rsidRPr="00F24378">
        <w:rPr>
          <w:b/>
          <w:color w:val="008000"/>
        </w:rPr>
        <w:t>(salario)</w:t>
      </w:r>
    </w:p>
    <w:p w14:paraId="5076DD54" w14:textId="4E44DB84" w:rsidR="000614B2" w:rsidRPr="00F24378" w:rsidRDefault="000614B2" w:rsidP="000614B2">
      <w:pPr>
        <w:pStyle w:val="comandoseinstrucciones"/>
        <w:rPr>
          <w:b/>
          <w:color w:val="008000"/>
        </w:rPr>
      </w:pPr>
      <w:r w:rsidRPr="00F24378">
        <w:rPr>
          <w:b/>
          <w:color w:val="008000"/>
        </w:rPr>
        <w:tab/>
        <w:t>FROM</w:t>
      </w:r>
      <w:r w:rsidR="00F24378">
        <w:rPr>
          <w:b/>
          <w:color w:val="008000"/>
        </w:rPr>
        <w:t xml:space="preserve"> </w:t>
      </w:r>
      <w:r w:rsidRPr="00F24378">
        <w:rPr>
          <w:b/>
          <w:color w:val="008000"/>
        </w:rPr>
        <w:t>empleados</w:t>
      </w:r>
    </w:p>
    <w:p w14:paraId="7B15C065" w14:textId="77777777" w:rsidR="000614B2" w:rsidRPr="00F24378" w:rsidRDefault="000614B2" w:rsidP="000614B2">
      <w:pPr>
        <w:pStyle w:val="comandoseinstrucciones"/>
        <w:rPr>
          <w:b/>
          <w:color w:val="008000"/>
        </w:rPr>
      </w:pPr>
      <w:r w:rsidRPr="00F24378">
        <w:rPr>
          <w:b/>
          <w:color w:val="008000"/>
        </w:rPr>
        <w:tab/>
        <w:t>)</w:t>
      </w:r>
    </w:p>
    <w:p w14:paraId="0C82DD94" w14:textId="77777777" w:rsidR="000614B2" w:rsidRPr="00F24378" w:rsidRDefault="000614B2" w:rsidP="000614B2">
      <w:pPr>
        <w:pStyle w:val="comandoseinstrucciones"/>
        <w:rPr>
          <w:b/>
        </w:rPr>
      </w:pPr>
      <w:r w:rsidRPr="00F24378">
        <w:rPr>
          <w:b/>
        </w:rPr>
        <w:t>;</w:t>
      </w:r>
    </w:p>
    <w:p w14:paraId="137B260C" w14:textId="29935A66" w:rsidR="00943428" w:rsidRPr="00F24378" w:rsidRDefault="00943428" w:rsidP="000861FC">
      <w:pPr>
        <w:pStyle w:val="Cuerpodeltexto1"/>
        <w:shd w:val="clear" w:color="auto" w:fill="auto"/>
        <w:spacing w:after="180" w:line="240" w:lineRule="auto"/>
        <w:ind w:left="60" w:right="240" w:firstLine="0"/>
        <w:rPr>
          <w:sz w:val="19"/>
          <w:szCs w:val="19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b/>
          <w:color w:val="000000"/>
          <w:sz w:val="19"/>
          <w:szCs w:val="19"/>
          <w:lang w:eastAsia="es-ES_tradnl"/>
        </w:rPr>
        <w:t>subconsulta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instrucción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SELECT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anidada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dentro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E11C31" w:rsidRPr="00F24378">
        <w:rPr>
          <w:rStyle w:val="Cuerpodeltexto"/>
          <w:color w:val="000000"/>
          <w:sz w:val="19"/>
          <w:szCs w:val="19"/>
          <w:lang w:eastAsia="es-ES_tradnl"/>
        </w:rPr>
        <w:t>otra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instrucción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SELECT,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SELECT...INTO,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INSERT...INTO,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DELETE,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UPDATE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dentro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otra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subconsulta.</w:t>
      </w:r>
    </w:p>
    <w:p w14:paraId="766F656F" w14:textId="0B72EA2F" w:rsidR="00943428" w:rsidRPr="00F24378" w:rsidRDefault="00943428" w:rsidP="000861FC">
      <w:pPr>
        <w:pStyle w:val="Cuerpodeltexto1"/>
        <w:shd w:val="clear" w:color="auto" w:fill="auto"/>
        <w:spacing w:after="180" w:line="240" w:lineRule="auto"/>
        <w:ind w:left="60" w:firstLine="0"/>
        <w:jc w:val="both"/>
        <w:rPr>
          <w:sz w:val="19"/>
          <w:szCs w:val="19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Puede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utilizar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tres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formas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sintaxis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para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crear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subconsulta:</w:t>
      </w:r>
    </w:p>
    <w:p w14:paraId="2A9353AE" w14:textId="1CA63C55" w:rsidR="00DE021F" w:rsidRPr="00F24378" w:rsidRDefault="00943428" w:rsidP="00DE021F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b/>
          <w:i/>
          <w:color w:val="000000"/>
          <w:sz w:val="19"/>
          <w:szCs w:val="19"/>
          <w:lang w:eastAsia="es-ES_tradnl"/>
        </w:rPr>
        <w:t>comparación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[</w:t>
      </w:r>
      <w:r w:rsidRPr="00F24378">
        <w:rPr>
          <w:rStyle w:val="Cuerpodeltexto54"/>
        </w:rPr>
        <w:t>ANY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|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54"/>
        </w:rPr>
        <w:t>ALL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|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54"/>
        </w:rPr>
        <w:t>SOME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]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(instrucción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sql)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70FDF387" w14:textId="304DCF38" w:rsidR="00943428" w:rsidRPr="00F24378" w:rsidRDefault="00943428" w:rsidP="00DE021F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</w:pPr>
      <w:r w:rsidRPr="00F24378">
        <w:rPr>
          <w:rStyle w:val="Cuerpodeltexto"/>
          <w:b/>
          <w:i/>
          <w:color w:val="000000"/>
          <w:sz w:val="19"/>
          <w:szCs w:val="19"/>
          <w:lang w:eastAsia="es-ES_tradnl"/>
        </w:rPr>
        <w:t>expresión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[</w:t>
      </w:r>
      <w:r w:rsidRPr="00F24378">
        <w:rPr>
          <w:rStyle w:val="Cuerpodeltexto54"/>
        </w:rPr>
        <w:t>NOT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]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54"/>
        </w:rPr>
        <w:t>IN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(instrucción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sql)</w:t>
      </w:r>
    </w:p>
    <w:p w14:paraId="59748085" w14:textId="43ECDC33" w:rsidR="00943428" w:rsidRPr="00F24378" w:rsidRDefault="00943428" w:rsidP="00DE021F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[</w:t>
      </w:r>
      <w:r w:rsidRPr="00F24378">
        <w:rPr>
          <w:rStyle w:val="Cuerpodeltexto54"/>
        </w:rPr>
        <w:t>NOT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]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54"/>
        </w:rPr>
        <w:t>EXISTS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</w:t>
      </w:r>
      <w:r w:rsidRPr="00F24378">
        <w:rPr>
          <w:rStyle w:val="Cuerpodeltexto"/>
          <w:b/>
          <w:i/>
          <w:color w:val="000000"/>
          <w:sz w:val="19"/>
          <w:szCs w:val="19"/>
          <w:lang w:eastAsia="es-ES_tradnl"/>
        </w:rPr>
        <w:t>instrucción</w:t>
      </w:r>
      <w:r w:rsidR="00F24378">
        <w:rPr>
          <w:rStyle w:val="Cuerpodeltexto"/>
          <w:b/>
          <w:i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b/>
          <w:i/>
          <w:color w:val="000000"/>
          <w:sz w:val="19"/>
          <w:szCs w:val="19"/>
          <w:lang w:eastAsia="es-ES_tradnl"/>
        </w:rPr>
        <w:t>sql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)</w:t>
      </w:r>
    </w:p>
    <w:p w14:paraId="65735F88" w14:textId="64D26AA4" w:rsidR="00DE021F" w:rsidRPr="00F24378" w:rsidRDefault="00943428" w:rsidP="000861FC">
      <w:pPr>
        <w:pStyle w:val="Cuerpodeltexto160"/>
        <w:shd w:val="clear" w:color="auto" w:fill="auto"/>
        <w:spacing w:before="0" w:after="180" w:line="240" w:lineRule="auto"/>
        <w:ind w:left="60" w:right="240"/>
        <w:rPr>
          <w:rStyle w:val="Cuerpodeltexto167pto"/>
          <w:b w:val="0"/>
          <w:bCs w:val="0"/>
          <w:color w:val="000000"/>
          <w:sz w:val="19"/>
          <w:szCs w:val="19"/>
          <w:lang w:eastAsia="es-ES_tradnl"/>
        </w:rPr>
      </w:pPr>
      <w:r w:rsidRPr="00F24378">
        <w:rPr>
          <w:rStyle w:val="Cuerpodeltexto167pto"/>
          <w:b w:val="0"/>
          <w:bCs w:val="0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167pto"/>
          <w:b w:val="0"/>
          <w:bCs w:val="0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67pto"/>
          <w:b w:val="0"/>
          <w:bCs w:val="0"/>
          <w:color w:val="000000"/>
          <w:sz w:val="19"/>
          <w:szCs w:val="19"/>
          <w:lang w:eastAsia="es-ES_tradnl"/>
        </w:rPr>
        <w:t>donde:</w:t>
      </w:r>
      <w:r w:rsidR="00F24378">
        <w:rPr>
          <w:rStyle w:val="Cuerpodeltexto167pto"/>
          <w:b w:val="0"/>
          <w:bCs w:val="0"/>
          <w:color w:val="000000"/>
          <w:sz w:val="19"/>
          <w:szCs w:val="19"/>
          <w:lang w:eastAsia="es-ES_tradnl"/>
        </w:rPr>
        <w:t xml:space="preserve"> </w:t>
      </w:r>
    </w:p>
    <w:p w14:paraId="1624CFDB" w14:textId="2103C363" w:rsidR="00943428" w:rsidRPr="00F24378" w:rsidRDefault="00DE021F" w:rsidP="000861FC">
      <w:pPr>
        <w:pStyle w:val="Cuerpodeltexto160"/>
        <w:shd w:val="clear" w:color="auto" w:fill="auto"/>
        <w:spacing w:before="0" w:after="180" w:line="240" w:lineRule="auto"/>
        <w:ind w:left="60" w:right="240"/>
        <w:rPr>
          <w:sz w:val="19"/>
          <w:szCs w:val="19"/>
        </w:rPr>
      </w:pPr>
      <w:r w:rsidRPr="00F24378">
        <w:rPr>
          <w:rStyle w:val="Cuerpodeltexto16"/>
          <w:b/>
          <w:bCs/>
          <w:i/>
          <w:color w:val="000000"/>
          <w:sz w:val="19"/>
          <w:szCs w:val="19"/>
          <w:lang w:eastAsia="es-ES_tradnl"/>
        </w:rPr>
        <w:t>C</w:t>
      </w:r>
      <w:r w:rsidR="00943428" w:rsidRPr="00F24378">
        <w:rPr>
          <w:rStyle w:val="Cuerpodeltexto16"/>
          <w:b/>
          <w:bCs/>
          <w:i/>
          <w:color w:val="000000"/>
          <w:sz w:val="19"/>
          <w:szCs w:val="19"/>
          <w:lang w:eastAsia="es-ES_tradnl"/>
        </w:rPr>
        <w:t>omparación</w:t>
      </w:r>
      <w:r w:rsidRPr="00F24378">
        <w:rPr>
          <w:rStyle w:val="Cuerpodeltexto16"/>
          <w:b/>
          <w:bCs/>
          <w:i/>
          <w:color w:val="000000"/>
          <w:sz w:val="19"/>
          <w:szCs w:val="19"/>
          <w:lang w:eastAsia="es-ES_tradnl"/>
        </w:rPr>
        <w:t>:</w:t>
      </w:r>
      <w:r w:rsidR="00F24378">
        <w:rPr>
          <w:rStyle w:val="Cuerpodeltexto16"/>
          <w:b/>
          <w:bCs/>
          <w:i/>
          <w:color w:val="000000"/>
          <w:sz w:val="19"/>
          <w:szCs w:val="19"/>
          <w:lang w:eastAsia="es-ES_tradnl"/>
        </w:rPr>
        <w:t xml:space="preserve"> </w:t>
      </w:r>
    </w:p>
    <w:p w14:paraId="1D46CA2B" w14:textId="0B854E48" w:rsidR="00DE021F" w:rsidRPr="00F24378" w:rsidRDefault="00943428" w:rsidP="000861FC">
      <w:pPr>
        <w:pStyle w:val="Cuerpodeltexto1"/>
        <w:shd w:val="clear" w:color="auto" w:fill="auto"/>
        <w:spacing w:after="180" w:line="240" w:lineRule="auto"/>
        <w:ind w:left="60" w:right="240" w:firstLine="0"/>
        <w:jc w:val="both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expresión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y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operador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comparación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compara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expresión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resultado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subconsulta.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3FC6A3A5" w14:textId="77777777" w:rsidR="00943428" w:rsidRPr="00F24378" w:rsidRDefault="00943428" w:rsidP="000861FC">
      <w:pPr>
        <w:pStyle w:val="Cuerpodeltexto1"/>
        <w:shd w:val="clear" w:color="auto" w:fill="auto"/>
        <w:spacing w:after="180" w:line="240" w:lineRule="auto"/>
        <w:ind w:left="60" w:right="240" w:firstLine="0"/>
        <w:jc w:val="both"/>
        <w:rPr>
          <w:i/>
          <w:sz w:val="19"/>
          <w:szCs w:val="19"/>
        </w:rPr>
      </w:pPr>
      <w:r w:rsidRPr="00F24378">
        <w:rPr>
          <w:rStyle w:val="Cuerpodeltexto71"/>
          <w:i/>
          <w:color w:val="000000"/>
          <w:sz w:val="19"/>
          <w:szCs w:val="19"/>
          <w:lang w:eastAsia="es-ES_tradnl"/>
        </w:rPr>
        <w:t>expresión</w:t>
      </w:r>
    </w:p>
    <w:p w14:paraId="4280CA7B" w14:textId="1053EB7E" w:rsidR="00DE021F" w:rsidRPr="00F24378" w:rsidRDefault="00943428" w:rsidP="000861FC">
      <w:pPr>
        <w:pStyle w:val="Cuerpodeltexto1"/>
        <w:shd w:val="clear" w:color="auto" w:fill="auto"/>
        <w:spacing w:after="180" w:line="240" w:lineRule="auto"/>
        <w:ind w:left="60" w:right="240" w:firstLine="0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expresión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por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busca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conjunto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resultante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subconsulta.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61E4ACD8" w14:textId="421B60E5" w:rsidR="00943428" w:rsidRPr="00F24378" w:rsidRDefault="00943428" w:rsidP="000861FC">
      <w:pPr>
        <w:pStyle w:val="Cuerpodeltexto1"/>
        <w:shd w:val="clear" w:color="auto" w:fill="auto"/>
        <w:spacing w:after="180" w:line="240" w:lineRule="auto"/>
        <w:ind w:left="60" w:right="240" w:firstLine="0"/>
        <w:rPr>
          <w:i/>
          <w:sz w:val="19"/>
          <w:szCs w:val="19"/>
        </w:rPr>
      </w:pPr>
      <w:r w:rsidRPr="00F24378">
        <w:rPr>
          <w:rStyle w:val="Cuerpodeltexto71"/>
          <w:i/>
          <w:color w:val="000000"/>
          <w:sz w:val="19"/>
          <w:szCs w:val="19"/>
          <w:lang w:eastAsia="es-ES_tradnl"/>
        </w:rPr>
        <w:t>instrucción</w:t>
      </w:r>
      <w:r w:rsidR="00F24378">
        <w:rPr>
          <w:rStyle w:val="Cuerpodeltexto71"/>
          <w:i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71"/>
          <w:i/>
          <w:color w:val="000000"/>
          <w:sz w:val="19"/>
          <w:szCs w:val="19"/>
          <w:lang w:eastAsia="es-ES_tradnl"/>
        </w:rPr>
        <w:t>sql</w:t>
      </w:r>
    </w:p>
    <w:p w14:paraId="1CC7C458" w14:textId="2C96855D" w:rsidR="00943428" w:rsidRPr="00F24378" w:rsidRDefault="00943428" w:rsidP="000861FC">
      <w:pPr>
        <w:pStyle w:val="Cuerpodeltexto1"/>
        <w:shd w:val="clear" w:color="auto" w:fill="auto"/>
        <w:spacing w:after="180" w:line="240" w:lineRule="auto"/>
        <w:ind w:left="60" w:right="240" w:firstLine="0"/>
        <w:jc w:val="both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instrucción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SELECT,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sigue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mismo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formato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y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reglas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cualquier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otra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instrucción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SELECT.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Debe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ir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entre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paréntesis.</w:t>
      </w:r>
    </w:p>
    <w:p w14:paraId="36C430B2" w14:textId="38F923EF" w:rsidR="000614B2" w:rsidRPr="00F24378" w:rsidRDefault="000614B2" w:rsidP="000861FC">
      <w:pPr>
        <w:pStyle w:val="Cuerpodeltexto1"/>
        <w:shd w:val="clear" w:color="auto" w:fill="auto"/>
        <w:spacing w:after="180" w:line="240" w:lineRule="auto"/>
        <w:ind w:left="60" w:right="240" w:firstLine="0"/>
        <w:jc w:val="both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Esta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tabla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resume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diferentes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opciones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podemos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usar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para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combinar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resultados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subconsulta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consulta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principal:</w:t>
      </w:r>
    </w:p>
    <w:tbl>
      <w:tblPr>
        <w:tblStyle w:val="Tablaconcuadrcula"/>
        <w:tblW w:w="8720" w:type="dxa"/>
        <w:tblInd w:w="1134" w:type="dxa"/>
        <w:tblLook w:val="04A0" w:firstRow="1" w:lastRow="0" w:firstColumn="1" w:lastColumn="0" w:noHBand="0" w:noVBand="1"/>
      </w:tblPr>
      <w:tblGrid>
        <w:gridCol w:w="1520"/>
        <w:gridCol w:w="7200"/>
      </w:tblGrid>
      <w:tr w:rsidR="000614B2" w:rsidRPr="00F24378" w14:paraId="1CBE5529" w14:textId="77777777" w:rsidTr="00521B6A">
        <w:tc>
          <w:tcPr>
            <w:tcW w:w="1520" w:type="dxa"/>
            <w:shd w:val="clear" w:color="auto" w:fill="auto"/>
          </w:tcPr>
          <w:p w14:paraId="1F8CF681" w14:textId="73F5090B" w:rsidR="000614B2" w:rsidRPr="00F24378" w:rsidRDefault="000614B2" w:rsidP="00521B6A">
            <w:pPr>
              <w:ind w:left="0"/>
              <w:rPr>
                <w:b/>
              </w:rPr>
            </w:pPr>
            <w:r w:rsidRPr="00F24378">
              <w:rPr>
                <w:b/>
              </w:rPr>
              <w:t>=</w:t>
            </w:r>
            <w:r w:rsidR="00F24378">
              <w:rPr>
                <w:b/>
              </w:rPr>
              <w:t xml:space="preserve"> </w:t>
            </w:r>
            <w:r w:rsidRPr="00F24378">
              <w:rPr>
                <w:b/>
              </w:rPr>
              <w:t>(1</w:t>
            </w:r>
            <w:r w:rsidR="00F24378">
              <w:rPr>
                <w:b/>
              </w:rPr>
              <w:t xml:space="preserve"> </w:t>
            </w:r>
            <w:r w:rsidRPr="00F24378">
              <w:rPr>
                <w:b/>
              </w:rPr>
              <w:t>valor)</w:t>
            </w:r>
          </w:p>
        </w:tc>
        <w:tc>
          <w:tcPr>
            <w:tcW w:w="7199" w:type="dxa"/>
            <w:shd w:val="clear" w:color="auto" w:fill="auto"/>
          </w:tcPr>
          <w:p w14:paraId="7DD98488" w14:textId="6BAED7A7" w:rsidR="000614B2" w:rsidRPr="00F24378" w:rsidRDefault="000614B2" w:rsidP="00521B6A">
            <w:pPr>
              <w:ind w:left="0"/>
            </w:pPr>
            <w:r w:rsidRPr="00F24378">
              <w:rPr>
                <w:b/>
              </w:rPr>
              <w:t>IN</w:t>
            </w:r>
            <w:r w:rsidR="00F24378">
              <w:t xml:space="preserve"> </w:t>
            </w:r>
            <w:r w:rsidRPr="00F24378">
              <w:t>(0,1,2,...</w:t>
            </w:r>
            <w:r w:rsidR="00F24378">
              <w:t xml:space="preserve"> </w:t>
            </w:r>
            <w:r w:rsidRPr="00F24378">
              <w:t>valores)</w:t>
            </w:r>
          </w:p>
        </w:tc>
      </w:tr>
      <w:tr w:rsidR="000614B2" w:rsidRPr="00F24378" w14:paraId="52D75052" w14:textId="77777777" w:rsidTr="00521B6A">
        <w:tc>
          <w:tcPr>
            <w:tcW w:w="1520" w:type="dxa"/>
            <w:shd w:val="clear" w:color="auto" w:fill="auto"/>
          </w:tcPr>
          <w:p w14:paraId="4CD5D432" w14:textId="77777777" w:rsidR="000614B2" w:rsidRPr="00F24378" w:rsidRDefault="000614B2" w:rsidP="00521B6A">
            <w:pPr>
              <w:ind w:left="0"/>
              <w:rPr>
                <w:b/>
              </w:rPr>
            </w:pPr>
            <w:r w:rsidRPr="00F24378">
              <w:rPr>
                <w:b/>
              </w:rPr>
              <w:t>&lt;&gt;(1valor)</w:t>
            </w:r>
          </w:p>
        </w:tc>
        <w:tc>
          <w:tcPr>
            <w:tcW w:w="7199" w:type="dxa"/>
            <w:shd w:val="clear" w:color="auto" w:fill="auto"/>
          </w:tcPr>
          <w:p w14:paraId="423A54E3" w14:textId="08B5CC8E" w:rsidR="000614B2" w:rsidRPr="00F24378" w:rsidRDefault="000614B2" w:rsidP="00521B6A">
            <w:pPr>
              <w:ind w:left="0"/>
            </w:pPr>
            <w:r w:rsidRPr="00F24378">
              <w:rPr>
                <w:b/>
              </w:rPr>
              <w:t>NOT</w:t>
            </w:r>
            <w:r w:rsidR="00F24378">
              <w:rPr>
                <w:b/>
              </w:rPr>
              <w:t xml:space="preserve"> </w:t>
            </w:r>
            <w:r w:rsidRPr="00F24378">
              <w:rPr>
                <w:b/>
              </w:rPr>
              <w:t>IN</w:t>
            </w:r>
            <w:r w:rsidR="00F24378">
              <w:t xml:space="preserve"> </w:t>
            </w:r>
            <w:r w:rsidRPr="00F24378">
              <w:t>(0,1,2,...</w:t>
            </w:r>
            <w:r w:rsidR="00F24378">
              <w:t xml:space="preserve"> </w:t>
            </w:r>
            <w:r w:rsidRPr="00F24378">
              <w:t>valores)</w:t>
            </w:r>
          </w:p>
        </w:tc>
      </w:tr>
      <w:tr w:rsidR="000614B2" w:rsidRPr="00F24378" w14:paraId="7A1885AB" w14:textId="77777777" w:rsidTr="00521B6A">
        <w:tc>
          <w:tcPr>
            <w:tcW w:w="1520" w:type="dxa"/>
            <w:shd w:val="clear" w:color="auto" w:fill="auto"/>
          </w:tcPr>
          <w:p w14:paraId="29313B0C" w14:textId="59AB2EE9" w:rsidR="000614B2" w:rsidRPr="00F24378" w:rsidRDefault="000614B2" w:rsidP="00521B6A">
            <w:pPr>
              <w:ind w:left="0"/>
              <w:rPr>
                <w:b/>
              </w:rPr>
            </w:pPr>
            <w:r w:rsidRPr="00F24378">
              <w:rPr>
                <w:b/>
              </w:rPr>
              <w:t>&gt;</w:t>
            </w:r>
            <w:r w:rsidR="00F24378">
              <w:rPr>
                <w:b/>
              </w:rPr>
              <w:t xml:space="preserve"> </w:t>
            </w:r>
            <w:r w:rsidRPr="00F24378">
              <w:rPr>
                <w:b/>
              </w:rPr>
              <w:t>(1</w:t>
            </w:r>
            <w:r w:rsidR="00F24378">
              <w:rPr>
                <w:b/>
              </w:rPr>
              <w:t xml:space="preserve"> </w:t>
            </w:r>
            <w:r w:rsidRPr="00F24378">
              <w:rPr>
                <w:b/>
              </w:rPr>
              <w:t>valor)</w:t>
            </w:r>
          </w:p>
        </w:tc>
        <w:tc>
          <w:tcPr>
            <w:tcW w:w="7199" w:type="dxa"/>
            <w:shd w:val="clear" w:color="auto" w:fill="auto"/>
          </w:tcPr>
          <w:p w14:paraId="60B30C5B" w14:textId="438E7A0D" w:rsidR="000614B2" w:rsidRPr="00F24378" w:rsidRDefault="000614B2" w:rsidP="00521B6A">
            <w:pPr>
              <w:ind w:left="0"/>
            </w:pPr>
            <w:r w:rsidRPr="00F24378">
              <w:rPr>
                <w:b/>
              </w:rPr>
              <w:t>&gt;</w:t>
            </w:r>
            <w:r w:rsidR="00F24378">
              <w:rPr>
                <w:b/>
              </w:rPr>
              <w:t xml:space="preserve"> </w:t>
            </w:r>
            <w:r w:rsidRPr="00F24378">
              <w:rPr>
                <w:b/>
              </w:rPr>
              <w:t>ALL</w:t>
            </w:r>
            <w:r w:rsidR="00F24378">
              <w:t xml:space="preserve"> </w:t>
            </w:r>
            <w:r w:rsidRPr="00F24378">
              <w:t>(0,1,2,...</w:t>
            </w:r>
            <w:r w:rsidR="00F24378">
              <w:t xml:space="preserve"> </w:t>
            </w:r>
            <w:r w:rsidRPr="00F24378">
              <w:t>valores)</w:t>
            </w:r>
            <w:r w:rsidR="00F24378">
              <w:t xml:space="preserve"> </w:t>
            </w:r>
            <w:r w:rsidRPr="00F24378">
              <w:rPr>
                <w:i/>
              </w:rPr>
              <w:t>mayor</w:t>
            </w:r>
            <w:r w:rsidR="00F24378">
              <w:rPr>
                <w:i/>
              </w:rPr>
              <w:t xml:space="preserve"> </w:t>
            </w:r>
            <w:r w:rsidRPr="00F24378">
              <w:rPr>
                <w:i/>
              </w:rPr>
              <w:t>que</w:t>
            </w:r>
            <w:r w:rsidR="00F24378">
              <w:rPr>
                <w:i/>
              </w:rPr>
              <w:t xml:space="preserve"> </w:t>
            </w:r>
            <w:r w:rsidRPr="00F24378">
              <w:rPr>
                <w:i/>
              </w:rPr>
              <w:t>todos</w:t>
            </w:r>
            <w:r w:rsidR="00F24378">
              <w:rPr>
                <w:i/>
              </w:rPr>
              <w:t xml:space="preserve"> </w:t>
            </w:r>
            <w:r w:rsidRPr="00F24378">
              <w:rPr>
                <w:i/>
              </w:rPr>
              <w:t>los</w:t>
            </w:r>
            <w:r w:rsidR="00F24378">
              <w:rPr>
                <w:i/>
              </w:rPr>
              <w:t xml:space="preserve"> </w:t>
            </w:r>
            <w:r w:rsidRPr="00F24378">
              <w:rPr>
                <w:i/>
              </w:rPr>
              <w:t>valores</w:t>
            </w:r>
            <w:r w:rsidR="00F24378">
              <w:rPr>
                <w:i/>
              </w:rPr>
              <w:t xml:space="preserve"> </w:t>
            </w:r>
            <w:r w:rsidRPr="00F24378">
              <w:rPr>
                <w:i/>
              </w:rPr>
              <w:t>del</w:t>
            </w:r>
            <w:r w:rsidR="00F24378">
              <w:rPr>
                <w:i/>
              </w:rPr>
              <w:t xml:space="preserve"> </w:t>
            </w:r>
            <w:r w:rsidRPr="00F24378">
              <w:rPr>
                <w:i/>
              </w:rPr>
              <w:t>listado</w:t>
            </w:r>
          </w:p>
          <w:p w14:paraId="4FEDE676" w14:textId="7E364BDA" w:rsidR="000614B2" w:rsidRPr="00F24378" w:rsidRDefault="000614B2" w:rsidP="00521B6A">
            <w:pPr>
              <w:ind w:left="0"/>
            </w:pPr>
            <w:r w:rsidRPr="00F24378">
              <w:rPr>
                <w:b/>
              </w:rPr>
              <w:t>&gt;</w:t>
            </w:r>
            <w:r w:rsidR="00F24378">
              <w:rPr>
                <w:b/>
              </w:rPr>
              <w:t xml:space="preserve"> </w:t>
            </w:r>
            <w:r w:rsidRPr="00F24378">
              <w:rPr>
                <w:b/>
              </w:rPr>
              <w:t>SOME</w:t>
            </w:r>
            <w:r w:rsidR="00F24378">
              <w:t xml:space="preserve"> </w:t>
            </w:r>
            <w:r w:rsidRPr="00F24378">
              <w:t>(0,1,2,...</w:t>
            </w:r>
            <w:r w:rsidR="00F24378">
              <w:t xml:space="preserve"> </w:t>
            </w:r>
            <w:r w:rsidRPr="00F24378">
              <w:t>valores)</w:t>
            </w:r>
            <w:r w:rsidR="00F24378">
              <w:t xml:space="preserve"> </w:t>
            </w:r>
            <w:r w:rsidRPr="00F24378">
              <w:rPr>
                <w:i/>
              </w:rPr>
              <w:t>mayor</w:t>
            </w:r>
            <w:r w:rsidR="00F24378">
              <w:rPr>
                <w:i/>
              </w:rPr>
              <w:t xml:space="preserve"> </w:t>
            </w:r>
            <w:r w:rsidRPr="00F24378">
              <w:rPr>
                <w:i/>
              </w:rPr>
              <w:t>que</w:t>
            </w:r>
            <w:r w:rsidR="00F24378">
              <w:rPr>
                <w:i/>
              </w:rPr>
              <w:t xml:space="preserve"> </w:t>
            </w:r>
            <w:r w:rsidRPr="00F24378">
              <w:rPr>
                <w:i/>
              </w:rPr>
              <w:t>algún</w:t>
            </w:r>
            <w:r w:rsidR="00F24378">
              <w:rPr>
                <w:i/>
              </w:rPr>
              <w:t xml:space="preserve"> </w:t>
            </w:r>
            <w:r w:rsidRPr="00F24378">
              <w:rPr>
                <w:i/>
              </w:rPr>
              <w:t>valor</w:t>
            </w:r>
            <w:r w:rsidR="00F24378">
              <w:rPr>
                <w:i/>
              </w:rPr>
              <w:t xml:space="preserve"> </w:t>
            </w:r>
            <w:r w:rsidRPr="00F24378">
              <w:rPr>
                <w:i/>
              </w:rPr>
              <w:t>del</w:t>
            </w:r>
            <w:r w:rsidR="00F24378">
              <w:rPr>
                <w:i/>
              </w:rPr>
              <w:t xml:space="preserve"> </w:t>
            </w:r>
            <w:r w:rsidRPr="00F24378">
              <w:rPr>
                <w:i/>
              </w:rPr>
              <w:t>listado</w:t>
            </w:r>
          </w:p>
          <w:p w14:paraId="74AF09D1" w14:textId="06E890EA" w:rsidR="000614B2" w:rsidRPr="00F24378" w:rsidRDefault="000614B2" w:rsidP="00521B6A">
            <w:pPr>
              <w:ind w:left="0"/>
            </w:pPr>
            <w:r w:rsidRPr="00F24378">
              <w:rPr>
                <w:b/>
              </w:rPr>
              <w:t>&gt;</w:t>
            </w:r>
            <w:r w:rsidR="00F24378">
              <w:rPr>
                <w:b/>
              </w:rPr>
              <w:t xml:space="preserve"> </w:t>
            </w:r>
            <w:r w:rsidRPr="00F24378">
              <w:rPr>
                <w:b/>
              </w:rPr>
              <w:t>ANY</w:t>
            </w:r>
            <w:r w:rsidR="00F24378">
              <w:t xml:space="preserve"> </w:t>
            </w:r>
            <w:r w:rsidRPr="00F24378">
              <w:t>(0,1,2,...</w:t>
            </w:r>
            <w:r w:rsidR="00F24378">
              <w:t xml:space="preserve"> </w:t>
            </w:r>
            <w:r w:rsidRPr="00F24378">
              <w:t>valores)</w:t>
            </w:r>
            <w:r w:rsidR="00F24378">
              <w:t xml:space="preserve"> </w:t>
            </w:r>
            <w:r w:rsidRPr="00F24378">
              <w:rPr>
                <w:i/>
              </w:rPr>
              <w:t>mayor</w:t>
            </w:r>
            <w:r w:rsidR="00F24378">
              <w:rPr>
                <w:i/>
              </w:rPr>
              <w:t xml:space="preserve"> </w:t>
            </w:r>
            <w:r w:rsidRPr="00F24378">
              <w:rPr>
                <w:i/>
              </w:rPr>
              <w:t>que</w:t>
            </w:r>
            <w:r w:rsidR="00F24378">
              <w:rPr>
                <w:i/>
              </w:rPr>
              <w:t xml:space="preserve"> </w:t>
            </w:r>
            <w:r w:rsidRPr="00F24378">
              <w:rPr>
                <w:i/>
              </w:rPr>
              <w:t>algún</w:t>
            </w:r>
            <w:r w:rsidR="00F24378">
              <w:rPr>
                <w:i/>
              </w:rPr>
              <w:t xml:space="preserve"> </w:t>
            </w:r>
            <w:r w:rsidRPr="00F24378">
              <w:rPr>
                <w:i/>
              </w:rPr>
              <w:t>valor</w:t>
            </w:r>
            <w:r w:rsidR="00F24378">
              <w:rPr>
                <w:i/>
              </w:rPr>
              <w:t xml:space="preserve"> </w:t>
            </w:r>
            <w:r w:rsidRPr="00F24378">
              <w:rPr>
                <w:i/>
              </w:rPr>
              <w:t>del</w:t>
            </w:r>
            <w:r w:rsidR="00F24378">
              <w:rPr>
                <w:i/>
              </w:rPr>
              <w:t xml:space="preserve"> </w:t>
            </w:r>
            <w:r w:rsidRPr="00F24378">
              <w:rPr>
                <w:i/>
              </w:rPr>
              <w:t>listado</w:t>
            </w:r>
          </w:p>
        </w:tc>
      </w:tr>
      <w:tr w:rsidR="000614B2" w:rsidRPr="00F24378" w14:paraId="6707ABA6" w14:textId="77777777" w:rsidTr="00521B6A">
        <w:tc>
          <w:tcPr>
            <w:tcW w:w="1520" w:type="dxa"/>
            <w:shd w:val="clear" w:color="auto" w:fill="auto"/>
          </w:tcPr>
          <w:p w14:paraId="19CCDCF2" w14:textId="77777777" w:rsidR="000614B2" w:rsidRPr="00F24378" w:rsidRDefault="000614B2" w:rsidP="00521B6A">
            <w:pPr>
              <w:ind w:left="0"/>
              <w:rPr>
                <w:b/>
              </w:rPr>
            </w:pPr>
            <w:r w:rsidRPr="00F24378">
              <w:rPr>
                <w:b/>
              </w:rPr>
              <w:t>&lt;,&lt;=,&gt;=,</w:t>
            </w:r>
          </w:p>
        </w:tc>
        <w:tc>
          <w:tcPr>
            <w:tcW w:w="7199" w:type="dxa"/>
            <w:shd w:val="clear" w:color="auto" w:fill="auto"/>
          </w:tcPr>
          <w:p w14:paraId="6344F213" w14:textId="08BD4217" w:rsidR="000614B2" w:rsidRPr="00F24378" w:rsidRDefault="000614B2" w:rsidP="00521B6A">
            <w:pPr>
              <w:ind w:left="0"/>
            </w:pPr>
            <w:r w:rsidRPr="00F24378">
              <w:t>se</w:t>
            </w:r>
            <w:r w:rsidR="00F24378">
              <w:t xml:space="preserve"> </w:t>
            </w:r>
            <w:r w:rsidRPr="00F24378">
              <w:t>hacen</w:t>
            </w:r>
            <w:r w:rsidR="00F24378">
              <w:t xml:space="preserve"> </w:t>
            </w:r>
            <w:r w:rsidRPr="00F24378">
              <w:t>de</w:t>
            </w:r>
            <w:r w:rsidR="00F24378">
              <w:t xml:space="preserve"> </w:t>
            </w:r>
            <w:r w:rsidRPr="00F24378">
              <w:t>la</w:t>
            </w:r>
            <w:r w:rsidR="00F24378">
              <w:t xml:space="preserve"> </w:t>
            </w:r>
            <w:r w:rsidRPr="00F24378">
              <w:t>misma</w:t>
            </w:r>
            <w:r w:rsidR="00F24378">
              <w:t xml:space="preserve"> </w:t>
            </w:r>
            <w:r w:rsidRPr="00F24378">
              <w:t>forma</w:t>
            </w:r>
            <w:r w:rsidR="00F24378">
              <w:t xml:space="preserve"> </w:t>
            </w:r>
            <w:r w:rsidRPr="00F24378">
              <w:t>que</w:t>
            </w:r>
            <w:r w:rsidR="00F24378">
              <w:t xml:space="preserve"> </w:t>
            </w:r>
            <w:r w:rsidRPr="00F24378">
              <w:t>&gt;</w:t>
            </w:r>
          </w:p>
        </w:tc>
      </w:tr>
    </w:tbl>
    <w:p w14:paraId="2C50FCF6" w14:textId="77777777" w:rsidR="000614B2" w:rsidRPr="00F24378" w:rsidRDefault="000614B2" w:rsidP="000861FC">
      <w:pPr>
        <w:pStyle w:val="Cuerpodeltexto1"/>
        <w:shd w:val="clear" w:color="auto" w:fill="auto"/>
        <w:spacing w:after="180" w:line="240" w:lineRule="auto"/>
        <w:ind w:left="60" w:right="240" w:firstLine="0"/>
        <w:jc w:val="both"/>
        <w:rPr>
          <w:sz w:val="19"/>
          <w:szCs w:val="19"/>
        </w:rPr>
      </w:pPr>
    </w:p>
    <w:p w14:paraId="3A05344C" w14:textId="6BF2F241" w:rsidR="00943428" w:rsidRPr="00F24378" w:rsidRDefault="00943428" w:rsidP="000861FC">
      <w:pPr>
        <w:pStyle w:val="Cuerpodeltexto1"/>
        <w:shd w:val="clear" w:color="auto" w:fill="auto"/>
        <w:spacing w:after="180" w:line="240" w:lineRule="auto"/>
        <w:ind w:left="60" w:right="240" w:firstLine="0"/>
        <w:jc w:val="both"/>
        <w:rPr>
          <w:sz w:val="19"/>
          <w:szCs w:val="19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lastRenderedPageBreak/>
        <w:t>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puede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utilizar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subconsulta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lugar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expresión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lista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campos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instrucción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SELECT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cláusula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WHERE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HAVING.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subconsulta,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utiliza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instrucción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SELECT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para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proporcionar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conjunto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más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valores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especificados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para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evaluar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expresión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cláusula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WHERE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HAVING.</w:t>
      </w:r>
    </w:p>
    <w:p w14:paraId="74B413A9" w14:textId="42B3622B" w:rsidR="00943428" w:rsidRPr="00F24378" w:rsidRDefault="00943428" w:rsidP="000861FC">
      <w:pPr>
        <w:pStyle w:val="Cuerpodeltexto1"/>
        <w:shd w:val="clear" w:color="auto" w:fill="auto"/>
        <w:spacing w:after="180" w:line="240" w:lineRule="auto"/>
        <w:ind w:left="60" w:right="240" w:firstLine="0"/>
        <w:jc w:val="both"/>
        <w:rPr>
          <w:sz w:val="19"/>
          <w:szCs w:val="19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puede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utilizar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predicado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ANY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SOME,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cuales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son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sinónimos,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para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recuperar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registros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consulta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principal,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satisfagan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comparación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cualquier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otro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registro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recuperado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subconsulta.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ejemplo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siguien</w:t>
      </w:r>
      <w:r w:rsidR="00CE3869" w:rsidRPr="00F24378">
        <w:rPr>
          <w:rStyle w:val="Cuerpodeltexto"/>
          <w:color w:val="000000"/>
          <w:sz w:val="19"/>
          <w:szCs w:val="19"/>
          <w:lang w:eastAsia="es-ES_tradnl"/>
        </w:rPr>
        <w:t>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CE3869" w:rsidRPr="00F24378">
        <w:rPr>
          <w:rStyle w:val="Cuerpodeltexto"/>
          <w:color w:val="000000"/>
          <w:sz w:val="19"/>
          <w:szCs w:val="19"/>
          <w:lang w:eastAsia="es-ES_tradnl"/>
        </w:rPr>
        <w:t>devuelve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CE3869"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CE3869" w:rsidRPr="00F24378">
        <w:rPr>
          <w:rStyle w:val="Cuerpodeltexto"/>
          <w:color w:val="000000"/>
          <w:sz w:val="19"/>
          <w:szCs w:val="19"/>
          <w:lang w:eastAsia="es-ES_tradnl"/>
        </w:rPr>
        <w:t>ordenadores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CE3869" w:rsidRPr="00F24378">
        <w:rPr>
          <w:rStyle w:val="Cuerpodeltexto"/>
          <w:color w:val="000000"/>
          <w:sz w:val="19"/>
          <w:szCs w:val="19"/>
          <w:lang w:eastAsia="es-ES_tradnl"/>
        </w:rPr>
        <w:t>portátiles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cuyo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precio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CE3869" w:rsidRPr="00F24378">
        <w:rPr>
          <w:rStyle w:val="Cuerpodeltexto"/>
          <w:color w:val="000000"/>
          <w:sz w:val="19"/>
          <w:szCs w:val="19"/>
          <w:lang w:eastAsia="es-ES_tradnl"/>
        </w:rPr>
        <w:t>menor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cualquier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CE3869" w:rsidRPr="00F24378">
        <w:rPr>
          <w:rStyle w:val="Cuerpodeltexto"/>
          <w:color w:val="000000"/>
          <w:sz w:val="19"/>
          <w:szCs w:val="19"/>
          <w:lang w:eastAsia="es-ES_tradnl"/>
        </w:rPr>
        <w:t>ordenador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CE3869"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CE3869" w:rsidRPr="00F24378">
        <w:rPr>
          <w:rStyle w:val="Cuerpodeltexto"/>
          <w:color w:val="000000"/>
          <w:sz w:val="19"/>
          <w:szCs w:val="19"/>
          <w:lang w:eastAsia="es-ES_tradnl"/>
        </w:rPr>
        <w:t>sobremesa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:</w:t>
      </w:r>
    </w:p>
    <w:p w14:paraId="3B63223F" w14:textId="11A02F47" w:rsidR="0016158B" w:rsidRPr="00F24378" w:rsidRDefault="00943428" w:rsidP="0016158B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*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65259B6F" w14:textId="7671AED6" w:rsidR="0016158B" w:rsidRPr="00F24378" w:rsidRDefault="00943428" w:rsidP="0016158B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="0006560B" w:rsidRPr="00F24378">
        <w:rPr>
          <w:rStyle w:val="Cuerpodeltexto"/>
          <w:color w:val="000000"/>
          <w:sz w:val="19"/>
          <w:szCs w:val="19"/>
          <w:lang w:eastAsia="es-ES_tradnl"/>
        </w:rPr>
        <w:t>p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roductos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6EC8D547" w14:textId="4B36E54F" w:rsidR="0016158B" w:rsidRPr="00F24378" w:rsidRDefault="00943428" w:rsidP="0006560B">
      <w:pPr>
        <w:pStyle w:val="Cuerpodeltexto51"/>
        <w:shd w:val="clear" w:color="auto" w:fill="auto"/>
        <w:spacing w:before="0" w:after="0" w:line="254" w:lineRule="exact"/>
        <w:ind w:left="709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WHERE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="00EF2997" w:rsidRPr="00F24378">
        <w:rPr>
          <w:rStyle w:val="Cuerpodeltexto"/>
          <w:color w:val="000000"/>
          <w:sz w:val="19"/>
          <w:szCs w:val="19"/>
          <w:lang w:eastAsia="es-ES_tradnl"/>
        </w:rPr>
        <w:t>tipo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EF2997"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EF2997" w:rsidRPr="00F24378">
        <w:rPr>
          <w:rStyle w:val="Cuerpodeltexto"/>
          <w:color w:val="000000"/>
          <w:sz w:val="19"/>
          <w:szCs w:val="19"/>
          <w:lang w:eastAsia="es-ES_tradnl"/>
        </w:rPr>
        <w:t>'ordenador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EF2997" w:rsidRPr="00F24378">
        <w:rPr>
          <w:rStyle w:val="Cuerpodeltexto"/>
          <w:color w:val="000000"/>
          <w:sz w:val="19"/>
          <w:szCs w:val="19"/>
          <w:lang w:eastAsia="es-ES_tradnl"/>
        </w:rPr>
        <w:t>port</w:t>
      </w:r>
      <w:r w:rsidR="00CE3869" w:rsidRPr="00F24378">
        <w:rPr>
          <w:rStyle w:val="Cuerpodeltexto"/>
          <w:color w:val="000000"/>
          <w:sz w:val="19"/>
          <w:szCs w:val="19"/>
          <w:lang w:eastAsia="es-ES_tradnl"/>
        </w:rPr>
        <w:t>á</w:t>
      </w:r>
      <w:r w:rsidR="00EF2997" w:rsidRPr="00F24378">
        <w:rPr>
          <w:rStyle w:val="Cuerpodeltexto"/>
          <w:color w:val="000000"/>
          <w:sz w:val="19"/>
          <w:szCs w:val="19"/>
          <w:lang w:eastAsia="es-ES_tradnl"/>
        </w:rPr>
        <w:t>til'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EF2997" w:rsidRPr="00F24378">
        <w:rPr>
          <w:rStyle w:val="Cuerpodeltexto54"/>
        </w:rPr>
        <w:t>AND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EF2997" w:rsidRPr="00F24378">
        <w:rPr>
          <w:rStyle w:val="Cuerpodeltexto"/>
          <w:color w:val="000000"/>
          <w:sz w:val="19"/>
          <w:szCs w:val="19"/>
          <w:lang w:eastAsia="es-ES_tradnl"/>
        </w:rPr>
        <w:t>precio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EF2997" w:rsidRPr="00F24378">
        <w:rPr>
          <w:rStyle w:val="Cuerpodeltexto"/>
          <w:color w:val="000000"/>
          <w:sz w:val="19"/>
          <w:szCs w:val="19"/>
          <w:lang w:eastAsia="es-ES_tradnl"/>
        </w:rPr>
        <w:t>&lt;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54"/>
        </w:rPr>
        <w:t>ANY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</w:t>
      </w:r>
    </w:p>
    <w:p w14:paraId="29AAEA79" w14:textId="034897BE" w:rsidR="0016158B" w:rsidRPr="00F24378" w:rsidRDefault="00943428" w:rsidP="0016158B">
      <w:pPr>
        <w:pStyle w:val="Cuerpodeltexto51"/>
        <w:shd w:val="clear" w:color="auto" w:fill="auto"/>
        <w:spacing w:before="0" w:after="0" w:line="254" w:lineRule="exact"/>
        <w:ind w:left="2127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="00EF2997" w:rsidRPr="00F24378">
        <w:rPr>
          <w:rStyle w:val="Cuerpodeltexto"/>
          <w:color w:val="000000"/>
          <w:sz w:val="19"/>
          <w:szCs w:val="19"/>
          <w:lang w:eastAsia="es-ES_tradnl"/>
        </w:rPr>
        <w:t>precio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1CF1EA2B" w14:textId="19243B69" w:rsidR="0016158B" w:rsidRPr="00F24378" w:rsidRDefault="00943428" w:rsidP="0016158B">
      <w:pPr>
        <w:pStyle w:val="Cuerpodeltexto51"/>
        <w:shd w:val="clear" w:color="auto" w:fill="auto"/>
        <w:spacing w:before="0" w:after="0" w:line="254" w:lineRule="exact"/>
        <w:ind w:left="2127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="00EF2997" w:rsidRPr="00F24378">
        <w:rPr>
          <w:rStyle w:val="Cuerpodeltexto"/>
          <w:color w:val="000000"/>
          <w:sz w:val="19"/>
          <w:szCs w:val="19"/>
          <w:lang w:eastAsia="es-ES_tradnl"/>
        </w:rPr>
        <w:t>productos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07B12EAB" w14:textId="30B0DDCD" w:rsidR="0016158B" w:rsidRPr="00F24378" w:rsidRDefault="00943428" w:rsidP="0016158B">
      <w:pPr>
        <w:pStyle w:val="Cuerpodeltexto51"/>
        <w:shd w:val="clear" w:color="auto" w:fill="auto"/>
        <w:spacing w:before="0" w:after="0" w:line="254" w:lineRule="exact"/>
        <w:ind w:left="2127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WHERE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="00EF2997" w:rsidRPr="00F24378">
        <w:rPr>
          <w:rStyle w:val="Cuerpodeltexto"/>
          <w:color w:val="000000"/>
          <w:sz w:val="19"/>
          <w:szCs w:val="19"/>
          <w:lang w:eastAsia="es-ES_tradnl"/>
        </w:rPr>
        <w:t>tipo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EF2997"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EF2997" w:rsidRPr="00F24378">
        <w:rPr>
          <w:rStyle w:val="Cuerpodeltexto"/>
          <w:color w:val="000000"/>
          <w:sz w:val="19"/>
          <w:szCs w:val="19"/>
          <w:lang w:eastAsia="es-ES_tradnl"/>
        </w:rPr>
        <w:t>'ordenador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EF2997" w:rsidRPr="00F24378">
        <w:rPr>
          <w:rStyle w:val="Cuerpodeltexto"/>
          <w:color w:val="000000"/>
          <w:sz w:val="19"/>
          <w:szCs w:val="19"/>
          <w:lang w:eastAsia="es-ES_tradnl"/>
        </w:rPr>
        <w:t>sobremesa'</w:t>
      </w:r>
    </w:p>
    <w:p w14:paraId="33580EB1" w14:textId="77777777" w:rsidR="00E11C31" w:rsidRPr="00F24378" w:rsidRDefault="00943428" w:rsidP="0006560B">
      <w:pPr>
        <w:pStyle w:val="Cuerpodeltexto51"/>
        <w:shd w:val="clear" w:color="auto" w:fill="auto"/>
        <w:spacing w:before="0" w:after="0" w:line="254" w:lineRule="exact"/>
        <w:ind w:left="709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);</w:t>
      </w:r>
    </w:p>
    <w:p w14:paraId="54387B75" w14:textId="77777777" w:rsidR="00E11C31" w:rsidRPr="00F24378" w:rsidRDefault="00E11C31" w:rsidP="0006560B">
      <w:pPr>
        <w:pStyle w:val="Cuerpodeltexto51"/>
        <w:shd w:val="clear" w:color="auto" w:fill="auto"/>
        <w:spacing w:before="0" w:after="0" w:line="254" w:lineRule="exact"/>
        <w:ind w:left="709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</w:p>
    <w:p w14:paraId="15E52B92" w14:textId="32262FE4" w:rsidR="00943428" w:rsidRPr="00F24378" w:rsidRDefault="00943428" w:rsidP="000861FC">
      <w:pPr>
        <w:pStyle w:val="Cuerpodeltexto1"/>
        <w:shd w:val="clear" w:color="auto" w:fill="auto"/>
        <w:spacing w:after="180" w:line="240" w:lineRule="auto"/>
        <w:ind w:left="140" w:right="280" w:firstLine="0"/>
        <w:jc w:val="both"/>
        <w:rPr>
          <w:sz w:val="19"/>
          <w:szCs w:val="19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predicado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ALL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utiliza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para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recuperar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únicamente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aquellos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registros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consulta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principal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satisfacen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comparación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todos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registros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recuperados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subconsulta.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Si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cambia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ANY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por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ALL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ejemplo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anterior,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consulta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devolverá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únicamente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aquellos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55DFC" w:rsidRPr="00F24378">
        <w:rPr>
          <w:rStyle w:val="Cuerpodeltexto"/>
          <w:color w:val="000000"/>
          <w:sz w:val="19"/>
          <w:szCs w:val="19"/>
          <w:lang w:eastAsia="es-ES_tradnl"/>
        </w:rPr>
        <w:t>ordenadores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55DFC" w:rsidRPr="00F24378">
        <w:rPr>
          <w:rStyle w:val="Cuerpodeltexto"/>
          <w:color w:val="000000"/>
          <w:sz w:val="19"/>
          <w:szCs w:val="19"/>
          <w:lang w:eastAsia="es-ES_tradnl"/>
        </w:rPr>
        <w:t>portátiles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55DFC" w:rsidRPr="00F24378">
        <w:rPr>
          <w:rStyle w:val="Cuerpodeltexto"/>
          <w:color w:val="000000"/>
          <w:sz w:val="19"/>
          <w:szCs w:val="19"/>
          <w:lang w:eastAsia="es-ES_tradnl"/>
        </w:rPr>
        <w:t>cuyo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55DFC" w:rsidRPr="00F24378">
        <w:rPr>
          <w:rStyle w:val="Cuerpodeltexto"/>
          <w:color w:val="000000"/>
          <w:sz w:val="19"/>
          <w:szCs w:val="19"/>
          <w:lang w:eastAsia="es-ES_tradnl"/>
        </w:rPr>
        <w:t>precio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55DFC" w:rsidRPr="00F24378">
        <w:rPr>
          <w:rStyle w:val="Cuerpodeltexto"/>
          <w:color w:val="000000"/>
          <w:sz w:val="19"/>
          <w:szCs w:val="19"/>
          <w:lang w:eastAsia="es-ES_tradnl"/>
        </w:rPr>
        <w:t>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55DFC" w:rsidRPr="00F24378">
        <w:rPr>
          <w:rStyle w:val="Cuerpodeltexto"/>
          <w:color w:val="000000"/>
          <w:sz w:val="19"/>
          <w:szCs w:val="19"/>
          <w:lang w:eastAsia="es-ES_tradnl"/>
        </w:rPr>
        <w:t>menor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55DFC"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55DFC"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55DFC"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55DFC" w:rsidRPr="00F24378">
        <w:rPr>
          <w:rStyle w:val="Cuerpodeltexto"/>
          <w:color w:val="000000"/>
          <w:sz w:val="19"/>
          <w:szCs w:val="19"/>
          <w:lang w:eastAsia="es-ES_tradnl"/>
        </w:rPr>
        <w:t>todos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55DFC"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55DFC" w:rsidRPr="00F24378">
        <w:rPr>
          <w:rStyle w:val="Cuerpodeltexto"/>
          <w:color w:val="000000"/>
          <w:sz w:val="19"/>
          <w:szCs w:val="19"/>
          <w:lang w:eastAsia="es-ES_tradnl"/>
        </w:rPr>
        <w:t>ordenadores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55DFC"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55DFC" w:rsidRPr="00F24378">
        <w:rPr>
          <w:rStyle w:val="Cuerpodeltexto"/>
          <w:color w:val="000000"/>
          <w:sz w:val="19"/>
          <w:szCs w:val="19"/>
          <w:lang w:eastAsia="es-ES_tradnl"/>
        </w:rPr>
        <w:t>sobremesa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.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Esto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mucho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más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restrictivo.</w:t>
      </w:r>
    </w:p>
    <w:p w14:paraId="13C54161" w14:textId="2E0EC262" w:rsidR="00955DFC" w:rsidRPr="00F24378" w:rsidRDefault="00955DFC" w:rsidP="00955DFC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*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1169E8B4" w14:textId="6B001803" w:rsidR="00955DFC" w:rsidRPr="00F24378" w:rsidRDefault="00955DFC" w:rsidP="00955DFC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productos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2710F94A" w14:textId="6269FAD9" w:rsidR="00955DFC" w:rsidRPr="00F24378" w:rsidRDefault="00955DFC" w:rsidP="00955DFC">
      <w:pPr>
        <w:pStyle w:val="Cuerpodeltexto51"/>
        <w:shd w:val="clear" w:color="auto" w:fill="auto"/>
        <w:spacing w:before="0" w:after="0" w:line="254" w:lineRule="exact"/>
        <w:ind w:left="709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WHERE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tipo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'ordenador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portátil'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54"/>
        </w:rPr>
        <w:t>AND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precio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&lt;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54"/>
        </w:rPr>
        <w:t>ALL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</w:t>
      </w:r>
    </w:p>
    <w:p w14:paraId="513852B0" w14:textId="4555B03B" w:rsidR="00955DFC" w:rsidRPr="00F24378" w:rsidRDefault="00955DFC" w:rsidP="00955DFC">
      <w:pPr>
        <w:pStyle w:val="Cuerpodeltexto51"/>
        <w:shd w:val="clear" w:color="auto" w:fill="auto"/>
        <w:spacing w:before="0" w:after="0" w:line="254" w:lineRule="exact"/>
        <w:ind w:left="2127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precio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78C91CB9" w14:textId="705763D4" w:rsidR="00955DFC" w:rsidRPr="00F24378" w:rsidRDefault="00955DFC" w:rsidP="00955DFC">
      <w:pPr>
        <w:pStyle w:val="Cuerpodeltexto51"/>
        <w:shd w:val="clear" w:color="auto" w:fill="auto"/>
        <w:spacing w:before="0" w:after="0" w:line="254" w:lineRule="exact"/>
        <w:ind w:left="2127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productos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565FEFE6" w14:textId="104340C4" w:rsidR="00955DFC" w:rsidRPr="00F24378" w:rsidRDefault="00955DFC" w:rsidP="00955DFC">
      <w:pPr>
        <w:pStyle w:val="Cuerpodeltexto51"/>
        <w:shd w:val="clear" w:color="auto" w:fill="auto"/>
        <w:spacing w:before="0" w:after="0" w:line="254" w:lineRule="exact"/>
        <w:ind w:left="2127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WHERE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tipo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'ordenador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sobremesa'</w:t>
      </w:r>
    </w:p>
    <w:p w14:paraId="39832CC9" w14:textId="77777777" w:rsidR="00955DFC" w:rsidRPr="00F24378" w:rsidRDefault="00955DFC" w:rsidP="00955DFC">
      <w:pPr>
        <w:pStyle w:val="Cuerpodeltexto51"/>
        <w:shd w:val="clear" w:color="auto" w:fill="auto"/>
        <w:spacing w:before="0" w:after="0" w:line="254" w:lineRule="exact"/>
        <w:ind w:left="709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);</w:t>
      </w:r>
    </w:p>
    <w:p w14:paraId="7859F9E0" w14:textId="77777777" w:rsidR="00943428" w:rsidRPr="00F24378" w:rsidRDefault="00943428" w:rsidP="0016158B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</w:p>
    <w:p w14:paraId="2ED404EE" w14:textId="76EE108D" w:rsidR="00955DFC" w:rsidRPr="00F24378" w:rsidRDefault="00955DFC" w:rsidP="00955DFC">
      <w:pPr>
        <w:pStyle w:val="Cuerpodeltexto1"/>
        <w:shd w:val="clear" w:color="auto" w:fill="auto"/>
        <w:spacing w:after="180" w:line="240" w:lineRule="auto"/>
        <w:ind w:left="140" w:right="280" w:firstLine="0"/>
        <w:jc w:val="both"/>
        <w:rPr>
          <w:sz w:val="19"/>
          <w:szCs w:val="19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predicado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IN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emplea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para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recuperar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únicamente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aquellos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registros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consulta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principal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para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existe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algún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registro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subconsulta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contiene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valor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igual.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ejemplo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siguiente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devuelve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todos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D6A01" w:rsidRPr="00F24378">
        <w:rPr>
          <w:rStyle w:val="Cuerpodeltexto"/>
          <w:color w:val="000000"/>
          <w:sz w:val="19"/>
          <w:szCs w:val="19"/>
          <w:lang w:eastAsia="es-ES_tradnl"/>
        </w:rPr>
        <w:t>desempleados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viven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localidades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D6A01" w:rsidRPr="00F24378">
        <w:rPr>
          <w:rStyle w:val="Cuerpodeltexto"/>
          <w:color w:val="000000"/>
          <w:sz w:val="19"/>
          <w:szCs w:val="19"/>
          <w:lang w:eastAsia="es-ES_tradnl"/>
        </w:rPr>
        <w:t>hay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D6A01" w:rsidRPr="00F24378">
        <w:rPr>
          <w:rStyle w:val="Cuerpodeltexto"/>
          <w:color w:val="000000"/>
          <w:sz w:val="19"/>
          <w:szCs w:val="19"/>
          <w:lang w:eastAsia="es-ES_tradnl"/>
        </w:rPr>
        <w:t>ofertas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D6A01"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D6A01" w:rsidRPr="00F24378">
        <w:rPr>
          <w:rStyle w:val="Cuerpodeltexto"/>
          <w:color w:val="000000"/>
          <w:sz w:val="19"/>
          <w:szCs w:val="19"/>
          <w:lang w:eastAsia="es-ES_tradnl"/>
        </w:rPr>
        <w:t>empleo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:</w:t>
      </w:r>
    </w:p>
    <w:p w14:paraId="16CDF05C" w14:textId="77777777" w:rsidR="00955DFC" w:rsidRPr="00F24378" w:rsidRDefault="00955DFC" w:rsidP="0016158B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</w:p>
    <w:p w14:paraId="758AC15A" w14:textId="1FC36F7F" w:rsidR="00955DFC" w:rsidRPr="00F24378" w:rsidRDefault="00955DFC" w:rsidP="00955DFC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*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672881EB" w14:textId="29CF64A6" w:rsidR="00955DFC" w:rsidRPr="00F24378" w:rsidRDefault="00955DFC" w:rsidP="00955DFC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="007D6A01" w:rsidRPr="00F24378">
        <w:rPr>
          <w:rStyle w:val="Cuerpodeltexto"/>
          <w:color w:val="000000"/>
          <w:sz w:val="19"/>
          <w:szCs w:val="19"/>
          <w:lang w:eastAsia="es-ES_tradnl"/>
        </w:rPr>
        <w:t>trabajadores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180D07B0" w14:textId="13CB3534" w:rsidR="00955DFC" w:rsidRPr="00F24378" w:rsidRDefault="00955DFC" w:rsidP="00955DFC">
      <w:pPr>
        <w:pStyle w:val="Cuerpodeltexto51"/>
        <w:shd w:val="clear" w:color="auto" w:fill="auto"/>
        <w:spacing w:before="0" w:after="0" w:line="254" w:lineRule="exact"/>
        <w:ind w:left="709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WHERE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="007D6A01" w:rsidRPr="00F24378">
        <w:rPr>
          <w:rStyle w:val="Cuerpodeltexto"/>
          <w:color w:val="000000"/>
          <w:sz w:val="19"/>
          <w:szCs w:val="19"/>
          <w:lang w:eastAsia="es-ES_tradnl"/>
        </w:rPr>
        <w:t>estado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D6A01"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D6A01" w:rsidRPr="00F24378">
        <w:rPr>
          <w:rStyle w:val="Cuerpodeltexto"/>
          <w:color w:val="000000"/>
          <w:sz w:val="19"/>
          <w:szCs w:val="19"/>
          <w:lang w:eastAsia="es-ES_tradnl"/>
        </w:rPr>
        <w:t>'desempleado'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D6A01" w:rsidRPr="00F24378">
        <w:rPr>
          <w:rStyle w:val="Cuerpodeltexto54"/>
        </w:rPr>
        <w:t>AND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D6A01" w:rsidRPr="00F24378">
        <w:rPr>
          <w:rStyle w:val="Cuerpodeltexto"/>
          <w:color w:val="000000"/>
          <w:sz w:val="19"/>
          <w:szCs w:val="19"/>
          <w:lang w:eastAsia="es-ES_tradnl"/>
        </w:rPr>
        <w:t>l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ocalidad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54"/>
        </w:rPr>
        <w:t>IN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</w:t>
      </w:r>
    </w:p>
    <w:p w14:paraId="46ECB351" w14:textId="7EF2B049" w:rsidR="00955DFC" w:rsidRPr="00F24378" w:rsidRDefault="00955DFC" w:rsidP="00955DFC">
      <w:pPr>
        <w:pStyle w:val="Cuerpodeltexto51"/>
        <w:shd w:val="clear" w:color="auto" w:fill="auto"/>
        <w:spacing w:before="0" w:after="0" w:line="254" w:lineRule="exact"/>
        <w:ind w:left="2127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localidad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01A8161A" w14:textId="30A7D6BF" w:rsidR="00955DFC" w:rsidRPr="00F24378" w:rsidRDefault="00955DFC" w:rsidP="00955DFC">
      <w:pPr>
        <w:pStyle w:val="Cuerpodeltexto51"/>
        <w:shd w:val="clear" w:color="auto" w:fill="auto"/>
        <w:spacing w:before="0" w:after="0" w:line="254" w:lineRule="exact"/>
        <w:ind w:left="2127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="007D6A01" w:rsidRPr="00F24378">
        <w:rPr>
          <w:rStyle w:val="Cuerpodeltexto"/>
          <w:color w:val="000000"/>
          <w:sz w:val="19"/>
          <w:szCs w:val="19"/>
          <w:lang w:eastAsia="es-ES_tradnl"/>
        </w:rPr>
        <w:t>ofertas_de_empleo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28649799" w14:textId="77777777" w:rsidR="00955DFC" w:rsidRPr="00F24378" w:rsidRDefault="00955DFC" w:rsidP="00955DFC">
      <w:pPr>
        <w:pStyle w:val="Cuerpodeltexto51"/>
        <w:shd w:val="clear" w:color="auto" w:fill="auto"/>
        <w:spacing w:before="0" w:after="0" w:line="254" w:lineRule="exact"/>
        <w:ind w:left="709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);</w:t>
      </w:r>
    </w:p>
    <w:p w14:paraId="36188C3F" w14:textId="77777777" w:rsidR="00955DFC" w:rsidRPr="00F24378" w:rsidRDefault="00955DFC" w:rsidP="0016158B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</w:pPr>
    </w:p>
    <w:p w14:paraId="66C90CB0" w14:textId="4570A0BB" w:rsidR="004F3C0A" w:rsidRPr="00F24378" w:rsidRDefault="00943428" w:rsidP="004F3C0A">
      <w:pPr>
        <w:pStyle w:val="Cuerpodeltexto1"/>
        <w:shd w:val="clear" w:color="auto" w:fill="auto"/>
        <w:spacing w:after="180" w:line="240" w:lineRule="auto"/>
        <w:ind w:left="140" w:right="280" w:firstLine="0"/>
        <w:jc w:val="both"/>
        <w:rPr>
          <w:sz w:val="19"/>
          <w:szCs w:val="19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Inversamente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puede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utilizar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NOT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IN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para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recuperar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únicamente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aquellos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registros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consulta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principal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para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hay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ningún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registro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subconsulta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contenga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valor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igual.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24009"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24009" w:rsidRPr="00F24378">
        <w:rPr>
          <w:rStyle w:val="Cuerpodeltexto"/>
          <w:color w:val="000000"/>
          <w:sz w:val="19"/>
          <w:szCs w:val="19"/>
          <w:lang w:eastAsia="es-ES_tradnl"/>
        </w:rPr>
        <w:t>ejemplo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24009" w:rsidRPr="00F24378">
        <w:rPr>
          <w:rStyle w:val="Cuerpodeltexto"/>
          <w:color w:val="000000"/>
          <w:sz w:val="19"/>
          <w:szCs w:val="19"/>
          <w:lang w:eastAsia="es-ES_tradnl"/>
        </w:rPr>
        <w:t>siguiente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24009" w:rsidRPr="00F24378">
        <w:rPr>
          <w:rStyle w:val="Cuerpodeltexto"/>
          <w:color w:val="000000"/>
          <w:sz w:val="19"/>
          <w:szCs w:val="19"/>
          <w:lang w:eastAsia="es-ES_tradnl"/>
        </w:rPr>
        <w:t>devuelve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24009" w:rsidRPr="00F24378">
        <w:rPr>
          <w:rStyle w:val="Cuerpodeltexto"/>
          <w:color w:val="000000"/>
          <w:sz w:val="19"/>
          <w:szCs w:val="19"/>
          <w:lang w:eastAsia="es-ES_tradnl"/>
        </w:rPr>
        <w:t>todos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24009"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24009" w:rsidRPr="00F24378">
        <w:rPr>
          <w:rStyle w:val="Cuerpodeltexto"/>
          <w:color w:val="000000"/>
          <w:sz w:val="19"/>
          <w:szCs w:val="19"/>
          <w:lang w:eastAsia="es-ES_tradnl"/>
        </w:rPr>
        <w:t>desempleados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24009"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24009" w:rsidRPr="00F24378">
        <w:rPr>
          <w:rStyle w:val="Cuerpodeltexto"/>
          <w:color w:val="000000"/>
          <w:sz w:val="19"/>
          <w:szCs w:val="19"/>
          <w:lang w:eastAsia="es-ES_tradnl"/>
        </w:rPr>
        <w:t>viven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24009"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24009" w:rsidRPr="00F24378">
        <w:rPr>
          <w:rStyle w:val="Cuerpodeltexto"/>
          <w:color w:val="000000"/>
          <w:sz w:val="19"/>
          <w:szCs w:val="19"/>
          <w:lang w:eastAsia="es-ES_tradnl"/>
        </w:rPr>
        <w:t>localidades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24009"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24009"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24009"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24009" w:rsidRPr="00F24378">
        <w:rPr>
          <w:rStyle w:val="Cuerpodeltexto"/>
          <w:color w:val="000000"/>
          <w:sz w:val="19"/>
          <w:szCs w:val="19"/>
          <w:lang w:eastAsia="es-ES_tradnl"/>
        </w:rPr>
        <w:t>no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24009" w:rsidRPr="00F24378">
        <w:rPr>
          <w:rStyle w:val="Cuerpodeltexto"/>
          <w:color w:val="000000"/>
          <w:sz w:val="19"/>
          <w:szCs w:val="19"/>
          <w:lang w:eastAsia="es-ES_tradnl"/>
        </w:rPr>
        <w:t>hay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24009" w:rsidRPr="00F24378">
        <w:rPr>
          <w:rStyle w:val="Cuerpodeltexto"/>
          <w:color w:val="000000"/>
          <w:sz w:val="19"/>
          <w:szCs w:val="19"/>
          <w:lang w:eastAsia="es-ES_tradnl"/>
        </w:rPr>
        <w:t>ofertas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24009"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24009" w:rsidRPr="00F24378">
        <w:rPr>
          <w:rStyle w:val="Cuerpodeltexto"/>
          <w:color w:val="000000"/>
          <w:sz w:val="19"/>
          <w:szCs w:val="19"/>
          <w:lang w:eastAsia="es-ES_tradnl"/>
        </w:rPr>
        <w:t>empleo</w:t>
      </w:r>
      <w:r w:rsidR="004F3C0A" w:rsidRPr="00F24378">
        <w:rPr>
          <w:rStyle w:val="Cuerpodeltexto"/>
          <w:color w:val="000000"/>
          <w:sz w:val="19"/>
          <w:szCs w:val="19"/>
          <w:lang w:eastAsia="es-ES_tradnl"/>
        </w:rPr>
        <w:t>:</w:t>
      </w:r>
    </w:p>
    <w:p w14:paraId="49F89C25" w14:textId="292CB438" w:rsidR="00724009" w:rsidRPr="00F24378" w:rsidRDefault="00724009" w:rsidP="00724009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*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618B19F8" w14:textId="59F40BE2" w:rsidR="00724009" w:rsidRPr="00F24378" w:rsidRDefault="00724009" w:rsidP="00724009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trabajadores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307039D4" w14:textId="22AAC9C6" w:rsidR="00724009" w:rsidRPr="00F24378" w:rsidRDefault="00724009" w:rsidP="00724009">
      <w:pPr>
        <w:pStyle w:val="Cuerpodeltexto51"/>
        <w:shd w:val="clear" w:color="auto" w:fill="auto"/>
        <w:spacing w:before="0" w:after="0" w:line="254" w:lineRule="exact"/>
        <w:ind w:left="709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WHERE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estado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'desempleado'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54"/>
        </w:rPr>
        <w:t>AND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localidad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54"/>
        </w:rPr>
        <w:t>NOT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54"/>
        </w:rPr>
        <w:t>IN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</w:t>
      </w:r>
    </w:p>
    <w:p w14:paraId="5C6741B8" w14:textId="695EC5E8" w:rsidR="00724009" w:rsidRPr="00F24378" w:rsidRDefault="00724009" w:rsidP="00724009">
      <w:pPr>
        <w:pStyle w:val="Cuerpodeltexto51"/>
        <w:shd w:val="clear" w:color="auto" w:fill="auto"/>
        <w:spacing w:before="0" w:after="0" w:line="254" w:lineRule="exact"/>
        <w:ind w:left="2127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localidad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00512988" w14:textId="5C6EEA8D" w:rsidR="00724009" w:rsidRPr="00F24378" w:rsidRDefault="00724009" w:rsidP="00724009">
      <w:pPr>
        <w:pStyle w:val="Cuerpodeltexto51"/>
        <w:shd w:val="clear" w:color="auto" w:fill="auto"/>
        <w:spacing w:before="0" w:after="0" w:line="254" w:lineRule="exact"/>
        <w:ind w:left="2127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ofertas_de_empleo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44B2F948" w14:textId="77777777" w:rsidR="00724009" w:rsidRPr="00F24378" w:rsidRDefault="00724009" w:rsidP="00724009">
      <w:pPr>
        <w:pStyle w:val="Cuerpodeltexto51"/>
        <w:shd w:val="clear" w:color="auto" w:fill="auto"/>
        <w:spacing w:before="0" w:after="0" w:line="254" w:lineRule="exact"/>
        <w:ind w:left="709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);</w:t>
      </w:r>
    </w:p>
    <w:p w14:paraId="211225D0" w14:textId="77777777" w:rsidR="004F3C0A" w:rsidRPr="00F24378" w:rsidRDefault="004F3C0A" w:rsidP="000861FC">
      <w:pPr>
        <w:pStyle w:val="Cuerpodeltexto1"/>
        <w:shd w:val="clear" w:color="auto" w:fill="auto"/>
        <w:spacing w:after="180" w:line="240" w:lineRule="auto"/>
        <w:ind w:left="140" w:right="280" w:firstLine="0"/>
        <w:jc w:val="both"/>
        <w:rPr>
          <w:sz w:val="19"/>
          <w:szCs w:val="19"/>
        </w:rPr>
      </w:pPr>
    </w:p>
    <w:p w14:paraId="50415894" w14:textId="78A02CBB" w:rsidR="00724009" w:rsidRPr="00F24378" w:rsidRDefault="00943428" w:rsidP="00724009">
      <w:pPr>
        <w:pStyle w:val="Cuerpodeltexto1"/>
        <w:shd w:val="clear" w:color="auto" w:fill="auto"/>
        <w:spacing w:after="180" w:line="240" w:lineRule="auto"/>
        <w:ind w:left="140" w:right="280" w:firstLine="0"/>
        <w:jc w:val="both"/>
        <w:rPr>
          <w:sz w:val="19"/>
          <w:szCs w:val="19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predicado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b/>
          <w:color w:val="000000"/>
          <w:sz w:val="19"/>
          <w:szCs w:val="19"/>
          <w:lang w:eastAsia="es-ES_tradnl"/>
        </w:rPr>
        <w:t>EXISTS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(con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palabra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reservada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NOT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opcional)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utiliza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comparaciones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verdad/falso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para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determinar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si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subconsulta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devuelve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algún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registro.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4F3C0A" w:rsidRPr="00F24378">
        <w:rPr>
          <w:rStyle w:val="Cuerpodeltexto"/>
          <w:color w:val="000000"/>
          <w:sz w:val="19"/>
          <w:szCs w:val="19"/>
          <w:lang w:eastAsia="es-ES_tradnl"/>
        </w:rPr>
        <w:t>Realmente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4F3C0A" w:rsidRPr="00F24378">
        <w:rPr>
          <w:rStyle w:val="Cuerpodeltexto"/>
          <w:color w:val="000000"/>
          <w:sz w:val="19"/>
          <w:szCs w:val="19"/>
          <w:lang w:eastAsia="es-ES_tradnl"/>
        </w:rPr>
        <w:t>al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4F3C0A" w:rsidRPr="00F24378">
        <w:rPr>
          <w:rStyle w:val="Cuerpodeltexto"/>
          <w:color w:val="000000"/>
          <w:sz w:val="19"/>
          <w:szCs w:val="19"/>
          <w:lang w:eastAsia="es-ES_tradnl"/>
        </w:rPr>
        <w:t>utilizar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4F3C0A" w:rsidRPr="00F24378">
        <w:rPr>
          <w:rStyle w:val="Cuerpodeltexto"/>
          <w:color w:val="000000"/>
          <w:sz w:val="19"/>
          <w:szCs w:val="19"/>
          <w:lang w:eastAsia="es-ES_tradnl"/>
        </w:rPr>
        <w:lastRenderedPageBreak/>
        <w:t>EXISTS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4F3C0A" w:rsidRPr="00F24378">
        <w:rPr>
          <w:rStyle w:val="Cuerpodeltexto"/>
          <w:color w:val="000000"/>
          <w:sz w:val="19"/>
          <w:szCs w:val="19"/>
          <w:lang w:eastAsia="es-ES_tradnl"/>
        </w:rPr>
        <w:t>estamos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4F3C0A" w:rsidRPr="00F24378">
        <w:rPr>
          <w:rStyle w:val="Cuerpodeltexto"/>
          <w:color w:val="000000"/>
          <w:sz w:val="19"/>
          <w:szCs w:val="19"/>
          <w:lang w:eastAsia="es-ES_tradnl"/>
        </w:rPr>
        <w:t>creando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4F3C0A"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4F3C0A" w:rsidRPr="00F24378">
        <w:rPr>
          <w:rStyle w:val="Cuerpodeltexto"/>
          <w:color w:val="000000"/>
          <w:sz w:val="19"/>
          <w:szCs w:val="19"/>
          <w:lang w:eastAsia="es-ES_tradnl"/>
        </w:rPr>
        <w:t>subconsulta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4F3C0A" w:rsidRPr="00F24378">
        <w:rPr>
          <w:rStyle w:val="Cuerpodeltexto"/>
          <w:color w:val="000000"/>
          <w:sz w:val="19"/>
          <w:szCs w:val="19"/>
          <w:lang w:eastAsia="es-ES_tradnl"/>
        </w:rPr>
        <w:t>correlacionada.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24009"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24009" w:rsidRPr="00F24378">
        <w:rPr>
          <w:rStyle w:val="Cuerpodeltexto"/>
          <w:color w:val="000000"/>
          <w:sz w:val="19"/>
          <w:szCs w:val="19"/>
          <w:lang w:eastAsia="es-ES_tradnl"/>
        </w:rPr>
        <w:t>ejemplo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24009" w:rsidRPr="00F24378">
        <w:rPr>
          <w:rStyle w:val="Cuerpodeltexto"/>
          <w:color w:val="000000"/>
          <w:sz w:val="19"/>
          <w:szCs w:val="19"/>
          <w:lang w:eastAsia="es-ES_tradnl"/>
        </w:rPr>
        <w:t>siguiente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24009" w:rsidRPr="00F24378">
        <w:rPr>
          <w:rStyle w:val="Cuerpodeltexto"/>
          <w:color w:val="000000"/>
          <w:sz w:val="19"/>
          <w:szCs w:val="19"/>
          <w:lang w:eastAsia="es-ES_tradnl"/>
        </w:rPr>
        <w:t>devuelve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24009" w:rsidRPr="00F24378">
        <w:rPr>
          <w:rStyle w:val="Cuerpodeltexto"/>
          <w:color w:val="000000"/>
          <w:sz w:val="19"/>
          <w:szCs w:val="19"/>
          <w:lang w:eastAsia="es-ES_tradnl"/>
        </w:rPr>
        <w:t>todos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24009"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24009" w:rsidRPr="00F24378">
        <w:rPr>
          <w:rStyle w:val="Cuerpodeltexto"/>
          <w:color w:val="000000"/>
          <w:sz w:val="19"/>
          <w:szCs w:val="19"/>
          <w:lang w:eastAsia="es-ES_tradnl"/>
        </w:rPr>
        <w:t>desempleados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24009"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24009" w:rsidRPr="00F24378">
        <w:rPr>
          <w:rStyle w:val="Cuerpodeltexto"/>
          <w:color w:val="000000"/>
          <w:sz w:val="19"/>
          <w:szCs w:val="19"/>
          <w:lang w:eastAsia="es-ES_tradnl"/>
        </w:rPr>
        <w:t>viven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24009"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24009" w:rsidRPr="00F24378">
        <w:rPr>
          <w:rStyle w:val="Cuerpodeltexto"/>
          <w:color w:val="000000"/>
          <w:sz w:val="19"/>
          <w:szCs w:val="19"/>
          <w:lang w:eastAsia="es-ES_tradnl"/>
        </w:rPr>
        <w:t>localidades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24009"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24009"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24009"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24009" w:rsidRPr="00F24378">
        <w:rPr>
          <w:rStyle w:val="Cuerpodeltexto"/>
          <w:color w:val="000000"/>
          <w:sz w:val="19"/>
          <w:szCs w:val="19"/>
          <w:lang w:eastAsia="es-ES_tradnl"/>
        </w:rPr>
        <w:t>hay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24009" w:rsidRPr="00F24378">
        <w:rPr>
          <w:rStyle w:val="Cuerpodeltexto"/>
          <w:color w:val="000000"/>
          <w:sz w:val="19"/>
          <w:szCs w:val="19"/>
          <w:lang w:eastAsia="es-ES_tradnl"/>
        </w:rPr>
        <w:t>ofertas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24009"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24009" w:rsidRPr="00F24378">
        <w:rPr>
          <w:rStyle w:val="Cuerpodeltexto"/>
          <w:color w:val="000000"/>
          <w:sz w:val="19"/>
          <w:szCs w:val="19"/>
          <w:lang w:eastAsia="es-ES_tradnl"/>
        </w:rPr>
        <w:t>empleo:</w:t>
      </w:r>
    </w:p>
    <w:p w14:paraId="75F0128F" w14:textId="2C08698C" w:rsidR="00724009" w:rsidRPr="00F24378" w:rsidRDefault="00724009" w:rsidP="00724009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*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1604EE44" w14:textId="55187A8C" w:rsidR="00724009" w:rsidRPr="00F24378" w:rsidRDefault="00724009" w:rsidP="00724009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trabajadores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563552FC" w14:textId="364C9C86" w:rsidR="00724009" w:rsidRPr="00F24378" w:rsidRDefault="00724009" w:rsidP="00724009">
      <w:pPr>
        <w:pStyle w:val="Cuerpodeltexto51"/>
        <w:shd w:val="clear" w:color="auto" w:fill="auto"/>
        <w:spacing w:before="0" w:after="0" w:line="254" w:lineRule="exact"/>
        <w:ind w:left="709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WHERE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estado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'desempleado'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54"/>
        </w:rPr>
        <w:t>AND</w:t>
      </w:r>
      <w:r w:rsidR="00F24378">
        <w:rPr>
          <w:rStyle w:val="Cuerpodeltexto54"/>
        </w:rPr>
        <w:t xml:space="preserve"> </w:t>
      </w:r>
      <w:r w:rsidRPr="00F24378">
        <w:rPr>
          <w:rStyle w:val="Cuerpodeltexto54"/>
        </w:rPr>
        <w:t>EXISTS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</w:t>
      </w:r>
    </w:p>
    <w:p w14:paraId="56BD74CC" w14:textId="07F2C7C7" w:rsidR="00724009" w:rsidRPr="00F24378" w:rsidRDefault="00724009" w:rsidP="00724009">
      <w:pPr>
        <w:pStyle w:val="Cuerpodeltexto51"/>
        <w:shd w:val="clear" w:color="auto" w:fill="auto"/>
        <w:spacing w:before="0" w:after="0" w:line="254" w:lineRule="exact"/>
        <w:ind w:left="2127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localidad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3D369B7D" w14:textId="12972E8C" w:rsidR="00724009" w:rsidRPr="00F24378" w:rsidRDefault="00724009" w:rsidP="00724009">
      <w:pPr>
        <w:pStyle w:val="Cuerpodeltexto51"/>
        <w:shd w:val="clear" w:color="auto" w:fill="auto"/>
        <w:spacing w:before="0" w:after="0" w:line="254" w:lineRule="exact"/>
        <w:ind w:left="2127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ofertas_de_empleo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72F7DB08" w14:textId="683318D3" w:rsidR="00724009" w:rsidRPr="00F24378" w:rsidRDefault="00724009" w:rsidP="00724009">
      <w:pPr>
        <w:pStyle w:val="Cuerpodeltexto51"/>
        <w:shd w:val="clear" w:color="auto" w:fill="auto"/>
        <w:spacing w:before="0" w:after="0" w:line="254" w:lineRule="exact"/>
        <w:ind w:left="2127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WHERE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ofertas_de_empleo.localidad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trabajadores.localidad</w:t>
      </w:r>
    </w:p>
    <w:p w14:paraId="299AACD5" w14:textId="77777777" w:rsidR="00724009" w:rsidRPr="00F24378" w:rsidRDefault="00724009" w:rsidP="00724009">
      <w:pPr>
        <w:pStyle w:val="Cuerpodeltexto51"/>
        <w:shd w:val="clear" w:color="auto" w:fill="auto"/>
        <w:spacing w:before="0" w:after="0" w:line="254" w:lineRule="exact"/>
        <w:ind w:left="709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);</w:t>
      </w:r>
    </w:p>
    <w:p w14:paraId="2DE522A6" w14:textId="77777777" w:rsidR="0081494D" w:rsidRPr="00F24378" w:rsidRDefault="0081494D" w:rsidP="0081494D">
      <w:pPr>
        <w:pStyle w:val="Cuerpodeltexto1"/>
        <w:shd w:val="clear" w:color="auto" w:fill="auto"/>
        <w:spacing w:after="180" w:line="240" w:lineRule="auto"/>
        <w:ind w:left="140" w:right="280" w:firstLine="0"/>
        <w:rPr>
          <w:rStyle w:val="Cuerpodeltexto"/>
          <w:color w:val="000000"/>
          <w:sz w:val="19"/>
          <w:szCs w:val="19"/>
          <w:lang w:eastAsia="es-ES_tradnl"/>
        </w:rPr>
      </w:pPr>
    </w:p>
    <w:p w14:paraId="4A6F07C8" w14:textId="4931E1A5" w:rsidR="002C36E9" w:rsidRPr="00F24378" w:rsidRDefault="0081494D" w:rsidP="002C36E9">
      <w:pPr>
        <w:pStyle w:val="Cuerpodeltexto1"/>
        <w:shd w:val="clear" w:color="auto" w:fill="auto"/>
        <w:spacing w:after="180" w:line="240" w:lineRule="auto"/>
        <w:ind w:left="140" w:right="280" w:firstLine="0"/>
        <w:rPr>
          <w:sz w:val="19"/>
          <w:szCs w:val="19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puede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utilizar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también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alias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nombre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tabla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subconsulta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para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referirse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tablas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listadas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cláusula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FROM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fuera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subconsulta.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2C36E9"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2C36E9" w:rsidRPr="00F24378">
        <w:rPr>
          <w:rStyle w:val="Cuerpodeltexto"/>
          <w:color w:val="000000"/>
          <w:sz w:val="19"/>
          <w:szCs w:val="19"/>
          <w:lang w:eastAsia="es-ES_tradnl"/>
        </w:rPr>
        <w:t>ejemplo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2C36E9" w:rsidRPr="00F24378">
        <w:rPr>
          <w:rStyle w:val="Cuerpodeltexto"/>
          <w:color w:val="000000"/>
          <w:sz w:val="19"/>
          <w:szCs w:val="19"/>
          <w:lang w:eastAsia="es-ES_tradnl"/>
        </w:rPr>
        <w:t>siguiente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2C36E9" w:rsidRPr="00F24378">
        <w:rPr>
          <w:rStyle w:val="Cuerpodeltexto"/>
          <w:color w:val="000000"/>
          <w:sz w:val="19"/>
          <w:szCs w:val="19"/>
          <w:lang w:eastAsia="es-ES_tradnl"/>
        </w:rPr>
        <w:t>devuelve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2C36E9"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2C36E9" w:rsidRPr="00F24378">
        <w:rPr>
          <w:rStyle w:val="Cuerpodeltexto"/>
          <w:color w:val="000000"/>
          <w:sz w:val="19"/>
          <w:szCs w:val="19"/>
          <w:lang w:eastAsia="es-ES_tradnl"/>
        </w:rPr>
        <w:t>nombres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2C36E9"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2C36E9"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2C36E9" w:rsidRPr="00F24378">
        <w:rPr>
          <w:rStyle w:val="Cuerpodeltexto"/>
          <w:color w:val="000000"/>
          <w:sz w:val="19"/>
          <w:szCs w:val="19"/>
          <w:lang w:eastAsia="es-ES_tradnl"/>
        </w:rPr>
        <w:t>empleados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2C36E9" w:rsidRPr="00F24378">
        <w:rPr>
          <w:rStyle w:val="Cuerpodeltexto"/>
          <w:color w:val="000000"/>
          <w:sz w:val="19"/>
          <w:szCs w:val="19"/>
          <w:lang w:eastAsia="es-ES_tradnl"/>
        </w:rPr>
        <w:t>cuyo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2C36E9" w:rsidRPr="00F24378">
        <w:rPr>
          <w:rStyle w:val="Cuerpodeltexto"/>
          <w:color w:val="000000"/>
          <w:sz w:val="19"/>
          <w:szCs w:val="19"/>
          <w:lang w:eastAsia="es-ES_tradnl"/>
        </w:rPr>
        <w:t>salario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2C36E9" w:rsidRPr="00F24378">
        <w:rPr>
          <w:rStyle w:val="Cuerpodeltexto"/>
          <w:color w:val="000000"/>
          <w:sz w:val="19"/>
          <w:szCs w:val="19"/>
          <w:lang w:eastAsia="es-ES_tradnl"/>
        </w:rPr>
        <w:t>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2C36E9" w:rsidRPr="00F24378">
        <w:rPr>
          <w:rStyle w:val="Cuerpodeltexto"/>
          <w:color w:val="000000"/>
          <w:sz w:val="19"/>
          <w:szCs w:val="19"/>
          <w:lang w:eastAsia="es-ES_tradnl"/>
        </w:rPr>
        <w:t>igual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2C36E9" w:rsidRPr="00F24378">
        <w:rPr>
          <w:rStyle w:val="Cuerpodeltexto"/>
          <w:color w:val="000000"/>
          <w:sz w:val="19"/>
          <w:szCs w:val="19"/>
          <w:lang w:eastAsia="es-ES_tradnl"/>
        </w:rPr>
        <w:t>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2C36E9" w:rsidRPr="00F24378">
        <w:rPr>
          <w:rStyle w:val="Cuerpodeltexto"/>
          <w:color w:val="000000"/>
          <w:sz w:val="19"/>
          <w:szCs w:val="19"/>
          <w:lang w:eastAsia="es-ES_tradnl"/>
        </w:rPr>
        <w:t>mayor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2C36E9"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2C36E9"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2C36E9" w:rsidRPr="00F24378">
        <w:rPr>
          <w:rStyle w:val="Cuerpodeltexto"/>
          <w:color w:val="000000"/>
          <w:sz w:val="19"/>
          <w:szCs w:val="19"/>
          <w:lang w:eastAsia="es-ES_tradnl"/>
        </w:rPr>
        <w:t>salario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2C36E9" w:rsidRPr="00F24378">
        <w:rPr>
          <w:rStyle w:val="Cuerpodeltexto"/>
          <w:color w:val="000000"/>
          <w:sz w:val="19"/>
          <w:szCs w:val="19"/>
          <w:lang w:eastAsia="es-ES_tradnl"/>
        </w:rPr>
        <w:t>medio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2C36E9"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2C36E9" w:rsidRPr="00F24378">
        <w:rPr>
          <w:rStyle w:val="Cuerpodeltexto"/>
          <w:color w:val="000000"/>
          <w:sz w:val="19"/>
          <w:szCs w:val="19"/>
          <w:lang w:eastAsia="es-ES_tradnl"/>
        </w:rPr>
        <w:t>todos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2C36E9"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2C36E9" w:rsidRPr="00F24378">
        <w:rPr>
          <w:rStyle w:val="Cuerpodeltexto"/>
          <w:color w:val="000000"/>
          <w:sz w:val="19"/>
          <w:szCs w:val="19"/>
          <w:lang w:eastAsia="es-ES_tradnl"/>
        </w:rPr>
        <w:t>empleados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2C36E9" w:rsidRPr="00F24378">
        <w:rPr>
          <w:rStyle w:val="Cuerpodeltexto"/>
          <w:color w:val="000000"/>
          <w:sz w:val="19"/>
          <w:szCs w:val="19"/>
          <w:lang w:eastAsia="es-ES_tradnl"/>
        </w:rPr>
        <w:t>con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2C36E9"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2C36E9" w:rsidRPr="00F24378">
        <w:rPr>
          <w:rStyle w:val="Cuerpodeltexto"/>
          <w:color w:val="000000"/>
          <w:sz w:val="19"/>
          <w:szCs w:val="19"/>
          <w:lang w:eastAsia="es-ES_tradnl"/>
        </w:rPr>
        <w:t>mismo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2C36E9" w:rsidRPr="00F24378">
        <w:rPr>
          <w:rStyle w:val="Cuerpodeltexto"/>
          <w:color w:val="000000"/>
          <w:sz w:val="19"/>
          <w:szCs w:val="19"/>
          <w:lang w:eastAsia="es-ES_tradnl"/>
        </w:rPr>
        <w:t>título.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2C36E9" w:rsidRPr="00F24378">
        <w:rPr>
          <w:rStyle w:val="Cuerpodeltexto"/>
          <w:color w:val="000000"/>
          <w:sz w:val="19"/>
          <w:szCs w:val="19"/>
          <w:lang w:eastAsia="es-ES_tradnl"/>
        </w:rPr>
        <w:t>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2C36E9"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2C36E9" w:rsidRPr="00F24378">
        <w:rPr>
          <w:rStyle w:val="Cuerpodeltexto"/>
          <w:color w:val="000000"/>
          <w:sz w:val="19"/>
          <w:szCs w:val="19"/>
          <w:lang w:eastAsia="es-ES_tradnl"/>
        </w:rPr>
        <w:t>tabla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2C36E9" w:rsidRPr="00F24378">
        <w:rPr>
          <w:rStyle w:val="Cuerpodeltexto"/>
          <w:color w:val="000000"/>
          <w:sz w:val="19"/>
          <w:szCs w:val="19"/>
          <w:lang w:eastAsia="es-ES_tradnl"/>
        </w:rPr>
        <w:t>Empleados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F841F8"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F841F8"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F841F8" w:rsidRPr="00F24378">
        <w:rPr>
          <w:rStyle w:val="Cuerpodeltexto"/>
          <w:color w:val="000000"/>
          <w:sz w:val="19"/>
          <w:szCs w:val="19"/>
          <w:lang w:eastAsia="es-ES_tradnl"/>
        </w:rPr>
        <w:t>consulta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F841F8" w:rsidRPr="00F24378">
        <w:rPr>
          <w:rStyle w:val="Cuerpodeltexto"/>
          <w:color w:val="000000"/>
          <w:sz w:val="19"/>
          <w:szCs w:val="19"/>
          <w:lang w:eastAsia="es-ES_tradnl"/>
        </w:rPr>
        <w:t>externa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2C36E9" w:rsidRPr="00F24378">
        <w:rPr>
          <w:rStyle w:val="Cuerpodeltexto"/>
          <w:color w:val="000000"/>
          <w:sz w:val="19"/>
          <w:szCs w:val="19"/>
          <w:lang w:eastAsia="es-ES_tradnl"/>
        </w:rPr>
        <w:t>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2C36E9" w:rsidRPr="00F24378">
        <w:rPr>
          <w:rStyle w:val="Cuerpodeltexto"/>
          <w:color w:val="000000"/>
          <w:sz w:val="19"/>
          <w:szCs w:val="19"/>
          <w:lang w:eastAsia="es-ES_tradnl"/>
        </w:rPr>
        <w:t>le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2C36E9" w:rsidRPr="00F24378">
        <w:rPr>
          <w:rStyle w:val="Cuerpodeltexto"/>
          <w:color w:val="000000"/>
          <w:sz w:val="19"/>
          <w:szCs w:val="19"/>
          <w:lang w:eastAsia="es-ES_tradnl"/>
        </w:rPr>
        <w:t>ha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2C36E9" w:rsidRPr="00F24378">
        <w:rPr>
          <w:rStyle w:val="Cuerpodeltexto"/>
          <w:color w:val="000000"/>
          <w:sz w:val="19"/>
          <w:szCs w:val="19"/>
          <w:lang w:eastAsia="es-ES_tradnl"/>
        </w:rPr>
        <w:t>dado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2C36E9"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2C36E9" w:rsidRPr="00F24378">
        <w:rPr>
          <w:rStyle w:val="Cuerpodeltexto"/>
          <w:color w:val="000000"/>
          <w:sz w:val="19"/>
          <w:szCs w:val="19"/>
          <w:lang w:eastAsia="es-ES_tradnl"/>
        </w:rPr>
        <w:t>alias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F841F8" w:rsidRPr="00F24378">
        <w:rPr>
          <w:rStyle w:val="Cuerpodeltexto"/>
          <w:color w:val="000000"/>
          <w:sz w:val="19"/>
          <w:szCs w:val="19"/>
          <w:lang w:eastAsia="es-ES_tradnl"/>
        </w:rPr>
        <w:t>E</w:t>
      </w:r>
      <w:r w:rsidR="002C36E9" w:rsidRPr="00F24378">
        <w:rPr>
          <w:rStyle w:val="Cuerpodeltexto"/>
          <w:color w:val="000000"/>
          <w:sz w:val="19"/>
          <w:szCs w:val="19"/>
          <w:lang w:eastAsia="es-ES_tradnl"/>
        </w:rPr>
        <w:t>1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F841F8" w:rsidRPr="00F24378">
        <w:rPr>
          <w:rStyle w:val="Cuerpodeltexto"/>
          <w:color w:val="000000"/>
          <w:sz w:val="19"/>
          <w:szCs w:val="19"/>
          <w:lang w:eastAsia="es-ES_tradnl"/>
        </w:rPr>
        <w:t>y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F841F8" w:rsidRPr="00F24378">
        <w:rPr>
          <w:rStyle w:val="Cuerpodeltexto"/>
          <w:color w:val="000000"/>
          <w:sz w:val="19"/>
          <w:szCs w:val="19"/>
          <w:lang w:eastAsia="es-ES_tradnl"/>
        </w:rPr>
        <w:t>al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F841F8" w:rsidRPr="00F24378">
        <w:rPr>
          <w:rStyle w:val="Cuerpodeltexto"/>
          <w:color w:val="000000"/>
          <w:sz w:val="19"/>
          <w:szCs w:val="19"/>
          <w:lang w:eastAsia="es-ES_tradnl"/>
        </w:rPr>
        <w:t>interna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F841F8" w:rsidRPr="00F24378">
        <w:rPr>
          <w:rStyle w:val="Cuerpodeltexto"/>
          <w:color w:val="000000"/>
          <w:sz w:val="19"/>
          <w:szCs w:val="19"/>
          <w:lang w:eastAsia="es-ES_tradnl"/>
        </w:rPr>
        <w:t>E2</w:t>
      </w:r>
      <w:r w:rsidR="002C36E9" w:rsidRPr="00F24378">
        <w:rPr>
          <w:rStyle w:val="Cuerpodeltexto"/>
          <w:color w:val="000000"/>
          <w:sz w:val="19"/>
          <w:szCs w:val="19"/>
          <w:lang w:eastAsia="es-ES_tradnl"/>
        </w:rPr>
        <w:t>:</w:t>
      </w:r>
    </w:p>
    <w:p w14:paraId="208A5674" w14:textId="75DE1DE0" w:rsidR="002C36E9" w:rsidRPr="00F24378" w:rsidRDefault="002C36E9" w:rsidP="002C36E9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Apellido,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Nombre,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Titulo,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Salario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76236EF6" w14:textId="3D9126AD" w:rsidR="002C36E9" w:rsidRPr="00F24378" w:rsidRDefault="002C36E9" w:rsidP="002C36E9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Empleados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highlight w:val="yellow"/>
        </w:rPr>
        <w:t>AS</w:t>
      </w:r>
      <w:r w:rsid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>E1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4864D6DE" w14:textId="2505CA64" w:rsidR="002C36E9" w:rsidRPr="00F24378" w:rsidRDefault="002C36E9" w:rsidP="002C36E9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WHERE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Salario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&gt;=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</w:t>
      </w:r>
    </w:p>
    <w:p w14:paraId="5F93D418" w14:textId="1DD0C8AE" w:rsidR="002C36E9" w:rsidRPr="00F24378" w:rsidRDefault="002C36E9" w:rsidP="002C36E9">
      <w:pPr>
        <w:pStyle w:val="Cuerpodeltexto51"/>
        <w:shd w:val="clear" w:color="auto" w:fill="auto"/>
        <w:spacing w:before="0" w:after="0" w:line="254" w:lineRule="exact"/>
        <w:ind w:left="1701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AVG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(Salario)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453C8791" w14:textId="16B4687A" w:rsidR="002C36E9" w:rsidRPr="00F24378" w:rsidRDefault="002C36E9" w:rsidP="002C36E9">
      <w:pPr>
        <w:pStyle w:val="Cuerpodeltexto51"/>
        <w:shd w:val="clear" w:color="auto" w:fill="auto"/>
        <w:spacing w:before="0" w:after="0" w:line="254" w:lineRule="exact"/>
        <w:ind w:left="1701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Empleados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highlight w:val="yellow"/>
        </w:rPr>
        <w:t>AS</w:t>
      </w:r>
      <w:r w:rsid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>E2</w:t>
      </w:r>
    </w:p>
    <w:p w14:paraId="3E29A044" w14:textId="4B285486" w:rsidR="002C36E9" w:rsidRPr="00F24378" w:rsidRDefault="002C36E9" w:rsidP="002C36E9">
      <w:pPr>
        <w:pStyle w:val="Cuerpodeltexto51"/>
        <w:shd w:val="clear" w:color="auto" w:fill="auto"/>
        <w:spacing w:before="0" w:after="0" w:line="254" w:lineRule="exact"/>
        <w:ind w:left="1701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WHERE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E1.Titulo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E2.Titulo</w:t>
      </w:r>
    </w:p>
    <w:p w14:paraId="5DF61B55" w14:textId="77777777" w:rsidR="002C36E9" w:rsidRPr="00F24378" w:rsidRDefault="002C36E9" w:rsidP="002C36E9">
      <w:pPr>
        <w:pStyle w:val="Cuerpodeltexto51"/>
        <w:shd w:val="clear" w:color="auto" w:fill="auto"/>
        <w:spacing w:before="0" w:after="0" w:line="254" w:lineRule="exact"/>
        <w:ind w:left="1701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)</w:t>
      </w:r>
    </w:p>
    <w:p w14:paraId="4583626C" w14:textId="765BFFC5" w:rsidR="002C36E9" w:rsidRPr="00F24378" w:rsidRDefault="002C36E9" w:rsidP="002C36E9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ORDER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BY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Titulo;</w:t>
      </w:r>
    </w:p>
    <w:p w14:paraId="5C639B34" w14:textId="77777777" w:rsidR="002C36E9" w:rsidRPr="00F24378" w:rsidRDefault="002C36E9" w:rsidP="000861FC">
      <w:pPr>
        <w:pStyle w:val="Cuerpodeltexto1"/>
        <w:shd w:val="clear" w:color="auto" w:fill="auto"/>
        <w:spacing w:after="180" w:line="240" w:lineRule="auto"/>
        <w:ind w:left="140" w:right="280" w:firstLine="0"/>
        <w:rPr>
          <w:rStyle w:val="Cuerpodeltexto"/>
          <w:color w:val="000000"/>
          <w:sz w:val="19"/>
          <w:szCs w:val="19"/>
          <w:lang w:eastAsia="es-ES_tradnl"/>
        </w:rPr>
      </w:pPr>
    </w:p>
    <w:p w14:paraId="74460F27" w14:textId="2B927002" w:rsidR="00E82A68" w:rsidRPr="00F24378" w:rsidRDefault="00E82A68" w:rsidP="000861FC">
      <w:pPr>
        <w:pStyle w:val="Cuerpodeltexto1"/>
        <w:shd w:val="clear" w:color="auto" w:fill="auto"/>
        <w:spacing w:after="180" w:line="240" w:lineRule="auto"/>
        <w:ind w:left="140" w:right="280" w:firstLine="0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Sería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suficiente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haber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dados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alias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sola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tabla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Empleados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para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distinguirlas,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por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también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valdría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esta:</w:t>
      </w:r>
    </w:p>
    <w:p w14:paraId="3EC02F46" w14:textId="188E1EA1" w:rsidR="00E82A68" w:rsidRPr="00F24378" w:rsidRDefault="00E82A68" w:rsidP="00E82A68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Apellido,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Nombre,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Titulo,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Salario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6DE25DAE" w14:textId="0E70B3E6" w:rsidR="00E82A68" w:rsidRPr="00F24378" w:rsidRDefault="00E82A68" w:rsidP="00E82A68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Empleados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highlight w:val="yellow"/>
        </w:rPr>
        <w:t>AS</w:t>
      </w:r>
      <w:r w:rsid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>E1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2030C078" w14:textId="509166B4" w:rsidR="00E82A68" w:rsidRPr="00F24378" w:rsidRDefault="00E82A68" w:rsidP="00E82A68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WHERE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Salario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&gt;=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</w:t>
      </w:r>
    </w:p>
    <w:p w14:paraId="09547092" w14:textId="22C16608" w:rsidR="00E82A68" w:rsidRPr="00F24378" w:rsidRDefault="00E82A68" w:rsidP="00E82A68">
      <w:pPr>
        <w:pStyle w:val="Cuerpodeltexto51"/>
        <w:shd w:val="clear" w:color="auto" w:fill="auto"/>
        <w:spacing w:before="0" w:after="0" w:line="254" w:lineRule="exact"/>
        <w:ind w:left="1701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AVG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(Salario)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076F54A1" w14:textId="29508971" w:rsidR="00E82A68" w:rsidRPr="00F24378" w:rsidRDefault="00E82A68" w:rsidP="00E82A68">
      <w:pPr>
        <w:pStyle w:val="Cuerpodeltexto51"/>
        <w:shd w:val="clear" w:color="auto" w:fill="auto"/>
        <w:spacing w:before="0" w:after="0" w:line="254" w:lineRule="exact"/>
        <w:ind w:left="1701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Empleados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550E51D2" w14:textId="01238285" w:rsidR="00E82A68" w:rsidRPr="00F24378" w:rsidRDefault="00E82A68" w:rsidP="00E82A68">
      <w:pPr>
        <w:pStyle w:val="Cuerpodeltexto51"/>
        <w:shd w:val="clear" w:color="auto" w:fill="auto"/>
        <w:spacing w:before="0" w:after="0" w:line="254" w:lineRule="exact"/>
        <w:ind w:left="1701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WHERE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E1.Titulo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Empleados.Titulo</w:t>
      </w:r>
    </w:p>
    <w:p w14:paraId="2165BB02" w14:textId="77777777" w:rsidR="00E82A68" w:rsidRPr="00F24378" w:rsidRDefault="00E82A68" w:rsidP="00E82A68">
      <w:pPr>
        <w:pStyle w:val="Cuerpodeltexto51"/>
        <w:shd w:val="clear" w:color="auto" w:fill="auto"/>
        <w:spacing w:before="0" w:after="0" w:line="254" w:lineRule="exact"/>
        <w:ind w:left="1701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)</w:t>
      </w:r>
    </w:p>
    <w:p w14:paraId="56C40DC6" w14:textId="1B0910E2" w:rsidR="00E82A68" w:rsidRPr="00F24378" w:rsidRDefault="00E82A68" w:rsidP="00E82A68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ORDER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BY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Titulo;</w:t>
      </w:r>
    </w:p>
    <w:p w14:paraId="3A513ACC" w14:textId="77777777" w:rsidR="00E82A68" w:rsidRPr="00F24378" w:rsidRDefault="00E82A68" w:rsidP="000861FC">
      <w:pPr>
        <w:pStyle w:val="Cuerpodeltexto1"/>
        <w:shd w:val="clear" w:color="auto" w:fill="auto"/>
        <w:spacing w:after="180" w:line="240" w:lineRule="auto"/>
        <w:ind w:left="140" w:right="280" w:firstLine="0"/>
        <w:rPr>
          <w:rStyle w:val="Cuerpodeltexto"/>
          <w:color w:val="000000"/>
          <w:sz w:val="19"/>
          <w:szCs w:val="19"/>
          <w:lang w:eastAsia="es-ES_tradnl"/>
        </w:rPr>
      </w:pPr>
    </w:p>
    <w:p w14:paraId="59498417" w14:textId="1500F6B1" w:rsidR="004F3C0A" w:rsidRPr="00F24378" w:rsidRDefault="004F3C0A" w:rsidP="004F3C0A">
      <w:pPr>
        <w:pStyle w:val="Cuerpodeltexto170"/>
        <w:shd w:val="clear" w:color="auto" w:fill="auto"/>
        <w:spacing w:before="0" w:line="240" w:lineRule="auto"/>
        <w:ind w:left="720" w:right="280"/>
        <w:rPr>
          <w:sz w:val="19"/>
          <w:szCs w:val="19"/>
        </w:rPr>
      </w:pP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Obtiene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lista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las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compañías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y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contactos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todos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clientes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han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realizado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un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pedido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segundo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trimestre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1993.</w:t>
      </w:r>
    </w:p>
    <w:p w14:paraId="745D5A57" w14:textId="4890959B" w:rsidR="004F3C0A" w:rsidRPr="00F24378" w:rsidRDefault="004F3C0A" w:rsidP="004F3C0A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Nombre,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Apellidos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3C5FC2B4" w14:textId="217B047E" w:rsidR="004F3C0A" w:rsidRPr="00F24378" w:rsidRDefault="004F3C0A" w:rsidP="004F3C0A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="00D96618" w:rsidRPr="00F24378">
        <w:rPr>
          <w:rStyle w:val="Cuerpodeltexto"/>
          <w:color w:val="000000"/>
          <w:sz w:val="19"/>
          <w:szCs w:val="19"/>
          <w:lang w:eastAsia="es-ES_tradnl"/>
        </w:rPr>
        <w:t>clientes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AS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="00D96618" w:rsidRPr="00F24378">
        <w:rPr>
          <w:rStyle w:val="Cuerpodeltexto"/>
          <w:color w:val="000000"/>
          <w:sz w:val="19"/>
          <w:szCs w:val="19"/>
          <w:lang w:eastAsia="es-ES_tradnl"/>
        </w:rPr>
        <w:t>C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40BD3A0C" w14:textId="5432B878" w:rsidR="004F3C0A" w:rsidRPr="00F24378" w:rsidRDefault="004F3C0A" w:rsidP="004F3C0A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WHERE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EXISTS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</w:t>
      </w:r>
    </w:p>
    <w:p w14:paraId="3668C337" w14:textId="3692AF0C" w:rsidR="004F3C0A" w:rsidRPr="00F24378" w:rsidRDefault="004F3C0A" w:rsidP="004F3C0A">
      <w:pPr>
        <w:pStyle w:val="Cuerpodeltexto51"/>
        <w:shd w:val="clear" w:color="auto" w:fill="auto"/>
        <w:spacing w:before="0" w:after="0" w:line="254" w:lineRule="exact"/>
        <w:ind w:left="1418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*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6C15DB30" w14:textId="06BA9B0F" w:rsidR="004F3C0A" w:rsidRPr="00F24378" w:rsidRDefault="004F3C0A" w:rsidP="004F3C0A">
      <w:pPr>
        <w:pStyle w:val="Cuerpodeltexto51"/>
        <w:shd w:val="clear" w:color="auto" w:fill="auto"/>
        <w:spacing w:before="0" w:after="0" w:line="254" w:lineRule="exact"/>
        <w:ind w:left="1418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="00D96618" w:rsidRPr="00F24378">
        <w:rPr>
          <w:rStyle w:val="Cuerpodeltexto"/>
          <w:color w:val="000000"/>
          <w:sz w:val="19"/>
          <w:szCs w:val="19"/>
          <w:lang w:eastAsia="es-ES_tradnl"/>
        </w:rPr>
        <w:t>p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edidos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AS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1D86A1D9" w14:textId="3DDA1DD2" w:rsidR="004F3C0A" w:rsidRPr="00F24378" w:rsidRDefault="004F3C0A" w:rsidP="004F3C0A">
      <w:pPr>
        <w:pStyle w:val="Cuerpodeltexto51"/>
        <w:shd w:val="clear" w:color="auto" w:fill="auto"/>
        <w:spacing w:before="0" w:after="0" w:line="254" w:lineRule="exact"/>
        <w:ind w:left="1418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WHERE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P.ID_Empleado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D96618" w:rsidRPr="00F24378">
        <w:rPr>
          <w:rStyle w:val="Cuerpodeltexto"/>
          <w:color w:val="000000"/>
          <w:sz w:val="19"/>
          <w:szCs w:val="19"/>
          <w:lang w:eastAsia="es-ES_tradnl"/>
        </w:rPr>
        <w:t>C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.ID_Empleado</w:t>
      </w:r>
    </w:p>
    <w:p w14:paraId="50FBBA67" w14:textId="77777777" w:rsidR="004F3C0A" w:rsidRPr="00F24378" w:rsidRDefault="004F3C0A" w:rsidP="004F3C0A">
      <w:pPr>
        <w:pStyle w:val="Cuerpodeltexto51"/>
        <w:shd w:val="clear" w:color="auto" w:fill="auto"/>
        <w:spacing w:before="0" w:after="0" w:line="254" w:lineRule="exact"/>
        <w:ind w:left="709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);</w:t>
      </w:r>
    </w:p>
    <w:p w14:paraId="642AE093" w14:textId="77777777" w:rsidR="006029CF" w:rsidRPr="00F24378" w:rsidRDefault="006029CF" w:rsidP="004F3C0A">
      <w:pPr>
        <w:pStyle w:val="Cuerpodeltexto51"/>
        <w:shd w:val="clear" w:color="auto" w:fill="auto"/>
        <w:spacing w:before="0" w:after="0" w:line="254" w:lineRule="exact"/>
        <w:ind w:left="709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</w:p>
    <w:p w14:paraId="5BF65B77" w14:textId="77777777" w:rsidR="00DE1D03" w:rsidRPr="00F24378" w:rsidRDefault="00DE1D03">
      <w:pPr>
        <w:spacing w:before="0" w:after="0"/>
        <w:ind w:left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br w:type="page"/>
      </w:r>
    </w:p>
    <w:p w14:paraId="151FCBEF" w14:textId="09CD338E" w:rsidR="006029CF" w:rsidRPr="00F24378" w:rsidRDefault="00783B61" w:rsidP="004F3C0A">
      <w:pPr>
        <w:pStyle w:val="Cuerpodeltexto51"/>
        <w:shd w:val="clear" w:color="auto" w:fill="auto"/>
        <w:spacing w:before="0" w:after="0" w:line="254" w:lineRule="exact"/>
        <w:ind w:left="709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lastRenderedPageBreak/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ejemplo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anterior,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palabra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reservada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</w:rPr>
        <w:t>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opcional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porque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tablas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tienen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nombres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distintos,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por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tanto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6029CF" w:rsidRPr="00F24378">
        <w:rPr>
          <w:rStyle w:val="Cuerpodeltexto"/>
          <w:color w:val="000000"/>
          <w:sz w:val="19"/>
          <w:szCs w:val="19"/>
          <w:lang w:eastAsia="es-ES_tradnl"/>
        </w:rPr>
        <w:t>equivale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6029CF" w:rsidRPr="00F24378">
        <w:rPr>
          <w:rStyle w:val="Cuerpodeltexto"/>
          <w:color w:val="000000"/>
          <w:sz w:val="19"/>
          <w:szCs w:val="19"/>
          <w:lang w:eastAsia="es-ES_tradnl"/>
        </w:rPr>
        <w:t>a:</w:t>
      </w:r>
    </w:p>
    <w:p w14:paraId="7FDF5248" w14:textId="77777777" w:rsidR="006029CF" w:rsidRPr="00F24378" w:rsidRDefault="006029CF" w:rsidP="004F3C0A">
      <w:pPr>
        <w:pStyle w:val="Cuerpodeltexto51"/>
        <w:shd w:val="clear" w:color="auto" w:fill="auto"/>
        <w:spacing w:before="0" w:after="0" w:line="254" w:lineRule="exact"/>
        <w:ind w:left="709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</w:p>
    <w:p w14:paraId="356498C8" w14:textId="31DA52CB" w:rsidR="006029CF" w:rsidRPr="00F24378" w:rsidRDefault="006029CF" w:rsidP="006029CF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Nombre,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Apellidos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6F45F79C" w14:textId="103BD5D4" w:rsidR="006029CF" w:rsidRPr="00F24378" w:rsidRDefault="006029CF" w:rsidP="006029CF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clientes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6A391C65" w14:textId="0CD67F53" w:rsidR="006029CF" w:rsidRPr="00F24378" w:rsidRDefault="006029CF" w:rsidP="006029CF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WHERE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EXISTS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</w:t>
      </w:r>
    </w:p>
    <w:p w14:paraId="2C03514B" w14:textId="21671621" w:rsidR="006029CF" w:rsidRPr="00F24378" w:rsidRDefault="006029CF" w:rsidP="006029CF">
      <w:pPr>
        <w:pStyle w:val="Cuerpodeltexto51"/>
        <w:shd w:val="clear" w:color="auto" w:fill="auto"/>
        <w:spacing w:before="0" w:after="0" w:line="254" w:lineRule="exact"/>
        <w:ind w:left="1418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*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165274BA" w14:textId="5D4DA839" w:rsidR="006029CF" w:rsidRPr="00F24378" w:rsidRDefault="006029CF" w:rsidP="006029CF">
      <w:pPr>
        <w:pStyle w:val="Cuerpodeltexto51"/>
        <w:shd w:val="clear" w:color="auto" w:fill="auto"/>
        <w:spacing w:before="0" w:after="0" w:line="254" w:lineRule="exact"/>
        <w:ind w:left="1418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pedidos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7454CC2C" w14:textId="21BAE210" w:rsidR="006029CF" w:rsidRPr="00F24378" w:rsidRDefault="006029CF" w:rsidP="006029CF">
      <w:pPr>
        <w:pStyle w:val="Cuerpodeltexto51"/>
        <w:shd w:val="clear" w:color="auto" w:fill="auto"/>
        <w:spacing w:before="0" w:after="0" w:line="254" w:lineRule="exact"/>
        <w:ind w:left="1418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WHERE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pedidos.ID_Empleado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clientes.ID_Empleado</w:t>
      </w:r>
    </w:p>
    <w:p w14:paraId="7429B48F" w14:textId="77777777" w:rsidR="006029CF" w:rsidRPr="00F24378" w:rsidRDefault="006029CF" w:rsidP="006029CF">
      <w:pPr>
        <w:pStyle w:val="Cuerpodeltexto51"/>
        <w:shd w:val="clear" w:color="auto" w:fill="auto"/>
        <w:spacing w:before="0" w:after="0" w:line="254" w:lineRule="exact"/>
        <w:ind w:left="709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);</w:t>
      </w:r>
    </w:p>
    <w:p w14:paraId="7F00C676" w14:textId="77777777" w:rsidR="00577596" w:rsidRPr="00F24378" w:rsidRDefault="00577596" w:rsidP="006029CF">
      <w:pPr>
        <w:pStyle w:val="Cuerpodeltexto51"/>
        <w:shd w:val="clear" w:color="auto" w:fill="auto"/>
        <w:spacing w:before="0" w:after="0" w:line="254" w:lineRule="exact"/>
        <w:ind w:left="709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</w:p>
    <w:p w14:paraId="5BCA8817" w14:textId="47EAA236" w:rsidR="00577596" w:rsidRPr="00F24378" w:rsidRDefault="00577596" w:rsidP="00577596">
      <w:pPr>
        <w:pStyle w:val="Cuerpodeltexto170"/>
        <w:shd w:val="clear" w:color="auto" w:fill="auto"/>
        <w:spacing w:before="0" w:line="240" w:lineRule="auto"/>
        <w:ind w:left="720" w:right="280"/>
        <w:rPr>
          <w:sz w:val="19"/>
          <w:szCs w:val="19"/>
        </w:rPr>
      </w:pP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Obtiene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lista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con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nombre,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cargo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y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salario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todos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agentes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ventas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cuyo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salario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es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mayor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todos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jefes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y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directores.</w:t>
      </w:r>
    </w:p>
    <w:p w14:paraId="03D3B180" w14:textId="12EBE583" w:rsidR="00107BA7" w:rsidRPr="00F24378" w:rsidRDefault="00943428" w:rsidP="0016158B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Apellidos,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Nombre,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Cargo,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Salario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6B4D387D" w14:textId="238B4B21" w:rsidR="00943428" w:rsidRPr="00F24378" w:rsidRDefault="00943428" w:rsidP="0016158B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</w:pP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Empleados</w:t>
      </w:r>
    </w:p>
    <w:p w14:paraId="0C7D0E12" w14:textId="0BB7F344" w:rsidR="00107BA7" w:rsidRPr="00F24378" w:rsidRDefault="00943428" w:rsidP="0016158B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</w:rPr>
        <w:t>WHERE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Cargo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LIKE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"Agente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Ven*"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AND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Salario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&gt;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ALL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</w:t>
      </w:r>
    </w:p>
    <w:p w14:paraId="3491895A" w14:textId="521D120F" w:rsidR="00107BA7" w:rsidRPr="00F24378" w:rsidRDefault="00943428" w:rsidP="00107BA7">
      <w:pPr>
        <w:pStyle w:val="Cuerpodeltexto51"/>
        <w:shd w:val="clear" w:color="auto" w:fill="auto"/>
        <w:spacing w:before="0" w:after="0" w:line="254" w:lineRule="exact"/>
        <w:ind w:left="1418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Salario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4E4F201B" w14:textId="6FAED2CA" w:rsidR="00107BA7" w:rsidRPr="00F24378" w:rsidRDefault="00943428" w:rsidP="00107BA7">
      <w:pPr>
        <w:pStyle w:val="Cuerpodeltexto51"/>
        <w:shd w:val="clear" w:color="auto" w:fill="auto"/>
        <w:spacing w:before="0" w:after="0" w:line="254" w:lineRule="exact"/>
        <w:ind w:left="1418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Empleados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4C8F808D" w14:textId="1E94682F" w:rsidR="00107BA7" w:rsidRPr="00F24378" w:rsidRDefault="00943428" w:rsidP="00107BA7">
      <w:pPr>
        <w:pStyle w:val="Cuerpodeltexto51"/>
        <w:shd w:val="clear" w:color="auto" w:fill="auto"/>
        <w:spacing w:before="0" w:after="0" w:line="254" w:lineRule="exact"/>
        <w:ind w:left="1418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</w:rPr>
        <w:t>WHERE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(Cargo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LIKE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"</w:t>
      </w:r>
      <w:r w:rsidR="00107BA7" w:rsidRPr="00F24378">
        <w:rPr>
          <w:rStyle w:val="Cuerpodeltexto"/>
          <w:color w:val="000000"/>
          <w:sz w:val="19"/>
          <w:szCs w:val="19"/>
          <w:lang w:eastAsia="es-ES_tradnl"/>
        </w:rPr>
        <w:t>%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Jefe</w:t>
      </w:r>
      <w:r w:rsidR="00107BA7" w:rsidRPr="00F24378">
        <w:rPr>
          <w:rStyle w:val="Cuerpodeltexto"/>
          <w:color w:val="000000"/>
          <w:sz w:val="19"/>
          <w:szCs w:val="19"/>
          <w:lang w:eastAsia="es-ES_tradnl"/>
        </w:rPr>
        <w:t>%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")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OR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(Cargo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LIKE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="00107BA7" w:rsidRPr="00F24378">
        <w:rPr>
          <w:rStyle w:val="Cuerpodeltexto"/>
          <w:color w:val="000000"/>
          <w:sz w:val="19"/>
          <w:szCs w:val="19"/>
          <w:lang w:eastAsia="es-ES_tradnl"/>
        </w:rPr>
        <w:t>‘%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Director</w:t>
      </w:r>
      <w:r w:rsidR="00107BA7" w:rsidRPr="00F24378">
        <w:rPr>
          <w:rStyle w:val="Cuerpodeltexto"/>
          <w:color w:val="000000"/>
          <w:sz w:val="19"/>
          <w:szCs w:val="19"/>
          <w:lang w:eastAsia="es-ES_tradnl"/>
        </w:rPr>
        <w:t>%’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)</w:t>
      </w:r>
    </w:p>
    <w:p w14:paraId="38438BC5" w14:textId="77777777" w:rsidR="00943428" w:rsidRPr="00F24378" w:rsidRDefault="00943428" w:rsidP="00CE0953">
      <w:pPr>
        <w:pStyle w:val="Cuerpodeltexto51"/>
        <w:shd w:val="clear" w:color="auto" w:fill="auto"/>
        <w:spacing w:before="0" w:after="0" w:line="254" w:lineRule="exact"/>
        <w:ind w:left="709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);</w:t>
      </w:r>
    </w:p>
    <w:p w14:paraId="1255E9A6" w14:textId="77777777" w:rsidR="00577596" w:rsidRPr="00F24378" w:rsidRDefault="00577596" w:rsidP="00CE0953">
      <w:pPr>
        <w:pStyle w:val="Cuerpodeltexto51"/>
        <w:shd w:val="clear" w:color="auto" w:fill="auto"/>
        <w:spacing w:before="0" w:after="0" w:line="254" w:lineRule="exact"/>
        <w:ind w:left="709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</w:p>
    <w:p w14:paraId="04F13A0F" w14:textId="2299E70D" w:rsidR="00577596" w:rsidRPr="00F24378" w:rsidRDefault="00577596" w:rsidP="00577596">
      <w:pPr>
        <w:pStyle w:val="Cuerpodeltexto170"/>
        <w:shd w:val="clear" w:color="auto" w:fill="auto"/>
        <w:spacing w:before="0" w:line="240" w:lineRule="auto"/>
        <w:ind w:left="720" w:right="280"/>
        <w:rPr>
          <w:sz w:val="19"/>
          <w:szCs w:val="19"/>
        </w:rPr>
      </w:pP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Obtiene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lista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con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nombre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y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precio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unitario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todos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aceites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con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mismo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precio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'aceite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oliva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Picual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Orujo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0.8'.</w:t>
      </w:r>
    </w:p>
    <w:p w14:paraId="354D0021" w14:textId="3E234F72" w:rsidR="00107BA7" w:rsidRPr="00F24378" w:rsidRDefault="00943428" w:rsidP="0016158B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DISTINCT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NombreProducto,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Precio_Unidad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660AD20B" w14:textId="6E25C1B5" w:rsidR="00107BA7" w:rsidRPr="00F24378" w:rsidRDefault="00943428" w:rsidP="0016158B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Productos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4828EAF4" w14:textId="1159D713" w:rsidR="00107BA7" w:rsidRPr="00F24378" w:rsidRDefault="00943428" w:rsidP="0016158B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WHERE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="00577596" w:rsidRPr="00F24378">
        <w:rPr>
          <w:rStyle w:val="Cuerpodeltexto"/>
          <w:color w:val="000000"/>
          <w:sz w:val="19"/>
          <w:szCs w:val="19"/>
          <w:lang w:eastAsia="es-ES_tradnl"/>
        </w:rPr>
        <w:t>nombre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577596" w:rsidRPr="00F24378">
        <w:rPr>
          <w:rStyle w:val="Cuerpodeltexto0"/>
          <w:sz w:val="19"/>
          <w:szCs w:val="19"/>
        </w:rPr>
        <w:t>LIKE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577596" w:rsidRPr="00F24378">
        <w:rPr>
          <w:rStyle w:val="Cuerpodeltexto"/>
          <w:color w:val="000000"/>
          <w:sz w:val="19"/>
          <w:szCs w:val="19"/>
          <w:lang w:eastAsia="es-ES_tradnl"/>
        </w:rPr>
        <w:t>'%aceite%'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577596" w:rsidRPr="00F24378">
        <w:rPr>
          <w:rStyle w:val="Cuerpodeltexto0"/>
          <w:sz w:val="19"/>
          <w:szCs w:val="19"/>
        </w:rPr>
        <w:t>AND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Precio_Unidad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</w:t>
      </w:r>
    </w:p>
    <w:p w14:paraId="64CA6F40" w14:textId="344954A5" w:rsidR="00107BA7" w:rsidRPr="00F24378" w:rsidRDefault="00943428" w:rsidP="00107BA7">
      <w:pPr>
        <w:pStyle w:val="Cuerpodeltexto51"/>
        <w:shd w:val="clear" w:color="auto" w:fill="auto"/>
        <w:spacing w:before="0" w:after="0" w:line="254" w:lineRule="exact"/>
        <w:ind w:left="1701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Precio_Unidad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451AD792" w14:textId="7BC9E1B1" w:rsidR="00107BA7" w:rsidRPr="00F24378" w:rsidRDefault="00943428" w:rsidP="00107BA7">
      <w:pPr>
        <w:pStyle w:val="Cuerpodeltexto51"/>
        <w:shd w:val="clear" w:color="auto" w:fill="auto"/>
        <w:spacing w:before="0" w:after="0" w:line="254" w:lineRule="exact"/>
        <w:ind w:left="1701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Productos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31CCD667" w14:textId="20F5EA4B" w:rsidR="00107BA7" w:rsidRPr="00F24378" w:rsidRDefault="00943428" w:rsidP="00107BA7">
      <w:pPr>
        <w:pStyle w:val="Cuerpodeltexto51"/>
        <w:shd w:val="clear" w:color="auto" w:fill="auto"/>
        <w:spacing w:before="0" w:after="0" w:line="254" w:lineRule="exact"/>
        <w:ind w:left="1701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WHERE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="00577596" w:rsidRPr="00F24378">
        <w:rPr>
          <w:rStyle w:val="Cuerpodeltexto"/>
          <w:color w:val="000000"/>
          <w:sz w:val="19"/>
          <w:szCs w:val="19"/>
          <w:lang w:eastAsia="es-ES_tradnl"/>
        </w:rPr>
        <w:t>nombre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577596" w:rsidRPr="00F24378">
        <w:rPr>
          <w:rStyle w:val="Cuerpodeltexto0"/>
          <w:sz w:val="19"/>
          <w:szCs w:val="19"/>
        </w:rPr>
        <w:t>LIKE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577596"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577596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'aceite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577596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577596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oliva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577596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Picual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577596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Orujo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577596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0.8'</w:t>
      </w:r>
    </w:p>
    <w:p w14:paraId="1A4A0982" w14:textId="77777777" w:rsidR="00943428" w:rsidRPr="00F24378" w:rsidRDefault="00943428" w:rsidP="00CE0953">
      <w:pPr>
        <w:pStyle w:val="Cuerpodeltexto51"/>
        <w:shd w:val="clear" w:color="auto" w:fill="auto"/>
        <w:spacing w:before="0" w:after="0" w:line="254" w:lineRule="exact"/>
        <w:ind w:left="709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);</w:t>
      </w:r>
    </w:p>
    <w:p w14:paraId="255B7CC5" w14:textId="77777777" w:rsidR="00577596" w:rsidRPr="00F24378" w:rsidRDefault="00577596" w:rsidP="00CE0953">
      <w:pPr>
        <w:pStyle w:val="Cuerpodeltexto51"/>
        <w:shd w:val="clear" w:color="auto" w:fill="auto"/>
        <w:spacing w:before="0" w:after="0" w:line="254" w:lineRule="exact"/>
        <w:ind w:left="709" w:right="1720" w:firstLine="0"/>
        <w:jc w:val="left"/>
      </w:pPr>
    </w:p>
    <w:p w14:paraId="41CE626A" w14:textId="72C4356E" w:rsidR="00A7003B" w:rsidRPr="00F24378" w:rsidRDefault="00943428" w:rsidP="00A7003B">
      <w:pPr>
        <w:pStyle w:val="Cuerpodeltexto51"/>
        <w:shd w:val="clear" w:color="auto" w:fill="auto"/>
        <w:spacing w:before="0" w:after="0" w:line="254" w:lineRule="exact"/>
        <w:ind w:left="680" w:right="-1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54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="00A7003B" w:rsidRPr="00F24378">
        <w:rPr>
          <w:rStyle w:val="Cuerpodeltexto0"/>
          <w:sz w:val="19"/>
          <w:szCs w:val="19"/>
          <w:lang w:eastAsia="es-ES_tradnl"/>
        </w:rPr>
        <w:t>DISTINCT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Nombre_Contacto,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Nombre_Compañia,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Cargo_Contacto,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Telefono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25A255F9" w14:textId="6369B7BC" w:rsidR="00A7003B" w:rsidRPr="00F24378" w:rsidRDefault="00943428" w:rsidP="0016158B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Clientes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5FC906A6" w14:textId="21D74DA9" w:rsidR="00A7003B" w:rsidRPr="00F24378" w:rsidRDefault="00943428" w:rsidP="0016158B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WHERE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ID_Cliente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</w:rPr>
        <w:t>IN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(</w:t>
      </w:r>
    </w:p>
    <w:p w14:paraId="3E10FC4D" w14:textId="1A3570F3" w:rsidR="00A7003B" w:rsidRPr="00F24378" w:rsidRDefault="00943428" w:rsidP="00A7003B">
      <w:pPr>
        <w:pStyle w:val="Cuerpodeltexto51"/>
        <w:shd w:val="clear" w:color="auto" w:fill="auto"/>
        <w:spacing w:before="0" w:after="0" w:line="254" w:lineRule="exact"/>
        <w:ind w:left="1276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="00A7003B" w:rsidRPr="00F24378">
        <w:rPr>
          <w:rStyle w:val="Cuerpodeltexto0"/>
          <w:sz w:val="19"/>
          <w:szCs w:val="19"/>
          <w:lang w:eastAsia="es-ES_tradnl"/>
        </w:rPr>
        <w:t>DISTINCT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ID_Cliente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2CABE253" w14:textId="436B8055" w:rsidR="00A7003B" w:rsidRPr="00F24378" w:rsidRDefault="00943428" w:rsidP="00A7003B">
      <w:pPr>
        <w:pStyle w:val="Cuerpodeltexto51"/>
        <w:shd w:val="clear" w:color="auto" w:fill="auto"/>
        <w:spacing w:before="0" w:after="0" w:line="254" w:lineRule="exact"/>
        <w:ind w:left="1276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Pedidos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59166783" w14:textId="3AFB2C32" w:rsidR="00A7003B" w:rsidRPr="00F24378" w:rsidRDefault="00943428" w:rsidP="00A7003B">
      <w:pPr>
        <w:pStyle w:val="Cuerpodeltexto51"/>
        <w:shd w:val="clear" w:color="auto" w:fill="auto"/>
        <w:spacing w:before="0" w:after="0" w:line="254" w:lineRule="exact"/>
        <w:ind w:left="1276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WHERE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Fecha_Pedido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&gt;=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A7003B" w:rsidRPr="00F24378">
        <w:rPr>
          <w:rStyle w:val="Cuerpodeltexto"/>
          <w:color w:val="000000"/>
          <w:sz w:val="19"/>
          <w:szCs w:val="19"/>
          <w:lang w:eastAsia="es-ES_tradnl"/>
        </w:rPr>
        <w:t>‘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04/1/93</w:t>
      </w:r>
      <w:r w:rsidR="00A7003B" w:rsidRPr="00F24378">
        <w:rPr>
          <w:rStyle w:val="Cuerpodeltexto"/>
          <w:color w:val="000000"/>
          <w:sz w:val="19"/>
          <w:szCs w:val="19"/>
          <w:lang w:eastAsia="es-ES_tradnl"/>
        </w:rPr>
        <w:t>’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A7003B" w:rsidRPr="00F24378">
        <w:rPr>
          <w:rStyle w:val="Cuerpodeltexto0"/>
          <w:sz w:val="19"/>
          <w:szCs w:val="19"/>
        </w:rPr>
        <w:t>AND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A7003B" w:rsidRPr="00F24378">
        <w:rPr>
          <w:rStyle w:val="Cuerpodeltexto"/>
          <w:color w:val="000000"/>
          <w:sz w:val="19"/>
          <w:szCs w:val="19"/>
          <w:lang w:eastAsia="es-ES_tradnl"/>
        </w:rPr>
        <w:t>Fecha_Pedido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A7003B" w:rsidRPr="00F24378">
        <w:rPr>
          <w:rStyle w:val="Cuerpodeltexto"/>
          <w:color w:val="000000"/>
          <w:sz w:val="19"/>
          <w:szCs w:val="19"/>
          <w:lang w:eastAsia="es-ES_tradnl"/>
        </w:rPr>
        <w:t>&lt;=’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07/1/93</w:t>
      </w:r>
      <w:r w:rsidR="00A7003B" w:rsidRPr="00F24378">
        <w:rPr>
          <w:rStyle w:val="Cuerpodeltexto"/>
          <w:color w:val="000000"/>
          <w:sz w:val="19"/>
          <w:szCs w:val="19"/>
          <w:lang w:eastAsia="es-ES_tradnl"/>
        </w:rPr>
        <w:t>’</w:t>
      </w:r>
    </w:p>
    <w:p w14:paraId="4B8DF2DE" w14:textId="77777777" w:rsidR="00943428" w:rsidRPr="00F24378" w:rsidRDefault="00943428" w:rsidP="0016158B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);</w:t>
      </w:r>
    </w:p>
    <w:p w14:paraId="1FAB062B" w14:textId="77777777" w:rsidR="00A7003B" w:rsidRPr="00F24378" w:rsidRDefault="00A7003B" w:rsidP="0016158B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</w:pPr>
    </w:p>
    <w:p w14:paraId="7F185916" w14:textId="77777777" w:rsidR="00D440A0" w:rsidRPr="00F24378" w:rsidRDefault="00D440A0" w:rsidP="00D440A0">
      <w:pPr>
        <w:pStyle w:val="Cuerpodeltexto51"/>
        <w:shd w:val="clear" w:color="auto" w:fill="auto"/>
        <w:spacing w:before="0" w:after="0" w:line="254" w:lineRule="exact"/>
        <w:ind w:left="1418" w:right="1720" w:firstLine="0"/>
        <w:jc w:val="left"/>
      </w:pPr>
    </w:p>
    <w:p w14:paraId="641EAD68" w14:textId="0ED3A842" w:rsidR="00943428" w:rsidRPr="00F24378" w:rsidRDefault="00943428" w:rsidP="000861FC">
      <w:pPr>
        <w:pStyle w:val="Cuerpodeltexto170"/>
        <w:shd w:val="clear" w:color="auto" w:fill="auto"/>
        <w:spacing w:before="0" w:line="240" w:lineRule="auto"/>
        <w:ind w:left="720"/>
        <w:rPr>
          <w:sz w:val="19"/>
          <w:szCs w:val="19"/>
        </w:rPr>
      </w:pP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Selecciona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nombre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todos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empleados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han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reservado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al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menos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un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pedido.</w:t>
      </w:r>
    </w:p>
    <w:p w14:paraId="07EF57E9" w14:textId="79416BD9" w:rsidR="00943428" w:rsidRPr="00F24378" w:rsidRDefault="00943428" w:rsidP="0016158B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</w:pPr>
      <w:r w:rsidRPr="00F24378">
        <w:rPr>
          <w:rStyle w:val="Cuerpodeltexto54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="00D440A0" w:rsidRPr="00F24378">
        <w:rPr>
          <w:rStyle w:val="Cuerpodeltexto0"/>
          <w:sz w:val="19"/>
          <w:szCs w:val="19"/>
          <w:lang w:eastAsia="es-ES_tradnl"/>
        </w:rPr>
        <w:t>DISTINCT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Pedidos.Id_Producto,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Pedidos.Cantidad,</w:t>
      </w:r>
    </w:p>
    <w:p w14:paraId="040C330E" w14:textId="06D2F8DA" w:rsidR="00B81D00" w:rsidRPr="00F24378" w:rsidRDefault="00943428" w:rsidP="00B81D00">
      <w:pPr>
        <w:pStyle w:val="Cuerpodeltexto51"/>
        <w:shd w:val="clear" w:color="auto" w:fill="auto"/>
        <w:spacing w:before="0" w:after="0" w:line="254" w:lineRule="exact"/>
        <w:ind w:left="1701" w:right="14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(</w:t>
      </w:r>
      <w:r w:rsidRPr="00F24378">
        <w:rPr>
          <w:rStyle w:val="Cuerpodeltexto54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="00D440A0" w:rsidRPr="00F24378">
        <w:rPr>
          <w:rStyle w:val="Cuerpodeltexto0"/>
          <w:sz w:val="19"/>
          <w:szCs w:val="19"/>
          <w:lang w:eastAsia="es-ES_tradnl"/>
        </w:rPr>
        <w:t>DISTINCT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Productos.Nombre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630F5668" w14:textId="325A82CE" w:rsidR="00B81D00" w:rsidRPr="00F24378" w:rsidRDefault="00943428" w:rsidP="00B81D00">
      <w:pPr>
        <w:pStyle w:val="Cuerpodeltexto51"/>
        <w:shd w:val="clear" w:color="auto" w:fill="auto"/>
        <w:spacing w:before="0" w:after="0" w:line="254" w:lineRule="exact"/>
        <w:ind w:left="1701" w:right="14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Productos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5E72C812" w14:textId="6FD8B40A" w:rsidR="00B81D00" w:rsidRPr="00F24378" w:rsidRDefault="00943428" w:rsidP="00B81D00">
      <w:pPr>
        <w:pStyle w:val="Cuerpodeltexto51"/>
        <w:shd w:val="clear" w:color="auto" w:fill="auto"/>
        <w:spacing w:before="0" w:after="0" w:line="254" w:lineRule="exact"/>
        <w:ind w:left="1701" w:right="14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WHERE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Productos.Id_Producto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Pedidos.Id_Producto)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AS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ElProducto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747230C7" w14:textId="4B624D80" w:rsidR="00B81D00" w:rsidRPr="00F24378" w:rsidRDefault="00943428" w:rsidP="0016158B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Pedidos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5BC6451E" w14:textId="00581012" w:rsidR="00B81D00" w:rsidRPr="00F24378" w:rsidRDefault="00943428" w:rsidP="0016158B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WHERE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Pedidos.Cantidad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&gt;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150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60566F6E" w14:textId="235A9946" w:rsidR="00943428" w:rsidRPr="00F24378" w:rsidRDefault="00943428" w:rsidP="0016158B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ORDER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BY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Pedidos.Id_Producto;</w:t>
      </w:r>
    </w:p>
    <w:p w14:paraId="6EFDBF80" w14:textId="77777777" w:rsidR="00B81D00" w:rsidRPr="00F24378" w:rsidRDefault="00B81D00" w:rsidP="0016158B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</w:pPr>
    </w:p>
    <w:p w14:paraId="17A88AF6" w14:textId="0F46BFBC" w:rsidR="00943428" w:rsidRPr="00F24378" w:rsidRDefault="00943428" w:rsidP="000861FC">
      <w:pPr>
        <w:pStyle w:val="Cuerpodeltexto170"/>
        <w:shd w:val="clear" w:color="auto" w:fill="auto"/>
        <w:spacing w:before="0" w:line="240" w:lineRule="auto"/>
        <w:ind w:left="720" w:right="280"/>
        <w:rPr>
          <w:rStyle w:val="Cuerpodeltexto17"/>
          <w:i/>
          <w:iCs/>
          <w:color w:val="000000"/>
          <w:sz w:val="19"/>
          <w:szCs w:val="19"/>
          <w:lang w:eastAsia="es-ES_tradnl"/>
        </w:rPr>
      </w:pP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Recupera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Código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del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Producto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y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Cantidad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pedida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tabla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pedidos,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extrayendo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nombre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del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producto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tabla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17"/>
          <w:i/>
          <w:iCs/>
          <w:color w:val="000000"/>
          <w:sz w:val="19"/>
          <w:szCs w:val="19"/>
          <w:lang w:eastAsia="es-ES_tradnl"/>
        </w:rPr>
        <w:t>productos.</w:t>
      </w:r>
    </w:p>
    <w:p w14:paraId="37E7C3C7" w14:textId="77777777" w:rsidR="00DE1D03" w:rsidRPr="00F24378" w:rsidRDefault="00DE1D03">
      <w:pPr>
        <w:spacing w:before="0" w:after="0"/>
        <w:ind w:left="0"/>
        <w:jc w:val="left"/>
      </w:pPr>
      <w:r w:rsidRPr="00F24378">
        <w:br w:type="page"/>
      </w:r>
    </w:p>
    <w:p w14:paraId="514E7CEA" w14:textId="77777777" w:rsidR="00AD2932" w:rsidRPr="00F24378" w:rsidRDefault="00AD2932" w:rsidP="00AD2932"/>
    <w:p w14:paraId="4B1AEBC2" w14:textId="753C1CFC" w:rsidR="00AD2932" w:rsidRPr="00F24378" w:rsidRDefault="00AD2932" w:rsidP="004C68DD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SELECT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DISTINCT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pedidos.producto_no,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pedidos.unidades,</w:t>
      </w:r>
    </w:p>
    <w:p w14:paraId="62D347A4" w14:textId="2724216C" w:rsidR="00AD2932" w:rsidRPr="00F24378" w:rsidRDefault="00AD2932" w:rsidP="004C68DD">
      <w:pPr>
        <w:pStyle w:val="Cuerpodeltexto51"/>
        <w:shd w:val="clear" w:color="auto" w:fill="auto"/>
        <w:spacing w:before="0" w:after="0" w:line="254" w:lineRule="exact"/>
        <w:ind w:left="1134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(</w:t>
      </w:r>
      <w:r w:rsidRPr="00F24378">
        <w:rPr>
          <w:rStyle w:val="Cuerpodeltexto0"/>
          <w:sz w:val="19"/>
          <w:szCs w:val="19"/>
          <w:lang w:eastAsia="es-ES_tradnl"/>
        </w:rPr>
        <w:t>SELECT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DISTINCT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productos.descripcion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5E705A6F" w14:textId="41ABF6BF" w:rsidR="00AD2932" w:rsidRPr="00F24378" w:rsidRDefault="00AD2932" w:rsidP="004C68DD">
      <w:pPr>
        <w:pStyle w:val="Cuerpodeltexto51"/>
        <w:shd w:val="clear" w:color="auto" w:fill="auto"/>
        <w:spacing w:before="0" w:after="0" w:line="254" w:lineRule="exact"/>
        <w:ind w:left="1134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productos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174A37D5" w14:textId="400B27C3" w:rsidR="00AD2932" w:rsidRPr="00F24378" w:rsidRDefault="00AD2932" w:rsidP="004C68DD">
      <w:pPr>
        <w:pStyle w:val="Cuerpodeltexto51"/>
        <w:shd w:val="clear" w:color="auto" w:fill="auto"/>
        <w:spacing w:before="0" w:after="0" w:line="254" w:lineRule="exact"/>
        <w:ind w:left="1134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WHERE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productos.producto_no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pedidos.producto_no)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'ElProducto'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154CA240" w14:textId="7CD36825" w:rsidR="00AD2932" w:rsidRPr="00F24378" w:rsidRDefault="00AD2932" w:rsidP="004C68DD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pedidos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37F929BF" w14:textId="50C045F3" w:rsidR="00AD2932" w:rsidRPr="00F24378" w:rsidRDefault="00AD2932" w:rsidP="004C68DD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WHERE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pedidos.unidades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&gt;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1</w:t>
      </w:r>
    </w:p>
    <w:p w14:paraId="6CC35C93" w14:textId="6FC276B2" w:rsidR="00AD2932" w:rsidRPr="00F24378" w:rsidRDefault="00AD2932" w:rsidP="004C68DD">
      <w:pPr>
        <w:pStyle w:val="Cuerpodeltexto51"/>
        <w:shd w:val="clear" w:color="auto" w:fill="auto"/>
        <w:spacing w:before="0" w:after="0" w:line="254" w:lineRule="exact"/>
        <w:ind w:left="680" w:right="1720" w:firstLine="0"/>
        <w:jc w:val="left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ORDER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BY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pedidos.producto_no;</w:t>
      </w:r>
    </w:p>
    <w:p w14:paraId="1DC36B97" w14:textId="77777777" w:rsidR="00AD2932" w:rsidRPr="00F24378" w:rsidRDefault="00AD2932" w:rsidP="000861FC">
      <w:pPr>
        <w:pStyle w:val="Cuerpodeltexto170"/>
        <w:shd w:val="clear" w:color="auto" w:fill="auto"/>
        <w:spacing w:before="0" w:line="240" w:lineRule="auto"/>
        <w:ind w:left="720" w:right="280"/>
        <w:rPr>
          <w:i w:val="0"/>
          <w:sz w:val="19"/>
          <w:szCs w:val="19"/>
        </w:rPr>
      </w:pPr>
    </w:p>
    <w:p w14:paraId="6D0340D1" w14:textId="77777777" w:rsidR="00DE1D03" w:rsidRPr="00F24378" w:rsidRDefault="00DE1D03">
      <w:pPr>
        <w:spacing w:before="0" w:after="0"/>
        <w:ind w:left="0"/>
        <w:jc w:val="left"/>
        <w:rPr>
          <w:rFonts w:ascii="Arial" w:hAnsi="Arial" w:cs="Arial"/>
          <w:b/>
          <w:bCs/>
          <w:color w:val="000080"/>
          <w:sz w:val="40"/>
          <w:szCs w:val="48"/>
        </w:rPr>
      </w:pPr>
      <w:bookmarkStart w:id="90" w:name="bookmark29"/>
      <w:r w:rsidRPr="00F24378">
        <w:br w:type="page"/>
      </w:r>
    </w:p>
    <w:p w14:paraId="30DA7E46" w14:textId="012995DA" w:rsidR="00943428" w:rsidRPr="00F24378" w:rsidRDefault="00943428" w:rsidP="00072FF3">
      <w:pPr>
        <w:pStyle w:val="Ttulo1"/>
      </w:pPr>
      <w:bookmarkStart w:id="91" w:name="_Toc149546811"/>
      <w:r w:rsidRPr="00F24378">
        <w:lastRenderedPageBreak/>
        <w:t>Consultas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Unión</w:t>
      </w:r>
      <w:r w:rsidR="00F24378">
        <w:t xml:space="preserve"> </w:t>
      </w:r>
      <w:r w:rsidRPr="00F24378">
        <w:t>Externas</w:t>
      </w:r>
      <w:bookmarkEnd w:id="90"/>
      <w:bookmarkEnd w:id="91"/>
    </w:p>
    <w:p w14:paraId="492B1015" w14:textId="20E12ECC" w:rsidR="00943428" w:rsidRPr="00F24378" w:rsidRDefault="00943428" w:rsidP="008843BC">
      <w:pPr>
        <w:pStyle w:val="Cuerpodeltexto1"/>
        <w:shd w:val="clear" w:color="auto" w:fill="auto"/>
        <w:spacing w:after="240" w:line="240" w:lineRule="auto"/>
        <w:ind w:left="20" w:right="700" w:firstLine="0"/>
        <w:jc w:val="both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utiliza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operación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UNION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para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crear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consulta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unión,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combinando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resultados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más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7110E" w:rsidRPr="00F24378">
        <w:rPr>
          <w:rStyle w:val="Cuerpodeltexto"/>
          <w:color w:val="000000"/>
          <w:sz w:val="19"/>
          <w:szCs w:val="19"/>
          <w:lang w:eastAsia="es-ES_tradnl"/>
        </w:rPr>
        <w:t>SELECT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.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Su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sintaxis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es:</w:t>
      </w:r>
    </w:p>
    <w:p w14:paraId="1414C881" w14:textId="486674F5" w:rsidR="0077110E" w:rsidRPr="00F24378" w:rsidRDefault="0077110E" w:rsidP="0077110E">
      <w:pPr>
        <w:spacing w:before="0" w:after="0"/>
        <w:ind w:left="0"/>
        <w:jc w:val="left"/>
        <w:rPr>
          <w:rFonts w:ascii="Liberation Mono" w:hAnsi="Liberation Mono" w:cs="Liberation Mono"/>
          <w:color w:val="000000"/>
          <w:sz w:val="19"/>
          <w:szCs w:val="19"/>
          <w:shd w:val="clear" w:color="auto" w:fill="F8F8F8"/>
        </w:rPr>
      </w:pPr>
      <w:r w:rsidRPr="00F24378">
        <w:rPr>
          <w:rFonts w:ascii="Liberation Mono" w:hAnsi="Liberation Mono" w:cs="Liberation Mono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="00F24378">
        <w:rPr>
          <w:rFonts w:ascii="Liberation Mono" w:hAnsi="Liberation Mono" w:cs="Liberation Mono"/>
          <w:color w:val="000000"/>
          <w:sz w:val="19"/>
          <w:szCs w:val="19"/>
          <w:shd w:val="clear" w:color="auto" w:fill="F8F8F8"/>
        </w:rPr>
        <w:t xml:space="preserve"> </w:t>
      </w:r>
      <w:r w:rsidRPr="00F24378">
        <w:rPr>
          <w:rFonts w:ascii="Liberation Mono" w:hAnsi="Liberation Mono" w:cs="Liberation Mono"/>
          <w:color w:val="999999"/>
          <w:sz w:val="19"/>
          <w:szCs w:val="19"/>
          <w:bdr w:val="none" w:sz="0" w:space="0" w:color="auto" w:frame="1"/>
          <w:shd w:val="clear" w:color="auto" w:fill="F8F8F8"/>
        </w:rPr>
        <w:t>...</w:t>
      </w:r>
    </w:p>
    <w:p w14:paraId="7C5CAC4A" w14:textId="6B356A9D" w:rsidR="0077110E" w:rsidRPr="00F24378" w:rsidRDefault="0077110E" w:rsidP="0077110E">
      <w:pPr>
        <w:spacing w:before="0" w:after="0"/>
        <w:ind w:left="0"/>
        <w:jc w:val="left"/>
        <w:rPr>
          <w:rFonts w:ascii="Liberation Mono" w:hAnsi="Liberation Mono" w:cs="Liberation Mono"/>
          <w:color w:val="000000"/>
          <w:sz w:val="19"/>
          <w:szCs w:val="19"/>
          <w:shd w:val="clear" w:color="auto" w:fill="F8F8F8"/>
        </w:rPr>
      </w:pPr>
      <w:r w:rsidRPr="00F24378">
        <w:rPr>
          <w:rFonts w:ascii="Liberation Mono" w:hAnsi="Liberation Mono" w:cs="Liberation Mono"/>
          <w:color w:val="0077AA"/>
          <w:sz w:val="19"/>
          <w:szCs w:val="19"/>
          <w:bdr w:val="none" w:sz="0" w:space="0" w:color="auto" w:frame="1"/>
          <w:shd w:val="clear" w:color="auto" w:fill="F8F8F8"/>
        </w:rPr>
        <w:t>UNION</w:t>
      </w:r>
      <w:r w:rsidR="00F24378">
        <w:rPr>
          <w:rFonts w:ascii="Liberation Mono" w:hAnsi="Liberation Mono" w:cs="Liberation Mono"/>
          <w:color w:val="000000"/>
          <w:sz w:val="19"/>
          <w:szCs w:val="19"/>
          <w:shd w:val="clear" w:color="auto" w:fill="F8F8F8"/>
        </w:rPr>
        <w:t xml:space="preserve"> </w:t>
      </w:r>
      <w:r w:rsidRPr="00F24378">
        <w:rPr>
          <w:rFonts w:ascii="Liberation Mono" w:hAnsi="Liberation Mono" w:cs="Liberation Mono"/>
          <w:color w:val="999999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F24378">
        <w:rPr>
          <w:rFonts w:ascii="Liberation Mono" w:hAnsi="Liberation Mono" w:cs="Liberation Mono"/>
          <w:color w:val="0077AA"/>
          <w:sz w:val="19"/>
          <w:szCs w:val="19"/>
          <w:bdr w:val="none" w:sz="0" w:space="0" w:color="auto" w:frame="1"/>
          <w:shd w:val="clear" w:color="auto" w:fill="F8F8F8"/>
        </w:rPr>
        <w:t>ALL</w:t>
      </w:r>
      <w:r w:rsidR="00F24378">
        <w:rPr>
          <w:rFonts w:ascii="Liberation Mono" w:hAnsi="Liberation Mono" w:cs="Liberation Mono"/>
          <w:color w:val="000000"/>
          <w:sz w:val="19"/>
          <w:szCs w:val="19"/>
          <w:shd w:val="clear" w:color="auto" w:fill="F8F8F8"/>
        </w:rPr>
        <w:t xml:space="preserve"> </w:t>
      </w:r>
      <w:r w:rsidRPr="00F24378">
        <w:rPr>
          <w:rFonts w:ascii="Liberation Mono" w:hAnsi="Liberation Mono" w:cs="Liberation Mono"/>
          <w:color w:val="A67F59"/>
          <w:sz w:val="19"/>
          <w:szCs w:val="19"/>
          <w:bdr w:val="none" w:sz="0" w:space="0" w:color="auto" w:frame="1"/>
          <w:shd w:val="clear" w:color="auto" w:fill="F8F8F8"/>
        </w:rPr>
        <w:t>|</w:t>
      </w:r>
      <w:r w:rsidR="00F24378">
        <w:rPr>
          <w:rFonts w:ascii="Liberation Mono" w:hAnsi="Liberation Mono" w:cs="Liberation Mono"/>
          <w:color w:val="000000"/>
          <w:sz w:val="19"/>
          <w:szCs w:val="19"/>
          <w:shd w:val="clear" w:color="auto" w:fill="F8F8F8"/>
        </w:rPr>
        <w:t xml:space="preserve"> </w:t>
      </w:r>
      <w:r w:rsidRPr="00F24378">
        <w:rPr>
          <w:rFonts w:ascii="Liberation Mono" w:hAnsi="Liberation Mono" w:cs="Liberation Mono"/>
          <w:color w:val="0077AA"/>
          <w:sz w:val="19"/>
          <w:szCs w:val="19"/>
          <w:bdr w:val="none" w:sz="0" w:space="0" w:color="auto" w:frame="1"/>
          <w:shd w:val="clear" w:color="auto" w:fill="F8F8F8"/>
        </w:rPr>
        <w:t>DISTINCT</w:t>
      </w:r>
      <w:r w:rsidRPr="00F24378">
        <w:rPr>
          <w:rFonts w:ascii="Liberation Mono" w:hAnsi="Liberation Mono" w:cs="Liberation Mono"/>
          <w:color w:val="999999"/>
          <w:sz w:val="19"/>
          <w:szCs w:val="19"/>
          <w:bdr w:val="none" w:sz="0" w:space="0" w:color="auto" w:frame="1"/>
          <w:shd w:val="clear" w:color="auto" w:fill="F8F8F8"/>
        </w:rPr>
        <w:t>]</w:t>
      </w:r>
      <w:r w:rsidR="00F24378">
        <w:rPr>
          <w:rFonts w:ascii="Liberation Mono" w:hAnsi="Liberation Mono" w:cs="Liberation Mono"/>
          <w:color w:val="000000"/>
          <w:sz w:val="19"/>
          <w:szCs w:val="19"/>
          <w:shd w:val="clear" w:color="auto" w:fill="F8F8F8"/>
        </w:rPr>
        <w:t xml:space="preserve"> </w:t>
      </w:r>
      <w:r w:rsidRPr="00F24378">
        <w:rPr>
          <w:rFonts w:ascii="Liberation Mono" w:hAnsi="Liberation Mono" w:cs="Liberation Mono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="00F24378">
        <w:rPr>
          <w:rFonts w:ascii="Liberation Mono" w:hAnsi="Liberation Mono" w:cs="Liberation Mono"/>
          <w:color w:val="000000"/>
          <w:sz w:val="19"/>
          <w:szCs w:val="19"/>
          <w:shd w:val="clear" w:color="auto" w:fill="F8F8F8"/>
        </w:rPr>
        <w:t xml:space="preserve"> </w:t>
      </w:r>
      <w:r w:rsidRPr="00F24378">
        <w:rPr>
          <w:rFonts w:ascii="Liberation Mono" w:hAnsi="Liberation Mono" w:cs="Liberation Mono"/>
          <w:color w:val="999999"/>
          <w:sz w:val="19"/>
          <w:szCs w:val="19"/>
          <w:bdr w:val="none" w:sz="0" w:space="0" w:color="auto" w:frame="1"/>
          <w:shd w:val="clear" w:color="auto" w:fill="F8F8F8"/>
        </w:rPr>
        <w:t>...</w:t>
      </w:r>
    </w:p>
    <w:p w14:paraId="0A4A9244" w14:textId="4F023F0A" w:rsidR="0077110E" w:rsidRPr="00F24378" w:rsidRDefault="0077110E" w:rsidP="0077110E">
      <w:pPr>
        <w:ind w:left="0"/>
      </w:pPr>
      <w:r w:rsidRPr="00F24378">
        <w:rPr>
          <w:rFonts w:ascii="Liberation Mono" w:hAnsi="Liberation Mono" w:cs="Liberation Mono"/>
          <w:color w:val="999999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F24378">
        <w:rPr>
          <w:rFonts w:ascii="Liberation Mono" w:hAnsi="Liberation Mono" w:cs="Liberation Mono"/>
          <w:color w:val="0077AA"/>
          <w:sz w:val="19"/>
          <w:szCs w:val="19"/>
          <w:bdr w:val="none" w:sz="0" w:space="0" w:color="auto" w:frame="1"/>
          <w:shd w:val="clear" w:color="auto" w:fill="F8F8F8"/>
        </w:rPr>
        <w:t>UNION</w:t>
      </w:r>
      <w:r w:rsidR="00F24378">
        <w:rPr>
          <w:rFonts w:ascii="Liberation Mono" w:hAnsi="Liberation Mono" w:cs="Liberation Mono"/>
          <w:color w:val="000000"/>
          <w:sz w:val="19"/>
          <w:szCs w:val="19"/>
          <w:shd w:val="clear" w:color="auto" w:fill="F8F8F8"/>
        </w:rPr>
        <w:t xml:space="preserve"> </w:t>
      </w:r>
      <w:r w:rsidRPr="00F24378">
        <w:rPr>
          <w:rFonts w:ascii="Liberation Mono" w:hAnsi="Liberation Mono" w:cs="Liberation Mono"/>
          <w:color w:val="999999"/>
          <w:sz w:val="19"/>
          <w:szCs w:val="19"/>
          <w:bdr w:val="none" w:sz="0" w:space="0" w:color="auto" w:frame="1"/>
          <w:shd w:val="clear" w:color="auto" w:fill="F8F8F8"/>
        </w:rPr>
        <w:t>[</w:t>
      </w:r>
      <w:r w:rsidRPr="00F24378">
        <w:rPr>
          <w:rFonts w:ascii="Liberation Mono" w:hAnsi="Liberation Mono" w:cs="Liberation Mono"/>
          <w:color w:val="0077AA"/>
          <w:sz w:val="19"/>
          <w:szCs w:val="19"/>
          <w:bdr w:val="none" w:sz="0" w:space="0" w:color="auto" w:frame="1"/>
          <w:shd w:val="clear" w:color="auto" w:fill="F8F8F8"/>
        </w:rPr>
        <w:t>ALL</w:t>
      </w:r>
      <w:r w:rsidR="00F24378">
        <w:rPr>
          <w:rFonts w:ascii="Liberation Mono" w:hAnsi="Liberation Mono" w:cs="Liberation Mono"/>
          <w:color w:val="000000"/>
          <w:sz w:val="19"/>
          <w:szCs w:val="19"/>
          <w:shd w:val="clear" w:color="auto" w:fill="F8F8F8"/>
        </w:rPr>
        <w:t xml:space="preserve"> </w:t>
      </w:r>
      <w:r w:rsidRPr="00F24378">
        <w:rPr>
          <w:rFonts w:ascii="Liberation Mono" w:hAnsi="Liberation Mono" w:cs="Liberation Mono"/>
          <w:color w:val="A67F59"/>
          <w:sz w:val="19"/>
          <w:szCs w:val="19"/>
          <w:bdr w:val="none" w:sz="0" w:space="0" w:color="auto" w:frame="1"/>
          <w:shd w:val="clear" w:color="auto" w:fill="F8F8F8"/>
        </w:rPr>
        <w:t>|</w:t>
      </w:r>
      <w:r w:rsidR="00F24378">
        <w:rPr>
          <w:rFonts w:ascii="Liberation Mono" w:hAnsi="Liberation Mono" w:cs="Liberation Mono"/>
          <w:color w:val="000000"/>
          <w:sz w:val="19"/>
          <w:szCs w:val="19"/>
          <w:shd w:val="clear" w:color="auto" w:fill="F8F8F8"/>
        </w:rPr>
        <w:t xml:space="preserve"> </w:t>
      </w:r>
      <w:r w:rsidRPr="00F24378">
        <w:rPr>
          <w:rFonts w:ascii="Liberation Mono" w:hAnsi="Liberation Mono" w:cs="Liberation Mono"/>
          <w:color w:val="0077AA"/>
          <w:sz w:val="19"/>
          <w:szCs w:val="19"/>
          <w:bdr w:val="none" w:sz="0" w:space="0" w:color="auto" w:frame="1"/>
          <w:shd w:val="clear" w:color="auto" w:fill="F8F8F8"/>
        </w:rPr>
        <w:t>DISTINCT</w:t>
      </w:r>
      <w:r w:rsidRPr="00F24378">
        <w:rPr>
          <w:rFonts w:ascii="Liberation Mono" w:hAnsi="Liberation Mono" w:cs="Liberation Mono"/>
          <w:color w:val="999999"/>
          <w:sz w:val="19"/>
          <w:szCs w:val="19"/>
          <w:bdr w:val="none" w:sz="0" w:space="0" w:color="auto" w:frame="1"/>
          <w:shd w:val="clear" w:color="auto" w:fill="F8F8F8"/>
        </w:rPr>
        <w:t>]</w:t>
      </w:r>
      <w:r w:rsidR="00F24378">
        <w:rPr>
          <w:rFonts w:ascii="Liberation Mono" w:hAnsi="Liberation Mono" w:cs="Liberation Mono"/>
          <w:color w:val="000000"/>
          <w:sz w:val="19"/>
          <w:szCs w:val="19"/>
          <w:shd w:val="clear" w:color="auto" w:fill="F8F8F8"/>
        </w:rPr>
        <w:t xml:space="preserve"> </w:t>
      </w:r>
      <w:r w:rsidRPr="00F24378">
        <w:rPr>
          <w:rFonts w:ascii="Liberation Mono" w:hAnsi="Liberation Mono" w:cs="Liberation Mono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="00F24378">
        <w:rPr>
          <w:rFonts w:ascii="Liberation Mono" w:hAnsi="Liberation Mono" w:cs="Liberation Mono"/>
          <w:color w:val="000000"/>
          <w:sz w:val="19"/>
          <w:szCs w:val="19"/>
          <w:shd w:val="clear" w:color="auto" w:fill="F8F8F8"/>
        </w:rPr>
        <w:t xml:space="preserve"> </w:t>
      </w:r>
      <w:r w:rsidRPr="00F24378">
        <w:rPr>
          <w:rFonts w:ascii="Liberation Mono" w:hAnsi="Liberation Mono" w:cs="Liberation Mono"/>
          <w:color w:val="999999"/>
          <w:sz w:val="19"/>
          <w:szCs w:val="19"/>
          <w:bdr w:val="none" w:sz="0" w:space="0" w:color="auto" w:frame="1"/>
          <w:shd w:val="clear" w:color="auto" w:fill="F8F8F8"/>
        </w:rPr>
        <w:t>...]</w:t>
      </w:r>
    </w:p>
    <w:p w14:paraId="69D9E616" w14:textId="75516746" w:rsidR="0077110E" w:rsidRPr="00F24378" w:rsidRDefault="00943428" w:rsidP="008843BC">
      <w:pPr>
        <w:pStyle w:val="Cuerpodeltexto1"/>
        <w:shd w:val="clear" w:color="auto" w:fill="auto"/>
        <w:spacing w:after="240" w:line="240" w:lineRule="auto"/>
        <w:ind w:left="220" w:right="360" w:firstLine="0"/>
        <w:jc w:val="both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Puede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combinar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resultados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más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consultas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SELECT,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cualquier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orden,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única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operac</w:t>
      </w:r>
      <w:r w:rsidR="0077110E" w:rsidRPr="00F24378">
        <w:rPr>
          <w:rStyle w:val="Cuerpodeltexto"/>
          <w:color w:val="000000"/>
          <w:sz w:val="19"/>
          <w:szCs w:val="19"/>
          <w:lang w:eastAsia="es-ES_tradnl"/>
        </w:rPr>
        <w:t>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7110E" w:rsidRPr="00F24378">
        <w:rPr>
          <w:rStyle w:val="Cuerpodeltexto"/>
          <w:color w:val="000000"/>
          <w:sz w:val="19"/>
          <w:szCs w:val="19"/>
          <w:lang w:eastAsia="es-ES_tradnl"/>
        </w:rPr>
        <w:t>UNION.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7110E"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7110E" w:rsidRPr="00F24378">
        <w:rPr>
          <w:rStyle w:val="Cuerpodeltexto"/>
          <w:color w:val="000000"/>
          <w:sz w:val="19"/>
          <w:szCs w:val="19"/>
          <w:lang w:eastAsia="es-ES_tradnl"/>
        </w:rPr>
        <w:t>ejemplo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7110E" w:rsidRPr="00F24378">
        <w:rPr>
          <w:rStyle w:val="Cuerpodeltexto"/>
          <w:color w:val="000000"/>
          <w:sz w:val="19"/>
          <w:szCs w:val="19"/>
          <w:lang w:eastAsia="es-ES_tradnl"/>
        </w:rPr>
        <w:t>siguiente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7110E" w:rsidRPr="00F24378">
        <w:rPr>
          <w:rStyle w:val="Cuerpodeltexto"/>
          <w:color w:val="000000"/>
          <w:sz w:val="19"/>
          <w:szCs w:val="19"/>
          <w:lang w:eastAsia="es-ES_tradnl"/>
        </w:rPr>
        <w:t>combina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7110E" w:rsidRPr="00F24378">
        <w:rPr>
          <w:rStyle w:val="Cuerpodeltexto"/>
          <w:color w:val="000000"/>
          <w:sz w:val="19"/>
          <w:szCs w:val="19"/>
          <w:lang w:eastAsia="es-ES_tradnl"/>
        </w:rPr>
        <w:t>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7110E"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7110E" w:rsidRPr="00F24378">
        <w:rPr>
          <w:rStyle w:val="Cuerpodeltexto"/>
          <w:color w:val="000000"/>
          <w:sz w:val="19"/>
          <w:szCs w:val="19"/>
          <w:lang w:eastAsia="es-ES_tradnl"/>
        </w:rPr>
        <w:t>clientes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7110E"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7110E"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7110E" w:rsidRPr="00F24378">
        <w:rPr>
          <w:rStyle w:val="Cuerpodeltexto"/>
          <w:color w:val="000000"/>
          <w:sz w:val="19"/>
          <w:szCs w:val="19"/>
          <w:lang w:eastAsia="es-ES_tradnl"/>
        </w:rPr>
        <w:t>tablas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7110E" w:rsidRPr="00F24378">
        <w:rPr>
          <w:rStyle w:val="Cuerpodeltexto"/>
          <w:color w:val="000000"/>
          <w:sz w:val="19"/>
          <w:szCs w:val="19"/>
          <w:lang w:eastAsia="es-ES_tradnl"/>
        </w:rPr>
        <w:t>clientes_actuales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7110E" w:rsidRPr="00F24378">
        <w:rPr>
          <w:rStyle w:val="Cuerpodeltexto"/>
          <w:color w:val="000000"/>
          <w:sz w:val="19"/>
          <w:szCs w:val="19"/>
          <w:lang w:eastAsia="es-ES_tradnl"/>
        </w:rPr>
        <w:t>y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7110E" w:rsidRPr="00F24378">
        <w:rPr>
          <w:rStyle w:val="Cuerpodeltexto"/>
          <w:color w:val="000000"/>
          <w:sz w:val="19"/>
          <w:szCs w:val="19"/>
          <w:lang w:eastAsia="es-ES_tradnl"/>
        </w:rPr>
        <w:t>clientes_dados_de_baja:</w:t>
      </w:r>
    </w:p>
    <w:p w14:paraId="675CBA59" w14:textId="75E018C7" w:rsidR="0077110E" w:rsidRPr="00F24378" w:rsidRDefault="0077110E" w:rsidP="0077110E">
      <w:pPr>
        <w:pStyle w:val="comandoseinstrucciones"/>
      </w:pPr>
      <w:r w:rsidRPr="00F24378">
        <w:rPr>
          <w:rStyle w:val="Cuerpodeltexto0"/>
          <w:sz w:val="19"/>
          <w:szCs w:val="19"/>
          <w:lang w:eastAsia="es-ES_tradnl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*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clientes_actuales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WHERE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LOCALIDAD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 </w:t>
      </w:r>
      <w:r w:rsidR="00F125B1" w:rsidRPr="00F24378">
        <w:rPr>
          <w:rStyle w:val="Cuerpodeltexto"/>
          <w:color w:val="000000"/>
          <w:sz w:val="19"/>
          <w:szCs w:val="19"/>
          <w:lang w:eastAsia="es-ES_tradnl"/>
        </w:rPr>
        <w:t>'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LUGO</w:t>
      </w:r>
      <w:r w:rsidR="00F125B1" w:rsidRPr="00F24378">
        <w:rPr>
          <w:rStyle w:val="Cuerpodeltexto"/>
          <w:color w:val="000000"/>
          <w:sz w:val="19"/>
          <w:szCs w:val="19"/>
          <w:lang w:eastAsia="es-ES_tradnl"/>
        </w:rPr>
        <w:t>'</w:t>
      </w:r>
    </w:p>
    <w:p w14:paraId="6B65D8CC" w14:textId="77777777" w:rsidR="00072FF3" w:rsidRPr="00F24378" w:rsidRDefault="00BC5E8A" w:rsidP="0077110E">
      <w:pPr>
        <w:pStyle w:val="comandoseinstrucciones"/>
        <w:rPr>
          <w:rStyle w:val="Cuerpodeltexto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UNION</w:t>
      </w:r>
    </w:p>
    <w:p w14:paraId="3D3AFC9A" w14:textId="4330ECC7" w:rsidR="00943428" w:rsidRPr="00F24378" w:rsidRDefault="00943428" w:rsidP="0077110E">
      <w:pPr>
        <w:pStyle w:val="comandoseinstrucciones"/>
      </w:pPr>
      <w:r w:rsidRPr="00F24378">
        <w:rPr>
          <w:rStyle w:val="Cuerpodeltexto0"/>
          <w:sz w:val="19"/>
          <w:szCs w:val="19"/>
          <w:lang w:eastAsia="es-ES_tradnl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*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="0077110E" w:rsidRPr="00F24378">
        <w:rPr>
          <w:rStyle w:val="Cuerpodeltexto"/>
          <w:color w:val="000000"/>
          <w:sz w:val="19"/>
          <w:szCs w:val="19"/>
          <w:lang w:eastAsia="es-ES_tradnl"/>
        </w:rPr>
        <w:t>clientes_dados_de_baja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lang w:eastAsia="es-ES_tradnl"/>
        </w:rPr>
        <w:t>WHERE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="0077110E" w:rsidRPr="00F24378">
        <w:rPr>
          <w:rStyle w:val="Cuerpodeltexto"/>
          <w:color w:val="000000"/>
          <w:sz w:val="19"/>
          <w:szCs w:val="19"/>
          <w:lang w:eastAsia="es-ES_tradnl"/>
        </w:rPr>
        <w:t>LOCALIDAD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77110E"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F125B1" w:rsidRPr="00F24378">
        <w:rPr>
          <w:rStyle w:val="Cuerpodeltexto"/>
          <w:color w:val="000000"/>
          <w:sz w:val="19"/>
          <w:szCs w:val="19"/>
          <w:lang w:eastAsia="es-ES_tradnl"/>
        </w:rPr>
        <w:t>'</w:t>
      </w:r>
      <w:r w:rsidR="0077110E" w:rsidRPr="00F24378">
        <w:rPr>
          <w:rStyle w:val="Cuerpodeltexto"/>
          <w:color w:val="000000"/>
          <w:sz w:val="19"/>
          <w:szCs w:val="19"/>
          <w:lang w:eastAsia="es-ES_tradnl"/>
        </w:rPr>
        <w:t>LUGO</w:t>
      </w:r>
      <w:r w:rsidR="00F125B1" w:rsidRPr="00F24378">
        <w:rPr>
          <w:rStyle w:val="Cuerpodeltexto"/>
          <w:color w:val="000000"/>
          <w:sz w:val="19"/>
          <w:szCs w:val="19"/>
          <w:lang w:eastAsia="es-ES_tradnl"/>
        </w:rPr>
        <w:t>'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;</w:t>
      </w:r>
    </w:p>
    <w:p w14:paraId="1AF96867" w14:textId="77777777" w:rsidR="009466C7" w:rsidRPr="00F24378" w:rsidRDefault="009466C7" w:rsidP="008843BC">
      <w:pPr>
        <w:pStyle w:val="Cuerpodeltexto1"/>
        <w:shd w:val="clear" w:color="auto" w:fill="auto"/>
        <w:spacing w:after="240" w:line="240" w:lineRule="auto"/>
        <w:ind w:left="220" w:right="360" w:firstLine="0"/>
        <w:jc w:val="both"/>
        <w:rPr>
          <w:rStyle w:val="Cuerpodeltexto"/>
          <w:color w:val="000000"/>
          <w:sz w:val="19"/>
          <w:szCs w:val="19"/>
          <w:lang w:eastAsia="es-ES_tradnl"/>
        </w:rPr>
      </w:pPr>
    </w:p>
    <w:p w14:paraId="6D2703B1" w14:textId="31E0ABFC" w:rsidR="009466C7" w:rsidRPr="00F24378" w:rsidRDefault="009466C7" w:rsidP="008843BC">
      <w:pPr>
        <w:pStyle w:val="Cuerpodeltexto1"/>
        <w:shd w:val="clear" w:color="auto" w:fill="auto"/>
        <w:spacing w:after="240" w:line="240" w:lineRule="auto"/>
        <w:ind w:left="220" w:right="360" w:firstLine="0"/>
        <w:jc w:val="both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</w:rPr>
        <w:t>UNI</w:t>
      </w:r>
      <w:r w:rsidRPr="00F24378">
        <w:rPr>
          <w:rStyle w:val="Cuerpodeltexto0"/>
          <w:sz w:val="19"/>
          <w:szCs w:val="19"/>
          <w:lang w:eastAsia="es-ES_tradnl"/>
        </w:rPr>
        <w:t>O</w:t>
      </w:r>
      <w:r w:rsidRPr="00F24378">
        <w:rPr>
          <w:rStyle w:val="Cuerpodeltexto0"/>
          <w:sz w:val="19"/>
          <w:szCs w:val="19"/>
        </w:rPr>
        <w:t>N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: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"/>
          <w:color w:val="000000"/>
          <w:sz w:val="19"/>
          <w:szCs w:val="19"/>
          <w:lang w:eastAsia="es-ES_tradnl"/>
        </w:rPr>
        <w:t>devuelven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filas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duplicadas.</w:t>
      </w:r>
    </w:p>
    <w:p w14:paraId="0CC59A0F" w14:textId="14E715A2" w:rsidR="009466C7" w:rsidRPr="00F24378" w:rsidRDefault="009466C7" w:rsidP="009466C7">
      <w:pPr>
        <w:pStyle w:val="Cuerpodeltexto1"/>
        <w:shd w:val="clear" w:color="auto" w:fill="auto"/>
        <w:spacing w:after="240" w:line="240" w:lineRule="auto"/>
        <w:ind w:left="220" w:right="360" w:firstLine="0"/>
        <w:jc w:val="both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</w:rPr>
        <w:t>UNION</w:t>
      </w:r>
      <w:r w:rsidR="00F24378">
        <w:rPr>
          <w:rStyle w:val="Cuerpodeltexto0"/>
          <w:sz w:val="19"/>
          <w:szCs w:val="19"/>
        </w:rPr>
        <w:t xml:space="preserve"> </w:t>
      </w:r>
      <w:r w:rsidRPr="00F24378">
        <w:rPr>
          <w:rStyle w:val="Cuerpodeltexto0"/>
          <w:sz w:val="19"/>
          <w:szCs w:val="19"/>
        </w:rPr>
        <w:t>ALL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: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Sí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devuelven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filas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duplicadas.</w:t>
      </w:r>
    </w:p>
    <w:p w14:paraId="13B3F590" w14:textId="11CAB427" w:rsidR="00943428" w:rsidRPr="00F24378" w:rsidRDefault="00943428" w:rsidP="008843BC">
      <w:pPr>
        <w:pStyle w:val="Cuerpodeltexto1"/>
        <w:shd w:val="clear" w:color="auto" w:fill="auto"/>
        <w:spacing w:after="240" w:line="240" w:lineRule="auto"/>
        <w:ind w:left="220" w:right="360" w:firstLine="0"/>
        <w:jc w:val="both"/>
        <w:rPr>
          <w:sz w:val="19"/>
          <w:szCs w:val="19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Tod</w:t>
      </w:r>
      <w:r w:rsidR="009466C7" w:rsidRPr="00F24378">
        <w:rPr>
          <w:rStyle w:val="Cuerpodeltexto"/>
          <w:color w:val="000000"/>
          <w:sz w:val="19"/>
          <w:szCs w:val="19"/>
          <w:lang w:eastAsia="es-ES_tradnl"/>
        </w:rPr>
        <w:t>a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consultas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operación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UNION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deben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pedir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mismo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número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campos,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obstante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campos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tienen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F3331C" w:rsidRPr="00F24378">
        <w:rPr>
          <w:rStyle w:val="Cuerpodeltexto"/>
          <w:color w:val="000000"/>
          <w:sz w:val="19"/>
          <w:szCs w:val="19"/>
          <w:lang w:eastAsia="es-ES_tradnl"/>
        </w:rPr>
        <w:t>por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F3331C" w:rsidRPr="00F24378">
        <w:rPr>
          <w:rStyle w:val="Cuerpodeltexto"/>
          <w:color w:val="000000"/>
          <w:sz w:val="19"/>
          <w:szCs w:val="19"/>
          <w:lang w:eastAsia="es-ES_tradnl"/>
        </w:rPr>
        <w:t>qué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tener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mismo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tamaño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mismo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tipo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datos.</w:t>
      </w:r>
    </w:p>
    <w:p w14:paraId="79E04D0E" w14:textId="3CD062C7" w:rsidR="009466C7" w:rsidRPr="00F24378" w:rsidRDefault="00943428" w:rsidP="008843BC">
      <w:pPr>
        <w:pStyle w:val="Cuerpodeltexto1"/>
        <w:shd w:val="clear" w:color="auto" w:fill="auto"/>
        <w:spacing w:after="240" w:line="240" w:lineRule="auto"/>
        <w:ind w:left="220" w:right="360" w:firstLine="0"/>
        <w:jc w:val="both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puede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utilizar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cláusula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GROUP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BY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y/o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HAVING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cada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consulta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para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agrupar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datos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devueltos.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2CF917AF" w14:textId="47DEB64B" w:rsidR="00943428" w:rsidRPr="00F24378" w:rsidRDefault="00943428" w:rsidP="008843BC">
      <w:pPr>
        <w:pStyle w:val="Cuerpodeltexto1"/>
        <w:shd w:val="clear" w:color="auto" w:fill="auto"/>
        <w:spacing w:after="240" w:line="240" w:lineRule="auto"/>
        <w:ind w:left="220" w:right="360" w:firstLine="0"/>
        <w:jc w:val="both"/>
        <w:rPr>
          <w:sz w:val="19"/>
          <w:szCs w:val="19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Puede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utilizar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cláusula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ORDER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BY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final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último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argumento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consulta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para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visualizar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datos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devueltos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orden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específico.</w:t>
      </w:r>
    </w:p>
    <w:p w14:paraId="6B0E6951" w14:textId="75AC91BA" w:rsidR="00767A6E" w:rsidRPr="00F24378" w:rsidRDefault="00943428" w:rsidP="006F6356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[Nombre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compañía],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Ciudad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22EB32FA" w14:textId="28B67EED" w:rsidR="00767A6E" w:rsidRPr="00F24378" w:rsidRDefault="00943428" w:rsidP="006F6356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Proveedores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340F5FB0" w14:textId="3E43B85D" w:rsidR="00767A6E" w:rsidRPr="00F24378" w:rsidRDefault="00943428" w:rsidP="006F6356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WHERE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País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'Brasil'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4CD6A5A0" w14:textId="17015114" w:rsidR="00767A6E" w:rsidRPr="00F24378" w:rsidRDefault="00943428" w:rsidP="006F6356">
      <w:pPr>
        <w:pStyle w:val="comandoseinstrucciones"/>
        <w:rPr>
          <w:rStyle w:val="Cuerpodeltexto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highlight w:val="yellow"/>
          <w:lang w:eastAsia="es-ES_tradnl"/>
        </w:rPr>
        <w:t>UNION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</w:p>
    <w:p w14:paraId="619CB7ED" w14:textId="3AEC7AFD" w:rsidR="00767A6E" w:rsidRPr="00F24378" w:rsidRDefault="00943428" w:rsidP="006F6356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[Nombre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compañía],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Ciudad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5448DFE7" w14:textId="6316D1C5" w:rsidR="00943428" w:rsidRPr="00F24378" w:rsidRDefault="00943428" w:rsidP="006F6356">
      <w:pPr>
        <w:pStyle w:val="comandoseinstrucciones"/>
      </w:pP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Clientes</w:t>
      </w:r>
    </w:p>
    <w:p w14:paraId="0AC294D6" w14:textId="672AD14D" w:rsidR="00943428" w:rsidRPr="00F24378" w:rsidRDefault="00943428" w:rsidP="006F6356">
      <w:pPr>
        <w:pStyle w:val="comandoseinstrucciones"/>
      </w:pPr>
      <w:r w:rsidRPr="00F24378">
        <w:rPr>
          <w:rStyle w:val="Cuerpodeltexto0"/>
          <w:sz w:val="19"/>
          <w:szCs w:val="19"/>
          <w:lang w:eastAsia="es-ES_tradnl"/>
        </w:rPr>
        <w:t>WHERE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País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="00F125B1" w:rsidRPr="00F24378">
        <w:rPr>
          <w:rStyle w:val="Cuerpodeltexto"/>
          <w:color w:val="000000"/>
          <w:sz w:val="19"/>
          <w:szCs w:val="19"/>
          <w:lang w:eastAsia="es-ES_tradnl"/>
        </w:rPr>
        <w:t>'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Brasil</w:t>
      </w:r>
      <w:r w:rsidR="00F125B1" w:rsidRPr="00F24378">
        <w:rPr>
          <w:rStyle w:val="Cuerpodeltexto"/>
          <w:color w:val="000000"/>
          <w:sz w:val="19"/>
          <w:szCs w:val="19"/>
          <w:lang w:eastAsia="es-ES_tradnl"/>
        </w:rPr>
        <w:t>'</w:t>
      </w:r>
      <w:r w:rsidR="00BC5E8A" w:rsidRPr="00F24378">
        <w:rPr>
          <w:rStyle w:val="Cuerpodeltexto"/>
          <w:color w:val="000000"/>
          <w:sz w:val="19"/>
          <w:szCs w:val="19"/>
          <w:lang w:eastAsia="es-ES_tradnl"/>
        </w:rPr>
        <w:t>;</w:t>
      </w:r>
    </w:p>
    <w:p w14:paraId="65D48924" w14:textId="67E9F754" w:rsidR="00943428" w:rsidRPr="00F24378" w:rsidRDefault="006F6356" w:rsidP="006F6356">
      <w:pPr>
        <w:pStyle w:val="comandoseinstrucciones"/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</w:pPr>
      <w:r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#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Recupera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nombres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y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las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ciudades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todos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proveedores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y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clientes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Brasil</w:t>
      </w:r>
    </w:p>
    <w:p w14:paraId="259E1B26" w14:textId="77777777" w:rsidR="00767A6E" w:rsidRPr="00F24378" w:rsidRDefault="00767A6E" w:rsidP="00767A6E"/>
    <w:p w14:paraId="3D8437F4" w14:textId="36087933" w:rsidR="00767A6E" w:rsidRPr="00F24378" w:rsidRDefault="00943428" w:rsidP="006F6356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[Nombre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compañía],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Ciudad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1463597E" w14:textId="05DA04BC" w:rsidR="00767A6E" w:rsidRPr="00F24378" w:rsidRDefault="00943428" w:rsidP="006F6356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Proveedores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426D060C" w14:textId="262A796F" w:rsidR="00943428" w:rsidRPr="00F24378" w:rsidRDefault="00943428" w:rsidP="006F6356">
      <w:pPr>
        <w:pStyle w:val="comandoseinstrucciones"/>
      </w:pPr>
      <w:r w:rsidRPr="00F24378">
        <w:rPr>
          <w:rStyle w:val="Cuerpodeltexto0"/>
          <w:sz w:val="19"/>
          <w:szCs w:val="19"/>
          <w:lang w:eastAsia="es-ES_tradnl"/>
        </w:rPr>
        <w:t>WHERE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País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'Brasil'</w:t>
      </w:r>
    </w:p>
    <w:p w14:paraId="6B8DDAF1" w14:textId="6E918D6B" w:rsidR="00767A6E" w:rsidRPr="00F24378" w:rsidRDefault="00943428" w:rsidP="006F6356">
      <w:pPr>
        <w:pStyle w:val="comandoseinstrucciones"/>
        <w:rPr>
          <w:rStyle w:val="Cuerpodeltexto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highlight w:val="yellow"/>
          <w:lang w:eastAsia="es-ES_tradnl"/>
        </w:rPr>
        <w:t>UNION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</w:p>
    <w:p w14:paraId="3C152E8F" w14:textId="3F56AB83" w:rsidR="00767A6E" w:rsidRPr="00F24378" w:rsidRDefault="00943428" w:rsidP="006F6356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[Nombre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compañía],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Ciudad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13A80A14" w14:textId="5897AC77" w:rsidR="00767A6E" w:rsidRPr="00F24378" w:rsidRDefault="00943428" w:rsidP="006F6356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Clientes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30976AD9" w14:textId="57F9AA1E" w:rsidR="006F6356" w:rsidRPr="00F24378" w:rsidRDefault="00943428" w:rsidP="006F6356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WHERE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País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'Brasil'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3BEAC88B" w14:textId="77777777" w:rsidR="006F6356" w:rsidRPr="00F24378" w:rsidRDefault="006F6356" w:rsidP="006F6356">
      <w:pPr>
        <w:pStyle w:val="comandoseinstrucciones"/>
        <w:rPr>
          <w:rStyle w:val="Cuerpodeltexto0"/>
          <w:sz w:val="19"/>
          <w:szCs w:val="19"/>
          <w:lang w:eastAsia="es-ES_tradnl"/>
        </w:rPr>
      </w:pPr>
    </w:p>
    <w:p w14:paraId="391C61CD" w14:textId="163512AD" w:rsidR="00943428" w:rsidRPr="00F24378" w:rsidRDefault="00943428" w:rsidP="006F6356">
      <w:pPr>
        <w:pStyle w:val="comandoseinstrucciones"/>
      </w:pPr>
      <w:r w:rsidRPr="00F24378">
        <w:rPr>
          <w:rStyle w:val="Cuerpodeltexto0"/>
          <w:sz w:val="19"/>
          <w:szCs w:val="19"/>
          <w:highlight w:val="yellow"/>
          <w:lang w:eastAsia="es-ES_tradnl"/>
        </w:rPr>
        <w:t>ORDER</w:t>
      </w:r>
      <w:r w:rsidR="00F24378">
        <w:rPr>
          <w:rStyle w:val="Cuerpodeltexto0"/>
          <w:sz w:val="19"/>
          <w:szCs w:val="19"/>
          <w:highlight w:val="yellow"/>
          <w:lang w:eastAsia="es-ES_tradnl"/>
        </w:rPr>
        <w:t xml:space="preserve"> </w:t>
      </w:r>
      <w:r w:rsidRPr="00F24378">
        <w:rPr>
          <w:rStyle w:val="Cuerpodeltexto0"/>
          <w:sz w:val="19"/>
          <w:szCs w:val="19"/>
          <w:highlight w:val="yellow"/>
          <w:lang w:eastAsia="es-ES_tradnl"/>
        </w:rPr>
        <w:t>BY</w:t>
      </w:r>
      <w:r w:rsidR="00F24378">
        <w:rPr>
          <w:rStyle w:val="Cuerpodeltexto0"/>
          <w:sz w:val="19"/>
          <w:szCs w:val="19"/>
          <w:highlight w:val="yellow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highlight w:val="yellow"/>
          <w:lang w:eastAsia="es-ES_tradnl"/>
        </w:rPr>
        <w:t>Ciudad</w:t>
      </w:r>
      <w:r w:rsidR="006F6356" w:rsidRPr="00F24378">
        <w:rPr>
          <w:rStyle w:val="Cuerpodeltexto"/>
          <w:color w:val="000000"/>
          <w:sz w:val="19"/>
          <w:szCs w:val="19"/>
          <w:lang w:eastAsia="es-ES_tradnl"/>
        </w:rPr>
        <w:t>;</w:t>
      </w:r>
    </w:p>
    <w:p w14:paraId="10E0BF21" w14:textId="77777777" w:rsidR="006F6356" w:rsidRPr="00F24378" w:rsidRDefault="006F6356" w:rsidP="006F6356">
      <w:pPr>
        <w:pStyle w:val="comandoseinstrucciones"/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</w:pPr>
    </w:p>
    <w:p w14:paraId="19111DAC" w14:textId="674087EA" w:rsidR="00943428" w:rsidRPr="00F24378" w:rsidRDefault="006F6356" w:rsidP="006F6356">
      <w:pPr>
        <w:pStyle w:val="comandoseinstrucciones"/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</w:pPr>
      <w:r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#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Recupera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nombres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y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las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ciudades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todos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proveedores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y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clientes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radicados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Brasil,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ordenados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por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nombre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ciudad</w:t>
      </w:r>
    </w:p>
    <w:p w14:paraId="40AC0A4E" w14:textId="77777777" w:rsidR="00767A6E" w:rsidRPr="00F24378" w:rsidRDefault="00767A6E" w:rsidP="00767A6E"/>
    <w:p w14:paraId="23141C5E" w14:textId="02472908" w:rsidR="00731C38" w:rsidRPr="00F24378" w:rsidRDefault="00943428" w:rsidP="006F6356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[Nombre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compañía],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Ciudad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5591074E" w14:textId="14B7811C" w:rsidR="00731C38" w:rsidRPr="00F24378" w:rsidRDefault="00943428" w:rsidP="006F6356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Proveedores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37D22E47" w14:textId="29E0A914" w:rsidR="00943428" w:rsidRPr="00F24378" w:rsidRDefault="00943428" w:rsidP="006F6356">
      <w:pPr>
        <w:pStyle w:val="comandoseinstrucciones"/>
      </w:pPr>
      <w:r w:rsidRPr="00F24378">
        <w:rPr>
          <w:rStyle w:val="Cuerpodeltexto0"/>
          <w:sz w:val="19"/>
          <w:szCs w:val="19"/>
          <w:lang w:eastAsia="es-ES_tradnl"/>
        </w:rPr>
        <w:lastRenderedPageBreak/>
        <w:t>WHERE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País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'Brasil'</w:t>
      </w:r>
    </w:p>
    <w:p w14:paraId="154625B3" w14:textId="1F0D052A" w:rsidR="00731C38" w:rsidRPr="00F24378" w:rsidRDefault="00943428" w:rsidP="006F6356">
      <w:pPr>
        <w:pStyle w:val="comandoseinstrucciones"/>
        <w:rPr>
          <w:rStyle w:val="Cuerpodeltexto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highlight w:val="yellow"/>
          <w:lang w:eastAsia="es-ES_tradnl"/>
        </w:rPr>
        <w:t>UNION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</w:p>
    <w:p w14:paraId="3F20F794" w14:textId="271C3D97" w:rsidR="00731C38" w:rsidRPr="00F24378" w:rsidRDefault="00943428" w:rsidP="006F6356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[Nombre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compañía],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Ciudad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6EC6C167" w14:textId="32108639" w:rsidR="00731C38" w:rsidRPr="00F24378" w:rsidRDefault="00943428" w:rsidP="006F6356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Clientes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59F6880C" w14:textId="3FB5C124" w:rsidR="00731C38" w:rsidRPr="00F24378" w:rsidRDefault="00943428" w:rsidP="006F6356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WHERE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País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'Brasil'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61CE2978" w14:textId="5A1F1914" w:rsidR="00731C38" w:rsidRPr="00F24378" w:rsidRDefault="00943428" w:rsidP="006F6356">
      <w:pPr>
        <w:pStyle w:val="comandoseinstrucciones"/>
        <w:rPr>
          <w:rStyle w:val="Cuerpodeltexto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highlight w:val="yellow"/>
          <w:lang w:eastAsia="es-ES_tradnl"/>
        </w:rPr>
        <w:t>UNION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</w:p>
    <w:p w14:paraId="3D19DD20" w14:textId="7902D54C" w:rsidR="00731C38" w:rsidRPr="00F24378" w:rsidRDefault="00943428" w:rsidP="006F6356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SELECT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[Apellidos],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Ciudad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2444EA1F" w14:textId="4DF99C8A" w:rsidR="00731C38" w:rsidRPr="00F24378" w:rsidRDefault="00943428" w:rsidP="006F6356">
      <w:pPr>
        <w:pStyle w:val="comandoseinstrucciones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0"/>
          <w:sz w:val="19"/>
          <w:szCs w:val="19"/>
          <w:lang w:eastAsia="es-ES_tradnl"/>
        </w:rPr>
        <w:t>FROM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Empleados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</w:p>
    <w:p w14:paraId="02D66468" w14:textId="107F81EE" w:rsidR="00943428" w:rsidRPr="00F24378" w:rsidRDefault="00943428" w:rsidP="006F6356">
      <w:pPr>
        <w:pStyle w:val="comandoseinstrucciones"/>
      </w:pPr>
      <w:r w:rsidRPr="00F24378">
        <w:rPr>
          <w:rStyle w:val="Cuerpodeltexto0"/>
          <w:sz w:val="19"/>
          <w:szCs w:val="19"/>
          <w:lang w:eastAsia="es-ES_tradnl"/>
        </w:rPr>
        <w:t>WHERE</w:t>
      </w:r>
      <w:r w:rsidR="00F24378">
        <w:rPr>
          <w:rStyle w:val="Cuerpodeltexto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Región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=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'América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Sur'</w:t>
      </w:r>
      <w:r w:rsidR="00BC5E8A" w:rsidRPr="00F24378">
        <w:rPr>
          <w:rStyle w:val="Cuerpodeltexto"/>
          <w:color w:val="000000"/>
          <w:sz w:val="19"/>
          <w:szCs w:val="19"/>
          <w:lang w:eastAsia="es-ES_tradnl"/>
        </w:rPr>
        <w:t>;</w:t>
      </w:r>
    </w:p>
    <w:p w14:paraId="75D6A5A5" w14:textId="4384ED52" w:rsidR="00943428" w:rsidRPr="00F24378" w:rsidRDefault="006F6356" w:rsidP="006F6356">
      <w:pPr>
        <w:pStyle w:val="comandoseinstrucciones"/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</w:pPr>
      <w:r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#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Recupera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nombres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y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las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ciudades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todos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proveedores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y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clientes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brasil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y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apellidos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y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las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ciudades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todos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los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empleados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América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del</w:t>
      </w:r>
      <w:r w:rsid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 xml:space="preserve"> </w:t>
      </w:r>
      <w:r w:rsidR="00943428" w:rsidRPr="00F24378">
        <w:rPr>
          <w:rStyle w:val="Cuerpodeltexto17"/>
          <w:i w:val="0"/>
          <w:iCs w:val="0"/>
          <w:color w:val="000000"/>
          <w:sz w:val="19"/>
          <w:szCs w:val="19"/>
          <w:lang w:eastAsia="es-ES_tradnl"/>
        </w:rPr>
        <w:t>Sur</w:t>
      </w:r>
    </w:p>
    <w:p w14:paraId="469DB02B" w14:textId="77777777" w:rsidR="00BC5E8A" w:rsidRPr="00F24378" w:rsidRDefault="00BC5E8A">
      <w:pPr>
        <w:spacing w:before="0" w:after="0"/>
        <w:ind w:left="0"/>
        <w:jc w:val="left"/>
        <w:rPr>
          <w:rFonts w:ascii="Arial" w:hAnsi="Arial" w:cs="Arial"/>
          <w:b/>
          <w:bCs/>
          <w:color w:val="000080"/>
          <w:sz w:val="40"/>
          <w:szCs w:val="48"/>
        </w:rPr>
      </w:pPr>
      <w:bookmarkStart w:id="92" w:name="bookmark31"/>
      <w:r w:rsidRPr="00F24378">
        <w:br w:type="page"/>
      </w:r>
    </w:p>
    <w:p w14:paraId="2A7C2A87" w14:textId="77777777" w:rsidR="00302156" w:rsidRPr="00F24378" w:rsidRDefault="00302156">
      <w:pPr>
        <w:spacing w:before="0" w:after="0"/>
        <w:ind w:left="0"/>
        <w:jc w:val="left"/>
      </w:pPr>
    </w:p>
    <w:p w14:paraId="78784CC3" w14:textId="274F9594" w:rsidR="00302156" w:rsidRPr="00F24378" w:rsidRDefault="00302156" w:rsidP="00302156">
      <w:pPr>
        <w:pStyle w:val="Ttulo1"/>
      </w:pPr>
      <w:bookmarkStart w:id="93" w:name="_Toc57967530"/>
      <w:bookmarkStart w:id="94" w:name="_Toc149546812"/>
      <w:r w:rsidRPr="00F24378">
        <w:t>INNER</w:t>
      </w:r>
      <w:r w:rsidR="00F24378">
        <w:t xml:space="preserve"> </w:t>
      </w:r>
      <w:r w:rsidRPr="00F24378">
        <w:t>JOIN,</w:t>
      </w:r>
      <w:r w:rsidR="00F24378">
        <w:t xml:space="preserve"> </w:t>
      </w:r>
      <w:r w:rsidRPr="00F24378">
        <w:t>NATURAL</w:t>
      </w:r>
      <w:r w:rsidR="00F24378">
        <w:t xml:space="preserve"> </w:t>
      </w:r>
      <w:r w:rsidRPr="00F24378">
        <w:t>JOIN,</w:t>
      </w:r>
      <w:r w:rsidR="00F24378">
        <w:t xml:space="preserve"> </w:t>
      </w:r>
      <w:r w:rsidRPr="00F24378">
        <w:t>LEF</w:t>
      </w:r>
      <w:r w:rsidR="00F24378">
        <w:t xml:space="preserve"> </w:t>
      </w:r>
      <w:r w:rsidRPr="00F24378">
        <w:t>JOIN,</w:t>
      </w:r>
      <w:r w:rsidR="00F24378">
        <w:t xml:space="preserve"> </w:t>
      </w:r>
      <w:r w:rsidRPr="00F24378">
        <w:t>RIGHT</w:t>
      </w:r>
      <w:r w:rsidR="00F24378">
        <w:t xml:space="preserve"> </w:t>
      </w:r>
      <w:r w:rsidRPr="00F24378">
        <w:t>JOIN,</w:t>
      </w:r>
      <w:r w:rsidR="00F24378">
        <w:t xml:space="preserve"> </w:t>
      </w:r>
      <w:r w:rsidRPr="00F24378">
        <w:t>FULL</w:t>
      </w:r>
      <w:r w:rsidR="00F24378">
        <w:t xml:space="preserve"> </w:t>
      </w:r>
      <w:r w:rsidRPr="00F24378">
        <w:t>JOIN</w:t>
      </w:r>
      <w:r w:rsidR="00F24378">
        <w:t xml:space="preserve"> </w:t>
      </w:r>
      <w:r w:rsidRPr="00F24378">
        <w:t>…</w:t>
      </w:r>
      <w:bookmarkEnd w:id="93"/>
      <w:bookmarkEnd w:id="94"/>
    </w:p>
    <w:p w14:paraId="0E9DA063" w14:textId="77777777" w:rsidR="0056110D" w:rsidRDefault="0056110D" w:rsidP="0056110D">
      <w:pPr>
        <w:pStyle w:val="Lista0b"/>
      </w:pPr>
      <w:bookmarkStart w:id="95" w:name="_Toc99957456"/>
      <w:bookmarkStart w:id="96" w:name="_Toc57967531"/>
      <w:r>
        <w:t>Introducción</w:t>
      </w:r>
      <w:bookmarkEnd w:id="95"/>
    </w:p>
    <w:p w14:paraId="501E9FC6" w14:textId="77777777" w:rsidR="0056110D" w:rsidRDefault="0056110D" w:rsidP="0056110D">
      <w:pPr>
        <w:pStyle w:val="Lista2"/>
        <w:numPr>
          <w:ilvl w:val="0"/>
          <w:numId w:val="44"/>
        </w:numPr>
      </w:pPr>
      <w:r>
        <w:t>En este documento vamos a ver las distintas maneras que existen para juntar 2 o más tablas.</w:t>
      </w:r>
    </w:p>
    <w:p w14:paraId="41E45668" w14:textId="77777777" w:rsidR="0056110D" w:rsidRDefault="0056110D" w:rsidP="0056110D">
      <w:pPr>
        <w:pStyle w:val="Lista2"/>
      </w:pPr>
      <w:r>
        <w:t xml:space="preserve">Hasta ahora siempre hemos utilizado INNER JOIN, y es la manera más habitual de hacerlo, Porque siempre se puede utilizar. </w:t>
      </w:r>
    </w:p>
    <w:p w14:paraId="6FD3A7B3" w14:textId="77777777" w:rsidR="0056110D" w:rsidRDefault="0056110D" w:rsidP="0056110D">
      <w:pPr>
        <w:pStyle w:val="Lista2"/>
      </w:pPr>
      <w:r w:rsidRPr="00CF22C6">
        <w:t>Existe otra opci</w:t>
      </w:r>
      <w:r>
        <w:t>ón</w:t>
      </w:r>
      <w:r w:rsidRPr="00CF22C6">
        <w:t xml:space="preserve"> que consigue el mismo resultado que </w:t>
      </w:r>
      <w:r>
        <w:t>INNER JOIN y es el NATURAL JOIN</w:t>
      </w:r>
      <w:r w:rsidRPr="003C5743">
        <w:t xml:space="preserve"> </w:t>
      </w:r>
      <w:r>
        <w:t>pero tiene el inconveniente de que no siempre se puede utilizar. Veremos cómo funciona y cuando se puede utilizar.</w:t>
      </w:r>
    </w:p>
    <w:p w14:paraId="25D568A7" w14:textId="77777777" w:rsidR="0056110D" w:rsidRPr="00CF22C6" w:rsidRDefault="0056110D" w:rsidP="0056110D">
      <w:pPr>
        <w:pStyle w:val="Lista2"/>
      </w:pPr>
      <w:r>
        <w:t xml:space="preserve">Finalmente veremos otro tipo de uniones entre tablas: </w:t>
      </w:r>
      <w:r w:rsidRPr="004315DA">
        <w:t>LEF JOIN, RIGHT JOIN, FULL JOIN…</w:t>
      </w:r>
      <w:r>
        <w:t xml:space="preserve"> Estos tipos de uniones permiten conseguir resultados distintos a los que se consiguen al juntar 2 tablas con INNER JOIN. </w:t>
      </w:r>
    </w:p>
    <w:p w14:paraId="3A25DF3C" w14:textId="71887F87" w:rsidR="00302156" w:rsidRPr="00F24378" w:rsidRDefault="00302156" w:rsidP="00302156">
      <w:pPr>
        <w:pStyle w:val="Ttulo2"/>
      </w:pPr>
      <w:bookmarkStart w:id="97" w:name="_Toc149546813"/>
      <w:r w:rsidRPr="00F24378">
        <w:t>INNER</w:t>
      </w:r>
      <w:r w:rsidR="00F24378">
        <w:t xml:space="preserve"> </w:t>
      </w:r>
      <w:r w:rsidRPr="00F24378">
        <w:t>JOIN</w:t>
      </w:r>
      <w:bookmarkEnd w:id="96"/>
      <w:r w:rsidR="0056110D">
        <w:t>: juntar 2 tablas para tareas normales</w:t>
      </w:r>
      <w:bookmarkEnd w:id="97"/>
    </w:p>
    <w:p w14:paraId="59F1C727" w14:textId="77777777" w:rsidR="00302156" w:rsidRPr="00F24378" w:rsidRDefault="00302156" w:rsidP="00302156">
      <w:pPr>
        <w:pStyle w:val="comandoseinstrucciones"/>
        <w:rPr>
          <w:rStyle w:val="Hipervnculo"/>
        </w:rPr>
      </w:pPr>
      <w:r w:rsidRPr="00F24378">
        <w:fldChar w:fldCharType="begin"/>
      </w:r>
      <w:r w:rsidRPr="00F24378">
        <w:rPr>
          <w:rPrChange w:id="98" w:author="dani" w:date="2016-02-07T09:52:00Z">
            <w:rPr>
              <w:rFonts w:ascii="Garamond" w:hAnsi="Garamond"/>
              <w:sz w:val="24"/>
              <w:szCs w:val="24"/>
            </w:rPr>
          </w:rPrChange>
        </w:rPr>
        <w:instrText xml:space="preserve"> HYPERLINK "http://stackoverflow.com/questions/8696383/difference-between-natural-join-and-inner-join" </w:instrText>
      </w:r>
      <w:r w:rsidRPr="00F24378">
        <w:fldChar w:fldCharType="separate"/>
      </w:r>
      <w:r w:rsidRPr="00F24378">
        <w:rPr>
          <w:rStyle w:val="Hipervnculo"/>
        </w:rPr>
        <w:t>http://stackoverflow.com/questions/8696383/difference-between-natural-join-and-inner-join</w:t>
      </w:r>
      <w:r w:rsidRPr="00F24378">
        <w:rPr>
          <w:rStyle w:val="Hipervnculo"/>
        </w:rPr>
        <w:fldChar w:fldCharType="end"/>
      </w:r>
    </w:p>
    <w:p w14:paraId="2B721283" w14:textId="77777777" w:rsidR="00302156" w:rsidRPr="00F24378" w:rsidRDefault="00000000" w:rsidP="00302156">
      <w:pPr>
        <w:pStyle w:val="comandoseinstrucciones"/>
      </w:pPr>
      <w:hyperlink r:id="rId29" w:history="1">
        <w:r w:rsidR="00302156" w:rsidRPr="00F24378">
          <w:rPr>
            <w:rStyle w:val="Hipervnculo"/>
          </w:rPr>
          <w:t>http://dev.mysql.com/doc/refman/5.7/en/join.html</w:t>
        </w:r>
      </w:hyperlink>
    </w:p>
    <w:p w14:paraId="523D0248" w14:textId="77777777" w:rsidR="00302156" w:rsidRPr="00F24378" w:rsidRDefault="00302156" w:rsidP="00302156">
      <w:pPr>
        <w:pStyle w:val="comandoseinstrucciones"/>
      </w:pPr>
    </w:p>
    <w:p w14:paraId="392F6348" w14:textId="58E45212" w:rsidR="0056110D" w:rsidRDefault="0056110D" w:rsidP="0056110D">
      <w:r>
        <w:t>INNER JOIN es el comando que hemos utilizado hasta ahora para reunir 2 tablas. Es el comando más utilizado</w:t>
      </w:r>
    </w:p>
    <w:p w14:paraId="6A00918D" w14:textId="77777777" w:rsidR="0056110D" w:rsidRDefault="0056110D" w:rsidP="0056110D">
      <w:r>
        <w:t>Existe la alternativa de utilizar NATURAL JOIN (la veremos), pero no siempre se puede utilizar.</w:t>
      </w:r>
    </w:p>
    <w:p w14:paraId="156E3D8D" w14:textId="77777777" w:rsidR="0056110D" w:rsidRDefault="0056110D" w:rsidP="00302156"/>
    <w:p w14:paraId="098D6411" w14:textId="09F4F52C" w:rsidR="00302156" w:rsidRPr="00F24378" w:rsidRDefault="00302156" w:rsidP="00302156">
      <w:r w:rsidRPr="00F24378">
        <w:t>Hay</w:t>
      </w:r>
      <w:r w:rsidR="00F24378">
        <w:t xml:space="preserve"> </w:t>
      </w:r>
      <w:r w:rsidRPr="00F24378">
        <w:t>4</w:t>
      </w:r>
      <w:r w:rsidR="00F24378">
        <w:t xml:space="preserve"> </w:t>
      </w:r>
      <w:r w:rsidRPr="00F24378">
        <w:t>formas</w:t>
      </w:r>
      <w:r w:rsidR="00F24378">
        <w:t xml:space="preserve"> </w:t>
      </w:r>
      <w:r w:rsidRPr="00F24378">
        <w:t>equivalentes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realizar</w:t>
      </w:r>
      <w:r w:rsidR="00F24378">
        <w:t xml:space="preserve"> </w:t>
      </w:r>
      <w:r w:rsidRPr="00F24378">
        <w:t>INNER</w:t>
      </w:r>
      <w:r w:rsidR="00F24378">
        <w:t xml:space="preserve"> </w:t>
      </w:r>
      <w:r w:rsidRPr="00F24378">
        <w:t>JOIN</w:t>
      </w:r>
      <w:r w:rsidR="0056110D">
        <w:t>:</w:t>
      </w:r>
    </w:p>
    <w:p w14:paraId="1044A6D6" w14:textId="79A50F40" w:rsidR="00302156" w:rsidRPr="00F24378" w:rsidRDefault="00302156" w:rsidP="00302156">
      <w:pPr>
        <w:pStyle w:val="comandoseinstrucciones"/>
      </w:pPr>
      <w:r w:rsidRPr="00F24378">
        <w:t>SELECT</w:t>
      </w:r>
      <w:r w:rsidR="00F24378">
        <w:t xml:space="preserve"> </w:t>
      </w:r>
      <w:r w:rsidRPr="00F24378">
        <w:t>apellido</w:t>
      </w:r>
      <w:r w:rsidR="008873ED" w:rsidRPr="00F24378">
        <w:t>1</w:t>
      </w:r>
      <w:r w:rsidRPr="00F24378">
        <w:t>,</w:t>
      </w:r>
      <w:r w:rsidR="00F24378">
        <w:t xml:space="preserve"> </w:t>
      </w:r>
      <w:r w:rsidRPr="00F24378">
        <w:t>empleados.dep_no,</w:t>
      </w:r>
      <w:r w:rsidR="00F24378">
        <w:t xml:space="preserve"> </w:t>
      </w:r>
      <w:r w:rsidRPr="00F24378">
        <w:t>localidad</w:t>
      </w:r>
    </w:p>
    <w:p w14:paraId="34C11E3C" w14:textId="2863C1E7" w:rsidR="00302156" w:rsidRPr="00F24378" w:rsidRDefault="00302156" w:rsidP="00302156">
      <w:pPr>
        <w:pStyle w:val="comandoseinstrucciones"/>
        <w:rPr>
          <w:b/>
          <w:highlight w:val="yellow"/>
        </w:rPr>
      </w:pPr>
      <w:r w:rsidRPr="00F24378">
        <w:t>FROM</w:t>
      </w:r>
      <w:r w:rsidR="00F24378">
        <w:t xml:space="preserve"> </w:t>
      </w:r>
      <w:r w:rsidRPr="00F24378">
        <w:rPr>
          <w:b/>
          <w:highlight w:val="yellow"/>
        </w:rPr>
        <w:t>empleados</w:t>
      </w:r>
      <w:r w:rsidR="00F24378">
        <w:rPr>
          <w:b/>
          <w:highlight w:val="yellow"/>
        </w:rPr>
        <w:t xml:space="preserve"> </w:t>
      </w:r>
      <w:r w:rsidRPr="00F24378">
        <w:rPr>
          <w:b/>
          <w:highlight w:val="yellow"/>
        </w:rPr>
        <w:t>INNER</w:t>
      </w:r>
      <w:r w:rsidR="00F24378">
        <w:rPr>
          <w:b/>
          <w:highlight w:val="yellow"/>
        </w:rPr>
        <w:t xml:space="preserve"> </w:t>
      </w:r>
      <w:r w:rsidRPr="00F24378">
        <w:rPr>
          <w:b/>
          <w:highlight w:val="yellow"/>
        </w:rPr>
        <w:t>JOIN</w:t>
      </w:r>
      <w:r w:rsidR="00F24378">
        <w:rPr>
          <w:b/>
          <w:highlight w:val="yellow"/>
        </w:rPr>
        <w:t xml:space="preserve"> </w:t>
      </w:r>
      <w:r w:rsidRPr="00F24378">
        <w:rPr>
          <w:b/>
          <w:highlight w:val="yellow"/>
        </w:rPr>
        <w:t>departamentos</w:t>
      </w:r>
      <w:r w:rsidR="00F24378">
        <w:rPr>
          <w:b/>
          <w:highlight w:val="yellow"/>
        </w:rPr>
        <w:t xml:space="preserve"> </w:t>
      </w:r>
    </w:p>
    <w:p w14:paraId="6FB1AA01" w14:textId="27876434" w:rsidR="00302156" w:rsidRPr="00F24378" w:rsidRDefault="00F24378" w:rsidP="00302156">
      <w:pPr>
        <w:pStyle w:val="comandoseinstrucciones"/>
        <w:rPr>
          <w:b/>
        </w:rPr>
      </w:pPr>
      <w:r>
        <w:rPr>
          <w:b/>
          <w:highlight w:val="yellow"/>
        </w:rPr>
        <w:t xml:space="preserve">     </w:t>
      </w:r>
      <w:r w:rsidR="00302156" w:rsidRPr="00F24378">
        <w:rPr>
          <w:b/>
          <w:highlight w:val="yellow"/>
        </w:rPr>
        <w:t>ON</w:t>
      </w:r>
      <w:r>
        <w:rPr>
          <w:b/>
          <w:highlight w:val="yellow"/>
        </w:rPr>
        <w:t xml:space="preserve"> </w:t>
      </w:r>
      <w:r w:rsidR="00302156" w:rsidRPr="00F24378">
        <w:rPr>
          <w:b/>
          <w:highlight w:val="yellow"/>
        </w:rPr>
        <w:t>empleados.dep_no</w:t>
      </w:r>
      <w:r>
        <w:rPr>
          <w:b/>
          <w:highlight w:val="yellow"/>
        </w:rPr>
        <w:t xml:space="preserve"> </w:t>
      </w:r>
      <w:r w:rsidR="00302156" w:rsidRPr="00F24378">
        <w:rPr>
          <w:b/>
          <w:highlight w:val="yellow"/>
        </w:rPr>
        <w:t>=</w:t>
      </w:r>
      <w:r>
        <w:rPr>
          <w:b/>
          <w:highlight w:val="yellow"/>
        </w:rPr>
        <w:t xml:space="preserve"> </w:t>
      </w:r>
      <w:r w:rsidR="00302156" w:rsidRPr="00F24378">
        <w:rPr>
          <w:b/>
          <w:highlight w:val="yellow"/>
        </w:rPr>
        <w:t>departamentos.dep_no</w:t>
      </w:r>
    </w:p>
    <w:p w14:paraId="0DD3C9C6" w14:textId="14C91A3C" w:rsidR="00302156" w:rsidRPr="00F24378" w:rsidRDefault="00F24378" w:rsidP="00302156">
      <w:pPr>
        <w:pStyle w:val="comandoseinstrucciones"/>
      </w:pPr>
      <w:r>
        <w:t xml:space="preserve">     </w:t>
      </w:r>
      <w:r w:rsidR="00302156" w:rsidRPr="00F24378">
        <w:t>;</w:t>
      </w:r>
    </w:p>
    <w:p w14:paraId="10F06981" w14:textId="77777777" w:rsidR="00302156" w:rsidRPr="00F24378" w:rsidRDefault="00302156" w:rsidP="00302156">
      <w:pPr>
        <w:pStyle w:val="comandoseinstrucciones"/>
      </w:pPr>
    </w:p>
    <w:p w14:paraId="720C32A8" w14:textId="3CCE7A27" w:rsidR="00302156" w:rsidRPr="00F24378" w:rsidRDefault="00F24378" w:rsidP="00302156">
      <w:pPr>
        <w:pStyle w:val="comandoseinstrucciones"/>
      </w:pPr>
      <w:r>
        <w:t xml:space="preserve">    </w:t>
      </w:r>
      <w:r w:rsidR="00302156" w:rsidRPr="00F24378">
        <w:t>SELECT</w:t>
      </w:r>
      <w:r>
        <w:t xml:space="preserve"> </w:t>
      </w:r>
      <w:r w:rsidR="00302156" w:rsidRPr="00F24378">
        <w:t>apellido</w:t>
      </w:r>
      <w:r w:rsidR="008873ED" w:rsidRPr="00F24378">
        <w:t>1</w:t>
      </w:r>
      <w:r w:rsidR="00302156" w:rsidRPr="00F24378">
        <w:t>,</w:t>
      </w:r>
      <w:r>
        <w:t xml:space="preserve"> </w:t>
      </w:r>
      <w:r w:rsidR="00302156" w:rsidRPr="00F24378">
        <w:t>empleados.dep_no,</w:t>
      </w:r>
      <w:r>
        <w:t xml:space="preserve"> </w:t>
      </w:r>
      <w:r w:rsidR="00302156" w:rsidRPr="00F24378">
        <w:t>localidad</w:t>
      </w:r>
    </w:p>
    <w:p w14:paraId="59004B18" w14:textId="776E43B3" w:rsidR="00302156" w:rsidRPr="00F24378" w:rsidRDefault="00302156" w:rsidP="00302156">
      <w:pPr>
        <w:pStyle w:val="comandoseinstrucciones"/>
        <w:rPr>
          <w:b/>
          <w:highlight w:val="green"/>
        </w:rPr>
      </w:pPr>
      <w:r w:rsidRPr="00F24378">
        <w:t>FROM</w:t>
      </w:r>
      <w:r w:rsidR="00F24378">
        <w:t xml:space="preserve"> </w:t>
      </w:r>
      <w:r w:rsidRPr="00F24378">
        <w:rPr>
          <w:b/>
          <w:highlight w:val="green"/>
        </w:rPr>
        <w:t>empleados</w:t>
      </w:r>
      <w:r w:rsidR="00F24378">
        <w:rPr>
          <w:b/>
          <w:highlight w:val="green"/>
        </w:rPr>
        <w:t xml:space="preserve"> </w:t>
      </w:r>
      <w:r w:rsidRPr="00F24378">
        <w:rPr>
          <w:b/>
          <w:highlight w:val="green"/>
        </w:rPr>
        <w:t>INNER</w:t>
      </w:r>
      <w:r w:rsidR="00F24378">
        <w:rPr>
          <w:b/>
          <w:highlight w:val="green"/>
        </w:rPr>
        <w:t xml:space="preserve"> </w:t>
      </w:r>
      <w:r w:rsidRPr="00F24378">
        <w:rPr>
          <w:b/>
          <w:highlight w:val="green"/>
        </w:rPr>
        <w:t>JOIN</w:t>
      </w:r>
      <w:r w:rsidR="00F24378">
        <w:rPr>
          <w:b/>
          <w:highlight w:val="green"/>
        </w:rPr>
        <w:t xml:space="preserve"> </w:t>
      </w:r>
      <w:r w:rsidRPr="00F24378">
        <w:rPr>
          <w:b/>
          <w:highlight w:val="green"/>
        </w:rPr>
        <w:t>departamentos</w:t>
      </w:r>
      <w:r w:rsidR="00F24378">
        <w:rPr>
          <w:b/>
          <w:highlight w:val="green"/>
        </w:rPr>
        <w:t xml:space="preserve"> </w:t>
      </w:r>
    </w:p>
    <w:p w14:paraId="7B4DBF7E" w14:textId="39F150E0" w:rsidR="00302156" w:rsidRPr="00F24378" w:rsidRDefault="00F24378" w:rsidP="00302156">
      <w:pPr>
        <w:pStyle w:val="comandoseinstrucciones"/>
      </w:pPr>
      <w:r>
        <w:rPr>
          <w:b/>
          <w:highlight w:val="green"/>
        </w:rPr>
        <w:t xml:space="preserve">     </w:t>
      </w:r>
      <w:r w:rsidR="00302156" w:rsidRPr="00F24378">
        <w:rPr>
          <w:b/>
          <w:highlight w:val="green"/>
        </w:rPr>
        <w:t>USING</w:t>
      </w:r>
      <w:r>
        <w:rPr>
          <w:b/>
          <w:highlight w:val="green"/>
        </w:rPr>
        <w:t xml:space="preserve"> </w:t>
      </w:r>
      <w:r w:rsidR="00302156" w:rsidRPr="00F24378">
        <w:rPr>
          <w:b/>
          <w:highlight w:val="green"/>
        </w:rPr>
        <w:t>(dep_no)</w:t>
      </w:r>
    </w:p>
    <w:p w14:paraId="70B83490" w14:textId="77777777" w:rsidR="00302156" w:rsidRPr="00F24378" w:rsidRDefault="00302156" w:rsidP="00302156">
      <w:pPr>
        <w:pStyle w:val="comandoseinstrucciones"/>
      </w:pPr>
      <w:r w:rsidRPr="00F24378">
        <w:t>;</w:t>
      </w:r>
    </w:p>
    <w:p w14:paraId="65C578D0" w14:textId="77777777" w:rsidR="00302156" w:rsidRPr="00F24378" w:rsidRDefault="00302156" w:rsidP="00302156">
      <w:pPr>
        <w:pStyle w:val="comandoseinstrucciones"/>
      </w:pPr>
    </w:p>
    <w:p w14:paraId="63B8B12E" w14:textId="29FCDA03" w:rsidR="00302156" w:rsidRPr="00F24378" w:rsidRDefault="00F24378" w:rsidP="00302156">
      <w:pPr>
        <w:pStyle w:val="comandoseinstrucciones"/>
      </w:pPr>
      <w:r>
        <w:t xml:space="preserve">     </w:t>
      </w:r>
      <w:r w:rsidR="00302156" w:rsidRPr="00F24378">
        <w:t>SELECT</w:t>
      </w:r>
      <w:r>
        <w:t xml:space="preserve"> </w:t>
      </w:r>
      <w:r w:rsidR="00302156" w:rsidRPr="00F24378">
        <w:t>apellido</w:t>
      </w:r>
      <w:r w:rsidR="008873ED" w:rsidRPr="00F24378">
        <w:t>1</w:t>
      </w:r>
      <w:r w:rsidR="00302156" w:rsidRPr="00F24378">
        <w:t>,</w:t>
      </w:r>
      <w:r>
        <w:t xml:space="preserve"> </w:t>
      </w:r>
      <w:r w:rsidR="00302156" w:rsidRPr="00F24378">
        <w:t>empleados.dep_no,</w:t>
      </w:r>
      <w:r>
        <w:t xml:space="preserve"> </w:t>
      </w:r>
      <w:r w:rsidR="00302156" w:rsidRPr="00F24378">
        <w:t>localidad</w:t>
      </w:r>
    </w:p>
    <w:p w14:paraId="3F7227F3" w14:textId="4B08049E" w:rsidR="00302156" w:rsidRPr="00F24378" w:rsidRDefault="00302156" w:rsidP="00302156">
      <w:pPr>
        <w:pStyle w:val="comandoseinstrucciones"/>
      </w:pPr>
      <w:r w:rsidRPr="00F24378">
        <w:t>FROM</w:t>
      </w:r>
      <w:r w:rsidR="00F24378">
        <w:t xml:space="preserve"> </w:t>
      </w:r>
      <w:r w:rsidRPr="00F24378">
        <w:rPr>
          <w:b/>
          <w:highlight w:val="cyan"/>
        </w:rPr>
        <w:t>empleados</w:t>
      </w:r>
      <w:r w:rsidR="00F24378">
        <w:rPr>
          <w:b/>
          <w:highlight w:val="cyan"/>
        </w:rPr>
        <w:t xml:space="preserve"> </w:t>
      </w:r>
      <w:r w:rsidRPr="00F24378">
        <w:rPr>
          <w:b/>
          <w:highlight w:val="cyan"/>
        </w:rPr>
        <w:t>NATURAL</w:t>
      </w:r>
      <w:r w:rsidR="00F24378">
        <w:rPr>
          <w:b/>
          <w:highlight w:val="cyan"/>
        </w:rPr>
        <w:t xml:space="preserve"> </w:t>
      </w:r>
      <w:r w:rsidRPr="00F24378">
        <w:rPr>
          <w:b/>
          <w:highlight w:val="cyan"/>
        </w:rPr>
        <w:t>JOIN</w:t>
      </w:r>
      <w:r w:rsidR="00F24378">
        <w:rPr>
          <w:b/>
          <w:highlight w:val="cyan"/>
        </w:rPr>
        <w:t xml:space="preserve"> </w:t>
      </w:r>
      <w:r w:rsidRPr="00F24378">
        <w:rPr>
          <w:b/>
          <w:highlight w:val="cyan"/>
        </w:rPr>
        <w:t>departamentos</w:t>
      </w:r>
    </w:p>
    <w:p w14:paraId="197360E2" w14:textId="27217149" w:rsidR="00302156" w:rsidRPr="00F24378" w:rsidRDefault="00F24378" w:rsidP="00302156">
      <w:pPr>
        <w:pStyle w:val="comandoseinstrucciones"/>
      </w:pPr>
      <w:r>
        <w:t xml:space="preserve">          </w:t>
      </w:r>
      <w:r w:rsidR="00302156" w:rsidRPr="00F24378">
        <w:t>;</w:t>
      </w:r>
    </w:p>
    <w:p w14:paraId="7A587C24" w14:textId="77777777" w:rsidR="00302156" w:rsidRPr="00F24378" w:rsidRDefault="00302156" w:rsidP="00302156">
      <w:pPr>
        <w:pStyle w:val="comandoseinstrucciones"/>
      </w:pPr>
    </w:p>
    <w:p w14:paraId="2F9F5A34" w14:textId="72E8218F" w:rsidR="00302156" w:rsidRPr="00F24378" w:rsidRDefault="00F24378" w:rsidP="00302156">
      <w:pPr>
        <w:pStyle w:val="comandoseinstrucciones"/>
      </w:pPr>
      <w:r>
        <w:t xml:space="preserve">     </w:t>
      </w:r>
      <w:r w:rsidR="00302156" w:rsidRPr="00F24378">
        <w:t>SELECT</w:t>
      </w:r>
      <w:r>
        <w:t xml:space="preserve"> </w:t>
      </w:r>
      <w:r w:rsidR="00302156" w:rsidRPr="00F24378">
        <w:t>apellido</w:t>
      </w:r>
      <w:r w:rsidR="008873ED" w:rsidRPr="00F24378">
        <w:t>1</w:t>
      </w:r>
      <w:r w:rsidR="00302156" w:rsidRPr="00F24378">
        <w:t>,</w:t>
      </w:r>
      <w:r>
        <w:t xml:space="preserve"> </w:t>
      </w:r>
      <w:r w:rsidR="00302156" w:rsidRPr="00F24378">
        <w:t>empleados.dep_no,</w:t>
      </w:r>
      <w:r>
        <w:t xml:space="preserve"> </w:t>
      </w:r>
      <w:r w:rsidR="00302156" w:rsidRPr="00F24378">
        <w:t>localidad</w:t>
      </w:r>
    </w:p>
    <w:p w14:paraId="0F5450BD" w14:textId="23B332D4" w:rsidR="00302156" w:rsidRPr="00F24378" w:rsidRDefault="00302156" w:rsidP="00302156">
      <w:pPr>
        <w:pStyle w:val="comandoseinstrucciones"/>
        <w:rPr>
          <w:b/>
          <w:highlight w:val="yellow"/>
        </w:rPr>
      </w:pPr>
      <w:r w:rsidRPr="00F24378">
        <w:t>FROM</w:t>
      </w:r>
      <w:r w:rsidR="00F24378">
        <w:t xml:space="preserve"> </w:t>
      </w:r>
      <w:r w:rsidRPr="00F24378">
        <w:rPr>
          <w:b/>
          <w:highlight w:val="yellow"/>
        </w:rPr>
        <w:t>empleados,</w:t>
      </w:r>
      <w:r w:rsidR="00F24378">
        <w:rPr>
          <w:b/>
          <w:highlight w:val="yellow"/>
        </w:rPr>
        <w:t xml:space="preserve"> </w:t>
      </w:r>
      <w:r w:rsidRPr="00F24378">
        <w:rPr>
          <w:b/>
          <w:highlight w:val="yellow"/>
        </w:rPr>
        <w:t>departamentos</w:t>
      </w:r>
      <w:r w:rsidR="00F24378">
        <w:rPr>
          <w:b/>
          <w:highlight w:val="yellow"/>
        </w:rPr>
        <w:t xml:space="preserve"> </w:t>
      </w:r>
    </w:p>
    <w:p w14:paraId="30AA1FF4" w14:textId="79CE5695" w:rsidR="00302156" w:rsidRPr="00F24378" w:rsidRDefault="00302156" w:rsidP="00302156">
      <w:pPr>
        <w:pStyle w:val="comandoseinstrucciones"/>
        <w:rPr>
          <w:b/>
        </w:rPr>
      </w:pPr>
      <w:r w:rsidRPr="00F24378">
        <w:rPr>
          <w:b/>
          <w:highlight w:val="yellow"/>
        </w:rPr>
        <w:t>WHERE</w:t>
      </w:r>
      <w:r w:rsidR="00F24378">
        <w:rPr>
          <w:b/>
          <w:highlight w:val="yellow"/>
        </w:rPr>
        <w:t xml:space="preserve"> </w:t>
      </w:r>
      <w:r w:rsidRPr="00F24378">
        <w:rPr>
          <w:b/>
          <w:highlight w:val="yellow"/>
        </w:rPr>
        <w:t>empleados.dep_no</w:t>
      </w:r>
      <w:r w:rsidR="00F24378">
        <w:rPr>
          <w:b/>
          <w:highlight w:val="yellow"/>
        </w:rPr>
        <w:t xml:space="preserve"> </w:t>
      </w:r>
      <w:r w:rsidRPr="00F24378">
        <w:rPr>
          <w:b/>
          <w:highlight w:val="yellow"/>
        </w:rPr>
        <w:t>=</w:t>
      </w:r>
      <w:r w:rsidR="00F24378">
        <w:rPr>
          <w:b/>
          <w:highlight w:val="yellow"/>
        </w:rPr>
        <w:t xml:space="preserve"> </w:t>
      </w:r>
      <w:r w:rsidRPr="00F24378">
        <w:rPr>
          <w:b/>
          <w:highlight w:val="yellow"/>
        </w:rPr>
        <w:t>departamentos.dep_no</w:t>
      </w:r>
    </w:p>
    <w:p w14:paraId="09989D73" w14:textId="77777777" w:rsidR="00302156" w:rsidRPr="00F24378" w:rsidRDefault="00302156" w:rsidP="00302156">
      <w:pPr>
        <w:pStyle w:val="comandoseinstrucciones"/>
      </w:pPr>
      <w:r w:rsidRPr="00F24378">
        <w:t>;</w:t>
      </w:r>
    </w:p>
    <w:p w14:paraId="3EDCF508" w14:textId="68C67E17" w:rsidR="008E5F4D" w:rsidRPr="00F24378" w:rsidRDefault="00302156" w:rsidP="00302156">
      <w:r w:rsidRPr="00F24378">
        <w:t>In</w:t>
      </w:r>
      <w:r w:rsidR="00F24378">
        <w:t xml:space="preserve"> </w:t>
      </w:r>
      <w:r w:rsidRPr="00F24378">
        <w:t>MySQL,</w:t>
      </w:r>
      <w:r w:rsidR="00F24378">
        <w:t xml:space="preserve"> </w:t>
      </w:r>
      <w:r w:rsidRPr="00F24378">
        <w:rPr>
          <w:rStyle w:val="CdigoHTML"/>
        </w:rPr>
        <w:t>JOIN</w:t>
      </w:r>
      <w:r w:rsidRPr="00F24378">
        <w:t>,</w:t>
      </w:r>
      <w:r w:rsidR="00F24378">
        <w:t xml:space="preserve"> </w:t>
      </w:r>
      <w:r w:rsidRPr="00F24378">
        <w:rPr>
          <w:rStyle w:val="CdigoHTML"/>
        </w:rPr>
        <w:t>CROSS</w:t>
      </w:r>
      <w:r w:rsidR="00F24378">
        <w:rPr>
          <w:rStyle w:val="CdigoHTML"/>
        </w:rPr>
        <w:t xml:space="preserve"> </w:t>
      </w:r>
      <w:r w:rsidRPr="00F24378">
        <w:rPr>
          <w:rStyle w:val="CdigoHTML"/>
        </w:rPr>
        <w:t>JOIN</w:t>
      </w:r>
      <w:r w:rsidRPr="00F24378">
        <w:t>,</w:t>
      </w:r>
      <w:r w:rsidR="00F24378">
        <w:t xml:space="preserve"> </w:t>
      </w:r>
      <w:r w:rsidRPr="00F24378">
        <w:t>and</w:t>
      </w:r>
      <w:r w:rsidR="00F24378">
        <w:t xml:space="preserve"> </w:t>
      </w:r>
      <w:r w:rsidRPr="00F24378">
        <w:rPr>
          <w:rStyle w:val="CdigoHTML"/>
        </w:rPr>
        <w:t>INNER</w:t>
      </w:r>
      <w:r w:rsidR="00F24378">
        <w:rPr>
          <w:rStyle w:val="CdigoHTML"/>
        </w:rPr>
        <w:t xml:space="preserve"> </w:t>
      </w:r>
      <w:r w:rsidRPr="00F24378">
        <w:rPr>
          <w:rStyle w:val="CdigoHTML"/>
        </w:rPr>
        <w:t>JOIN</w:t>
      </w:r>
      <w:r w:rsidR="00F24378">
        <w:t xml:space="preserve"> </w:t>
      </w:r>
      <w:r w:rsidRPr="00F24378">
        <w:t>are</w:t>
      </w:r>
      <w:r w:rsidR="00F24378">
        <w:t xml:space="preserve"> </w:t>
      </w:r>
      <w:r w:rsidRPr="00F24378">
        <w:t>syntactic</w:t>
      </w:r>
      <w:r w:rsidR="00F24378">
        <w:t xml:space="preserve"> </w:t>
      </w:r>
      <w:r w:rsidRPr="00F24378">
        <w:t>equivalents</w:t>
      </w:r>
      <w:r w:rsidR="00F24378">
        <w:t xml:space="preserve"> </w:t>
      </w:r>
      <w:r w:rsidRPr="00F24378">
        <w:t>(they</w:t>
      </w:r>
      <w:r w:rsidR="00F24378">
        <w:t xml:space="preserve"> </w:t>
      </w:r>
      <w:r w:rsidRPr="00F24378">
        <w:t>can</w:t>
      </w:r>
      <w:r w:rsidR="00F24378">
        <w:t xml:space="preserve"> </w:t>
      </w:r>
      <w:r w:rsidRPr="00F24378">
        <w:t>replace</w:t>
      </w:r>
      <w:r w:rsidR="00F24378">
        <w:t xml:space="preserve"> </w:t>
      </w:r>
      <w:r w:rsidRPr="00F24378">
        <w:t>each</w:t>
      </w:r>
      <w:r w:rsidR="00F24378">
        <w:t xml:space="preserve"> </w:t>
      </w:r>
      <w:r w:rsidRPr="00F24378">
        <w:t>other).</w:t>
      </w:r>
      <w:r w:rsidR="00F24378">
        <w:t xml:space="preserve"> </w:t>
      </w:r>
    </w:p>
    <w:p w14:paraId="3DB10CD9" w14:textId="66EFA3E3" w:rsidR="00302156" w:rsidRPr="00F24378" w:rsidRDefault="00302156" w:rsidP="00302156">
      <w:r w:rsidRPr="00F24378">
        <w:t>In</w:t>
      </w:r>
      <w:r w:rsidR="00F24378">
        <w:t xml:space="preserve"> </w:t>
      </w:r>
      <w:r w:rsidRPr="00F24378">
        <w:t>standard</w:t>
      </w:r>
      <w:r w:rsidR="00F24378">
        <w:t xml:space="preserve"> </w:t>
      </w:r>
      <w:r w:rsidRPr="00F24378">
        <w:t>SQL,</w:t>
      </w:r>
      <w:r w:rsidR="00F24378">
        <w:t xml:space="preserve"> </w:t>
      </w:r>
      <w:r w:rsidRPr="00F24378">
        <w:t>they</w:t>
      </w:r>
      <w:r w:rsidR="00F24378">
        <w:t xml:space="preserve"> </w:t>
      </w:r>
      <w:r w:rsidRPr="00F24378">
        <w:t>are</w:t>
      </w:r>
      <w:r w:rsidR="00F24378">
        <w:t xml:space="preserve"> </w:t>
      </w:r>
      <w:r w:rsidRPr="00F24378">
        <w:t>not</w:t>
      </w:r>
      <w:r w:rsidR="00F24378">
        <w:t xml:space="preserve"> </w:t>
      </w:r>
      <w:r w:rsidRPr="00F24378">
        <w:t>equivalent.</w:t>
      </w:r>
      <w:r w:rsidR="00F24378">
        <w:t xml:space="preserve"> </w:t>
      </w:r>
      <w:r w:rsidRPr="00F24378">
        <w:rPr>
          <w:rStyle w:val="CdigoHTML"/>
        </w:rPr>
        <w:t>INNER</w:t>
      </w:r>
      <w:r w:rsidR="00F24378">
        <w:rPr>
          <w:rStyle w:val="CdigoHTML"/>
        </w:rPr>
        <w:t xml:space="preserve"> </w:t>
      </w:r>
      <w:r w:rsidRPr="00F24378">
        <w:rPr>
          <w:rStyle w:val="CdigoHTML"/>
        </w:rPr>
        <w:t>JOIN</w:t>
      </w:r>
      <w:r w:rsidR="00F24378">
        <w:t xml:space="preserve"> </w:t>
      </w:r>
      <w:r w:rsidRPr="00F24378">
        <w:t>is</w:t>
      </w:r>
      <w:r w:rsidR="00F24378">
        <w:t xml:space="preserve"> </w:t>
      </w:r>
      <w:r w:rsidRPr="00F24378">
        <w:t>used</w:t>
      </w:r>
      <w:r w:rsidR="00F24378">
        <w:t xml:space="preserve"> </w:t>
      </w:r>
      <w:r w:rsidRPr="00F24378">
        <w:t>with</w:t>
      </w:r>
      <w:r w:rsidR="00F24378">
        <w:t xml:space="preserve"> </w:t>
      </w:r>
      <w:r w:rsidRPr="00F24378">
        <w:t>an</w:t>
      </w:r>
      <w:r w:rsidR="00F24378">
        <w:t xml:space="preserve"> </w:t>
      </w:r>
      <w:r w:rsidRPr="00F24378">
        <w:rPr>
          <w:rStyle w:val="CdigoHTML"/>
        </w:rPr>
        <w:t>ON</w:t>
      </w:r>
      <w:r w:rsidR="00F24378">
        <w:t xml:space="preserve"> </w:t>
      </w:r>
      <w:r w:rsidRPr="00F24378">
        <w:t>clause,</w:t>
      </w:r>
      <w:r w:rsidR="00F24378">
        <w:t xml:space="preserve"> </w:t>
      </w:r>
      <w:r w:rsidRPr="00F24378">
        <w:rPr>
          <w:rStyle w:val="CdigoHTML"/>
        </w:rPr>
        <w:t>CROSS</w:t>
      </w:r>
      <w:r w:rsidR="00F24378">
        <w:rPr>
          <w:rStyle w:val="CdigoHTML"/>
        </w:rPr>
        <w:t xml:space="preserve"> </w:t>
      </w:r>
      <w:r w:rsidRPr="00F24378">
        <w:rPr>
          <w:rStyle w:val="CdigoHTML"/>
        </w:rPr>
        <w:t>JOIN</w:t>
      </w:r>
      <w:r w:rsidR="00F24378">
        <w:t xml:space="preserve"> </w:t>
      </w:r>
      <w:r w:rsidRPr="00F24378">
        <w:t>is</w:t>
      </w:r>
      <w:r w:rsidR="00F24378">
        <w:t xml:space="preserve"> </w:t>
      </w:r>
      <w:r w:rsidRPr="00F24378">
        <w:t>used</w:t>
      </w:r>
      <w:r w:rsidR="00F24378">
        <w:t xml:space="preserve"> </w:t>
      </w:r>
      <w:r w:rsidRPr="00F24378">
        <w:t>otherwise.</w:t>
      </w:r>
    </w:p>
    <w:p w14:paraId="4C46AB9C" w14:textId="77777777" w:rsidR="00302156" w:rsidRPr="00F24378" w:rsidRDefault="00302156">
      <w:pPr>
        <w:spacing w:before="0" w:after="0"/>
        <w:ind w:left="0"/>
        <w:jc w:val="left"/>
        <w:rPr>
          <w:rFonts w:ascii="Arial" w:hAnsi="Arial" w:cs="Arial"/>
          <w:color w:val="000080"/>
          <w:sz w:val="32"/>
          <w:szCs w:val="36"/>
        </w:rPr>
      </w:pPr>
      <w:bookmarkStart w:id="99" w:name="_Toc57967532"/>
      <w:r w:rsidRPr="00F24378">
        <w:br w:type="page"/>
      </w:r>
    </w:p>
    <w:p w14:paraId="151E2F0C" w14:textId="77777777" w:rsidR="0056110D" w:rsidRDefault="0056110D" w:rsidP="0056110D">
      <w:pPr>
        <w:pStyle w:val="Ttulo2"/>
      </w:pPr>
      <w:bookmarkStart w:id="100" w:name="_Toc99957459"/>
      <w:bookmarkStart w:id="101" w:name="_Toc149546814"/>
      <w:r>
        <w:lastRenderedPageBreak/>
        <w:t>NATURAL JOIN</w:t>
      </w:r>
      <w:bookmarkEnd w:id="100"/>
      <w:bookmarkEnd w:id="101"/>
    </w:p>
    <w:p w14:paraId="41FFA51E" w14:textId="77777777" w:rsidR="0056110D" w:rsidRDefault="00000000" w:rsidP="0056110D">
      <w:pPr>
        <w:pStyle w:val="comandoseinstrucciones"/>
      </w:pPr>
      <w:hyperlink r:id="rId30" w:history="1">
        <w:r w:rsidR="0056110D" w:rsidRPr="00EB553C">
          <w:rPr>
            <w:rStyle w:val="Hipervnculo"/>
          </w:rPr>
          <w:t>https://www.tutorialesprogramacionya.com/mysqlya/temarios/descripcion.php?inicio=63&amp;cod=61&amp;punto=67</w:t>
        </w:r>
      </w:hyperlink>
    </w:p>
    <w:p w14:paraId="076E4DDD" w14:textId="77777777" w:rsidR="0056110D" w:rsidRDefault="0056110D" w:rsidP="0056110D">
      <w:r>
        <w:t>Ejemplo:</w:t>
      </w:r>
    </w:p>
    <w:p w14:paraId="2DADC238" w14:textId="77777777" w:rsidR="0056110D" w:rsidRPr="00236453" w:rsidRDefault="0056110D" w:rsidP="0056110D">
      <w:pPr>
        <w:pStyle w:val="comandoseinstrucciones"/>
      </w:pPr>
      <w:r w:rsidRPr="00236453">
        <w:t>SELECT apellido, empleados.dep_no, localidad</w:t>
      </w:r>
    </w:p>
    <w:p w14:paraId="7E00BB40" w14:textId="77777777" w:rsidR="0056110D" w:rsidRPr="007435F5" w:rsidRDefault="0056110D" w:rsidP="0056110D">
      <w:pPr>
        <w:pStyle w:val="comandoseinstrucciones"/>
      </w:pPr>
      <w:r w:rsidRPr="007435F5">
        <w:t xml:space="preserve">FROM </w:t>
      </w:r>
      <w:r w:rsidRPr="009127F8">
        <w:rPr>
          <w:b/>
          <w:highlight w:val="cyan"/>
        </w:rPr>
        <w:t>empleados NATURAL JOIN departamentos</w:t>
      </w:r>
      <w:r w:rsidRPr="007435F5">
        <w:t xml:space="preserve"> </w:t>
      </w:r>
    </w:p>
    <w:p w14:paraId="7D1C8F71" w14:textId="77777777" w:rsidR="0056110D" w:rsidRPr="007435F5" w:rsidRDefault="0056110D" w:rsidP="0056110D">
      <w:pPr>
        <w:pStyle w:val="comandoseinstrucciones"/>
      </w:pPr>
      <w:r w:rsidRPr="007435F5">
        <w:t>;</w:t>
      </w:r>
    </w:p>
    <w:p w14:paraId="4BB7D25E" w14:textId="77777777" w:rsidR="0056110D" w:rsidRDefault="0056110D" w:rsidP="0056110D">
      <w:r>
        <w:t xml:space="preserve">El comando </w:t>
      </w:r>
      <w:r w:rsidRPr="002F2142">
        <w:rPr>
          <w:rStyle w:val="Textoennegrita"/>
        </w:rPr>
        <w:t>NATURAL JOIN</w:t>
      </w:r>
      <w:r>
        <w:t>:</w:t>
      </w:r>
    </w:p>
    <w:p w14:paraId="660E44C6" w14:textId="77777777" w:rsidR="0056110D" w:rsidRDefault="0056110D" w:rsidP="0056110D">
      <w:pPr>
        <w:pStyle w:val="Lista1"/>
      </w:pPr>
      <w:r>
        <w:t>también permite juntar 2 tablas, consigue el mismo resultado que el INNER JOIN</w:t>
      </w:r>
    </w:p>
    <w:p w14:paraId="4C715DF5" w14:textId="77777777" w:rsidR="0056110D" w:rsidRDefault="0056110D" w:rsidP="0056110D">
      <w:pPr>
        <w:pStyle w:val="Lista1"/>
      </w:pPr>
      <w:r>
        <w:t>Pero sólo se puede utilizar cuando las tablas que queremos reunir cumplen ciertas condiciones que veremos (INNER JOIN se puede utilizar siempre).</w:t>
      </w:r>
    </w:p>
    <w:p w14:paraId="342E6DC6" w14:textId="77777777" w:rsidR="0056110D" w:rsidRDefault="0056110D" w:rsidP="0056110D">
      <w:pPr>
        <w:pStyle w:val="Lista1"/>
      </w:pPr>
      <w:r>
        <w:t>necesitamos escribir menos código.</w:t>
      </w:r>
    </w:p>
    <w:p w14:paraId="743622BD" w14:textId="77777777" w:rsidR="0056110D" w:rsidRDefault="0056110D" w:rsidP="0056110D">
      <w:r>
        <w:t xml:space="preserve">Con </w:t>
      </w:r>
      <w:r w:rsidRPr="00BC751F">
        <w:t>NATURAL JOIN</w:t>
      </w:r>
      <w:r>
        <w:t xml:space="preserve"> podemos ahorrarnos escribir la cláusula ON (que sí requiere INNER JOIN), pero sólo se puede utilizar </w:t>
      </w:r>
      <w:r w:rsidRPr="000F761E">
        <w:rPr>
          <w:b/>
          <w:bCs/>
          <w:u w:val="single"/>
        </w:rPr>
        <w:t>cuando los campos por los cuales se juntan las tablas tienen el mismo nombre</w:t>
      </w:r>
      <w:r w:rsidRPr="003515F7">
        <w:t>.</w:t>
      </w:r>
      <w:r>
        <w:t xml:space="preserve"> El NATURAL JOIN funciona así:</w:t>
      </w:r>
    </w:p>
    <w:p w14:paraId="5BDF9662" w14:textId="77777777" w:rsidR="0056110D" w:rsidRDefault="0056110D" w:rsidP="0056110D">
      <w:pPr>
        <w:pStyle w:val="Lista1"/>
      </w:pPr>
      <w:r>
        <w:t xml:space="preserve">El servidor buscará que atributos tienen el mismo nombre en ambas tablas y el escribirá por nosotros la cláusula ON. </w:t>
      </w:r>
    </w:p>
    <w:p w14:paraId="2B9912D5" w14:textId="77777777" w:rsidR="0056110D" w:rsidRDefault="0056110D" w:rsidP="0056110D">
      <w:pPr>
        <w:pStyle w:val="Lista1"/>
      </w:pPr>
      <w:r>
        <w:t>Si las 2 tablas no tienen atributos que se llamen igual no puede juntarlas y no funcionará.</w:t>
      </w:r>
    </w:p>
    <w:p w14:paraId="2A743811" w14:textId="77777777" w:rsidR="0056110D" w:rsidRDefault="0056110D" w:rsidP="0056110D">
      <w:pPr>
        <w:pStyle w:val="Lista1"/>
      </w:pPr>
      <w:r>
        <w:t>Si las 2 tablas tienen atributos que se llaman igual pero no sirven para unirlas, el intentara unirlas con esos atributos equivocados y no funcionará.</w:t>
      </w:r>
    </w:p>
    <w:p w14:paraId="4797B0FA" w14:textId="77777777" w:rsidR="0056110D" w:rsidRDefault="0056110D" w:rsidP="0056110D">
      <w:r>
        <w:t>Por tanto sí podríamos juntar las tablas:</w:t>
      </w:r>
    </w:p>
    <w:p w14:paraId="216D47A1" w14:textId="77777777" w:rsidR="0056110D" w:rsidRDefault="0056110D" w:rsidP="0056110D">
      <w:pPr>
        <w:pStyle w:val="comandoseinstrucciones"/>
      </w:pPr>
      <w:r>
        <w:t>empleados - departamentos</w:t>
      </w:r>
    </w:p>
    <w:p w14:paraId="7861B909" w14:textId="77777777" w:rsidR="0056110D" w:rsidRDefault="0056110D" w:rsidP="0056110D">
      <w:pPr>
        <w:pStyle w:val="comandoseinstrucciones"/>
      </w:pPr>
      <w:r>
        <w:t>pedidos - clientes</w:t>
      </w:r>
    </w:p>
    <w:p w14:paraId="58048E65" w14:textId="77777777" w:rsidR="0056110D" w:rsidRPr="007435F5" w:rsidRDefault="0056110D" w:rsidP="0056110D">
      <w:pPr>
        <w:pStyle w:val="comandoseinstrucciones"/>
      </w:pPr>
      <w:r>
        <w:t>pedidos - productos</w:t>
      </w:r>
    </w:p>
    <w:p w14:paraId="41D7A9E9" w14:textId="77777777" w:rsidR="0056110D" w:rsidRDefault="0056110D" w:rsidP="0056110D">
      <w:r>
        <w:t>Pero no podríamos juntar estas tablas</w:t>
      </w:r>
      <w:r w:rsidRPr="009C007C">
        <w:t xml:space="preserve"> </w:t>
      </w:r>
      <w:r>
        <w:t>porque no tienen atributos que se llamen igual:</w:t>
      </w:r>
    </w:p>
    <w:p w14:paraId="099E14BB" w14:textId="77777777" w:rsidR="0056110D" w:rsidRDefault="0056110D" w:rsidP="0056110D">
      <w:pPr>
        <w:pStyle w:val="comandoseinstrucciones"/>
      </w:pPr>
      <w:r>
        <w:t>clientes - empleados</w:t>
      </w:r>
    </w:p>
    <w:p w14:paraId="108E0F8C" w14:textId="0A866331" w:rsidR="0056110D" w:rsidRDefault="0056110D" w:rsidP="0056110D">
      <w:pPr>
        <w:pStyle w:val="Ttulo3"/>
      </w:pPr>
      <w:bookmarkStart w:id="102" w:name="_Toc99957460"/>
      <w:bookmarkStart w:id="103" w:name="_Toc149546815"/>
      <w:r>
        <w:t>Otras opciones (menos interesantes) para realizar INNER JOIN:</w:t>
      </w:r>
      <w:bookmarkEnd w:id="102"/>
      <w:bookmarkEnd w:id="103"/>
    </w:p>
    <w:p w14:paraId="34F71785" w14:textId="77777777" w:rsidR="0056110D" w:rsidRPr="00D139B9" w:rsidRDefault="0056110D" w:rsidP="0056110D">
      <w:r>
        <w:t>además de las ya vistas, existen otras dos opciones para juntar dos tablas:</w:t>
      </w:r>
    </w:p>
    <w:p w14:paraId="064E22DC" w14:textId="77777777" w:rsidR="0056110D" w:rsidRPr="00236453" w:rsidRDefault="0056110D" w:rsidP="0056110D">
      <w:pPr>
        <w:pStyle w:val="comandoseinstrucciones"/>
      </w:pPr>
      <w:r w:rsidRPr="00236453">
        <w:t xml:space="preserve">    SELECT apellido, empleados.dep_no, localidad</w:t>
      </w:r>
    </w:p>
    <w:p w14:paraId="7E9C07B8" w14:textId="77777777" w:rsidR="0056110D" w:rsidRPr="00D139B9" w:rsidRDefault="0056110D" w:rsidP="0056110D">
      <w:pPr>
        <w:pStyle w:val="comandoseinstrucciones"/>
        <w:rPr>
          <w:b/>
          <w:lang w:val="en-US"/>
        </w:rPr>
      </w:pPr>
      <w:r w:rsidRPr="00236453">
        <w:rPr>
          <w:lang w:val="en-US"/>
        </w:rPr>
        <w:t xml:space="preserve">FROM </w:t>
      </w:r>
      <w:r w:rsidRPr="00D139B9">
        <w:rPr>
          <w:b/>
          <w:highlight w:val="green"/>
          <w:lang w:val="en-US"/>
        </w:rPr>
        <w:t>empleados INNER JOIN departamentos</w:t>
      </w:r>
      <w:r w:rsidRPr="00D139B9">
        <w:rPr>
          <w:b/>
          <w:lang w:val="en-US"/>
        </w:rPr>
        <w:t xml:space="preserve"> </w:t>
      </w:r>
    </w:p>
    <w:p w14:paraId="42E107B8" w14:textId="77777777" w:rsidR="0056110D" w:rsidRPr="00236453" w:rsidRDefault="0056110D" w:rsidP="0056110D">
      <w:pPr>
        <w:pStyle w:val="comandoseinstrucciones"/>
        <w:rPr>
          <w:lang w:val="en-US"/>
        </w:rPr>
      </w:pPr>
      <w:r w:rsidRPr="00D139B9">
        <w:rPr>
          <w:b/>
          <w:lang w:val="en-US"/>
        </w:rPr>
        <w:t xml:space="preserve">     </w:t>
      </w:r>
      <w:r w:rsidRPr="0056110D">
        <w:rPr>
          <w:b/>
          <w:highlight w:val="cyan"/>
          <w:lang w:val="en-US"/>
        </w:rPr>
        <w:t>USING</w:t>
      </w:r>
      <w:r w:rsidRPr="009127F8">
        <w:rPr>
          <w:b/>
          <w:highlight w:val="green"/>
          <w:lang w:val="en-US"/>
        </w:rPr>
        <w:t xml:space="preserve"> (dep_no)</w:t>
      </w:r>
    </w:p>
    <w:p w14:paraId="4DF1EAA5" w14:textId="77777777" w:rsidR="0056110D" w:rsidRPr="00236453" w:rsidRDefault="0056110D" w:rsidP="0056110D">
      <w:pPr>
        <w:pStyle w:val="comandoseinstrucciones"/>
      </w:pPr>
      <w:r w:rsidRPr="00236453">
        <w:rPr>
          <w:lang w:val="en-US"/>
        </w:rPr>
        <w:t xml:space="preserve">     </w:t>
      </w:r>
      <w:r w:rsidRPr="00236453">
        <w:t>;</w:t>
      </w:r>
    </w:p>
    <w:p w14:paraId="54C39CBF" w14:textId="77777777" w:rsidR="0056110D" w:rsidRPr="00236453" w:rsidRDefault="0056110D" w:rsidP="0056110D">
      <w:pPr>
        <w:pStyle w:val="comandoseinstrucciones"/>
      </w:pPr>
      <w:r w:rsidRPr="00236453">
        <w:t xml:space="preserve">     </w:t>
      </w:r>
    </w:p>
    <w:p w14:paraId="6F613F4C" w14:textId="77777777" w:rsidR="0056110D" w:rsidRPr="001D193D" w:rsidRDefault="0056110D" w:rsidP="0056110D">
      <w:pPr>
        <w:pStyle w:val="comandoseinstrucciones"/>
      </w:pPr>
      <w:r w:rsidRPr="001D193D">
        <w:t xml:space="preserve">     SELECT apellido, empleados.dep_no, localidad</w:t>
      </w:r>
    </w:p>
    <w:p w14:paraId="00C646BE" w14:textId="77777777" w:rsidR="0056110D" w:rsidRPr="009127F8" w:rsidRDefault="0056110D" w:rsidP="0056110D">
      <w:pPr>
        <w:pStyle w:val="comandoseinstrucciones"/>
        <w:rPr>
          <w:b/>
          <w:highlight w:val="yellow"/>
        </w:rPr>
      </w:pPr>
      <w:r w:rsidRPr="001D193D">
        <w:t xml:space="preserve">FROM </w:t>
      </w:r>
      <w:r w:rsidRPr="009127F8">
        <w:rPr>
          <w:b/>
          <w:highlight w:val="yellow"/>
        </w:rPr>
        <w:t xml:space="preserve">empleados, departamentos </w:t>
      </w:r>
    </w:p>
    <w:p w14:paraId="51948B83" w14:textId="77777777" w:rsidR="0056110D" w:rsidRPr="009127F8" w:rsidRDefault="0056110D" w:rsidP="0056110D">
      <w:pPr>
        <w:pStyle w:val="comandoseinstrucciones"/>
        <w:rPr>
          <w:b/>
        </w:rPr>
      </w:pPr>
      <w:r w:rsidRPr="009127F8">
        <w:rPr>
          <w:b/>
          <w:highlight w:val="yellow"/>
        </w:rPr>
        <w:t>WHERE empleados.dep_no = departamentos.dep_no</w:t>
      </w:r>
    </w:p>
    <w:p w14:paraId="4AB90C0A" w14:textId="77777777" w:rsidR="0056110D" w:rsidRDefault="0056110D" w:rsidP="0056110D">
      <w:pPr>
        <w:pStyle w:val="comandoseinstrucciones"/>
        <w:rPr>
          <w:lang w:val="en-US"/>
        </w:rPr>
      </w:pPr>
      <w:r w:rsidRPr="001D193D">
        <w:t xml:space="preserve">          </w:t>
      </w:r>
      <w:r w:rsidRPr="001D193D">
        <w:rPr>
          <w:lang w:val="en-US"/>
        </w:rPr>
        <w:t>;</w:t>
      </w:r>
    </w:p>
    <w:p w14:paraId="04ADA84C" w14:textId="77777777" w:rsidR="0056110D" w:rsidRDefault="0056110D" w:rsidP="0056110D"/>
    <w:p w14:paraId="20DEA28D" w14:textId="77777777" w:rsidR="000B2D7B" w:rsidRDefault="000B2D7B">
      <w:pPr>
        <w:spacing w:before="0" w:after="0"/>
        <w:ind w:left="0"/>
        <w:jc w:val="left"/>
        <w:rPr>
          <w:rFonts w:ascii="Arial" w:hAnsi="Arial" w:cs="Arial"/>
          <w:color w:val="000080"/>
          <w:sz w:val="32"/>
          <w:szCs w:val="36"/>
        </w:rPr>
      </w:pPr>
      <w:r>
        <w:br w:type="page"/>
      </w:r>
    </w:p>
    <w:p w14:paraId="4E326426" w14:textId="788852D5" w:rsidR="00302156" w:rsidRPr="00F24378" w:rsidRDefault="00302156" w:rsidP="00302156">
      <w:pPr>
        <w:pStyle w:val="Ttulo2"/>
      </w:pPr>
      <w:bookmarkStart w:id="104" w:name="_Toc149546816"/>
      <w:r w:rsidRPr="00F24378">
        <w:lastRenderedPageBreak/>
        <w:t>Otros</w:t>
      </w:r>
      <w:r w:rsidR="00F24378">
        <w:t xml:space="preserve"> </w:t>
      </w:r>
      <w:r w:rsidRPr="00F24378">
        <w:t>tipos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JOIN:</w:t>
      </w:r>
      <w:r w:rsidR="00F24378">
        <w:t xml:space="preserve"> </w:t>
      </w:r>
      <w:r w:rsidRPr="00F24378">
        <w:rPr>
          <w:highlight w:val="yellow"/>
        </w:rPr>
        <w:t>CROSS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JOIN,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LEFT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JOIN,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RIGHT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JOIN,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FULL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JOIN</w:t>
      </w:r>
      <w:bookmarkEnd w:id="99"/>
      <w:bookmarkEnd w:id="104"/>
    </w:p>
    <w:p w14:paraId="7E38F5E5" w14:textId="77777777" w:rsidR="00302156" w:rsidRPr="00F24378" w:rsidRDefault="00302156" w:rsidP="00302156">
      <w:pPr>
        <w:pStyle w:val="comandoseinstrucciones"/>
      </w:pPr>
      <w:r w:rsidRPr="00F24378">
        <w:fldChar w:fldCharType="begin"/>
      </w:r>
      <w:r w:rsidRPr="00F24378">
        <w:rPr>
          <w:rPrChange w:id="105" w:author="dani" w:date="2016-02-07T09:52:00Z">
            <w:rPr>
              <w:rFonts w:ascii="Garamond" w:hAnsi="Garamond"/>
              <w:sz w:val="24"/>
              <w:szCs w:val="24"/>
            </w:rPr>
          </w:rPrChange>
        </w:rPr>
        <w:instrText xml:space="preserve"> HYPERLINK "http://stackoverflow.com/questions/448023/what-is-the-difference-between-left-right-outer-and-inner-joins" </w:instrText>
      </w:r>
      <w:r w:rsidRPr="00F24378">
        <w:fldChar w:fldCharType="separate"/>
      </w:r>
      <w:r w:rsidRPr="00F24378">
        <w:rPr>
          <w:rStyle w:val="Hipervnculo"/>
        </w:rPr>
        <w:t>http://stackoverflow.com/questions/448023/what-is-the-difference-between-left-right-outer-and-inner-joins</w:t>
      </w:r>
      <w:r w:rsidRPr="00F24378">
        <w:rPr>
          <w:rStyle w:val="Hipervnculo"/>
        </w:rPr>
        <w:fldChar w:fldCharType="end"/>
      </w:r>
    </w:p>
    <w:p w14:paraId="6A3E4834" w14:textId="77777777" w:rsidR="00302156" w:rsidRDefault="00000000" w:rsidP="00302156">
      <w:pPr>
        <w:pStyle w:val="comandoseinstrucciones"/>
        <w:rPr>
          <w:rStyle w:val="Hipervnculo"/>
        </w:rPr>
      </w:pPr>
      <w:hyperlink r:id="rId31" w:history="1">
        <w:r w:rsidR="00302156" w:rsidRPr="00F24378">
          <w:rPr>
            <w:rStyle w:val="Hipervnculo"/>
          </w:rPr>
          <w:t>http://dev.mysql.com/doc/refman/5.7/en/join.html</w:t>
        </w:r>
      </w:hyperlink>
    </w:p>
    <w:p w14:paraId="51031D4A" w14:textId="77777777" w:rsidR="0056110D" w:rsidRDefault="0056110D" w:rsidP="0056110D">
      <w:pPr>
        <w:pStyle w:val="Piedefoto"/>
      </w:pPr>
      <w:r>
        <w:rPr>
          <w:noProof/>
        </w:rPr>
        <w:drawing>
          <wp:inline distT="0" distB="0" distL="0" distR="0" wp14:anchorId="0F3DD2E0" wp14:editId="51CFA63A">
            <wp:extent cx="6114415" cy="5017135"/>
            <wp:effectExtent l="0" t="0" r="635" b="0"/>
            <wp:docPr id="597214677" name="Imagen 597214677" descr="Z:\_TRAN\Joins_del_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_TRAN\Joins_del_SQL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501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793CB" w14:textId="77777777" w:rsidR="0056110D" w:rsidRDefault="00000000" w:rsidP="0056110D">
      <w:pPr>
        <w:pStyle w:val="Piedefoto"/>
      </w:pPr>
      <w:hyperlink r:id="rId33" w:history="1">
        <w:r w:rsidR="0056110D" w:rsidRPr="000B5990">
          <w:rPr>
            <w:rStyle w:val="Hipervnculo"/>
          </w:rPr>
          <w:t>https://es.wikipedia.org/wiki/Sentencia_JOIN_en_SQL</w:t>
        </w:r>
      </w:hyperlink>
    </w:p>
    <w:p w14:paraId="70B0FDBD" w14:textId="77777777" w:rsidR="0056110D" w:rsidRDefault="0056110D" w:rsidP="000B2D7B"/>
    <w:p w14:paraId="0A10EF82" w14:textId="77777777" w:rsidR="000B2D7B" w:rsidRDefault="000B2D7B">
      <w:pPr>
        <w:spacing w:before="0" w:after="0"/>
        <w:ind w:left="0"/>
        <w:jc w:val="left"/>
      </w:pPr>
      <w:r>
        <w:br w:type="page"/>
      </w:r>
    </w:p>
    <w:p w14:paraId="5A854BB9" w14:textId="180EC7BA" w:rsidR="000B2D7B" w:rsidRDefault="000B2D7B" w:rsidP="000B2D7B">
      <w:r w:rsidRPr="00D15A46">
        <w:lastRenderedPageBreak/>
        <w:t>El siguiente diagrama muestra mediante teoría de conjuntos</w:t>
      </w:r>
      <w:r>
        <w:t xml:space="preserve"> Cuál es el resultado de unir 2 tablas A y B mediante cada uno de los tipos de JOIN existentes:</w:t>
      </w:r>
    </w:p>
    <w:p w14:paraId="46B6F137" w14:textId="77777777" w:rsidR="000B2D7B" w:rsidRDefault="000B2D7B" w:rsidP="000B2D7B">
      <w:pPr>
        <w:pStyle w:val="Lista1"/>
      </w:pPr>
      <w:r>
        <w:t>cada diagrama muestra debajo la sentencia JOIN que se ha utilizado.</w:t>
      </w:r>
    </w:p>
    <w:p w14:paraId="7350B23B" w14:textId="77777777" w:rsidR="000B2D7B" w:rsidRDefault="000B2D7B" w:rsidP="000B2D7B">
      <w:pPr>
        <w:pStyle w:val="Lista1"/>
      </w:pPr>
      <w:r>
        <w:t>En color rojo se muestran que datos de ambas tablas sobreviven a la unión (JOIN).</w:t>
      </w:r>
    </w:p>
    <w:p w14:paraId="333A3162" w14:textId="77777777" w:rsidR="000B2D7B" w:rsidRPr="00F24378" w:rsidRDefault="000B2D7B" w:rsidP="000B2D7B"/>
    <w:p w14:paraId="7264D006" w14:textId="77777777" w:rsidR="00302156" w:rsidRPr="00F24378" w:rsidRDefault="00302156" w:rsidP="00302156">
      <w:pPr>
        <w:pStyle w:val="Piedefoto"/>
      </w:pPr>
      <w:r w:rsidRPr="00F24378">
        <w:rPr>
          <w:noProof/>
        </w:rPr>
        <w:drawing>
          <wp:inline distT="0" distB="0" distL="0" distR="0" wp14:anchorId="6E555CF0" wp14:editId="5BDB427F">
            <wp:extent cx="6120130" cy="4815522"/>
            <wp:effectExtent l="19050" t="0" r="0" b="0"/>
            <wp:docPr id="3" name="Imagen 1" descr="visual explanation of jo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 explanation of joins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15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2542D6" w14:textId="1EA7DD19" w:rsidR="00AC1ED0" w:rsidRPr="00F24378" w:rsidRDefault="00AC1ED0" w:rsidP="00AC1ED0">
      <w:pPr>
        <w:pStyle w:val="Lista0b"/>
      </w:pPr>
      <w:r>
        <w:t xml:space="preserve">Explicación previa de algunos </w:t>
      </w:r>
      <w:r w:rsidRPr="00F24378">
        <w:t>tipos</w:t>
      </w:r>
      <w:r>
        <w:t xml:space="preserve"> </w:t>
      </w:r>
      <w:r w:rsidRPr="00F24378">
        <w:t>de</w:t>
      </w:r>
      <w:r>
        <w:t xml:space="preserve"> </w:t>
      </w:r>
      <w:r w:rsidRPr="00F24378">
        <w:t>JOIN</w:t>
      </w:r>
      <w:r>
        <w:t xml:space="preserve"> del diagrama</w:t>
      </w:r>
      <w:r w:rsidRPr="00F24378">
        <w:t>:</w:t>
      </w:r>
    </w:p>
    <w:p w14:paraId="2C81E030" w14:textId="77777777" w:rsidR="00AC1ED0" w:rsidRDefault="00AC1ED0" w:rsidP="00AC1ED0">
      <w:pPr>
        <w:pStyle w:val="Lista1"/>
      </w:pPr>
      <w:r w:rsidRPr="008562FA">
        <w:t>INNER JOIN</w:t>
      </w:r>
      <w:r>
        <w:t>:</w:t>
      </w:r>
      <w:r w:rsidRPr="008562FA">
        <w:t xml:space="preserve"> </w:t>
      </w:r>
      <w:r>
        <w:t xml:space="preserve">Comienza por entender el caso </w:t>
      </w:r>
      <w:r w:rsidRPr="008B136F">
        <w:rPr>
          <w:rStyle w:val="comandoseinstruccionesCarCar"/>
        </w:rPr>
        <w:t>INNER JOIN</w:t>
      </w:r>
      <w:r>
        <w:t>: al juntar 2 tablas A y B, resulta una supertabla que contiene sólo aquellos elementos de la tabla A que se casan con elementos de la tabla B:</w:t>
      </w:r>
    </w:p>
    <w:p w14:paraId="0D82601E" w14:textId="77777777" w:rsidR="00AC1ED0" w:rsidRDefault="00AC1ED0" w:rsidP="00AC1ED0">
      <w:pPr>
        <w:pStyle w:val="Piedefoto"/>
      </w:pPr>
      <w:r>
        <w:rPr>
          <w:noProof/>
        </w:rPr>
        <w:drawing>
          <wp:inline distT="0" distB="0" distL="0" distR="0" wp14:anchorId="1161EF39" wp14:editId="752328B5">
            <wp:extent cx="1781091" cy="1733384"/>
            <wp:effectExtent l="0" t="0" r="0" b="635"/>
            <wp:docPr id="4" name="Imagen 4" descr="visual explanation of jo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 explanation of joins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/>
                    <a:srcRect l="36154" t="24959" r="34716" b="39008"/>
                    <a:stretch/>
                  </pic:blipFill>
                  <pic:spPr bwMode="auto">
                    <a:xfrm>
                      <a:off x="0" y="0"/>
                      <a:ext cx="1782819" cy="173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E07BC" w14:textId="77777777" w:rsidR="00AC1ED0" w:rsidRDefault="00AC1ED0" w:rsidP="00AC1ED0">
      <w:pPr>
        <w:pStyle w:val="Lista1"/>
      </w:pPr>
      <w:r w:rsidRPr="00135F57">
        <w:t>LEFT JOIN</w:t>
      </w:r>
      <w:r>
        <w:t>:</w:t>
      </w:r>
      <w:r w:rsidRPr="00135F57">
        <w:t xml:space="preserve"> </w:t>
      </w:r>
      <w:r>
        <w:t xml:space="preserve">el caso </w:t>
      </w:r>
      <w:r w:rsidRPr="008B136F">
        <w:rPr>
          <w:rStyle w:val="comandoseinstruccionesCarCar"/>
        </w:rPr>
        <w:t>Tabla_A LEFT JOIN Tabla_B</w:t>
      </w:r>
      <w:r>
        <w:t>: al juntar 2 tablas A y B, resulta una supertabla que contiene:</w:t>
      </w:r>
    </w:p>
    <w:p w14:paraId="786B90E8" w14:textId="77777777" w:rsidR="00AC1ED0" w:rsidRDefault="00AC1ED0" w:rsidP="00AC1ED0">
      <w:pPr>
        <w:pStyle w:val="Lista3"/>
      </w:pPr>
      <w:r>
        <w:lastRenderedPageBreak/>
        <w:t>Aquellos elementos de la tabla A que se casan con elementos de la tabla B</w:t>
      </w:r>
    </w:p>
    <w:p w14:paraId="51A31DC6" w14:textId="77777777" w:rsidR="00AC1ED0" w:rsidRDefault="00AC1ED0" w:rsidP="00AC1ED0">
      <w:pPr>
        <w:pStyle w:val="Lista3"/>
      </w:pPr>
      <w:r>
        <w:t>Aquellos elementos de la tabla que aparece a la izquierda (tabla_A) que no se han podido casar con elementos de la tabla de la derecha</w:t>
      </w:r>
      <w:r w:rsidRPr="00736CE9">
        <w:t xml:space="preserve"> </w:t>
      </w:r>
      <w:r>
        <w:t>(tabla_B):</w:t>
      </w:r>
    </w:p>
    <w:p w14:paraId="79BA1AC1" w14:textId="77777777" w:rsidR="00AC1ED0" w:rsidRDefault="00AC1ED0" w:rsidP="00AC1ED0">
      <w:pPr>
        <w:pStyle w:val="Piedefoto"/>
      </w:pPr>
      <w:r>
        <w:rPr>
          <w:noProof/>
        </w:rPr>
        <w:drawing>
          <wp:inline distT="0" distB="0" distL="0" distR="0" wp14:anchorId="60DDA123" wp14:editId="317B9F72">
            <wp:extent cx="1677725" cy="1685677"/>
            <wp:effectExtent l="0" t="0" r="0" b="0"/>
            <wp:docPr id="1626230671" name="Imagen 1626230671" descr="visual explanation of jo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 explanation of joins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/>
                    <a:srcRect l="2" t="3969" r="72559" b="60990"/>
                    <a:stretch/>
                  </pic:blipFill>
                  <pic:spPr bwMode="auto">
                    <a:xfrm>
                      <a:off x="0" y="0"/>
                      <a:ext cx="1679351" cy="168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1588B" w14:textId="77777777" w:rsidR="00AC1ED0" w:rsidRDefault="00AC1ED0" w:rsidP="00AC1ED0">
      <w:pPr>
        <w:pStyle w:val="Lista1"/>
      </w:pPr>
      <w:r w:rsidRPr="008419C2">
        <w:t>RIGHT JOIN</w:t>
      </w:r>
      <w:r>
        <w:t>:</w:t>
      </w:r>
      <w:r w:rsidRPr="008419C2">
        <w:t xml:space="preserve"> </w:t>
      </w:r>
      <w:r>
        <w:t xml:space="preserve">El caso </w:t>
      </w:r>
      <w:r w:rsidRPr="008B136F">
        <w:rPr>
          <w:rStyle w:val="comandoseinstruccionesCarCar"/>
        </w:rPr>
        <w:t>Tabla_A RIGHT JOIN Tabla_B</w:t>
      </w:r>
      <w:r>
        <w:t xml:space="preserve"> es similar al LEFT pero en lugar de utilizarlo hacia la izquierda lo hace hacia la derecha.</w:t>
      </w:r>
    </w:p>
    <w:p w14:paraId="6B1422AA" w14:textId="77777777" w:rsidR="00BA72DF" w:rsidRDefault="00BA72DF" w:rsidP="00987CF9"/>
    <w:p w14:paraId="208D6DEB" w14:textId="46DB6DE7" w:rsidR="00987CF9" w:rsidRPr="00F24378" w:rsidRDefault="00987CF9" w:rsidP="00987CF9">
      <w:r w:rsidRPr="00F24378">
        <w:t>Ejemplos:</w:t>
      </w:r>
    </w:p>
    <w:p w14:paraId="6CBE8E09" w14:textId="7512AD50" w:rsidR="00CD09A1" w:rsidRPr="00F24378" w:rsidRDefault="00CD09A1" w:rsidP="001E011D">
      <w:pPr>
        <w:pStyle w:val="comandoseinstrucciones"/>
        <w:ind w:left="360" w:firstLine="0"/>
        <w:rPr>
          <w:b/>
          <w:i/>
        </w:rPr>
      </w:pPr>
      <w:r w:rsidRPr="00F24378">
        <w:rPr>
          <w:b/>
          <w:i/>
        </w:rPr>
        <w:t>#Mostrar</w:t>
      </w:r>
      <w:r w:rsidR="00F24378">
        <w:rPr>
          <w:b/>
          <w:i/>
        </w:rPr>
        <w:t xml:space="preserve"> </w:t>
      </w:r>
      <w:r w:rsidRPr="00F24378">
        <w:rPr>
          <w:b/>
          <w:i/>
        </w:rPr>
        <w:t>a</w:t>
      </w:r>
      <w:r w:rsidR="00F24378">
        <w:rPr>
          <w:b/>
          <w:i/>
        </w:rPr>
        <w:t xml:space="preserve"> </w:t>
      </w:r>
      <w:r w:rsidRPr="00F24378">
        <w:rPr>
          <w:b/>
          <w:i/>
        </w:rPr>
        <w:t>todos</w:t>
      </w:r>
      <w:r w:rsidR="00F24378">
        <w:rPr>
          <w:b/>
          <w:i/>
        </w:rPr>
        <w:t xml:space="preserve"> </w:t>
      </w:r>
      <w:r w:rsidRPr="00F24378">
        <w:rPr>
          <w:b/>
          <w:i/>
        </w:rPr>
        <w:t>los</w:t>
      </w:r>
      <w:r w:rsidR="00F24378">
        <w:rPr>
          <w:b/>
          <w:i/>
        </w:rPr>
        <w:t xml:space="preserve"> </w:t>
      </w:r>
      <w:r w:rsidRPr="00F24378">
        <w:rPr>
          <w:b/>
          <w:i/>
        </w:rPr>
        <w:t>empleados:</w:t>
      </w:r>
    </w:p>
    <w:p w14:paraId="655BDBEA" w14:textId="77777777" w:rsidR="00CD09A1" w:rsidRPr="00F24378" w:rsidRDefault="00CD09A1" w:rsidP="001E011D">
      <w:pPr>
        <w:pStyle w:val="comandoseinstrucciones"/>
        <w:ind w:left="360" w:firstLine="0"/>
        <w:rPr>
          <w:b/>
        </w:rPr>
      </w:pPr>
    </w:p>
    <w:p w14:paraId="10108889" w14:textId="45E3E47E" w:rsidR="00CD09A1" w:rsidRPr="00F24378" w:rsidRDefault="00564A52" w:rsidP="001E011D">
      <w:pPr>
        <w:pStyle w:val="comandoseinstrucciones"/>
        <w:ind w:left="360" w:firstLine="0"/>
        <w:rPr>
          <w:b/>
          <w:i/>
        </w:rPr>
      </w:pPr>
      <w:r w:rsidRPr="00F24378">
        <w:rPr>
          <w:b/>
        </w:rPr>
        <w:t>SELECT</w:t>
      </w:r>
      <w:r w:rsidR="00F24378">
        <w:rPr>
          <w:b/>
        </w:rPr>
        <w:t xml:space="preserve"> </w:t>
      </w:r>
      <w:r w:rsidRPr="00F24378">
        <w:rPr>
          <w:b/>
        </w:rPr>
        <w:t>emp_no,</w:t>
      </w:r>
      <w:r w:rsidR="00F24378">
        <w:rPr>
          <w:b/>
        </w:rPr>
        <w:t xml:space="preserve"> </w:t>
      </w:r>
      <w:r w:rsidRPr="00F24378">
        <w:rPr>
          <w:b/>
        </w:rPr>
        <w:t>dep_no</w:t>
      </w:r>
      <w:r w:rsidR="00F24378">
        <w:rPr>
          <w:b/>
        </w:rPr>
        <w:t xml:space="preserve"> </w:t>
      </w:r>
      <w:r w:rsidR="00CD09A1" w:rsidRPr="00F24378">
        <w:rPr>
          <w:b/>
        </w:rPr>
        <w:t>FROM</w:t>
      </w:r>
      <w:r w:rsidR="00F24378">
        <w:rPr>
          <w:b/>
        </w:rPr>
        <w:t xml:space="preserve"> </w:t>
      </w:r>
      <w:r w:rsidR="00CD09A1" w:rsidRPr="00F24378">
        <w:rPr>
          <w:b/>
        </w:rPr>
        <w:t>empleados;</w:t>
      </w:r>
    </w:p>
    <w:p w14:paraId="6552B227" w14:textId="77777777" w:rsidR="00CD09A1" w:rsidRPr="00F24378" w:rsidRDefault="00CD09A1" w:rsidP="001E011D">
      <w:pPr>
        <w:pStyle w:val="comandoseinstrucciones"/>
        <w:ind w:left="360" w:firstLine="0"/>
        <w:rPr>
          <w:b/>
          <w:i/>
        </w:rPr>
      </w:pPr>
    </w:p>
    <w:p w14:paraId="30897FD3" w14:textId="39252261" w:rsidR="00987CF9" w:rsidRPr="00F24378" w:rsidRDefault="001E011D" w:rsidP="001E011D">
      <w:pPr>
        <w:pStyle w:val="comandoseinstrucciones"/>
        <w:ind w:left="360" w:firstLine="0"/>
        <w:rPr>
          <w:b/>
          <w:i/>
        </w:rPr>
      </w:pPr>
      <w:r w:rsidRPr="00F24378">
        <w:rPr>
          <w:b/>
          <w:i/>
        </w:rPr>
        <w:t>#</w:t>
      </w:r>
      <w:r w:rsidR="00987CF9" w:rsidRPr="00F24378">
        <w:rPr>
          <w:b/>
          <w:i/>
        </w:rPr>
        <w:t>Mostrar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a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todos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los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empleados,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al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lado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de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cada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empleado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mostrar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los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datos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de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su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departamento.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Cuando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un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empleado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no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esté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asignado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a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algún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departamento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  <w:highlight w:val="yellow"/>
        </w:rPr>
        <w:t>NO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se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quiere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mostrar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al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empleado:</w:t>
      </w:r>
    </w:p>
    <w:p w14:paraId="25F98C95" w14:textId="77777777" w:rsidR="001E011D" w:rsidRPr="00F24378" w:rsidRDefault="001E011D" w:rsidP="001E011D">
      <w:pPr>
        <w:pStyle w:val="comandoseinstrucciones"/>
        <w:ind w:left="360" w:firstLine="0"/>
        <w:rPr>
          <w:b/>
          <w:i/>
        </w:rPr>
      </w:pPr>
    </w:p>
    <w:p w14:paraId="7192FC2E" w14:textId="587A7C63" w:rsidR="00987CF9" w:rsidRPr="00F24378" w:rsidRDefault="00987CF9" w:rsidP="00987CF9">
      <w:pPr>
        <w:pStyle w:val="comandoseinstrucciones"/>
        <w:ind w:left="360" w:firstLine="0"/>
        <w:rPr>
          <w:b/>
        </w:rPr>
      </w:pPr>
      <w:r w:rsidRPr="00F24378">
        <w:rPr>
          <w:b/>
        </w:rPr>
        <w:t>SELECT</w:t>
      </w:r>
      <w:r w:rsidR="00F24378">
        <w:rPr>
          <w:b/>
        </w:rPr>
        <w:t xml:space="preserve"> </w:t>
      </w:r>
      <w:r w:rsidR="00564A52" w:rsidRPr="00F24378">
        <w:rPr>
          <w:b/>
        </w:rPr>
        <w:t>em</w:t>
      </w:r>
      <w:r w:rsidR="008F13A5" w:rsidRPr="00F24378">
        <w:rPr>
          <w:b/>
        </w:rPr>
        <w:t>p</w:t>
      </w:r>
      <w:r w:rsidR="00564A52" w:rsidRPr="00F24378">
        <w:rPr>
          <w:b/>
        </w:rPr>
        <w:t>_no,</w:t>
      </w:r>
      <w:r w:rsidR="00F24378">
        <w:rPr>
          <w:b/>
        </w:rPr>
        <w:t xml:space="preserve"> </w:t>
      </w:r>
      <w:r w:rsidR="00564A52" w:rsidRPr="00F24378">
        <w:rPr>
          <w:b/>
        </w:rPr>
        <w:t>dep_no,</w:t>
      </w:r>
      <w:r w:rsidR="00F24378">
        <w:rPr>
          <w:b/>
        </w:rPr>
        <w:t xml:space="preserve"> </w:t>
      </w:r>
      <w:r w:rsidR="00564A52" w:rsidRPr="00F24378">
        <w:rPr>
          <w:b/>
        </w:rPr>
        <w:t>dnombre</w:t>
      </w:r>
      <w:r w:rsidR="00F24378">
        <w:rPr>
          <w:b/>
        </w:rPr>
        <w:t xml:space="preserve"> </w:t>
      </w:r>
      <w:r w:rsidRPr="00F24378">
        <w:rPr>
          <w:b/>
        </w:rPr>
        <w:t>FROM</w:t>
      </w:r>
      <w:r w:rsidR="00F24378">
        <w:rPr>
          <w:b/>
        </w:rPr>
        <w:t xml:space="preserve"> </w:t>
      </w:r>
      <w:r w:rsidRPr="00F24378">
        <w:rPr>
          <w:b/>
        </w:rPr>
        <w:t>empleados</w:t>
      </w:r>
      <w:r w:rsidR="00F24378">
        <w:rPr>
          <w:b/>
        </w:rPr>
        <w:t xml:space="preserve"> </w:t>
      </w:r>
      <w:r w:rsidRPr="00F24378">
        <w:rPr>
          <w:b/>
          <w:highlight w:val="yellow"/>
        </w:rPr>
        <w:t>INNER</w:t>
      </w:r>
      <w:r w:rsidR="00F24378">
        <w:rPr>
          <w:b/>
        </w:rPr>
        <w:t xml:space="preserve"> </w:t>
      </w:r>
      <w:r w:rsidRPr="00F24378">
        <w:rPr>
          <w:b/>
        </w:rPr>
        <w:t>JOIN</w:t>
      </w:r>
      <w:r w:rsidR="00F24378">
        <w:rPr>
          <w:b/>
        </w:rPr>
        <w:t xml:space="preserve"> </w:t>
      </w:r>
      <w:r w:rsidRPr="00F24378">
        <w:rPr>
          <w:b/>
        </w:rPr>
        <w:t>departamentos</w:t>
      </w:r>
      <w:r w:rsidR="00F24378">
        <w:rPr>
          <w:b/>
        </w:rPr>
        <w:t xml:space="preserve"> </w:t>
      </w:r>
      <w:r w:rsidRPr="00F24378">
        <w:rPr>
          <w:b/>
        </w:rPr>
        <w:t>ON</w:t>
      </w:r>
      <w:r w:rsidR="00F24378">
        <w:rPr>
          <w:b/>
        </w:rPr>
        <w:t xml:space="preserve"> </w:t>
      </w:r>
      <w:r w:rsidRPr="00F24378">
        <w:rPr>
          <w:b/>
        </w:rPr>
        <w:t>empleados.dep_no</w:t>
      </w:r>
      <w:r w:rsidR="00F24378">
        <w:rPr>
          <w:b/>
        </w:rPr>
        <w:t xml:space="preserve"> </w:t>
      </w:r>
      <w:r w:rsidRPr="00F24378">
        <w:rPr>
          <w:b/>
        </w:rPr>
        <w:t>=</w:t>
      </w:r>
      <w:r w:rsidR="00F24378">
        <w:rPr>
          <w:b/>
        </w:rPr>
        <w:t xml:space="preserve"> </w:t>
      </w:r>
      <w:r w:rsidRPr="00F24378">
        <w:rPr>
          <w:b/>
        </w:rPr>
        <w:t>departamentos.dep_no;</w:t>
      </w:r>
    </w:p>
    <w:p w14:paraId="2EE15890" w14:textId="77777777" w:rsidR="00987CF9" w:rsidRPr="00F24378" w:rsidRDefault="00987CF9" w:rsidP="00987CF9">
      <w:pPr>
        <w:pStyle w:val="comandoseinstrucciones"/>
        <w:ind w:left="360" w:firstLine="0"/>
      </w:pPr>
    </w:p>
    <w:p w14:paraId="160F5CDD" w14:textId="4FCFBE49" w:rsidR="00987CF9" w:rsidRPr="00F24378" w:rsidRDefault="001E011D" w:rsidP="001E011D">
      <w:pPr>
        <w:pStyle w:val="comandoseinstrucciones"/>
        <w:ind w:left="360" w:firstLine="0"/>
        <w:rPr>
          <w:b/>
          <w:i/>
        </w:rPr>
      </w:pPr>
      <w:r w:rsidRPr="00F24378">
        <w:rPr>
          <w:b/>
          <w:i/>
        </w:rPr>
        <w:t>#</w:t>
      </w:r>
      <w:r w:rsidR="00987CF9" w:rsidRPr="00F24378">
        <w:rPr>
          <w:b/>
          <w:i/>
        </w:rPr>
        <w:t>Mostrar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a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todos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los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empleados,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al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lado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de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cada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empleado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mostrar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los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datos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de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su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departamento.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Cuando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un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empleado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no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esté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asignado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a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algún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departamento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  <w:highlight w:val="green"/>
        </w:rPr>
        <w:t>SÍ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se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quiere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mostrar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al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empleado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(lógicamente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en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ese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caso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los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datos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del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departamento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van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a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aparecer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en</w:t>
      </w:r>
      <w:r w:rsidR="00F24378">
        <w:rPr>
          <w:b/>
          <w:i/>
        </w:rPr>
        <w:t xml:space="preserve"> </w:t>
      </w:r>
      <w:r w:rsidR="00987CF9" w:rsidRPr="00F24378">
        <w:rPr>
          <w:b/>
          <w:i/>
        </w:rPr>
        <w:t>blanco):</w:t>
      </w:r>
    </w:p>
    <w:p w14:paraId="666A47E0" w14:textId="77777777" w:rsidR="001E011D" w:rsidRPr="00F24378" w:rsidRDefault="001E011D" w:rsidP="001E011D">
      <w:pPr>
        <w:pStyle w:val="comandoseinstrucciones"/>
        <w:ind w:left="360" w:firstLine="0"/>
        <w:rPr>
          <w:b/>
          <w:i/>
        </w:rPr>
      </w:pPr>
    </w:p>
    <w:p w14:paraId="1654420E" w14:textId="27B6FDF4" w:rsidR="001E011D" w:rsidRPr="00F24378" w:rsidRDefault="001E011D" w:rsidP="001E011D">
      <w:pPr>
        <w:pStyle w:val="comandoseinstrucciones"/>
        <w:ind w:left="360" w:firstLine="0"/>
        <w:rPr>
          <w:b/>
          <w:i/>
        </w:rPr>
      </w:pPr>
      <w:r w:rsidRPr="00F24378">
        <w:rPr>
          <w:b/>
          <w:i/>
        </w:rPr>
        <w:t>(2</w:t>
      </w:r>
      <w:r w:rsidR="00F24378">
        <w:rPr>
          <w:b/>
          <w:i/>
        </w:rPr>
        <w:t xml:space="preserve"> </w:t>
      </w:r>
      <w:r w:rsidRPr="00F24378">
        <w:rPr>
          <w:b/>
          <w:i/>
        </w:rPr>
        <w:t>SOLUCIONES</w:t>
      </w:r>
      <w:r w:rsidR="00F24378">
        <w:rPr>
          <w:b/>
          <w:i/>
        </w:rPr>
        <w:t xml:space="preserve"> </w:t>
      </w:r>
      <w:r w:rsidRPr="00F24378">
        <w:rPr>
          <w:b/>
          <w:i/>
        </w:rPr>
        <w:t>EQUIVALENTES)</w:t>
      </w:r>
    </w:p>
    <w:p w14:paraId="3976D938" w14:textId="1054E4FA" w:rsidR="00987CF9" w:rsidRPr="00F24378" w:rsidRDefault="00987CF9" w:rsidP="00987CF9">
      <w:pPr>
        <w:pStyle w:val="comandoseinstrucciones"/>
        <w:ind w:left="360" w:firstLine="0"/>
        <w:rPr>
          <w:b/>
        </w:rPr>
      </w:pPr>
      <w:r w:rsidRPr="00F24378">
        <w:rPr>
          <w:b/>
        </w:rPr>
        <w:t>SELECT</w:t>
      </w:r>
      <w:r w:rsidR="00F24378">
        <w:rPr>
          <w:b/>
        </w:rPr>
        <w:t xml:space="preserve"> </w:t>
      </w:r>
      <w:r w:rsidR="00EB03B6" w:rsidRPr="00F24378">
        <w:rPr>
          <w:b/>
        </w:rPr>
        <w:t>emp_no,</w:t>
      </w:r>
      <w:r w:rsidR="00F24378">
        <w:rPr>
          <w:b/>
        </w:rPr>
        <w:t xml:space="preserve"> </w:t>
      </w:r>
      <w:r w:rsidR="00EB03B6" w:rsidRPr="00F24378">
        <w:rPr>
          <w:b/>
        </w:rPr>
        <w:t>empleados.dep_no,</w:t>
      </w:r>
      <w:r w:rsidR="00F24378">
        <w:rPr>
          <w:b/>
        </w:rPr>
        <w:t xml:space="preserve"> </w:t>
      </w:r>
      <w:r w:rsidR="00EB03B6" w:rsidRPr="00F24378">
        <w:rPr>
          <w:b/>
        </w:rPr>
        <w:t>dnombre</w:t>
      </w:r>
      <w:r w:rsidR="00F24378">
        <w:rPr>
          <w:b/>
        </w:rPr>
        <w:t xml:space="preserve"> </w:t>
      </w:r>
      <w:r w:rsidRPr="00F24378">
        <w:rPr>
          <w:b/>
        </w:rPr>
        <w:t>FROM</w:t>
      </w:r>
      <w:r w:rsidR="00F24378">
        <w:rPr>
          <w:b/>
        </w:rPr>
        <w:t xml:space="preserve"> </w:t>
      </w:r>
      <w:r w:rsidRPr="00F24378">
        <w:rPr>
          <w:b/>
          <w:highlight w:val="green"/>
        </w:rPr>
        <w:t>empleado</w:t>
      </w:r>
      <w:r w:rsidRPr="00F24378">
        <w:rPr>
          <w:b/>
        </w:rPr>
        <w:t>s</w:t>
      </w:r>
      <w:r w:rsidR="00F24378">
        <w:rPr>
          <w:b/>
        </w:rPr>
        <w:t xml:space="preserve"> </w:t>
      </w:r>
      <w:r w:rsidRPr="00F24378">
        <w:rPr>
          <w:b/>
          <w:highlight w:val="green"/>
        </w:rPr>
        <w:t>LEFT</w:t>
      </w:r>
      <w:r w:rsidR="00F24378">
        <w:rPr>
          <w:b/>
        </w:rPr>
        <w:t xml:space="preserve"> </w:t>
      </w:r>
      <w:r w:rsidRPr="00F24378">
        <w:rPr>
          <w:b/>
        </w:rPr>
        <w:t>JOIN</w:t>
      </w:r>
      <w:r w:rsidR="00F24378">
        <w:rPr>
          <w:b/>
        </w:rPr>
        <w:t xml:space="preserve"> </w:t>
      </w:r>
      <w:r w:rsidRPr="00F24378">
        <w:rPr>
          <w:b/>
        </w:rPr>
        <w:t>departamentos</w:t>
      </w:r>
      <w:r w:rsidR="00F24378">
        <w:rPr>
          <w:b/>
        </w:rPr>
        <w:t xml:space="preserve"> </w:t>
      </w:r>
      <w:r w:rsidRPr="00F24378">
        <w:rPr>
          <w:b/>
        </w:rPr>
        <w:t>ON</w:t>
      </w:r>
      <w:r w:rsidR="00F24378">
        <w:rPr>
          <w:b/>
        </w:rPr>
        <w:t xml:space="preserve"> </w:t>
      </w:r>
      <w:r w:rsidRPr="00F24378">
        <w:rPr>
          <w:b/>
        </w:rPr>
        <w:t>empleados.dep_no</w:t>
      </w:r>
      <w:r w:rsidR="00F24378">
        <w:rPr>
          <w:b/>
        </w:rPr>
        <w:t xml:space="preserve"> </w:t>
      </w:r>
      <w:r w:rsidRPr="00F24378">
        <w:rPr>
          <w:b/>
        </w:rPr>
        <w:t>=</w:t>
      </w:r>
      <w:r w:rsidR="00F24378">
        <w:rPr>
          <w:b/>
        </w:rPr>
        <w:t xml:space="preserve"> </w:t>
      </w:r>
      <w:r w:rsidRPr="00F24378">
        <w:rPr>
          <w:b/>
        </w:rPr>
        <w:t>departamentos.dep_no;</w:t>
      </w:r>
    </w:p>
    <w:p w14:paraId="1F7813C9" w14:textId="68AF0E10" w:rsidR="00987CF9" w:rsidRPr="00F24378" w:rsidRDefault="00987CF9" w:rsidP="00987CF9">
      <w:pPr>
        <w:pStyle w:val="comandoseinstrucciones"/>
        <w:ind w:left="360" w:firstLine="0"/>
        <w:rPr>
          <w:b/>
        </w:rPr>
      </w:pPr>
      <w:r w:rsidRPr="00F24378">
        <w:rPr>
          <w:b/>
        </w:rPr>
        <w:t>SELECT</w:t>
      </w:r>
      <w:r w:rsidR="00F24378">
        <w:rPr>
          <w:b/>
        </w:rPr>
        <w:t xml:space="preserve"> </w:t>
      </w:r>
      <w:r w:rsidR="00EB03B6" w:rsidRPr="00F24378">
        <w:rPr>
          <w:b/>
        </w:rPr>
        <w:t>emp_no,</w:t>
      </w:r>
      <w:r w:rsidR="00F24378">
        <w:rPr>
          <w:b/>
        </w:rPr>
        <w:t xml:space="preserve"> </w:t>
      </w:r>
      <w:r w:rsidR="00EB03B6" w:rsidRPr="00F24378">
        <w:rPr>
          <w:b/>
        </w:rPr>
        <w:t>empleados.dep_no,</w:t>
      </w:r>
      <w:r w:rsidR="00F24378">
        <w:rPr>
          <w:b/>
        </w:rPr>
        <w:t xml:space="preserve"> </w:t>
      </w:r>
      <w:r w:rsidR="00EB03B6" w:rsidRPr="00F24378">
        <w:rPr>
          <w:b/>
        </w:rPr>
        <w:t>dnombre</w:t>
      </w:r>
      <w:r w:rsidR="00F24378">
        <w:rPr>
          <w:b/>
        </w:rPr>
        <w:t xml:space="preserve"> </w:t>
      </w:r>
      <w:r w:rsidRPr="00F24378">
        <w:rPr>
          <w:b/>
        </w:rPr>
        <w:t>FROM</w:t>
      </w:r>
      <w:r w:rsidR="00F24378">
        <w:rPr>
          <w:b/>
        </w:rPr>
        <w:t xml:space="preserve"> </w:t>
      </w:r>
      <w:r w:rsidRPr="00F24378">
        <w:rPr>
          <w:b/>
        </w:rPr>
        <w:t>departamentos</w:t>
      </w:r>
      <w:r w:rsidR="00F24378">
        <w:rPr>
          <w:b/>
        </w:rPr>
        <w:t xml:space="preserve"> </w:t>
      </w:r>
      <w:r w:rsidRPr="00F24378">
        <w:rPr>
          <w:b/>
          <w:highlight w:val="green"/>
        </w:rPr>
        <w:t>RIGHT</w:t>
      </w:r>
      <w:r w:rsidR="00F24378">
        <w:rPr>
          <w:b/>
        </w:rPr>
        <w:t xml:space="preserve"> </w:t>
      </w:r>
      <w:r w:rsidRPr="00F24378">
        <w:rPr>
          <w:b/>
        </w:rPr>
        <w:t>JOIN</w:t>
      </w:r>
      <w:r w:rsidR="00F24378">
        <w:rPr>
          <w:b/>
        </w:rPr>
        <w:t xml:space="preserve"> </w:t>
      </w:r>
      <w:r w:rsidRPr="00F24378">
        <w:rPr>
          <w:b/>
          <w:highlight w:val="green"/>
        </w:rPr>
        <w:t>empleado</w:t>
      </w:r>
      <w:r w:rsidRPr="00F24378">
        <w:rPr>
          <w:b/>
        </w:rPr>
        <w:t>s</w:t>
      </w:r>
      <w:r w:rsidR="00F24378">
        <w:rPr>
          <w:b/>
        </w:rPr>
        <w:t xml:space="preserve"> </w:t>
      </w:r>
      <w:r w:rsidRPr="00F24378">
        <w:rPr>
          <w:b/>
        </w:rPr>
        <w:t>ON</w:t>
      </w:r>
      <w:r w:rsidR="00F24378">
        <w:rPr>
          <w:b/>
        </w:rPr>
        <w:t xml:space="preserve"> </w:t>
      </w:r>
      <w:r w:rsidRPr="00F24378">
        <w:rPr>
          <w:b/>
        </w:rPr>
        <w:t>empleados.dep_no</w:t>
      </w:r>
      <w:r w:rsidR="00F24378">
        <w:rPr>
          <w:b/>
        </w:rPr>
        <w:t xml:space="preserve"> </w:t>
      </w:r>
      <w:r w:rsidRPr="00F24378">
        <w:rPr>
          <w:b/>
        </w:rPr>
        <w:t>=</w:t>
      </w:r>
      <w:r w:rsidR="00F24378">
        <w:rPr>
          <w:b/>
        </w:rPr>
        <w:t xml:space="preserve"> </w:t>
      </w:r>
      <w:r w:rsidRPr="00F24378">
        <w:rPr>
          <w:b/>
        </w:rPr>
        <w:t>departamentos.dep_no;</w:t>
      </w:r>
    </w:p>
    <w:p w14:paraId="5C9BC2B6" w14:textId="77777777" w:rsidR="00987CF9" w:rsidRPr="00F24378" w:rsidRDefault="00987CF9" w:rsidP="00987CF9">
      <w:pPr>
        <w:pStyle w:val="comandoseinstrucciones"/>
        <w:ind w:left="360" w:firstLine="0"/>
        <w:rPr>
          <w:b/>
        </w:rPr>
      </w:pPr>
    </w:p>
    <w:p w14:paraId="5E899EE6" w14:textId="77777777" w:rsidR="00987CF9" w:rsidRPr="00F24378" w:rsidRDefault="00987CF9" w:rsidP="00987CF9">
      <w:pPr>
        <w:pStyle w:val="comandoseinstrucciones"/>
        <w:ind w:left="360" w:firstLine="0"/>
      </w:pPr>
    </w:p>
    <w:p w14:paraId="60A1D523" w14:textId="02F998AF" w:rsidR="00AC1ED0" w:rsidRDefault="00AC1ED0">
      <w:pPr>
        <w:spacing w:before="0" w:after="0"/>
        <w:ind w:left="0"/>
        <w:jc w:val="left"/>
      </w:pPr>
      <w:r>
        <w:br w:type="page"/>
      </w:r>
    </w:p>
    <w:p w14:paraId="3C6317DD" w14:textId="77777777" w:rsidR="00987CF9" w:rsidRPr="00F24378" w:rsidRDefault="00987CF9" w:rsidP="00987CF9"/>
    <w:tbl>
      <w:tblPr>
        <w:tblStyle w:val="Tablaconcuadrcula"/>
        <w:tblW w:w="10632" w:type="dxa"/>
        <w:tblInd w:w="-289" w:type="dxa"/>
        <w:tblLook w:val="04A0" w:firstRow="1" w:lastRow="0" w:firstColumn="1" w:lastColumn="0" w:noHBand="0" w:noVBand="1"/>
      </w:tblPr>
      <w:tblGrid>
        <w:gridCol w:w="2053"/>
        <w:gridCol w:w="4327"/>
        <w:gridCol w:w="4252"/>
      </w:tblGrid>
      <w:tr w:rsidR="000B2D7B" w:rsidRPr="000B2D7B" w14:paraId="0BAF6CA8" w14:textId="77777777" w:rsidTr="000B2D7B">
        <w:tc>
          <w:tcPr>
            <w:tcW w:w="2053" w:type="dxa"/>
          </w:tcPr>
          <w:p w14:paraId="348432CE" w14:textId="77777777" w:rsidR="00574028" w:rsidRDefault="000B2D7B" w:rsidP="00987CF9">
            <w:pPr>
              <w:ind w:left="0"/>
              <w:rPr>
                <w:b/>
                <w:bCs/>
                <w:noProof/>
              </w:rPr>
            </w:pPr>
            <w:r w:rsidRPr="000B2D7B">
              <w:rPr>
                <w:b/>
                <w:bCs/>
                <w:noProof/>
              </w:rPr>
              <w:t xml:space="preserve">tabla </w:t>
            </w:r>
          </w:p>
          <w:p w14:paraId="4F858E37" w14:textId="4E9DCEF8" w:rsidR="000B2D7B" w:rsidRPr="000B2D7B" w:rsidRDefault="000B2D7B" w:rsidP="00987CF9">
            <w:pPr>
              <w:ind w:left="0"/>
              <w:rPr>
                <w:b/>
                <w:bCs/>
                <w:noProof/>
              </w:rPr>
            </w:pPr>
            <w:r w:rsidRPr="000B2D7B">
              <w:rPr>
                <w:b/>
                <w:bCs/>
              </w:rPr>
              <w:t>empleados</w:t>
            </w:r>
          </w:p>
        </w:tc>
        <w:tc>
          <w:tcPr>
            <w:tcW w:w="4327" w:type="dxa"/>
          </w:tcPr>
          <w:p w14:paraId="55E17676" w14:textId="504D3665" w:rsidR="00574028" w:rsidRDefault="00574028" w:rsidP="00987CF9">
            <w:pPr>
              <w:ind w:left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SELECT</w:t>
            </w:r>
          </w:p>
          <w:p w14:paraId="51ADB77C" w14:textId="1719DA89" w:rsidR="000B2D7B" w:rsidRPr="000B2D7B" w:rsidRDefault="000B2D7B" w:rsidP="00987CF9">
            <w:pPr>
              <w:ind w:left="0"/>
              <w:rPr>
                <w:b/>
                <w:bCs/>
                <w:noProof/>
              </w:rPr>
            </w:pPr>
            <w:r w:rsidRPr="000B2D7B">
              <w:rPr>
                <w:b/>
                <w:bCs/>
                <w:noProof/>
              </w:rPr>
              <w:t>emleados INNER JOIN depatarmentos</w:t>
            </w:r>
          </w:p>
        </w:tc>
        <w:tc>
          <w:tcPr>
            <w:tcW w:w="4252" w:type="dxa"/>
          </w:tcPr>
          <w:p w14:paraId="75870A2D" w14:textId="31A629F0" w:rsidR="00574028" w:rsidRDefault="00574028" w:rsidP="00987CF9">
            <w:pPr>
              <w:ind w:left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SELECT</w:t>
            </w:r>
          </w:p>
          <w:p w14:paraId="1064F248" w14:textId="3D2CAA1E" w:rsidR="000B2D7B" w:rsidRPr="000B2D7B" w:rsidRDefault="000B2D7B" w:rsidP="00987CF9">
            <w:pPr>
              <w:ind w:left="0"/>
              <w:rPr>
                <w:b/>
                <w:bCs/>
                <w:noProof/>
              </w:rPr>
            </w:pPr>
            <w:r w:rsidRPr="000B2D7B">
              <w:rPr>
                <w:b/>
                <w:bCs/>
                <w:noProof/>
              </w:rPr>
              <w:t>empleados LEFT JOIN departamentos</w:t>
            </w:r>
          </w:p>
        </w:tc>
      </w:tr>
      <w:tr w:rsidR="00E4291A" w:rsidRPr="00F24378" w14:paraId="73B2A8A5" w14:textId="77777777" w:rsidTr="000B2D7B">
        <w:tc>
          <w:tcPr>
            <w:tcW w:w="2053" w:type="dxa"/>
          </w:tcPr>
          <w:p w14:paraId="3B7A9C05" w14:textId="790FCF59" w:rsidR="000B2D7B" w:rsidRPr="00F24378" w:rsidRDefault="00E4291A" w:rsidP="00987CF9">
            <w:pPr>
              <w:ind w:left="0"/>
            </w:pPr>
            <w:r w:rsidRPr="00F24378">
              <w:rPr>
                <w:noProof/>
              </w:rPr>
              <w:drawing>
                <wp:inline distT="0" distB="0" distL="0" distR="0" wp14:anchorId="0592DDC7" wp14:editId="6E52D463">
                  <wp:extent cx="1166842" cy="213921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891" cy="2166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7" w:type="dxa"/>
          </w:tcPr>
          <w:p w14:paraId="69C052C4" w14:textId="77777777" w:rsidR="008F13A5" w:rsidRPr="00F24378" w:rsidRDefault="00E4291A" w:rsidP="00987CF9">
            <w:pPr>
              <w:ind w:left="0"/>
            </w:pPr>
            <w:r w:rsidRPr="00F24378">
              <w:rPr>
                <w:noProof/>
              </w:rPr>
              <w:drawing>
                <wp:inline distT="0" distB="0" distL="0" distR="0" wp14:anchorId="7AAAC389" wp14:editId="041C5C6E">
                  <wp:extent cx="1963436" cy="1744539"/>
                  <wp:effectExtent l="0" t="0" r="0" b="825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3983" cy="175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</w:tcPr>
          <w:p w14:paraId="12341913" w14:textId="77777777" w:rsidR="008F13A5" w:rsidRPr="00F24378" w:rsidRDefault="00E4291A" w:rsidP="00987CF9">
            <w:pPr>
              <w:ind w:left="0"/>
            </w:pPr>
            <w:r w:rsidRPr="00F24378">
              <w:rPr>
                <w:noProof/>
              </w:rPr>
              <w:drawing>
                <wp:inline distT="0" distB="0" distL="0" distR="0" wp14:anchorId="4F128C9A" wp14:editId="15A8C2F8">
                  <wp:extent cx="1985875" cy="2078549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981" cy="209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FCAB5E" w14:textId="77777777" w:rsidR="008F13A5" w:rsidRPr="00F24378" w:rsidRDefault="008F13A5" w:rsidP="00987CF9"/>
    <w:p w14:paraId="2346FE81" w14:textId="0E0F83A0" w:rsidR="00302156" w:rsidRPr="00F24378" w:rsidRDefault="00302156" w:rsidP="00302156">
      <w:pPr>
        <w:pStyle w:val="Ttulo2"/>
      </w:pPr>
      <w:bookmarkStart w:id="106" w:name="_Toc57967533"/>
      <w:bookmarkStart w:id="107" w:name="_Toc149546817"/>
      <w:r w:rsidRPr="00F24378">
        <w:t>Tipos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JOIN</w:t>
      </w:r>
      <w:bookmarkEnd w:id="106"/>
      <w:bookmarkEnd w:id="107"/>
    </w:p>
    <w:p w14:paraId="759E6E08" w14:textId="663D9344" w:rsidR="00302156" w:rsidRPr="00F24378" w:rsidRDefault="00302156" w:rsidP="00302156">
      <w:pPr>
        <w:pStyle w:val="Lista1"/>
      </w:pPr>
      <w:r w:rsidRPr="00F24378">
        <w:rPr>
          <w:rStyle w:val="Textoennegrita"/>
        </w:rPr>
        <w:t>INNER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JOIN</w:t>
      </w:r>
      <w:r w:rsidR="00F24378">
        <w:rPr>
          <w:rStyle w:val="Textoennegrita"/>
        </w:rPr>
        <w:t xml:space="preserve"> </w:t>
      </w:r>
      <w:r w:rsidRPr="00F24378">
        <w:t>junta</w:t>
      </w:r>
      <w:r w:rsidR="00F24378">
        <w:t xml:space="preserve"> </w:t>
      </w:r>
      <w:r w:rsidRPr="00F24378">
        <w:t>dos</w:t>
      </w:r>
      <w:r w:rsidR="00F24378">
        <w:t xml:space="preserve"> </w:t>
      </w:r>
      <w:r w:rsidRPr="00F24378">
        <w:t>tablas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B,</w:t>
      </w:r>
      <w:r w:rsidR="00F24378">
        <w:t xml:space="preserve"> </w:t>
      </w:r>
      <w:r w:rsidRPr="00F24378">
        <w:t>sólo</w:t>
      </w:r>
      <w:r w:rsidR="00F24378">
        <w:t xml:space="preserve"> </w:t>
      </w:r>
      <w:r w:rsidRPr="00F24378">
        <w:t>devuelve</w:t>
      </w:r>
      <w:r w:rsidR="00F24378">
        <w:t xml:space="preserve"> </w:t>
      </w:r>
      <w:r w:rsidRPr="00F24378">
        <w:t>las</w:t>
      </w:r>
      <w:r w:rsidR="00F24378">
        <w:t xml:space="preserve"> </w:t>
      </w:r>
      <w:r w:rsidRPr="00F24378">
        <w:t>filas</w:t>
      </w:r>
      <w:r w:rsidR="00F24378">
        <w:t xml:space="preserve"> </w:t>
      </w:r>
      <w:r w:rsidRPr="00F24378">
        <w:t>para</w:t>
      </w:r>
      <w:r w:rsidR="00F24378">
        <w:t xml:space="preserve"> </w:t>
      </w:r>
      <w:r w:rsidRPr="00F24378">
        <w:t>las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existe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coincidencia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atributos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reunión.</w:t>
      </w:r>
    </w:p>
    <w:p w14:paraId="59F01A92" w14:textId="1C55CF07" w:rsidR="00302156" w:rsidRPr="00F24378" w:rsidRDefault="00302156" w:rsidP="00302156">
      <w:pPr>
        <w:pStyle w:val="Lista1"/>
      </w:pPr>
      <w:r w:rsidRPr="00F24378">
        <w:rPr>
          <w:rStyle w:val="Textoennegrita"/>
        </w:rPr>
        <w:t>OUTER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JOIN</w:t>
      </w:r>
      <w:r w:rsidR="00F24378">
        <w:t xml:space="preserve"> </w:t>
      </w:r>
      <w:r w:rsidRPr="00F24378">
        <w:t>compara</w:t>
      </w:r>
      <w:r w:rsidR="00F24378">
        <w:t xml:space="preserve"> </w:t>
      </w:r>
      <w:r w:rsidRPr="00F24378">
        <w:t>dos</w:t>
      </w:r>
      <w:r w:rsidR="00F24378">
        <w:t xml:space="preserve"> </w:t>
      </w:r>
      <w:r w:rsidRPr="00F24378">
        <w:t>tablas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B,</w:t>
      </w:r>
      <w:r w:rsidR="00F24378">
        <w:t xml:space="preserve"> </w:t>
      </w:r>
      <w:r w:rsidRPr="00F24378">
        <w:t>devuelve</w:t>
      </w:r>
      <w:r w:rsidR="00F24378">
        <w:t xml:space="preserve"> </w:t>
      </w:r>
      <w:r w:rsidRPr="00F24378">
        <w:t>las</w:t>
      </w:r>
      <w:r w:rsidR="00F24378">
        <w:t xml:space="preserve"> </w:t>
      </w:r>
      <w:r w:rsidRPr="00F24378">
        <w:t>filas</w:t>
      </w:r>
      <w:r w:rsidR="00F24378">
        <w:t xml:space="preserve"> </w:t>
      </w:r>
      <w:r w:rsidRPr="00F24378">
        <w:t>para</w:t>
      </w:r>
      <w:r w:rsidR="00F24378">
        <w:t xml:space="preserve"> </w:t>
      </w:r>
      <w:r w:rsidRPr="00F24378">
        <w:t>las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existe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coincidencia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atributos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reunión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además</w:t>
      </w:r>
      <w:r w:rsidR="00F24378">
        <w:t xml:space="preserve"> </w:t>
      </w:r>
      <w:r w:rsidRPr="00F24378">
        <w:t>añade</w:t>
      </w:r>
      <w:r w:rsidR="00F24378">
        <w:t xml:space="preserve"> </w:t>
      </w:r>
      <w:r w:rsidRPr="00F24378">
        <w:t>otras</w:t>
      </w:r>
      <w:r w:rsidR="00F24378">
        <w:t xml:space="preserve"> </w:t>
      </w:r>
      <w:r w:rsidRPr="00F24378">
        <w:t>filas:</w:t>
      </w:r>
      <w:r w:rsidR="00F24378">
        <w:t xml:space="preserve"> </w:t>
      </w:r>
      <w:r w:rsidRPr="00F24378">
        <w:t>cuando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fila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tabla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corresponde</w:t>
      </w:r>
      <w:r w:rsidR="00F24378">
        <w:t xml:space="preserve"> </w:t>
      </w:r>
      <w:r w:rsidRPr="00F24378">
        <w:t>con</w:t>
      </w:r>
      <w:r w:rsidR="00F24378">
        <w:t xml:space="preserve"> </w:t>
      </w:r>
      <w:r w:rsidRPr="00F24378">
        <w:t>ninguna</w:t>
      </w:r>
      <w:r w:rsidR="00F24378">
        <w:t xml:space="preserve"> </w:t>
      </w:r>
      <w:r w:rsidRPr="00F24378">
        <w:t>fila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otra</w:t>
      </w:r>
      <w:r w:rsidR="00F24378">
        <w:t xml:space="preserve"> </w:t>
      </w:r>
      <w:r w:rsidRPr="00F24378">
        <w:t>tabla</w:t>
      </w:r>
      <w:r w:rsidR="00F24378">
        <w:t xml:space="preserve"> </w:t>
      </w:r>
      <w:r w:rsidRPr="00F24378">
        <w:t>B,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devuelve</w:t>
      </w:r>
      <w:r w:rsidR="00F24378">
        <w:t xml:space="preserve"> </w:t>
      </w:r>
      <w:r w:rsidRPr="00F24378">
        <w:t>esa</w:t>
      </w:r>
      <w:r w:rsidR="00F24378">
        <w:t xml:space="preserve"> </w:t>
      </w:r>
      <w:r w:rsidRPr="00F24378">
        <w:t>fila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las</w:t>
      </w:r>
      <w:r w:rsidR="00F24378">
        <w:t xml:space="preserve"> </w:t>
      </w:r>
      <w:r w:rsidRPr="00F24378">
        <w:t>columnas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B</w:t>
      </w:r>
      <w:r w:rsidR="00F24378">
        <w:t xml:space="preserve"> </w:t>
      </w:r>
      <w:r w:rsidRPr="00F24378">
        <w:t>aparece</w:t>
      </w:r>
      <w:r w:rsidR="00F24378">
        <w:t xml:space="preserve"> </w:t>
      </w:r>
      <w:r w:rsidRPr="00F24378">
        <w:t>NULL.</w:t>
      </w:r>
      <w:r w:rsidR="00F24378">
        <w:t xml:space="preserve"> </w:t>
      </w:r>
      <w:r w:rsidRPr="00F24378">
        <w:t>Lo</w:t>
      </w:r>
      <w:r w:rsidR="00F24378">
        <w:t xml:space="preserve"> </w:t>
      </w:r>
      <w:r w:rsidRPr="00F24378">
        <w:t>mismo</w:t>
      </w:r>
      <w:r w:rsidR="00F24378">
        <w:t xml:space="preserve"> </w:t>
      </w:r>
      <w:r w:rsidRPr="00F24378">
        <w:t>sucede</w:t>
      </w:r>
      <w:r w:rsidR="00F24378">
        <w:t xml:space="preserve"> </w:t>
      </w:r>
      <w:r w:rsidRPr="00F24378">
        <w:t>cuando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fila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tabla</w:t>
      </w:r>
      <w:r w:rsidR="00F24378">
        <w:t xml:space="preserve"> </w:t>
      </w:r>
      <w:r w:rsidRPr="00F24378">
        <w:t>B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corresponde</w:t>
      </w:r>
      <w:r w:rsidR="00F24378">
        <w:t xml:space="preserve"> </w:t>
      </w:r>
      <w:r w:rsidRPr="00F24378">
        <w:t>con</w:t>
      </w:r>
      <w:r w:rsidR="00F24378">
        <w:t xml:space="preserve"> </w:t>
      </w:r>
      <w:r w:rsidRPr="00F24378">
        <w:t>ninguna</w:t>
      </w:r>
      <w:r w:rsidR="00F24378">
        <w:t xml:space="preserve"> </w:t>
      </w:r>
      <w:r w:rsidRPr="00F24378">
        <w:t>fila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otra</w:t>
      </w:r>
      <w:r w:rsidR="00F24378">
        <w:t xml:space="preserve"> </w:t>
      </w:r>
      <w:r w:rsidRPr="00F24378">
        <w:t>tabla</w:t>
      </w:r>
      <w:r w:rsidR="00F24378">
        <w:t xml:space="preserve"> </w:t>
      </w:r>
      <w:r w:rsidRPr="00F24378">
        <w:t>A,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devuelve</w:t>
      </w:r>
      <w:r w:rsidR="00F24378">
        <w:t xml:space="preserve"> </w:t>
      </w:r>
      <w:r w:rsidRPr="00F24378">
        <w:t>esa</w:t>
      </w:r>
      <w:r w:rsidR="00F24378">
        <w:t xml:space="preserve"> </w:t>
      </w:r>
      <w:r w:rsidRPr="00F24378">
        <w:t>fila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B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las</w:t>
      </w:r>
      <w:r w:rsidR="00F24378">
        <w:t xml:space="preserve"> </w:t>
      </w:r>
      <w:r w:rsidRPr="00F24378">
        <w:t>columnas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aparece</w:t>
      </w:r>
      <w:r w:rsidR="00F24378">
        <w:t xml:space="preserve"> </w:t>
      </w:r>
      <w:r w:rsidRPr="00F24378">
        <w:t>NULL.</w:t>
      </w:r>
      <w:r w:rsidR="00F24378">
        <w:t xml:space="preserve"> </w:t>
      </w:r>
      <w:r w:rsidRPr="00F24378">
        <w:t>Existen</w:t>
      </w:r>
      <w:r w:rsidR="00F24378">
        <w:t xml:space="preserve"> </w:t>
      </w:r>
      <w:r w:rsidRPr="00F24378">
        <w:rPr>
          <w:rStyle w:val="Textoennegrita"/>
        </w:rPr>
        <w:t>3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tipos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de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OUTER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JOIN</w:t>
      </w:r>
      <w:r w:rsidRPr="00F24378">
        <w:t>:</w:t>
      </w:r>
    </w:p>
    <w:p w14:paraId="6B384201" w14:textId="5FD30B4A" w:rsidR="00302156" w:rsidRPr="00F24378" w:rsidRDefault="00302156" w:rsidP="00302156">
      <w:pPr>
        <w:pStyle w:val="Lista3"/>
      </w:pPr>
      <w:r w:rsidRPr="00F24378">
        <w:rPr>
          <w:rStyle w:val="Textoennegrita"/>
        </w:rPr>
        <w:t>LEFT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JOIN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(</w:t>
      </w:r>
      <w:r w:rsidR="00AE76EC" w:rsidRPr="00F24378">
        <w:rPr>
          <w:rStyle w:val="Textoennegrita"/>
        </w:rPr>
        <w:t>equivale</w:t>
      </w:r>
      <w:r w:rsidR="00F24378">
        <w:rPr>
          <w:rStyle w:val="Textoennegrita"/>
        </w:rPr>
        <w:t xml:space="preserve"> </w:t>
      </w:r>
      <w:r w:rsidR="00AE76EC" w:rsidRPr="00F24378">
        <w:rPr>
          <w:rStyle w:val="Textoennegrita"/>
        </w:rPr>
        <w:t>a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LEFT</w:t>
      </w:r>
      <w:r w:rsidR="00F24378">
        <w:rPr>
          <w:rStyle w:val="Textoennegrita"/>
        </w:rPr>
        <w:t xml:space="preserve"> </w:t>
      </w:r>
      <w:r w:rsidR="00AE76EC" w:rsidRPr="00F24378">
        <w:rPr>
          <w:rStyle w:val="Textoennegrita"/>
        </w:rPr>
        <w:t>OUTER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JOIN)</w:t>
      </w:r>
      <w:r w:rsidRPr="00F24378">
        <w:t>:</w:t>
      </w:r>
      <w:r w:rsidR="00F24378">
        <w:t xml:space="preserve"> </w:t>
      </w:r>
      <w:r w:rsidRPr="00F24378">
        <w:t>Devuelve</w:t>
      </w:r>
      <w:r w:rsidR="00F24378">
        <w:t xml:space="preserve"> </w:t>
      </w:r>
      <w:r w:rsidRPr="00F24378">
        <w:t>todos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registros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tabla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NULL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atributos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tabla</w:t>
      </w:r>
      <w:r w:rsidR="00F24378">
        <w:t xml:space="preserve"> </w:t>
      </w:r>
      <w:r w:rsidRPr="00F24378">
        <w:t>B</w:t>
      </w:r>
      <w:r w:rsidR="00F24378">
        <w:t xml:space="preserve"> </w:t>
      </w:r>
      <w:r w:rsidRPr="00F24378">
        <w:t>si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tiene</w:t>
      </w:r>
      <w:r w:rsidR="00F24378">
        <w:t xml:space="preserve"> </w:t>
      </w:r>
      <w:r w:rsidRPr="00F24378">
        <w:t>coincidencias</w:t>
      </w:r>
    </w:p>
    <w:p w14:paraId="684920F0" w14:textId="6B48287A" w:rsidR="00302156" w:rsidRPr="00F24378" w:rsidRDefault="00302156" w:rsidP="00302156">
      <w:pPr>
        <w:pStyle w:val="Lista3"/>
      </w:pPr>
      <w:r w:rsidRPr="00F24378">
        <w:rPr>
          <w:rStyle w:val="Textoennegrita"/>
        </w:rPr>
        <w:t>RIGHT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JOIN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(</w:t>
      </w:r>
      <w:r w:rsidR="00AE76EC" w:rsidRPr="00F24378">
        <w:rPr>
          <w:rStyle w:val="Textoennegrita"/>
        </w:rPr>
        <w:t>equivale</w:t>
      </w:r>
      <w:r w:rsidR="00F24378">
        <w:rPr>
          <w:rStyle w:val="Textoennegrita"/>
        </w:rPr>
        <w:t xml:space="preserve"> </w:t>
      </w:r>
      <w:r w:rsidR="00AE76EC" w:rsidRPr="00F24378">
        <w:rPr>
          <w:rStyle w:val="Textoennegrita"/>
        </w:rPr>
        <w:t>a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RIGHT</w:t>
      </w:r>
      <w:r w:rsidR="00F24378">
        <w:rPr>
          <w:rStyle w:val="Textoennegrita"/>
        </w:rPr>
        <w:t xml:space="preserve"> </w:t>
      </w:r>
      <w:r w:rsidR="00AE76EC" w:rsidRPr="00F24378">
        <w:rPr>
          <w:rStyle w:val="Textoennegrita"/>
        </w:rPr>
        <w:t>OUTER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JOIN)</w:t>
      </w:r>
      <w:r w:rsidRPr="00F24378">
        <w:t>:</w:t>
      </w:r>
      <w:r w:rsidR="00F24378">
        <w:t xml:space="preserve"> </w:t>
      </w:r>
      <w:r w:rsidRPr="00F24378">
        <w:t>Devuelve</w:t>
      </w:r>
      <w:r w:rsidR="00F24378">
        <w:t xml:space="preserve"> </w:t>
      </w:r>
      <w:r w:rsidRPr="00F24378">
        <w:t>todos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registros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tabla</w:t>
      </w:r>
      <w:r w:rsidR="00F24378">
        <w:t xml:space="preserve"> </w:t>
      </w:r>
      <w:r w:rsidRPr="00F24378">
        <w:t>B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NULL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atributos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tabla</w:t>
      </w:r>
      <w:r w:rsidR="00F24378">
        <w:t xml:space="preserve"> </w:t>
      </w:r>
      <w:r w:rsidRPr="00F24378">
        <w:t>así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tiene</w:t>
      </w:r>
      <w:r w:rsidR="00F24378">
        <w:t xml:space="preserve"> </w:t>
      </w:r>
      <w:r w:rsidRPr="00F24378">
        <w:t>coincidencias</w:t>
      </w:r>
    </w:p>
    <w:p w14:paraId="58818BB3" w14:textId="26AD7665" w:rsidR="00302156" w:rsidRPr="00F24378" w:rsidRDefault="00302156" w:rsidP="00302156">
      <w:pPr>
        <w:pStyle w:val="Lista3"/>
      </w:pPr>
      <w:r w:rsidRPr="00F24378">
        <w:rPr>
          <w:rStyle w:val="Textoennegrita"/>
        </w:rPr>
        <w:t>FULL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JOIN</w:t>
      </w:r>
      <w:r w:rsidR="00F24378">
        <w:rPr>
          <w:rStyle w:val="Textoennegrita"/>
        </w:rPr>
        <w:t xml:space="preserve"> </w:t>
      </w:r>
      <w:r w:rsidR="00AE76EC" w:rsidRPr="00F24378">
        <w:rPr>
          <w:rStyle w:val="Textoennegrita"/>
        </w:rPr>
        <w:t>no</w:t>
      </w:r>
      <w:r w:rsidR="00F24378">
        <w:rPr>
          <w:rStyle w:val="Textoennegrita"/>
        </w:rPr>
        <w:t xml:space="preserve"> </w:t>
      </w:r>
      <w:r w:rsidR="00AE76EC" w:rsidRPr="00F24378">
        <w:rPr>
          <w:rStyle w:val="Textoennegrita"/>
        </w:rPr>
        <w:t>existe</w:t>
      </w:r>
      <w:r w:rsidR="00F24378">
        <w:rPr>
          <w:rStyle w:val="Textoennegrita"/>
        </w:rPr>
        <w:t xml:space="preserve"> </w:t>
      </w:r>
      <w:r w:rsidR="00AE76EC" w:rsidRPr="00F24378">
        <w:rPr>
          <w:rStyle w:val="Textoennegrita"/>
        </w:rPr>
        <w:t>en</w:t>
      </w:r>
      <w:r w:rsidR="00F24378">
        <w:rPr>
          <w:rStyle w:val="Textoennegrita"/>
        </w:rPr>
        <w:t xml:space="preserve"> </w:t>
      </w:r>
      <w:r w:rsidR="00AE76EC" w:rsidRPr="00F24378">
        <w:rPr>
          <w:rStyle w:val="Textoennegrita"/>
        </w:rPr>
        <w:t>MySQL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(</w:t>
      </w:r>
      <w:r w:rsidR="00AE76EC" w:rsidRPr="00F24378">
        <w:rPr>
          <w:rStyle w:val="Textoennegrita"/>
        </w:rPr>
        <w:t>equivale</w:t>
      </w:r>
      <w:r w:rsidR="00F24378">
        <w:rPr>
          <w:rStyle w:val="Textoennegrita"/>
        </w:rPr>
        <w:t xml:space="preserve"> </w:t>
      </w:r>
      <w:r w:rsidR="00AE76EC" w:rsidRPr="00F24378">
        <w:rPr>
          <w:rStyle w:val="Textoennegrita"/>
        </w:rPr>
        <w:t>a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FULL</w:t>
      </w:r>
      <w:r w:rsidR="00F24378">
        <w:rPr>
          <w:rStyle w:val="Textoennegrita"/>
        </w:rPr>
        <w:t xml:space="preserve"> </w:t>
      </w:r>
      <w:r w:rsidR="00AE76EC" w:rsidRPr="00F24378">
        <w:rPr>
          <w:rStyle w:val="Textoennegrita"/>
        </w:rPr>
        <w:t>OUTER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JOIN)</w:t>
      </w:r>
      <w:r w:rsidRPr="00F24378">
        <w:t>:</w:t>
      </w:r>
      <w:r w:rsidR="00F24378">
        <w:t xml:space="preserve"> </w:t>
      </w:r>
      <w:r w:rsidRPr="00F24378">
        <w:t>Devuelve</w:t>
      </w:r>
      <w:r w:rsidR="00F24378">
        <w:t xml:space="preserve"> </w:t>
      </w:r>
      <w:r w:rsidRPr="00F24378">
        <w:t>todos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registros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ambas</w:t>
      </w:r>
      <w:r w:rsidR="00F24378">
        <w:t xml:space="preserve"> </w:t>
      </w:r>
      <w:r w:rsidRPr="00F24378">
        <w:t>tablas,</w:t>
      </w:r>
      <w:r w:rsidR="00F24378">
        <w:t xml:space="preserve"> </w:t>
      </w:r>
      <w:r w:rsidRPr="00F24378">
        <w:t>e</w:t>
      </w:r>
      <w:r w:rsidR="00F24378">
        <w:t xml:space="preserve"> </w:t>
      </w:r>
      <w:r w:rsidRPr="00F24378">
        <w:t>insertar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valor</w:t>
      </w:r>
      <w:r w:rsidR="00F24378">
        <w:t xml:space="preserve"> </w:t>
      </w:r>
      <w:r w:rsidRPr="00F24378">
        <w:t>NULL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cualquiera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las</w:t>
      </w:r>
      <w:r w:rsidR="00F24378">
        <w:t xml:space="preserve"> </w:t>
      </w:r>
      <w:r w:rsidRPr="00F24378">
        <w:t>tablas</w:t>
      </w:r>
      <w:r w:rsidR="00F24378">
        <w:t xml:space="preserve"> </w:t>
      </w:r>
      <w:r w:rsidRPr="00F24378">
        <w:t>si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hay</w:t>
      </w:r>
      <w:r w:rsidR="00F24378">
        <w:t xml:space="preserve"> </w:t>
      </w:r>
      <w:r w:rsidRPr="00F24378">
        <w:t>ninguna</w:t>
      </w:r>
      <w:r w:rsidR="00F24378">
        <w:t xml:space="preserve"> </w:t>
      </w:r>
      <w:r w:rsidRPr="00F24378">
        <w:t>coincidencia.</w:t>
      </w:r>
      <w:r w:rsidR="00F24378">
        <w:t xml:space="preserve"> </w:t>
      </w:r>
      <w:r w:rsidRPr="00F24378">
        <w:t>Equivale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combinar</w:t>
      </w:r>
      <w:r w:rsidR="00F24378">
        <w:t xml:space="preserve"> </w:t>
      </w:r>
      <w:r w:rsidRPr="00F24378">
        <w:t>LEFT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RIGHT</w:t>
      </w:r>
    </w:p>
    <w:p w14:paraId="7CD93D2C" w14:textId="54ED2703" w:rsidR="00302156" w:rsidRPr="00F24378" w:rsidRDefault="00302156" w:rsidP="003C6A66">
      <w:pPr>
        <w:pStyle w:val="Lista9"/>
        <w:pBdr>
          <w:left w:val="single" w:sz="4" w:space="0" w:color="auto"/>
        </w:pBdr>
      </w:pPr>
      <w:r w:rsidRPr="00F24378">
        <w:rPr>
          <w:highlight w:val="yellow"/>
        </w:rPr>
        <w:t>En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MySQL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no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existe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FULL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JOIN,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en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su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lugar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debemos</w:t>
      </w:r>
      <w:r w:rsidR="00F24378">
        <w:t xml:space="preserve"> </w:t>
      </w:r>
      <w:r w:rsidRPr="00F24378">
        <w:t>usar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truco:</w:t>
      </w:r>
      <w:r w:rsidR="00F24378">
        <w:t xml:space="preserve"> </w:t>
      </w:r>
      <w:r w:rsidRPr="00F24378">
        <w:t>unir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resultado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LEFT</w:t>
      </w:r>
      <w:r w:rsidR="00F24378">
        <w:t xml:space="preserve"> </w:t>
      </w:r>
      <w:r w:rsidRPr="00F24378">
        <w:t>JOIN</w:t>
      </w:r>
      <w:r w:rsidR="00F24378">
        <w:t xml:space="preserve"> </w:t>
      </w:r>
      <w:r w:rsidRPr="00F24378">
        <w:t>con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resultado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RIGHT</w:t>
      </w:r>
      <w:r w:rsidR="00F24378">
        <w:t xml:space="preserve"> </w:t>
      </w:r>
      <w:r w:rsidRPr="00F24378">
        <w:t>JOIN</w:t>
      </w:r>
      <w:r w:rsidR="00F24378">
        <w:t xml:space="preserve"> </w:t>
      </w:r>
      <w:r w:rsidRPr="00F24378">
        <w:t>mediante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comando</w:t>
      </w:r>
      <w:r w:rsidR="00F24378">
        <w:t xml:space="preserve"> </w:t>
      </w:r>
      <w:r w:rsidRPr="00F24378">
        <w:t>UNION</w:t>
      </w:r>
      <w:r w:rsidR="00AE76EC" w:rsidRPr="00F24378">
        <w:t>.</w:t>
      </w:r>
      <w:r w:rsidR="00F24378">
        <w:t xml:space="preserve"> </w:t>
      </w:r>
      <w:r w:rsidR="00AE76EC" w:rsidRPr="00F24378">
        <w:t>Se</w:t>
      </w:r>
      <w:r w:rsidR="00F24378">
        <w:t xml:space="preserve"> </w:t>
      </w:r>
      <w:r w:rsidR="00AE76EC" w:rsidRPr="00F24378">
        <w:t>muestra</w:t>
      </w:r>
      <w:r w:rsidR="00F24378">
        <w:t xml:space="preserve"> </w:t>
      </w:r>
      <w:r w:rsidR="00AE76EC" w:rsidRPr="00F24378">
        <w:t>ejemplo</w:t>
      </w:r>
      <w:r w:rsidR="00F24378">
        <w:t xml:space="preserve"> </w:t>
      </w:r>
      <w:r w:rsidR="00AE76EC" w:rsidRPr="00F24378">
        <w:t>un</w:t>
      </w:r>
      <w:r w:rsidR="00F24378">
        <w:t xml:space="preserve"> </w:t>
      </w:r>
      <w:r w:rsidR="00AE76EC" w:rsidRPr="00F24378">
        <w:t>poco</w:t>
      </w:r>
      <w:r w:rsidR="00F24378">
        <w:t xml:space="preserve"> </w:t>
      </w:r>
      <w:r w:rsidR="00AE76EC" w:rsidRPr="00F24378">
        <w:t>más</w:t>
      </w:r>
      <w:r w:rsidR="00F24378">
        <w:t xml:space="preserve"> </w:t>
      </w:r>
      <w:r w:rsidR="00AE76EC" w:rsidRPr="00F24378">
        <w:t>abajo</w:t>
      </w:r>
    </w:p>
    <w:p w14:paraId="350CB772" w14:textId="1C34F4BB" w:rsidR="00302156" w:rsidRPr="00F24378" w:rsidRDefault="00302156" w:rsidP="00302156">
      <w:pPr>
        <w:pStyle w:val="Lista1"/>
      </w:pPr>
      <w:r w:rsidRPr="00F24378">
        <w:rPr>
          <w:rStyle w:val="Textoennegrita"/>
        </w:rPr>
        <w:t>CROSS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JOIN</w:t>
      </w:r>
      <w:r w:rsidR="00F24378">
        <w:t xml:space="preserve"> </w:t>
      </w:r>
      <w:r w:rsidRPr="00F24378">
        <w:t>compara</w:t>
      </w:r>
      <w:r w:rsidR="00F24378">
        <w:t xml:space="preserve"> </w:t>
      </w:r>
      <w:r w:rsidRPr="00F24378">
        <w:t>dos</w:t>
      </w:r>
      <w:r w:rsidR="00F24378">
        <w:t xml:space="preserve"> </w:t>
      </w:r>
      <w:r w:rsidRPr="00F24378">
        <w:t>tablas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devuelve</w:t>
      </w:r>
      <w:r w:rsidR="00F24378">
        <w:t xml:space="preserve"> </w:t>
      </w:r>
      <w:r w:rsidRPr="00F24378">
        <w:t>todas</w:t>
      </w:r>
      <w:r w:rsidR="00F24378">
        <w:t xml:space="preserve"> </w:t>
      </w:r>
      <w:r w:rsidRPr="00F24378">
        <w:t>las</w:t>
      </w:r>
      <w:r w:rsidR="00F24378">
        <w:t xml:space="preserve"> </w:t>
      </w:r>
      <w:r w:rsidRPr="00F24378">
        <w:t>combinaciones</w:t>
      </w:r>
      <w:r w:rsidR="00F24378">
        <w:t xml:space="preserve"> </w:t>
      </w:r>
      <w:r w:rsidRPr="00F24378">
        <w:t>posibles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filas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ambas</w:t>
      </w:r>
      <w:r w:rsidR="00F24378">
        <w:t xml:space="preserve"> </w:t>
      </w:r>
      <w:r w:rsidRPr="00F24378">
        <w:t>tablas.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obtiene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gran</w:t>
      </w:r>
      <w:r w:rsidR="00F24378">
        <w:t xml:space="preserve"> </w:t>
      </w:r>
      <w:r w:rsidRPr="00F24378">
        <w:t>cantidad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filas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tienen</w:t>
      </w:r>
      <w:r w:rsidR="00F24378">
        <w:t xml:space="preserve"> </w:t>
      </w:r>
      <w:r w:rsidRPr="00F24378">
        <w:t>sentido.</w:t>
      </w:r>
      <w:r w:rsidR="00F24378">
        <w:t xml:space="preserve"> </w:t>
      </w:r>
      <w:r w:rsidRPr="00F16C9C">
        <w:rPr>
          <w:b/>
          <w:bCs/>
        </w:rPr>
        <w:t>Tiene</w:t>
      </w:r>
      <w:r w:rsidR="00F24378" w:rsidRPr="00F16C9C">
        <w:rPr>
          <w:b/>
          <w:bCs/>
        </w:rPr>
        <w:t xml:space="preserve"> </w:t>
      </w:r>
      <w:r w:rsidRPr="00F16C9C">
        <w:rPr>
          <w:b/>
          <w:bCs/>
        </w:rPr>
        <w:t>poca</w:t>
      </w:r>
      <w:r w:rsidR="00F24378" w:rsidRPr="00F16C9C">
        <w:rPr>
          <w:b/>
          <w:bCs/>
        </w:rPr>
        <w:t xml:space="preserve"> </w:t>
      </w:r>
      <w:r w:rsidRPr="00F16C9C">
        <w:rPr>
          <w:b/>
          <w:bCs/>
        </w:rPr>
        <w:t>utilidad</w:t>
      </w:r>
      <w:r w:rsidRPr="00F24378">
        <w:t>.</w:t>
      </w:r>
      <w:r w:rsidR="00F24378">
        <w:t xml:space="preserve"> </w:t>
      </w:r>
      <w:r w:rsidRPr="00F24378">
        <w:t>Equivale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producto</w:t>
      </w:r>
      <w:r w:rsidR="00F24378">
        <w:t xml:space="preserve"> </w:t>
      </w:r>
      <w:r w:rsidRPr="00F24378">
        <w:t>cartesiano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matemáticas.</w:t>
      </w:r>
    </w:p>
    <w:p w14:paraId="43E670FF" w14:textId="48EC36B4" w:rsidR="00302156" w:rsidRPr="00F24378" w:rsidRDefault="00302156" w:rsidP="00302156">
      <w:pPr>
        <w:pStyle w:val="Lista9"/>
      </w:pPr>
      <w:r w:rsidRPr="00F24378">
        <w:rPr>
          <w:highlight w:val="yellow"/>
        </w:rPr>
        <w:t>En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MySQL,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JOIN,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CROSS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JOIN,</w:t>
      </w:r>
      <w:r w:rsidR="00F24378">
        <w:rPr>
          <w:highlight w:val="yellow"/>
        </w:rPr>
        <w:t xml:space="preserve"> </w:t>
      </w:r>
      <w:r w:rsidR="00AE76EC" w:rsidRPr="00F24378">
        <w:rPr>
          <w:highlight w:val="yellow"/>
        </w:rPr>
        <w:t>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INNER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JOIN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son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equivalentes</w:t>
      </w:r>
      <w:r w:rsidR="00F24378">
        <w:t xml:space="preserve"> </w:t>
      </w:r>
      <w:r w:rsidRPr="00F24378">
        <w:t>sintácticamente</w:t>
      </w:r>
      <w:r w:rsidR="00F24378">
        <w:t xml:space="preserve"> </w:t>
      </w:r>
      <w:r w:rsidRPr="00F24378">
        <w:t>(se</w:t>
      </w:r>
      <w:r w:rsidR="00F24378">
        <w:t xml:space="preserve"> </w:t>
      </w:r>
      <w:r w:rsidRPr="00F24378">
        <w:t>pueden</w:t>
      </w:r>
      <w:r w:rsidR="00F24378">
        <w:t xml:space="preserve"> </w:t>
      </w:r>
      <w:r w:rsidRPr="00F24378">
        <w:t>sustituir</w:t>
      </w:r>
      <w:r w:rsidR="00F24378">
        <w:t xml:space="preserve"> </w:t>
      </w:r>
      <w:r w:rsidRPr="00F24378">
        <w:t>unos</w:t>
      </w:r>
      <w:r w:rsidR="00F24378">
        <w:t xml:space="preserve"> </w:t>
      </w:r>
      <w:r w:rsidRPr="00F24378">
        <w:t>por</w:t>
      </w:r>
      <w:r w:rsidR="00F24378">
        <w:t xml:space="preserve"> </w:t>
      </w:r>
      <w:r w:rsidRPr="00F24378">
        <w:t>otros).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SQL</w:t>
      </w:r>
      <w:r w:rsidR="00F24378">
        <w:t xml:space="preserve"> </w:t>
      </w:r>
      <w:r w:rsidRPr="00F24378">
        <w:t>estándar,</w:t>
      </w:r>
      <w:r w:rsidR="00F24378">
        <w:t xml:space="preserve"> </w:t>
      </w:r>
      <w:r w:rsidRPr="00F24378">
        <w:t>esos</w:t>
      </w:r>
      <w:r w:rsidR="00F24378">
        <w:t xml:space="preserve"> </w:t>
      </w:r>
      <w:r w:rsidRPr="00F24378">
        <w:t>comandos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son</w:t>
      </w:r>
      <w:r w:rsidR="00F24378">
        <w:t xml:space="preserve"> </w:t>
      </w:r>
      <w:r w:rsidRPr="00F24378">
        <w:t>equivalentes:</w:t>
      </w:r>
      <w:r w:rsidR="00F24378">
        <w:t xml:space="preserve"> </w:t>
      </w:r>
      <w:r w:rsidRPr="00F24378">
        <w:t>INNER</w:t>
      </w:r>
      <w:r w:rsidR="00F24378">
        <w:t xml:space="preserve"> </w:t>
      </w:r>
      <w:r w:rsidRPr="00F24378">
        <w:t>JOIN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utiliza</w:t>
      </w:r>
      <w:r w:rsidR="00F24378">
        <w:t xml:space="preserve"> </w:t>
      </w:r>
      <w:r w:rsidRPr="00F24378">
        <w:t>obligatoriamente</w:t>
      </w:r>
      <w:r w:rsidR="00F24378">
        <w:t xml:space="preserve"> </w:t>
      </w:r>
      <w:r w:rsidRPr="00F24378">
        <w:t>con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cláusula</w:t>
      </w:r>
      <w:r w:rsidR="00F24378">
        <w:t xml:space="preserve"> </w:t>
      </w:r>
      <w:r w:rsidRPr="00F24378">
        <w:t>ON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CROSS</w:t>
      </w:r>
      <w:r w:rsidR="00F24378">
        <w:t xml:space="preserve"> </w:t>
      </w:r>
      <w:r w:rsidRPr="00F24378">
        <w:t>JOIN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lastRenderedPageBreak/>
        <w:t>utiliza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resto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casos.</w:t>
      </w:r>
      <w:r w:rsidR="00F24378">
        <w:t xml:space="preserve"> </w:t>
      </w:r>
      <w:hyperlink r:id="rId38" w:history="1">
        <w:r w:rsidRPr="00F24378">
          <w:rPr>
            <w:color w:val="0000FF"/>
            <w:u w:val="single"/>
          </w:rPr>
          <w:t>Http://dev.mysql.com/doc/refman/5.6/en/join.html</w:t>
        </w:r>
      </w:hyperlink>
    </w:p>
    <w:p w14:paraId="7A89C5A4" w14:textId="452B27EF" w:rsidR="00302156" w:rsidRPr="00F24378" w:rsidRDefault="00302156" w:rsidP="00302156">
      <w:pPr>
        <w:pStyle w:val="Lista1"/>
        <w:rPr>
          <w:szCs w:val="27"/>
        </w:rPr>
      </w:pPr>
      <w:r w:rsidRPr="00F24378">
        <w:t>A</w:t>
      </w:r>
      <w:r w:rsidR="00F24378">
        <w:t xml:space="preserve"> </w:t>
      </w:r>
      <w:r w:rsidRPr="00F24378">
        <w:t>menudo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omite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palabra</w:t>
      </w:r>
      <w:r w:rsidR="00F24378">
        <w:t xml:space="preserve"> </w:t>
      </w:r>
      <w:r w:rsidRPr="00F24378">
        <w:t>clave</w:t>
      </w:r>
      <w:r w:rsidR="00F24378">
        <w:t xml:space="preserve"> </w:t>
      </w:r>
      <w:r w:rsidRPr="00F24378">
        <w:rPr>
          <w:rStyle w:val="Textoennegrita"/>
        </w:rPr>
        <w:t>OUTER</w:t>
      </w:r>
      <w:r w:rsidR="00AE76EC" w:rsidRPr="00F24378">
        <w:t>,</w:t>
      </w:r>
      <w:r w:rsidR="00F24378">
        <w:t xml:space="preserve"> </w:t>
      </w:r>
      <w:r w:rsidR="00AE76EC" w:rsidRPr="00F24378">
        <w:t>de</w:t>
      </w:r>
      <w:r w:rsidR="00F24378">
        <w:t xml:space="preserve"> </w:t>
      </w:r>
      <w:r w:rsidR="00AE76EC" w:rsidRPr="00F24378">
        <w:t>este</w:t>
      </w:r>
      <w:r w:rsidR="00F24378">
        <w:t xml:space="preserve"> </w:t>
      </w:r>
      <w:r w:rsidR="00AE76EC" w:rsidRPr="00F24378">
        <w:t>modo,</w:t>
      </w:r>
      <w:r w:rsidR="00F24378">
        <w:t xml:space="preserve"> </w:t>
      </w:r>
      <w:r w:rsidR="00AE76EC" w:rsidRPr="00F24378">
        <w:t>por</w:t>
      </w:r>
      <w:r w:rsidR="00F24378">
        <w:t xml:space="preserve"> </w:t>
      </w:r>
      <w:r w:rsidR="00AE76EC" w:rsidRPr="00F24378">
        <w:t>ejemplo,</w:t>
      </w:r>
      <w:r w:rsidR="00F24378">
        <w:t xml:space="preserve"> </w:t>
      </w:r>
      <w:r w:rsidR="00AE76EC" w:rsidRPr="00F24378">
        <w:t>estos</w:t>
      </w:r>
      <w:r w:rsidR="00F24378">
        <w:t xml:space="preserve"> </w:t>
      </w:r>
      <w:r w:rsidRPr="00F24378">
        <w:t>comandos</w:t>
      </w:r>
      <w:r w:rsidR="00F24378">
        <w:t xml:space="preserve"> </w:t>
      </w:r>
      <w:r w:rsidRPr="00F24378">
        <w:t>serían</w:t>
      </w:r>
      <w:r w:rsidR="00F24378">
        <w:t xml:space="preserve"> </w:t>
      </w:r>
      <w:r w:rsidR="00AE76EC" w:rsidRPr="00F24378">
        <w:t>equivalentes</w:t>
      </w:r>
      <w:r w:rsidRPr="00F24378">
        <w:t>:</w:t>
      </w:r>
      <w:r w:rsidR="00F24378">
        <w:t xml:space="preserve"> </w:t>
      </w:r>
      <w:r w:rsidRPr="00F24378">
        <w:t>"LEFT</w:t>
      </w:r>
      <w:r w:rsidR="00F24378">
        <w:t xml:space="preserve"> </w:t>
      </w:r>
      <w:r w:rsidRPr="00F24378">
        <w:t>JOIN",</w:t>
      </w:r>
      <w:r w:rsidR="00F24378">
        <w:t xml:space="preserve"> </w:t>
      </w:r>
      <w:r w:rsidR="00AE76EC" w:rsidRPr="00F24378">
        <w:t>"LEFT</w:t>
      </w:r>
      <w:r w:rsidR="00F24378">
        <w:t xml:space="preserve"> </w:t>
      </w:r>
      <w:r w:rsidR="00AE76EC" w:rsidRPr="00F24378">
        <w:t>OUTER</w:t>
      </w:r>
      <w:r w:rsidR="00F24378">
        <w:t xml:space="preserve"> </w:t>
      </w:r>
      <w:r w:rsidR="00AE76EC" w:rsidRPr="00F24378">
        <w:t>JOIN".</w:t>
      </w:r>
    </w:p>
    <w:p w14:paraId="12703112" w14:textId="77777777" w:rsidR="00302156" w:rsidRPr="00F24378" w:rsidRDefault="00302156" w:rsidP="00302156"/>
    <w:p w14:paraId="75174931" w14:textId="4FB6D1C8" w:rsidR="00302156" w:rsidRPr="00F24378" w:rsidRDefault="00302156" w:rsidP="00302156">
      <w:pPr>
        <w:pStyle w:val="comandoseinstrucciones"/>
      </w:pPr>
      <w:r w:rsidRPr="00F24378">
        <w:t>#</w:t>
      </w:r>
      <w:r w:rsidR="00F24378">
        <w:t xml:space="preserve"> </w:t>
      </w:r>
      <w:r w:rsidRPr="00F24378">
        <w:rPr>
          <w:rStyle w:val="Textoennegrita"/>
        </w:rPr>
        <w:t>ejemplo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cómo</w:t>
      </w:r>
      <w:r w:rsidR="00F24378">
        <w:t xml:space="preserve"> </w:t>
      </w:r>
      <w:r w:rsidRPr="00F24378">
        <w:t>realizar</w:t>
      </w:r>
      <w:r w:rsidR="00F24378">
        <w:t xml:space="preserve"> </w:t>
      </w:r>
      <w:r w:rsidRPr="00F24378">
        <w:t>algo</w:t>
      </w:r>
      <w:r w:rsidR="00F24378">
        <w:t xml:space="preserve"> </w:t>
      </w:r>
      <w:r w:rsidRPr="00F24378">
        <w:t>equivalente</w:t>
      </w:r>
      <w:r w:rsidR="00F24378">
        <w:t xml:space="preserve"> </w:t>
      </w:r>
      <w:r w:rsidRPr="00F24378">
        <w:t>al</w:t>
      </w:r>
      <w:r w:rsidR="00F24378">
        <w:t xml:space="preserve"> </w:t>
      </w:r>
      <w:r w:rsidRPr="00F24378">
        <w:rPr>
          <w:rStyle w:val="Textoennegrita"/>
        </w:rPr>
        <w:t>FULLOUTER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JOIN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MySQL</w:t>
      </w:r>
    </w:p>
    <w:p w14:paraId="195FCBD9" w14:textId="601D5E0E" w:rsidR="00302156" w:rsidRPr="00F24378" w:rsidRDefault="00302156" w:rsidP="00302156">
      <w:pPr>
        <w:pStyle w:val="comandoseinstrucciones"/>
      </w:pPr>
      <w:r w:rsidRPr="00F24378">
        <w:t>#</w:t>
      </w:r>
      <w:r w:rsidR="00AE76EC" w:rsidRPr="00F24378">
        <w:t>Combínanos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resultado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LEFT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RIGHT</w:t>
      </w:r>
    </w:p>
    <w:p w14:paraId="0B1BFECE" w14:textId="77777777" w:rsidR="00302156" w:rsidRPr="00F24378" w:rsidRDefault="00302156" w:rsidP="00302156">
      <w:pPr>
        <w:pStyle w:val="comandoseinstrucciones"/>
      </w:pPr>
    </w:p>
    <w:p w14:paraId="4C0AD670" w14:textId="73ECF4FE" w:rsidR="00302156" w:rsidRPr="00F24378" w:rsidRDefault="00302156" w:rsidP="00302156">
      <w:pPr>
        <w:pStyle w:val="comandoseinstrucciones"/>
      </w:pPr>
      <w:r w:rsidRPr="00F24378">
        <w:t>SELECT</w:t>
      </w:r>
      <w:r w:rsidR="00F24378">
        <w:t xml:space="preserve"> </w:t>
      </w:r>
      <w:r w:rsidRPr="00F24378">
        <w:t>*</w:t>
      </w:r>
    </w:p>
    <w:p w14:paraId="56D169F7" w14:textId="6E749A09" w:rsidR="00302156" w:rsidRPr="00F24378" w:rsidRDefault="00302156" w:rsidP="00302156">
      <w:pPr>
        <w:pStyle w:val="comandoseinstrucciones"/>
      </w:pPr>
      <w:r w:rsidRPr="00F24378">
        <w:t>FROM</w:t>
      </w:r>
      <w:r w:rsidR="00F24378">
        <w:t xml:space="preserve"> </w:t>
      </w:r>
      <w:r w:rsidRPr="00F24378">
        <w:t>empleados</w:t>
      </w:r>
      <w:r w:rsidR="00F24378">
        <w:t xml:space="preserve"> </w:t>
      </w:r>
      <w:r w:rsidRPr="00F24378">
        <w:t>LEFT</w:t>
      </w:r>
      <w:r w:rsidR="00F24378">
        <w:t xml:space="preserve">  </w:t>
      </w:r>
      <w:r w:rsidRPr="00F24378">
        <w:t>JOIN</w:t>
      </w:r>
      <w:r w:rsidR="00F24378">
        <w:t xml:space="preserve"> </w:t>
      </w:r>
      <w:r w:rsidRPr="00F24378">
        <w:t>departamentos</w:t>
      </w:r>
      <w:r w:rsidR="00F24378">
        <w:t xml:space="preserve"> </w:t>
      </w:r>
      <w:r w:rsidRPr="00F24378">
        <w:t>ON</w:t>
      </w:r>
      <w:r w:rsidR="00F24378">
        <w:t xml:space="preserve"> </w:t>
      </w:r>
      <w:r w:rsidRPr="00F24378">
        <w:t>empleados.dep_no</w:t>
      </w:r>
      <w:r w:rsidR="00F24378">
        <w:t xml:space="preserve"> </w:t>
      </w:r>
      <w:r w:rsidRPr="00F24378">
        <w:t>=</w:t>
      </w:r>
      <w:r w:rsidR="00F24378">
        <w:t xml:space="preserve"> </w:t>
      </w:r>
      <w:r w:rsidRPr="00F24378">
        <w:t>departamentos.dep_no</w:t>
      </w:r>
    </w:p>
    <w:p w14:paraId="3ADB1C6C" w14:textId="77777777" w:rsidR="00302156" w:rsidRPr="00F24378" w:rsidRDefault="00302156" w:rsidP="00302156">
      <w:pPr>
        <w:pStyle w:val="comandoseinstrucciones"/>
      </w:pPr>
      <w:r w:rsidRPr="00F24378">
        <w:rPr>
          <w:highlight w:val="yellow"/>
        </w:rPr>
        <w:t>UNION</w:t>
      </w:r>
    </w:p>
    <w:p w14:paraId="02DE2019" w14:textId="450F5B2F" w:rsidR="00302156" w:rsidRPr="00F24378" w:rsidRDefault="00302156" w:rsidP="00302156">
      <w:pPr>
        <w:pStyle w:val="comandoseinstrucciones"/>
      </w:pPr>
      <w:r w:rsidRPr="00F24378">
        <w:t>SELECT</w:t>
      </w:r>
      <w:r w:rsidR="00F24378">
        <w:t xml:space="preserve"> </w:t>
      </w:r>
      <w:r w:rsidRPr="00F24378">
        <w:t>*</w:t>
      </w:r>
    </w:p>
    <w:p w14:paraId="1E820FCA" w14:textId="7AF7B157" w:rsidR="00302156" w:rsidRPr="00F24378" w:rsidRDefault="00302156" w:rsidP="00302156">
      <w:pPr>
        <w:pStyle w:val="comandoseinstrucciones"/>
      </w:pPr>
      <w:r w:rsidRPr="00F24378">
        <w:t>FROM</w:t>
      </w:r>
      <w:r w:rsidR="00F24378">
        <w:t xml:space="preserve"> </w:t>
      </w:r>
      <w:r w:rsidRPr="00F24378">
        <w:t>empleados</w:t>
      </w:r>
      <w:r w:rsidR="00F24378">
        <w:t xml:space="preserve"> </w:t>
      </w:r>
      <w:r w:rsidRPr="00F24378">
        <w:t>RIGHT</w:t>
      </w:r>
      <w:r w:rsidR="00F24378">
        <w:t xml:space="preserve">  </w:t>
      </w:r>
      <w:r w:rsidRPr="00F24378">
        <w:t>JOIN</w:t>
      </w:r>
      <w:r w:rsidR="00F24378">
        <w:t xml:space="preserve"> </w:t>
      </w:r>
      <w:r w:rsidRPr="00F24378">
        <w:t>departamentos</w:t>
      </w:r>
      <w:r w:rsidR="00F24378">
        <w:t xml:space="preserve"> </w:t>
      </w:r>
      <w:r w:rsidRPr="00F24378">
        <w:t>ON</w:t>
      </w:r>
      <w:r w:rsidR="00F24378">
        <w:t xml:space="preserve"> </w:t>
      </w:r>
      <w:r w:rsidRPr="00F24378">
        <w:t>empleados.dep_no</w:t>
      </w:r>
      <w:r w:rsidR="00F24378">
        <w:t xml:space="preserve"> </w:t>
      </w:r>
      <w:r w:rsidRPr="00F24378">
        <w:t>=</w:t>
      </w:r>
      <w:r w:rsidR="00F24378">
        <w:t xml:space="preserve"> </w:t>
      </w:r>
      <w:r w:rsidRPr="00F24378">
        <w:t>departamentos.dep_no</w:t>
      </w:r>
    </w:p>
    <w:p w14:paraId="7EA46E68" w14:textId="77777777" w:rsidR="00302156" w:rsidRPr="00F24378" w:rsidRDefault="00302156" w:rsidP="00302156">
      <w:pPr>
        <w:pStyle w:val="comandoseinstrucciones"/>
      </w:pPr>
      <w:r w:rsidRPr="00F24378">
        <w:t>;</w:t>
      </w:r>
    </w:p>
    <w:p w14:paraId="052C7B34" w14:textId="77777777" w:rsidR="00302156" w:rsidRPr="00F24378" w:rsidRDefault="00302156" w:rsidP="00302156">
      <w:pPr>
        <w:pStyle w:val="comandoseinstrucciones"/>
      </w:pPr>
    </w:p>
    <w:p w14:paraId="167F3144" w14:textId="5A29A5A0" w:rsidR="00302156" w:rsidRPr="00F24378" w:rsidRDefault="00302156" w:rsidP="00302156">
      <w:pPr>
        <w:pStyle w:val="comandoseinstrucciones"/>
      </w:pPr>
      <w:r w:rsidRPr="00F24378">
        <w:t>#</w:t>
      </w:r>
      <w:hyperlink w:anchor="_UNION_/_UNION" w:history="1">
        <w:r w:rsidRPr="00F24378">
          <w:rPr>
            <w:rStyle w:val="Hipervnculo"/>
          </w:rPr>
          <w:t>UNION</w:t>
        </w:r>
      </w:hyperlink>
      <w:r w:rsidRPr="00F24378">
        <w:t>:</w:t>
      </w:r>
      <w:r w:rsidR="00F24378">
        <w:t xml:space="preserve"> </w:t>
      </w:r>
      <w:r w:rsidRPr="00F24378">
        <w:t>une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resultado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2</w:t>
      </w:r>
      <w:r w:rsidR="00F24378">
        <w:t xml:space="preserve"> </w:t>
      </w:r>
      <w:r w:rsidRPr="00F24378">
        <w:t>consultas</w:t>
      </w:r>
      <w:r w:rsidR="00F24378">
        <w:t xml:space="preserve"> </w:t>
      </w:r>
      <w:r w:rsidRPr="00F24378">
        <w:t>sin</w:t>
      </w:r>
      <w:r w:rsidR="00F24378">
        <w:t xml:space="preserve"> </w:t>
      </w:r>
      <w:r w:rsidRPr="00F24378">
        <w:t>mostrar</w:t>
      </w:r>
      <w:r w:rsidR="00F24378">
        <w:t xml:space="preserve"> </w:t>
      </w:r>
      <w:r w:rsidRPr="00F24378">
        <w:t>filas</w:t>
      </w:r>
      <w:r w:rsidR="00F24378">
        <w:t xml:space="preserve"> </w:t>
      </w:r>
      <w:r w:rsidRPr="00F24378">
        <w:t>duplicadas</w:t>
      </w:r>
    </w:p>
    <w:p w14:paraId="2891BA19" w14:textId="0C8DB2BD" w:rsidR="00302156" w:rsidRPr="00F24378" w:rsidRDefault="00302156" w:rsidP="00302156">
      <w:pPr>
        <w:pStyle w:val="comandoseinstrucciones"/>
      </w:pPr>
      <w:r w:rsidRPr="00F24378">
        <w:t>#</w:t>
      </w:r>
      <w:hyperlink w:anchor="_UNION_/_UNION" w:history="1">
        <w:r w:rsidRPr="00F24378">
          <w:rPr>
            <w:rStyle w:val="Hipervnculo"/>
          </w:rPr>
          <w:t>UNION</w:t>
        </w:r>
        <w:r w:rsidR="00F24378">
          <w:rPr>
            <w:rStyle w:val="Hipervnculo"/>
          </w:rPr>
          <w:t xml:space="preserve"> </w:t>
        </w:r>
        <w:r w:rsidRPr="00F24378">
          <w:rPr>
            <w:rStyle w:val="Hipervnculo"/>
          </w:rPr>
          <w:t>ALL</w:t>
        </w:r>
      </w:hyperlink>
      <w:r w:rsidRPr="00F24378">
        <w:t>:</w:t>
      </w:r>
      <w:r w:rsidR="00F24378">
        <w:t xml:space="preserve"> </w:t>
      </w:r>
      <w:r w:rsidRPr="00F24378">
        <w:t>une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resultado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2</w:t>
      </w:r>
      <w:r w:rsidR="00F24378">
        <w:t xml:space="preserve"> </w:t>
      </w:r>
      <w:r w:rsidRPr="00F24378">
        <w:t>consultas</w:t>
      </w:r>
      <w:r w:rsidR="00F24378">
        <w:t xml:space="preserve"> </w:t>
      </w:r>
      <w:r w:rsidRPr="00F24378">
        <w:t>(incluye</w:t>
      </w:r>
      <w:r w:rsidR="00F24378">
        <w:t xml:space="preserve"> </w:t>
      </w:r>
      <w:r w:rsidRPr="00F24378">
        <w:t>filas</w:t>
      </w:r>
      <w:r w:rsidR="00F24378">
        <w:t xml:space="preserve"> </w:t>
      </w:r>
      <w:r w:rsidRPr="00F24378">
        <w:t>duplicadas)</w:t>
      </w:r>
    </w:p>
    <w:p w14:paraId="799D13FD" w14:textId="77777777" w:rsidR="00302156" w:rsidRPr="00F24378" w:rsidRDefault="00302156" w:rsidP="00302156">
      <w:pPr>
        <w:pStyle w:val="comandoseinstrucciones"/>
      </w:pPr>
    </w:p>
    <w:p w14:paraId="1A14D8FC" w14:textId="58CAD191" w:rsidR="00302156" w:rsidRPr="00F24378" w:rsidRDefault="00302156" w:rsidP="00302156">
      <w:pPr>
        <w:pStyle w:val="Ttulo2"/>
      </w:pPr>
      <w:bookmarkStart w:id="108" w:name="_Toc57967534"/>
      <w:bookmarkStart w:id="109" w:name="_Toc149546818"/>
      <w:r w:rsidRPr="00F24378">
        <w:t>Ejemplos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distintos</w:t>
      </w:r>
      <w:r w:rsidR="00F24378">
        <w:t xml:space="preserve"> </w:t>
      </w:r>
      <w:r w:rsidRPr="00F24378">
        <w:t>tipos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JOIN:</w:t>
      </w:r>
      <w:bookmarkEnd w:id="108"/>
      <w:bookmarkEnd w:id="109"/>
    </w:p>
    <w:p w14:paraId="2CD4E9A1" w14:textId="578CA106" w:rsidR="00302156" w:rsidRPr="00F24378" w:rsidRDefault="00302156" w:rsidP="00302156">
      <w:pPr>
        <w:pStyle w:val="comandoseinstrucciones"/>
      </w:pPr>
      <w:r w:rsidRPr="00F24378">
        <w:t>Analizaremos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caso</w:t>
      </w:r>
      <w:r w:rsidR="00F24378">
        <w:t xml:space="preserve"> </w:t>
      </w:r>
      <w:r w:rsidRPr="00F24378">
        <w:t>práctico:</w:t>
      </w:r>
    </w:p>
    <w:p w14:paraId="7F139429" w14:textId="77777777" w:rsidR="00302156" w:rsidRPr="00F24378" w:rsidRDefault="00302156" w:rsidP="00302156">
      <w:pPr>
        <w:pStyle w:val="comandoseinstrucciones"/>
      </w:pPr>
    </w:p>
    <w:p w14:paraId="2D27DE75" w14:textId="27995188" w:rsidR="00302156" w:rsidRPr="00F24378" w:rsidRDefault="00302156" w:rsidP="00302156">
      <w:pPr>
        <w:pStyle w:val="comandoseinstrucciones"/>
      </w:pPr>
      <w:r w:rsidRPr="00F24378">
        <w:t>DESCRIPCIÓN</w:t>
      </w:r>
      <w:r w:rsidR="00F24378">
        <w:t xml:space="preserve"> </w:t>
      </w:r>
      <w:r w:rsidRPr="00F24378">
        <w:t>DEL</w:t>
      </w:r>
      <w:r w:rsidR="00F24378">
        <w:t xml:space="preserve"> </w:t>
      </w:r>
      <w:r w:rsidRPr="00F24378">
        <w:t>PROBLEMA:</w:t>
      </w:r>
    </w:p>
    <w:p w14:paraId="6D8E0831" w14:textId="7B2247E8" w:rsidR="00302156" w:rsidRPr="00F24378" w:rsidRDefault="00E96CF4" w:rsidP="00302156">
      <w:pPr>
        <w:pStyle w:val="comandoseinstrucciones"/>
        <w:rPr>
          <w:b/>
          <w:color w:val="1F497D" w:themeColor="text2"/>
        </w:rPr>
      </w:pPr>
      <w:r w:rsidRPr="00F24378">
        <w:rPr>
          <w:b/>
          <w:color w:val="1F497D" w:themeColor="text2"/>
        </w:rPr>
        <w:t>1)</w:t>
      </w:r>
      <w:r w:rsidR="00302156" w:rsidRPr="00F24378">
        <w:rPr>
          <w:b/>
          <w:color w:val="1F497D" w:themeColor="text2"/>
        </w:rPr>
        <w:t>Se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trata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de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un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instituto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con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alumnos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(alumnos)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que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pueden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usar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taquillas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(taquillas)</w:t>
      </w:r>
      <w:r w:rsidRPr="00F24378">
        <w:rPr>
          <w:b/>
          <w:color w:val="1F497D" w:themeColor="text2"/>
        </w:rPr>
        <w:t>:</w:t>
      </w:r>
    </w:p>
    <w:p w14:paraId="7CDD29E5" w14:textId="0460CB31" w:rsidR="00302156" w:rsidRPr="00F24378" w:rsidRDefault="00E96CF4" w:rsidP="00302156">
      <w:pPr>
        <w:pStyle w:val="comandoseinstrucciones"/>
        <w:rPr>
          <w:b/>
          <w:color w:val="1F497D" w:themeColor="text2"/>
        </w:rPr>
      </w:pPr>
      <w:r w:rsidRPr="00F24378">
        <w:rPr>
          <w:b/>
          <w:color w:val="1F497D" w:themeColor="text2"/>
        </w:rPr>
        <w:t>2)</w:t>
      </w:r>
      <w:r w:rsidR="00302156" w:rsidRPr="00F24378">
        <w:rPr>
          <w:b/>
          <w:color w:val="1F497D" w:themeColor="text2"/>
        </w:rPr>
        <w:t>Cada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estudiante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puede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ser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asignado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a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una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taquilla,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por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lo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que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hay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una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clave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ajena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Numero_Taquilla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en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la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Tabla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de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alumnos.</w:t>
      </w:r>
      <w:r w:rsidR="00F24378">
        <w:rPr>
          <w:b/>
          <w:color w:val="1F497D" w:themeColor="text2"/>
        </w:rPr>
        <w:t xml:space="preserve"> </w:t>
      </w:r>
    </w:p>
    <w:p w14:paraId="4B9D3E30" w14:textId="2D0D80B7" w:rsidR="00302156" w:rsidRPr="00F24378" w:rsidRDefault="00E96CF4" w:rsidP="00302156">
      <w:pPr>
        <w:pStyle w:val="comandoseinstrucciones"/>
        <w:rPr>
          <w:b/>
          <w:color w:val="1F497D" w:themeColor="text2"/>
        </w:rPr>
      </w:pPr>
      <w:r w:rsidRPr="00F24378">
        <w:rPr>
          <w:b/>
          <w:color w:val="1F497D" w:themeColor="text2"/>
        </w:rPr>
        <w:t>3)</w:t>
      </w:r>
      <w:r w:rsidR="00302156" w:rsidRPr="00F24378">
        <w:rPr>
          <w:b/>
          <w:color w:val="1F497D" w:themeColor="text2"/>
        </w:rPr>
        <w:t>Un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alumno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nunca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tiene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más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de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un</w:t>
      </w:r>
      <w:r w:rsidRPr="00F24378">
        <w:rPr>
          <w:b/>
          <w:color w:val="1F497D" w:themeColor="text2"/>
        </w:rPr>
        <w:t>a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taquilla.</w:t>
      </w:r>
    </w:p>
    <w:p w14:paraId="6A6784FC" w14:textId="5B12A05C" w:rsidR="00302156" w:rsidRPr="00F24378" w:rsidRDefault="00E96CF4" w:rsidP="00302156">
      <w:pPr>
        <w:pStyle w:val="comandoseinstrucciones"/>
        <w:rPr>
          <w:b/>
          <w:color w:val="1F497D" w:themeColor="text2"/>
        </w:rPr>
      </w:pPr>
      <w:r w:rsidRPr="00F24378">
        <w:rPr>
          <w:b/>
          <w:color w:val="1F497D" w:themeColor="text2"/>
        </w:rPr>
        <w:t>4)U</w:t>
      </w:r>
      <w:r w:rsidR="00302156" w:rsidRPr="00F24378">
        <w:rPr>
          <w:b/>
          <w:color w:val="1F497D" w:themeColor="text2"/>
        </w:rPr>
        <w:t>na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taquilla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podría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estar</w:t>
      </w:r>
      <w:r w:rsidR="00F24378">
        <w:rPr>
          <w:b/>
          <w:color w:val="1F497D" w:themeColor="text2"/>
        </w:rPr>
        <w:t xml:space="preserve"> </w:t>
      </w:r>
      <w:r w:rsidRPr="00F24378">
        <w:rPr>
          <w:b/>
          <w:color w:val="1F497D" w:themeColor="text2"/>
        </w:rPr>
        <w:t>asignada</w:t>
      </w:r>
      <w:r w:rsidR="00F24378">
        <w:rPr>
          <w:b/>
          <w:color w:val="1F497D" w:themeColor="text2"/>
        </w:rPr>
        <w:t xml:space="preserve"> </w:t>
      </w:r>
      <w:r w:rsidRPr="00F24378">
        <w:rPr>
          <w:b/>
          <w:color w:val="1F497D" w:themeColor="text2"/>
        </w:rPr>
        <w:t>a</w:t>
      </w:r>
      <w:r w:rsidR="00F24378">
        <w:rPr>
          <w:b/>
          <w:color w:val="1F497D" w:themeColor="text2"/>
        </w:rPr>
        <w:t xml:space="preserve"> </w:t>
      </w:r>
      <w:r w:rsidRPr="00F24378">
        <w:rPr>
          <w:b/>
          <w:color w:val="1F497D" w:themeColor="text2"/>
        </w:rPr>
        <w:t>m</w:t>
      </w:r>
      <w:r w:rsidR="00302156" w:rsidRPr="00F24378">
        <w:rPr>
          <w:b/>
          <w:color w:val="1F497D" w:themeColor="text2"/>
        </w:rPr>
        <w:t>ás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de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un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estudiante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(comparten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la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taquilla)</w:t>
      </w:r>
    </w:p>
    <w:p w14:paraId="2065B7AD" w14:textId="17F43BE6" w:rsidR="00302156" w:rsidRPr="00F24378" w:rsidRDefault="00E96CF4" w:rsidP="00302156">
      <w:pPr>
        <w:pStyle w:val="comandoseinstrucciones"/>
        <w:rPr>
          <w:b/>
          <w:color w:val="1F497D" w:themeColor="text2"/>
        </w:rPr>
      </w:pPr>
      <w:r w:rsidRPr="00F24378">
        <w:rPr>
          <w:b/>
          <w:color w:val="1F497D" w:themeColor="text2"/>
        </w:rPr>
        <w:t>5)</w:t>
      </w:r>
      <w:r w:rsidR="00302156" w:rsidRPr="00F24378">
        <w:rPr>
          <w:b/>
          <w:color w:val="1F497D" w:themeColor="text2"/>
        </w:rPr>
        <w:t>Es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posible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que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algún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estudiante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no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tenga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taquilla.</w:t>
      </w:r>
    </w:p>
    <w:p w14:paraId="7944328C" w14:textId="09E5AFA1" w:rsidR="00302156" w:rsidRPr="00F24378" w:rsidRDefault="00E96CF4" w:rsidP="00302156">
      <w:pPr>
        <w:pStyle w:val="comandoseinstrucciones"/>
        <w:rPr>
          <w:b/>
          <w:color w:val="1F497D" w:themeColor="text2"/>
        </w:rPr>
      </w:pPr>
      <w:r w:rsidRPr="00F24378">
        <w:rPr>
          <w:b/>
          <w:color w:val="1F497D" w:themeColor="text2"/>
        </w:rPr>
        <w:t>6)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Puede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haber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taquillas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que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no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tienen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estudiantes</w:t>
      </w:r>
      <w:r w:rsidR="00F24378">
        <w:rPr>
          <w:b/>
          <w:color w:val="1F497D" w:themeColor="text2"/>
        </w:rPr>
        <w:t xml:space="preserve"> </w:t>
      </w:r>
      <w:r w:rsidR="00302156" w:rsidRPr="00F24378">
        <w:rPr>
          <w:b/>
          <w:color w:val="1F497D" w:themeColor="text2"/>
        </w:rPr>
        <w:t>asignados.</w:t>
      </w:r>
    </w:p>
    <w:p w14:paraId="485428BC" w14:textId="77777777" w:rsidR="00302156" w:rsidRPr="00F24378" w:rsidRDefault="00302156" w:rsidP="00302156">
      <w:pPr>
        <w:pStyle w:val="comandoseinstrucciones"/>
        <w:rPr>
          <w:b/>
          <w:color w:val="1F497D" w:themeColor="text2"/>
        </w:rPr>
      </w:pPr>
    </w:p>
    <w:p w14:paraId="5FAB8225" w14:textId="4059DD9D" w:rsidR="00302156" w:rsidRPr="00F24378" w:rsidRDefault="00302156" w:rsidP="00302156">
      <w:pPr>
        <w:pStyle w:val="comandoseinstrucciones"/>
        <w:rPr>
          <w:b/>
          <w:color w:val="1F497D" w:themeColor="text2"/>
        </w:rPr>
      </w:pPr>
      <w:r w:rsidRPr="00F24378">
        <w:rPr>
          <w:b/>
          <w:color w:val="1F497D" w:themeColor="text2"/>
        </w:rPr>
        <w:t>Ejemplo,</w:t>
      </w:r>
      <w:r w:rsidR="00F24378">
        <w:rPr>
          <w:b/>
          <w:color w:val="1F497D" w:themeColor="text2"/>
        </w:rPr>
        <w:t xml:space="preserve"> </w:t>
      </w:r>
      <w:r w:rsidRPr="00F24378">
        <w:rPr>
          <w:b/>
          <w:color w:val="1F497D" w:themeColor="text2"/>
        </w:rPr>
        <w:t>digamos</w:t>
      </w:r>
      <w:r w:rsidR="00F24378">
        <w:rPr>
          <w:b/>
          <w:color w:val="1F497D" w:themeColor="text2"/>
        </w:rPr>
        <w:t xml:space="preserve"> </w:t>
      </w:r>
      <w:r w:rsidRPr="00F24378">
        <w:rPr>
          <w:b/>
          <w:color w:val="1F497D" w:themeColor="text2"/>
        </w:rPr>
        <w:t>que:</w:t>
      </w:r>
      <w:r w:rsidR="00F24378">
        <w:rPr>
          <w:b/>
          <w:color w:val="1F497D" w:themeColor="text2"/>
        </w:rPr>
        <w:t xml:space="preserve"> </w:t>
      </w:r>
      <w:r w:rsidRPr="00F24378">
        <w:rPr>
          <w:b/>
          <w:color w:val="1F497D" w:themeColor="text2"/>
        </w:rPr>
        <w:t>hay</w:t>
      </w:r>
      <w:r w:rsidR="00F24378">
        <w:rPr>
          <w:b/>
          <w:color w:val="1F497D" w:themeColor="text2"/>
        </w:rPr>
        <w:t xml:space="preserve"> </w:t>
      </w:r>
      <w:r w:rsidRPr="00F24378">
        <w:rPr>
          <w:b/>
          <w:color w:val="1F497D" w:themeColor="text2"/>
        </w:rPr>
        <w:t>100</w:t>
      </w:r>
      <w:r w:rsidR="00F24378">
        <w:rPr>
          <w:b/>
          <w:color w:val="1F497D" w:themeColor="text2"/>
        </w:rPr>
        <w:t xml:space="preserve"> </w:t>
      </w:r>
      <w:r w:rsidRPr="00F24378">
        <w:rPr>
          <w:b/>
          <w:color w:val="1F497D" w:themeColor="text2"/>
        </w:rPr>
        <w:t>estudiantes,</w:t>
      </w:r>
      <w:r w:rsidR="00F24378">
        <w:rPr>
          <w:b/>
          <w:color w:val="1F497D" w:themeColor="text2"/>
        </w:rPr>
        <w:t xml:space="preserve"> </w:t>
      </w:r>
      <w:r w:rsidRPr="00F24378">
        <w:rPr>
          <w:b/>
          <w:color w:val="1F497D" w:themeColor="text2"/>
        </w:rPr>
        <w:t>70</w:t>
      </w:r>
      <w:r w:rsidR="00F24378">
        <w:rPr>
          <w:b/>
          <w:color w:val="1F497D" w:themeColor="text2"/>
        </w:rPr>
        <w:t xml:space="preserve"> </w:t>
      </w:r>
      <w:r w:rsidRPr="00F24378">
        <w:rPr>
          <w:b/>
          <w:color w:val="1F497D" w:themeColor="text2"/>
        </w:rPr>
        <w:t>de</w:t>
      </w:r>
      <w:r w:rsidR="00F24378">
        <w:rPr>
          <w:b/>
          <w:color w:val="1F497D" w:themeColor="text2"/>
        </w:rPr>
        <w:t xml:space="preserve"> </w:t>
      </w:r>
      <w:r w:rsidRPr="00F24378">
        <w:rPr>
          <w:b/>
          <w:color w:val="1F497D" w:themeColor="text2"/>
        </w:rPr>
        <w:t>los</w:t>
      </w:r>
      <w:r w:rsidR="00F24378">
        <w:rPr>
          <w:b/>
          <w:color w:val="1F497D" w:themeColor="text2"/>
        </w:rPr>
        <w:t xml:space="preserve"> </w:t>
      </w:r>
      <w:r w:rsidRPr="00F24378">
        <w:rPr>
          <w:b/>
          <w:color w:val="1F497D" w:themeColor="text2"/>
        </w:rPr>
        <w:t>cuales</w:t>
      </w:r>
      <w:r w:rsidR="00F24378">
        <w:rPr>
          <w:b/>
          <w:color w:val="1F497D" w:themeColor="text2"/>
        </w:rPr>
        <w:t xml:space="preserve"> </w:t>
      </w:r>
      <w:r w:rsidRPr="00F24378">
        <w:rPr>
          <w:b/>
          <w:color w:val="1F497D" w:themeColor="text2"/>
        </w:rPr>
        <w:t>tienen</w:t>
      </w:r>
      <w:r w:rsidR="00F24378">
        <w:rPr>
          <w:b/>
          <w:color w:val="1F497D" w:themeColor="text2"/>
        </w:rPr>
        <w:t xml:space="preserve"> </w:t>
      </w:r>
      <w:r w:rsidRPr="00F24378">
        <w:rPr>
          <w:b/>
          <w:color w:val="1F497D" w:themeColor="text2"/>
        </w:rPr>
        <w:t>taquillas.</w:t>
      </w:r>
      <w:r w:rsidR="00F24378">
        <w:rPr>
          <w:b/>
          <w:color w:val="1F497D" w:themeColor="text2"/>
        </w:rPr>
        <w:t xml:space="preserve"> </w:t>
      </w:r>
      <w:r w:rsidR="00E96CF4" w:rsidRPr="00F24378">
        <w:rPr>
          <w:b/>
          <w:color w:val="1F497D" w:themeColor="text2"/>
        </w:rPr>
        <w:t>Se</w:t>
      </w:r>
      <w:r w:rsidR="00F24378">
        <w:rPr>
          <w:b/>
          <w:color w:val="1F497D" w:themeColor="text2"/>
        </w:rPr>
        <w:t xml:space="preserve"> </w:t>
      </w:r>
      <w:r w:rsidR="00E96CF4" w:rsidRPr="00F24378">
        <w:rPr>
          <w:b/>
          <w:color w:val="1F497D" w:themeColor="text2"/>
        </w:rPr>
        <w:t>dispone</w:t>
      </w:r>
      <w:r w:rsidR="00F24378">
        <w:rPr>
          <w:b/>
          <w:color w:val="1F497D" w:themeColor="text2"/>
        </w:rPr>
        <w:t xml:space="preserve"> </w:t>
      </w:r>
      <w:r w:rsidR="00E96CF4" w:rsidRPr="00F24378">
        <w:rPr>
          <w:b/>
          <w:color w:val="1F497D" w:themeColor="text2"/>
        </w:rPr>
        <w:t>de</w:t>
      </w:r>
      <w:r w:rsidR="00F24378">
        <w:rPr>
          <w:b/>
          <w:color w:val="1F497D" w:themeColor="text2"/>
        </w:rPr>
        <w:t xml:space="preserve"> </w:t>
      </w:r>
      <w:r w:rsidRPr="00F24378">
        <w:rPr>
          <w:b/>
          <w:color w:val="1F497D" w:themeColor="text2"/>
        </w:rPr>
        <w:t>un</w:t>
      </w:r>
      <w:r w:rsidR="00F24378">
        <w:rPr>
          <w:b/>
          <w:color w:val="1F497D" w:themeColor="text2"/>
        </w:rPr>
        <w:t xml:space="preserve"> </w:t>
      </w:r>
      <w:r w:rsidRPr="00F24378">
        <w:rPr>
          <w:b/>
          <w:color w:val="1F497D" w:themeColor="text2"/>
        </w:rPr>
        <w:t>total</w:t>
      </w:r>
      <w:r w:rsidR="00F24378">
        <w:rPr>
          <w:b/>
          <w:color w:val="1F497D" w:themeColor="text2"/>
        </w:rPr>
        <w:t xml:space="preserve"> </w:t>
      </w:r>
      <w:r w:rsidRPr="00F24378">
        <w:rPr>
          <w:b/>
          <w:color w:val="1F497D" w:themeColor="text2"/>
        </w:rPr>
        <w:t>de</w:t>
      </w:r>
      <w:r w:rsidR="00F24378">
        <w:rPr>
          <w:b/>
          <w:color w:val="1F497D" w:themeColor="text2"/>
        </w:rPr>
        <w:t xml:space="preserve"> </w:t>
      </w:r>
      <w:r w:rsidRPr="00F24378">
        <w:rPr>
          <w:b/>
          <w:color w:val="1F497D" w:themeColor="text2"/>
        </w:rPr>
        <w:t>50</w:t>
      </w:r>
      <w:r w:rsidR="00F24378">
        <w:rPr>
          <w:b/>
          <w:color w:val="1F497D" w:themeColor="text2"/>
        </w:rPr>
        <w:t xml:space="preserve"> </w:t>
      </w:r>
      <w:r w:rsidRPr="00F24378">
        <w:rPr>
          <w:b/>
          <w:color w:val="1F497D" w:themeColor="text2"/>
        </w:rPr>
        <w:t>taquillas,</w:t>
      </w:r>
      <w:r w:rsidR="00F24378">
        <w:rPr>
          <w:b/>
          <w:color w:val="1F497D" w:themeColor="text2"/>
        </w:rPr>
        <w:t xml:space="preserve"> </w:t>
      </w:r>
      <w:r w:rsidRPr="00F24378">
        <w:rPr>
          <w:b/>
          <w:color w:val="1F497D" w:themeColor="text2"/>
        </w:rPr>
        <w:t>40</w:t>
      </w:r>
      <w:r w:rsidR="00F24378">
        <w:rPr>
          <w:b/>
          <w:color w:val="1F497D" w:themeColor="text2"/>
        </w:rPr>
        <w:t xml:space="preserve"> </w:t>
      </w:r>
      <w:r w:rsidRPr="00F24378">
        <w:rPr>
          <w:b/>
          <w:color w:val="1F497D" w:themeColor="text2"/>
        </w:rPr>
        <w:t>de</w:t>
      </w:r>
      <w:r w:rsidR="00F24378">
        <w:rPr>
          <w:b/>
          <w:color w:val="1F497D" w:themeColor="text2"/>
        </w:rPr>
        <w:t xml:space="preserve"> </w:t>
      </w:r>
      <w:r w:rsidRPr="00F24378">
        <w:rPr>
          <w:b/>
          <w:color w:val="1F497D" w:themeColor="text2"/>
        </w:rPr>
        <w:t>las</w:t>
      </w:r>
      <w:r w:rsidR="00F24378">
        <w:rPr>
          <w:b/>
          <w:color w:val="1F497D" w:themeColor="text2"/>
        </w:rPr>
        <w:t xml:space="preserve"> </w:t>
      </w:r>
      <w:r w:rsidRPr="00F24378">
        <w:rPr>
          <w:b/>
          <w:color w:val="1F497D" w:themeColor="text2"/>
        </w:rPr>
        <w:t>cuales</w:t>
      </w:r>
      <w:r w:rsidR="00F24378">
        <w:rPr>
          <w:b/>
          <w:color w:val="1F497D" w:themeColor="text2"/>
        </w:rPr>
        <w:t xml:space="preserve"> </w:t>
      </w:r>
      <w:r w:rsidRPr="00F24378">
        <w:rPr>
          <w:b/>
          <w:color w:val="1F497D" w:themeColor="text2"/>
        </w:rPr>
        <w:t>con</w:t>
      </w:r>
      <w:r w:rsidR="00F24378">
        <w:rPr>
          <w:b/>
          <w:color w:val="1F497D" w:themeColor="text2"/>
        </w:rPr>
        <w:t xml:space="preserve"> </w:t>
      </w:r>
      <w:r w:rsidRPr="00F24378">
        <w:rPr>
          <w:b/>
          <w:color w:val="1F497D" w:themeColor="text2"/>
        </w:rPr>
        <w:t>al</w:t>
      </w:r>
      <w:r w:rsidR="00F24378">
        <w:rPr>
          <w:b/>
          <w:color w:val="1F497D" w:themeColor="text2"/>
        </w:rPr>
        <w:t xml:space="preserve"> </w:t>
      </w:r>
      <w:r w:rsidRPr="00F24378">
        <w:rPr>
          <w:b/>
          <w:color w:val="1F497D" w:themeColor="text2"/>
        </w:rPr>
        <w:t>menos</w:t>
      </w:r>
      <w:r w:rsidR="00F24378">
        <w:rPr>
          <w:b/>
          <w:color w:val="1F497D" w:themeColor="text2"/>
        </w:rPr>
        <w:t xml:space="preserve"> </w:t>
      </w:r>
      <w:r w:rsidRPr="00F24378">
        <w:rPr>
          <w:b/>
          <w:color w:val="1F497D" w:themeColor="text2"/>
        </w:rPr>
        <w:t>1</w:t>
      </w:r>
      <w:r w:rsidR="00F24378">
        <w:rPr>
          <w:b/>
          <w:color w:val="1F497D" w:themeColor="text2"/>
        </w:rPr>
        <w:t xml:space="preserve"> </w:t>
      </w:r>
      <w:r w:rsidRPr="00F24378">
        <w:rPr>
          <w:b/>
          <w:color w:val="1F497D" w:themeColor="text2"/>
        </w:rPr>
        <w:t>estudiante</w:t>
      </w:r>
      <w:r w:rsidR="00F24378">
        <w:rPr>
          <w:b/>
          <w:color w:val="1F497D" w:themeColor="text2"/>
        </w:rPr>
        <w:t xml:space="preserve"> </w:t>
      </w:r>
      <w:r w:rsidRPr="00F24378">
        <w:rPr>
          <w:b/>
          <w:color w:val="1F497D" w:themeColor="text2"/>
        </w:rPr>
        <w:t>y</w:t>
      </w:r>
      <w:r w:rsidR="00F24378">
        <w:rPr>
          <w:b/>
          <w:color w:val="1F497D" w:themeColor="text2"/>
        </w:rPr>
        <w:t xml:space="preserve"> </w:t>
      </w:r>
      <w:r w:rsidRPr="00F24378">
        <w:rPr>
          <w:b/>
          <w:color w:val="1F497D" w:themeColor="text2"/>
        </w:rPr>
        <w:t>10</w:t>
      </w:r>
      <w:r w:rsidR="00F24378">
        <w:rPr>
          <w:b/>
          <w:color w:val="1F497D" w:themeColor="text2"/>
        </w:rPr>
        <w:t xml:space="preserve"> </w:t>
      </w:r>
      <w:r w:rsidRPr="00F24378">
        <w:rPr>
          <w:b/>
          <w:color w:val="1F497D" w:themeColor="text2"/>
        </w:rPr>
        <w:t>taquillas</w:t>
      </w:r>
      <w:r w:rsidR="00F24378">
        <w:rPr>
          <w:b/>
          <w:color w:val="1F497D" w:themeColor="text2"/>
        </w:rPr>
        <w:t xml:space="preserve"> </w:t>
      </w:r>
      <w:r w:rsidRPr="00F24378">
        <w:rPr>
          <w:b/>
          <w:color w:val="1F497D" w:themeColor="text2"/>
        </w:rPr>
        <w:t>no</w:t>
      </w:r>
      <w:r w:rsidR="00F24378">
        <w:rPr>
          <w:b/>
          <w:color w:val="1F497D" w:themeColor="text2"/>
        </w:rPr>
        <w:t xml:space="preserve"> </w:t>
      </w:r>
      <w:r w:rsidR="00E96CF4" w:rsidRPr="00F24378">
        <w:rPr>
          <w:b/>
          <w:color w:val="1F497D" w:themeColor="text2"/>
        </w:rPr>
        <w:t>usa</w:t>
      </w:r>
      <w:r w:rsidR="00F24378">
        <w:rPr>
          <w:b/>
          <w:color w:val="1F497D" w:themeColor="text2"/>
        </w:rPr>
        <w:t xml:space="preserve"> </w:t>
      </w:r>
      <w:r w:rsidRPr="00F24378">
        <w:rPr>
          <w:b/>
          <w:color w:val="1F497D" w:themeColor="text2"/>
        </w:rPr>
        <w:t>ningún</w:t>
      </w:r>
      <w:r w:rsidR="00F24378">
        <w:rPr>
          <w:b/>
          <w:color w:val="1F497D" w:themeColor="text2"/>
        </w:rPr>
        <w:t xml:space="preserve"> </w:t>
      </w:r>
      <w:r w:rsidRPr="00F24378">
        <w:rPr>
          <w:b/>
          <w:color w:val="1F497D" w:themeColor="text2"/>
        </w:rPr>
        <w:t>estudiante.</w:t>
      </w:r>
    </w:p>
    <w:p w14:paraId="51ACBB14" w14:textId="77777777" w:rsidR="00302156" w:rsidRPr="00F24378" w:rsidRDefault="00302156" w:rsidP="00302156">
      <w:pPr>
        <w:pStyle w:val="comandoseinstrucciones"/>
      </w:pPr>
    </w:p>
    <w:p w14:paraId="6A91CED9" w14:textId="20AA390C" w:rsidR="00302156" w:rsidRPr="00F24378" w:rsidRDefault="00302156" w:rsidP="00302156">
      <w:pPr>
        <w:pStyle w:val="Lista0"/>
      </w:pPr>
      <w:r w:rsidRPr="00F24378">
        <w:rPr>
          <w:highlight w:val="yellow"/>
        </w:rPr>
        <w:t>INNER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JOIN</w:t>
      </w:r>
    </w:p>
    <w:p w14:paraId="76B939D7" w14:textId="591B0A9A" w:rsidR="00302156" w:rsidRPr="00F24378" w:rsidRDefault="00302156" w:rsidP="00302156">
      <w:pPr>
        <w:pStyle w:val="comandoseinstrucciones"/>
        <w:rPr>
          <w:b/>
          <w:color w:val="943634" w:themeColor="accent2" w:themeShade="BF"/>
        </w:rPr>
      </w:pPr>
      <w:r w:rsidRPr="00F24378">
        <w:rPr>
          <w:b/>
          <w:color w:val="943634" w:themeColor="accent2" w:themeShade="BF"/>
        </w:rPr>
        <w:t>SELECT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*</w:t>
      </w:r>
      <w:r w:rsidR="00F24378">
        <w:rPr>
          <w:b/>
          <w:color w:val="943634" w:themeColor="accent2" w:themeShade="BF"/>
        </w:rPr>
        <w:t xml:space="preserve"> </w:t>
      </w:r>
    </w:p>
    <w:p w14:paraId="3AECD33C" w14:textId="5A8BBB5A" w:rsidR="00302156" w:rsidRPr="00F24378" w:rsidRDefault="00302156" w:rsidP="00302156">
      <w:pPr>
        <w:pStyle w:val="comandoseinstrucciones"/>
        <w:rPr>
          <w:b/>
          <w:color w:val="943634" w:themeColor="accent2" w:themeShade="BF"/>
        </w:rPr>
      </w:pPr>
      <w:r w:rsidRPr="00F24378">
        <w:rPr>
          <w:b/>
          <w:color w:val="943634" w:themeColor="accent2" w:themeShade="BF"/>
        </w:rPr>
        <w:t>FROM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alumnos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INNER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JOIN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taquillas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ON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alumno.numero_taquilla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=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taquilla.numero_taquilla</w:t>
      </w:r>
    </w:p>
    <w:p w14:paraId="2A706E74" w14:textId="46A04201" w:rsidR="00302156" w:rsidRPr="00F24378" w:rsidRDefault="00302156" w:rsidP="00302156">
      <w:pPr>
        <w:pStyle w:val="comandoseinstrucciones"/>
        <w:rPr>
          <w:b/>
        </w:rPr>
      </w:pPr>
      <w:r w:rsidRPr="00F24378">
        <w:rPr>
          <w:b/>
        </w:rPr>
        <w:t>responde</w:t>
      </w:r>
      <w:r w:rsidR="00F24378">
        <w:rPr>
          <w:b/>
        </w:rPr>
        <w:t xml:space="preserve"> </w:t>
      </w:r>
      <w:r w:rsidRPr="00F24378">
        <w:rPr>
          <w:b/>
        </w:rPr>
        <w:t>a</w:t>
      </w:r>
      <w:r w:rsidR="00F24378">
        <w:rPr>
          <w:b/>
        </w:rPr>
        <w:t xml:space="preserve"> </w:t>
      </w:r>
      <w:r w:rsidRPr="00F24378">
        <w:rPr>
          <w:b/>
        </w:rPr>
        <w:t>la</w:t>
      </w:r>
      <w:r w:rsidR="00F24378">
        <w:rPr>
          <w:b/>
        </w:rPr>
        <w:t xml:space="preserve"> </w:t>
      </w:r>
      <w:r w:rsidRPr="00F24378">
        <w:rPr>
          <w:b/>
        </w:rPr>
        <w:t>pregunta</w:t>
      </w:r>
      <w:r w:rsidR="00F24378">
        <w:rPr>
          <w:b/>
        </w:rPr>
        <w:t xml:space="preserve"> </w:t>
      </w:r>
      <w:r w:rsidRPr="00F24378">
        <w:rPr>
          <w:b/>
        </w:rPr>
        <w:t>"muéstrame</w:t>
      </w:r>
      <w:r w:rsidR="00F24378">
        <w:rPr>
          <w:b/>
        </w:rPr>
        <w:t xml:space="preserve"> </w:t>
      </w:r>
      <w:r w:rsidRPr="00F24378">
        <w:rPr>
          <w:b/>
        </w:rPr>
        <w:t>todos</w:t>
      </w:r>
      <w:r w:rsidR="00F24378">
        <w:rPr>
          <w:b/>
        </w:rPr>
        <w:t xml:space="preserve"> </w:t>
      </w:r>
      <w:r w:rsidRPr="00F24378">
        <w:rPr>
          <w:b/>
        </w:rPr>
        <w:t>los</w:t>
      </w:r>
      <w:r w:rsidR="00F24378">
        <w:rPr>
          <w:b/>
        </w:rPr>
        <w:t xml:space="preserve"> </w:t>
      </w:r>
      <w:r w:rsidRPr="00F24378">
        <w:rPr>
          <w:b/>
        </w:rPr>
        <w:t>estudiantes</w:t>
      </w:r>
      <w:r w:rsidR="00F24378">
        <w:rPr>
          <w:b/>
        </w:rPr>
        <w:t xml:space="preserve"> </w:t>
      </w:r>
      <w:r w:rsidRPr="00F24378">
        <w:rPr>
          <w:b/>
        </w:rPr>
        <w:t>con</w:t>
      </w:r>
      <w:r w:rsidR="00F24378">
        <w:rPr>
          <w:b/>
        </w:rPr>
        <w:t xml:space="preserve"> </w:t>
      </w:r>
      <w:r w:rsidRPr="00F24378">
        <w:rPr>
          <w:b/>
        </w:rPr>
        <w:t>armarios</w:t>
      </w:r>
      <w:r w:rsidR="00F24378">
        <w:rPr>
          <w:b/>
        </w:rPr>
        <w:t xml:space="preserve"> </w:t>
      </w:r>
      <w:r w:rsidRPr="00F24378">
        <w:rPr>
          <w:b/>
        </w:rPr>
        <w:t>junto</w:t>
      </w:r>
      <w:r w:rsidR="00F24378">
        <w:rPr>
          <w:b/>
        </w:rPr>
        <w:t xml:space="preserve"> </w:t>
      </w:r>
      <w:r w:rsidRPr="00F24378">
        <w:rPr>
          <w:b/>
        </w:rPr>
        <w:t>con</w:t>
      </w:r>
      <w:r w:rsidR="00F24378">
        <w:rPr>
          <w:b/>
        </w:rPr>
        <w:t xml:space="preserve"> </w:t>
      </w:r>
      <w:r w:rsidRPr="00F24378">
        <w:rPr>
          <w:b/>
        </w:rPr>
        <w:t>los</w:t>
      </w:r>
      <w:r w:rsidR="00F24378">
        <w:rPr>
          <w:b/>
        </w:rPr>
        <w:t xml:space="preserve"> </w:t>
      </w:r>
      <w:r w:rsidRPr="00F24378">
        <w:rPr>
          <w:b/>
        </w:rPr>
        <w:t>datos</w:t>
      </w:r>
      <w:r w:rsidR="00F24378">
        <w:rPr>
          <w:b/>
        </w:rPr>
        <w:t xml:space="preserve"> </w:t>
      </w:r>
      <w:r w:rsidRPr="00F24378">
        <w:rPr>
          <w:b/>
        </w:rPr>
        <w:t>de</w:t>
      </w:r>
      <w:r w:rsidR="00F24378">
        <w:rPr>
          <w:b/>
        </w:rPr>
        <w:t xml:space="preserve"> </w:t>
      </w:r>
      <w:r w:rsidRPr="00F24378">
        <w:rPr>
          <w:b/>
        </w:rPr>
        <w:t>su</w:t>
      </w:r>
      <w:r w:rsidR="00F24378">
        <w:rPr>
          <w:b/>
        </w:rPr>
        <w:t xml:space="preserve"> </w:t>
      </w:r>
      <w:r w:rsidRPr="00F24378">
        <w:rPr>
          <w:b/>
        </w:rPr>
        <w:t>armario".</w:t>
      </w:r>
    </w:p>
    <w:p w14:paraId="364A20D2" w14:textId="6BBB2BF3" w:rsidR="00302156" w:rsidRPr="00F24378" w:rsidRDefault="00302156" w:rsidP="00302156">
      <w:pPr>
        <w:pStyle w:val="comandoseinstrucciones"/>
        <w:rPr>
          <w:b/>
        </w:rPr>
      </w:pPr>
      <w:r w:rsidRPr="00F24378">
        <w:rPr>
          <w:b/>
        </w:rPr>
        <w:t>Cualquier</w:t>
      </w:r>
      <w:r w:rsidR="00F24378">
        <w:rPr>
          <w:b/>
        </w:rPr>
        <w:t xml:space="preserve"> </w:t>
      </w:r>
      <w:r w:rsidRPr="00F24378">
        <w:rPr>
          <w:b/>
        </w:rPr>
        <w:t>estudiante</w:t>
      </w:r>
      <w:r w:rsidR="00F24378">
        <w:rPr>
          <w:b/>
        </w:rPr>
        <w:t xml:space="preserve"> </w:t>
      </w:r>
      <w:r w:rsidRPr="00F24378">
        <w:rPr>
          <w:b/>
        </w:rPr>
        <w:t>sin</w:t>
      </w:r>
      <w:r w:rsidR="00F24378">
        <w:rPr>
          <w:b/>
        </w:rPr>
        <w:t xml:space="preserve"> </w:t>
      </w:r>
      <w:r w:rsidRPr="00F24378">
        <w:rPr>
          <w:b/>
        </w:rPr>
        <w:t>armarios,</w:t>
      </w:r>
      <w:r w:rsidR="00F24378">
        <w:rPr>
          <w:b/>
        </w:rPr>
        <w:t xml:space="preserve"> </w:t>
      </w:r>
      <w:r w:rsidRPr="00F24378">
        <w:rPr>
          <w:b/>
        </w:rPr>
        <w:t>o</w:t>
      </w:r>
      <w:r w:rsidR="00F24378">
        <w:rPr>
          <w:b/>
        </w:rPr>
        <w:t xml:space="preserve"> </w:t>
      </w:r>
      <w:r w:rsidRPr="00F24378">
        <w:rPr>
          <w:b/>
        </w:rPr>
        <w:t>cualquier</w:t>
      </w:r>
      <w:r w:rsidR="00F24378">
        <w:rPr>
          <w:b/>
        </w:rPr>
        <w:t xml:space="preserve"> </w:t>
      </w:r>
      <w:r w:rsidRPr="00F24378">
        <w:rPr>
          <w:b/>
        </w:rPr>
        <w:t>taquilla</w:t>
      </w:r>
      <w:r w:rsidR="00F24378">
        <w:rPr>
          <w:b/>
        </w:rPr>
        <w:t xml:space="preserve"> </w:t>
      </w:r>
      <w:r w:rsidRPr="00F24378">
        <w:rPr>
          <w:b/>
        </w:rPr>
        <w:t>sin</w:t>
      </w:r>
      <w:r w:rsidR="00F24378">
        <w:rPr>
          <w:b/>
        </w:rPr>
        <w:t xml:space="preserve"> </w:t>
      </w:r>
      <w:r w:rsidRPr="00F24378">
        <w:rPr>
          <w:b/>
        </w:rPr>
        <w:t>estudiantes</w:t>
      </w:r>
      <w:r w:rsidR="00F24378">
        <w:rPr>
          <w:b/>
        </w:rPr>
        <w:t xml:space="preserve"> </w:t>
      </w:r>
      <w:r w:rsidRPr="00F24378">
        <w:rPr>
          <w:b/>
        </w:rPr>
        <w:t>desaparecen.</w:t>
      </w:r>
    </w:p>
    <w:p w14:paraId="54D9F978" w14:textId="12ADCE0A" w:rsidR="00302156" w:rsidRPr="00F24378" w:rsidRDefault="00302156" w:rsidP="00302156">
      <w:pPr>
        <w:pStyle w:val="comandoseinstrucciones"/>
        <w:rPr>
          <w:b/>
        </w:rPr>
      </w:pPr>
      <w:r w:rsidRPr="00F24378">
        <w:rPr>
          <w:b/>
        </w:rPr>
        <w:t>Devuelve</w:t>
      </w:r>
      <w:r w:rsidR="00F24378">
        <w:rPr>
          <w:b/>
        </w:rPr>
        <w:t xml:space="preserve"> </w:t>
      </w:r>
      <w:r w:rsidRPr="00F24378">
        <w:rPr>
          <w:b/>
        </w:rPr>
        <w:t>70</w:t>
      </w:r>
      <w:r w:rsidR="00F24378">
        <w:rPr>
          <w:b/>
        </w:rPr>
        <w:t xml:space="preserve"> </w:t>
      </w:r>
      <w:r w:rsidRPr="00F24378">
        <w:rPr>
          <w:b/>
        </w:rPr>
        <w:t>filas</w:t>
      </w:r>
    </w:p>
    <w:p w14:paraId="494460FC" w14:textId="77777777" w:rsidR="00302156" w:rsidRPr="00F24378" w:rsidRDefault="00302156" w:rsidP="00302156">
      <w:pPr>
        <w:pStyle w:val="comandoseinstrucciones"/>
        <w:rPr>
          <w:b/>
        </w:rPr>
      </w:pPr>
    </w:p>
    <w:p w14:paraId="5F498F11" w14:textId="51AAD790" w:rsidR="00302156" w:rsidRPr="00F24378" w:rsidRDefault="00302156" w:rsidP="00302156">
      <w:pPr>
        <w:pStyle w:val="Lista0"/>
      </w:pPr>
      <w:r w:rsidRPr="00F24378">
        <w:rPr>
          <w:highlight w:val="yellow"/>
        </w:rPr>
        <w:t>LEFT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JOIN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(LEFT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OUTER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JOIN)</w:t>
      </w:r>
    </w:p>
    <w:p w14:paraId="2402721E" w14:textId="51FAEBE3" w:rsidR="00302156" w:rsidRPr="00F24378" w:rsidRDefault="00302156" w:rsidP="00302156">
      <w:pPr>
        <w:pStyle w:val="comandoseinstrucciones"/>
        <w:rPr>
          <w:b/>
          <w:color w:val="943634" w:themeColor="accent2" w:themeShade="BF"/>
        </w:rPr>
      </w:pPr>
      <w:r w:rsidRPr="00F24378">
        <w:rPr>
          <w:b/>
          <w:color w:val="943634" w:themeColor="accent2" w:themeShade="BF"/>
        </w:rPr>
        <w:t>SELECT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*</w:t>
      </w:r>
      <w:r w:rsidR="00F24378">
        <w:rPr>
          <w:b/>
          <w:color w:val="943634" w:themeColor="accent2" w:themeShade="BF"/>
        </w:rPr>
        <w:t xml:space="preserve"> </w:t>
      </w:r>
    </w:p>
    <w:p w14:paraId="0CE0B4CE" w14:textId="3B018FDE" w:rsidR="00302156" w:rsidRPr="00F24378" w:rsidRDefault="00302156" w:rsidP="00302156">
      <w:pPr>
        <w:pStyle w:val="comandoseinstrucciones"/>
        <w:rPr>
          <w:b/>
          <w:color w:val="943634" w:themeColor="accent2" w:themeShade="BF"/>
        </w:rPr>
      </w:pPr>
      <w:r w:rsidRPr="00F24378">
        <w:rPr>
          <w:b/>
          <w:color w:val="943634" w:themeColor="accent2" w:themeShade="BF"/>
        </w:rPr>
        <w:t>FROM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alumnos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LEFT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JOIN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taquillas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ON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alumno.numero_taquilla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=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taquilla.numero_taquilla</w:t>
      </w:r>
    </w:p>
    <w:p w14:paraId="2384F663" w14:textId="20AED266" w:rsidR="00302156" w:rsidRPr="00F24378" w:rsidRDefault="00302156" w:rsidP="00302156">
      <w:pPr>
        <w:pStyle w:val="comandoseinstrucciones"/>
        <w:rPr>
          <w:b/>
        </w:rPr>
      </w:pPr>
      <w:r w:rsidRPr="00F24378">
        <w:rPr>
          <w:b/>
        </w:rPr>
        <w:t>responde</w:t>
      </w:r>
      <w:r w:rsidR="00F24378">
        <w:rPr>
          <w:b/>
        </w:rPr>
        <w:t xml:space="preserve"> </w:t>
      </w:r>
      <w:r w:rsidRPr="00F24378">
        <w:rPr>
          <w:b/>
        </w:rPr>
        <w:t>a</w:t>
      </w:r>
      <w:r w:rsidR="00F24378">
        <w:rPr>
          <w:b/>
        </w:rPr>
        <w:t xml:space="preserve"> </w:t>
      </w:r>
      <w:r w:rsidRPr="00F24378">
        <w:rPr>
          <w:b/>
        </w:rPr>
        <w:t>la</w:t>
      </w:r>
      <w:r w:rsidR="00F24378">
        <w:rPr>
          <w:b/>
        </w:rPr>
        <w:t xml:space="preserve"> </w:t>
      </w:r>
      <w:r w:rsidRPr="00F24378">
        <w:rPr>
          <w:b/>
        </w:rPr>
        <w:t>pregunta:</w:t>
      </w:r>
    </w:p>
    <w:p w14:paraId="3EED0C9B" w14:textId="6E336A2A" w:rsidR="00302156" w:rsidRPr="00F24378" w:rsidRDefault="00302156" w:rsidP="00302156">
      <w:pPr>
        <w:pStyle w:val="comandoseinstrucciones"/>
        <w:rPr>
          <w:b/>
        </w:rPr>
      </w:pPr>
      <w:r w:rsidRPr="00F24378">
        <w:rPr>
          <w:b/>
        </w:rPr>
        <w:t>"muéstrame</w:t>
      </w:r>
      <w:r w:rsidR="00F24378">
        <w:rPr>
          <w:b/>
        </w:rPr>
        <w:t xml:space="preserve"> </w:t>
      </w:r>
      <w:r w:rsidRPr="00F24378">
        <w:rPr>
          <w:b/>
        </w:rPr>
        <w:t>todos</w:t>
      </w:r>
      <w:r w:rsidR="00F24378">
        <w:rPr>
          <w:b/>
        </w:rPr>
        <w:t xml:space="preserve"> </w:t>
      </w:r>
      <w:r w:rsidRPr="00F24378">
        <w:rPr>
          <w:b/>
        </w:rPr>
        <w:t>los</w:t>
      </w:r>
      <w:r w:rsidR="00F24378">
        <w:rPr>
          <w:b/>
        </w:rPr>
        <w:t xml:space="preserve"> </w:t>
      </w:r>
      <w:r w:rsidRPr="00F24378">
        <w:rPr>
          <w:b/>
        </w:rPr>
        <w:t>estudiantes,</w:t>
      </w:r>
      <w:r w:rsidR="00F24378">
        <w:rPr>
          <w:b/>
        </w:rPr>
        <w:t xml:space="preserve"> </w:t>
      </w:r>
      <w:r w:rsidRPr="00F24378">
        <w:rPr>
          <w:b/>
        </w:rPr>
        <w:t>con</w:t>
      </w:r>
      <w:r w:rsidR="00F24378">
        <w:rPr>
          <w:b/>
        </w:rPr>
        <w:t xml:space="preserve"> </w:t>
      </w:r>
      <w:r w:rsidRPr="00F24378">
        <w:rPr>
          <w:b/>
        </w:rPr>
        <w:t>sus</w:t>
      </w:r>
      <w:r w:rsidR="00F24378">
        <w:rPr>
          <w:b/>
        </w:rPr>
        <w:t xml:space="preserve"> </w:t>
      </w:r>
      <w:r w:rsidRPr="00F24378">
        <w:rPr>
          <w:b/>
        </w:rPr>
        <w:t>correspondientes</w:t>
      </w:r>
      <w:r w:rsidR="00F24378">
        <w:rPr>
          <w:b/>
        </w:rPr>
        <w:t xml:space="preserve"> </w:t>
      </w:r>
      <w:r w:rsidRPr="00F24378">
        <w:rPr>
          <w:b/>
        </w:rPr>
        <w:t>armarios;</w:t>
      </w:r>
      <w:r w:rsidR="00F24378">
        <w:rPr>
          <w:b/>
        </w:rPr>
        <w:t xml:space="preserve"> </w:t>
      </w:r>
      <w:r w:rsidRPr="00F24378">
        <w:rPr>
          <w:b/>
        </w:rPr>
        <w:t>muestra</w:t>
      </w:r>
      <w:r w:rsidR="00F24378">
        <w:rPr>
          <w:b/>
        </w:rPr>
        <w:t xml:space="preserve"> </w:t>
      </w:r>
      <w:r w:rsidRPr="00F24378">
        <w:rPr>
          <w:b/>
        </w:rPr>
        <w:t>a</w:t>
      </w:r>
      <w:r w:rsidR="00F24378">
        <w:rPr>
          <w:b/>
        </w:rPr>
        <w:t xml:space="preserve"> </w:t>
      </w:r>
      <w:r w:rsidRPr="00F24378">
        <w:rPr>
          <w:b/>
        </w:rPr>
        <w:t>todos</w:t>
      </w:r>
      <w:r w:rsidR="00F24378">
        <w:rPr>
          <w:b/>
        </w:rPr>
        <w:t xml:space="preserve"> </w:t>
      </w:r>
      <w:r w:rsidRPr="00F24378">
        <w:rPr>
          <w:b/>
        </w:rPr>
        <w:t>los</w:t>
      </w:r>
      <w:r w:rsidR="00F24378">
        <w:rPr>
          <w:b/>
        </w:rPr>
        <w:t xml:space="preserve"> </w:t>
      </w:r>
      <w:r w:rsidRPr="00F24378">
        <w:rPr>
          <w:b/>
        </w:rPr>
        <w:t>alumnos,</w:t>
      </w:r>
      <w:r w:rsidR="00F24378">
        <w:rPr>
          <w:b/>
        </w:rPr>
        <w:t xml:space="preserve"> </w:t>
      </w:r>
      <w:r w:rsidRPr="00F24378">
        <w:rPr>
          <w:b/>
        </w:rPr>
        <w:t>aunque</w:t>
      </w:r>
      <w:r w:rsidR="00F24378">
        <w:rPr>
          <w:b/>
        </w:rPr>
        <w:t xml:space="preserve"> </w:t>
      </w:r>
      <w:r w:rsidRPr="00F24378">
        <w:rPr>
          <w:b/>
        </w:rPr>
        <w:t>no</w:t>
      </w:r>
      <w:r w:rsidR="00F24378">
        <w:rPr>
          <w:b/>
        </w:rPr>
        <w:t xml:space="preserve"> </w:t>
      </w:r>
      <w:r w:rsidRPr="00F24378">
        <w:rPr>
          <w:b/>
        </w:rPr>
        <w:t>tengan</w:t>
      </w:r>
      <w:r w:rsidR="00F24378">
        <w:rPr>
          <w:b/>
        </w:rPr>
        <w:t xml:space="preserve"> </w:t>
      </w:r>
      <w:r w:rsidRPr="00F24378">
        <w:rPr>
          <w:b/>
        </w:rPr>
        <w:t>armario".</w:t>
      </w:r>
    </w:p>
    <w:p w14:paraId="27096B94" w14:textId="39485EBB" w:rsidR="00302156" w:rsidRPr="00F24378" w:rsidRDefault="00302156" w:rsidP="00302156">
      <w:pPr>
        <w:pStyle w:val="comandoseinstrucciones"/>
        <w:rPr>
          <w:b/>
        </w:rPr>
      </w:pPr>
      <w:r w:rsidRPr="00F24378">
        <w:rPr>
          <w:b/>
        </w:rPr>
        <w:t>Esto</w:t>
      </w:r>
      <w:r w:rsidR="00F24378">
        <w:rPr>
          <w:b/>
        </w:rPr>
        <w:t xml:space="preserve"> </w:t>
      </w:r>
      <w:r w:rsidRPr="00F24378">
        <w:rPr>
          <w:b/>
        </w:rPr>
        <w:t>podría</w:t>
      </w:r>
      <w:r w:rsidR="00F24378">
        <w:rPr>
          <w:b/>
        </w:rPr>
        <w:t xml:space="preserve"> </w:t>
      </w:r>
      <w:r w:rsidRPr="00F24378">
        <w:rPr>
          <w:b/>
        </w:rPr>
        <w:t>ser</w:t>
      </w:r>
      <w:r w:rsidR="00F24378">
        <w:rPr>
          <w:b/>
        </w:rPr>
        <w:t xml:space="preserve"> </w:t>
      </w:r>
      <w:r w:rsidRPr="00F24378">
        <w:rPr>
          <w:b/>
        </w:rPr>
        <w:t>una</w:t>
      </w:r>
      <w:r w:rsidR="00F24378">
        <w:rPr>
          <w:b/>
        </w:rPr>
        <w:t xml:space="preserve"> </w:t>
      </w:r>
      <w:r w:rsidRPr="00F24378">
        <w:rPr>
          <w:b/>
        </w:rPr>
        <w:t>lista</w:t>
      </w:r>
      <w:r w:rsidR="00F24378">
        <w:rPr>
          <w:b/>
        </w:rPr>
        <w:t xml:space="preserve"> </w:t>
      </w:r>
      <w:r w:rsidRPr="00F24378">
        <w:rPr>
          <w:b/>
        </w:rPr>
        <w:t>general</w:t>
      </w:r>
      <w:r w:rsidR="00F24378">
        <w:rPr>
          <w:b/>
        </w:rPr>
        <w:t xml:space="preserve"> </w:t>
      </w:r>
      <w:r w:rsidRPr="00F24378">
        <w:rPr>
          <w:b/>
        </w:rPr>
        <w:t>de</w:t>
      </w:r>
      <w:r w:rsidR="00F24378">
        <w:rPr>
          <w:b/>
        </w:rPr>
        <w:t xml:space="preserve"> </w:t>
      </w:r>
      <w:r w:rsidRPr="00F24378">
        <w:rPr>
          <w:b/>
        </w:rPr>
        <w:t>los</w:t>
      </w:r>
      <w:r w:rsidR="00F24378">
        <w:rPr>
          <w:b/>
        </w:rPr>
        <w:t xml:space="preserve"> </w:t>
      </w:r>
      <w:r w:rsidRPr="00F24378">
        <w:rPr>
          <w:b/>
        </w:rPr>
        <w:t>estudiantes,</w:t>
      </w:r>
      <w:r w:rsidR="00F24378">
        <w:rPr>
          <w:b/>
        </w:rPr>
        <w:t xml:space="preserve"> </w:t>
      </w:r>
      <w:r w:rsidRPr="00F24378">
        <w:rPr>
          <w:b/>
        </w:rPr>
        <w:t>o</w:t>
      </w:r>
      <w:r w:rsidR="00F24378">
        <w:rPr>
          <w:b/>
        </w:rPr>
        <w:t xml:space="preserve"> </w:t>
      </w:r>
      <w:r w:rsidRPr="00F24378">
        <w:rPr>
          <w:b/>
        </w:rPr>
        <w:t>podría</w:t>
      </w:r>
      <w:r w:rsidR="00F24378">
        <w:rPr>
          <w:b/>
        </w:rPr>
        <w:t xml:space="preserve"> </w:t>
      </w:r>
      <w:r w:rsidRPr="00F24378">
        <w:rPr>
          <w:b/>
        </w:rPr>
        <w:t>ser</w:t>
      </w:r>
      <w:r w:rsidR="00F24378">
        <w:rPr>
          <w:b/>
        </w:rPr>
        <w:t xml:space="preserve"> </w:t>
      </w:r>
      <w:r w:rsidRPr="00F24378">
        <w:rPr>
          <w:b/>
        </w:rPr>
        <w:t>utilizado</w:t>
      </w:r>
      <w:r w:rsidR="00F24378">
        <w:rPr>
          <w:b/>
        </w:rPr>
        <w:t xml:space="preserve"> </w:t>
      </w:r>
      <w:r w:rsidRPr="00F24378">
        <w:rPr>
          <w:b/>
        </w:rPr>
        <w:t>para</w:t>
      </w:r>
      <w:r w:rsidR="00F24378">
        <w:rPr>
          <w:b/>
        </w:rPr>
        <w:t xml:space="preserve"> </w:t>
      </w:r>
      <w:r w:rsidRPr="00F24378">
        <w:rPr>
          <w:b/>
        </w:rPr>
        <w:t>identificar</w:t>
      </w:r>
      <w:r w:rsidR="00F24378">
        <w:rPr>
          <w:b/>
        </w:rPr>
        <w:t xml:space="preserve"> </w:t>
      </w:r>
      <w:r w:rsidRPr="00F24378">
        <w:rPr>
          <w:b/>
        </w:rPr>
        <w:t>a</w:t>
      </w:r>
      <w:r w:rsidR="00F24378">
        <w:rPr>
          <w:b/>
        </w:rPr>
        <w:t xml:space="preserve"> </w:t>
      </w:r>
      <w:r w:rsidRPr="00F24378">
        <w:rPr>
          <w:b/>
        </w:rPr>
        <w:t>los</w:t>
      </w:r>
      <w:r w:rsidR="00F24378">
        <w:rPr>
          <w:b/>
        </w:rPr>
        <w:t xml:space="preserve"> </w:t>
      </w:r>
      <w:r w:rsidRPr="00F24378">
        <w:rPr>
          <w:b/>
        </w:rPr>
        <w:t>estudiantes</w:t>
      </w:r>
      <w:r w:rsidR="00F24378">
        <w:rPr>
          <w:b/>
        </w:rPr>
        <w:t xml:space="preserve"> </w:t>
      </w:r>
      <w:r w:rsidRPr="00F24378">
        <w:rPr>
          <w:b/>
        </w:rPr>
        <w:t>sin</w:t>
      </w:r>
      <w:r w:rsidR="00F24378">
        <w:rPr>
          <w:b/>
        </w:rPr>
        <w:t xml:space="preserve"> </w:t>
      </w:r>
      <w:r w:rsidRPr="00F24378">
        <w:rPr>
          <w:b/>
        </w:rPr>
        <w:t>casillero.</w:t>
      </w:r>
    </w:p>
    <w:p w14:paraId="2F70DB5E" w14:textId="69D1F5C1" w:rsidR="00302156" w:rsidRPr="00F24378" w:rsidRDefault="00302156" w:rsidP="00302156">
      <w:pPr>
        <w:pStyle w:val="comandoseinstrucciones"/>
        <w:rPr>
          <w:b/>
        </w:rPr>
      </w:pPr>
      <w:r w:rsidRPr="00F24378">
        <w:rPr>
          <w:b/>
        </w:rPr>
        <w:t>Devuelve</w:t>
      </w:r>
      <w:r w:rsidR="00F24378">
        <w:rPr>
          <w:b/>
        </w:rPr>
        <w:t xml:space="preserve"> </w:t>
      </w:r>
      <w:r w:rsidRPr="00F24378">
        <w:rPr>
          <w:b/>
        </w:rPr>
        <w:t>100</w:t>
      </w:r>
      <w:r w:rsidR="00F24378">
        <w:rPr>
          <w:b/>
        </w:rPr>
        <w:t xml:space="preserve"> </w:t>
      </w:r>
      <w:r w:rsidRPr="00F24378">
        <w:rPr>
          <w:b/>
        </w:rPr>
        <w:t>filas</w:t>
      </w:r>
    </w:p>
    <w:p w14:paraId="179C6D62" w14:textId="77777777" w:rsidR="00302156" w:rsidRPr="00F24378" w:rsidRDefault="00302156" w:rsidP="00302156">
      <w:pPr>
        <w:pStyle w:val="comandoseinstrucciones"/>
      </w:pPr>
    </w:p>
    <w:p w14:paraId="671CFFF9" w14:textId="1DAE4988" w:rsidR="00302156" w:rsidRPr="00F24378" w:rsidRDefault="00302156" w:rsidP="00302156">
      <w:pPr>
        <w:pStyle w:val="Lista0"/>
      </w:pPr>
      <w:r w:rsidRPr="00F24378">
        <w:rPr>
          <w:highlight w:val="yellow"/>
        </w:rPr>
        <w:t>RIGHT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JOIN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(RIGHT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OUTER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JOIN)</w:t>
      </w:r>
    </w:p>
    <w:p w14:paraId="5E94D636" w14:textId="23A305D4" w:rsidR="00302156" w:rsidRPr="00F24378" w:rsidRDefault="00302156" w:rsidP="00302156">
      <w:pPr>
        <w:pStyle w:val="comandoseinstrucciones"/>
        <w:rPr>
          <w:b/>
          <w:color w:val="943634" w:themeColor="accent2" w:themeShade="BF"/>
        </w:rPr>
      </w:pPr>
      <w:r w:rsidRPr="00F24378">
        <w:rPr>
          <w:b/>
          <w:color w:val="943634" w:themeColor="accent2" w:themeShade="BF"/>
        </w:rPr>
        <w:lastRenderedPageBreak/>
        <w:t>SELECT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*</w:t>
      </w:r>
      <w:r w:rsidR="00F24378">
        <w:rPr>
          <w:b/>
          <w:color w:val="943634" w:themeColor="accent2" w:themeShade="BF"/>
        </w:rPr>
        <w:t xml:space="preserve"> </w:t>
      </w:r>
    </w:p>
    <w:p w14:paraId="0EEABEE5" w14:textId="34811DCF" w:rsidR="00302156" w:rsidRPr="00F24378" w:rsidRDefault="00302156" w:rsidP="00302156">
      <w:pPr>
        <w:pStyle w:val="comandoseinstrucciones"/>
        <w:rPr>
          <w:b/>
          <w:color w:val="943634" w:themeColor="accent2" w:themeShade="BF"/>
        </w:rPr>
      </w:pPr>
      <w:r w:rsidRPr="00F24378">
        <w:rPr>
          <w:b/>
          <w:color w:val="943634" w:themeColor="accent2" w:themeShade="BF"/>
        </w:rPr>
        <w:t>FROM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alumnos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RIGHT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JOIN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taquillas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ON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alumno.numero_taquilla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=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taquilla.numero_taquilla</w:t>
      </w:r>
    </w:p>
    <w:p w14:paraId="5EAA1288" w14:textId="3D1EB85D" w:rsidR="00302156" w:rsidRPr="00F24378" w:rsidRDefault="00302156" w:rsidP="00302156">
      <w:pPr>
        <w:pStyle w:val="comandoseinstrucciones"/>
        <w:rPr>
          <w:b/>
        </w:rPr>
      </w:pPr>
      <w:r w:rsidRPr="00F24378">
        <w:rPr>
          <w:b/>
        </w:rPr>
        <w:t>Responde</w:t>
      </w:r>
      <w:r w:rsidR="00F24378">
        <w:rPr>
          <w:b/>
        </w:rPr>
        <w:t xml:space="preserve"> </w:t>
      </w:r>
      <w:r w:rsidRPr="00F24378">
        <w:rPr>
          <w:b/>
        </w:rPr>
        <w:t>a</w:t>
      </w:r>
      <w:r w:rsidR="00F24378">
        <w:rPr>
          <w:b/>
        </w:rPr>
        <w:t xml:space="preserve"> </w:t>
      </w:r>
      <w:r w:rsidRPr="00F24378">
        <w:rPr>
          <w:b/>
        </w:rPr>
        <w:t>la</w:t>
      </w:r>
      <w:r w:rsidR="00F24378">
        <w:rPr>
          <w:b/>
        </w:rPr>
        <w:t xml:space="preserve"> </w:t>
      </w:r>
      <w:r w:rsidRPr="00F24378">
        <w:rPr>
          <w:b/>
        </w:rPr>
        <w:t>pregunta:</w:t>
      </w:r>
    </w:p>
    <w:p w14:paraId="3D95E637" w14:textId="67DA47E7" w:rsidR="00302156" w:rsidRPr="00F24378" w:rsidRDefault="00302156" w:rsidP="00302156">
      <w:pPr>
        <w:pStyle w:val="comandoseinstrucciones"/>
        <w:rPr>
          <w:b/>
        </w:rPr>
      </w:pPr>
      <w:r w:rsidRPr="00F24378">
        <w:rPr>
          <w:b/>
        </w:rPr>
        <w:t>"muéstrame</w:t>
      </w:r>
      <w:r w:rsidR="00F24378">
        <w:rPr>
          <w:b/>
        </w:rPr>
        <w:t xml:space="preserve"> </w:t>
      </w:r>
      <w:r w:rsidRPr="00F24378">
        <w:rPr>
          <w:b/>
        </w:rPr>
        <w:t>todas</w:t>
      </w:r>
      <w:r w:rsidR="00F24378">
        <w:rPr>
          <w:b/>
        </w:rPr>
        <w:t xml:space="preserve"> </w:t>
      </w:r>
      <w:r w:rsidRPr="00F24378">
        <w:rPr>
          <w:b/>
        </w:rPr>
        <w:t>las</w:t>
      </w:r>
      <w:r w:rsidR="00F24378">
        <w:rPr>
          <w:b/>
        </w:rPr>
        <w:t xml:space="preserve"> </w:t>
      </w:r>
      <w:r w:rsidRPr="00F24378">
        <w:rPr>
          <w:b/>
        </w:rPr>
        <w:t>taquillas</w:t>
      </w:r>
      <w:r w:rsidR="00F24378">
        <w:rPr>
          <w:b/>
        </w:rPr>
        <w:t xml:space="preserve"> </w:t>
      </w:r>
      <w:r w:rsidRPr="00F24378">
        <w:rPr>
          <w:b/>
        </w:rPr>
        <w:t>(tengan</w:t>
      </w:r>
      <w:r w:rsidR="00F24378">
        <w:rPr>
          <w:b/>
        </w:rPr>
        <w:t xml:space="preserve"> </w:t>
      </w:r>
      <w:r w:rsidRPr="00F24378">
        <w:rPr>
          <w:b/>
        </w:rPr>
        <w:t>o</w:t>
      </w:r>
      <w:r w:rsidR="00F24378">
        <w:rPr>
          <w:b/>
        </w:rPr>
        <w:t xml:space="preserve"> </w:t>
      </w:r>
      <w:r w:rsidRPr="00F24378">
        <w:rPr>
          <w:b/>
        </w:rPr>
        <w:t>no</w:t>
      </w:r>
      <w:r w:rsidR="00F24378">
        <w:rPr>
          <w:b/>
        </w:rPr>
        <w:t xml:space="preserve"> </w:t>
      </w:r>
      <w:r w:rsidRPr="00F24378">
        <w:rPr>
          <w:b/>
        </w:rPr>
        <w:t>estudiantes</w:t>
      </w:r>
      <w:r w:rsidR="00F24378">
        <w:rPr>
          <w:b/>
        </w:rPr>
        <w:t xml:space="preserve"> </w:t>
      </w:r>
      <w:r w:rsidRPr="00F24378">
        <w:rPr>
          <w:b/>
        </w:rPr>
        <w:t>asignados),</w:t>
      </w:r>
      <w:r w:rsidR="00F24378">
        <w:rPr>
          <w:b/>
        </w:rPr>
        <w:t xml:space="preserve"> </w:t>
      </w:r>
      <w:r w:rsidRPr="00F24378">
        <w:rPr>
          <w:b/>
        </w:rPr>
        <w:t>al</w:t>
      </w:r>
      <w:r w:rsidR="00F24378">
        <w:rPr>
          <w:b/>
        </w:rPr>
        <w:t xml:space="preserve"> </w:t>
      </w:r>
      <w:r w:rsidRPr="00F24378">
        <w:rPr>
          <w:b/>
        </w:rPr>
        <w:t>lado</w:t>
      </w:r>
      <w:r w:rsidR="00F24378">
        <w:rPr>
          <w:b/>
        </w:rPr>
        <w:t xml:space="preserve"> </w:t>
      </w:r>
      <w:r w:rsidRPr="00F24378">
        <w:rPr>
          <w:b/>
        </w:rPr>
        <w:t>de</w:t>
      </w:r>
      <w:r w:rsidR="00F24378">
        <w:rPr>
          <w:b/>
        </w:rPr>
        <w:t xml:space="preserve"> </w:t>
      </w:r>
      <w:r w:rsidRPr="00F24378">
        <w:rPr>
          <w:b/>
        </w:rPr>
        <w:t>cada</w:t>
      </w:r>
      <w:r w:rsidR="00F24378">
        <w:rPr>
          <w:b/>
        </w:rPr>
        <w:t xml:space="preserve"> </w:t>
      </w:r>
      <w:r w:rsidRPr="00F24378">
        <w:rPr>
          <w:b/>
        </w:rPr>
        <w:t>taquilla</w:t>
      </w:r>
      <w:r w:rsidR="00F24378">
        <w:rPr>
          <w:b/>
        </w:rPr>
        <w:t xml:space="preserve"> </w:t>
      </w:r>
      <w:r w:rsidRPr="00F24378">
        <w:rPr>
          <w:b/>
        </w:rPr>
        <w:t>muestra</w:t>
      </w:r>
      <w:r w:rsidR="00F24378">
        <w:rPr>
          <w:b/>
        </w:rPr>
        <w:t xml:space="preserve"> </w:t>
      </w:r>
      <w:r w:rsidRPr="00F24378">
        <w:rPr>
          <w:b/>
        </w:rPr>
        <w:t>los</w:t>
      </w:r>
      <w:r w:rsidR="00F24378">
        <w:rPr>
          <w:b/>
        </w:rPr>
        <w:t xml:space="preserve"> </w:t>
      </w:r>
      <w:r w:rsidRPr="00F24378">
        <w:rPr>
          <w:b/>
        </w:rPr>
        <w:t>datos</w:t>
      </w:r>
      <w:r w:rsidR="00F24378">
        <w:rPr>
          <w:b/>
        </w:rPr>
        <w:t xml:space="preserve"> </w:t>
      </w:r>
      <w:r w:rsidRPr="00F24378">
        <w:rPr>
          <w:b/>
        </w:rPr>
        <w:t>de</w:t>
      </w:r>
      <w:r w:rsidR="00F24378">
        <w:rPr>
          <w:b/>
        </w:rPr>
        <w:t xml:space="preserve"> </w:t>
      </w:r>
      <w:r w:rsidRPr="00F24378">
        <w:rPr>
          <w:b/>
        </w:rPr>
        <w:t>los</w:t>
      </w:r>
      <w:r w:rsidR="00F24378">
        <w:rPr>
          <w:b/>
        </w:rPr>
        <w:t xml:space="preserve"> </w:t>
      </w:r>
      <w:r w:rsidRPr="00F24378">
        <w:rPr>
          <w:b/>
        </w:rPr>
        <w:t>estudiantes</w:t>
      </w:r>
      <w:r w:rsidR="00F24378">
        <w:rPr>
          <w:b/>
        </w:rPr>
        <w:t xml:space="preserve"> </w:t>
      </w:r>
      <w:r w:rsidRPr="00F24378">
        <w:rPr>
          <w:b/>
        </w:rPr>
        <w:t>asignados</w:t>
      </w:r>
      <w:r w:rsidR="00F24378">
        <w:rPr>
          <w:b/>
        </w:rPr>
        <w:t xml:space="preserve"> </w:t>
      </w:r>
      <w:r w:rsidRPr="00F24378">
        <w:rPr>
          <w:b/>
        </w:rPr>
        <w:t>a</w:t>
      </w:r>
      <w:r w:rsidR="00F24378">
        <w:rPr>
          <w:b/>
        </w:rPr>
        <w:t xml:space="preserve"> </w:t>
      </w:r>
      <w:r w:rsidRPr="00F24378">
        <w:rPr>
          <w:b/>
        </w:rPr>
        <w:t>la</w:t>
      </w:r>
      <w:r w:rsidR="00F24378">
        <w:rPr>
          <w:b/>
        </w:rPr>
        <w:t xml:space="preserve"> </w:t>
      </w:r>
      <w:r w:rsidRPr="00F24378">
        <w:rPr>
          <w:b/>
        </w:rPr>
        <w:t>taquilla,</w:t>
      </w:r>
      <w:r w:rsidR="00F24378">
        <w:rPr>
          <w:b/>
        </w:rPr>
        <w:t xml:space="preserve"> </w:t>
      </w:r>
      <w:r w:rsidRPr="00F24378">
        <w:rPr>
          <w:b/>
        </w:rPr>
        <w:t>y</w:t>
      </w:r>
      <w:r w:rsidR="00F24378">
        <w:rPr>
          <w:b/>
        </w:rPr>
        <w:t xml:space="preserve"> </w:t>
      </w:r>
      <w:r w:rsidRPr="00F24378">
        <w:rPr>
          <w:b/>
        </w:rPr>
        <w:t>si</w:t>
      </w:r>
      <w:r w:rsidR="00F24378">
        <w:rPr>
          <w:b/>
        </w:rPr>
        <w:t xml:space="preserve"> </w:t>
      </w:r>
      <w:r w:rsidRPr="00F24378">
        <w:rPr>
          <w:b/>
        </w:rPr>
        <w:t>no</w:t>
      </w:r>
      <w:r w:rsidR="00F24378">
        <w:rPr>
          <w:b/>
        </w:rPr>
        <w:t xml:space="preserve"> </w:t>
      </w:r>
      <w:r w:rsidRPr="00F24378">
        <w:rPr>
          <w:b/>
        </w:rPr>
        <w:t>tiene</w:t>
      </w:r>
      <w:r w:rsidR="00F24378">
        <w:rPr>
          <w:b/>
        </w:rPr>
        <w:t xml:space="preserve"> </w:t>
      </w:r>
      <w:r w:rsidRPr="00F24378">
        <w:rPr>
          <w:b/>
        </w:rPr>
        <w:t>ningún</w:t>
      </w:r>
      <w:r w:rsidR="00F24378">
        <w:rPr>
          <w:b/>
        </w:rPr>
        <w:t xml:space="preserve"> </w:t>
      </w:r>
      <w:r w:rsidRPr="00F24378">
        <w:rPr>
          <w:b/>
        </w:rPr>
        <w:t>estudiante</w:t>
      </w:r>
      <w:r w:rsidR="00F24378">
        <w:rPr>
          <w:b/>
        </w:rPr>
        <w:t xml:space="preserve"> </w:t>
      </w:r>
      <w:r w:rsidRPr="00F24378">
        <w:rPr>
          <w:b/>
        </w:rPr>
        <w:t>asignado</w:t>
      </w:r>
      <w:r w:rsidR="00F24378">
        <w:rPr>
          <w:b/>
        </w:rPr>
        <w:t xml:space="preserve"> </w:t>
      </w:r>
      <w:r w:rsidRPr="00F24378">
        <w:rPr>
          <w:b/>
        </w:rPr>
        <w:t>muestra</w:t>
      </w:r>
      <w:r w:rsidR="00F24378">
        <w:rPr>
          <w:b/>
        </w:rPr>
        <w:t xml:space="preserve"> </w:t>
      </w:r>
      <w:r w:rsidRPr="00F24378">
        <w:rPr>
          <w:b/>
        </w:rPr>
        <w:t>los</w:t>
      </w:r>
      <w:r w:rsidR="00F24378">
        <w:rPr>
          <w:b/>
        </w:rPr>
        <w:t xml:space="preserve"> </w:t>
      </w:r>
      <w:r w:rsidRPr="00F24378">
        <w:rPr>
          <w:b/>
        </w:rPr>
        <w:t>atributos</w:t>
      </w:r>
      <w:r w:rsidR="00F24378">
        <w:rPr>
          <w:b/>
        </w:rPr>
        <w:t xml:space="preserve"> </w:t>
      </w:r>
      <w:r w:rsidRPr="00F24378">
        <w:rPr>
          <w:b/>
        </w:rPr>
        <w:t>del</w:t>
      </w:r>
      <w:r w:rsidR="00F24378">
        <w:rPr>
          <w:b/>
        </w:rPr>
        <w:t xml:space="preserve"> </w:t>
      </w:r>
      <w:r w:rsidRPr="00F24378">
        <w:rPr>
          <w:b/>
        </w:rPr>
        <w:t>estudiante</w:t>
      </w:r>
      <w:r w:rsidR="00F24378">
        <w:rPr>
          <w:b/>
        </w:rPr>
        <w:t xml:space="preserve"> </w:t>
      </w:r>
      <w:r w:rsidRPr="00F24378">
        <w:rPr>
          <w:b/>
        </w:rPr>
        <w:t>como</w:t>
      </w:r>
      <w:r w:rsidR="00F24378">
        <w:rPr>
          <w:b/>
        </w:rPr>
        <w:t xml:space="preserve"> </w:t>
      </w:r>
      <w:r w:rsidRPr="00F24378">
        <w:rPr>
          <w:b/>
        </w:rPr>
        <w:t>NULL".</w:t>
      </w:r>
    </w:p>
    <w:p w14:paraId="3AAD9AA8" w14:textId="36340094" w:rsidR="00302156" w:rsidRPr="00F24378" w:rsidRDefault="00302156" w:rsidP="00302156">
      <w:pPr>
        <w:pStyle w:val="comandoseinstrucciones"/>
        <w:rPr>
          <w:b/>
        </w:rPr>
      </w:pPr>
      <w:r w:rsidRPr="00F24378">
        <w:rPr>
          <w:b/>
        </w:rPr>
        <w:t>Esto</w:t>
      </w:r>
      <w:r w:rsidR="00F24378">
        <w:rPr>
          <w:b/>
        </w:rPr>
        <w:t xml:space="preserve"> </w:t>
      </w:r>
      <w:r w:rsidRPr="00F24378">
        <w:rPr>
          <w:b/>
        </w:rPr>
        <w:t>podría</w:t>
      </w:r>
      <w:r w:rsidR="00F24378">
        <w:rPr>
          <w:b/>
        </w:rPr>
        <w:t xml:space="preserve"> </w:t>
      </w:r>
      <w:r w:rsidRPr="00F24378">
        <w:rPr>
          <w:b/>
        </w:rPr>
        <w:t>ser</w:t>
      </w:r>
      <w:r w:rsidR="00F24378">
        <w:rPr>
          <w:b/>
        </w:rPr>
        <w:t xml:space="preserve"> </w:t>
      </w:r>
      <w:r w:rsidRPr="00F24378">
        <w:rPr>
          <w:b/>
        </w:rPr>
        <w:t>utilizado</w:t>
      </w:r>
      <w:r w:rsidR="00F24378">
        <w:rPr>
          <w:b/>
        </w:rPr>
        <w:t xml:space="preserve"> </w:t>
      </w:r>
      <w:r w:rsidRPr="00F24378">
        <w:rPr>
          <w:b/>
        </w:rPr>
        <w:t>para</w:t>
      </w:r>
      <w:r w:rsidR="00F24378">
        <w:rPr>
          <w:b/>
        </w:rPr>
        <w:t xml:space="preserve"> </w:t>
      </w:r>
      <w:r w:rsidRPr="00F24378">
        <w:rPr>
          <w:b/>
        </w:rPr>
        <w:t>conocer</w:t>
      </w:r>
      <w:r w:rsidR="00F24378">
        <w:rPr>
          <w:b/>
        </w:rPr>
        <w:t xml:space="preserve"> </w:t>
      </w:r>
      <w:r w:rsidRPr="00F24378">
        <w:rPr>
          <w:b/>
        </w:rPr>
        <w:t>los</w:t>
      </w:r>
      <w:r w:rsidR="00F24378">
        <w:rPr>
          <w:b/>
        </w:rPr>
        <w:t xml:space="preserve"> </w:t>
      </w:r>
      <w:r w:rsidRPr="00F24378">
        <w:rPr>
          <w:b/>
        </w:rPr>
        <w:t>armarios</w:t>
      </w:r>
      <w:r w:rsidR="00F24378">
        <w:rPr>
          <w:b/>
        </w:rPr>
        <w:t xml:space="preserve"> </w:t>
      </w:r>
      <w:r w:rsidRPr="00F24378">
        <w:rPr>
          <w:b/>
        </w:rPr>
        <w:t>que</w:t>
      </w:r>
      <w:r w:rsidR="00F24378">
        <w:rPr>
          <w:b/>
        </w:rPr>
        <w:t xml:space="preserve"> </w:t>
      </w:r>
      <w:r w:rsidRPr="00F24378">
        <w:rPr>
          <w:b/>
        </w:rPr>
        <w:t>tienen</w:t>
      </w:r>
      <w:r w:rsidR="00F24378">
        <w:rPr>
          <w:b/>
        </w:rPr>
        <w:t xml:space="preserve"> </w:t>
      </w:r>
      <w:r w:rsidRPr="00F24378">
        <w:rPr>
          <w:b/>
        </w:rPr>
        <w:t>alumnos</w:t>
      </w:r>
      <w:r w:rsidR="00F24378">
        <w:rPr>
          <w:b/>
        </w:rPr>
        <w:t xml:space="preserve"> </w:t>
      </w:r>
      <w:r w:rsidRPr="00F24378">
        <w:rPr>
          <w:b/>
        </w:rPr>
        <w:t>junto</w:t>
      </w:r>
      <w:r w:rsidR="00F24378">
        <w:rPr>
          <w:b/>
        </w:rPr>
        <w:t xml:space="preserve"> </w:t>
      </w:r>
      <w:r w:rsidRPr="00F24378">
        <w:rPr>
          <w:b/>
        </w:rPr>
        <w:t>con</w:t>
      </w:r>
      <w:r w:rsidR="00F24378">
        <w:rPr>
          <w:b/>
        </w:rPr>
        <w:t xml:space="preserve"> </w:t>
      </w:r>
      <w:r w:rsidRPr="00F24378">
        <w:rPr>
          <w:b/>
        </w:rPr>
        <w:t>los</w:t>
      </w:r>
      <w:r w:rsidR="00F24378">
        <w:rPr>
          <w:b/>
        </w:rPr>
        <w:t xml:space="preserve"> </w:t>
      </w:r>
      <w:r w:rsidRPr="00F24378">
        <w:rPr>
          <w:b/>
        </w:rPr>
        <w:t>armarios</w:t>
      </w:r>
      <w:r w:rsidR="00F24378">
        <w:rPr>
          <w:b/>
        </w:rPr>
        <w:t xml:space="preserve"> </w:t>
      </w:r>
      <w:r w:rsidRPr="00F24378">
        <w:rPr>
          <w:b/>
        </w:rPr>
        <w:t>sin</w:t>
      </w:r>
      <w:r w:rsidR="00F24378">
        <w:rPr>
          <w:b/>
        </w:rPr>
        <w:t xml:space="preserve"> </w:t>
      </w:r>
      <w:r w:rsidRPr="00F24378">
        <w:rPr>
          <w:b/>
        </w:rPr>
        <w:t>alumnos.</w:t>
      </w:r>
    </w:p>
    <w:p w14:paraId="3112EE3B" w14:textId="04E0B57C" w:rsidR="00302156" w:rsidRPr="00F24378" w:rsidRDefault="00302156" w:rsidP="00302156">
      <w:pPr>
        <w:pStyle w:val="comandoseinstrucciones"/>
        <w:rPr>
          <w:b/>
        </w:rPr>
      </w:pPr>
      <w:r w:rsidRPr="00F24378">
        <w:rPr>
          <w:b/>
        </w:rPr>
        <w:t>Devuelve</w:t>
      </w:r>
      <w:r w:rsidR="00F24378">
        <w:rPr>
          <w:b/>
        </w:rPr>
        <w:t xml:space="preserve"> </w:t>
      </w:r>
      <w:r w:rsidRPr="00F24378">
        <w:rPr>
          <w:b/>
        </w:rPr>
        <w:t>80</w:t>
      </w:r>
      <w:r w:rsidR="00F24378">
        <w:rPr>
          <w:b/>
        </w:rPr>
        <w:t xml:space="preserve"> </w:t>
      </w:r>
      <w:r w:rsidRPr="00F24378">
        <w:rPr>
          <w:b/>
        </w:rPr>
        <w:t>filas</w:t>
      </w:r>
      <w:r w:rsidR="00F24378">
        <w:rPr>
          <w:b/>
        </w:rPr>
        <w:t xml:space="preserve"> </w:t>
      </w:r>
      <w:r w:rsidRPr="00F24378">
        <w:rPr>
          <w:b/>
        </w:rPr>
        <w:t>(lista</w:t>
      </w:r>
      <w:r w:rsidR="00F24378">
        <w:rPr>
          <w:b/>
        </w:rPr>
        <w:t xml:space="preserve"> </w:t>
      </w:r>
      <w:r w:rsidRPr="00F24378">
        <w:rPr>
          <w:b/>
        </w:rPr>
        <w:t>de</w:t>
      </w:r>
      <w:r w:rsidR="00F24378">
        <w:rPr>
          <w:b/>
        </w:rPr>
        <w:t xml:space="preserve"> </w:t>
      </w:r>
      <w:r w:rsidRPr="00F24378">
        <w:rPr>
          <w:b/>
        </w:rPr>
        <w:t>7</w:t>
      </w:r>
      <w:r w:rsidR="00E50FD5" w:rsidRPr="00F24378">
        <w:rPr>
          <w:b/>
        </w:rPr>
        <w:t>0</w:t>
      </w:r>
      <w:r w:rsidR="00F24378">
        <w:rPr>
          <w:b/>
        </w:rPr>
        <w:t xml:space="preserve"> </w:t>
      </w:r>
      <w:r w:rsidR="00E50FD5" w:rsidRPr="00F24378">
        <w:rPr>
          <w:b/>
        </w:rPr>
        <w:t>estudiantes</w:t>
      </w:r>
      <w:r w:rsidR="00F24378">
        <w:rPr>
          <w:b/>
        </w:rPr>
        <w:t xml:space="preserve"> </w:t>
      </w:r>
      <w:r w:rsidR="00E50FD5" w:rsidRPr="00F24378">
        <w:rPr>
          <w:b/>
        </w:rPr>
        <w:t>en</w:t>
      </w:r>
      <w:r w:rsidR="00F24378">
        <w:rPr>
          <w:b/>
        </w:rPr>
        <w:t xml:space="preserve"> </w:t>
      </w:r>
      <w:r w:rsidR="00E50FD5" w:rsidRPr="00F24378">
        <w:rPr>
          <w:b/>
        </w:rPr>
        <w:t>los</w:t>
      </w:r>
      <w:r w:rsidR="00F24378">
        <w:rPr>
          <w:b/>
        </w:rPr>
        <w:t xml:space="preserve"> </w:t>
      </w:r>
      <w:r w:rsidR="00E50FD5" w:rsidRPr="00F24378">
        <w:rPr>
          <w:b/>
        </w:rPr>
        <w:t>casilleros</w:t>
      </w:r>
      <w:r w:rsidRPr="00F24378">
        <w:rPr>
          <w:b/>
        </w:rPr>
        <w:t>,</w:t>
      </w:r>
      <w:r w:rsidR="00F24378">
        <w:rPr>
          <w:b/>
        </w:rPr>
        <w:t xml:space="preserve"> </w:t>
      </w:r>
      <w:r w:rsidRPr="00F24378">
        <w:rPr>
          <w:b/>
        </w:rPr>
        <w:t>además</w:t>
      </w:r>
      <w:r w:rsidR="00F24378">
        <w:rPr>
          <w:b/>
        </w:rPr>
        <w:t xml:space="preserve"> </w:t>
      </w:r>
      <w:r w:rsidRPr="00F24378">
        <w:rPr>
          <w:b/>
        </w:rPr>
        <w:t>de</w:t>
      </w:r>
      <w:r w:rsidR="00F24378">
        <w:rPr>
          <w:b/>
        </w:rPr>
        <w:t xml:space="preserve"> </w:t>
      </w:r>
      <w:r w:rsidRPr="00F24378">
        <w:rPr>
          <w:b/>
        </w:rPr>
        <w:t>los</w:t>
      </w:r>
      <w:r w:rsidR="00F24378">
        <w:rPr>
          <w:b/>
        </w:rPr>
        <w:t xml:space="preserve"> </w:t>
      </w:r>
      <w:r w:rsidRPr="00F24378">
        <w:rPr>
          <w:b/>
        </w:rPr>
        <w:t>10</w:t>
      </w:r>
      <w:r w:rsidR="00F24378">
        <w:rPr>
          <w:b/>
        </w:rPr>
        <w:t xml:space="preserve"> </w:t>
      </w:r>
      <w:r w:rsidRPr="00F24378">
        <w:rPr>
          <w:b/>
        </w:rPr>
        <w:t>casilleros</w:t>
      </w:r>
      <w:r w:rsidR="00F24378">
        <w:rPr>
          <w:b/>
        </w:rPr>
        <w:t xml:space="preserve"> </w:t>
      </w:r>
      <w:r w:rsidRPr="00F24378">
        <w:rPr>
          <w:b/>
        </w:rPr>
        <w:t>con</w:t>
      </w:r>
      <w:r w:rsidR="00F24378">
        <w:rPr>
          <w:b/>
        </w:rPr>
        <w:t xml:space="preserve"> </w:t>
      </w:r>
      <w:r w:rsidRPr="00F24378">
        <w:rPr>
          <w:b/>
        </w:rPr>
        <w:t>ningún</w:t>
      </w:r>
      <w:r w:rsidR="00F24378">
        <w:rPr>
          <w:b/>
        </w:rPr>
        <w:t xml:space="preserve"> </w:t>
      </w:r>
      <w:r w:rsidRPr="00F24378">
        <w:rPr>
          <w:b/>
        </w:rPr>
        <w:t>estudiante)</w:t>
      </w:r>
    </w:p>
    <w:p w14:paraId="3E4A270C" w14:textId="77777777" w:rsidR="00302156" w:rsidRPr="00F24378" w:rsidRDefault="00302156" w:rsidP="00302156">
      <w:pPr>
        <w:pStyle w:val="comandoseinstrucciones"/>
        <w:rPr>
          <w:b/>
        </w:rPr>
      </w:pPr>
    </w:p>
    <w:p w14:paraId="3DC8DA7D" w14:textId="732B358D" w:rsidR="00302156" w:rsidRPr="00F24378" w:rsidRDefault="00302156" w:rsidP="00302156">
      <w:pPr>
        <w:pStyle w:val="Lista0"/>
      </w:pPr>
      <w:r w:rsidRPr="00F24378">
        <w:rPr>
          <w:highlight w:val="yellow"/>
        </w:rPr>
        <w:t>FULL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JOIN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(FULL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OUTER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JOIN)</w:t>
      </w:r>
    </w:p>
    <w:p w14:paraId="5D72D329" w14:textId="72E6B65F" w:rsidR="00302156" w:rsidRPr="00F24378" w:rsidRDefault="00302156" w:rsidP="00302156">
      <w:pPr>
        <w:pStyle w:val="comandoseinstrucciones"/>
        <w:rPr>
          <w:b/>
          <w:color w:val="943634" w:themeColor="accent2" w:themeShade="BF"/>
        </w:rPr>
      </w:pPr>
      <w:r w:rsidRPr="00F24378">
        <w:rPr>
          <w:b/>
          <w:color w:val="943634" w:themeColor="accent2" w:themeShade="BF"/>
        </w:rPr>
        <w:t>SELECT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*</w:t>
      </w:r>
      <w:r w:rsidR="00F24378">
        <w:rPr>
          <w:b/>
          <w:color w:val="943634" w:themeColor="accent2" w:themeShade="BF"/>
        </w:rPr>
        <w:t xml:space="preserve"> </w:t>
      </w:r>
    </w:p>
    <w:p w14:paraId="191BBF5D" w14:textId="72FC6F01" w:rsidR="00302156" w:rsidRPr="00F24378" w:rsidRDefault="00302156" w:rsidP="00302156">
      <w:pPr>
        <w:pStyle w:val="comandoseinstrucciones"/>
        <w:rPr>
          <w:b/>
          <w:color w:val="943634" w:themeColor="accent2" w:themeShade="BF"/>
        </w:rPr>
      </w:pPr>
      <w:r w:rsidRPr="00F24378">
        <w:rPr>
          <w:b/>
          <w:color w:val="943634" w:themeColor="accent2" w:themeShade="BF"/>
        </w:rPr>
        <w:t>FROM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alumnos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FULL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JOIN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taquillas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ON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alumno.numero_taquilla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=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taquilla.numero_taquilla</w:t>
      </w:r>
    </w:p>
    <w:p w14:paraId="588902BD" w14:textId="77777777" w:rsidR="00302156" w:rsidRPr="00F24378" w:rsidRDefault="00302156" w:rsidP="00302156">
      <w:pPr>
        <w:pStyle w:val="comandoseinstrucciones"/>
        <w:rPr>
          <w:b/>
          <w:color w:val="943634" w:themeColor="accent2" w:themeShade="BF"/>
        </w:rPr>
      </w:pPr>
    </w:p>
    <w:p w14:paraId="1B3AF018" w14:textId="6FD2D3EF" w:rsidR="00302156" w:rsidRPr="00F24378" w:rsidRDefault="00302156" w:rsidP="00302156">
      <w:pPr>
        <w:pStyle w:val="comandoseinstrucciones"/>
        <w:rPr>
          <w:b/>
          <w:color w:val="943634" w:themeColor="accent2" w:themeShade="BF"/>
        </w:rPr>
      </w:pPr>
      <w:r w:rsidRPr="00F24378">
        <w:rPr>
          <w:b/>
          <w:color w:val="943634" w:themeColor="accent2" w:themeShade="BF"/>
          <w:highlight w:val="yellow"/>
        </w:rPr>
        <w:t>#Como</w:t>
      </w:r>
      <w:r w:rsidR="00F24378">
        <w:rPr>
          <w:b/>
          <w:color w:val="943634" w:themeColor="accent2" w:themeShade="BF"/>
          <w:highlight w:val="yellow"/>
        </w:rPr>
        <w:t xml:space="preserve"> </w:t>
      </w:r>
      <w:r w:rsidRPr="00F24378">
        <w:rPr>
          <w:b/>
          <w:color w:val="943634" w:themeColor="accent2" w:themeShade="BF"/>
          <w:highlight w:val="yellow"/>
        </w:rPr>
        <w:t>en</w:t>
      </w:r>
      <w:r w:rsidR="00F24378">
        <w:rPr>
          <w:b/>
          <w:color w:val="943634" w:themeColor="accent2" w:themeShade="BF"/>
          <w:highlight w:val="yellow"/>
        </w:rPr>
        <w:t xml:space="preserve"> </w:t>
      </w:r>
      <w:r w:rsidRPr="00F24378">
        <w:rPr>
          <w:b/>
          <w:color w:val="943634" w:themeColor="accent2" w:themeShade="BF"/>
          <w:highlight w:val="yellow"/>
        </w:rPr>
        <w:t>MYSQL</w:t>
      </w:r>
      <w:r w:rsidR="00F24378">
        <w:rPr>
          <w:b/>
          <w:color w:val="943634" w:themeColor="accent2" w:themeShade="BF"/>
          <w:highlight w:val="yellow"/>
        </w:rPr>
        <w:t xml:space="preserve"> </w:t>
      </w:r>
      <w:r w:rsidRPr="00F24378">
        <w:rPr>
          <w:b/>
          <w:color w:val="943634" w:themeColor="accent2" w:themeShade="BF"/>
          <w:highlight w:val="yellow"/>
        </w:rPr>
        <w:t>no</w:t>
      </w:r>
      <w:r w:rsidR="00F24378">
        <w:rPr>
          <w:b/>
          <w:color w:val="943634" w:themeColor="accent2" w:themeShade="BF"/>
          <w:highlight w:val="yellow"/>
        </w:rPr>
        <w:t xml:space="preserve"> </w:t>
      </w:r>
      <w:r w:rsidRPr="00F24378">
        <w:rPr>
          <w:b/>
          <w:color w:val="943634" w:themeColor="accent2" w:themeShade="BF"/>
          <w:highlight w:val="yellow"/>
        </w:rPr>
        <w:t>existe</w:t>
      </w:r>
      <w:r w:rsidR="00F24378">
        <w:rPr>
          <w:b/>
          <w:color w:val="943634" w:themeColor="accent2" w:themeShade="BF"/>
          <w:highlight w:val="yellow"/>
        </w:rPr>
        <w:t xml:space="preserve"> </w:t>
      </w:r>
      <w:r w:rsidRPr="00F24378">
        <w:rPr>
          <w:b/>
          <w:color w:val="943634" w:themeColor="accent2" w:themeShade="BF"/>
          <w:highlight w:val="yellow"/>
        </w:rPr>
        <w:t>FULL</w:t>
      </w:r>
      <w:r w:rsidR="00F24378">
        <w:rPr>
          <w:b/>
          <w:color w:val="943634" w:themeColor="accent2" w:themeShade="BF"/>
          <w:highlight w:val="yellow"/>
        </w:rPr>
        <w:t xml:space="preserve"> </w:t>
      </w:r>
      <w:r w:rsidRPr="00F24378">
        <w:rPr>
          <w:b/>
          <w:color w:val="943634" w:themeColor="accent2" w:themeShade="BF"/>
          <w:highlight w:val="yellow"/>
        </w:rPr>
        <w:t>JOIN,</w:t>
      </w:r>
      <w:r w:rsidR="00F24378">
        <w:rPr>
          <w:b/>
          <w:color w:val="943634" w:themeColor="accent2" w:themeShade="BF"/>
          <w:highlight w:val="yellow"/>
        </w:rPr>
        <w:t xml:space="preserve"> </w:t>
      </w:r>
      <w:r w:rsidRPr="00F24378">
        <w:rPr>
          <w:b/>
          <w:color w:val="943634" w:themeColor="accent2" w:themeShade="BF"/>
          <w:highlight w:val="yellow"/>
        </w:rPr>
        <w:t>lo</w:t>
      </w:r>
      <w:r w:rsidR="00F24378">
        <w:rPr>
          <w:b/>
          <w:color w:val="943634" w:themeColor="accent2" w:themeShade="BF"/>
          <w:highlight w:val="yellow"/>
        </w:rPr>
        <w:t xml:space="preserve"> </w:t>
      </w:r>
      <w:r w:rsidRPr="00F24378">
        <w:rPr>
          <w:b/>
          <w:color w:val="943634" w:themeColor="accent2" w:themeShade="BF"/>
          <w:highlight w:val="yellow"/>
        </w:rPr>
        <w:t>solucionamos</w:t>
      </w:r>
      <w:r w:rsidR="00F24378">
        <w:rPr>
          <w:b/>
          <w:color w:val="943634" w:themeColor="accent2" w:themeShade="BF"/>
          <w:highlight w:val="yellow"/>
        </w:rPr>
        <w:t xml:space="preserve"> </w:t>
      </w:r>
      <w:r w:rsidRPr="00F24378">
        <w:rPr>
          <w:b/>
          <w:color w:val="943634" w:themeColor="accent2" w:themeShade="BF"/>
          <w:highlight w:val="yellow"/>
        </w:rPr>
        <w:t>así</w:t>
      </w:r>
      <w:r w:rsidRPr="00F24378">
        <w:rPr>
          <w:b/>
          <w:color w:val="943634" w:themeColor="accent2" w:themeShade="BF"/>
        </w:rPr>
        <w:t>:</w:t>
      </w:r>
    </w:p>
    <w:p w14:paraId="3F197D9E" w14:textId="0D7FFF41" w:rsidR="00302156" w:rsidRPr="00F24378" w:rsidRDefault="00302156" w:rsidP="00302156">
      <w:pPr>
        <w:pStyle w:val="comandoseinstrucciones"/>
        <w:rPr>
          <w:b/>
          <w:color w:val="943634" w:themeColor="accent2" w:themeShade="BF"/>
        </w:rPr>
      </w:pPr>
      <w:r w:rsidRPr="00F24378">
        <w:rPr>
          <w:b/>
          <w:color w:val="943634" w:themeColor="accent2" w:themeShade="BF"/>
        </w:rPr>
        <w:t>SELECT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*</w:t>
      </w:r>
      <w:r w:rsidR="00F24378">
        <w:rPr>
          <w:b/>
          <w:color w:val="943634" w:themeColor="accent2" w:themeShade="BF"/>
        </w:rPr>
        <w:t xml:space="preserve"> </w:t>
      </w:r>
    </w:p>
    <w:p w14:paraId="4FF4F961" w14:textId="43074187" w:rsidR="00302156" w:rsidRPr="00F24378" w:rsidRDefault="00302156" w:rsidP="00302156">
      <w:pPr>
        <w:pStyle w:val="comandoseinstrucciones"/>
        <w:rPr>
          <w:b/>
          <w:color w:val="943634" w:themeColor="accent2" w:themeShade="BF"/>
        </w:rPr>
      </w:pPr>
      <w:r w:rsidRPr="00F24378">
        <w:rPr>
          <w:b/>
          <w:color w:val="943634" w:themeColor="accent2" w:themeShade="BF"/>
        </w:rPr>
        <w:t>FROM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alumnos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LEFT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JOIN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taquillas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ON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alumno.numero_taquilla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=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taquilla.numero_taquilla</w:t>
      </w:r>
    </w:p>
    <w:p w14:paraId="040FD60F" w14:textId="5BE5253C" w:rsidR="00302156" w:rsidRPr="00F24378" w:rsidRDefault="00302156" w:rsidP="00302156">
      <w:pPr>
        <w:pStyle w:val="comandoseinstrucciones"/>
        <w:rPr>
          <w:b/>
          <w:color w:val="943634" w:themeColor="accent2" w:themeShade="BF"/>
        </w:rPr>
      </w:pPr>
      <w:r w:rsidRPr="00F24378">
        <w:rPr>
          <w:b/>
          <w:color w:val="943634" w:themeColor="accent2" w:themeShade="BF"/>
        </w:rPr>
        <w:t>UNION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ALL</w:t>
      </w:r>
    </w:p>
    <w:p w14:paraId="6E93AC6D" w14:textId="082737B5" w:rsidR="00302156" w:rsidRPr="00F24378" w:rsidRDefault="00302156" w:rsidP="00302156">
      <w:pPr>
        <w:pStyle w:val="comandoseinstrucciones"/>
        <w:rPr>
          <w:b/>
          <w:color w:val="943634" w:themeColor="accent2" w:themeShade="BF"/>
        </w:rPr>
      </w:pPr>
      <w:r w:rsidRPr="00F24378">
        <w:rPr>
          <w:b/>
          <w:color w:val="943634" w:themeColor="accent2" w:themeShade="BF"/>
        </w:rPr>
        <w:t>SELECT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*</w:t>
      </w:r>
      <w:r w:rsidR="00F24378">
        <w:rPr>
          <w:b/>
          <w:color w:val="943634" w:themeColor="accent2" w:themeShade="BF"/>
        </w:rPr>
        <w:t xml:space="preserve"> </w:t>
      </w:r>
    </w:p>
    <w:p w14:paraId="324ACD88" w14:textId="0E85C084" w:rsidR="00302156" w:rsidRPr="00F24378" w:rsidRDefault="00302156" w:rsidP="00302156">
      <w:pPr>
        <w:pStyle w:val="comandoseinstrucciones"/>
        <w:rPr>
          <w:b/>
          <w:color w:val="943634" w:themeColor="accent2" w:themeShade="BF"/>
        </w:rPr>
      </w:pPr>
      <w:r w:rsidRPr="00F24378">
        <w:rPr>
          <w:b/>
          <w:color w:val="943634" w:themeColor="accent2" w:themeShade="BF"/>
        </w:rPr>
        <w:t>FROM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alumnos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RIGHT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JOIN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taquillas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ON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alumno.numero_taquilla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=</w:t>
      </w:r>
      <w:r w:rsidR="00F24378">
        <w:rPr>
          <w:b/>
          <w:color w:val="943634" w:themeColor="accent2" w:themeShade="BF"/>
        </w:rPr>
        <w:t xml:space="preserve"> </w:t>
      </w:r>
      <w:r w:rsidRPr="00F24378">
        <w:rPr>
          <w:b/>
          <w:color w:val="943634" w:themeColor="accent2" w:themeShade="BF"/>
        </w:rPr>
        <w:t>taquilla.numero_taquilla</w:t>
      </w:r>
    </w:p>
    <w:p w14:paraId="7ABB9EAA" w14:textId="77777777" w:rsidR="00302156" w:rsidRPr="00F24378" w:rsidRDefault="00302156" w:rsidP="00302156">
      <w:pPr>
        <w:pStyle w:val="comandoseinstrucciones"/>
        <w:rPr>
          <w:b/>
        </w:rPr>
      </w:pPr>
    </w:p>
    <w:p w14:paraId="0AC2CBCF" w14:textId="36F49F33" w:rsidR="00302156" w:rsidRPr="00F24378" w:rsidRDefault="00302156" w:rsidP="00302156">
      <w:pPr>
        <w:pStyle w:val="comandoseinstrucciones"/>
        <w:rPr>
          <w:b/>
        </w:rPr>
      </w:pPr>
      <w:r w:rsidRPr="00F24378">
        <w:rPr>
          <w:b/>
        </w:rPr>
        <w:t>Responde</w:t>
      </w:r>
      <w:r w:rsidR="00F24378">
        <w:rPr>
          <w:b/>
        </w:rPr>
        <w:t xml:space="preserve"> </w:t>
      </w:r>
      <w:r w:rsidRPr="00F24378">
        <w:rPr>
          <w:b/>
        </w:rPr>
        <w:t>a</w:t>
      </w:r>
      <w:r w:rsidR="00F24378">
        <w:rPr>
          <w:b/>
        </w:rPr>
        <w:t xml:space="preserve"> </w:t>
      </w:r>
      <w:r w:rsidRPr="00F24378">
        <w:rPr>
          <w:b/>
        </w:rPr>
        <w:t>la</w:t>
      </w:r>
      <w:r w:rsidR="00F24378">
        <w:rPr>
          <w:b/>
        </w:rPr>
        <w:t xml:space="preserve"> </w:t>
      </w:r>
      <w:r w:rsidRPr="00F24378">
        <w:rPr>
          <w:b/>
        </w:rPr>
        <w:t>pregunta:</w:t>
      </w:r>
    </w:p>
    <w:p w14:paraId="6E1174FA" w14:textId="5E5DD2AC" w:rsidR="00302156" w:rsidRPr="00F24378" w:rsidRDefault="00302156" w:rsidP="00302156">
      <w:pPr>
        <w:pStyle w:val="comandoseinstrucciones"/>
        <w:rPr>
          <w:b/>
        </w:rPr>
      </w:pPr>
      <w:r w:rsidRPr="00F24378">
        <w:rPr>
          <w:b/>
        </w:rPr>
        <w:t>"muéstrame</w:t>
      </w:r>
      <w:r w:rsidR="00F24378">
        <w:rPr>
          <w:b/>
        </w:rPr>
        <w:t xml:space="preserve"> </w:t>
      </w:r>
      <w:r w:rsidRPr="00F24378">
        <w:rPr>
          <w:b/>
        </w:rPr>
        <w:t>todos</w:t>
      </w:r>
      <w:r w:rsidR="00F24378">
        <w:rPr>
          <w:b/>
        </w:rPr>
        <w:t xml:space="preserve"> </w:t>
      </w:r>
      <w:r w:rsidRPr="00F24378">
        <w:rPr>
          <w:b/>
        </w:rPr>
        <w:t>los</w:t>
      </w:r>
      <w:r w:rsidR="00F24378">
        <w:rPr>
          <w:b/>
        </w:rPr>
        <w:t xml:space="preserve"> </w:t>
      </w:r>
      <w:r w:rsidRPr="00F24378">
        <w:rPr>
          <w:b/>
        </w:rPr>
        <w:t>estudiantes</w:t>
      </w:r>
      <w:r w:rsidR="00F24378">
        <w:rPr>
          <w:b/>
        </w:rPr>
        <w:t xml:space="preserve"> </w:t>
      </w:r>
      <w:r w:rsidRPr="00F24378">
        <w:rPr>
          <w:b/>
        </w:rPr>
        <w:t>y</w:t>
      </w:r>
      <w:r w:rsidR="00F24378">
        <w:rPr>
          <w:b/>
        </w:rPr>
        <w:t xml:space="preserve"> </w:t>
      </w:r>
      <w:r w:rsidRPr="00F24378">
        <w:rPr>
          <w:b/>
        </w:rPr>
        <w:t>todos</w:t>
      </w:r>
      <w:r w:rsidR="00F24378">
        <w:rPr>
          <w:b/>
        </w:rPr>
        <w:t xml:space="preserve"> </w:t>
      </w:r>
      <w:r w:rsidRPr="00F24378">
        <w:rPr>
          <w:b/>
        </w:rPr>
        <w:t>los</w:t>
      </w:r>
      <w:r w:rsidR="00F24378">
        <w:rPr>
          <w:b/>
        </w:rPr>
        <w:t xml:space="preserve"> </w:t>
      </w:r>
      <w:r w:rsidRPr="00F24378">
        <w:rPr>
          <w:b/>
        </w:rPr>
        <w:t>armarios".</w:t>
      </w:r>
    </w:p>
    <w:p w14:paraId="2EC17E2D" w14:textId="6CFA7205" w:rsidR="00302156" w:rsidRPr="00F24378" w:rsidRDefault="00302156" w:rsidP="00302156">
      <w:pPr>
        <w:pStyle w:val="comandoseinstrucciones"/>
        <w:rPr>
          <w:b/>
        </w:rPr>
      </w:pPr>
      <w:r w:rsidRPr="00F24378">
        <w:rPr>
          <w:b/>
        </w:rPr>
        <w:t>Devuelve</w:t>
      </w:r>
      <w:r w:rsidR="00F24378">
        <w:rPr>
          <w:b/>
        </w:rPr>
        <w:t xml:space="preserve"> </w:t>
      </w:r>
      <w:r w:rsidRPr="00F24378">
        <w:rPr>
          <w:b/>
        </w:rPr>
        <w:t>110</w:t>
      </w:r>
      <w:r w:rsidR="00F24378">
        <w:rPr>
          <w:b/>
        </w:rPr>
        <w:t xml:space="preserve"> </w:t>
      </w:r>
      <w:r w:rsidRPr="00F24378">
        <w:rPr>
          <w:b/>
        </w:rPr>
        <w:t>filas</w:t>
      </w:r>
      <w:r w:rsidR="00F24378">
        <w:rPr>
          <w:b/>
        </w:rPr>
        <w:t xml:space="preserve"> </w:t>
      </w:r>
      <w:r w:rsidRPr="00F24378">
        <w:rPr>
          <w:b/>
        </w:rPr>
        <w:t>(100</w:t>
      </w:r>
      <w:r w:rsidR="00F24378">
        <w:rPr>
          <w:b/>
        </w:rPr>
        <w:t xml:space="preserve"> </w:t>
      </w:r>
      <w:r w:rsidRPr="00F24378">
        <w:rPr>
          <w:b/>
        </w:rPr>
        <w:t>todos</w:t>
      </w:r>
      <w:r w:rsidR="00F24378">
        <w:rPr>
          <w:b/>
        </w:rPr>
        <w:t xml:space="preserve"> </w:t>
      </w:r>
      <w:r w:rsidRPr="00F24378">
        <w:rPr>
          <w:b/>
        </w:rPr>
        <w:t>los</w:t>
      </w:r>
      <w:r w:rsidR="00F24378">
        <w:rPr>
          <w:b/>
        </w:rPr>
        <w:t xml:space="preserve"> </w:t>
      </w:r>
      <w:r w:rsidRPr="00F24378">
        <w:rPr>
          <w:b/>
        </w:rPr>
        <w:t>estudiantes,</w:t>
      </w:r>
      <w:r w:rsidR="00F24378">
        <w:rPr>
          <w:b/>
        </w:rPr>
        <w:t xml:space="preserve"> </w:t>
      </w:r>
      <w:r w:rsidRPr="00F24378">
        <w:rPr>
          <w:b/>
        </w:rPr>
        <w:t>incluyendo</w:t>
      </w:r>
      <w:r w:rsidR="00F24378">
        <w:rPr>
          <w:b/>
        </w:rPr>
        <w:t xml:space="preserve"> </w:t>
      </w:r>
      <w:r w:rsidRPr="00F24378">
        <w:rPr>
          <w:b/>
        </w:rPr>
        <w:t>los</w:t>
      </w:r>
      <w:r w:rsidR="00F24378">
        <w:rPr>
          <w:b/>
        </w:rPr>
        <w:t xml:space="preserve"> </w:t>
      </w:r>
      <w:r w:rsidRPr="00F24378">
        <w:rPr>
          <w:b/>
        </w:rPr>
        <w:t>que</w:t>
      </w:r>
      <w:r w:rsidR="00F24378">
        <w:rPr>
          <w:b/>
        </w:rPr>
        <w:t xml:space="preserve"> </w:t>
      </w:r>
      <w:r w:rsidRPr="00F24378">
        <w:rPr>
          <w:b/>
        </w:rPr>
        <w:t>no</w:t>
      </w:r>
      <w:r w:rsidR="00F24378">
        <w:rPr>
          <w:b/>
        </w:rPr>
        <w:t xml:space="preserve"> </w:t>
      </w:r>
      <w:r w:rsidRPr="00F24378">
        <w:rPr>
          <w:b/>
        </w:rPr>
        <w:t>tienen</w:t>
      </w:r>
      <w:r w:rsidR="00F24378">
        <w:rPr>
          <w:b/>
        </w:rPr>
        <w:t xml:space="preserve"> </w:t>
      </w:r>
      <w:r w:rsidRPr="00F24378">
        <w:rPr>
          <w:b/>
        </w:rPr>
        <w:t>taquillas,</w:t>
      </w:r>
      <w:r w:rsidR="00F24378">
        <w:rPr>
          <w:b/>
        </w:rPr>
        <w:t xml:space="preserve"> </w:t>
      </w:r>
      <w:r w:rsidRPr="00F24378">
        <w:rPr>
          <w:b/>
        </w:rPr>
        <w:t>además</w:t>
      </w:r>
      <w:r w:rsidR="00F24378">
        <w:rPr>
          <w:b/>
        </w:rPr>
        <w:t xml:space="preserve"> </w:t>
      </w:r>
      <w:r w:rsidRPr="00F24378">
        <w:rPr>
          <w:b/>
        </w:rPr>
        <w:t>las</w:t>
      </w:r>
      <w:r w:rsidR="00F24378">
        <w:rPr>
          <w:b/>
        </w:rPr>
        <w:t xml:space="preserve"> </w:t>
      </w:r>
      <w:r w:rsidRPr="00F24378">
        <w:rPr>
          <w:b/>
        </w:rPr>
        <w:t>10</w:t>
      </w:r>
      <w:r w:rsidR="00F24378">
        <w:rPr>
          <w:b/>
        </w:rPr>
        <w:t xml:space="preserve"> </w:t>
      </w:r>
      <w:r w:rsidRPr="00F24378">
        <w:rPr>
          <w:b/>
        </w:rPr>
        <w:t>taquillas</w:t>
      </w:r>
      <w:r w:rsidR="00F24378">
        <w:rPr>
          <w:b/>
        </w:rPr>
        <w:t xml:space="preserve"> </w:t>
      </w:r>
      <w:r w:rsidRPr="00F24378">
        <w:rPr>
          <w:b/>
        </w:rPr>
        <w:t>sin</w:t>
      </w:r>
      <w:r w:rsidR="00F24378">
        <w:rPr>
          <w:b/>
        </w:rPr>
        <w:t xml:space="preserve"> </w:t>
      </w:r>
      <w:r w:rsidRPr="00F24378">
        <w:rPr>
          <w:b/>
        </w:rPr>
        <w:t>estudiante).</w:t>
      </w:r>
    </w:p>
    <w:p w14:paraId="501258CB" w14:textId="77777777" w:rsidR="00302156" w:rsidRPr="00F24378" w:rsidRDefault="00302156" w:rsidP="00302156">
      <w:pPr>
        <w:pStyle w:val="comandoseinstrucciones"/>
        <w:rPr>
          <w:b/>
        </w:rPr>
      </w:pPr>
    </w:p>
    <w:p w14:paraId="6AE5326B" w14:textId="4D637235" w:rsidR="00302156" w:rsidRPr="00F24378" w:rsidRDefault="00302156" w:rsidP="00302156">
      <w:pPr>
        <w:pStyle w:val="comandoseinstrucciones"/>
        <w:rPr>
          <w:b/>
        </w:rPr>
      </w:pPr>
      <w:r w:rsidRPr="00F24378">
        <w:rPr>
          <w:b/>
          <w:bCs/>
        </w:rPr>
        <w:t>CROSS</w:t>
      </w:r>
      <w:r w:rsidR="00F24378">
        <w:rPr>
          <w:b/>
          <w:bCs/>
        </w:rPr>
        <w:t xml:space="preserve"> </w:t>
      </w:r>
      <w:r w:rsidRPr="00F24378">
        <w:rPr>
          <w:b/>
          <w:bCs/>
        </w:rPr>
        <w:t>JOIN</w:t>
      </w:r>
      <w:r w:rsidR="00F24378">
        <w:rPr>
          <w:b/>
        </w:rPr>
        <w:t xml:space="preserve"> </w:t>
      </w:r>
      <w:r w:rsidRPr="00F24378">
        <w:rPr>
          <w:b/>
        </w:rPr>
        <w:t>es</w:t>
      </w:r>
      <w:r w:rsidR="00F24378">
        <w:rPr>
          <w:b/>
        </w:rPr>
        <w:t xml:space="preserve"> </w:t>
      </w:r>
      <w:r w:rsidRPr="00F24378">
        <w:rPr>
          <w:b/>
        </w:rPr>
        <w:t>absurdo</w:t>
      </w:r>
      <w:r w:rsidR="00F24378">
        <w:rPr>
          <w:b/>
        </w:rPr>
        <w:t xml:space="preserve"> </w:t>
      </w:r>
      <w:r w:rsidRPr="00F24378">
        <w:rPr>
          <w:b/>
        </w:rPr>
        <w:t>en</w:t>
      </w:r>
      <w:r w:rsidR="00F24378">
        <w:rPr>
          <w:b/>
        </w:rPr>
        <w:t xml:space="preserve"> </w:t>
      </w:r>
      <w:r w:rsidRPr="00F24378">
        <w:rPr>
          <w:b/>
        </w:rPr>
        <w:t>este</w:t>
      </w:r>
      <w:r w:rsidR="00F24378">
        <w:rPr>
          <w:b/>
        </w:rPr>
        <w:t xml:space="preserve"> </w:t>
      </w:r>
      <w:r w:rsidRPr="00F24378">
        <w:rPr>
          <w:b/>
        </w:rPr>
        <w:t>escenario.</w:t>
      </w:r>
    </w:p>
    <w:p w14:paraId="75CC286E" w14:textId="1407A628" w:rsidR="00302156" w:rsidRPr="00F24378" w:rsidRDefault="00302156" w:rsidP="00302156">
      <w:pPr>
        <w:pStyle w:val="comandoseinstrucciones"/>
        <w:rPr>
          <w:b/>
        </w:rPr>
      </w:pPr>
      <w:r w:rsidRPr="00F24378">
        <w:rPr>
          <w:b/>
        </w:rPr>
        <w:t>Muestra</w:t>
      </w:r>
      <w:r w:rsidR="00F24378">
        <w:rPr>
          <w:b/>
        </w:rPr>
        <w:t xml:space="preserve"> </w:t>
      </w:r>
      <w:r w:rsidRPr="00F24378">
        <w:rPr>
          <w:b/>
        </w:rPr>
        <w:t>una</w:t>
      </w:r>
      <w:r w:rsidR="00F24378">
        <w:rPr>
          <w:b/>
        </w:rPr>
        <w:t xml:space="preserve"> </w:t>
      </w:r>
      <w:r w:rsidRPr="00F24378">
        <w:rPr>
          <w:b/>
        </w:rPr>
        <w:t>lista</w:t>
      </w:r>
      <w:r w:rsidR="00F24378">
        <w:rPr>
          <w:b/>
        </w:rPr>
        <w:t xml:space="preserve"> </w:t>
      </w:r>
      <w:r w:rsidRPr="00F24378">
        <w:rPr>
          <w:b/>
        </w:rPr>
        <w:t>gigante</w:t>
      </w:r>
      <w:r w:rsidR="00F24378">
        <w:rPr>
          <w:b/>
        </w:rPr>
        <w:t xml:space="preserve"> </w:t>
      </w:r>
      <w:r w:rsidRPr="00F24378">
        <w:rPr>
          <w:b/>
        </w:rPr>
        <w:t>de</w:t>
      </w:r>
      <w:r w:rsidR="00F24378">
        <w:rPr>
          <w:b/>
        </w:rPr>
        <w:t xml:space="preserve"> </w:t>
      </w:r>
      <w:r w:rsidRPr="00F24378">
        <w:rPr>
          <w:b/>
        </w:rPr>
        <w:t>toda</w:t>
      </w:r>
      <w:r w:rsidR="00F24378">
        <w:rPr>
          <w:b/>
        </w:rPr>
        <w:t xml:space="preserve"> </w:t>
      </w:r>
      <w:r w:rsidRPr="00F24378">
        <w:rPr>
          <w:b/>
        </w:rPr>
        <w:t>posible</w:t>
      </w:r>
      <w:r w:rsidR="00F24378">
        <w:rPr>
          <w:b/>
        </w:rPr>
        <w:t xml:space="preserve"> </w:t>
      </w:r>
      <w:r w:rsidRPr="00F24378">
        <w:rPr>
          <w:b/>
        </w:rPr>
        <w:t>vinculación</w:t>
      </w:r>
      <w:r w:rsidR="00F24378">
        <w:rPr>
          <w:b/>
        </w:rPr>
        <w:t xml:space="preserve"> </w:t>
      </w:r>
      <w:r w:rsidRPr="00F24378">
        <w:rPr>
          <w:b/>
        </w:rPr>
        <w:t>entre</w:t>
      </w:r>
      <w:r w:rsidR="00F24378">
        <w:rPr>
          <w:b/>
        </w:rPr>
        <w:t xml:space="preserve"> </w:t>
      </w:r>
      <w:r w:rsidRPr="00F24378">
        <w:rPr>
          <w:b/>
        </w:rPr>
        <w:t>estudiantes</w:t>
      </w:r>
      <w:r w:rsidR="00F24378">
        <w:rPr>
          <w:b/>
        </w:rPr>
        <w:t xml:space="preserve"> </w:t>
      </w:r>
      <w:r w:rsidRPr="00F24378">
        <w:rPr>
          <w:b/>
        </w:rPr>
        <w:t>y</w:t>
      </w:r>
      <w:r w:rsidR="00F24378">
        <w:rPr>
          <w:b/>
        </w:rPr>
        <w:t xml:space="preserve"> </w:t>
      </w:r>
      <w:r w:rsidRPr="00F24378">
        <w:rPr>
          <w:b/>
        </w:rPr>
        <w:t>el</w:t>
      </w:r>
      <w:r w:rsidR="00F24378">
        <w:rPr>
          <w:b/>
        </w:rPr>
        <w:t xml:space="preserve"> </w:t>
      </w:r>
      <w:r w:rsidRPr="00F24378">
        <w:rPr>
          <w:b/>
        </w:rPr>
        <w:t>armario,</w:t>
      </w:r>
      <w:r w:rsidR="00F24378">
        <w:rPr>
          <w:b/>
        </w:rPr>
        <w:t xml:space="preserve"> </w:t>
      </w:r>
      <w:r w:rsidRPr="00F24378">
        <w:rPr>
          <w:b/>
        </w:rPr>
        <w:t>aunque</w:t>
      </w:r>
      <w:r w:rsidR="00F24378">
        <w:rPr>
          <w:b/>
        </w:rPr>
        <w:t xml:space="preserve"> </w:t>
      </w:r>
      <w:r w:rsidRPr="00F24378">
        <w:rPr>
          <w:b/>
        </w:rPr>
        <w:t>no</w:t>
      </w:r>
      <w:r w:rsidR="00F24378">
        <w:rPr>
          <w:b/>
        </w:rPr>
        <w:t xml:space="preserve"> </w:t>
      </w:r>
      <w:r w:rsidRPr="00F24378">
        <w:rPr>
          <w:b/>
        </w:rPr>
        <w:t>sea</w:t>
      </w:r>
      <w:r w:rsidR="00F24378">
        <w:rPr>
          <w:b/>
        </w:rPr>
        <w:t xml:space="preserve"> </w:t>
      </w:r>
      <w:r w:rsidRPr="00F24378">
        <w:rPr>
          <w:b/>
        </w:rPr>
        <w:t>real.</w:t>
      </w:r>
    </w:p>
    <w:p w14:paraId="34380404" w14:textId="1CBBCA38" w:rsidR="00302156" w:rsidRPr="00F24378" w:rsidRDefault="00302156" w:rsidP="00302156">
      <w:pPr>
        <w:pStyle w:val="comandoseinstrucciones"/>
        <w:rPr>
          <w:b/>
        </w:rPr>
      </w:pPr>
      <w:r w:rsidRPr="00F24378">
        <w:rPr>
          <w:b/>
        </w:rPr>
        <w:t>Devuelve</w:t>
      </w:r>
      <w:r w:rsidR="00F24378">
        <w:rPr>
          <w:b/>
        </w:rPr>
        <w:t xml:space="preserve"> </w:t>
      </w:r>
      <w:r w:rsidRPr="00F24378">
        <w:rPr>
          <w:b/>
        </w:rPr>
        <w:t>5000</w:t>
      </w:r>
      <w:r w:rsidR="00F24378">
        <w:rPr>
          <w:b/>
        </w:rPr>
        <w:t xml:space="preserve"> </w:t>
      </w:r>
      <w:r w:rsidRPr="00F24378">
        <w:rPr>
          <w:b/>
        </w:rPr>
        <w:t>filas</w:t>
      </w:r>
      <w:r w:rsidR="00F24378">
        <w:rPr>
          <w:b/>
        </w:rPr>
        <w:t xml:space="preserve"> </w:t>
      </w:r>
      <w:r w:rsidRPr="00F24378">
        <w:rPr>
          <w:b/>
        </w:rPr>
        <w:t>(100</w:t>
      </w:r>
      <w:r w:rsidR="00F24378">
        <w:rPr>
          <w:b/>
        </w:rPr>
        <w:t xml:space="preserve"> </w:t>
      </w:r>
      <w:r w:rsidRPr="00F24378">
        <w:rPr>
          <w:b/>
        </w:rPr>
        <w:t>x</w:t>
      </w:r>
      <w:r w:rsidR="00F24378">
        <w:rPr>
          <w:b/>
        </w:rPr>
        <w:t xml:space="preserve"> </w:t>
      </w:r>
      <w:r w:rsidRPr="00F24378">
        <w:rPr>
          <w:b/>
        </w:rPr>
        <w:t>50</w:t>
      </w:r>
      <w:r w:rsidR="00F24378">
        <w:rPr>
          <w:b/>
        </w:rPr>
        <w:t xml:space="preserve"> </w:t>
      </w:r>
      <w:r w:rsidRPr="00F24378">
        <w:rPr>
          <w:b/>
        </w:rPr>
        <w:t>filas:</w:t>
      </w:r>
      <w:r w:rsidR="00F24378">
        <w:rPr>
          <w:b/>
        </w:rPr>
        <w:t xml:space="preserve"> </w:t>
      </w:r>
      <w:r w:rsidRPr="00F24378">
        <w:rPr>
          <w:b/>
        </w:rPr>
        <w:t>100</w:t>
      </w:r>
      <w:r w:rsidR="00F24378">
        <w:rPr>
          <w:b/>
        </w:rPr>
        <w:t xml:space="preserve"> </w:t>
      </w:r>
      <w:r w:rsidRPr="00F24378">
        <w:rPr>
          <w:b/>
        </w:rPr>
        <w:t>estudiantes</w:t>
      </w:r>
      <w:r w:rsidR="00F24378">
        <w:rPr>
          <w:b/>
        </w:rPr>
        <w:t xml:space="preserve">  </w:t>
      </w:r>
      <w:r w:rsidRPr="00F24378">
        <w:rPr>
          <w:b/>
        </w:rPr>
        <w:t>x</w:t>
      </w:r>
      <w:r w:rsidR="00F24378">
        <w:rPr>
          <w:b/>
        </w:rPr>
        <w:t xml:space="preserve"> </w:t>
      </w:r>
      <w:r w:rsidRPr="00F24378">
        <w:rPr>
          <w:b/>
        </w:rPr>
        <w:t>50</w:t>
      </w:r>
      <w:r w:rsidR="00F24378">
        <w:rPr>
          <w:b/>
        </w:rPr>
        <w:t xml:space="preserve"> </w:t>
      </w:r>
      <w:r w:rsidRPr="00F24378">
        <w:rPr>
          <w:b/>
        </w:rPr>
        <w:t>taquillas).</w:t>
      </w:r>
      <w:r w:rsidR="00F24378">
        <w:rPr>
          <w:b/>
        </w:rPr>
        <w:t xml:space="preserve"> </w:t>
      </w:r>
    </w:p>
    <w:p w14:paraId="63FED143" w14:textId="77777777" w:rsidR="00302156" w:rsidRPr="00F24378" w:rsidRDefault="00302156" w:rsidP="00302156">
      <w:pPr>
        <w:pStyle w:val="comandoseinstrucciones"/>
        <w:rPr>
          <w:b/>
        </w:rPr>
      </w:pPr>
    </w:p>
    <w:p w14:paraId="41AEDFF1" w14:textId="77777777" w:rsidR="00302156" w:rsidRPr="00F24378" w:rsidRDefault="00302156" w:rsidP="00302156"/>
    <w:p w14:paraId="6CD1E9E7" w14:textId="77777777" w:rsidR="00302156" w:rsidRPr="00F24378" w:rsidRDefault="00302156" w:rsidP="00302156">
      <w:pPr>
        <w:spacing w:before="0" w:after="0"/>
        <w:ind w:left="0"/>
        <w:jc w:val="left"/>
      </w:pPr>
    </w:p>
    <w:p w14:paraId="4C073C74" w14:textId="77777777" w:rsidR="00302156" w:rsidRPr="00F24378" w:rsidRDefault="00302156" w:rsidP="00302156">
      <w:pPr>
        <w:spacing w:before="0" w:after="0"/>
        <w:ind w:left="0"/>
        <w:jc w:val="left"/>
      </w:pPr>
    </w:p>
    <w:p w14:paraId="4CA6F998" w14:textId="77777777" w:rsidR="00302156" w:rsidRPr="00F24378" w:rsidRDefault="00302156" w:rsidP="00302156">
      <w:pPr>
        <w:spacing w:before="0" w:after="0"/>
        <w:ind w:left="0"/>
        <w:jc w:val="left"/>
      </w:pPr>
    </w:p>
    <w:p w14:paraId="3CC212B0" w14:textId="77777777" w:rsidR="00302156" w:rsidRPr="00F24378" w:rsidRDefault="00302156">
      <w:pPr>
        <w:spacing w:before="0" w:after="0"/>
        <w:ind w:left="0"/>
        <w:jc w:val="left"/>
        <w:rPr>
          <w:rFonts w:ascii="Arial" w:hAnsi="Arial" w:cs="Arial"/>
          <w:b/>
          <w:bCs/>
          <w:color w:val="000080"/>
          <w:sz w:val="40"/>
          <w:szCs w:val="48"/>
        </w:rPr>
      </w:pPr>
      <w:r w:rsidRPr="00F24378">
        <w:br w:type="page"/>
      </w:r>
    </w:p>
    <w:p w14:paraId="7C53B4F0" w14:textId="7EF56663" w:rsidR="00943428" w:rsidRPr="00F24378" w:rsidRDefault="00F04132" w:rsidP="00F3331C">
      <w:pPr>
        <w:pStyle w:val="Ttulo1"/>
      </w:pPr>
      <w:bookmarkStart w:id="110" w:name="_Toc149546819"/>
      <w:r w:rsidRPr="00F24378">
        <w:lastRenderedPageBreak/>
        <w:t>CREATE</w:t>
      </w:r>
      <w:r w:rsidR="00F24378">
        <w:t xml:space="preserve"> </w:t>
      </w:r>
      <w:r w:rsidRPr="00F24378">
        <w:t>TABLE</w:t>
      </w:r>
      <w:bookmarkEnd w:id="92"/>
      <w:bookmarkEnd w:id="110"/>
    </w:p>
    <w:p w14:paraId="32515493" w14:textId="77777777" w:rsidR="00F04132" w:rsidRPr="00F24378" w:rsidRDefault="00F04132" w:rsidP="00F04132"/>
    <w:p w14:paraId="752648C4" w14:textId="251002B3" w:rsidR="005B31BB" w:rsidRPr="00F24378" w:rsidRDefault="005B31BB" w:rsidP="005B31BB">
      <w:pPr>
        <w:pStyle w:val="comandoseinstrucciones"/>
        <w:rPr>
          <w:b/>
        </w:rPr>
      </w:pPr>
      <w:r w:rsidRPr="00F24378">
        <w:rPr>
          <w:b/>
        </w:rPr>
        <w:t>DROP</w:t>
      </w:r>
      <w:r w:rsidR="00F24378">
        <w:rPr>
          <w:b/>
        </w:rPr>
        <w:t xml:space="preserve"> </w:t>
      </w:r>
      <w:r w:rsidRPr="00F24378">
        <w:rPr>
          <w:b/>
        </w:rPr>
        <w:t>TABLE</w:t>
      </w:r>
      <w:r w:rsidR="00F24378">
        <w:rPr>
          <w:b/>
        </w:rPr>
        <w:t xml:space="preserve"> </w:t>
      </w:r>
      <w:r w:rsidRPr="00F24378">
        <w:rPr>
          <w:b/>
        </w:rPr>
        <w:t>IF</w:t>
      </w:r>
      <w:r w:rsidR="00F24378">
        <w:rPr>
          <w:b/>
        </w:rPr>
        <w:t xml:space="preserve"> </w:t>
      </w:r>
      <w:r w:rsidRPr="00F24378">
        <w:rPr>
          <w:b/>
        </w:rPr>
        <w:t>EXISTS</w:t>
      </w:r>
      <w:r w:rsidR="00F24378">
        <w:rPr>
          <w:b/>
        </w:rPr>
        <w:t xml:space="preserve"> </w:t>
      </w:r>
      <w:r w:rsidRPr="00F24378">
        <w:rPr>
          <w:b/>
        </w:rPr>
        <w:t>departamentos;</w:t>
      </w:r>
    </w:p>
    <w:p w14:paraId="58C27E57" w14:textId="77777777" w:rsidR="005B31BB" w:rsidRPr="00F24378" w:rsidRDefault="005B31BB" w:rsidP="005B31BB">
      <w:pPr>
        <w:pStyle w:val="comandoseinstrucciones"/>
        <w:rPr>
          <w:b/>
        </w:rPr>
      </w:pPr>
    </w:p>
    <w:p w14:paraId="3875A241" w14:textId="134E0A3B" w:rsidR="005B31BB" w:rsidRPr="00F24378" w:rsidRDefault="005B31BB" w:rsidP="005B31BB">
      <w:pPr>
        <w:pStyle w:val="comandoseinstrucciones"/>
        <w:rPr>
          <w:b/>
        </w:rPr>
      </w:pPr>
      <w:r w:rsidRPr="00F24378">
        <w:rPr>
          <w:b/>
        </w:rPr>
        <w:t>CREATE</w:t>
      </w:r>
      <w:r w:rsidR="00F24378">
        <w:rPr>
          <w:b/>
        </w:rPr>
        <w:t xml:space="preserve"> </w:t>
      </w:r>
      <w:r w:rsidRPr="00F24378">
        <w:rPr>
          <w:b/>
        </w:rPr>
        <w:t>TABLE</w:t>
      </w:r>
      <w:r w:rsidR="00F24378">
        <w:rPr>
          <w:b/>
        </w:rPr>
        <w:t xml:space="preserve"> </w:t>
      </w:r>
      <w:r w:rsidRPr="00F24378">
        <w:rPr>
          <w:b/>
        </w:rPr>
        <w:t>IF</w:t>
      </w:r>
      <w:r w:rsidR="00F24378">
        <w:rPr>
          <w:b/>
        </w:rPr>
        <w:t xml:space="preserve"> </w:t>
      </w:r>
      <w:r w:rsidRPr="00F24378">
        <w:rPr>
          <w:b/>
        </w:rPr>
        <w:t>NOT</w:t>
      </w:r>
      <w:r w:rsidR="00F24378">
        <w:rPr>
          <w:b/>
        </w:rPr>
        <w:t xml:space="preserve"> </w:t>
      </w:r>
      <w:r w:rsidRPr="00F24378">
        <w:rPr>
          <w:b/>
        </w:rPr>
        <w:t>EXISTS</w:t>
      </w:r>
      <w:r w:rsidR="00F24378">
        <w:rPr>
          <w:b/>
        </w:rPr>
        <w:t xml:space="preserve"> </w:t>
      </w:r>
      <w:r w:rsidRPr="00F24378">
        <w:rPr>
          <w:b/>
          <w:highlight w:val="yellow"/>
        </w:rPr>
        <w:t>departamentos</w:t>
      </w:r>
      <w:r w:rsidR="00F24378">
        <w:rPr>
          <w:b/>
        </w:rPr>
        <w:t xml:space="preserve"> </w:t>
      </w:r>
      <w:r w:rsidRPr="00F24378">
        <w:rPr>
          <w:b/>
        </w:rPr>
        <w:t>(</w:t>
      </w:r>
    </w:p>
    <w:p w14:paraId="13DE5881" w14:textId="09ED7FA3" w:rsidR="005B31BB" w:rsidRPr="00F24378" w:rsidRDefault="00F24378" w:rsidP="005B31BB">
      <w:pPr>
        <w:pStyle w:val="comandoseinstrucciones"/>
        <w:rPr>
          <w:b/>
        </w:rPr>
      </w:pPr>
      <w:r>
        <w:rPr>
          <w:b/>
        </w:rPr>
        <w:t xml:space="preserve">  </w:t>
      </w:r>
      <w:r w:rsidR="005B31BB" w:rsidRPr="00F24378">
        <w:rPr>
          <w:b/>
          <w:highlight w:val="yellow"/>
        </w:rPr>
        <w:t>DEP_NO</w:t>
      </w:r>
      <w:r>
        <w:rPr>
          <w:b/>
          <w:highlight w:val="yellow"/>
        </w:rPr>
        <w:t xml:space="preserve"> </w:t>
      </w:r>
      <w:r w:rsidR="005B31BB" w:rsidRPr="00F24378">
        <w:rPr>
          <w:b/>
          <w:highlight w:val="yellow"/>
        </w:rPr>
        <w:t>SMALLINT</w:t>
      </w:r>
      <w:r>
        <w:rPr>
          <w:b/>
          <w:highlight w:val="yellow"/>
        </w:rPr>
        <w:t xml:space="preserve"> </w:t>
      </w:r>
      <w:r w:rsidR="005B31BB" w:rsidRPr="00F24378">
        <w:rPr>
          <w:b/>
          <w:highlight w:val="yellow"/>
        </w:rPr>
        <w:t>UNSIGNED</w:t>
      </w:r>
      <w:r>
        <w:rPr>
          <w:b/>
        </w:rPr>
        <w:t xml:space="preserve"> </w:t>
      </w:r>
      <w:r w:rsidR="005B31BB" w:rsidRPr="00F24378">
        <w:rPr>
          <w:b/>
        </w:rPr>
        <w:t>NOT</w:t>
      </w:r>
      <w:r>
        <w:rPr>
          <w:b/>
        </w:rPr>
        <w:t xml:space="preserve"> </w:t>
      </w:r>
      <w:r w:rsidR="005B31BB" w:rsidRPr="00F24378">
        <w:rPr>
          <w:b/>
        </w:rPr>
        <w:t>NULL,</w:t>
      </w:r>
      <w:r>
        <w:rPr>
          <w:b/>
        </w:rPr>
        <w:t xml:space="preserve"> </w:t>
      </w:r>
    </w:p>
    <w:p w14:paraId="53F60BE1" w14:textId="30656303" w:rsidR="005B31BB" w:rsidRPr="00F24378" w:rsidRDefault="00F24378" w:rsidP="005B31BB">
      <w:pPr>
        <w:pStyle w:val="comandoseinstrucciones"/>
        <w:rPr>
          <w:b/>
        </w:rPr>
      </w:pPr>
      <w:r>
        <w:rPr>
          <w:b/>
        </w:rPr>
        <w:t xml:space="preserve">  </w:t>
      </w:r>
      <w:r w:rsidR="005B31BB" w:rsidRPr="00F24378">
        <w:rPr>
          <w:b/>
        </w:rPr>
        <w:t>DNOMBRE</w:t>
      </w:r>
      <w:r>
        <w:rPr>
          <w:b/>
        </w:rPr>
        <w:t xml:space="preserve"> </w:t>
      </w:r>
      <w:r w:rsidR="005B31BB" w:rsidRPr="00F24378">
        <w:rPr>
          <w:b/>
        </w:rPr>
        <w:t>VARCHAR(65)</w:t>
      </w:r>
      <w:r>
        <w:rPr>
          <w:b/>
        </w:rPr>
        <w:t xml:space="preserve"> </w:t>
      </w:r>
      <w:r w:rsidR="005B31BB" w:rsidRPr="00F24378">
        <w:rPr>
          <w:b/>
        </w:rPr>
        <w:t>NOT</w:t>
      </w:r>
      <w:r>
        <w:rPr>
          <w:b/>
        </w:rPr>
        <w:t xml:space="preserve"> </w:t>
      </w:r>
      <w:r w:rsidR="005B31BB" w:rsidRPr="00F24378">
        <w:rPr>
          <w:b/>
        </w:rPr>
        <w:t>NULL,</w:t>
      </w:r>
    </w:p>
    <w:p w14:paraId="2132875D" w14:textId="7520CF0C" w:rsidR="005B31BB" w:rsidRPr="00F24378" w:rsidRDefault="00F24378" w:rsidP="005B31BB">
      <w:pPr>
        <w:pStyle w:val="comandoseinstrucciones"/>
        <w:rPr>
          <w:b/>
        </w:rPr>
      </w:pPr>
      <w:r>
        <w:rPr>
          <w:b/>
        </w:rPr>
        <w:t xml:space="preserve">  </w:t>
      </w:r>
      <w:r w:rsidR="005B31BB" w:rsidRPr="00F24378">
        <w:rPr>
          <w:b/>
        </w:rPr>
        <w:t>LOCALIDAD</w:t>
      </w:r>
      <w:r>
        <w:rPr>
          <w:b/>
        </w:rPr>
        <w:t xml:space="preserve"> </w:t>
      </w:r>
      <w:r w:rsidR="005B31BB" w:rsidRPr="00F24378">
        <w:rPr>
          <w:b/>
        </w:rPr>
        <w:t>VARCHAR(65),</w:t>
      </w:r>
    </w:p>
    <w:p w14:paraId="2A7FBF59" w14:textId="14026105" w:rsidR="005B31BB" w:rsidRPr="00F24378" w:rsidRDefault="00F24378" w:rsidP="005B31BB">
      <w:pPr>
        <w:pStyle w:val="comandoseinstrucciones"/>
        <w:rPr>
          <w:b/>
        </w:rPr>
      </w:pPr>
      <w:r>
        <w:rPr>
          <w:b/>
        </w:rPr>
        <w:t xml:space="preserve">  </w:t>
      </w:r>
      <w:r w:rsidR="005B31BB" w:rsidRPr="00F24378">
        <w:rPr>
          <w:b/>
        </w:rPr>
        <w:t>PRIMARY</w:t>
      </w:r>
      <w:r>
        <w:rPr>
          <w:b/>
        </w:rPr>
        <w:t xml:space="preserve"> </w:t>
      </w:r>
      <w:r w:rsidR="005B31BB" w:rsidRPr="00F24378">
        <w:rPr>
          <w:b/>
        </w:rPr>
        <w:t>KEY</w:t>
      </w:r>
      <w:r>
        <w:rPr>
          <w:b/>
        </w:rPr>
        <w:t xml:space="preserve"> </w:t>
      </w:r>
      <w:r w:rsidR="005B31BB" w:rsidRPr="00F24378">
        <w:rPr>
          <w:b/>
        </w:rPr>
        <w:t>(DEP_NO)</w:t>
      </w:r>
    </w:p>
    <w:p w14:paraId="01DC7488" w14:textId="04E45063" w:rsidR="005B31BB" w:rsidRPr="00F24378" w:rsidRDefault="00F24378" w:rsidP="005B31BB">
      <w:pPr>
        <w:pStyle w:val="comandoseinstrucciones"/>
        <w:rPr>
          <w:b/>
        </w:rPr>
      </w:pPr>
      <w:r>
        <w:rPr>
          <w:b/>
        </w:rPr>
        <w:t xml:space="preserve">  </w:t>
      </w:r>
      <w:r w:rsidR="005B31BB" w:rsidRPr="00F24378">
        <w:rPr>
          <w:b/>
        </w:rPr>
        <w:t>);</w:t>
      </w:r>
    </w:p>
    <w:p w14:paraId="016F258E" w14:textId="77777777" w:rsidR="005B31BB" w:rsidRPr="00F24378" w:rsidRDefault="005B31BB" w:rsidP="005B31BB">
      <w:pPr>
        <w:pStyle w:val="comandoseinstrucciones"/>
        <w:rPr>
          <w:b/>
        </w:rPr>
      </w:pPr>
    </w:p>
    <w:p w14:paraId="20006925" w14:textId="551348D4" w:rsidR="005B31BB" w:rsidRPr="00F24378" w:rsidRDefault="005B31BB" w:rsidP="005B31BB">
      <w:pPr>
        <w:pStyle w:val="comandoseinstrucciones"/>
        <w:rPr>
          <w:b/>
        </w:rPr>
      </w:pPr>
      <w:r w:rsidRPr="00F24378">
        <w:rPr>
          <w:b/>
        </w:rPr>
        <w:t>DROP</w:t>
      </w:r>
      <w:r w:rsidR="00F24378">
        <w:rPr>
          <w:b/>
        </w:rPr>
        <w:t xml:space="preserve"> </w:t>
      </w:r>
      <w:r w:rsidRPr="00F24378">
        <w:rPr>
          <w:b/>
        </w:rPr>
        <w:t>TABLE</w:t>
      </w:r>
      <w:r w:rsidR="00F24378">
        <w:rPr>
          <w:b/>
        </w:rPr>
        <w:t xml:space="preserve"> </w:t>
      </w:r>
      <w:r w:rsidRPr="00F24378">
        <w:rPr>
          <w:b/>
        </w:rPr>
        <w:t>IF</w:t>
      </w:r>
      <w:r w:rsidR="00F24378">
        <w:rPr>
          <w:b/>
        </w:rPr>
        <w:t xml:space="preserve"> </w:t>
      </w:r>
      <w:r w:rsidRPr="00F24378">
        <w:rPr>
          <w:b/>
        </w:rPr>
        <w:t>EXISTS</w:t>
      </w:r>
      <w:r w:rsidR="00F24378">
        <w:rPr>
          <w:b/>
        </w:rPr>
        <w:t xml:space="preserve"> </w:t>
      </w:r>
      <w:r w:rsidRPr="00F24378">
        <w:rPr>
          <w:b/>
        </w:rPr>
        <w:t>empleados;</w:t>
      </w:r>
    </w:p>
    <w:p w14:paraId="4ACE6F86" w14:textId="77777777" w:rsidR="005B31BB" w:rsidRPr="00F24378" w:rsidRDefault="005B31BB" w:rsidP="005B31BB">
      <w:pPr>
        <w:pStyle w:val="comandoseinstrucciones"/>
        <w:rPr>
          <w:b/>
        </w:rPr>
      </w:pPr>
    </w:p>
    <w:p w14:paraId="6C99527D" w14:textId="0AFC3CD1" w:rsidR="005B31BB" w:rsidRPr="00F24378" w:rsidRDefault="005B31BB" w:rsidP="005B31BB">
      <w:pPr>
        <w:pStyle w:val="comandoseinstrucciones"/>
        <w:rPr>
          <w:b/>
        </w:rPr>
      </w:pPr>
      <w:r w:rsidRPr="00F24378">
        <w:rPr>
          <w:b/>
        </w:rPr>
        <w:t>CREATE</w:t>
      </w:r>
      <w:r w:rsidR="00F24378">
        <w:rPr>
          <w:b/>
        </w:rPr>
        <w:t xml:space="preserve"> </w:t>
      </w:r>
      <w:r w:rsidRPr="00F24378">
        <w:rPr>
          <w:b/>
        </w:rPr>
        <w:t>TABLE</w:t>
      </w:r>
      <w:r w:rsidR="00F24378">
        <w:rPr>
          <w:b/>
        </w:rPr>
        <w:t xml:space="preserve"> </w:t>
      </w:r>
      <w:r w:rsidRPr="00F24378">
        <w:rPr>
          <w:b/>
        </w:rPr>
        <w:t>IF</w:t>
      </w:r>
      <w:r w:rsidR="00F24378">
        <w:rPr>
          <w:b/>
        </w:rPr>
        <w:t xml:space="preserve"> </w:t>
      </w:r>
      <w:r w:rsidRPr="00F24378">
        <w:rPr>
          <w:b/>
        </w:rPr>
        <w:t>NOT</w:t>
      </w:r>
      <w:r w:rsidR="00F24378">
        <w:rPr>
          <w:b/>
        </w:rPr>
        <w:t xml:space="preserve"> </w:t>
      </w:r>
      <w:r w:rsidRPr="00F24378">
        <w:rPr>
          <w:b/>
        </w:rPr>
        <w:t>EXISTS</w:t>
      </w:r>
      <w:r w:rsidR="00F24378">
        <w:rPr>
          <w:b/>
        </w:rPr>
        <w:t xml:space="preserve"> </w:t>
      </w:r>
      <w:r w:rsidRPr="00F24378">
        <w:rPr>
          <w:b/>
          <w:highlight w:val="green"/>
        </w:rPr>
        <w:t>empleados</w:t>
      </w:r>
      <w:r w:rsidR="00F24378">
        <w:rPr>
          <w:b/>
        </w:rPr>
        <w:t xml:space="preserve"> </w:t>
      </w:r>
      <w:r w:rsidRPr="00F24378">
        <w:rPr>
          <w:b/>
        </w:rPr>
        <w:t>(</w:t>
      </w:r>
    </w:p>
    <w:p w14:paraId="50FE6FA8" w14:textId="14144FA8" w:rsidR="005B31BB" w:rsidRPr="00F24378" w:rsidRDefault="00F24378" w:rsidP="005B31BB">
      <w:pPr>
        <w:pStyle w:val="comandoseinstrucciones"/>
        <w:rPr>
          <w:b/>
        </w:rPr>
      </w:pPr>
      <w:r>
        <w:rPr>
          <w:b/>
        </w:rPr>
        <w:t xml:space="preserve">  </w:t>
      </w:r>
      <w:r w:rsidR="005B31BB" w:rsidRPr="00F24378">
        <w:rPr>
          <w:b/>
          <w:highlight w:val="green"/>
        </w:rPr>
        <w:t>EMP_NO</w:t>
      </w:r>
      <w:r>
        <w:rPr>
          <w:b/>
          <w:highlight w:val="green"/>
        </w:rPr>
        <w:t xml:space="preserve"> </w:t>
      </w:r>
      <w:r w:rsidR="005B31BB" w:rsidRPr="00F24378">
        <w:rPr>
          <w:b/>
          <w:highlight w:val="green"/>
        </w:rPr>
        <w:t>SMALLINT</w:t>
      </w:r>
      <w:r>
        <w:rPr>
          <w:b/>
          <w:highlight w:val="green"/>
        </w:rPr>
        <w:t xml:space="preserve"> </w:t>
      </w:r>
      <w:r w:rsidR="005B31BB" w:rsidRPr="00F24378">
        <w:rPr>
          <w:b/>
          <w:highlight w:val="green"/>
        </w:rPr>
        <w:t>UNSIGNED</w:t>
      </w:r>
      <w:r>
        <w:rPr>
          <w:b/>
        </w:rPr>
        <w:t xml:space="preserve"> </w:t>
      </w:r>
      <w:r w:rsidR="005B31BB" w:rsidRPr="00F24378">
        <w:rPr>
          <w:b/>
        </w:rPr>
        <w:t>NOT</w:t>
      </w:r>
      <w:r>
        <w:rPr>
          <w:b/>
        </w:rPr>
        <w:t xml:space="preserve"> </w:t>
      </w:r>
      <w:r w:rsidR="005B31BB" w:rsidRPr="00F24378">
        <w:rPr>
          <w:b/>
        </w:rPr>
        <w:t>NULL,</w:t>
      </w:r>
    </w:p>
    <w:p w14:paraId="4C0E6FC0" w14:textId="11D82213" w:rsidR="005B31BB" w:rsidRPr="00F24378" w:rsidRDefault="00F24378" w:rsidP="005B31BB">
      <w:pPr>
        <w:pStyle w:val="comandoseinstrucciones"/>
        <w:rPr>
          <w:b/>
        </w:rPr>
      </w:pPr>
      <w:r>
        <w:rPr>
          <w:b/>
        </w:rPr>
        <w:t xml:space="preserve">  </w:t>
      </w:r>
      <w:r w:rsidR="005B31BB" w:rsidRPr="00F24378">
        <w:rPr>
          <w:b/>
        </w:rPr>
        <w:t>DNI</w:t>
      </w:r>
      <w:r>
        <w:rPr>
          <w:b/>
        </w:rPr>
        <w:t xml:space="preserve"> </w:t>
      </w:r>
      <w:r w:rsidR="005B31BB" w:rsidRPr="00F24378">
        <w:rPr>
          <w:b/>
        </w:rPr>
        <w:t>VARCHAR(9)</w:t>
      </w:r>
      <w:r>
        <w:rPr>
          <w:b/>
        </w:rPr>
        <w:t xml:space="preserve"> </w:t>
      </w:r>
      <w:r w:rsidR="005B31BB" w:rsidRPr="00F24378">
        <w:rPr>
          <w:b/>
        </w:rPr>
        <w:t>NOT</w:t>
      </w:r>
      <w:r>
        <w:rPr>
          <w:b/>
        </w:rPr>
        <w:t xml:space="preserve"> </w:t>
      </w:r>
      <w:r w:rsidR="005B31BB" w:rsidRPr="00F24378">
        <w:rPr>
          <w:b/>
        </w:rPr>
        <w:t>NULL,</w:t>
      </w:r>
    </w:p>
    <w:p w14:paraId="60E1EBEB" w14:textId="10819574" w:rsidR="005B31BB" w:rsidRPr="00F24378" w:rsidRDefault="00F24378" w:rsidP="005B31BB">
      <w:pPr>
        <w:pStyle w:val="comandoseinstrucciones"/>
        <w:rPr>
          <w:b/>
        </w:rPr>
      </w:pPr>
      <w:r>
        <w:rPr>
          <w:b/>
        </w:rPr>
        <w:t xml:space="preserve">  </w:t>
      </w:r>
      <w:r w:rsidR="005B31BB" w:rsidRPr="00F24378">
        <w:rPr>
          <w:b/>
        </w:rPr>
        <w:t>NOMBRE</w:t>
      </w:r>
      <w:r>
        <w:rPr>
          <w:b/>
        </w:rPr>
        <w:t xml:space="preserve"> </w:t>
      </w:r>
      <w:r w:rsidR="005B31BB" w:rsidRPr="00F24378">
        <w:rPr>
          <w:b/>
        </w:rPr>
        <w:t>VARCHAR(65)</w:t>
      </w:r>
      <w:r>
        <w:rPr>
          <w:b/>
        </w:rPr>
        <w:t xml:space="preserve"> </w:t>
      </w:r>
      <w:r w:rsidR="005B31BB" w:rsidRPr="00F24378">
        <w:rPr>
          <w:b/>
        </w:rPr>
        <w:t>NOT</w:t>
      </w:r>
      <w:r>
        <w:rPr>
          <w:b/>
        </w:rPr>
        <w:t xml:space="preserve"> </w:t>
      </w:r>
      <w:r w:rsidR="005B31BB" w:rsidRPr="00F24378">
        <w:rPr>
          <w:b/>
        </w:rPr>
        <w:t>NULL,</w:t>
      </w:r>
    </w:p>
    <w:p w14:paraId="56248809" w14:textId="742CBF84" w:rsidR="005B31BB" w:rsidRPr="00F24378" w:rsidRDefault="00F24378" w:rsidP="005B31BB">
      <w:pPr>
        <w:pStyle w:val="comandoseinstrucciones"/>
        <w:rPr>
          <w:b/>
        </w:rPr>
      </w:pPr>
      <w:r>
        <w:rPr>
          <w:b/>
        </w:rPr>
        <w:t xml:space="preserve">  </w:t>
      </w:r>
      <w:r w:rsidR="005B31BB" w:rsidRPr="00F24378">
        <w:rPr>
          <w:b/>
        </w:rPr>
        <w:t>APELLIDO1</w:t>
      </w:r>
      <w:r>
        <w:rPr>
          <w:b/>
        </w:rPr>
        <w:t xml:space="preserve"> </w:t>
      </w:r>
      <w:r w:rsidR="005B31BB" w:rsidRPr="00F24378">
        <w:rPr>
          <w:b/>
        </w:rPr>
        <w:t>VARCHAR(65)</w:t>
      </w:r>
      <w:r>
        <w:rPr>
          <w:b/>
        </w:rPr>
        <w:t xml:space="preserve"> </w:t>
      </w:r>
      <w:r w:rsidR="005B31BB" w:rsidRPr="00F24378">
        <w:rPr>
          <w:b/>
        </w:rPr>
        <w:t>NOT</w:t>
      </w:r>
      <w:r>
        <w:rPr>
          <w:b/>
        </w:rPr>
        <w:t xml:space="preserve"> </w:t>
      </w:r>
      <w:r w:rsidR="005B31BB" w:rsidRPr="00F24378">
        <w:rPr>
          <w:b/>
        </w:rPr>
        <w:t>NULL,</w:t>
      </w:r>
    </w:p>
    <w:p w14:paraId="5283B02A" w14:textId="2089992F" w:rsidR="005B31BB" w:rsidRPr="00F24378" w:rsidRDefault="00F24378" w:rsidP="005B31BB">
      <w:pPr>
        <w:pStyle w:val="comandoseinstrucciones"/>
        <w:rPr>
          <w:b/>
        </w:rPr>
      </w:pPr>
      <w:r>
        <w:rPr>
          <w:b/>
        </w:rPr>
        <w:t xml:space="preserve">  </w:t>
      </w:r>
      <w:r w:rsidR="005B31BB" w:rsidRPr="00F24378">
        <w:rPr>
          <w:b/>
        </w:rPr>
        <w:t>APELLIDO2</w:t>
      </w:r>
      <w:r>
        <w:rPr>
          <w:b/>
        </w:rPr>
        <w:t xml:space="preserve"> </w:t>
      </w:r>
      <w:r w:rsidR="005B31BB" w:rsidRPr="00F24378">
        <w:rPr>
          <w:b/>
        </w:rPr>
        <w:t>VARCHAR(65),</w:t>
      </w:r>
    </w:p>
    <w:p w14:paraId="210A0E81" w14:textId="460D1FD4" w:rsidR="005B31BB" w:rsidRPr="00F24378" w:rsidRDefault="00F24378" w:rsidP="005B31BB">
      <w:pPr>
        <w:pStyle w:val="comandoseinstrucciones"/>
        <w:rPr>
          <w:b/>
        </w:rPr>
      </w:pPr>
      <w:r>
        <w:rPr>
          <w:b/>
        </w:rPr>
        <w:t xml:space="preserve">  </w:t>
      </w:r>
      <w:r w:rsidR="005B31BB" w:rsidRPr="00F24378">
        <w:rPr>
          <w:b/>
        </w:rPr>
        <w:t>OFICIO</w:t>
      </w:r>
      <w:r>
        <w:rPr>
          <w:b/>
        </w:rPr>
        <w:t xml:space="preserve"> </w:t>
      </w:r>
      <w:r w:rsidR="005B31BB" w:rsidRPr="00F24378">
        <w:rPr>
          <w:b/>
        </w:rPr>
        <w:t>VARCHAR(65),</w:t>
      </w:r>
    </w:p>
    <w:p w14:paraId="19DB3D23" w14:textId="74A0247A" w:rsidR="005B31BB" w:rsidRPr="00F24378" w:rsidRDefault="00F24378" w:rsidP="005B31BB">
      <w:pPr>
        <w:pStyle w:val="comandoseinstrucciones"/>
        <w:rPr>
          <w:b/>
        </w:rPr>
      </w:pPr>
      <w:r>
        <w:rPr>
          <w:b/>
        </w:rPr>
        <w:t xml:space="preserve">  </w:t>
      </w:r>
      <w:r w:rsidR="005B31BB" w:rsidRPr="00F24378">
        <w:rPr>
          <w:b/>
        </w:rPr>
        <w:t>JEFE</w:t>
      </w:r>
      <w:r>
        <w:rPr>
          <w:b/>
        </w:rPr>
        <w:t xml:space="preserve"> </w:t>
      </w:r>
      <w:r w:rsidR="005B31BB" w:rsidRPr="00F24378">
        <w:rPr>
          <w:b/>
        </w:rPr>
        <w:t>SMALLINT</w:t>
      </w:r>
      <w:r>
        <w:rPr>
          <w:b/>
        </w:rPr>
        <w:t xml:space="preserve"> </w:t>
      </w:r>
      <w:r w:rsidR="005B31BB" w:rsidRPr="00F24378">
        <w:rPr>
          <w:b/>
        </w:rPr>
        <w:t>UNSIGNED,</w:t>
      </w:r>
    </w:p>
    <w:p w14:paraId="0AC52C21" w14:textId="3E8728D0" w:rsidR="005B31BB" w:rsidRPr="00F24378" w:rsidRDefault="00F24378" w:rsidP="005B31BB">
      <w:pPr>
        <w:pStyle w:val="comandoseinstrucciones"/>
        <w:rPr>
          <w:b/>
        </w:rPr>
      </w:pPr>
      <w:r>
        <w:rPr>
          <w:b/>
        </w:rPr>
        <w:t xml:space="preserve">  </w:t>
      </w:r>
      <w:r w:rsidR="005B31BB" w:rsidRPr="00F24378">
        <w:rPr>
          <w:b/>
        </w:rPr>
        <w:t>FECHA_ALTA</w:t>
      </w:r>
      <w:r>
        <w:rPr>
          <w:b/>
        </w:rPr>
        <w:t xml:space="preserve"> </w:t>
      </w:r>
      <w:r w:rsidR="005B31BB" w:rsidRPr="00F24378">
        <w:rPr>
          <w:b/>
        </w:rPr>
        <w:t>DATE,</w:t>
      </w:r>
    </w:p>
    <w:p w14:paraId="493A9B3F" w14:textId="73ABAE9F" w:rsidR="005B31BB" w:rsidRPr="00F24378" w:rsidRDefault="00F24378" w:rsidP="005B31BB">
      <w:pPr>
        <w:pStyle w:val="comandoseinstrucciones"/>
        <w:rPr>
          <w:b/>
        </w:rPr>
      </w:pPr>
      <w:r>
        <w:rPr>
          <w:b/>
        </w:rPr>
        <w:t xml:space="preserve">  </w:t>
      </w:r>
      <w:r w:rsidR="005B31BB" w:rsidRPr="00F24378">
        <w:rPr>
          <w:b/>
        </w:rPr>
        <w:t>SALARIO</w:t>
      </w:r>
      <w:r>
        <w:rPr>
          <w:b/>
        </w:rPr>
        <w:t xml:space="preserve"> </w:t>
      </w:r>
      <w:r w:rsidR="005B31BB" w:rsidRPr="00F24378">
        <w:rPr>
          <w:b/>
        </w:rPr>
        <w:t>DECIMAL(8,2)</w:t>
      </w:r>
      <w:r>
        <w:rPr>
          <w:b/>
        </w:rPr>
        <w:t xml:space="preserve"> </w:t>
      </w:r>
      <w:r w:rsidR="005B31BB" w:rsidRPr="00F24378">
        <w:rPr>
          <w:b/>
        </w:rPr>
        <w:t>UNSIGNED,</w:t>
      </w:r>
    </w:p>
    <w:p w14:paraId="68628EA2" w14:textId="343C2973" w:rsidR="005B31BB" w:rsidRPr="00F24378" w:rsidRDefault="00F24378" w:rsidP="005B31BB">
      <w:pPr>
        <w:pStyle w:val="comandoseinstrucciones"/>
        <w:rPr>
          <w:b/>
        </w:rPr>
      </w:pPr>
      <w:r>
        <w:rPr>
          <w:b/>
        </w:rPr>
        <w:t xml:space="preserve">  </w:t>
      </w:r>
      <w:r w:rsidR="005B31BB" w:rsidRPr="00F24378">
        <w:rPr>
          <w:b/>
        </w:rPr>
        <w:t>COMISION</w:t>
      </w:r>
      <w:r>
        <w:rPr>
          <w:b/>
        </w:rPr>
        <w:t xml:space="preserve"> </w:t>
      </w:r>
      <w:r w:rsidR="005B31BB" w:rsidRPr="00F24378">
        <w:rPr>
          <w:b/>
        </w:rPr>
        <w:t>DECIMAL(8,2)</w:t>
      </w:r>
      <w:r>
        <w:rPr>
          <w:b/>
        </w:rPr>
        <w:t xml:space="preserve"> </w:t>
      </w:r>
      <w:r w:rsidR="005B31BB" w:rsidRPr="00F24378">
        <w:rPr>
          <w:b/>
        </w:rPr>
        <w:t>UNSIGNED,</w:t>
      </w:r>
    </w:p>
    <w:p w14:paraId="2806D962" w14:textId="20800348" w:rsidR="005B31BB" w:rsidRPr="00F24378" w:rsidRDefault="00F24378" w:rsidP="005B31BB">
      <w:pPr>
        <w:pStyle w:val="comandoseinstrucciones"/>
        <w:rPr>
          <w:b/>
        </w:rPr>
      </w:pPr>
      <w:r>
        <w:rPr>
          <w:b/>
        </w:rPr>
        <w:t xml:space="preserve">  </w:t>
      </w:r>
      <w:r w:rsidR="005B31BB" w:rsidRPr="00F24378">
        <w:rPr>
          <w:b/>
        </w:rPr>
        <w:t>DEP_NO</w:t>
      </w:r>
      <w:r>
        <w:rPr>
          <w:b/>
        </w:rPr>
        <w:t xml:space="preserve"> </w:t>
      </w:r>
      <w:r w:rsidR="005B31BB" w:rsidRPr="00F24378">
        <w:rPr>
          <w:b/>
        </w:rPr>
        <w:t>SMALLINT</w:t>
      </w:r>
      <w:r>
        <w:rPr>
          <w:b/>
        </w:rPr>
        <w:t xml:space="preserve"> </w:t>
      </w:r>
      <w:r w:rsidR="005B31BB" w:rsidRPr="00F24378">
        <w:rPr>
          <w:b/>
        </w:rPr>
        <w:t>UNSIGNED,</w:t>
      </w:r>
    </w:p>
    <w:p w14:paraId="29CE5A19" w14:textId="40BCAF52" w:rsidR="005B31BB" w:rsidRPr="00F24378" w:rsidRDefault="00F24378" w:rsidP="005B31BB">
      <w:pPr>
        <w:pStyle w:val="comandoseinstrucciones"/>
        <w:rPr>
          <w:b/>
        </w:rPr>
      </w:pPr>
      <w:r>
        <w:rPr>
          <w:b/>
        </w:rPr>
        <w:t xml:space="preserve">  </w:t>
      </w:r>
      <w:r w:rsidR="005B31BB" w:rsidRPr="00F24378">
        <w:rPr>
          <w:b/>
        </w:rPr>
        <w:t>TELEFONO</w:t>
      </w:r>
      <w:r>
        <w:rPr>
          <w:b/>
        </w:rPr>
        <w:t xml:space="preserve"> </w:t>
      </w:r>
      <w:r w:rsidR="005B31BB" w:rsidRPr="00F24378">
        <w:rPr>
          <w:b/>
        </w:rPr>
        <w:t>VARCHAR(15),</w:t>
      </w:r>
    </w:p>
    <w:p w14:paraId="6C632E39" w14:textId="4DC11516" w:rsidR="005B31BB" w:rsidRPr="00F24378" w:rsidRDefault="00F24378" w:rsidP="005B31BB">
      <w:pPr>
        <w:pStyle w:val="comandoseinstrucciones"/>
        <w:rPr>
          <w:b/>
        </w:rPr>
      </w:pPr>
      <w:r>
        <w:rPr>
          <w:b/>
        </w:rPr>
        <w:t xml:space="preserve">  </w:t>
      </w:r>
      <w:r w:rsidR="005B31BB" w:rsidRPr="00F24378">
        <w:rPr>
          <w:b/>
        </w:rPr>
        <w:t>FOTO</w:t>
      </w:r>
      <w:r>
        <w:rPr>
          <w:b/>
        </w:rPr>
        <w:t xml:space="preserve"> </w:t>
      </w:r>
      <w:r w:rsidR="005B31BB" w:rsidRPr="00F24378">
        <w:rPr>
          <w:b/>
        </w:rPr>
        <w:t>VARCHAR(255),</w:t>
      </w:r>
    </w:p>
    <w:p w14:paraId="33F122F0" w14:textId="0F592451" w:rsidR="005B31BB" w:rsidRPr="00F24378" w:rsidRDefault="00F24378" w:rsidP="005B31BB">
      <w:pPr>
        <w:pStyle w:val="comandoseinstrucciones"/>
        <w:rPr>
          <w:b/>
        </w:rPr>
      </w:pPr>
      <w:r>
        <w:rPr>
          <w:b/>
        </w:rPr>
        <w:t xml:space="preserve">  </w:t>
      </w:r>
      <w:r w:rsidR="005B31BB" w:rsidRPr="00F24378">
        <w:rPr>
          <w:b/>
        </w:rPr>
        <w:t>PRIMARY</w:t>
      </w:r>
      <w:r>
        <w:rPr>
          <w:b/>
        </w:rPr>
        <w:t xml:space="preserve"> </w:t>
      </w:r>
      <w:r w:rsidR="005B31BB" w:rsidRPr="00F24378">
        <w:rPr>
          <w:b/>
        </w:rPr>
        <w:t>KEY</w:t>
      </w:r>
      <w:r>
        <w:rPr>
          <w:b/>
        </w:rPr>
        <w:t xml:space="preserve"> </w:t>
      </w:r>
      <w:r w:rsidR="005B31BB" w:rsidRPr="00F24378">
        <w:rPr>
          <w:b/>
        </w:rPr>
        <w:t>(EMP_NO),</w:t>
      </w:r>
    </w:p>
    <w:p w14:paraId="44D6301F" w14:textId="7BCD65F8" w:rsidR="005B31BB" w:rsidRPr="00F24378" w:rsidRDefault="00F24378" w:rsidP="005B31BB">
      <w:pPr>
        <w:pStyle w:val="comandoseinstrucciones"/>
        <w:rPr>
          <w:b/>
        </w:rPr>
      </w:pPr>
      <w:r>
        <w:rPr>
          <w:b/>
        </w:rPr>
        <w:t xml:space="preserve">  </w:t>
      </w:r>
      <w:r w:rsidR="005B31BB" w:rsidRPr="00F24378">
        <w:rPr>
          <w:b/>
        </w:rPr>
        <w:t>UNIQUE</w:t>
      </w:r>
      <w:r>
        <w:rPr>
          <w:b/>
        </w:rPr>
        <w:t xml:space="preserve"> </w:t>
      </w:r>
      <w:r w:rsidR="005B31BB" w:rsidRPr="00F24378">
        <w:rPr>
          <w:b/>
        </w:rPr>
        <w:t>UQ_EMP_DNI</w:t>
      </w:r>
      <w:r>
        <w:rPr>
          <w:b/>
        </w:rPr>
        <w:t xml:space="preserve"> </w:t>
      </w:r>
      <w:r w:rsidR="005B31BB" w:rsidRPr="00F24378">
        <w:rPr>
          <w:b/>
        </w:rPr>
        <w:t>(DNI),</w:t>
      </w:r>
    </w:p>
    <w:p w14:paraId="6800F46B" w14:textId="69CD5E54" w:rsidR="005B31BB" w:rsidRPr="00F24378" w:rsidRDefault="00F24378" w:rsidP="005B31BB">
      <w:pPr>
        <w:pStyle w:val="comandoseinstrucciones"/>
        <w:rPr>
          <w:b/>
        </w:rPr>
      </w:pPr>
      <w:r>
        <w:rPr>
          <w:b/>
        </w:rPr>
        <w:t xml:space="preserve">  </w:t>
      </w:r>
      <w:r w:rsidR="005B31BB" w:rsidRPr="00F24378">
        <w:rPr>
          <w:b/>
        </w:rPr>
        <w:t>UNIQUE</w:t>
      </w:r>
      <w:r>
        <w:rPr>
          <w:b/>
        </w:rPr>
        <w:t xml:space="preserve"> </w:t>
      </w:r>
      <w:r w:rsidR="005B31BB" w:rsidRPr="00F24378">
        <w:rPr>
          <w:b/>
        </w:rPr>
        <w:t>UQ_EMP_FOTO</w:t>
      </w:r>
      <w:r>
        <w:rPr>
          <w:b/>
        </w:rPr>
        <w:t xml:space="preserve"> </w:t>
      </w:r>
      <w:r w:rsidR="005B31BB" w:rsidRPr="00F24378">
        <w:rPr>
          <w:b/>
        </w:rPr>
        <w:t>(FOTO),</w:t>
      </w:r>
    </w:p>
    <w:p w14:paraId="07ADA0F0" w14:textId="31683DB1" w:rsidR="005B31BB" w:rsidRPr="00F24378" w:rsidRDefault="00F24378" w:rsidP="005B31BB">
      <w:pPr>
        <w:pStyle w:val="comandoseinstrucciones"/>
        <w:rPr>
          <w:b/>
        </w:rPr>
      </w:pPr>
      <w:r>
        <w:rPr>
          <w:b/>
        </w:rPr>
        <w:t xml:space="preserve">  </w:t>
      </w:r>
      <w:r w:rsidR="005B31BB" w:rsidRPr="00F24378">
        <w:rPr>
          <w:b/>
        </w:rPr>
        <w:t>CONSTRAINT</w:t>
      </w:r>
      <w:r>
        <w:rPr>
          <w:b/>
        </w:rPr>
        <w:t xml:space="preserve"> </w:t>
      </w:r>
      <w:r w:rsidR="005B31BB" w:rsidRPr="00F24378">
        <w:rPr>
          <w:b/>
        </w:rPr>
        <w:t>FK_EMP_DEP_NO</w:t>
      </w:r>
    </w:p>
    <w:p w14:paraId="2B03D887" w14:textId="750D8786" w:rsidR="005B31BB" w:rsidRPr="00F24378" w:rsidRDefault="00F24378" w:rsidP="005B31BB">
      <w:pPr>
        <w:pStyle w:val="comandoseinstrucciones"/>
        <w:rPr>
          <w:b/>
        </w:rPr>
      </w:pPr>
      <w:r>
        <w:rPr>
          <w:b/>
        </w:rPr>
        <w:t xml:space="preserve">    </w:t>
      </w:r>
      <w:r w:rsidR="005B31BB" w:rsidRPr="00F24378">
        <w:rPr>
          <w:b/>
        </w:rPr>
        <w:t>FOREIGN</w:t>
      </w:r>
      <w:r>
        <w:rPr>
          <w:b/>
        </w:rPr>
        <w:t xml:space="preserve"> </w:t>
      </w:r>
      <w:r w:rsidR="005B31BB" w:rsidRPr="00F24378">
        <w:rPr>
          <w:b/>
        </w:rPr>
        <w:t>KEY</w:t>
      </w:r>
      <w:r>
        <w:rPr>
          <w:b/>
        </w:rPr>
        <w:t xml:space="preserve"> </w:t>
      </w:r>
      <w:r w:rsidR="005B31BB" w:rsidRPr="00F24378">
        <w:rPr>
          <w:b/>
        </w:rPr>
        <w:t>(DEP_NO)</w:t>
      </w:r>
    </w:p>
    <w:p w14:paraId="4D967581" w14:textId="3584633D" w:rsidR="005B31BB" w:rsidRPr="00F24378" w:rsidRDefault="00F24378" w:rsidP="005B31BB">
      <w:pPr>
        <w:pStyle w:val="comandoseinstrucciones"/>
        <w:rPr>
          <w:b/>
        </w:rPr>
      </w:pPr>
      <w:r>
        <w:rPr>
          <w:b/>
        </w:rPr>
        <w:t xml:space="preserve">    </w:t>
      </w:r>
      <w:r w:rsidR="005B31BB" w:rsidRPr="00F24378">
        <w:rPr>
          <w:b/>
        </w:rPr>
        <w:t>REFERENCES</w:t>
      </w:r>
      <w:r>
        <w:rPr>
          <w:b/>
        </w:rPr>
        <w:t xml:space="preserve"> </w:t>
      </w:r>
      <w:r w:rsidR="005B31BB" w:rsidRPr="00F24378">
        <w:rPr>
          <w:b/>
          <w:highlight w:val="yellow"/>
        </w:rPr>
        <w:t>departamentos</w:t>
      </w:r>
      <w:r>
        <w:rPr>
          <w:b/>
          <w:highlight w:val="yellow"/>
        </w:rPr>
        <w:t xml:space="preserve"> </w:t>
      </w:r>
      <w:r w:rsidR="005B31BB" w:rsidRPr="00F24378">
        <w:rPr>
          <w:b/>
          <w:highlight w:val="yellow"/>
        </w:rPr>
        <w:t>(DEP_NO</w:t>
      </w:r>
      <w:r w:rsidR="005B31BB" w:rsidRPr="00F24378">
        <w:rPr>
          <w:b/>
        </w:rPr>
        <w:t>)</w:t>
      </w:r>
    </w:p>
    <w:p w14:paraId="2026B420" w14:textId="21D937CA" w:rsidR="005B31BB" w:rsidRPr="00F24378" w:rsidRDefault="00F24378" w:rsidP="005B31BB">
      <w:pPr>
        <w:pStyle w:val="comandoseinstrucciones"/>
        <w:rPr>
          <w:b/>
        </w:rPr>
      </w:pPr>
      <w:r>
        <w:rPr>
          <w:b/>
        </w:rPr>
        <w:t xml:space="preserve">    </w:t>
      </w:r>
      <w:r w:rsidR="005B31BB" w:rsidRPr="00F24378">
        <w:rPr>
          <w:b/>
        </w:rPr>
        <w:t>ON</w:t>
      </w:r>
      <w:r>
        <w:rPr>
          <w:b/>
        </w:rPr>
        <w:t xml:space="preserve"> </w:t>
      </w:r>
      <w:r w:rsidR="005B31BB" w:rsidRPr="00F24378">
        <w:rPr>
          <w:b/>
        </w:rPr>
        <w:t>UPDATE</w:t>
      </w:r>
      <w:r>
        <w:rPr>
          <w:b/>
        </w:rPr>
        <w:t xml:space="preserve"> </w:t>
      </w:r>
      <w:r w:rsidR="005B31BB" w:rsidRPr="00F24378">
        <w:rPr>
          <w:b/>
        </w:rPr>
        <w:t>CASCADE,</w:t>
      </w:r>
    </w:p>
    <w:p w14:paraId="07D8F670" w14:textId="294D8692" w:rsidR="005B31BB" w:rsidRPr="00F24378" w:rsidRDefault="00F24378" w:rsidP="005B31BB">
      <w:pPr>
        <w:pStyle w:val="comandoseinstrucciones"/>
        <w:rPr>
          <w:b/>
        </w:rPr>
      </w:pPr>
      <w:r>
        <w:rPr>
          <w:b/>
        </w:rPr>
        <w:t xml:space="preserve">  </w:t>
      </w:r>
      <w:r w:rsidR="005B31BB" w:rsidRPr="00F24378">
        <w:rPr>
          <w:b/>
        </w:rPr>
        <w:t>CONSTRAINT</w:t>
      </w:r>
      <w:r>
        <w:rPr>
          <w:b/>
        </w:rPr>
        <w:t xml:space="preserve"> </w:t>
      </w:r>
      <w:r w:rsidR="005B31BB" w:rsidRPr="00F24378">
        <w:rPr>
          <w:b/>
        </w:rPr>
        <w:t>FK_EMP_JEFE</w:t>
      </w:r>
    </w:p>
    <w:p w14:paraId="2972CCC1" w14:textId="7F02D328" w:rsidR="005B31BB" w:rsidRPr="00F24378" w:rsidRDefault="00F24378" w:rsidP="005B31BB">
      <w:pPr>
        <w:pStyle w:val="comandoseinstrucciones"/>
        <w:rPr>
          <w:b/>
        </w:rPr>
      </w:pPr>
      <w:r>
        <w:rPr>
          <w:b/>
        </w:rPr>
        <w:t xml:space="preserve">    </w:t>
      </w:r>
      <w:r w:rsidR="005B31BB" w:rsidRPr="00F24378">
        <w:rPr>
          <w:b/>
        </w:rPr>
        <w:t>FOREIGN</w:t>
      </w:r>
      <w:r>
        <w:rPr>
          <w:b/>
        </w:rPr>
        <w:t xml:space="preserve"> </w:t>
      </w:r>
      <w:r w:rsidR="005B31BB" w:rsidRPr="00F24378">
        <w:rPr>
          <w:b/>
        </w:rPr>
        <w:t>KEY</w:t>
      </w:r>
      <w:r>
        <w:rPr>
          <w:b/>
        </w:rPr>
        <w:t xml:space="preserve"> </w:t>
      </w:r>
      <w:r w:rsidR="005B31BB" w:rsidRPr="00F24378">
        <w:rPr>
          <w:b/>
        </w:rPr>
        <w:t>(JEFE)</w:t>
      </w:r>
    </w:p>
    <w:p w14:paraId="3425C614" w14:textId="18F95AFD" w:rsidR="005B31BB" w:rsidRPr="00F24378" w:rsidRDefault="00F24378" w:rsidP="005B31BB">
      <w:pPr>
        <w:pStyle w:val="comandoseinstrucciones"/>
        <w:rPr>
          <w:b/>
        </w:rPr>
      </w:pPr>
      <w:r>
        <w:rPr>
          <w:b/>
        </w:rPr>
        <w:t xml:space="preserve">    </w:t>
      </w:r>
      <w:r w:rsidR="005B31BB" w:rsidRPr="00F24378">
        <w:rPr>
          <w:b/>
        </w:rPr>
        <w:t>REFERENCES</w:t>
      </w:r>
      <w:r>
        <w:rPr>
          <w:b/>
        </w:rPr>
        <w:t xml:space="preserve"> </w:t>
      </w:r>
      <w:r w:rsidR="005B31BB" w:rsidRPr="00F24378">
        <w:rPr>
          <w:b/>
        </w:rPr>
        <w:t>empleados</w:t>
      </w:r>
      <w:r>
        <w:rPr>
          <w:b/>
        </w:rPr>
        <w:t xml:space="preserve"> </w:t>
      </w:r>
      <w:r w:rsidR="005B31BB" w:rsidRPr="00F24378">
        <w:rPr>
          <w:b/>
        </w:rPr>
        <w:t>(EMP_NO)</w:t>
      </w:r>
    </w:p>
    <w:p w14:paraId="282CCF6C" w14:textId="27332A0B" w:rsidR="005B31BB" w:rsidRPr="00F24378" w:rsidRDefault="00F24378" w:rsidP="005B31BB">
      <w:pPr>
        <w:pStyle w:val="comandoseinstrucciones"/>
        <w:rPr>
          <w:b/>
        </w:rPr>
      </w:pPr>
      <w:r>
        <w:rPr>
          <w:b/>
        </w:rPr>
        <w:t xml:space="preserve">    </w:t>
      </w:r>
      <w:r w:rsidR="005B31BB" w:rsidRPr="00F24378">
        <w:rPr>
          <w:b/>
        </w:rPr>
        <w:t>ON</w:t>
      </w:r>
      <w:r>
        <w:rPr>
          <w:b/>
        </w:rPr>
        <w:t xml:space="preserve"> </w:t>
      </w:r>
      <w:r w:rsidR="005B31BB" w:rsidRPr="00F24378">
        <w:rPr>
          <w:b/>
        </w:rPr>
        <w:t>DELETE</w:t>
      </w:r>
      <w:r>
        <w:rPr>
          <w:b/>
        </w:rPr>
        <w:t xml:space="preserve"> </w:t>
      </w:r>
      <w:r w:rsidR="005B31BB" w:rsidRPr="00F24378">
        <w:rPr>
          <w:b/>
        </w:rPr>
        <w:t>SET</w:t>
      </w:r>
      <w:r>
        <w:rPr>
          <w:b/>
        </w:rPr>
        <w:t xml:space="preserve"> </w:t>
      </w:r>
      <w:r w:rsidR="005B31BB" w:rsidRPr="00F24378">
        <w:rPr>
          <w:b/>
        </w:rPr>
        <w:t>NULL</w:t>
      </w:r>
    </w:p>
    <w:p w14:paraId="5A1E3A20" w14:textId="796734F3" w:rsidR="005B31BB" w:rsidRPr="00F24378" w:rsidRDefault="00F24378" w:rsidP="005B31BB">
      <w:pPr>
        <w:pStyle w:val="comandoseinstrucciones"/>
        <w:rPr>
          <w:b/>
        </w:rPr>
      </w:pPr>
      <w:r>
        <w:rPr>
          <w:b/>
        </w:rPr>
        <w:t xml:space="preserve">    </w:t>
      </w:r>
      <w:r w:rsidR="005B31BB" w:rsidRPr="00F24378">
        <w:rPr>
          <w:b/>
        </w:rPr>
        <w:t>ON</w:t>
      </w:r>
      <w:r>
        <w:rPr>
          <w:b/>
        </w:rPr>
        <w:t xml:space="preserve"> </w:t>
      </w:r>
      <w:r w:rsidR="005B31BB" w:rsidRPr="00F24378">
        <w:rPr>
          <w:b/>
        </w:rPr>
        <w:t>UPDATE</w:t>
      </w:r>
      <w:r>
        <w:rPr>
          <w:b/>
        </w:rPr>
        <w:t xml:space="preserve"> </w:t>
      </w:r>
      <w:r w:rsidR="005B31BB" w:rsidRPr="00F24378">
        <w:rPr>
          <w:b/>
        </w:rPr>
        <w:t>CASCADE</w:t>
      </w:r>
    </w:p>
    <w:p w14:paraId="54A8B9F0" w14:textId="77777777" w:rsidR="005B31BB" w:rsidRPr="00F24378" w:rsidRDefault="005B31BB" w:rsidP="005B31BB">
      <w:pPr>
        <w:pStyle w:val="comandoseinstrucciones"/>
        <w:rPr>
          <w:b/>
        </w:rPr>
      </w:pPr>
      <w:r w:rsidRPr="00F24378">
        <w:rPr>
          <w:b/>
        </w:rPr>
        <w:tab/>
        <w:t>);</w:t>
      </w:r>
    </w:p>
    <w:p w14:paraId="67F1FDA2" w14:textId="77777777" w:rsidR="005B31BB" w:rsidRPr="00F24378" w:rsidRDefault="005B31BB" w:rsidP="005B31BB">
      <w:pPr>
        <w:pStyle w:val="comandoseinstrucciones"/>
      </w:pPr>
    </w:p>
    <w:p w14:paraId="499C1AB3" w14:textId="77777777" w:rsidR="005B31BB" w:rsidRPr="00F24378" w:rsidRDefault="005B31BB" w:rsidP="00F04132"/>
    <w:p w14:paraId="04B91F9F" w14:textId="350E8510" w:rsidR="00F04132" w:rsidRPr="00F24378" w:rsidRDefault="00F04132" w:rsidP="00F04132">
      <w:pPr>
        <w:pStyle w:val="Ttulo2"/>
      </w:pPr>
      <w:bookmarkStart w:id="111" w:name="_Toc71794154"/>
      <w:bookmarkStart w:id="112" w:name="_Toc149546820"/>
      <w:r w:rsidRPr="00F24378">
        <w:t>Índices:</w:t>
      </w:r>
      <w:r w:rsidR="00F24378">
        <w:t xml:space="preserve"> </w:t>
      </w:r>
      <w:r w:rsidRPr="00F24378">
        <w:t>PRIMARY</w:t>
      </w:r>
      <w:r w:rsidR="00F24378">
        <w:t xml:space="preserve"> </w:t>
      </w:r>
      <w:r w:rsidRPr="00F24378">
        <w:t>KEY,</w:t>
      </w:r>
      <w:r w:rsidR="00F24378">
        <w:t xml:space="preserve"> </w:t>
      </w:r>
      <w:r w:rsidR="00991860" w:rsidRPr="00F24378">
        <w:t>UNIQUE,</w:t>
      </w:r>
      <w:r w:rsidR="00F24378">
        <w:t xml:space="preserve"> </w:t>
      </w:r>
      <w:r w:rsidRPr="00F24378">
        <w:t>INDEX</w:t>
      </w:r>
      <w:bookmarkEnd w:id="111"/>
      <w:bookmarkEnd w:id="112"/>
    </w:p>
    <w:p w14:paraId="4CFEBB07" w14:textId="451B868C" w:rsidR="00F04132" w:rsidRPr="00F24378" w:rsidRDefault="00F04132" w:rsidP="00F04132">
      <w:pPr>
        <w:pStyle w:val="Ttulo3"/>
      </w:pPr>
      <w:bookmarkStart w:id="113" w:name="_Toc71794155"/>
      <w:bookmarkStart w:id="114" w:name="_Toc149546821"/>
      <w:r w:rsidRPr="00F24378">
        <w:rPr>
          <w:rStyle w:val="Textoennegrita"/>
        </w:rPr>
        <w:t>Orden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de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Colocación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CREATE</w:t>
      </w:r>
      <w:r w:rsidR="00F24378">
        <w:t xml:space="preserve"> </w:t>
      </w:r>
      <w:r w:rsidRPr="00F24378">
        <w:t>TABLE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distintos</w:t>
      </w:r>
      <w:r w:rsidR="00F24378">
        <w:t xml:space="preserve"> </w:t>
      </w:r>
      <w:r w:rsidRPr="00F24378">
        <w:t>índices:</w:t>
      </w:r>
      <w:bookmarkEnd w:id="113"/>
      <w:bookmarkEnd w:id="114"/>
    </w:p>
    <w:p w14:paraId="6359D215" w14:textId="269F68CC" w:rsidR="00A01ED6" w:rsidRPr="00F24378" w:rsidRDefault="00A01ED6" w:rsidP="00A01ED6">
      <w:r w:rsidRPr="00F24378">
        <w:t>Al</w:t>
      </w:r>
      <w:r w:rsidR="00F24378">
        <w:t xml:space="preserve"> </w:t>
      </w:r>
      <w:r w:rsidRPr="00F24378">
        <w:t>crear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tabla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es</w:t>
      </w:r>
      <w:r w:rsidR="00F24378">
        <w:t xml:space="preserve"> </w:t>
      </w:r>
      <w:r w:rsidRPr="00F24378">
        <w:t>necesario</w:t>
      </w:r>
      <w:r w:rsidR="00F24378">
        <w:t xml:space="preserve"> </w:t>
      </w:r>
      <w:r w:rsidRPr="00F24378">
        <w:t>seguír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orden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creación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índices,</w:t>
      </w:r>
      <w:r w:rsidR="00F24378">
        <w:t xml:space="preserve"> </w:t>
      </w:r>
      <w:r w:rsidRPr="00F24378">
        <w:t>pero</w:t>
      </w:r>
      <w:r w:rsidR="00F24378">
        <w:t xml:space="preserve"> </w:t>
      </w:r>
      <w:r w:rsidRPr="00F24378">
        <w:t>lo</w:t>
      </w:r>
      <w:r w:rsidR="00F24378">
        <w:t xml:space="preserve"> </w:t>
      </w:r>
      <w:r w:rsidRPr="00F24378">
        <w:t>habitual</w:t>
      </w:r>
      <w:r w:rsidR="00F24378">
        <w:t xml:space="preserve"> </w:t>
      </w:r>
      <w:r w:rsidRPr="00F24378">
        <w:t>es</w:t>
      </w:r>
      <w:r w:rsidR="00F24378">
        <w:t xml:space="preserve"> </w:t>
      </w:r>
      <w:r w:rsidRPr="00F24378">
        <w:t>seguir</w:t>
      </w:r>
      <w:r w:rsidR="00F24378">
        <w:t xml:space="preserve"> </w:t>
      </w:r>
      <w:r w:rsidRPr="00F24378">
        <w:t>este</w:t>
      </w:r>
      <w:r w:rsidR="00F24378">
        <w:t xml:space="preserve"> </w:t>
      </w:r>
      <w:r w:rsidRPr="00F24378">
        <w:t>orden</w:t>
      </w:r>
      <w:r w:rsidR="00F24378">
        <w:t xml:space="preserve"> </w:t>
      </w:r>
      <w:r w:rsidRPr="00F24378">
        <w:t>para</w:t>
      </w:r>
      <w:r w:rsidR="00F24378">
        <w:t xml:space="preserve"> </w:t>
      </w:r>
      <w:r w:rsidRPr="00F24378">
        <w:t>facilitar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lectura:</w:t>
      </w:r>
    </w:p>
    <w:p w14:paraId="07DD67F8" w14:textId="69B35B4D" w:rsidR="00F04132" w:rsidRPr="00F24378" w:rsidRDefault="00F04132" w:rsidP="00F04132">
      <w:pPr>
        <w:pStyle w:val="Lista3"/>
      </w:pPr>
      <w:r w:rsidRPr="00F24378">
        <w:t>Primero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coloca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restricción</w:t>
      </w:r>
      <w:r w:rsidR="00F24378">
        <w:t xml:space="preserve"> </w:t>
      </w:r>
      <w:r w:rsidRPr="00F24378">
        <w:rPr>
          <w:rStyle w:val="Textoennegrita"/>
        </w:rPr>
        <w:t>PRIMARY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KEY</w:t>
      </w:r>
    </w:p>
    <w:p w14:paraId="53EA3DA1" w14:textId="4ECC3E4E" w:rsidR="00F04132" w:rsidRPr="00F24378" w:rsidRDefault="00F04132" w:rsidP="00F04132">
      <w:pPr>
        <w:pStyle w:val="Lista3"/>
      </w:pPr>
      <w:r w:rsidRPr="00F24378">
        <w:t>Después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colocan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índices</w:t>
      </w:r>
      <w:r w:rsidR="00F24378">
        <w:t xml:space="preserve"> </w:t>
      </w:r>
      <w:r w:rsidRPr="00F24378">
        <w:rPr>
          <w:rStyle w:val="Textoennegrita"/>
        </w:rPr>
        <w:t>UNIQUE</w:t>
      </w:r>
    </w:p>
    <w:p w14:paraId="5C4B2D97" w14:textId="38D7D7BC" w:rsidR="00F04132" w:rsidRPr="00F24378" w:rsidRDefault="00F04132" w:rsidP="00F04132">
      <w:pPr>
        <w:pStyle w:val="Lista3"/>
      </w:pPr>
      <w:r w:rsidRPr="00F24378">
        <w:t>Por</w:t>
      </w:r>
      <w:r w:rsidR="00F24378">
        <w:t xml:space="preserve"> </w:t>
      </w:r>
      <w:r w:rsidR="00C41159" w:rsidRPr="00F24378">
        <w:t>último,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colocan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índices</w:t>
      </w:r>
      <w:r w:rsidR="00F24378">
        <w:t xml:space="preserve"> </w:t>
      </w:r>
      <w:r w:rsidRPr="00F24378">
        <w:rPr>
          <w:rStyle w:val="Textoennegrita"/>
        </w:rPr>
        <w:t>INDEX</w:t>
      </w:r>
    </w:p>
    <w:p w14:paraId="4B20ED78" w14:textId="45D72536" w:rsidR="00F04132" w:rsidRPr="00F24378" w:rsidRDefault="00F04132" w:rsidP="00F04132">
      <w:pPr>
        <w:pStyle w:val="Lista9"/>
      </w:pPr>
      <w:r w:rsidRPr="00F24378">
        <w:t>This</w:t>
      </w:r>
      <w:r w:rsidR="00F24378">
        <w:t xml:space="preserve"> </w:t>
      </w:r>
      <w:r w:rsidRPr="00F24378">
        <w:t>helps</w:t>
      </w:r>
      <w:r w:rsidR="00F24378">
        <w:t xml:space="preserve"> </w:t>
      </w:r>
      <w:r w:rsidRPr="00F24378">
        <w:t>the</w:t>
      </w:r>
      <w:r w:rsidR="00F24378">
        <w:t xml:space="preserve"> </w:t>
      </w:r>
      <w:r w:rsidRPr="00F24378">
        <w:t>MySQL</w:t>
      </w:r>
      <w:r w:rsidR="00F24378">
        <w:t xml:space="preserve"> </w:t>
      </w:r>
      <w:r w:rsidRPr="00F24378">
        <w:t>optimizer</w:t>
      </w:r>
      <w:r w:rsidR="00F24378">
        <w:t xml:space="preserve"> </w:t>
      </w:r>
      <w:r w:rsidRPr="00F24378">
        <w:t>to</w:t>
      </w:r>
      <w:r w:rsidR="00F24378">
        <w:t xml:space="preserve"> </w:t>
      </w:r>
      <w:r w:rsidRPr="00F24378">
        <w:t>prioritize</w:t>
      </w:r>
      <w:r w:rsidR="00F24378">
        <w:t xml:space="preserve"> </w:t>
      </w:r>
      <w:r w:rsidRPr="00F24378">
        <w:t>which</w:t>
      </w:r>
      <w:r w:rsidR="00F24378">
        <w:t xml:space="preserve"> </w:t>
      </w:r>
      <w:r w:rsidRPr="00F24378">
        <w:t>index</w:t>
      </w:r>
      <w:r w:rsidR="00F24378">
        <w:t xml:space="preserve"> </w:t>
      </w:r>
      <w:r w:rsidRPr="00F24378">
        <w:t>to</w:t>
      </w:r>
      <w:r w:rsidR="00F24378">
        <w:t xml:space="preserve"> </w:t>
      </w:r>
      <w:r w:rsidRPr="00F24378">
        <w:t>use</w:t>
      </w:r>
      <w:r w:rsidR="00F24378">
        <w:t xml:space="preserve"> </w:t>
      </w:r>
      <w:r w:rsidRPr="00F24378">
        <w:t>and</w:t>
      </w:r>
      <w:r w:rsidR="00F24378">
        <w:t xml:space="preserve"> </w:t>
      </w:r>
      <w:r w:rsidRPr="00F24378">
        <w:t>also</w:t>
      </w:r>
      <w:r w:rsidR="00F24378">
        <w:t xml:space="preserve"> </w:t>
      </w:r>
      <w:r w:rsidRPr="00F24378">
        <w:t>more</w:t>
      </w:r>
      <w:r w:rsidR="00F24378">
        <w:t xml:space="preserve"> </w:t>
      </w:r>
      <w:r w:rsidRPr="00F24378">
        <w:t>quickly</w:t>
      </w:r>
      <w:r w:rsidR="00F24378">
        <w:t xml:space="preserve"> </w:t>
      </w:r>
      <w:r w:rsidRPr="00F24378">
        <w:t>to</w:t>
      </w:r>
      <w:r w:rsidR="00F24378">
        <w:t xml:space="preserve"> </w:t>
      </w:r>
      <w:r w:rsidRPr="00F24378">
        <w:t>detect</w:t>
      </w:r>
      <w:r w:rsidR="00F24378">
        <w:t xml:space="preserve"> </w:t>
      </w:r>
      <w:r w:rsidRPr="00F24378">
        <w:t>duplicated</w:t>
      </w:r>
      <w:r w:rsidR="00F24378">
        <w:t xml:space="preserve"> </w:t>
      </w:r>
      <w:r w:rsidRPr="00F24378">
        <w:t>UNIQUE</w:t>
      </w:r>
      <w:r w:rsidR="00F24378">
        <w:t xml:space="preserve"> </w:t>
      </w:r>
      <w:r w:rsidRPr="00F24378">
        <w:t>keys.</w:t>
      </w:r>
    </w:p>
    <w:p w14:paraId="4942F8D9" w14:textId="77777777" w:rsidR="00F04132" w:rsidRPr="00F24378" w:rsidRDefault="00F04132" w:rsidP="00F04132"/>
    <w:p w14:paraId="29517805" w14:textId="77777777" w:rsidR="00A01ED6" w:rsidRPr="00F24378" w:rsidRDefault="00A01ED6" w:rsidP="00F04132"/>
    <w:p w14:paraId="357633D4" w14:textId="77777777" w:rsidR="00AA6B2E" w:rsidRPr="00F24378" w:rsidRDefault="00AA6B2E" w:rsidP="00AA6B2E"/>
    <w:p w14:paraId="12AF27F5" w14:textId="531C26ED" w:rsidR="00AA6B2E" w:rsidRPr="00F24378" w:rsidRDefault="00AA6B2E" w:rsidP="00AA6B2E">
      <w:pPr>
        <w:pStyle w:val="Ttulo3"/>
      </w:pPr>
      <w:bookmarkStart w:id="115" w:name="_Toc71794156"/>
      <w:bookmarkStart w:id="116" w:name="_Toc149546822"/>
      <w:r w:rsidRPr="00F24378">
        <w:t>PRIMARY</w:t>
      </w:r>
      <w:r w:rsidR="00F24378">
        <w:t xml:space="preserve"> </w:t>
      </w:r>
      <w:r w:rsidRPr="00F24378">
        <w:t>KEY</w:t>
      </w:r>
      <w:bookmarkEnd w:id="115"/>
      <w:bookmarkEnd w:id="116"/>
    </w:p>
    <w:p w14:paraId="649C909B" w14:textId="6FFF763A" w:rsidR="00A01ED6" w:rsidRPr="00F24378" w:rsidRDefault="00A01ED6" w:rsidP="00A01ED6">
      <w:r w:rsidRPr="00F24378">
        <w:t>Es</w:t>
      </w:r>
      <w:r w:rsidR="00F24378">
        <w:t xml:space="preserve"> </w:t>
      </w:r>
      <w:r w:rsidRPr="00F24378">
        <w:t>importante</w:t>
      </w:r>
      <w:r w:rsidR="00F24378">
        <w:t xml:space="preserve"> </w:t>
      </w:r>
      <w:r w:rsidRPr="00F24378">
        <w:t>elegir</w:t>
      </w:r>
      <w:r w:rsidR="00F24378">
        <w:t xml:space="preserve"> </w:t>
      </w:r>
      <w:r w:rsidRPr="00F24378">
        <w:t>bien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clave</w:t>
      </w:r>
      <w:r w:rsidR="00F24378">
        <w:t xml:space="preserve"> </w:t>
      </w:r>
      <w:r w:rsidRPr="00F24378">
        <w:t>primaria:</w:t>
      </w:r>
    </w:p>
    <w:p w14:paraId="656489C2" w14:textId="05C7DBCE" w:rsidR="00A01ED6" w:rsidRPr="00F24378" w:rsidRDefault="00A01ED6" w:rsidP="00A01ED6">
      <w:pPr>
        <w:pStyle w:val="Lista1"/>
      </w:pPr>
      <w:r w:rsidRPr="00F24378">
        <w:t>Debemos</w:t>
      </w:r>
      <w:r w:rsidR="00F24378">
        <w:t xml:space="preserve"> </w:t>
      </w:r>
      <w:r w:rsidRPr="00F24378">
        <w:t>elegir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campo</w:t>
      </w:r>
      <w:r w:rsidR="00F24378">
        <w:t xml:space="preserve"> </w:t>
      </w:r>
      <w:r w:rsidRPr="00F24378">
        <w:t>cuyos</w:t>
      </w:r>
      <w:r w:rsidR="00F24378">
        <w:t xml:space="preserve"> </w:t>
      </w:r>
      <w:r w:rsidRPr="00F24378">
        <w:t>valores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vaya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sufrir</w:t>
      </w:r>
      <w:r w:rsidR="00F24378">
        <w:t xml:space="preserve"> </w:t>
      </w:r>
      <w:r w:rsidRPr="00F24378">
        <w:t>modificaciones,</w:t>
      </w:r>
      <w:r w:rsidR="00F24378">
        <w:t xml:space="preserve"> </w:t>
      </w:r>
      <w:r w:rsidRPr="00F24378">
        <w:t>ya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será</w:t>
      </w:r>
      <w:r w:rsidR="00F24378">
        <w:t xml:space="preserve"> </w:t>
      </w:r>
      <w:r w:rsidRPr="00F24378">
        <w:t>necesario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reordenación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registros</w:t>
      </w:r>
      <w:r w:rsidR="00F24378">
        <w:t xml:space="preserve"> </w:t>
      </w:r>
      <w:r w:rsidRPr="00F24378">
        <w:t>cada</w:t>
      </w:r>
      <w:r w:rsidR="00F24378">
        <w:t xml:space="preserve"> </w:t>
      </w:r>
      <w:r w:rsidRPr="00F24378">
        <w:t>vez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cambiamos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valor.</w:t>
      </w:r>
    </w:p>
    <w:p w14:paraId="5D05D68E" w14:textId="361787F0" w:rsidR="00A01ED6" w:rsidRPr="00F24378" w:rsidRDefault="00A01ED6" w:rsidP="00A01ED6">
      <w:pPr>
        <w:pStyle w:val="Lista1"/>
      </w:pPr>
      <w:r w:rsidRPr="00F24378">
        <w:t>Además</w:t>
      </w:r>
      <w:r w:rsidR="00F24378">
        <w:t xml:space="preserve"> </w:t>
      </w:r>
      <w:r w:rsidRPr="00F24378">
        <w:t>es</w:t>
      </w:r>
      <w:r w:rsidR="00F24378">
        <w:t xml:space="preserve"> </w:t>
      </w:r>
      <w:r w:rsidRPr="00F24378">
        <w:t>mejor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tenga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atributo</w:t>
      </w:r>
      <w:r w:rsidR="00F24378">
        <w:t xml:space="preserve"> </w:t>
      </w:r>
      <w:r w:rsidRPr="00F24378">
        <w:t>tenga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tamaño</w:t>
      </w:r>
      <w:r w:rsidR="00F24378">
        <w:t xml:space="preserve"> </w:t>
      </w:r>
      <w:r w:rsidRPr="00F24378">
        <w:t>pequeño</w:t>
      </w:r>
      <w:r w:rsidR="00F24378">
        <w:t xml:space="preserve"> </w:t>
      </w:r>
      <w:r w:rsidRPr="00F24378">
        <w:t>ya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si,</w:t>
      </w:r>
      <w:r w:rsidR="00F24378">
        <w:t xml:space="preserve"> </w:t>
      </w:r>
      <w:r w:rsidRPr="00F24378">
        <w:t>por</w:t>
      </w:r>
      <w:r w:rsidR="00F24378">
        <w:t xml:space="preserve"> </w:t>
      </w:r>
      <w:r w:rsidRPr="00F24378">
        <w:t>ejemplo,</w:t>
      </w:r>
      <w:r w:rsidR="00F24378">
        <w:t xml:space="preserve"> </w:t>
      </w:r>
      <w:r w:rsidRPr="00F24378">
        <w:t>es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cadena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100</w:t>
      </w:r>
      <w:r w:rsidR="00F24378">
        <w:t xml:space="preserve"> </w:t>
      </w:r>
      <w:r w:rsidRPr="00F24378">
        <w:t>caracteres,</w:t>
      </w:r>
      <w:r w:rsidR="00F24378">
        <w:t xml:space="preserve"> </w:t>
      </w:r>
      <w:r w:rsidRPr="00F24378">
        <w:t>estamos</w:t>
      </w:r>
      <w:r w:rsidR="00F24378">
        <w:t xml:space="preserve"> </w:t>
      </w:r>
      <w:r w:rsidRPr="00F24378">
        <w:t>guardando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todos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índices</w:t>
      </w:r>
      <w:r w:rsidR="00F24378">
        <w:t xml:space="preserve"> </w:t>
      </w:r>
      <w:r w:rsidRPr="00F24378">
        <w:t>secundarios</w:t>
      </w:r>
      <w:r w:rsidR="00F24378">
        <w:t xml:space="preserve"> </w:t>
      </w:r>
      <w:r w:rsidRPr="00F24378">
        <w:t>100</w:t>
      </w:r>
      <w:r w:rsidR="00F24378">
        <w:t xml:space="preserve"> </w:t>
      </w:r>
      <w:r w:rsidRPr="00F24378">
        <w:t>caracteres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cada</w:t>
      </w:r>
      <w:r w:rsidR="00F24378">
        <w:t xml:space="preserve"> </w:t>
      </w:r>
      <w:r w:rsidRPr="00F24378">
        <w:t>entrada</w:t>
      </w:r>
      <w:r w:rsidR="00F24378">
        <w:t xml:space="preserve"> </w:t>
      </w:r>
      <w:r w:rsidRPr="00F24378">
        <w:t>del</w:t>
      </w:r>
      <w:r w:rsidR="00F24378">
        <w:t xml:space="preserve"> </w:t>
      </w:r>
      <w:r w:rsidRPr="00F24378">
        <w:t>índice.</w:t>
      </w:r>
    </w:p>
    <w:p w14:paraId="4404E1D3" w14:textId="77777777" w:rsidR="00A01ED6" w:rsidRPr="00F24378" w:rsidRDefault="00A01ED6" w:rsidP="00A01ED6"/>
    <w:p w14:paraId="0A582622" w14:textId="6311F426" w:rsidR="00AA6B2E" w:rsidRPr="00F24378" w:rsidRDefault="00AA6B2E" w:rsidP="00AA6B2E">
      <w:pPr>
        <w:pStyle w:val="Ttulo4"/>
      </w:pPr>
      <w:bookmarkStart w:id="117" w:name="_Toc71794157"/>
      <w:bookmarkStart w:id="118" w:name="_Toc149546823"/>
      <w:r w:rsidRPr="00F24378">
        <w:t>3</w:t>
      </w:r>
      <w:r w:rsidR="00F24378">
        <w:t xml:space="preserve"> </w:t>
      </w:r>
      <w:r w:rsidRPr="00F24378">
        <w:t>maneras</w:t>
      </w:r>
      <w:r w:rsidR="00F24378">
        <w:t xml:space="preserve"> </w:t>
      </w:r>
      <w:r w:rsidRPr="00F24378">
        <w:t>distintas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definir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PRIMARY</w:t>
      </w:r>
      <w:r w:rsidR="00F24378">
        <w:t xml:space="preserve"> </w:t>
      </w:r>
      <w:r w:rsidRPr="00F24378">
        <w:t>KEY:</w:t>
      </w:r>
      <w:bookmarkEnd w:id="117"/>
      <w:bookmarkEnd w:id="118"/>
    </w:p>
    <w:p w14:paraId="72BBAEF4" w14:textId="532E3E71" w:rsidR="00AA6B2E" w:rsidRPr="00F24378" w:rsidRDefault="00AA6B2E" w:rsidP="00AA6B2E">
      <w:pPr>
        <w:pStyle w:val="comandoseinstrucciones"/>
      </w:pPr>
      <w:r w:rsidRPr="00F24378">
        <w:t>CREATE</w:t>
      </w:r>
      <w:r w:rsidR="00F24378">
        <w:t xml:space="preserve"> </w:t>
      </w:r>
      <w:r w:rsidRPr="00F24378">
        <w:t>TABLE</w:t>
      </w:r>
      <w:r w:rsidR="00F24378">
        <w:t xml:space="preserve"> </w:t>
      </w:r>
      <w:r w:rsidRPr="00F24378">
        <w:t>actor</w:t>
      </w:r>
      <w:r w:rsidR="00F24378">
        <w:t xml:space="preserve"> </w:t>
      </w:r>
      <w:r w:rsidRPr="00F24378">
        <w:t>(</w:t>
      </w:r>
    </w:p>
    <w:p w14:paraId="2533C738" w14:textId="5E3C96EA" w:rsidR="00AA6B2E" w:rsidRPr="00F24378" w:rsidRDefault="00AA6B2E" w:rsidP="00AA6B2E">
      <w:pPr>
        <w:pStyle w:val="comandoseinstrucciones"/>
      </w:pPr>
      <w:r w:rsidRPr="00F24378">
        <w:t>actor_id</w:t>
      </w:r>
      <w:r w:rsidR="00F24378">
        <w:t xml:space="preserve"> </w:t>
      </w:r>
      <w:r w:rsidRPr="00F24378">
        <w:t>SMALLINT</w:t>
      </w:r>
      <w:r w:rsidR="00F24378">
        <w:t xml:space="preserve"> </w:t>
      </w:r>
      <w:r w:rsidRPr="00F24378">
        <w:t>UNSIGNED</w:t>
      </w:r>
      <w:r w:rsidR="00F24378">
        <w:t xml:space="preserve"> </w:t>
      </w:r>
      <w:r w:rsidRPr="00F24378">
        <w:t>NOT</w:t>
      </w:r>
      <w:r w:rsidR="00F24378">
        <w:t xml:space="preserve"> </w:t>
      </w:r>
      <w:r w:rsidRPr="00F24378">
        <w:t>NULL</w:t>
      </w:r>
      <w:r w:rsidR="00F24378">
        <w:t xml:space="preserve"> </w:t>
      </w:r>
      <w:r w:rsidRPr="00F24378">
        <w:t>AUTO_INCREMENT,</w:t>
      </w:r>
    </w:p>
    <w:p w14:paraId="4E6E7D7E" w14:textId="4C1C011D" w:rsidR="00AA6B2E" w:rsidRPr="00F24378" w:rsidRDefault="00AA6B2E" w:rsidP="00AA6B2E">
      <w:pPr>
        <w:pStyle w:val="comandoseinstrucciones"/>
      </w:pPr>
      <w:r w:rsidRPr="00F24378">
        <w:t>first_name</w:t>
      </w:r>
      <w:r w:rsidR="00F24378">
        <w:t xml:space="preserve"> </w:t>
      </w:r>
      <w:r w:rsidRPr="00F24378">
        <w:t>VARCHAR(45)</w:t>
      </w:r>
      <w:r w:rsidR="00F24378">
        <w:t xml:space="preserve"> </w:t>
      </w:r>
      <w:r w:rsidRPr="00F24378">
        <w:t>NOT</w:t>
      </w:r>
      <w:r w:rsidR="00F24378">
        <w:t xml:space="preserve"> </w:t>
      </w:r>
      <w:r w:rsidRPr="00F24378">
        <w:t>NULL,</w:t>
      </w:r>
    </w:p>
    <w:p w14:paraId="7FD135EB" w14:textId="56C21CF1" w:rsidR="00AA6B2E" w:rsidRPr="00F24378" w:rsidRDefault="00AA6B2E" w:rsidP="00AA6B2E">
      <w:pPr>
        <w:pStyle w:val="comandoseinstrucciones"/>
      </w:pPr>
      <w:r w:rsidRPr="00F24378">
        <w:t>last_name</w:t>
      </w:r>
      <w:r w:rsidR="00F24378">
        <w:t xml:space="preserve"> </w:t>
      </w:r>
      <w:r w:rsidRPr="00F24378">
        <w:t>VARCHAR(45)</w:t>
      </w:r>
      <w:r w:rsidR="00F24378">
        <w:t xml:space="preserve"> </w:t>
      </w:r>
      <w:r w:rsidRPr="00F24378">
        <w:t>NOT</w:t>
      </w:r>
      <w:r w:rsidR="00F24378">
        <w:t xml:space="preserve"> </w:t>
      </w:r>
      <w:r w:rsidRPr="00F24378">
        <w:t>NULL,</w:t>
      </w:r>
    </w:p>
    <w:p w14:paraId="180E6ED6" w14:textId="72409858" w:rsidR="00AA6B2E" w:rsidRPr="00F24378" w:rsidRDefault="00AA6B2E" w:rsidP="00AA6B2E">
      <w:pPr>
        <w:pStyle w:val="comandoseinstrucciones"/>
      </w:pPr>
      <w:r w:rsidRPr="00F24378">
        <w:rPr>
          <w:highlight w:val="yellow"/>
        </w:rPr>
        <w:t>PRIMARY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KEY</w:t>
      </w:r>
      <w:r w:rsidR="00F24378">
        <w:rPr>
          <w:highlight w:val="yellow"/>
        </w:rPr>
        <w:t xml:space="preserve">  </w:t>
      </w:r>
      <w:r w:rsidRPr="00F24378">
        <w:rPr>
          <w:highlight w:val="yellow"/>
        </w:rPr>
        <w:t>(actor_id)</w:t>
      </w:r>
    </w:p>
    <w:p w14:paraId="7CBEC1F5" w14:textId="77777777" w:rsidR="00AA6B2E" w:rsidRPr="00F24378" w:rsidRDefault="00AA6B2E" w:rsidP="00AA6B2E">
      <w:pPr>
        <w:pStyle w:val="comandoseinstrucciones"/>
      </w:pPr>
      <w:r w:rsidRPr="00F24378">
        <w:t>);</w:t>
      </w:r>
    </w:p>
    <w:p w14:paraId="3D23D960" w14:textId="77777777" w:rsidR="00AA6B2E" w:rsidRPr="00F24378" w:rsidRDefault="00AA6B2E" w:rsidP="00AA6B2E"/>
    <w:p w14:paraId="23571E01" w14:textId="3AB149DE" w:rsidR="00AA6B2E" w:rsidRPr="00F24378" w:rsidRDefault="00AA6B2E" w:rsidP="00AA6B2E">
      <w:pPr>
        <w:pStyle w:val="comandoseinstrucciones"/>
      </w:pPr>
      <w:r w:rsidRPr="00F24378">
        <w:t>CREATE</w:t>
      </w:r>
      <w:r w:rsidR="00F24378">
        <w:t xml:space="preserve"> </w:t>
      </w:r>
      <w:r w:rsidRPr="00F24378">
        <w:t>TABLE</w:t>
      </w:r>
      <w:r w:rsidR="00F24378">
        <w:t xml:space="preserve"> </w:t>
      </w:r>
      <w:r w:rsidRPr="00F24378">
        <w:t>actor</w:t>
      </w:r>
      <w:r w:rsidR="00F24378">
        <w:t xml:space="preserve"> </w:t>
      </w:r>
      <w:r w:rsidRPr="00F24378">
        <w:t>(</w:t>
      </w:r>
    </w:p>
    <w:p w14:paraId="6026D5F1" w14:textId="45AA6CDF" w:rsidR="00AA6B2E" w:rsidRPr="00F24378" w:rsidRDefault="00AA6B2E" w:rsidP="00AA6B2E">
      <w:pPr>
        <w:pStyle w:val="comandoseinstrucciones"/>
      </w:pPr>
      <w:r w:rsidRPr="00F24378">
        <w:t>actor_id</w:t>
      </w:r>
      <w:r w:rsidR="00F24378">
        <w:t xml:space="preserve"> </w:t>
      </w:r>
      <w:r w:rsidRPr="00F24378">
        <w:t>SMALLINT</w:t>
      </w:r>
      <w:r w:rsidR="00F24378">
        <w:t xml:space="preserve"> </w:t>
      </w:r>
      <w:r w:rsidRPr="00F24378">
        <w:t>UNSIGNED</w:t>
      </w:r>
      <w:r w:rsidR="00F24378">
        <w:t xml:space="preserve"> </w:t>
      </w:r>
      <w:r w:rsidRPr="00F24378">
        <w:t>NOT</w:t>
      </w:r>
      <w:r w:rsidR="00F24378">
        <w:t xml:space="preserve"> </w:t>
      </w:r>
      <w:r w:rsidRPr="00F24378">
        <w:t>NULL</w:t>
      </w:r>
      <w:r w:rsidR="00F24378">
        <w:t xml:space="preserve"> </w:t>
      </w:r>
      <w:r w:rsidRPr="00F24378">
        <w:t>AUTO_INCREMENT</w:t>
      </w:r>
      <w:r w:rsidR="00F24378">
        <w:t xml:space="preserve"> </w:t>
      </w:r>
      <w:r w:rsidRPr="00F24378">
        <w:rPr>
          <w:highlight w:val="yellow"/>
        </w:rPr>
        <w:t>PRIMARY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KEY</w:t>
      </w:r>
      <w:r w:rsidRPr="00F24378">
        <w:t>,</w:t>
      </w:r>
    </w:p>
    <w:p w14:paraId="4CEA66A0" w14:textId="330578E8" w:rsidR="00AA6B2E" w:rsidRPr="00F24378" w:rsidRDefault="00AA6B2E" w:rsidP="00AA6B2E">
      <w:pPr>
        <w:pStyle w:val="comandoseinstrucciones"/>
      </w:pPr>
      <w:r w:rsidRPr="00F24378">
        <w:t>first_name</w:t>
      </w:r>
      <w:r w:rsidR="00F24378">
        <w:t xml:space="preserve"> </w:t>
      </w:r>
      <w:r w:rsidRPr="00F24378">
        <w:t>VARCHAR(45)</w:t>
      </w:r>
      <w:r w:rsidR="00F24378">
        <w:t xml:space="preserve"> </w:t>
      </w:r>
      <w:r w:rsidRPr="00F24378">
        <w:t>NOT</w:t>
      </w:r>
      <w:r w:rsidR="00F24378">
        <w:t xml:space="preserve"> </w:t>
      </w:r>
      <w:r w:rsidRPr="00F24378">
        <w:t>NULL,</w:t>
      </w:r>
    </w:p>
    <w:p w14:paraId="576FED6D" w14:textId="14A2E72A" w:rsidR="00AA6B2E" w:rsidRPr="00F24378" w:rsidRDefault="00AA6B2E" w:rsidP="00AA6B2E">
      <w:pPr>
        <w:pStyle w:val="comandoseinstrucciones"/>
      </w:pPr>
      <w:r w:rsidRPr="00F24378">
        <w:t>last_name</w:t>
      </w:r>
      <w:r w:rsidR="00F24378">
        <w:t xml:space="preserve"> </w:t>
      </w:r>
      <w:r w:rsidRPr="00F24378">
        <w:t>VARCHAR(45)</w:t>
      </w:r>
      <w:r w:rsidR="00F24378">
        <w:t xml:space="preserve"> </w:t>
      </w:r>
      <w:r w:rsidRPr="00F24378">
        <w:t>NOT</w:t>
      </w:r>
      <w:r w:rsidR="00F24378">
        <w:t xml:space="preserve"> </w:t>
      </w:r>
      <w:r w:rsidRPr="00F24378">
        <w:t>NULL</w:t>
      </w:r>
    </w:p>
    <w:p w14:paraId="7BF45E9D" w14:textId="77777777" w:rsidR="00AA6B2E" w:rsidRPr="00F24378" w:rsidRDefault="00AA6B2E" w:rsidP="00AA6B2E">
      <w:pPr>
        <w:pStyle w:val="comandoseinstrucciones"/>
      </w:pPr>
      <w:r w:rsidRPr="00F24378">
        <w:t>);</w:t>
      </w:r>
    </w:p>
    <w:p w14:paraId="68DE9C14" w14:textId="77777777" w:rsidR="00AA6B2E" w:rsidRPr="00F24378" w:rsidRDefault="00AA6B2E" w:rsidP="00AA6B2E"/>
    <w:p w14:paraId="3F168C99" w14:textId="519972BE" w:rsidR="00AA6B2E" w:rsidRPr="00F24378" w:rsidRDefault="00AA6B2E" w:rsidP="00AA6B2E">
      <w:pPr>
        <w:pStyle w:val="comandoseinstrucciones"/>
      </w:pPr>
      <w:r w:rsidRPr="00F24378">
        <w:t>CREATE</w:t>
      </w:r>
      <w:r w:rsidR="00F24378">
        <w:t xml:space="preserve"> </w:t>
      </w:r>
      <w:r w:rsidRPr="00F24378">
        <w:t>TABLE</w:t>
      </w:r>
      <w:r w:rsidR="00F24378">
        <w:t xml:space="preserve"> </w:t>
      </w:r>
      <w:r w:rsidRPr="00F24378">
        <w:t>actor</w:t>
      </w:r>
      <w:r w:rsidR="00F24378">
        <w:t xml:space="preserve"> </w:t>
      </w:r>
      <w:r w:rsidRPr="00F24378">
        <w:t>(</w:t>
      </w:r>
    </w:p>
    <w:p w14:paraId="5F1CA18C" w14:textId="52E16674" w:rsidR="00AA6B2E" w:rsidRPr="00F24378" w:rsidRDefault="00AA6B2E" w:rsidP="00AA6B2E">
      <w:pPr>
        <w:pStyle w:val="comandoseinstrucciones"/>
      </w:pPr>
      <w:r w:rsidRPr="00F24378">
        <w:t>actor_id</w:t>
      </w:r>
      <w:r w:rsidR="00F24378">
        <w:t xml:space="preserve"> </w:t>
      </w:r>
      <w:r w:rsidRPr="00F24378">
        <w:t>SMALLINT</w:t>
      </w:r>
      <w:r w:rsidR="00F24378">
        <w:t xml:space="preserve"> </w:t>
      </w:r>
      <w:r w:rsidRPr="00F24378">
        <w:t>UNSIGNED</w:t>
      </w:r>
      <w:r w:rsidR="00F24378">
        <w:t xml:space="preserve"> </w:t>
      </w:r>
      <w:r w:rsidRPr="00F24378">
        <w:t>NOT</w:t>
      </w:r>
      <w:r w:rsidR="00F24378">
        <w:t xml:space="preserve"> </w:t>
      </w:r>
      <w:r w:rsidRPr="00F24378">
        <w:t>NULL</w:t>
      </w:r>
      <w:r w:rsidR="00F24378">
        <w:t xml:space="preserve"> </w:t>
      </w:r>
      <w:r w:rsidRPr="00F24378">
        <w:t>AUTO_INCREMENT,</w:t>
      </w:r>
    </w:p>
    <w:p w14:paraId="686E5B23" w14:textId="665A8B9F" w:rsidR="00AA6B2E" w:rsidRPr="00F24378" w:rsidRDefault="00AA6B2E" w:rsidP="00AA6B2E">
      <w:pPr>
        <w:pStyle w:val="comandoseinstrucciones"/>
      </w:pPr>
      <w:r w:rsidRPr="00F24378">
        <w:t>first_name</w:t>
      </w:r>
      <w:r w:rsidR="00F24378">
        <w:t xml:space="preserve"> </w:t>
      </w:r>
      <w:r w:rsidRPr="00F24378">
        <w:t>VARCHAR(45)</w:t>
      </w:r>
      <w:r w:rsidR="00F24378">
        <w:t xml:space="preserve"> </w:t>
      </w:r>
      <w:r w:rsidRPr="00F24378">
        <w:t>NOT</w:t>
      </w:r>
      <w:r w:rsidR="00F24378">
        <w:t xml:space="preserve"> </w:t>
      </w:r>
      <w:r w:rsidRPr="00F24378">
        <w:t>NULL,</w:t>
      </w:r>
    </w:p>
    <w:p w14:paraId="6CAB4167" w14:textId="3E60B732" w:rsidR="00AA6B2E" w:rsidRPr="00F24378" w:rsidRDefault="00AA6B2E" w:rsidP="00AA6B2E">
      <w:pPr>
        <w:pStyle w:val="comandoseinstrucciones"/>
      </w:pPr>
      <w:r w:rsidRPr="00F24378">
        <w:t>last_name</w:t>
      </w:r>
      <w:r w:rsidR="00F24378">
        <w:t xml:space="preserve"> </w:t>
      </w:r>
      <w:r w:rsidRPr="00F24378">
        <w:t>VARCHAR(45)</w:t>
      </w:r>
      <w:r w:rsidR="00F24378">
        <w:t xml:space="preserve"> </w:t>
      </w:r>
      <w:r w:rsidRPr="00F24378">
        <w:t>NOT</w:t>
      </w:r>
      <w:r w:rsidR="00F24378">
        <w:t xml:space="preserve"> </w:t>
      </w:r>
      <w:r w:rsidRPr="00F24378">
        <w:t>NULL,</w:t>
      </w:r>
    </w:p>
    <w:p w14:paraId="00F8F7A5" w14:textId="63B335F3" w:rsidR="00AA6B2E" w:rsidRPr="00F24378" w:rsidRDefault="00AA6B2E" w:rsidP="00AA6B2E">
      <w:pPr>
        <w:pStyle w:val="comandoseinstrucciones"/>
      </w:pPr>
      <w:r w:rsidRPr="00F24378">
        <w:rPr>
          <w:highlight w:val="yellow"/>
        </w:rPr>
        <w:t>CONSTRAINT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pk_actor_id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PRIMARY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KEY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(actor_id)</w:t>
      </w:r>
    </w:p>
    <w:p w14:paraId="6A4125B8" w14:textId="77777777" w:rsidR="00AA6B2E" w:rsidRPr="00F24378" w:rsidRDefault="00AA6B2E" w:rsidP="00AA6B2E">
      <w:pPr>
        <w:pStyle w:val="comandoseinstrucciones"/>
      </w:pPr>
      <w:r w:rsidRPr="00F24378">
        <w:t>);</w:t>
      </w:r>
    </w:p>
    <w:p w14:paraId="6050E733" w14:textId="77777777" w:rsidR="00AA6B2E" w:rsidRPr="00F24378" w:rsidRDefault="00AA6B2E" w:rsidP="00AA6B2E"/>
    <w:p w14:paraId="1AC26F4A" w14:textId="449C258F" w:rsidR="00AA6B2E" w:rsidRPr="00F24378" w:rsidRDefault="00AA6B2E" w:rsidP="00AA6B2E">
      <w:pPr>
        <w:pStyle w:val="Lista1"/>
      </w:pPr>
      <w:r w:rsidRPr="00F24378">
        <w:t>Una</w:t>
      </w:r>
      <w:r w:rsidR="00F24378">
        <w:t xml:space="preserve"> </w:t>
      </w:r>
      <w:r w:rsidRPr="00F24378">
        <w:t>tabla</w:t>
      </w:r>
      <w:r w:rsidR="00F24378">
        <w:t xml:space="preserve"> </w:t>
      </w:r>
      <w:r w:rsidRPr="00F24378">
        <w:t>puede</w:t>
      </w:r>
      <w:r w:rsidR="00F24378">
        <w:t xml:space="preserve"> </w:t>
      </w:r>
      <w:r w:rsidRPr="00F24378">
        <w:t>tener</w:t>
      </w:r>
      <w:r w:rsidR="00F24378">
        <w:t xml:space="preserve"> </w:t>
      </w:r>
      <w:r w:rsidRPr="00F24378">
        <w:rPr>
          <w:rStyle w:val="Textoennegrita"/>
        </w:rPr>
        <w:t>ninguna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o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una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sola</w:t>
      </w:r>
      <w:r w:rsidR="00F24378">
        <w:t xml:space="preserve"> </w:t>
      </w:r>
      <w:r w:rsidRPr="00F24378">
        <w:t>PRIMARY</w:t>
      </w:r>
      <w:r w:rsidR="00F24378">
        <w:t xml:space="preserve"> </w:t>
      </w:r>
      <w:r w:rsidRPr="00F24378">
        <w:t>KEY.</w:t>
      </w:r>
    </w:p>
    <w:p w14:paraId="3034229B" w14:textId="7EA7A263" w:rsidR="00AA6B2E" w:rsidRPr="00F24378" w:rsidRDefault="00AA6B2E" w:rsidP="00AA6B2E">
      <w:pPr>
        <w:pStyle w:val="Lista1"/>
      </w:pPr>
      <w:r w:rsidRPr="00F24378">
        <w:rPr>
          <w:highlight w:val="yellow"/>
        </w:rPr>
        <w:t>PRIMARY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KEY</w:t>
      </w:r>
      <w:r w:rsidR="00F24378">
        <w:t xml:space="preserve"> </w:t>
      </w:r>
      <w:r w:rsidRPr="00F24378">
        <w:t>lleva</w:t>
      </w:r>
      <w:r w:rsidR="00F24378">
        <w:t xml:space="preserve"> </w:t>
      </w:r>
      <w:r w:rsidRPr="00F24378">
        <w:t>implícita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restricción</w:t>
      </w:r>
      <w:r w:rsidR="00F24378">
        <w:t xml:space="preserve"> </w:t>
      </w:r>
      <w:r w:rsidRPr="00F24378">
        <w:rPr>
          <w:highlight w:val="yellow"/>
        </w:rPr>
        <w:t>UNIQUE</w:t>
      </w:r>
      <w:r w:rsidRPr="00F24378">
        <w:t>.</w:t>
      </w:r>
    </w:p>
    <w:p w14:paraId="5B205B0A" w14:textId="0E2B57AB" w:rsidR="00AA6B2E" w:rsidRPr="00F24378" w:rsidRDefault="00AA6B2E" w:rsidP="00AA6B2E">
      <w:pPr>
        <w:pStyle w:val="Lista1"/>
      </w:pPr>
      <w:r w:rsidRPr="00F24378">
        <w:rPr>
          <w:highlight w:val="yellow"/>
        </w:rPr>
        <w:t>PRIMARY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KEY</w:t>
      </w:r>
      <w:r w:rsidR="00F24378">
        <w:rPr>
          <w:highlight w:val="yellow"/>
        </w:rPr>
        <w:t xml:space="preserve"> </w:t>
      </w:r>
      <w:r w:rsidRPr="00F24378">
        <w:t>lleva</w:t>
      </w:r>
      <w:r w:rsidR="00F24378">
        <w:t xml:space="preserve"> </w:t>
      </w:r>
      <w:r w:rsidRPr="00F24378">
        <w:t>implícita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restricción</w:t>
      </w:r>
      <w:r w:rsidR="00F24378">
        <w:t xml:space="preserve"> </w:t>
      </w:r>
      <w:r w:rsidRPr="00F24378">
        <w:rPr>
          <w:highlight w:val="yellow"/>
        </w:rPr>
        <w:t>NOT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NULL</w:t>
      </w:r>
      <w:r w:rsidRPr="00F24378">
        <w:t>,</w:t>
      </w:r>
      <w:r w:rsidR="00F24378">
        <w:t xml:space="preserve"> </w:t>
      </w:r>
      <w:r w:rsidRPr="00F24378">
        <w:t>pero</w:t>
      </w:r>
      <w:r w:rsidR="00F24378">
        <w:t xml:space="preserve"> </w:t>
      </w:r>
      <w:r w:rsidRPr="00F24378">
        <w:rPr>
          <w:highlight w:val="cyan"/>
        </w:rPr>
        <w:t>deberíamos</w:t>
      </w:r>
      <w:r w:rsidR="00F24378">
        <w:rPr>
          <w:highlight w:val="cyan"/>
        </w:rPr>
        <w:t xml:space="preserve"> </w:t>
      </w:r>
      <w:r w:rsidRPr="00F24378">
        <w:rPr>
          <w:highlight w:val="cyan"/>
        </w:rPr>
        <w:t>escribir</w:t>
      </w:r>
      <w:r w:rsidR="00F24378">
        <w:rPr>
          <w:highlight w:val="cyan"/>
        </w:rPr>
        <w:t xml:space="preserve"> </w:t>
      </w:r>
      <w:r w:rsidRPr="00F24378">
        <w:rPr>
          <w:highlight w:val="cyan"/>
        </w:rPr>
        <w:t>explícitamente</w:t>
      </w:r>
      <w:r w:rsidR="00F24378">
        <w:rPr>
          <w:highlight w:val="cyan"/>
        </w:rPr>
        <w:t xml:space="preserve"> </w:t>
      </w:r>
      <w:r w:rsidRPr="00F24378">
        <w:rPr>
          <w:highlight w:val="cyan"/>
        </w:rPr>
        <w:t>el</w:t>
      </w:r>
      <w:r w:rsidR="00F24378">
        <w:rPr>
          <w:highlight w:val="cyan"/>
        </w:rPr>
        <w:t xml:space="preserve"> </w:t>
      </w:r>
      <w:r w:rsidRPr="00F24378">
        <w:rPr>
          <w:highlight w:val="cyan"/>
        </w:rPr>
        <w:t>NOT</w:t>
      </w:r>
      <w:r w:rsidR="00F24378">
        <w:rPr>
          <w:highlight w:val="cyan"/>
        </w:rPr>
        <w:t xml:space="preserve"> </w:t>
      </w:r>
      <w:r w:rsidRPr="00F24378">
        <w:rPr>
          <w:highlight w:val="cyan"/>
        </w:rPr>
        <w:t>NULL</w:t>
      </w:r>
      <w:r w:rsidR="00F24378">
        <w:t xml:space="preserve"> </w:t>
      </w:r>
      <w:r w:rsidRPr="00F24378">
        <w:t>para</w:t>
      </w:r>
      <w:r w:rsidR="00F24378">
        <w:t xml:space="preserve"> </w:t>
      </w:r>
      <w:r w:rsidRPr="00F24378">
        <w:t>evitar</w:t>
      </w:r>
      <w:r w:rsidR="00F24378">
        <w:t xml:space="preserve"> </w:t>
      </w:r>
      <w:r w:rsidRPr="00F24378">
        <w:t>inconvenientes,</w:t>
      </w:r>
      <w:r w:rsidR="00F24378">
        <w:t xml:space="preserve"> </w:t>
      </w:r>
      <w:r w:rsidRPr="00F24378">
        <w:rPr>
          <w:rStyle w:val="Textoennegrita"/>
        </w:rPr>
        <w:t>por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los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siguientes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motivos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relacionados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con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el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valor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por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defecto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de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un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atributo</w:t>
      </w:r>
      <w:r w:rsidRPr="00F24378">
        <w:t>:</w:t>
      </w:r>
    </w:p>
    <w:p w14:paraId="03517A75" w14:textId="2347C428" w:rsidR="00AA6B2E" w:rsidRPr="00F24378" w:rsidRDefault="00AA6B2E" w:rsidP="00AA6B2E">
      <w:pPr>
        <w:pStyle w:val="Lista0b"/>
      </w:pPr>
      <w:r w:rsidRPr="00F24378">
        <w:t>Valor</w:t>
      </w:r>
      <w:r w:rsidR="00F24378">
        <w:t xml:space="preserve"> </w:t>
      </w:r>
      <w:r w:rsidRPr="00F24378">
        <w:t>por</w:t>
      </w:r>
      <w:r w:rsidR="00F24378">
        <w:t xml:space="preserve"> </w:t>
      </w:r>
      <w:r w:rsidRPr="00F24378">
        <w:t>defecto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atributo</w:t>
      </w:r>
    </w:p>
    <w:p w14:paraId="67D39C97" w14:textId="77777777" w:rsidR="00AA6B2E" w:rsidRPr="00F24378" w:rsidRDefault="00000000" w:rsidP="00AA6B2E">
      <w:pPr>
        <w:pStyle w:val="comandoseinstrucciones"/>
      </w:pPr>
      <w:hyperlink r:id="rId39" w:history="1">
        <w:r w:rsidR="00AA6B2E" w:rsidRPr="00F24378">
          <w:rPr>
            <w:rStyle w:val="Hipervnculo"/>
          </w:rPr>
          <w:t>http://dev.mysql.com/doc/refman/5.5/en/data-type-defaults.html</w:t>
        </w:r>
      </w:hyperlink>
    </w:p>
    <w:p w14:paraId="3C2B2EA4" w14:textId="39A10FA2" w:rsidR="00AA6B2E" w:rsidRPr="00F24378" w:rsidRDefault="00AA6B2E" w:rsidP="00AA6B2E">
      <w:pPr>
        <w:pStyle w:val="Lista1"/>
      </w:pPr>
      <w:r w:rsidRPr="00F24378">
        <w:t>Si</w:t>
      </w:r>
      <w:r w:rsidR="00F24378">
        <w:t xml:space="preserve"> </w:t>
      </w:r>
      <w:r w:rsidRPr="00F24378">
        <w:t>insertamos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fila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damos</w:t>
      </w:r>
      <w:r w:rsidR="00F24378">
        <w:t xml:space="preserve"> </w:t>
      </w:r>
      <w:r w:rsidRPr="00F24378">
        <w:t>valor</w:t>
      </w:r>
      <w:r w:rsidR="00F24378">
        <w:t xml:space="preserve"> </w:t>
      </w:r>
      <w:r w:rsidRPr="00F24378">
        <w:t>al</w:t>
      </w:r>
      <w:r w:rsidR="00F24378">
        <w:t xml:space="preserve"> </w:t>
      </w:r>
      <w:r w:rsidRPr="00F24378">
        <w:t>atributo</w:t>
      </w:r>
      <w:r w:rsidR="00F24378">
        <w:t xml:space="preserve"> </w:t>
      </w:r>
      <w:r w:rsidRPr="00F24378">
        <w:t>PRIMARY</w:t>
      </w:r>
      <w:r w:rsidR="00F24378">
        <w:t xml:space="preserve"> </w:t>
      </w:r>
      <w:r w:rsidRPr="00F24378">
        <w:t>KEY,</w:t>
      </w:r>
      <w:r w:rsidR="00F24378">
        <w:t xml:space="preserve"> </w:t>
      </w:r>
      <w:r w:rsidRPr="00F24378">
        <w:t>entonces</w:t>
      </w:r>
      <w:r w:rsidR="00F24378">
        <w:t xml:space="preserve"> </w:t>
      </w:r>
      <w:r w:rsidRPr="00F24378">
        <w:t>MySQL</w:t>
      </w:r>
      <w:r w:rsidR="00F24378">
        <w:t xml:space="preserve"> </w:t>
      </w:r>
      <w:r w:rsidRPr="00F24378">
        <w:rPr>
          <w:rStyle w:val="Textoennegrita"/>
        </w:rPr>
        <w:t>SÍ</w:t>
      </w:r>
      <w:r w:rsidR="00F24378">
        <w:rPr>
          <w:rStyle w:val="Textoennegrita"/>
        </w:rPr>
        <w:t xml:space="preserve"> </w:t>
      </w:r>
      <w:r w:rsidRPr="00F24378">
        <w:t>le</w:t>
      </w:r>
      <w:r w:rsidR="00F24378">
        <w:t xml:space="preserve"> </w:t>
      </w:r>
      <w:r w:rsidRPr="00F24378">
        <w:t>asigna</w:t>
      </w:r>
      <w:r w:rsidR="00F24378">
        <w:t xml:space="preserve"> </w:t>
      </w:r>
      <w:r w:rsidRPr="00F24378">
        <w:t>al</w:t>
      </w:r>
      <w:r w:rsidR="00F24378">
        <w:t xml:space="preserve"> </w:t>
      </w:r>
      <w:r w:rsidRPr="00F24378">
        <w:t>atributo</w:t>
      </w:r>
      <w:r w:rsidR="00F24378">
        <w:t xml:space="preserve"> </w:t>
      </w:r>
      <w:r w:rsidRPr="00F24378">
        <w:t>PRIMARY</w:t>
      </w:r>
      <w:r w:rsidR="00F24378">
        <w:t xml:space="preserve"> </w:t>
      </w:r>
      <w:r w:rsidRPr="00F24378">
        <w:t>KEY</w:t>
      </w:r>
      <w:r w:rsidR="00F24378">
        <w:t xml:space="preserve"> </w:t>
      </w:r>
      <w:r w:rsidRPr="00F24378">
        <w:t>el</w:t>
      </w:r>
      <w:r w:rsidR="00F24378">
        <w:t xml:space="preserve"> </w:t>
      </w:r>
      <w:hyperlink w:anchor="_Valor_por_defecto" w:history="1">
        <w:r w:rsidRPr="00F24378">
          <w:rPr>
            <w:rStyle w:val="Hipervnculo"/>
          </w:rPr>
          <w:t>valor</w:t>
        </w:r>
        <w:r w:rsidR="00F24378">
          <w:rPr>
            <w:rStyle w:val="Hipervnculo"/>
          </w:rPr>
          <w:t xml:space="preserve"> </w:t>
        </w:r>
        <w:r w:rsidRPr="00F24378">
          <w:rPr>
            <w:rStyle w:val="Hipervnculo"/>
          </w:rPr>
          <w:t>por</w:t>
        </w:r>
        <w:r w:rsidR="00F24378">
          <w:rPr>
            <w:rStyle w:val="Hipervnculo"/>
          </w:rPr>
          <w:t xml:space="preserve"> </w:t>
        </w:r>
        <w:r w:rsidRPr="00F24378">
          <w:rPr>
            <w:rStyle w:val="Hipervnculo"/>
          </w:rPr>
          <w:t>defecto</w:t>
        </w:r>
        <w:r w:rsidR="00F24378">
          <w:rPr>
            <w:rStyle w:val="Hipervnculo"/>
          </w:rPr>
          <w:t xml:space="preserve"> </w:t>
        </w:r>
        <w:r w:rsidRPr="00F24378">
          <w:rPr>
            <w:rStyle w:val="Hipervnculo"/>
          </w:rPr>
          <w:t>propio</w:t>
        </w:r>
        <w:r w:rsidR="00F24378">
          <w:rPr>
            <w:rStyle w:val="Hipervnculo"/>
          </w:rPr>
          <w:t xml:space="preserve"> </w:t>
        </w:r>
        <w:r w:rsidRPr="00F24378">
          <w:rPr>
            <w:rStyle w:val="Hipervnculo"/>
          </w:rPr>
          <w:t>de</w:t>
        </w:r>
        <w:r w:rsidR="00F24378">
          <w:rPr>
            <w:rStyle w:val="Hipervnculo"/>
          </w:rPr>
          <w:t xml:space="preserve"> </w:t>
        </w:r>
        <w:r w:rsidRPr="00F24378">
          <w:rPr>
            <w:rStyle w:val="Hipervnculo"/>
          </w:rPr>
          <w:t>su</w:t>
        </w:r>
        <w:r w:rsidR="00F24378">
          <w:rPr>
            <w:rStyle w:val="Hipervnculo"/>
          </w:rPr>
          <w:t xml:space="preserve"> </w:t>
        </w:r>
        <w:r w:rsidRPr="00F24378">
          <w:rPr>
            <w:rStyle w:val="Hipervnculo"/>
          </w:rPr>
          <w:t>tipo</w:t>
        </w:r>
        <w:r w:rsidR="00F24378">
          <w:rPr>
            <w:rStyle w:val="Hipervnculo"/>
          </w:rPr>
          <w:t xml:space="preserve"> </w:t>
        </w:r>
        <w:r w:rsidRPr="00F24378">
          <w:rPr>
            <w:rStyle w:val="Hipervnculo"/>
          </w:rPr>
          <w:t>de</w:t>
        </w:r>
        <w:r w:rsidR="00F24378">
          <w:rPr>
            <w:rStyle w:val="Hipervnculo"/>
          </w:rPr>
          <w:t xml:space="preserve"> </w:t>
        </w:r>
        <w:r w:rsidRPr="00F24378">
          <w:rPr>
            <w:rStyle w:val="Hipervnculo"/>
          </w:rPr>
          <w:t>datos</w:t>
        </w:r>
      </w:hyperlink>
      <w:r w:rsidRPr="00F24378">
        <w:t>.</w:t>
      </w:r>
      <w:r w:rsidR="00F24378">
        <w:t xml:space="preserve"> </w:t>
      </w:r>
      <w:r w:rsidRPr="00F24378">
        <w:t>Evidentemente</w:t>
      </w:r>
      <w:r w:rsidR="00F24378">
        <w:t xml:space="preserve"> </w:t>
      </w:r>
      <w:r w:rsidRPr="00F24378">
        <w:t>si</w:t>
      </w:r>
      <w:r w:rsidR="00F24378">
        <w:t xml:space="preserve"> </w:t>
      </w:r>
      <w:r w:rsidRPr="00F24378">
        <w:t>ese</w:t>
      </w:r>
      <w:r w:rsidR="00F24378">
        <w:t xml:space="preserve"> </w:t>
      </w:r>
      <w:r w:rsidRPr="00F24378">
        <w:t>valor</w:t>
      </w:r>
      <w:r w:rsidR="00F24378">
        <w:t xml:space="preserve"> </w:t>
      </w:r>
      <w:r w:rsidRPr="00F24378">
        <w:t>por</w:t>
      </w:r>
      <w:r w:rsidR="00F24378">
        <w:t xml:space="preserve"> </w:t>
      </w:r>
      <w:r w:rsidRPr="00F24378">
        <w:t>defecto</w:t>
      </w:r>
      <w:r w:rsidR="00F24378">
        <w:t xml:space="preserve"> </w:t>
      </w:r>
      <w:r w:rsidRPr="00F24378">
        <w:t>ya</w:t>
      </w:r>
      <w:r w:rsidR="00F24378">
        <w:t xml:space="preserve"> </w:t>
      </w:r>
      <w:r w:rsidRPr="00F24378">
        <w:t>existiese</w:t>
      </w:r>
      <w:r w:rsidR="00F24378">
        <w:t xml:space="preserve"> </w:t>
      </w:r>
      <w:r w:rsidRPr="00F24378">
        <w:t>previamente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otro</w:t>
      </w:r>
      <w:r w:rsidR="00F24378">
        <w:t xml:space="preserve"> </w:t>
      </w:r>
      <w:r w:rsidRPr="00F24378">
        <w:t>registro,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podrá</w:t>
      </w:r>
      <w:r w:rsidR="00F24378">
        <w:t xml:space="preserve"> </w:t>
      </w:r>
      <w:r w:rsidRPr="00F24378">
        <w:t>introducirse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fila</w:t>
      </w:r>
      <w:r w:rsidR="00F24378">
        <w:t xml:space="preserve"> </w:t>
      </w:r>
      <w:r w:rsidRPr="00F24378">
        <w:t>(porque</w:t>
      </w:r>
      <w:r w:rsidR="00F24378">
        <w:t xml:space="preserve"> </w:t>
      </w:r>
      <w:r w:rsidRPr="00F24378">
        <w:t>PRIMARY</w:t>
      </w:r>
      <w:r w:rsidR="00F24378">
        <w:t xml:space="preserve"> </w:t>
      </w:r>
      <w:r w:rsidRPr="00F24378">
        <w:t>KEY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permite</w:t>
      </w:r>
      <w:r w:rsidR="00F24378">
        <w:t xml:space="preserve"> </w:t>
      </w:r>
      <w:r w:rsidRPr="00F24378">
        <w:t>valores</w:t>
      </w:r>
      <w:r w:rsidR="00F24378">
        <w:t xml:space="preserve"> </w:t>
      </w:r>
      <w:r w:rsidRPr="00F24378">
        <w:t>duplicados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clave).</w:t>
      </w:r>
    </w:p>
    <w:p w14:paraId="5FA915A1" w14:textId="664EFF86" w:rsidR="00AA6B2E" w:rsidRPr="00F24378" w:rsidRDefault="00AA6B2E" w:rsidP="00AA6B2E">
      <w:r w:rsidRPr="00F24378">
        <w:t>Veamos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ejemplo,</w:t>
      </w:r>
      <w:r w:rsidR="00F24378">
        <w:t xml:space="preserve"> </w:t>
      </w:r>
      <w:r w:rsidRPr="00F24378">
        <w:t>por</w:t>
      </w:r>
      <w:r w:rsidR="00F24378">
        <w:t xml:space="preserve"> </w:t>
      </w:r>
      <w:r w:rsidRPr="00F24378">
        <w:t>qué</w:t>
      </w:r>
      <w:r w:rsidR="00F24378">
        <w:t xml:space="preserve"> </w:t>
      </w:r>
      <w:r w:rsidRPr="00F24378">
        <w:t>debemos</w:t>
      </w:r>
      <w:r w:rsidR="00F24378">
        <w:t xml:space="preserve"> </w:t>
      </w:r>
      <w:r w:rsidRPr="00F24378">
        <w:t>poner</w:t>
      </w:r>
      <w:r w:rsidR="00F24378">
        <w:t xml:space="preserve"> </w:t>
      </w:r>
      <w:r w:rsidRPr="00F24378">
        <w:t>explícitamente</w:t>
      </w:r>
      <w:r w:rsidR="00F24378">
        <w:t xml:space="preserve"> </w:t>
      </w:r>
      <w:r w:rsidRPr="00F24378">
        <w:t>NOT</w:t>
      </w:r>
      <w:r w:rsidR="00F24378">
        <w:t xml:space="preserve"> </w:t>
      </w:r>
      <w:r w:rsidRPr="00F24378">
        <w:t>NULL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atributo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forme</w:t>
      </w:r>
      <w:r w:rsidR="00F24378">
        <w:t xml:space="preserve"> </w:t>
      </w:r>
      <w:r w:rsidRPr="00F24378">
        <w:t>parte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PRIMARY</w:t>
      </w:r>
      <w:r w:rsidR="00F24378">
        <w:t xml:space="preserve"> </w:t>
      </w:r>
      <w:r w:rsidRPr="00F24378">
        <w:t>KEY:</w:t>
      </w:r>
    </w:p>
    <w:p w14:paraId="74AFA956" w14:textId="24AF3C4F" w:rsidR="00AA6B2E" w:rsidRPr="00F24378" w:rsidRDefault="00AA6B2E" w:rsidP="00AA6B2E">
      <w:pPr>
        <w:pStyle w:val="comandoseinstrucciones"/>
      </w:pPr>
      <w:r w:rsidRPr="00F24378">
        <w:lastRenderedPageBreak/>
        <w:t>#El</w:t>
      </w:r>
      <w:r w:rsidR="00F24378">
        <w:t xml:space="preserve"> </w:t>
      </w:r>
      <w:r w:rsidRPr="00F24378">
        <w:t>comando</w:t>
      </w:r>
      <w:r w:rsidR="00F24378">
        <w:t xml:space="preserve"> </w:t>
      </w:r>
      <w:r w:rsidRPr="00F24378">
        <w:rPr>
          <w:rStyle w:val="Textoennegrita"/>
        </w:rPr>
        <w:t>SHOW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CREATE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TABLE</w:t>
      </w:r>
      <w:r w:rsidR="00F24378">
        <w:t xml:space="preserve"> </w:t>
      </w:r>
      <w:r w:rsidRPr="00F24378">
        <w:t>muestra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estructura</w:t>
      </w:r>
      <w:r w:rsidR="00F24378">
        <w:t xml:space="preserve"> </w:t>
      </w:r>
      <w:r w:rsidRPr="00F24378">
        <w:t>real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tabla</w:t>
      </w:r>
      <w:r w:rsidR="00F24378">
        <w:t xml:space="preserve"> </w:t>
      </w:r>
      <w:r w:rsidRPr="00F24378">
        <w:t>(con</w:t>
      </w:r>
      <w:r w:rsidR="00F24378">
        <w:t xml:space="preserve"> </w:t>
      </w:r>
      <w:r w:rsidRPr="00F24378">
        <w:t>las</w:t>
      </w:r>
      <w:r w:rsidR="00F24378">
        <w:t xml:space="preserve"> </w:t>
      </w:r>
      <w:r w:rsidRPr="00F24378">
        <w:t>cláusulas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añade</w:t>
      </w:r>
      <w:r w:rsidR="00F24378">
        <w:t xml:space="preserve"> </w:t>
      </w:r>
      <w:r w:rsidRPr="00F24378">
        <w:t>MySQL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forma</w:t>
      </w:r>
      <w:r w:rsidR="00F24378">
        <w:t xml:space="preserve"> </w:t>
      </w:r>
      <w:r w:rsidRPr="00F24378">
        <w:t>implícita).</w:t>
      </w:r>
    </w:p>
    <w:p w14:paraId="12003F02" w14:textId="77777777" w:rsidR="00AA6B2E" w:rsidRPr="00F24378" w:rsidRDefault="00AA6B2E" w:rsidP="00AA6B2E">
      <w:pPr>
        <w:pStyle w:val="comandoseinstrucciones"/>
      </w:pPr>
    </w:p>
    <w:p w14:paraId="2E7DDF75" w14:textId="76708D05" w:rsidR="00AA6B2E" w:rsidRPr="00F24378" w:rsidRDefault="00AA6B2E" w:rsidP="00AA6B2E">
      <w:pPr>
        <w:pStyle w:val="comandoseinstrucciones"/>
      </w:pPr>
      <w:r w:rsidRPr="00F24378">
        <w:t>--</w:t>
      </w:r>
      <w:r w:rsidR="00F24378">
        <w:t xml:space="preserve"> </w:t>
      </w:r>
      <w:r w:rsidRPr="00F24378">
        <w:t>Ejemplo</w:t>
      </w:r>
      <w:r w:rsidR="00F24378">
        <w:t xml:space="preserve"> </w:t>
      </w:r>
      <w:r w:rsidRPr="00F24378">
        <w:t>1:</w:t>
      </w:r>
      <w:r w:rsidR="00F24378">
        <w:t xml:space="preserve"> </w:t>
      </w:r>
      <w:r w:rsidRPr="00F24378">
        <w:t>tabla</w:t>
      </w:r>
      <w:r w:rsidR="00F24378">
        <w:t xml:space="preserve"> </w:t>
      </w:r>
      <w:r w:rsidRPr="00F24378">
        <w:t>creada</w:t>
      </w:r>
      <w:r w:rsidR="00F24378">
        <w:t xml:space="preserve"> </w:t>
      </w:r>
      <w:r w:rsidRPr="00F24378">
        <w:t>correctamente</w:t>
      </w:r>
      <w:r w:rsidR="00F24378">
        <w:t xml:space="preserve"> </w:t>
      </w:r>
      <w:r w:rsidRPr="00F24378">
        <w:t>(especificando</w:t>
      </w:r>
      <w:r w:rsidR="00F24378">
        <w:t xml:space="preserve"> </w:t>
      </w:r>
      <w:r w:rsidRPr="00F24378">
        <w:t>NOT</w:t>
      </w:r>
      <w:r w:rsidR="00F24378">
        <w:t xml:space="preserve"> </w:t>
      </w:r>
      <w:r w:rsidRPr="00F24378">
        <w:t>NULL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atributo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es</w:t>
      </w:r>
      <w:r w:rsidR="00F24378">
        <w:t xml:space="preserve"> </w:t>
      </w:r>
      <w:r w:rsidRPr="00F24378">
        <w:t>PRIMARY</w:t>
      </w:r>
      <w:r w:rsidR="00F24378">
        <w:t xml:space="preserve"> </w:t>
      </w:r>
      <w:r w:rsidRPr="00F24378">
        <w:t>KEY):</w:t>
      </w:r>
    </w:p>
    <w:p w14:paraId="2DF25A08" w14:textId="77777777" w:rsidR="00AA6B2E" w:rsidRPr="00F24378" w:rsidRDefault="00AA6B2E" w:rsidP="00AA6B2E">
      <w:pPr>
        <w:pStyle w:val="comandoseinstrucciones"/>
      </w:pPr>
    </w:p>
    <w:p w14:paraId="4574A62B" w14:textId="6A793FB9" w:rsidR="00AA6B2E" w:rsidRPr="00F24378" w:rsidRDefault="00AA6B2E" w:rsidP="00AA6B2E">
      <w:pPr>
        <w:pStyle w:val="comandoseinstrucciones"/>
        <w:rPr>
          <w:b/>
          <w:highlight w:val="red"/>
        </w:rPr>
      </w:pPr>
      <w:r w:rsidRPr="00F24378">
        <w:rPr>
          <w:b/>
          <w:highlight w:val="red"/>
        </w:rPr>
        <w:t>--</w:t>
      </w:r>
      <w:r w:rsidR="00F24378">
        <w:rPr>
          <w:b/>
          <w:highlight w:val="red"/>
        </w:rPr>
        <w:t xml:space="preserve"> </w:t>
      </w:r>
      <w:r w:rsidRPr="00F24378">
        <w:rPr>
          <w:b/>
          <w:highlight w:val="red"/>
        </w:rPr>
        <w:t>SÍ</w:t>
      </w:r>
      <w:r w:rsidR="00F24378">
        <w:rPr>
          <w:b/>
          <w:highlight w:val="red"/>
        </w:rPr>
        <w:t xml:space="preserve"> </w:t>
      </w:r>
      <w:r w:rsidRPr="00F24378">
        <w:rPr>
          <w:b/>
          <w:highlight w:val="red"/>
        </w:rPr>
        <w:t>hemos</w:t>
      </w:r>
      <w:r w:rsidR="00F24378">
        <w:rPr>
          <w:b/>
          <w:highlight w:val="red"/>
        </w:rPr>
        <w:t xml:space="preserve"> </w:t>
      </w:r>
      <w:r w:rsidRPr="00F24378">
        <w:rPr>
          <w:b/>
          <w:highlight w:val="red"/>
        </w:rPr>
        <w:t>especificado</w:t>
      </w:r>
      <w:r w:rsidR="00F24378">
        <w:rPr>
          <w:b/>
          <w:highlight w:val="red"/>
        </w:rPr>
        <w:t xml:space="preserve"> </w:t>
      </w:r>
      <w:r w:rsidRPr="00F24378">
        <w:rPr>
          <w:b/>
          <w:highlight w:val="red"/>
        </w:rPr>
        <w:t>NOT</w:t>
      </w:r>
      <w:r w:rsidR="00F24378">
        <w:rPr>
          <w:b/>
          <w:highlight w:val="red"/>
        </w:rPr>
        <w:t xml:space="preserve"> </w:t>
      </w:r>
      <w:r w:rsidRPr="00F24378">
        <w:rPr>
          <w:b/>
          <w:highlight w:val="red"/>
        </w:rPr>
        <w:t>NULL</w:t>
      </w:r>
      <w:r w:rsidR="00F24378">
        <w:rPr>
          <w:b/>
          <w:highlight w:val="red"/>
        </w:rPr>
        <w:t xml:space="preserve"> </w:t>
      </w:r>
      <w:r w:rsidRPr="00F24378">
        <w:rPr>
          <w:b/>
          <w:highlight w:val="red"/>
        </w:rPr>
        <w:t>en</w:t>
      </w:r>
      <w:r w:rsidR="00F24378">
        <w:rPr>
          <w:b/>
          <w:highlight w:val="red"/>
        </w:rPr>
        <w:t xml:space="preserve"> </w:t>
      </w:r>
      <w:r w:rsidRPr="00F24378">
        <w:rPr>
          <w:b/>
          <w:highlight w:val="red"/>
        </w:rPr>
        <w:t>el</w:t>
      </w:r>
      <w:r w:rsidR="00F24378">
        <w:rPr>
          <w:b/>
          <w:highlight w:val="red"/>
        </w:rPr>
        <w:t xml:space="preserve"> </w:t>
      </w:r>
      <w:r w:rsidRPr="00F24378">
        <w:rPr>
          <w:b/>
          <w:highlight w:val="red"/>
        </w:rPr>
        <w:t>atributo</w:t>
      </w:r>
      <w:r w:rsidR="00F24378">
        <w:rPr>
          <w:b/>
          <w:highlight w:val="red"/>
        </w:rPr>
        <w:t xml:space="preserve"> </w:t>
      </w:r>
      <w:r w:rsidRPr="00F24378">
        <w:rPr>
          <w:b/>
          <w:highlight w:val="red"/>
        </w:rPr>
        <w:t>de</w:t>
      </w:r>
      <w:r w:rsidR="00F24378">
        <w:rPr>
          <w:b/>
          <w:highlight w:val="red"/>
        </w:rPr>
        <w:t xml:space="preserve"> </w:t>
      </w:r>
      <w:r w:rsidRPr="00F24378">
        <w:rPr>
          <w:b/>
          <w:highlight w:val="red"/>
        </w:rPr>
        <w:t>la</w:t>
      </w:r>
      <w:r w:rsidR="00F24378">
        <w:rPr>
          <w:b/>
          <w:highlight w:val="red"/>
        </w:rPr>
        <w:t xml:space="preserve"> </w:t>
      </w:r>
      <w:r w:rsidRPr="00F24378">
        <w:rPr>
          <w:b/>
          <w:highlight w:val="red"/>
        </w:rPr>
        <w:t>PRIMARY</w:t>
      </w:r>
      <w:r w:rsidR="00F24378">
        <w:rPr>
          <w:b/>
          <w:highlight w:val="red"/>
        </w:rPr>
        <w:t xml:space="preserve"> </w:t>
      </w:r>
      <w:r w:rsidRPr="00F24378">
        <w:rPr>
          <w:b/>
          <w:highlight w:val="red"/>
        </w:rPr>
        <w:t>KEY</w:t>
      </w:r>
      <w:r w:rsidR="00F24378">
        <w:rPr>
          <w:b/>
          <w:highlight w:val="red"/>
        </w:rPr>
        <w:t xml:space="preserve"> </w:t>
      </w:r>
    </w:p>
    <w:p w14:paraId="2717A17B" w14:textId="119557B9" w:rsidR="00AA6B2E" w:rsidRPr="00F24378" w:rsidRDefault="00AA6B2E" w:rsidP="00AA6B2E">
      <w:pPr>
        <w:pStyle w:val="comandoseinstrucciones"/>
        <w:rPr>
          <w:highlight w:val="yellow"/>
        </w:rPr>
      </w:pPr>
      <w:r w:rsidRPr="00F24378">
        <w:rPr>
          <w:highlight w:val="yellow"/>
        </w:rPr>
        <w:t>CREATE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TABLE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t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(</w:t>
      </w:r>
      <w:r w:rsidRPr="00F24378">
        <w:rPr>
          <w:highlight w:val="green"/>
        </w:rPr>
        <w:t>i</w:t>
      </w:r>
      <w:r w:rsidR="00F24378">
        <w:rPr>
          <w:highlight w:val="green"/>
        </w:rPr>
        <w:t xml:space="preserve"> </w:t>
      </w:r>
      <w:r w:rsidRPr="00F24378">
        <w:rPr>
          <w:highlight w:val="green"/>
        </w:rPr>
        <w:t>INT</w:t>
      </w:r>
      <w:r w:rsidR="00F24378">
        <w:rPr>
          <w:highlight w:val="green"/>
        </w:rPr>
        <w:t xml:space="preserve"> </w:t>
      </w:r>
      <w:r w:rsidRPr="00F24378">
        <w:rPr>
          <w:highlight w:val="green"/>
        </w:rPr>
        <w:t>NOT</w:t>
      </w:r>
      <w:r w:rsidR="00F24378">
        <w:rPr>
          <w:highlight w:val="green"/>
        </w:rPr>
        <w:t xml:space="preserve"> </w:t>
      </w:r>
      <w:r w:rsidRPr="00F24378">
        <w:rPr>
          <w:highlight w:val="green"/>
        </w:rPr>
        <w:t>NULL</w:t>
      </w:r>
      <w:r w:rsidRPr="00F24378">
        <w:rPr>
          <w:highlight w:val="yellow"/>
        </w:rPr>
        <w:t>,</w:t>
      </w:r>
      <w:r w:rsidR="00F24378">
        <w:rPr>
          <w:highlight w:val="yellow"/>
        </w:rPr>
        <w:t xml:space="preserve"> </w:t>
      </w:r>
    </w:p>
    <w:p w14:paraId="509AA7B3" w14:textId="35A9BCD7" w:rsidR="00AA6B2E" w:rsidRPr="00F24378" w:rsidRDefault="00AA6B2E" w:rsidP="00AA6B2E">
      <w:pPr>
        <w:pStyle w:val="comandoseinstrucciones"/>
        <w:rPr>
          <w:highlight w:val="yellow"/>
        </w:rPr>
      </w:pPr>
      <w:r w:rsidRPr="00F24378">
        <w:rPr>
          <w:highlight w:val="yellow"/>
        </w:rPr>
        <w:t>PRIMARY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KEY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(i)</w:t>
      </w:r>
    </w:p>
    <w:p w14:paraId="58206AD2" w14:textId="77777777" w:rsidR="00AA6B2E" w:rsidRPr="00F24378" w:rsidRDefault="00AA6B2E" w:rsidP="00AA6B2E">
      <w:pPr>
        <w:pStyle w:val="comandoseinstrucciones"/>
        <w:rPr>
          <w:highlight w:val="yellow"/>
        </w:rPr>
      </w:pPr>
      <w:r w:rsidRPr="00F24378">
        <w:rPr>
          <w:highlight w:val="yellow"/>
        </w:rPr>
        <w:t>);</w:t>
      </w:r>
    </w:p>
    <w:p w14:paraId="6EAEF099" w14:textId="77777777" w:rsidR="00AA6B2E" w:rsidRPr="00F24378" w:rsidRDefault="00AA6B2E" w:rsidP="00AA6B2E">
      <w:pPr>
        <w:pStyle w:val="comandoseinstrucciones"/>
        <w:rPr>
          <w:highlight w:val="yellow"/>
        </w:rPr>
      </w:pPr>
    </w:p>
    <w:p w14:paraId="48511684" w14:textId="1C2F123A" w:rsidR="00AA6B2E" w:rsidRPr="00F24378" w:rsidRDefault="00AA6B2E" w:rsidP="00AA6B2E">
      <w:pPr>
        <w:pStyle w:val="comandoseinstrucciones"/>
        <w:rPr>
          <w:highlight w:val="yellow"/>
        </w:rPr>
      </w:pPr>
      <w:r w:rsidRPr="00F24378">
        <w:rPr>
          <w:highlight w:val="yellow"/>
        </w:rPr>
        <w:t>SHOW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CREATE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TABLE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t;</w:t>
      </w:r>
    </w:p>
    <w:p w14:paraId="69D9A662" w14:textId="77777777" w:rsidR="00AA6B2E" w:rsidRPr="00F24378" w:rsidRDefault="00AA6B2E" w:rsidP="00AA6B2E">
      <w:pPr>
        <w:pStyle w:val="comandoseinstrucciones"/>
        <w:rPr>
          <w:highlight w:val="yellow"/>
        </w:rPr>
      </w:pPr>
    </w:p>
    <w:p w14:paraId="5DD0F509" w14:textId="6A7BB311" w:rsidR="00AA6B2E" w:rsidRPr="00F24378" w:rsidRDefault="00AA6B2E" w:rsidP="00AA6B2E">
      <w:pPr>
        <w:pStyle w:val="comandoseinstrucciones"/>
        <w:rPr>
          <w:highlight w:val="yellow"/>
        </w:rPr>
      </w:pPr>
      <w:r w:rsidRPr="00F24378">
        <w:rPr>
          <w:highlight w:val="yellow"/>
        </w:rPr>
        <w:t>CREATE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TABLE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`t`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(</w:t>
      </w:r>
    </w:p>
    <w:p w14:paraId="345548A4" w14:textId="65E688B3" w:rsidR="00AA6B2E" w:rsidRPr="00F24378" w:rsidRDefault="00AA6B2E" w:rsidP="00AA6B2E">
      <w:pPr>
        <w:pStyle w:val="comandoseinstrucciones"/>
        <w:rPr>
          <w:highlight w:val="yellow"/>
        </w:rPr>
      </w:pPr>
      <w:r w:rsidRPr="00F24378">
        <w:rPr>
          <w:highlight w:val="cyan"/>
        </w:rPr>
        <w:t>`i`</w:t>
      </w:r>
      <w:r w:rsidR="00F24378">
        <w:rPr>
          <w:highlight w:val="cyan"/>
        </w:rPr>
        <w:t xml:space="preserve"> </w:t>
      </w:r>
      <w:r w:rsidRPr="00F24378">
        <w:rPr>
          <w:highlight w:val="cyan"/>
        </w:rPr>
        <w:t>int(11)</w:t>
      </w:r>
      <w:r w:rsidR="00F24378">
        <w:rPr>
          <w:highlight w:val="cyan"/>
        </w:rPr>
        <w:t xml:space="preserve"> </w:t>
      </w:r>
      <w:r w:rsidRPr="00F24378">
        <w:rPr>
          <w:highlight w:val="cyan"/>
        </w:rPr>
        <w:t>NOT</w:t>
      </w:r>
      <w:r w:rsidR="00F24378">
        <w:rPr>
          <w:highlight w:val="cyan"/>
        </w:rPr>
        <w:t xml:space="preserve"> </w:t>
      </w:r>
      <w:r w:rsidRPr="00F24378">
        <w:rPr>
          <w:highlight w:val="cyan"/>
        </w:rPr>
        <w:t>NULL</w:t>
      </w:r>
      <w:r w:rsidRPr="00F24378">
        <w:rPr>
          <w:highlight w:val="yellow"/>
        </w:rPr>
        <w:t>,</w:t>
      </w:r>
    </w:p>
    <w:p w14:paraId="46D08469" w14:textId="72A37327" w:rsidR="00AA6B2E" w:rsidRPr="00F24378" w:rsidRDefault="00F24378" w:rsidP="00AA6B2E">
      <w:pPr>
        <w:pStyle w:val="comandoseinstrucciones"/>
        <w:rPr>
          <w:highlight w:val="yellow"/>
        </w:rPr>
      </w:pPr>
      <w:r>
        <w:rPr>
          <w:highlight w:val="yellow"/>
        </w:rPr>
        <w:t xml:space="preserve">  </w:t>
      </w:r>
      <w:r w:rsidR="00AA6B2E" w:rsidRPr="00F24378">
        <w:rPr>
          <w:highlight w:val="yellow"/>
        </w:rPr>
        <w:t>PRIMARY</w:t>
      </w:r>
      <w:r>
        <w:rPr>
          <w:highlight w:val="yellow"/>
        </w:rPr>
        <w:t xml:space="preserve"> </w:t>
      </w:r>
      <w:r w:rsidR="00AA6B2E" w:rsidRPr="00F24378">
        <w:rPr>
          <w:highlight w:val="yellow"/>
        </w:rPr>
        <w:t>KEY</w:t>
      </w:r>
      <w:r>
        <w:rPr>
          <w:highlight w:val="yellow"/>
        </w:rPr>
        <w:t xml:space="preserve"> </w:t>
      </w:r>
      <w:r w:rsidR="00AA6B2E" w:rsidRPr="00F24378">
        <w:rPr>
          <w:highlight w:val="yellow"/>
        </w:rPr>
        <w:t>(`i`)</w:t>
      </w:r>
    </w:p>
    <w:p w14:paraId="487478E6" w14:textId="7BC34FFC" w:rsidR="00AA6B2E" w:rsidRPr="00F24378" w:rsidRDefault="00AA6B2E" w:rsidP="00AA6B2E">
      <w:pPr>
        <w:pStyle w:val="comandoseinstrucciones"/>
      </w:pPr>
      <w:r w:rsidRPr="00F24378">
        <w:rPr>
          <w:highlight w:val="yellow"/>
        </w:rPr>
        <w:t>)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ENGINE=InnoDB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DEFAULT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CHARSET=utf8</w:t>
      </w:r>
    </w:p>
    <w:p w14:paraId="374EF7B5" w14:textId="77777777" w:rsidR="00AA6B2E" w:rsidRPr="00F24378" w:rsidRDefault="00AA6B2E" w:rsidP="00AA6B2E">
      <w:pPr>
        <w:pStyle w:val="comandoseinstrucciones"/>
      </w:pPr>
    </w:p>
    <w:p w14:paraId="6B81A0A9" w14:textId="7A0B1E31" w:rsidR="00AA6B2E" w:rsidRPr="00F24378" w:rsidRDefault="00AA6B2E" w:rsidP="00AA6B2E">
      <w:pPr>
        <w:pStyle w:val="comandoseinstrucciones"/>
      </w:pPr>
      <w:r w:rsidRPr="00F24378">
        <w:t>--</w:t>
      </w:r>
      <w:r w:rsidR="00F24378">
        <w:t xml:space="preserve"> </w:t>
      </w:r>
      <w:r w:rsidRPr="00F24378">
        <w:t>Ejemplo</w:t>
      </w:r>
      <w:r w:rsidR="00F24378">
        <w:t xml:space="preserve"> </w:t>
      </w:r>
      <w:r w:rsidRPr="00F24378">
        <w:t>2: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misma</w:t>
      </w:r>
      <w:r w:rsidR="00F24378">
        <w:t xml:space="preserve"> </w:t>
      </w:r>
      <w:r w:rsidRPr="00F24378">
        <w:t>tabla</w:t>
      </w:r>
      <w:r w:rsidR="00F24378">
        <w:t xml:space="preserve"> </w:t>
      </w:r>
      <w:r w:rsidRPr="00F24378">
        <w:t>creada</w:t>
      </w:r>
      <w:r w:rsidR="00F24378">
        <w:t xml:space="preserve"> </w:t>
      </w:r>
      <w:r w:rsidRPr="00F24378">
        <w:t>INcorrectamente</w:t>
      </w:r>
      <w:r w:rsidR="00F24378">
        <w:t xml:space="preserve"> </w:t>
      </w:r>
      <w:r w:rsidRPr="00F24378">
        <w:t>(NO</w:t>
      </w:r>
      <w:r w:rsidR="00F24378">
        <w:t xml:space="preserve"> </w:t>
      </w:r>
      <w:r w:rsidRPr="00F24378">
        <w:t>especificando</w:t>
      </w:r>
      <w:r w:rsidR="00F24378">
        <w:t xml:space="preserve"> </w:t>
      </w:r>
      <w:r w:rsidRPr="00F24378">
        <w:t>NOT</w:t>
      </w:r>
      <w:r w:rsidR="00F24378">
        <w:t xml:space="preserve"> </w:t>
      </w:r>
      <w:r w:rsidRPr="00F24378">
        <w:t>NULL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atributo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es</w:t>
      </w:r>
      <w:r w:rsidR="00F24378">
        <w:t xml:space="preserve"> </w:t>
      </w:r>
      <w:r w:rsidRPr="00F24378">
        <w:t>PRIMARY</w:t>
      </w:r>
      <w:r w:rsidR="00F24378">
        <w:t xml:space="preserve"> </w:t>
      </w:r>
      <w:r w:rsidRPr="00F24378">
        <w:t>KEY):</w:t>
      </w:r>
    </w:p>
    <w:p w14:paraId="66FD5F4A" w14:textId="77777777" w:rsidR="00AA6B2E" w:rsidRPr="00F24378" w:rsidRDefault="00AA6B2E" w:rsidP="00AA6B2E">
      <w:pPr>
        <w:pStyle w:val="comandoseinstrucciones"/>
      </w:pPr>
    </w:p>
    <w:p w14:paraId="213D894E" w14:textId="6D04DF11" w:rsidR="00AA6B2E" w:rsidRPr="00F24378" w:rsidRDefault="00AA6B2E" w:rsidP="00AA6B2E">
      <w:pPr>
        <w:pStyle w:val="comandoseinstrucciones"/>
        <w:rPr>
          <w:b/>
          <w:highlight w:val="red"/>
        </w:rPr>
      </w:pPr>
      <w:r w:rsidRPr="00F24378">
        <w:rPr>
          <w:b/>
          <w:highlight w:val="red"/>
        </w:rPr>
        <w:t>--</w:t>
      </w:r>
      <w:r w:rsidR="00F24378">
        <w:rPr>
          <w:b/>
          <w:highlight w:val="red"/>
        </w:rPr>
        <w:t xml:space="preserve"> </w:t>
      </w:r>
      <w:r w:rsidRPr="00F24378">
        <w:rPr>
          <w:b/>
          <w:highlight w:val="red"/>
        </w:rPr>
        <w:t>NO</w:t>
      </w:r>
      <w:r w:rsidR="00F24378">
        <w:rPr>
          <w:b/>
          <w:highlight w:val="red"/>
        </w:rPr>
        <w:t xml:space="preserve"> </w:t>
      </w:r>
      <w:r w:rsidRPr="00F24378">
        <w:rPr>
          <w:b/>
          <w:highlight w:val="red"/>
        </w:rPr>
        <w:t>hemos</w:t>
      </w:r>
      <w:r w:rsidR="00F24378">
        <w:rPr>
          <w:b/>
          <w:highlight w:val="red"/>
        </w:rPr>
        <w:t xml:space="preserve"> </w:t>
      </w:r>
      <w:r w:rsidRPr="00F24378">
        <w:rPr>
          <w:b/>
          <w:highlight w:val="red"/>
        </w:rPr>
        <w:t>especificado</w:t>
      </w:r>
      <w:r w:rsidR="00F24378">
        <w:rPr>
          <w:b/>
          <w:highlight w:val="red"/>
        </w:rPr>
        <w:t xml:space="preserve"> </w:t>
      </w:r>
      <w:r w:rsidRPr="00F24378">
        <w:rPr>
          <w:b/>
          <w:highlight w:val="red"/>
        </w:rPr>
        <w:t>NOT</w:t>
      </w:r>
      <w:r w:rsidR="00F24378">
        <w:rPr>
          <w:b/>
          <w:highlight w:val="red"/>
        </w:rPr>
        <w:t xml:space="preserve"> </w:t>
      </w:r>
      <w:r w:rsidRPr="00F24378">
        <w:rPr>
          <w:b/>
          <w:highlight w:val="red"/>
        </w:rPr>
        <w:t>NULL</w:t>
      </w:r>
      <w:r w:rsidR="00F24378">
        <w:rPr>
          <w:b/>
          <w:highlight w:val="red"/>
        </w:rPr>
        <w:t xml:space="preserve"> </w:t>
      </w:r>
      <w:r w:rsidRPr="00F24378">
        <w:rPr>
          <w:b/>
          <w:highlight w:val="red"/>
        </w:rPr>
        <w:t>en</w:t>
      </w:r>
      <w:r w:rsidR="00F24378">
        <w:rPr>
          <w:b/>
          <w:highlight w:val="red"/>
        </w:rPr>
        <w:t xml:space="preserve"> </w:t>
      </w:r>
      <w:r w:rsidRPr="00F24378">
        <w:rPr>
          <w:b/>
          <w:highlight w:val="red"/>
        </w:rPr>
        <w:t>el</w:t>
      </w:r>
      <w:r w:rsidR="00F24378">
        <w:rPr>
          <w:b/>
          <w:highlight w:val="red"/>
        </w:rPr>
        <w:t xml:space="preserve"> </w:t>
      </w:r>
      <w:r w:rsidRPr="00F24378">
        <w:rPr>
          <w:b/>
          <w:highlight w:val="red"/>
        </w:rPr>
        <w:t>atributo</w:t>
      </w:r>
      <w:r w:rsidR="00F24378">
        <w:rPr>
          <w:b/>
          <w:highlight w:val="red"/>
        </w:rPr>
        <w:t xml:space="preserve"> </w:t>
      </w:r>
      <w:r w:rsidRPr="00F24378">
        <w:rPr>
          <w:b/>
          <w:highlight w:val="red"/>
        </w:rPr>
        <w:t>de</w:t>
      </w:r>
      <w:r w:rsidR="00F24378">
        <w:rPr>
          <w:b/>
          <w:highlight w:val="red"/>
        </w:rPr>
        <w:t xml:space="preserve"> </w:t>
      </w:r>
      <w:r w:rsidRPr="00F24378">
        <w:rPr>
          <w:b/>
          <w:highlight w:val="red"/>
        </w:rPr>
        <w:t>la</w:t>
      </w:r>
      <w:r w:rsidR="00F24378">
        <w:rPr>
          <w:b/>
          <w:highlight w:val="red"/>
        </w:rPr>
        <w:t xml:space="preserve"> </w:t>
      </w:r>
      <w:r w:rsidRPr="00F24378">
        <w:rPr>
          <w:b/>
          <w:highlight w:val="red"/>
        </w:rPr>
        <w:t>PRIMARY</w:t>
      </w:r>
      <w:r w:rsidR="00F24378">
        <w:rPr>
          <w:b/>
          <w:highlight w:val="red"/>
        </w:rPr>
        <w:t xml:space="preserve"> </w:t>
      </w:r>
      <w:r w:rsidRPr="00F24378">
        <w:rPr>
          <w:b/>
          <w:highlight w:val="red"/>
        </w:rPr>
        <w:t>KEY</w:t>
      </w:r>
      <w:r w:rsidR="00F24378">
        <w:rPr>
          <w:b/>
          <w:highlight w:val="red"/>
        </w:rPr>
        <w:t xml:space="preserve"> </w:t>
      </w:r>
    </w:p>
    <w:p w14:paraId="50C92CA2" w14:textId="4B0905F6" w:rsidR="00AA6B2E" w:rsidRPr="00F24378" w:rsidRDefault="00AA6B2E" w:rsidP="00AA6B2E">
      <w:pPr>
        <w:pStyle w:val="comandoseinstrucciones"/>
        <w:rPr>
          <w:highlight w:val="yellow"/>
        </w:rPr>
      </w:pPr>
      <w:r w:rsidRPr="00F24378">
        <w:rPr>
          <w:b/>
          <w:highlight w:val="yellow"/>
        </w:rPr>
        <w:t>CREATE</w:t>
      </w:r>
      <w:r w:rsidR="00F24378">
        <w:rPr>
          <w:b/>
          <w:highlight w:val="yellow"/>
        </w:rPr>
        <w:t xml:space="preserve"> </w:t>
      </w:r>
      <w:r w:rsidRPr="00F24378">
        <w:rPr>
          <w:b/>
          <w:highlight w:val="yellow"/>
        </w:rPr>
        <w:t>TABLE</w:t>
      </w:r>
      <w:r w:rsidR="00F24378">
        <w:rPr>
          <w:b/>
          <w:highlight w:val="yellow"/>
        </w:rPr>
        <w:t xml:space="preserve"> </w:t>
      </w:r>
      <w:r w:rsidRPr="00F24378">
        <w:rPr>
          <w:b/>
          <w:highlight w:val="yellow"/>
        </w:rPr>
        <w:t>t</w:t>
      </w:r>
      <w:r w:rsidR="00F24378">
        <w:rPr>
          <w:b/>
          <w:highlight w:val="yellow"/>
        </w:rPr>
        <w:t xml:space="preserve"> </w:t>
      </w:r>
      <w:r w:rsidRPr="00F24378">
        <w:rPr>
          <w:highlight w:val="yellow"/>
        </w:rPr>
        <w:t>(</w:t>
      </w:r>
      <w:r w:rsidRPr="00F24378">
        <w:rPr>
          <w:highlight w:val="green"/>
        </w:rPr>
        <w:t>i</w:t>
      </w:r>
      <w:r w:rsidR="00F24378">
        <w:rPr>
          <w:highlight w:val="green"/>
        </w:rPr>
        <w:t xml:space="preserve"> </w:t>
      </w:r>
      <w:r w:rsidRPr="00F24378">
        <w:rPr>
          <w:highlight w:val="green"/>
        </w:rPr>
        <w:t>INT</w:t>
      </w:r>
      <w:r w:rsidR="00F24378">
        <w:rPr>
          <w:highlight w:val="green"/>
        </w:rPr>
        <w:t xml:space="preserve"> </w:t>
      </w:r>
      <w:r w:rsidRPr="00F24378">
        <w:rPr>
          <w:highlight w:val="yellow"/>
        </w:rPr>
        <w:t>,</w:t>
      </w:r>
    </w:p>
    <w:p w14:paraId="50C21EA3" w14:textId="7B3918CC" w:rsidR="00AA6B2E" w:rsidRPr="00F24378" w:rsidRDefault="00AA6B2E" w:rsidP="00AA6B2E">
      <w:pPr>
        <w:pStyle w:val="comandoseinstrucciones"/>
        <w:rPr>
          <w:highlight w:val="yellow"/>
        </w:rPr>
      </w:pPr>
      <w:r w:rsidRPr="00F24378">
        <w:rPr>
          <w:highlight w:val="yellow"/>
        </w:rPr>
        <w:t>PRIMARY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KEY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(i)</w:t>
      </w:r>
    </w:p>
    <w:p w14:paraId="421E409C" w14:textId="77777777" w:rsidR="00AA6B2E" w:rsidRPr="00F24378" w:rsidRDefault="00AA6B2E" w:rsidP="00AA6B2E">
      <w:pPr>
        <w:pStyle w:val="comandoseinstrucciones"/>
        <w:rPr>
          <w:highlight w:val="yellow"/>
        </w:rPr>
      </w:pPr>
      <w:r w:rsidRPr="00F24378">
        <w:rPr>
          <w:highlight w:val="yellow"/>
        </w:rPr>
        <w:t>);</w:t>
      </w:r>
    </w:p>
    <w:p w14:paraId="1DA18202" w14:textId="77777777" w:rsidR="00AA6B2E" w:rsidRPr="00F24378" w:rsidRDefault="00AA6B2E" w:rsidP="00AA6B2E">
      <w:pPr>
        <w:pStyle w:val="comandoseinstrucciones"/>
        <w:rPr>
          <w:highlight w:val="yellow"/>
        </w:rPr>
      </w:pPr>
    </w:p>
    <w:p w14:paraId="58053854" w14:textId="4ACCF252" w:rsidR="00AA6B2E" w:rsidRPr="00F24378" w:rsidRDefault="00AA6B2E" w:rsidP="00AA6B2E">
      <w:pPr>
        <w:pStyle w:val="comandoseinstrucciones"/>
        <w:rPr>
          <w:b/>
          <w:highlight w:val="yellow"/>
        </w:rPr>
      </w:pPr>
      <w:r w:rsidRPr="00F24378">
        <w:rPr>
          <w:b/>
          <w:highlight w:val="yellow"/>
        </w:rPr>
        <w:t>SHOW</w:t>
      </w:r>
      <w:r w:rsidR="00F24378">
        <w:rPr>
          <w:b/>
          <w:highlight w:val="yellow"/>
        </w:rPr>
        <w:t xml:space="preserve"> </w:t>
      </w:r>
      <w:r w:rsidRPr="00F24378">
        <w:rPr>
          <w:b/>
          <w:highlight w:val="yellow"/>
        </w:rPr>
        <w:t>CREATE</w:t>
      </w:r>
      <w:r w:rsidR="00F24378">
        <w:rPr>
          <w:b/>
          <w:highlight w:val="yellow"/>
        </w:rPr>
        <w:t xml:space="preserve"> </w:t>
      </w:r>
      <w:r w:rsidRPr="00F24378">
        <w:rPr>
          <w:b/>
          <w:highlight w:val="yellow"/>
        </w:rPr>
        <w:t>TABLE</w:t>
      </w:r>
      <w:r w:rsidR="00F24378">
        <w:rPr>
          <w:b/>
          <w:highlight w:val="yellow"/>
        </w:rPr>
        <w:t xml:space="preserve"> </w:t>
      </w:r>
      <w:r w:rsidRPr="00F24378">
        <w:rPr>
          <w:b/>
          <w:highlight w:val="yellow"/>
        </w:rPr>
        <w:t>t;</w:t>
      </w:r>
    </w:p>
    <w:p w14:paraId="5B4ED1CB" w14:textId="77777777" w:rsidR="00AA6B2E" w:rsidRPr="00F24378" w:rsidRDefault="00AA6B2E" w:rsidP="00AA6B2E">
      <w:pPr>
        <w:pStyle w:val="comandoseinstrucciones"/>
        <w:rPr>
          <w:highlight w:val="yellow"/>
        </w:rPr>
      </w:pPr>
    </w:p>
    <w:p w14:paraId="79D34C6F" w14:textId="6A28DB38" w:rsidR="00AA6B2E" w:rsidRPr="00F24378" w:rsidRDefault="00AA6B2E" w:rsidP="00AA6B2E">
      <w:pPr>
        <w:pStyle w:val="comandoseinstrucciones"/>
        <w:rPr>
          <w:highlight w:val="yellow"/>
        </w:rPr>
      </w:pPr>
      <w:r w:rsidRPr="00F24378">
        <w:rPr>
          <w:highlight w:val="yellow"/>
        </w:rPr>
        <w:t>CREATE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TABLE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`t`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(</w:t>
      </w:r>
    </w:p>
    <w:p w14:paraId="3A28298C" w14:textId="32BF1FA1" w:rsidR="00AA6B2E" w:rsidRPr="00F24378" w:rsidRDefault="00AA6B2E" w:rsidP="00AA6B2E">
      <w:pPr>
        <w:pStyle w:val="comandoseinstrucciones"/>
        <w:rPr>
          <w:highlight w:val="yellow"/>
        </w:rPr>
      </w:pPr>
      <w:r w:rsidRPr="00F24378">
        <w:rPr>
          <w:highlight w:val="cyan"/>
        </w:rPr>
        <w:t>`i`</w:t>
      </w:r>
      <w:r w:rsidR="00F24378">
        <w:rPr>
          <w:highlight w:val="cyan"/>
        </w:rPr>
        <w:t xml:space="preserve"> </w:t>
      </w:r>
      <w:r w:rsidRPr="00F24378">
        <w:rPr>
          <w:highlight w:val="cyan"/>
        </w:rPr>
        <w:t>int(11)</w:t>
      </w:r>
      <w:r w:rsidR="00F24378">
        <w:rPr>
          <w:highlight w:val="cyan"/>
        </w:rPr>
        <w:t xml:space="preserve"> </w:t>
      </w:r>
      <w:r w:rsidRPr="00F24378">
        <w:rPr>
          <w:highlight w:val="cyan"/>
        </w:rPr>
        <w:t>NOT</w:t>
      </w:r>
      <w:r w:rsidR="00F24378">
        <w:rPr>
          <w:highlight w:val="cyan"/>
        </w:rPr>
        <w:t xml:space="preserve"> </w:t>
      </w:r>
      <w:r w:rsidRPr="00F24378">
        <w:rPr>
          <w:highlight w:val="cyan"/>
        </w:rPr>
        <w:t>NULL</w:t>
      </w:r>
      <w:r w:rsidR="00F24378">
        <w:rPr>
          <w:highlight w:val="cyan"/>
        </w:rPr>
        <w:t xml:space="preserve"> </w:t>
      </w:r>
      <w:r w:rsidRPr="00F24378">
        <w:rPr>
          <w:b/>
          <w:highlight w:val="magenta"/>
          <w:u w:val="single"/>
        </w:rPr>
        <w:t>DEFAULT</w:t>
      </w:r>
      <w:r w:rsidR="00F24378">
        <w:rPr>
          <w:b/>
          <w:highlight w:val="magenta"/>
          <w:u w:val="single"/>
        </w:rPr>
        <w:t xml:space="preserve"> </w:t>
      </w:r>
      <w:r w:rsidRPr="00F24378">
        <w:rPr>
          <w:b/>
          <w:highlight w:val="magenta"/>
          <w:u w:val="single"/>
        </w:rPr>
        <w:t>'0'</w:t>
      </w:r>
      <w:r w:rsidRPr="00F24378">
        <w:rPr>
          <w:highlight w:val="yellow"/>
        </w:rPr>
        <w:t>,</w:t>
      </w:r>
    </w:p>
    <w:p w14:paraId="31CEB701" w14:textId="2374A565" w:rsidR="00AA6B2E" w:rsidRPr="00F24378" w:rsidRDefault="00F24378" w:rsidP="00AA6B2E">
      <w:pPr>
        <w:pStyle w:val="comandoseinstrucciones"/>
        <w:rPr>
          <w:highlight w:val="yellow"/>
        </w:rPr>
      </w:pPr>
      <w:r>
        <w:rPr>
          <w:highlight w:val="yellow"/>
        </w:rPr>
        <w:t xml:space="preserve">  </w:t>
      </w:r>
      <w:r w:rsidR="00AA6B2E" w:rsidRPr="00F24378">
        <w:rPr>
          <w:highlight w:val="yellow"/>
        </w:rPr>
        <w:t>PRIMARY</w:t>
      </w:r>
      <w:r>
        <w:rPr>
          <w:highlight w:val="yellow"/>
        </w:rPr>
        <w:t xml:space="preserve"> </w:t>
      </w:r>
      <w:r w:rsidR="00AA6B2E" w:rsidRPr="00F24378">
        <w:rPr>
          <w:highlight w:val="yellow"/>
        </w:rPr>
        <w:t>KEY</w:t>
      </w:r>
      <w:r>
        <w:rPr>
          <w:highlight w:val="yellow"/>
        </w:rPr>
        <w:t xml:space="preserve"> </w:t>
      </w:r>
      <w:r w:rsidR="00AA6B2E" w:rsidRPr="00F24378">
        <w:rPr>
          <w:highlight w:val="yellow"/>
        </w:rPr>
        <w:t>(`i`)</w:t>
      </w:r>
    </w:p>
    <w:p w14:paraId="624F5E5A" w14:textId="4AAA6BB2" w:rsidR="00AA6B2E" w:rsidRPr="00F24378" w:rsidRDefault="00AA6B2E" w:rsidP="00AA6B2E">
      <w:pPr>
        <w:pStyle w:val="comandoseinstrucciones"/>
      </w:pPr>
      <w:r w:rsidRPr="00F24378">
        <w:rPr>
          <w:highlight w:val="yellow"/>
        </w:rPr>
        <w:t>)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ENGINE=InnoDB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DEFAULT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CHARSET=utf8</w:t>
      </w:r>
    </w:p>
    <w:p w14:paraId="19E39D5B" w14:textId="77777777" w:rsidR="00AA6B2E" w:rsidRPr="00F24378" w:rsidRDefault="00AA6B2E" w:rsidP="00AA6B2E">
      <w:pPr>
        <w:pStyle w:val="comandoseinstrucciones"/>
      </w:pPr>
    </w:p>
    <w:p w14:paraId="4C186CCC" w14:textId="77777777" w:rsidR="00AA6B2E" w:rsidRPr="00F24378" w:rsidRDefault="00AA6B2E" w:rsidP="00AA6B2E">
      <w:pPr>
        <w:pStyle w:val="comandoseinstrucciones"/>
      </w:pPr>
    </w:p>
    <w:p w14:paraId="6012A58D" w14:textId="77777777" w:rsidR="00AA6B2E" w:rsidRPr="00F24378" w:rsidRDefault="00AA6B2E" w:rsidP="00AA6B2E"/>
    <w:p w14:paraId="4665EB16" w14:textId="1E15818D" w:rsidR="00AA6B2E" w:rsidRPr="00F24378" w:rsidRDefault="00AA6B2E" w:rsidP="00AA6B2E">
      <w:pPr>
        <w:pStyle w:val="Ttulo3"/>
      </w:pPr>
      <w:bookmarkStart w:id="119" w:name="_Toc71794158"/>
      <w:bookmarkStart w:id="120" w:name="_Toc149546824"/>
      <w:r w:rsidRPr="00F24378">
        <w:t>UNIQUE</w:t>
      </w:r>
      <w:r w:rsidR="00F24378">
        <w:t xml:space="preserve"> </w:t>
      </w:r>
      <w:r w:rsidRPr="00F24378">
        <w:t>[INDEX|KEY]</w:t>
      </w:r>
      <w:bookmarkEnd w:id="119"/>
      <w:bookmarkEnd w:id="120"/>
    </w:p>
    <w:p w14:paraId="4EF8952A" w14:textId="77777777" w:rsidR="00AA6B2E" w:rsidRPr="00F24378" w:rsidRDefault="00000000" w:rsidP="00AA6B2E">
      <w:pPr>
        <w:pStyle w:val="comandoseinstrucciones"/>
        <w:rPr>
          <w:b/>
        </w:rPr>
      </w:pPr>
      <w:hyperlink r:id="rId40" w:history="1">
        <w:r w:rsidR="00AA6B2E" w:rsidRPr="00F24378">
          <w:rPr>
            <w:rStyle w:val="Hipervnculo"/>
            <w:b/>
          </w:rPr>
          <w:t>http://www.w3schools.com/sql/sql_unique.asp</w:t>
        </w:r>
      </w:hyperlink>
    </w:p>
    <w:p w14:paraId="317F54DC" w14:textId="2C6D7E69" w:rsidR="00AA6B2E" w:rsidRPr="00F24378" w:rsidRDefault="00AA6B2E" w:rsidP="00AA6B2E">
      <w:pPr>
        <w:pStyle w:val="Lista1"/>
      </w:pPr>
      <w:r w:rsidRPr="00F24378">
        <w:t>UNIQUE</w:t>
      </w:r>
      <w:r w:rsidR="00F24378">
        <w:t xml:space="preserve"> </w:t>
      </w:r>
      <w:r w:rsidRPr="00F24378">
        <w:t>Crea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restricción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impide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atributo</w:t>
      </w:r>
      <w:r w:rsidR="00F24378">
        <w:t xml:space="preserve"> </w:t>
      </w:r>
      <w:r w:rsidRPr="00F24378">
        <w:t>(o</w:t>
      </w:r>
      <w:r w:rsidR="00F24378">
        <w:t xml:space="preserve"> </w:t>
      </w:r>
      <w:r w:rsidRPr="00F24378">
        <w:t>atributos)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repita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varias</w:t>
      </w:r>
      <w:r w:rsidR="00F24378">
        <w:t xml:space="preserve"> </w:t>
      </w:r>
      <w:r w:rsidRPr="00F24378">
        <w:t>filas.</w:t>
      </w:r>
    </w:p>
    <w:p w14:paraId="7CE74546" w14:textId="3C74621E" w:rsidR="00AA6B2E" w:rsidRPr="00F24378" w:rsidRDefault="00AA6B2E" w:rsidP="00AA6B2E">
      <w:pPr>
        <w:pStyle w:val="Lista1"/>
      </w:pPr>
      <w:r w:rsidRPr="00F24378">
        <w:rPr>
          <w:highlight w:val="yellow"/>
        </w:rPr>
        <w:t>UNIQUE</w:t>
      </w:r>
      <w:r w:rsidR="00F24378">
        <w:t xml:space="preserve"> </w:t>
      </w:r>
      <w:r w:rsidRPr="00F24378">
        <w:rPr>
          <w:rStyle w:val="Textoennegrita"/>
        </w:rPr>
        <w:t>SÍ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permite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que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el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atributo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sea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NULL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en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varias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filas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(en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caso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de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que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no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exista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una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restricción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NOT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NULL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que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impida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los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nulos)</w:t>
      </w:r>
    </w:p>
    <w:p w14:paraId="4F5987F6" w14:textId="738D74A3" w:rsidR="00AA6B2E" w:rsidRPr="00F24378" w:rsidRDefault="00AA6B2E" w:rsidP="00AA6B2E">
      <w:pPr>
        <w:pStyle w:val="Lista1"/>
      </w:pPr>
      <w:r w:rsidRPr="00F24378">
        <w:t>La</w:t>
      </w:r>
      <w:r w:rsidR="00F24378">
        <w:t xml:space="preserve"> </w:t>
      </w:r>
      <w:r w:rsidRPr="00F24378">
        <w:t>restricción</w:t>
      </w:r>
      <w:r w:rsidR="00F24378">
        <w:t xml:space="preserve"> </w:t>
      </w:r>
      <w:r w:rsidRPr="00F24378">
        <w:t>PRIMARY</w:t>
      </w:r>
      <w:r w:rsidR="00F24378">
        <w:t xml:space="preserve"> </w:t>
      </w:r>
      <w:r w:rsidRPr="00F24378">
        <w:t>KEY</w:t>
      </w:r>
      <w:r w:rsidR="00F24378">
        <w:t xml:space="preserve"> </w:t>
      </w:r>
      <w:r w:rsidRPr="00F24378">
        <w:t>lleva</w:t>
      </w:r>
      <w:r w:rsidR="00F24378">
        <w:t xml:space="preserve"> </w:t>
      </w:r>
      <w:r w:rsidRPr="00F24378">
        <w:t>implícita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restricción</w:t>
      </w:r>
      <w:r w:rsidR="00F24378">
        <w:t xml:space="preserve"> </w:t>
      </w:r>
      <w:r w:rsidRPr="00F24378">
        <w:t>UNIQUE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NOT</w:t>
      </w:r>
      <w:r w:rsidR="00F24378">
        <w:t xml:space="preserve"> </w:t>
      </w:r>
      <w:r w:rsidRPr="00F24378">
        <w:t>NULL.</w:t>
      </w:r>
    </w:p>
    <w:p w14:paraId="38C1DA2F" w14:textId="646A6E44" w:rsidR="00AA6B2E" w:rsidRPr="00F24378" w:rsidRDefault="00AA6B2E" w:rsidP="00AA6B2E">
      <w:pPr>
        <w:pStyle w:val="Lista1"/>
      </w:pPr>
      <w:r w:rsidRPr="00F24378">
        <w:rPr>
          <w:highlight w:val="yellow"/>
        </w:rPr>
        <w:t>Se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pueden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tener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varias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restricciones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UNIQUE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en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una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tabla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pero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una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sola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restricción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de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tipo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PRIMARY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KEY</w:t>
      </w:r>
    </w:p>
    <w:p w14:paraId="7FDC138A" w14:textId="1D69009D" w:rsidR="00AA6B2E" w:rsidRPr="00F24378" w:rsidRDefault="00AA6B2E" w:rsidP="00AA6B2E">
      <w:pPr>
        <w:pStyle w:val="Lista1"/>
      </w:pPr>
      <w:r w:rsidRPr="00F24378">
        <w:t>Si</w:t>
      </w:r>
      <w:r w:rsidR="00F24378">
        <w:t xml:space="preserve"> </w:t>
      </w:r>
      <w:r w:rsidRPr="00F24378">
        <w:t>introducimos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registro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damos</w:t>
      </w:r>
      <w:r w:rsidR="00F24378">
        <w:t xml:space="preserve"> </w:t>
      </w:r>
      <w:r w:rsidRPr="00F24378">
        <w:t>valor</w:t>
      </w:r>
      <w:r w:rsidR="00F24378">
        <w:t xml:space="preserve"> </w:t>
      </w:r>
      <w:r w:rsidRPr="00F24378">
        <w:t>al</w:t>
      </w:r>
      <w:r w:rsidR="00F24378">
        <w:t xml:space="preserve"> </w:t>
      </w:r>
      <w:r w:rsidRPr="00F24378">
        <w:t>atributo</w:t>
      </w:r>
      <w:r w:rsidR="00F24378">
        <w:t xml:space="preserve"> </w:t>
      </w:r>
      <w:r w:rsidRPr="00F24378">
        <w:t>UNIQUE,</w:t>
      </w:r>
      <w:r w:rsidR="00F24378">
        <w:t xml:space="preserve">  </w:t>
      </w:r>
      <w:r w:rsidRPr="00F24378">
        <w:t>MySQL</w:t>
      </w:r>
      <w:r w:rsidR="00F24378">
        <w:t xml:space="preserve"> </w:t>
      </w:r>
      <w:r w:rsidRPr="00F24378">
        <w:rPr>
          <w:rStyle w:val="Textoennegrita"/>
        </w:rPr>
        <w:t>NO</w:t>
      </w:r>
      <w:r w:rsidR="00F24378">
        <w:t xml:space="preserve"> </w:t>
      </w:r>
      <w:r w:rsidRPr="00F24378">
        <w:t>le</w:t>
      </w:r>
      <w:r w:rsidR="00F24378">
        <w:t xml:space="preserve"> </w:t>
      </w:r>
      <w:r w:rsidRPr="00F24378">
        <w:t>asigna</w:t>
      </w:r>
      <w:r w:rsidR="00F24378">
        <w:t xml:space="preserve"> </w:t>
      </w:r>
      <w:r w:rsidRPr="00F24378">
        <w:t>al</w:t>
      </w:r>
      <w:r w:rsidR="00F24378">
        <w:t xml:space="preserve"> </w:t>
      </w:r>
      <w:r w:rsidRPr="00F24378">
        <w:t>atributo</w:t>
      </w:r>
      <w:r w:rsidR="00F24378">
        <w:t xml:space="preserve"> </w:t>
      </w:r>
      <w:r w:rsidRPr="00F24378">
        <w:t>UNIQUE</w:t>
      </w:r>
      <w:r w:rsidR="00F24378">
        <w:t xml:space="preserve"> </w:t>
      </w:r>
      <w:r w:rsidRPr="00F24378">
        <w:t>el</w:t>
      </w:r>
      <w:r w:rsidR="00F24378">
        <w:t xml:space="preserve"> </w:t>
      </w:r>
      <w:hyperlink w:anchor="_Valor_por_defecto" w:history="1">
        <w:r w:rsidRPr="00F24378">
          <w:rPr>
            <w:rStyle w:val="Hipervnculo"/>
          </w:rPr>
          <w:t>valor</w:t>
        </w:r>
        <w:r w:rsidR="00F24378">
          <w:rPr>
            <w:rStyle w:val="Hipervnculo"/>
          </w:rPr>
          <w:t xml:space="preserve"> </w:t>
        </w:r>
        <w:r w:rsidRPr="00F24378">
          <w:rPr>
            <w:rStyle w:val="Hipervnculo"/>
          </w:rPr>
          <w:t>por</w:t>
        </w:r>
        <w:r w:rsidR="00F24378">
          <w:rPr>
            <w:rStyle w:val="Hipervnculo"/>
          </w:rPr>
          <w:t xml:space="preserve"> </w:t>
        </w:r>
        <w:r w:rsidRPr="00F24378">
          <w:rPr>
            <w:rStyle w:val="Hipervnculo"/>
          </w:rPr>
          <w:t>defecto</w:t>
        </w:r>
        <w:r w:rsidR="00F24378">
          <w:rPr>
            <w:rStyle w:val="Hipervnculo"/>
          </w:rPr>
          <w:t xml:space="preserve"> </w:t>
        </w:r>
        <w:r w:rsidRPr="00F24378">
          <w:rPr>
            <w:rStyle w:val="Hipervnculo"/>
          </w:rPr>
          <w:t>propio</w:t>
        </w:r>
        <w:r w:rsidR="00F24378">
          <w:rPr>
            <w:rStyle w:val="Hipervnculo"/>
          </w:rPr>
          <w:t xml:space="preserve"> </w:t>
        </w:r>
        <w:r w:rsidRPr="00F24378">
          <w:rPr>
            <w:rStyle w:val="Hipervnculo"/>
          </w:rPr>
          <w:t>de</w:t>
        </w:r>
        <w:r w:rsidR="00F24378">
          <w:rPr>
            <w:rStyle w:val="Hipervnculo"/>
          </w:rPr>
          <w:t xml:space="preserve"> </w:t>
        </w:r>
        <w:r w:rsidRPr="00F24378">
          <w:rPr>
            <w:rStyle w:val="Hipervnculo"/>
          </w:rPr>
          <w:t>su</w:t>
        </w:r>
        <w:r w:rsidR="00F24378">
          <w:rPr>
            <w:rStyle w:val="Hipervnculo"/>
          </w:rPr>
          <w:t xml:space="preserve"> </w:t>
        </w:r>
        <w:r w:rsidRPr="00F24378">
          <w:rPr>
            <w:rStyle w:val="Hipervnculo"/>
          </w:rPr>
          <w:t>tipo</w:t>
        </w:r>
        <w:r w:rsidR="00F24378">
          <w:rPr>
            <w:rStyle w:val="Hipervnculo"/>
          </w:rPr>
          <w:t xml:space="preserve"> </w:t>
        </w:r>
        <w:r w:rsidRPr="00F24378">
          <w:rPr>
            <w:rStyle w:val="Hipervnculo"/>
          </w:rPr>
          <w:t>de</w:t>
        </w:r>
        <w:r w:rsidR="00F24378">
          <w:rPr>
            <w:rStyle w:val="Hipervnculo"/>
          </w:rPr>
          <w:t xml:space="preserve"> </w:t>
        </w:r>
        <w:r w:rsidRPr="00F24378">
          <w:rPr>
            <w:rStyle w:val="Hipervnculo"/>
          </w:rPr>
          <w:t>datos</w:t>
        </w:r>
      </w:hyperlink>
      <w:r w:rsidR="00F24378">
        <w:t xml:space="preserve"> </w:t>
      </w:r>
      <w:r w:rsidRPr="00F24378">
        <w:t>(a</w:t>
      </w:r>
      <w:r w:rsidR="00F24378">
        <w:t xml:space="preserve"> </w:t>
      </w:r>
      <w:r w:rsidRPr="00F24378">
        <w:t>diferencia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lo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sucede</w:t>
      </w:r>
      <w:r w:rsidR="00F24378">
        <w:t xml:space="preserve"> </w:t>
      </w:r>
      <w:r w:rsidRPr="00F24378">
        <w:t>con</w:t>
      </w:r>
      <w:r w:rsidR="00F24378">
        <w:t xml:space="preserve"> </w:t>
      </w:r>
      <w:r w:rsidRPr="00F24378">
        <w:t>PRIMARY</w:t>
      </w:r>
      <w:r w:rsidR="00F24378">
        <w:t xml:space="preserve"> </w:t>
      </w:r>
      <w:r w:rsidRPr="00F24378">
        <w:t>KEY).</w:t>
      </w:r>
    </w:p>
    <w:p w14:paraId="38E68680" w14:textId="11917104" w:rsidR="00AA6B2E" w:rsidRPr="00F24378" w:rsidRDefault="00AA6B2E" w:rsidP="00AA6B2E">
      <w:r w:rsidRPr="00F24378">
        <w:t>Comandos</w:t>
      </w:r>
      <w:r w:rsidR="00F24378">
        <w:t xml:space="preserve"> </w:t>
      </w:r>
      <w:r w:rsidRPr="00F24378">
        <w:t>para</w:t>
      </w:r>
      <w:r w:rsidR="00F24378">
        <w:t xml:space="preserve"> </w:t>
      </w:r>
      <w:r w:rsidRPr="00F24378">
        <w:t>añadir</w:t>
      </w:r>
      <w:r w:rsidR="00F24378">
        <w:t xml:space="preserve"> </w:t>
      </w:r>
      <w:r w:rsidRPr="00F24378">
        <w:t>restricción</w:t>
      </w:r>
      <w:r w:rsidR="00F24378">
        <w:t xml:space="preserve"> </w:t>
      </w:r>
      <w:r w:rsidRPr="00F24378">
        <w:t>UNIQUE,</w:t>
      </w:r>
      <w:r w:rsidR="00F24378">
        <w:t xml:space="preserve"> </w:t>
      </w:r>
      <w:r w:rsidRPr="00F24378">
        <w:t>tenemos</w:t>
      </w:r>
      <w:r w:rsidR="00F24378">
        <w:t xml:space="preserve"> </w:t>
      </w:r>
      <w:r w:rsidRPr="00F24378">
        <w:t>varias</w:t>
      </w:r>
      <w:r w:rsidR="00F24378">
        <w:t xml:space="preserve"> </w:t>
      </w:r>
      <w:r w:rsidRPr="00F24378">
        <w:t>posibilidades:</w:t>
      </w:r>
    </w:p>
    <w:p w14:paraId="7EC2AF98" w14:textId="4244B3DC" w:rsidR="00AA6B2E" w:rsidRPr="00F24378" w:rsidRDefault="00AA6B2E" w:rsidP="00AA6B2E">
      <w:r w:rsidRPr="00F24378">
        <w:t>SQL</w:t>
      </w:r>
      <w:r w:rsidR="00F24378">
        <w:t xml:space="preserve"> </w:t>
      </w:r>
      <w:r w:rsidRPr="00F24378">
        <w:t>Server</w:t>
      </w:r>
      <w:r w:rsidR="00F24378">
        <w:t xml:space="preserve"> </w:t>
      </w:r>
      <w:r w:rsidRPr="00F24378">
        <w:t>/</w:t>
      </w:r>
      <w:r w:rsidR="00F24378">
        <w:t xml:space="preserve"> </w:t>
      </w:r>
      <w:r w:rsidRPr="00F24378">
        <w:t>Oracle</w:t>
      </w:r>
      <w:r w:rsidR="00F24378">
        <w:t xml:space="preserve"> </w:t>
      </w:r>
      <w:r w:rsidRPr="00F24378">
        <w:t>/</w:t>
      </w:r>
      <w:r w:rsidR="00F24378">
        <w:t xml:space="preserve"> </w:t>
      </w:r>
      <w:r w:rsidRPr="00F24378">
        <w:t>MS</w:t>
      </w:r>
      <w:r w:rsidR="00F24378">
        <w:t xml:space="preserve"> </w:t>
      </w:r>
      <w:r w:rsidRPr="00F24378">
        <w:t>Access</w:t>
      </w:r>
      <w:r w:rsidR="00F24378">
        <w:t xml:space="preserve"> </w:t>
      </w:r>
      <w:r w:rsidRPr="00F24378">
        <w:t>(también</w:t>
      </w:r>
      <w:r w:rsidR="00F24378">
        <w:t xml:space="preserve"> </w:t>
      </w:r>
      <w:r w:rsidRPr="00F24378">
        <w:t>MySQL):</w:t>
      </w:r>
    </w:p>
    <w:p w14:paraId="0DD744EC" w14:textId="15D4D43E" w:rsidR="00AA6B2E" w:rsidRPr="00F24378" w:rsidRDefault="00AA6B2E" w:rsidP="00AA6B2E">
      <w:pPr>
        <w:pStyle w:val="comandoseinstrucciones"/>
      </w:pPr>
      <w:r w:rsidRPr="00F24378">
        <w:t>CREATE</w:t>
      </w:r>
      <w:r w:rsidR="00F24378">
        <w:t xml:space="preserve"> </w:t>
      </w:r>
      <w:r w:rsidRPr="00F24378">
        <w:t>TABLE</w:t>
      </w:r>
      <w:r w:rsidR="00F24378">
        <w:t xml:space="preserve"> </w:t>
      </w:r>
      <w:r w:rsidRPr="00F24378">
        <w:t>Persons</w:t>
      </w:r>
    </w:p>
    <w:p w14:paraId="167BB807" w14:textId="77777777" w:rsidR="00AA6B2E" w:rsidRPr="00F24378" w:rsidRDefault="00AA6B2E" w:rsidP="00AA6B2E">
      <w:pPr>
        <w:pStyle w:val="comandoseinstrucciones"/>
      </w:pPr>
      <w:r w:rsidRPr="00F24378">
        <w:t>(</w:t>
      </w:r>
    </w:p>
    <w:p w14:paraId="234F910D" w14:textId="65C46005" w:rsidR="00AA6B2E" w:rsidRPr="00F24378" w:rsidRDefault="00AA6B2E" w:rsidP="00AA6B2E">
      <w:pPr>
        <w:pStyle w:val="comandoseinstrucciones"/>
      </w:pPr>
      <w:r w:rsidRPr="00F24378">
        <w:t>P_Id</w:t>
      </w:r>
      <w:r w:rsidR="00F24378">
        <w:t xml:space="preserve"> </w:t>
      </w:r>
      <w:r w:rsidRPr="00F24378">
        <w:t>int</w:t>
      </w:r>
      <w:r w:rsidR="00F24378">
        <w:t xml:space="preserve"> </w:t>
      </w:r>
      <w:r w:rsidRPr="00F24378">
        <w:t>NOT</w:t>
      </w:r>
      <w:r w:rsidR="00F24378">
        <w:t xml:space="preserve"> </w:t>
      </w:r>
      <w:r w:rsidRPr="00F24378">
        <w:t>NULL</w:t>
      </w:r>
      <w:r w:rsidR="00F24378">
        <w:t xml:space="preserve"> </w:t>
      </w:r>
      <w:r w:rsidRPr="00F24378">
        <w:rPr>
          <w:highlight w:val="yellow"/>
        </w:rPr>
        <w:t>UNIQUE</w:t>
      </w:r>
      <w:r w:rsidRPr="00F24378">
        <w:t>,</w:t>
      </w:r>
    </w:p>
    <w:p w14:paraId="3E7C7584" w14:textId="232D1EF7" w:rsidR="00AA6B2E" w:rsidRPr="00F24378" w:rsidRDefault="00AA6B2E" w:rsidP="00AA6B2E">
      <w:pPr>
        <w:pStyle w:val="comandoseinstrucciones"/>
      </w:pPr>
      <w:r w:rsidRPr="00F24378">
        <w:t>LastName</w:t>
      </w:r>
      <w:r w:rsidR="00F24378">
        <w:t xml:space="preserve"> </w:t>
      </w:r>
      <w:r w:rsidRPr="00F24378">
        <w:t>varchar(255)</w:t>
      </w:r>
      <w:r w:rsidR="00F24378">
        <w:t xml:space="preserve"> </w:t>
      </w:r>
      <w:r w:rsidRPr="00F24378">
        <w:t>NOT</w:t>
      </w:r>
      <w:r w:rsidR="00F24378">
        <w:t xml:space="preserve"> </w:t>
      </w:r>
      <w:r w:rsidRPr="00F24378">
        <w:t>NULL,</w:t>
      </w:r>
    </w:p>
    <w:p w14:paraId="47B521F8" w14:textId="2D90240A" w:rsidR="00AA6B2E" w:rsidRPr="00F24378" w:rsidRDefault="00AA6B2E" w:rsidP="00AA6B2E">
      <w:pPr>
        <w:pStyle w:val="comandoseinstrucciones"/>
      </w:pPr>
      <w:r w:rsidRPr="00F24378">
        <w:t>FirstName</w:t>
      </w:r>
      <w:r w:rsidR="00F24378">
        <w:t xml:space="preserve"> </w:t>
      </w:r>
      <w:r w:rsidRPr="00F24378">
        <w:t>varchar(255),</w:t>
      </w:r>
    </w:p>
    <w:p w14:paraId="0AE4F8D8" w14:textId="1A0CD202" w:rsidR="00AA6B2E" w:rsidRPr="00F24378" w:rsidRDefault="00AA6B2E" w:rsidP="00AA6B2E">
      <w:pPr>
        <w:pStyle w:val="comandoseinstrucciones"/>
      </w:pPr>
      <w:r w:rsidRPr="00F24378">
        <w:t>Address</w:t>
      </w:r>
      <w:r w:rsidR="00F24378">
        <w:t xml:space="preserve"> </w:t>
      </w:r>
      <w:r w:rsidRPr="00F24378">
        <w:t>varchar(255),</w:t>
      </w:r>
    </w:p>
    <w:p w14:paraId="0D2B3077" w14:textId="76195C5C" w:rsidR="00AA6B2E" w:rsidRPr="00F24378" w:rsidRDefault="00AA6B2E" w:rsidP="00AA6B2E">
      <w:pPr>
        <w:pStyle w:val="comandoseinstrucciones"/>
      </w:pPr>
      <w:r w:rsidRPr="00F24378">
        <w:t>City</w:t>
      </w:r>
      <w:r w:rsidR="00F24378">
        <w:t xml:space="preserve"> </w:t>
      </w:r>
      <w:r w:rsidRPr="00F24378">
        <w:t>varchar(255)</w:t>
      </w:r>
    </w:p>
    <w:p w14:paraId="4CEF0F56" w14:textId="77777777" w:rsidR="00AA6B2E" w:rsidRPr="00F24378" w:rsidRDefault="00AA6B2E" w:rsidP="00AA6B2E">
      <w:pPr>
        <w:pStyle w:val="comandoseinstrucciones"/>
      </w:pPr>
      <w:r w:rsidRPr="00F24378">
        <w:lastRenderedPageBreak/>
        <w:t>)</w:t>
      </w:r>
    </w:p>
    <w:p w14:paraId="0A2C225F" w14:textId="77777777" w:rsidR="00AA6B2E" w:rsidRPr="00F24378" w:rsidRDefault="00AA6B2E" w:rsidP="00AA6B2E">
      <w:r w:rsidRPr="00F24378">
        <w:t>MySQL:</w:t>
      </w:r>
    </w:p>
    <w:p w14:paraId="5A2F5EF7" w14:textId="1C2102A7" w:rsidR="00AA6B2E" w:rsidRPr="00F24378" w:rsidRDefault="00AA6B2E" w:rsidP="00AA6B2E">
      <w:pPr>
        <w:pStyle w:val="comandoseinstrucciones"/>
      </w:pPr>
      <w:r w:rsidRPr="00F24378">
        <w:t>CREATE</w:t>
      </w:r>
      <w:r w:rsidR="00F24378">
        <w:t xml:space="preserve"> </w:t>
      </w:r>
      <w:r w:rsidRPr="00F24378">
        <w:t>TABLE</w:t>
      </w:r>
      <w:r w:rsidR="00F24378">
        <w:t xml:space="preserve"> </w:t>
      </w:r>
      <w:r w:rsidRPr="00F24378">
        <w:t>Persons</w:t>
      </w:r>
    </w:p>
    <w:p w14:paraId="665B1C5E" w14:textId="77777777" w:rsidR="00AA6B2E" w:rsidRPr="00F24378" w:rsidRDefault="00AA6B2E" w:rsidP="00AA6B2E">
      <w:pPr>
        <w:pStyle w:val="comandoseinstrucciones"/>
      </w:pPr>
      <w:r w:rsidRPr="00F24378">
        <w:t>(</w:t>
      </w:r>
    </w:p>
    <w:p w14:paraId="505C3EE7" w14:textId="53008188" w:rsidR="00AA6B2E" w:rsidRPr="00F24378" w:rsidRDefault="00AA6B2E" w:rsidP="00AA6B2E">
      <w:pPr>
        <w:pStyle w:val="comandoseinstrucciones"/>
      </w:pPr>
      <w:r w:rsidRPr="00F24378">
        <w:t>P_Id</w:t>
      </w:r>
      <w:r w:rsidR="00F24378">
        <w:t xml:space="preserve"> </w:t>
      </w:r>
      <w:r w:rsidRPr="00F24378">
        <w:t>int</w:t>
      </w:r>
      <w:r w:rsidR="00F24378">
        <w:t xml:space="preserve"> </w:t>
      </w:r>
      <w:r w:rsidRPr="00F24378">
        <w:t>NOT</w:t>
      </w:r>
      <w:r w:rsidR="00F24378">
        <w:t xml:space="preserve"> </w:t>
      </w:r>
      <w:r w:rsidRPr="00F24378">
        <w:t>NULL,</w:t>
      </w:r>
    </w:p>
    <w:p w14:paraId="7DE60E50" w14:textId="5B4473E0" w:rsidR="00AA6B2E" w:rsidRPr="00F24378" w:rsidRDefault="00AA6B2E" w:rsidP="00AA6B2E">
      <w:pPr>
        <w:pStyle w:val="comandoseinstrucciones"/>
      </w:pPr>
      <w:r w:rsidRPr="00F24378">
        <w:t>LastName</w:t>
      </w:r>
      <w:r w:rsidR="00F24378">
        <w:t xml:space="preserve"> </w:t>
      </w:r>
      <w:r w:rsidRPr="00F24378">
        <w:t>varchar(255)</w:t>
      </w:r>
      <w:r w:rsidR="00F24378">
        <w:t xml:space="preserve"> </w:t>
      </w:r>
      <w:r w:rsidRPr="00F24378">
        <w:t>NOT</w:t>
      </w:r>
      <w:r w:rsidR="00F24378">
        <w:t xml:space="preserve"> </w:t>
      </w:r>
      <w:r w:rsidRPr="00F24378">
        <w:t>NULL,</w:t>
      </w:r>
    </w:p>
    <w:p w14:paraId="7DC01090" w14:textId="5E5F2F4E" w:rsidR="00AA6B2E" w:rsidRPr="00F24378" w:rsidRDefault="00AA6B2E" w:rsidP="00AA6B2E">
      <w:pPr>
        <w:pStyle w:val="comandoseinstrucciones"/>
      </w:pPr>
      <w:r w:rsidRPr="00F24378">
        <w:t>FirstName</w:t>
      </w:r>
      <w:r w:rsidR="00F24378">
        <w:t xml:space="preserve"> </w:t>
      </w:r>
      <w:r w:rsidRPr="00F24378">
        <w:t>varchar(255),</w:t>
      </w:r>
    </w:p>
    <w:p w14:paraId="4C486E1B" w14:textId="0932FEA4" w:rsidR="00AA6B2E" w:rsidRPr="00F24378" w:rsidRDefault="00AA6B2E" w:rsidP="00AA6B2E">
      <w:pPr>
        <w:pStyle w:val="comandoseinstrucciones"/>
      </w:pPr>
      <w:r w:rsidRPr="00F24378">
        <w:t>Address</w:t>
      </w:r>
      <w:r w:rsidR="00F24378">
        <w:t xml:space="preserve"> </w:t>
      </w:r>
      <w:r w:rsidRPr="00F24378">
        <w:t>varchar(255),</w:t>
      </w:r>
    </w:p>
    <w:p w14:paraId="11B4DD26" w14:textId="61205ED7" w:rsidR="00AA6B2E" w:rsidRPr="00F24378" w:rsidRDefault="00AA6B2E" w:rsidP="00AA6B2E">
      <w:pPr>
        <w:pStyle w:val="comandoseinstrucciones"/>
      </w:pPr>
      <w:r w:rsidRPr="00F24378">
        <w:t>City</w:t>
      </w:r>
      <w:r w:rsidR="00F24378">
        <w:t xml:space="preserve"> </w:t>
      </w:r>
      <w:r w:rsidRPr="00F24378">
        <w:t>varchar(255),</w:t>
      </w:r>
    </w:p>
    <w:p w14:paraId="6294BE63" w14:textId="7A1BD493" w:rsidR="00AA6B2E" w:rsidRPr="00F24378" w:rsidRDefault="00AA6B2E" w:rsidP="00AA6B2E">
      <w:pPr>
        <w:pStyle w:val="comandoseinstrucciones"/>
      </w:pPr>
      <w:r w:rsidRPr="00F24378">
        <w:rPr>
          <w:highlight w:val="yellow"/>
        </w:rPr>
        <w:t>UNIQUE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(P_Id)</w:t>
      </w:r>
    </w:p>
    <w:p w14:paraId="7F58D605" w14:textId="77777777" w:rsidR="00AA6B2E" w:rsidRPr="00F24378" w:rsidRDefault="00AA6B2E" w:rsidP="00AA6B2E">
      <w:pPr>
        <w:pStyle w:val="comandoseinstrucciones"/>
      </w:pPr>
      <w:r w:rsidRPr="00F24378">
        <w:t>)</w:t>
      </w:r>
    </w:p>
    <w:p w14:paraId="0E1779E7" w14:textId="66407D75" w:rsidR="00AA6B2E" w:rsidRPr="00F24378" w:rsidRDefault="00AA6B2E" w:rsidP="00AA6B2E">
      <w:r w:rsidRPr="00F24378">
        <w:t>MySQL</w:t>
      </w:r>
      <w:r w:rsidR="00F24378">
        <w:t xml:space="preserve"> </w:t>
      </w:r>
      <w:r w:rsidRPr="00F24378">
        <w:t>/</w:t>
      </w:r>
      <w:r w:rsidR="00F24378">
        <w:t xml:space="preserve"> </w:t>
      </w:r>
      <w:r w:rsidRPr="00F24378">
        <w:t>SQL</w:t>
      </w:r>
      <w:r w:rsidR="00F24378">
        <w:t xml:space="preserve"> </w:t>
      </w:r>
      <w:r w:rsidRPr="00F24378">
        <w:t>Server</w:t>
      </w:r>
      <w:r w:rsidR="00F24378">
        <w:t xml:space="preserve"> </w:t>
      </w:r>
      <w:r w:rsidRPr="00F24378">
        <w:t>/</w:t>
      </w:r>
      <w:r w:rsidR="00F24378">
        <w:t xml:space="preserve"> </w:t>
      </w:r>
      <w:r w:rsidRPr="00F24378">
        <w:t>Oracle</w:t>
      </w:r>
      <w:r w:rsidR="00F24378">
        <w:t xml:space="preserve"> </w:t>
      </w:r>
      <w:r w:rsidRPr="00F24378">
        <w:t>/</w:t>
      </w:r>
      <w:r w:rsidR="00F24378">
        <w:t xml:space="preserve"> </w:t>
      </w:r>
      <w:r w:rsidRPr="00F24378">
        <w:t>MS</w:t>
      </w:r>
      <w:r w:rsidR="00F24378">
        <w:t xml:space="preserve"> </w:t>
      </w:r>
      <w:r w:rsidRPr="00F24378">
        <w:t>Access:</w:t>
      </w:r>
    </w:p>
    <w:p w14:paraId="35AC3E9A" w14:textId="6EB35C22" w:rsidR="00AA6B2E" w:rsidRPr="00F24378" w:rsidRDefault="00AA6B2E" w:rsidP="00AA6B2E">
      <w:pPr>
        <w:pStyle w:val="comandoseinstrucciones"/>
      </w:pPr>
      <w:r w:rsidRPr="00F24378">
        <w:t>CREATE</w:t>
      </w:r>
      <w:r w:rsidR="00F24378">
        <w:t xml:space="preserve"> </w:t>
      </w:r>
      <w:r w:rsidRPr="00F24378">
        <w:t>TABLE</w:t>
      </w:r>
      <w:r w:rsidR="00F24378">
        <w:t xml:space="preserve"> </w:t>
      </w:r>
      <w:r w:rsidRPr="00F24378">
        <w:t>Persons</w:t>
      </w:r>
    </w:p>
    <w:p w14:paraId="2BEA6FD1" w14:textId="77777777" w:rsidR="00AA6B2E" w:rsidRPr="00F24378" w:rsidRDefault="00AA6B2E" w:rsidP="00AA6B2E">
      <w:pPr>
        <w:pStyle w:val="comandoseinstrucciones"/>
      </w:pPr>
      <w:r w:rsidRPr="00F24378">
        <w:t>(</w:t>
      </w:r>
    </w:p>
    <w:p w14:paraId="5BD05E8B" w14:textId="2AC0F9B4" w:rsidR="00AA6B2E" w:rsidRPr="00F24378" w:rsidRDefault="00AA6B2E" w:rsidP="00AA6B2E">
      <w:pPr>
        <w:pStyle w:val="comandoseinstrucciones"/>
      </w:pPr>
      <w:r w:rsidRPr="00F24378">
        <w:t>P_Id</w:t>
      </w:r>
      <w:r w:rsidR="00F24378">
        <w:t xml:space="preserve"> </w:t>
      </w:r>
      <w:r w:rsidRPr="00F24378">
        <w:t>int</w:t>
      </w:r>
      <w:r w:rsidR="00F24378">
        <w:t xml:space="preserve"> </w:t>
      </w:r>
      <w:r w:rsidRPr="00F24378">
        <w:t>NOT</w:t>
      </w:r>
      <w:r w:rsidR="00F24378">
        <w:t xml:space="preserve"> </w:t>
      </w:r>
      <w:r w:rsidRPr="00F24378">
        <w:t>NULL,</w:t>
      </w:r>
    </w:p>
    <w:p w14:paraId="63C7EE7C" w14:textId="375516C5" w:rsidR="00AA6B2E" w:rsidRPr="00F24378" w:rsidRDefault="00AA6B2E" w:rsidP="00AA6B2E">
      <w:pPr>
        <w:pStyle w:val="comandoseinstrucciones"/>
      </w:pPr>
      <w:r w:rsidRPr="00F24378">
        <w:t>LastName</w:t>
      </w:r>
      <w:r w:rsidR="00F24378">
        <w:t xml:space="preserve"> </w:t>
      </w:r>
      <w:r w:rsidRPr="00F24378">
        <w:t>varchar(255)</w:t>
      </w:r>
      <w:r w:rsidR="00F24378">
        <w:t xml:space="preserve"> </w:t>
      </w:r>
      <w:r w:rsidRPr="00F24378">
        <w:t>NOT</w:t>
      </w:r>
      <w:r w:rsidR="00F24378">
        <w:t xml:space="preserve"> </w:t>
      </w:r>
      <w:r w:rsidRPr="00F24378">
        <w:t>NULL,</w:t>
      </w:r>
    </w:p>
    <w:p w14:paraId="0814EBC8" w14:textId="7181A69F" w:rsidR="00AA6B2E" w:rsidRPr="00F24378" w:rsidRDefault="00AA6B2E" w:rsidP="00AA6B2E">
      <w:pPr>
        <w:pStyle w:val="comandoseinstrucciones"/>
      </w:pPr>
      <w:r w:rsidRPr="00F24378">
        <w:t>FirstName</w:t>
      </w:r>
      <w:r w:rsidR="00F24378">
        <w:t xml:space="preserve"> </w:t>
      </w:r>
      <w:r w:rsidRPr="00F24378">
        <w:t>varchar(255),</w:t>
      </w:r>
    </w:p>
    <w:p w14:paraId="25A61E3E" w14:textId="1E3B1E1E" w:rsidR="00AA6B2E" w:rsidRPr="00F24378" w:rsidRDefault="00AA6B2E" w:rsidP="00AA6B2E">
      <w:pPr>
        <w:pStyle w:val="comandoseinstrucciones"/>
      </w:pPr>
      <w:r w:rsidRPr="00F24378">
        <w:t>Address</w:t>
      </w:r>
      <w:r w:rsidR="00F24378">
        <w:t xml:space="preserve"> </w:t>
      </w:r>
      <w:r w:rsidRPr="00F24378">
        <w:t>varchar(255),</w:t>
      </w:r>
    </w:p>
    <w:p w14:paraId="70E2E80B" w14:textId="46281511" w:rsidR="00AA6B2E" w:rsidRPr="00F24378" w:rsidRDefault="00AA6B2E" w:rsidP="00AA6B2E">
      <w:pPr>
        <w:pStyle w:val="comandoseinstrucciones"/>
      </w:pPr>
      <w:r w:rsidRPr="00F24378">
        <w:t>City</w:t>
      </w:r>
      <w:r w:rsidR="00F24378">
        <w:t xml:space="preserve"> </w:t>
      </w:r>
      <w:r w:rsidRPr="00F24378">
        <w:t>varchar(255),</w:t>
      </w:r>
    </w:p>
    <w:p w14:paraId="4BECDEB0" w14:textId="0CA7954C" w:rsidR="00AA6B2E" w:rsidRPr="00F24378" w:rsidRDefault="00AA6B2E" w:rsidP="00AA6B2E">
      <w:pPr>
        <w:pStyle w:val="comandoseinstrucciones"/>
      </w:pPr>
      <w:r w:rsidRPr="00F24378">
        <w:rPr>
          <w:highlight w:val="yellow"/>
        </w:rPr>
        <w:t>CONSTRAINT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uc_PersonID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UNIQUE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(P_Id,LastName)</w:t>
      </w:r>
    </w:p>
    <w:p w14:paraId="5927E6F8" w14:textId="77777777" w:rsidR="00AA6B2E" w:rsidRPr="00F24378" w:rsidRDefault="00AA6B2E" w:rsidP="00AA6B2E">
      <w:pPr>
        <w:pStyle w:val="comandoseinstrucciones"/>
      </w:pPr>
      <w:r w:rsidRPr="00F24378">
        <w:t>)</w:t>
      </w:r>
    </w:p>
    <w:p w14:paraId="6AD49A8C" w14:textId="3811B014" w:rsidR="00AA6B2E" w:rsidRPr="00F24378" w:rsidRDefault="00AA6B2E" w:rsidP="00AA6B2E">
      <w:r w:rsidRPr="00F24378">
        <w:t>MySQL</w:t>
      </w:r>
      <w:r w:rsidR="00F24378">
        <w:t xml:space="preserve"> </w:t>
      </w:r>
      <w:r w:rsidRPr="00F24378">
        <w:t>/</w:t>
      </w:r>
      <w:r w:rsidR="00F24378">
        <w:t xml:space="preserve"> </w:t>
      </w:r>
      <w:r w:rsidRPr="00F24378">
        <w:t>SQL</w:t>
      </w:r>
      <w:r w:rsidR="00F24378">
        <w:t xml:space="preserve"> </w:t>
      </w:r>
      <w:r w:rsidRPr="00F24378">
        <w:t>Server</w:t>
      </w:r>
      <w:r w:rsidR="00F24378">
        <w:t xml:space="preserve"> </w:t>
      </w:r>
      <w:r w:rsidRPr="00F24378">
        <w:t>/</w:t>
      </w:r>
      <w:r w:rsidR="00F24378">
        <w:t xml:space="preserve"> </w:t>
      </w:r>
      <w:r w:rsidRPr="00F24378">
        <w:t>Oracle</w:t>
      </w:r>
      <w:r w:rsidR="00F24378">
        <w:t xml:space="preserve"> </w:t>
      </w:r>
      <w:r w:rsidRPr="00F24378">
        <w:t>/</w:t>
      </w:r>
      <w:r w:rsidR="00F24378">
        <w:t xml:space="preserve"> </w:t>
      </w:r>
      <w:r w:rsidRPr="00F24378">
        <w:t>MS</w:t>
      </w:r>
      <w:r w:rsidR="00F24378">
        <w:t xml:space="preserve"> </w:t>
      </w:r>
      <w:r w:rsidRPr="00F24378">
        <w:t>Access:</w:t>
      </w:r>
    </w:p>
    <w:p w14:paraId="7939E09F" w14:textId="54D9F1AE" w:rsidR="00AA6B2E" w:rsidRPr="00F24378" w:rsidRDefault="00AA6B2E" w:rsidP="00AA6B2E">
      <w:pPr>
        <w:pStyle w:val="comandoseinstrucciones"/>
      </w:pPr>
      <w:r w:rsidRPr="00F24378">
        <w:t>ALTER</w:t>
      </w:r>
      <w:r w:rsidR="00F24378">
        <w:t xml:space="preserve"> </w:t>
      </w:r>
      <w:r w:rsidRPr="00F24378">
        <w:t>TABLE</w:t>
      </w:r>
      <w:r w:rsidR="00F24378">
        <w:t xml:space="preserve"> </w:t>
      </w:r>
      <w:r w:rsidRPr="00F24378">
        <w:t>Persons</w:t>
      </w:r>
    </w:p>
    <w:p w14:paraId="3C6B2607" w14:textId="20A09206" w:rsidR="00AA6B2E" w:rsidRPr="00F24378" w:rsidRDefault="00AA6B2E" w:rsidP="00AA6B2E">
      <w:pPr>
        <w:pStyle w:val="comandoseinstrucciones"/>
      </w:pPr>
      <w:r w:rsidRPr="00F24378">
        <w:rPr>
          <w:highlight w:val="yellow"/>
        </w:rPr>
        <w:t>ADD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UNIQUE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(P_Id)</w:t>
      </w:r>
    </w:p>
    <w:p w14:paraId="759EB487" w14:textId="571DBD38" w:rsidR="00AA6B2E" w:rsidRPr="00F24378" w:rsidRDefault="00AA6B2E" w:rsidP="00AA6B2E">
      <w:r w:rsidRPr="00F24378">
        <w:t>MySQL</w:t>
      </w:r>
      <w:r w:rsidR="00F24378">
        <w:t xml:space="preserve"> </w:t>
      </w:r>
      <w:r w:rsidRPr="00F24378">
        <w:t>/</w:t>
      </w:r>
      <w:r w:rsidR="00F24378">
        <w:t xml:space="preserve"> </w:t>
      </w:r>
      <w:r w:rsidRPr="00F24378">
        <w:t>SQL</w:t>
      </w:r>
      <w:r w:rsidR="00F24378">
        <w:t xml:space="preserve"> </w:t>
      </w:r>
      <w:r w:rsidRPr="00F24378">
        <w:t>Server</w:t>
      </w:r>
      <w:r w:rsidR="00F24378">
        <w:t xml:space="preserve"> </w:t>
      </w:r>
      <w:r w:rsidRPr="00F24378">
        <w:t>/</w:t>
      </w:r>
      <w:r w:rsidR="00F24378">
        <w:t xml:space="preserve"> </w:t>
      </w:r>
      <w:r w:rsidRPr="00F24378">
        <w:t>Oracle</w:t>
      </w:r>
      <w:r w:rsidR="00F24378">
        <w:t xml:space="preserve"> </w:t>
      </w:r>
      <w:r w:rsidRPr="00F24378">
        <w:t>/</w:t>
      </w:r>
      <w:r w:rsidR="00F24378">
        <w:t xml:space="preserve"> </w:t>
      </w:r>
      <w:r w:rsidRPr="00F24378">
        <w:t>MS</w:t>
      </w:r>
      <w:r w:rsidR="00F24378">
        <w:t xml:space="preserve"> </w:t>
      </w:r>
      <w:r w:rsidRPr="00F24378">
        <w:t>Access:</w:t>
      </w:r>
    </w:p>
    <w:p w14:paraId="6480A503" w14:textId="1DEF2751" w:rsidR="00AA6B2E" w:rsidRPr="00F24378" w:rsidRDefault="00AA6B2E" w:rsidP="00AA6B2E">
      <w:pPr>
        <w:pStyle w:val="comandoseinstrucciones"/>
      </w:pPr>
      <w:r w:rsidRPr="00F24378">
        <w:t>ALTER</w:t>
      </w:r>
      <w:r w:rsidR="00F24378">
        <w:t xml:space="preserve"> </w:t>
      </w:r>
      <w:r w:rsidRPr="00F24378">
        <w:t>TABLE</w:t>
      </w:r>
      <w:r w:rsidR="00F24378">
        <w:t xml:space="preserve"> </w:t>
      </w:r>
      <w:r w:rsidRPr="00F24378">
        <w:t>Persons</w:t>
      </w:r>
    </w:p>
    <w:p w14:paraId="36475B9A" w14:textId="6B387BBB" w:rsidR="00AA6B2E" w:rsidRPr="00F24378" w:rsidRDefault="00AA6B2E" w:rsidP="00AA6B2E">
      <w:pPr>
        <w:pStyle w:val="comandoseinstrucciones"/>
      </w:pPr>
      <w:r w:rsidRPr="00F24378">
        <w:rPr>
          <w:highlight w:val="yellow"/>
        </w:rPr>
        <w:t>ADD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CONSTRAINT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uc_PersonID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UNIQUE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(P_Id,LastName)</w:t>
      </w:r>
    </w:p>
    <w:p w14:paraId="6A91F1EB" w14:textId="77777777" w:rsidR="00AA6B2E" w:rsidRPr="00F24378" w:rsidRDefault="00AA6B2E" w:rsidP="00AA6B2E">
      <w:r w:rsidRPr="00F24378">
        <w:t>MySQL:</w:t>
      </w:r>
    </w:p>
    <w:p w14:paraId="7BFAAF71" w14:textId="0DB17DAF" w:rsidR="00AA6B2E" w:rsidRPr="00F24378" w:rsidRDefault="00AA6B2E" w:rsidP="00AA6B2E">
      <w:pPr>
        <w:pStyle w:val="comandoseinstrucciones"/>
      </w:pPr>
      <w:r w:rsidRPr="00F24378">
        <w:t>ALTER</w:t>
      </w:r>
      <w:r w:rsidR="00F24378">
        <w:t xml:space="preserve"> </w:t>
      </w:r>
      <w:r w:rsidRPr="00F24378">
        <w:t>TABLE</w:t>
      </w:r>
      <w:r w:rsidR="00F24378">
        <w:t xml:space="preserve"> </w:t>
      </w:r>
      <w:r w:rsidRPr="00F24378">
        <w:t>Persons</w:t>
      </w:r>
    </w:p>
    <w:p w14:paraId="5B29718B" w14:textId="3C9B6D2C" w:rsidR="00AA6B2E" w:rsidRPr="00F24378" w:rsidRDefault="00AA6B2E" w:rsidP="00AA6B2E">
      <w:pPr>
        <w:pStyle w:val="comandoseinstrucciones"/>
      </w:pPr>
      <w:r w:rsidRPr="00F24378">
        <w:rPr>
          <w:highlight w:val="yellow"/>
        </w:rPr>
        <w:t>DROP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INDEX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uc_PersonID</w:t>
      </w:r>
    </w:p>
    <w:p w14:paraId="5FF5C620" w14:textId="7802D97A" w:rsidR="00AA6B2E" w:rsidRPr="00F24378" w:rsidRDefault="00AA6B2E" w:rsidP="00AA6B2E">
      <w:r w:rsidRPr="00F24378">
        <w:t>SQL</w:t>
      </w:r>
      <w:r w:rsidR="00F24378">
        <w:t xml:space="preserve"> </w:t>
      </w:r>
      <w:r w:rsidRPr="00F24378">
        <w:t>Server</w:t>
      </w:r>
      <w:r w:rsidR="00F24378">
        <w:t xml:space="preserve"> </w:t>
      </w:r>
      <w:r w:rsidRPr="00F24378">
        <w:t>/</w:t>
      </w:r>
      <w:r w:rsidR="00F24378">
        <w:t xml:space="preserve"> </w:t>
      </w:r>
      <w:r w:rsidRPr="00F24378">
        <w:t>Oracle</w:t>
      </w:r>
      <w:r w:rsidR="00F24378">
        <w:t xml:space="preserve"> </w:t>
      </w:r>
      <w:r w:rsidRPr="00F24378">
        <w:t>/</w:t>
      </w:r>
      <w:r w:rsidR="00F24378">
        <w:t xml:space="preserve"> </w:t>
      </w:r>
      <w:r w:rsidRPr="00F24378">
        <w:t>MS</w:t>
      </w:r>
      <w:r w:rsidR="00F24378">
        <w:t xml:space="preserve"> </w:t>
      </w:r>
      <w:r w:rsidRPr="00F24378">
        <w:t>Access:</w:t>
      </w:r>
    </w:p>
    <w:p w14:paraId="72BE914A" w14:textId="7C867124" w:rsidR="00AA6B2E" w:rsidRPr="00F24378" w:rsidRDefault="00AA6B2E" w:rsidP="00AA6B2E">
      <w:pPr>
        <w:pStyle w:val="comandoseinstrucciones"/>
      </w:pPr>
      <w:r w:rsidRPr="00F24378">
        <w:t>ALTER</w:t>
      </w:r>
      <w:r w:rsidR="00F24378">
        <w:t xml:space="preserve"> </w:t>
      </w:r>
      <w:r w:rsidRPr="00F24378">
        <w:t>TABLE</w:t>
      </w:r>
      <w:r w:rsidR="00F24378">
        <w:t xml:space="preserve"> </w:t>
      </w:r>
      <w:r w:rsidRPr="00F24378">
        <w:t>Persons</w:t>
      </w:r>
    </w:p>
    <w:p w14:paraId="13D8B1A8" w14:textId="4585FEDF" w:rsidR="00AA6B2E" w:rsidRPr="00F24378" w:rsidRDefault="00AA6B2E" w:rsidP="00AA6B2E">
      <w:pPr>
        <w:pStyle w:val="comandoseinstrucciones"/>
      </w:pPr>
      <w:r w:rsidRPr="00F24378">
        <w:rPr>
          <w:highlight w:val="yellow"/>
        </w:rPr>
        <w:t>DROP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CONSTRAINT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uc_PersonID</w:t>
      </w:r>
    </w:p>
    <w:p w14:paraId="7B24318D" w14:textId="77777777" w:rsidR="00AA6B2E" w:rsidRPr="00F24378" w:rsidRDefault="00AA6B2E" w:rsidP="00AA6B2E">
      <w:r w:rsidRPr="00F24378">
        <w:t>MySQL:</w:t>
      </w:r>
    </w:p>
    <w:p w14:paraId="368DDEEA" w14:textId="399B7109" w:rsidR="00AA6B2E" w:rsidRPr="00F24378" w:rsidRDefault="00AA6B2E" w:rsidP="00AA6B2E">
      <w:pPr>
        <w:pStyle w:val="comandoseinstrucciones"/>
      </w:pPr>
      <w:r w:rsidRPr="00F24378">
        <w:t>--</w:t>
      </w:r>
      <w:r w:rsidR="00F24378">
        <w:t xml:space="preserve"> </w:t>
      </w:r>
      <w:r w:rsidRPr="00F24378">
        <w:t>crear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índice</w:t>
      </w:r>
      <w:r w:rsidR="00F24378">
        <w:t xml:space="preserve"> </w:t>
      </w:r>
      <w:r w:rsidRPr="00F24378">
        <w:t>sobre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atributo</w:t>
      </w:r>
      <w:r w:rsidR="00F24378">
        <w:t xml:space="preserve"> </w:t>
      </w:r>
      <w:r w:rsidRPr="00F24378">
        <w:t>nombre</w:t>
      </w:r>
    </w:p>
    <w:p w14:paraId="7BAD9809" w14:textId="2D3E9C6A" w:rsidR="00AA6B2E" w:rsidRPr="00F24378" w:rsidRDefault="00AA6B2E" w:rsidP="00AA6B2E">
      <w:pPr>
        <w:pStyle w:val="comandoseinstrucciones"/>
        <w:rPr>
          <w:b/>
        </w:rPr>
      </w:pPr>
      <w:r w:rsidRPr="00F24378">
        <w:rPr>
          <w:b/>
          <w:highlight w:val="yellow"/>
        </w:rPr>
        <w:t>CREATE</w:t>
      </w:r>
      <w:r w:rsidR="00F24378">
        <w:rPr>
          <w:b/>
          <w:highlight w:val="yellow"/>
        </w:rPr>
        <w:t xml:space="preserve"> </w:t>
      </w:r>
      <w:r w:rsidRPr="00F24378">
        <w:rPr>
          <w:b/>
          <w:highlight w:val="yellow"/>
        </w:rPr>
        <w:t>INDEX</w:t>
      </w:r>
      <w:r w:rsidR="00F24378">
        <w:rPr>
          <w:b/>
          <w:highlight w:val="yellow"/>
        </w:rPr>
        <w:t xml:space="preserve"> </w:t>
      </w:r>
      <w:r w:rsidRPr="00F24378">
        <w:rPr>
          <w:b/>
          <w:highlight w:val="yellow"/>
        </w:rPr>
        <w:t>index_nombre</w:t>
      </w:r>
      <w:r w:rsidR="00F24378">
        <w:rPr>
          <w:b/>
          <w:highlight w:val="yellow"/>
        </w:rPr>
        <w:t xml:space="preserve"> </w:t>
      </w:r>
      <w:r w:rsidRPr="00F24378">
        <w:rPr>
          <w:b/>
          <w:highlight w:val="yellow"/>
        </w:rPr>
        <w:t>ON</w:t>
      </w:r>
      <w:r w:rsidR="00F24378">
        <w:rPr>
          <w:b/>
          <w:highlight w:val="yellow"/>
        </w:rPr>
        <w:t xml:space="preserve"> </w:t>
      </w:r>
      <w:r w:rsidRPr="00F24378">
        <w:rPr>
          <w:b/>
          <w:highlight w:val="yellow"/>
        </w:rPr>
        <w:t>clientes</w:t>
      </w:r>
      <w:r w:rsidR="00F24378">
        <w:rPr>
          <w:b/>
          <w:highlight w:val="yellow"/>
        </w:rPr>
        <w:t xml:space="preserve"> </w:t>
      </w:r>
      <w:r w:rsidRPr="00F24378">
        <w:rPr>
          <w:b/>
          <w:highlight w:val="yellow"/>
        </w:rPr>
        <w:t>(nombre);</w:t>
      </w:r>
    </w:p>
    <w:p w14:paraId="4DAE9A17" w14:textId="77777777" w:rsidR="00AA6B2E" w:rsidRPr="00F24378" w:rsidRDefault="00AA6B2E" w:rsidP="00AA6B2E">
      <w:pPr>
        <w:pStyle w:val="comandoseinstrucciones"/>
      </w:pPr>
    </w:p>
    <w:p w14:paraId="3E5A31E8" w14:textId="77777777" w:rsidR="00AA6B2E" w:rsidRPr="00F24378" w:rsidRDefault="00AA6B2E" w:rsidP="00AA6B2E">
      <w:pPr>
        <w:pStyle w:val="comandoseinstrucciones"/>
      </w:pPr>
    </w:p>
    <w:p w14:paraId="25396B0C" w14:textId="3ED6D545" w:rsidR="00AA6B2E" w:rsidRPr="00F24378" w:rsidRDefault="00AA6B2E" w:rsidP="00AA6B2E">
      <w:pPr>
        <w:pStyle w:val="comandoseinstrucciones"/>
      </w:pPr>
      <w:r w:rsidRPr="00F24378">
        <w:t>--crear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índice</w:t>
      </w:r>
      <w:r w:rsidR="00F24378">
        <w:t xml:space="preserve"> </w:t>
      </w:r>
      <w:r w:rsidRPr="00F24378">
        <w:t>sobre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atributo</w:t>
      </w:r>
      <w:r w:rsidR="00F24378">
        <w:t xml:space="preserve"> </w:t>
      </w:r>
      <w:r w:rsidRPr="00F24378">
        <w:t>nombre,</w:t>
      </w:r>
      <w:r w:rsidR="00F24378">
        <w:t xml:space="preserve"> </w:t>
      </w:r>
      <w:r w:rsidRPr="00F24378">
        <w:t>pero</w:t>
      </w:r>
      <w:r w:rsidR="00F24378">
        <w:t xml:space="preserve"> </w:t>
      </w:r>
      <w:r w:rsidRPr="00F24378">
        <w:t>solamente</w:t>
      </w:r>
      <w:r w:rsidR="00F24378">
        <w:t xml:space="preserve"> </w:t>
      </w:r>
      <w:r w:rsidRPr="00F24378">
        <w:t>utilizar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10</w:t>
      </w:r>
      <w:r w:rsidR="00F24378">
        <w:t xml:space="preserve"> </w:t>
      </w:r>
      <w:r w:rsidRPr="00F24378">
        <w:t>primeros</w:t>
      </w:r>
      <w:r w:rsidR="00F24378">
        <w:t xml:space="preserve"> </w:t>
      </w:r>
      <w:r w:rsidRPr="00F24378">
        <w:t>caracteres</w:t>
      </w:r>
      <w:r w:rsidR="00F24378">
        <w:t xml:space="preserve"> </w:t>
      </w:r>
      <w:r w:rsidRPr="00F24378">
        <w:t>del</w:t>
      </w:r>
      <w:r w:rsidR="00F24378">
        <w:t xml:space="preserve"> </w:t>
      </w:r>
      <w:r w:rsidRPr="00F24378">
        <w:t>nombre</w:t>
      </w:r>
      <w:r w:rsidR="00F24378">
        <w:t xml:space="preserve"> </w:t>
      </w:r>
      <w:r w:rsidRPr="00F24378">
        <w:t>para</w:t>
      </w:r>
      <w:r w:rsidR="00F24378">
        <w:t xml:space="preserve"> </w:t>
      </w:r>
      <w:r w:rsidRPr="00F24378">
        <w:t>formar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índice</w:t>
      </w:r>
    </w:p>
    <w:p w14:paraId="26CC7611" w14:textId="1FB4CF84" w:rsidR="00AA6B2E" w:rsidRPr="00F24378" w:rsidRDefault="00AA6B2E" w:rsidP="00AA6B2E">
      <w:pPr>
        <w:pStyle w:val="comandoseinstrucciones"/>
        <w:rPr>
          <w:b/>
        </w:rPr>
      </w:pPr>
      <w:r w:rsidRPr="00F24378">
        <w:rPr>
          <w:b/>
          <w:highlight w:val="yellow"/>
        </w:rPr>
        <w:t>CREATE</w:t>
      </w:r>
      <w:r w:rsidR="00F24378">
        <w:rPr>
          <w:b/>
          <w:highlight w:val="yellow"/>
        </w:rPr>
        <w:t xml:space="preserve"> </w:t>
      </w:r>
      <w:r w:rsidRPr="00F24378">
        <w:rPr>
          <w:b/>
          <w:highlight w:val="yellow"/>
        </w:rPr>
        <w:t>INDEX</w:t>
      </w:r>
      <w:r w:rsidR="00F24378">
        <w:rPr>
          <w:b/>
          <w:highlight w:val="yellow"/>
        </w:rPr>
        <w:t xml:space="preserve"> </w:t>
      </w:r>
      <w:r w:rsidRPr="00F24378">
        <w:rPr>
          <w:b/>
          <w:highlight w:val="yellow"/>
        </w:rPr>
        <w:t>index_nombre</w:t>
      </w:r>
      <w:r w:rsidR="00F24378">
        <w:rPr>
          <w:b/>
          <w:highlight w:val="yellow"/>
        </w:rPr>
        <w:t xml:space="preserve"> </w:t>
      </w:r>
      <w:r w:rsidRPr="00F24378">
        <w:rPr>
          <w:b/>
          <w:highlight w:val="yellow"/>
        </w:rPr>
        <w:t>ON</w:t>
      </w:r>
      <w:r w:rsidR="00F24378">
        <w:rPr>
          <w:b/>
          <w:highlight w:val="yellow"/>
        </w:rPr>
        <w:t xml:space="preserve"> </w:t>
      </w:r>
      <w:r w:rsidRPr="00F24378">
        <w:rPr>
          <w:b/>
          <w:highlight w:val="yellow"/>
        </w:rPr>
        <w:t>clientes</w:t>
      </w:r>
      <w:r w:rsidR="00F24378">
        <w:rPr>
          <w:b/>
          <w:highlight w:val="yellow"/>
        </w:rPr>
        <w:t xml:space="preserve"> </w:t>
      </w:r>
      <w:r w:rsidRPr="00F24378">
        <w:rPr>
          <w:b/>
          <w:highlight w:val="yellow"/>
        </w:rPr>
        <w:t>(nombre(10));</w:t>
      </w:r>
    </w:p>
    <w:p w14:paraId="0CDA2154" w14:textId="77777777" w:rsidR="00AA6B2E" w:rsidRPr="00F24378" w:rsidRDefault="00AA6B2E" w:rsidP="00AA6B2E">
      <w:pPr>
        <w:pStyle w:val="comandoseinstrucciones"/>
      </w:pPr>
    </w:p>
    <w:p w14:paraId="273D3B01" w14:textId="77777777" w:rsidR="00F04132" w:rsidRPr="00F24378" w:rsidRDefault="00F04132" w:rsidP="00F04132"/>
    <w:p w14:paraId="730D64A2" w14:textId="77777777" w:rsidR="00AA6B2E" w:rsidRPr="00F24378" w:rsidRDefault="00AA6B2E" w:rsidP="00AA6B2E"/>
    <w:p w14:paraId="63DAA1CC" w14:textId="77777777" w:rsidR="00AA6B2E" w:rsidRPr="00F24378" w:rsidRDefault="00AA6B2E" w:rsidP="00AA6B2E">
      <w:pPr>
        <w:pStyle w:val="Ttulo3"/>
      </w:pPr>
      <w:bookmarkStart w:id="121" w:name="_Toc71794159"/>
      <w:bookmarkStart w:id="122" w:name="_Toc149546825"/>
      <w:r w:rsidRPr="00F24378">
        <w:t>INDEX|KEY</w:t>
      </w:r>
      <w:bookmarkEnd w:id="121"/>
      <w:bookmarkEnd w:id="122"/>
    </w:p>
    <w:p w14:paraId="557DEE31" w14:textId="77777777" w:rsidR="00AA6B2E" w:rsidRPr="00F24378" w:rsidRDefault="00AA6B2E" w:rsidP="00AA6B2E">
      <w:pPr>
        <w:pStyle w:val="comandoseinstrucciones"/>
      </w:pPr>
      <w:r w:rsidRPr="00F24378">
        <w:fldChar w:fldCharType="begin"/>
      </w:r>
      <w:r w:rsidRPr="00F24378">
        <w:rPr>
          <w:rPrChange w:id="123" w:author="dani" w:date="2015-12-12T23:55:00Z">
            <w:rPr>
              <w:rFonts w:ascii="Garamond" w:hAnsi="Garamond"/>
              <w:sz w:val="24"/>
              <w:szCs w:val="24"/>
            </w:rPr>
          </w:rPrChange>
        </w:rPr>
        <w:instrText xml:space="preserve"> HYPERLINK "http://www.dimensis.com/consejos-1.html" </w:instrText>
      </w:r>
      <w:r w:rsidRPr="00F24378">
        <w:fldChar w:fldCharType="separate"/>
      </w:r>
      <w:r w:rsidRPr="00F24378">
        <w:rPr>
          <w:rStyle w:val="Hipervnculo"/>
        </w:rPr>
        <w:t>http://www.dimensis.com/consejos-1.html</w:t>
      </w:r>
      <w:r w:rsidRPr="00F24378">
        <w:rPr>
          <w:rStyle w:val="Hipervnculo"/>
        </w:rPr>
        <w:fldChar w:fldCharType="end"/>
      </w:r>
    </w:p>
    <w:p w14:paraId="5B27BAE5" w14:textId="77777777" w:rsidR="00AA6B2E" w:rsidRPr="00F24378" w:rsidRDefault="00AA6B2E" w:rsidP="00AA6B2E">
      <w:pPr>
        <w:pStyle w:val="comandoseinstrucciones"/>
      </w:pPr>
      <w:r w:rsidRPr="00F24378">
        <w:fldChar w:fldCharType="begin"/>
      </w:r>
      <w:r w:rsidRPr="00F24378">
        <w:rPr>
          <w:rPrChange w:id="124" w:author="dani" w:date="2015-12-12T23:55:00Z">
            <w:rPr>
              <w:rFonts w:ascii="Garamond" w:hAnsi="Garamond"/>
              <w:sz w:val="24"/>
              <w:szCs w:val="24"/>
            </w:rPr>
          </w:rPrChange>
        </w:rPr>
        <w:instrText xml:space="preserve"> HYPERLINK "http://stackoverflow.com/questions/3844899/difference-between-key-primary-key-unique-key-and-index-in-mysql" </w:instrText>
      </w:r>
      <w:r w:rsidRPr="00F24378">
        <w:fldChar w:fldCharType="separate"/>
      </w:r>
      <w:r w:rsidRPr="00F24378">
        <w:rPr>
          <w:rStyle w:val="Hipervnculo"/>
        </w:rPr>
        <w:t>http://stackoverflow.com/questions/3844899/difference-between-key-primary-key-unique-key-and-index-in-mysql</w:t>
      </w:r>
      <w:r w:rsidRPr="00F24378">
        <w:rPr>
          <w:rStyle w:val="Hipervnculo"/>
        </w:rPr>
        <w:fldChar w:fldCharType="end"/>
      </w:r>
    </w:p>
    <w:p w14:paraId="1E39CF04" w14:textId="77777777" w:rsidR="00AA6B2E" w:rsidRPr="00F24378" w:rsidRDefault="00AA6B2E" w:rsidP="00AA6B2E">
      <w:pPr>
        <w:pStyle w:val="comandoseinstrucciones"/>
      </w:pPr>
      <w:r w:rsidRPr="00F24378">
        <w:lastRenderedPageBreak/>
        <w:fldChar w:fldCharType="begin"/>
      </w:r>
      <w:r w:rsidRPr="00F24378">
        <w:rPr>
          <w:rPrChange w:id="125" w:author="dani" w:date="2015-12-12T23:55:00Z">
            <w:rPr>
              <w:rFonts w:ascii="Garamond" w:hAnsi="Garamond"/>
              <w:sz w:val="24"/>
              <w:szCs w:val="24"/>
            </w:rPr>
          </w:rPrChange>
        </w:rPr>
        <w:instrText xml:space="preserve"> HYPERLINK "https://dev.mysql.com/doc/refman/5.6/en/optimization-indexes.html" </w:instrText>
      </w:r>
      <w:r w:rsidRPr="00F24378">
        <w:fldChar w:fldCharType="separate"/>
      </w:r>
      <w:r w:rsidRPr="00F24378">
        <w:rPr>
          <w:rStyle w:val="Hipervnculo"/>
        </w:rPr>
        <w:t>https://dev.mysql.com/doc/refman/5.6/en/optimization-indexes.html</w:t>
      </w:r>
      <w:r w:rsidRPr="00F24378">
        <w:rPr>
          <w:rStyle w:val="Hipervnculo"/>
        </w:rPr>
        <w:fldChar w:fldCharType="end"/>
      </w:r>
    </w:p>
    <w:p w14:paraId="2AC78E8B" w14:textId="77777777" w:rsidR="00AA6B2E" w:rsidRPr="00F24378" w:rsidRDefault="00AA6B2E" w:rsidP="00AA6B2E">
      <w:pPr>
        <w:pStyle w:val="comandoseinstrucciones"/>
      </w:pPr>
    </w:p>
    <w:p w14:paraId="44B425EA" w14:textId="68B5544B" w:rsidR="00AA6B2E" w:rsidRPr="00F24378" w:rsidRDefault="00AA6B2E" w:rsidP="00AA6B2E">
      <w:pPr>
        <w:pStyle w:val="Lista9"/>
      </w:pPr>
      <w:r w:rsidRPr="00F24378">
        <w:rPr>
          <w:rStyle w:val="Textoennegrita"/>
        </w:rPr>
        <w:t>KEY</w:t>
      </w:r>
      <w:r w:rsidR="00F24378">
        <w:t xml:space="preserve"> </w:t>
      </w:r>
      <w:r w:rsidRPr="00F24378">
        <w:t>e</w:t>
      </w:r>
      <w:r w:rsidR="00F24378">
        <w:t xml:space="preserve"> </w:t>
      </w:r>
      <w:r w:rsidRPr="00F24378">
        <w:rPr>
          <w:rStyle w:val="Textoennegrita"/>
        </w:rPr>
        <w:t>INDEX</w:t>
      </w:r>
      <w:r w:rsidR="00F24378">
        <w:t xml:space="preserve"> </w:t>
      </w:r>
      <w:r w:rsidRPr="00F24378">
        <w:t>son</w:t>
      </w:r>
      <w:r w:rsidR="00F24378">
        <w:t xml:space="preserve"> </w:t>
      </w:r>
      <w:r w:rsidRPr="00F24378">
        <w:t>sinónimos.</w:t>
      </w:r>
    </w:p>
    <w:p w14:paraId="4E1F5D6B" w14:textId="4D4B2542" w:rsidR="00AA6B2E" w:rsidRPr="00F24378" w:rsidRDefault="00AA6B2E" w:rsidP="00AA6B2E">
      <w:pPr>
        <w:pStyle w:val="Lista2"/>
      </w:pPr>
      <w:r w:rsidRPr="00F24378">
        <w:t>Los</w:t>
      </w:r>
      <w:r w:rsidR="00F24378">
        <w:t xml:space="preserve"> </w:t>
      </w:r>
      <w:r w:rsidRPr="00F24378">
        <w:t>índices</w:t>
      </w:r>
      <w:r w:rsidR="00F24378">
        <w:t xml:space="preserve"> </w:t>
      </w:r>
      <w:r w:rsidRPr="00F24378">
        <w:t>(INDEX)</w:t>
      </w:r>
      <w:r w:rsidR="00F24378">
        <w:t xml:space="preserve"> </w:t>
      </w:r>
      <w:r w:rsidRPr="00F24378">
        <w:t>son</w:t>
      </w:r>
      <w:r w:rsidR="00F24378">
        <w:t xml:space="preserve"> </w:t>
      </w:r>
      <w:r w:rsidRPr="00F24378">
        <w:t>usados</w:t>
      </w:r>
      <w:r w:rsidR="00F24378">
        <w:t xml:space="preserve"> </w:t>
      </w:r>
      <w:r w:rsidRPr="00F24378">
        <w:t>para</w:t>
      </w:r>
      <w:r w:rsidR="00F24378">
        <w:t xml:space="preserve"> </w:t>
      </w:r>
      <w:r w:rsidRPr="00F24378">
        <w:rPr>
          <w:highlight w:val="yellow"/>
        </w:rPr>
        <w:t>encontrar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rápidamente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los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registros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que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tengan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un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determinado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valor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en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alguna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de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sus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columnas</w:t>
      </w:r>
      <w:r w:rsidRPr="00F24378">
        <w:t>.</w:t>
      </w:r>
      <w:r w:rsidR="00F24378">
        <w:t xml:space="preserve"> </w:t>
      </w:r>
      <w:r w:rsidRPr="00F24378">
        <w:t>Sin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índice,</w:t>
      </w:r>
      <w:r w:rsidR="00F24378">
        <w:t xml:space="preserve"> </w:t>
      </w:r>
      <w:r w:rsidRPr="00F24378">
        <w:t>MySQL</w:t>
      </w:r>
      <w:r w:rsidR="00F24378">
        <w:t xml:space="preserve"> </w:t>
      </w:r>
      <w:r w:rsidRPr="00F24378">
        <w:t>tiene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iniciar</w:t>
      </w:r>
      <w:r w:rsidR="00F24378">
        <w:t xml:space="preserve"> </w:t>
      </w:r>
      <w:r w:rsidRPr="00F24378">
        <w:t>con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primer</w:t>
      </w:r>
      <w:r w:rsidR="00F24378">
        <w:t xml:space="preserve"> </w:t>
      </w:r>
      <w:r w:rsidRPr="00F24378">
        <w:t>registro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leer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través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toda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tabla</w:t>
      </w:r>
      <w:r w:rsidR="00F24378">
        <w:t xml:space="preserve"> </w:t>
      </w:r>
      <w:r w:rsidRPr="00F24378">
        <w:t>para</w:t>
      </w:r>
      <w:r w:rsidR="00F24378">
        <w:t xml:space="preserve"> </w:t>
      </w:r>
      <w:r w:rsidRPr="00F24378">
        <w:t>encontrar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registros</w:t>
      </w:r>
      <w:r w:rsidR="00F24378">
        <w:t xml:space="preserve"> </w:t>
      </w:r>
      <w:r w:rsidRPr="00F24378">
        <w:t>relevantes.</w:t>
      </w:r>
      <w:r w:rsidR="00F24378">
        <w:t xml:space="preserve"> </w:t>
      </w:r>
      <w:r w:rsidRPr="00F24378">
        <w:t>Aún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tablas</w:t>
      </w:r>
      <w:r w:rsidR="00F24378">
        <w:t xml:space="preserve"> </w:t>
      </w:r>
      <w:r w:rsidRPr="00F24378">
        <w:t>pequeñas,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unos</w:t>
      </w:r>
      <w:r w:rsidR="00F24378">
        <w:t xml:space="preserve"> </w:t>
      </w:r>
      <w:r w:rsidRPr="00F24378">
        <w:t>1000</w:t>
      </w:r>
      <w:r w:rsidR="00F24378">
        <w:t xml:space="preserve"> </w:t>
      </w:r>
      <w:r w:rsidRPr="00F24378">
        <w:t>registros,</w:t>
      </w:r>
      <w:r w:rsidR="00F24378">
        <w:t xml:space="preserve"> </w:t>
      </w:r>
      <w:r w:rsidRPr="00F24378">
        <w:t>es</w:t>
      </w:r>
      <w:r w:rsidR="00F24378">
        <w:t xml:space="preserve"> </w:t>
      </w:r>
      <w:r w:rsidRPr="00F24378">
        <w:t>por</w:t>
      </w:r>
      <w:r w:rsidR="00F24378">
        <w:t xml:space="preserve"> </w:t>
      </w:r>
      <w:r w:rsidRPr="00F24378">
        <w:t>lo</w:t>
      </w:r>
      <w:r w:rsidR="00F24378">
        <w:t xml:space="preserve"> </w:t>
      </w:r>
      <w:r w:rsidRPr="00F24378">
        <w:t>menos</w:t>
      </w:r>
      <w:r w:rsidR="00F24378">
        <w:t xml:space="preserve"> </w:t>
      </w:r>
      <w:r w:rsidRPr="00F24378">
        <w:rPr>
          <w:highlight w:val="yellow"/>
        </w:rPr>
        <w:t>100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veces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más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rápido</w:t>
      </w:r>
      <w:r w:rsidR="00F24378">
        <w:t xml:space="preserve"> </w:t>
      </w:r>
      <w:r w:rsidRPr="00F24378">
        <w:t>leer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datos</w:t>
      </w:r>
      <w:r w:rsidR="00F24378">
        <w:t xml:space="preserve"> </w:t>
      </w:r>
      <w:r w:rsidRPr="00F24378">
        <w:t>usando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índice,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haciendo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lectura</w:t>
      </w:r>
      <w:r w:rsidR="00F24378">
        <w:t xml:space="preserve"> </w:t>
      </w:r>
      <w:r w:rsidRPr="00F24378">
        <w:t>secuencial.</w:t>
      </w:r>
    </w:p>
    <w:p w14:paraId="244FC2CA" w14:textId="530BC249" w:rsidR="00AA6B2E" w:rsidRPr="00F24378" w:rsidRDefault="00AA6B2E" w:rsidP="00AA6B2E">
      <w:pPr>
        <w:pStyle w:val="Lista2"/>
      </w:pPr>
      <w:r w:rsidRPr="00F24378">
        <w:rPr>
          <w:highlight w:val="yellow"/>
        </w:rPr>
        <w:t>Cuando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indexamos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columna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particular,</w:t>
      </w:r>
      <w:r w:rsidR="00F24378">
        <w:t xml:space="preserve"> </w:t>
      </w:r>
      <w:r w:rsidRPr="00F24378">
        <w:rPr>
          <w:highlight w:val="yellow"/>
        </w:rPr>
        <w:t>MySQL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crea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otra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estructura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de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datos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(un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índice)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usa</w:t>
      </w:r>
      <w:r w:rsidR="00F24378">
        <w:t xml:space="preserve"> </w:t>
      </w:r>
      <w:r w:rsidRPr="00F24378">
        <w:t>para</w:t>
      </w:r>
      <w:r w:rsidR="00F24378">
        <w:t xml:space="preserve"> </w:t>
      </w:r>
      <w:r w:rsidRPr="00F24378">
        <w:t>almacenar</w:t>
      </w:r>
      <w:r w:rsidR="00F24378">
        <w:t xml:space="preserve"> </w:t>
      </w:r>
      <w:r w:rsidRPr="00F24378">
        <w:t>información</w:t>
      </w:r>
      <w:r w:rsidR="00F24378">
        <w:t xml:space="preserve"> </w:t>
      </w:r>
      <w:r w:rsidRPr="00F24378">
        <w:t>extra</w:t>
      </w:r>
      <w:r w:rsidR="00F24378">
        <w:t xml:space="preserve"> </w:t>
      </w:r>
      <w:r w:rsidRPr="00F24378">
        <w:t>acerca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valores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columna</w:t>
      </w:r>
      <w:r w:rsidR="00F24378">
        <w:t xml:space="preserve"> </w:t>
      </w:r>
      <w:r w:rsidRPr="00F24378">
        <w:t>indexada.</w:t>
      </w:r>
      <w:r w:rsidR="00F24378">
        <w:t xml:space="preserve"> </w:t>
      </w:r>
    </w:p>
    <w:p w14:paraId="22F08EF5" w14:textId="6718DC2B" w:rsidR="00AA6B2E" w:rsidRPr="00F24378" w:rsidRDefault="00AA6B2E" w:rsidP="00AA6B2E">
      <w:pPr>
        <w:pStyle w:val="Lista2"/>
      </w:pPr>
      <w:r w:rsidRPr="00F24378">
        <w:t>MySQL</w:t>
      </w:r>
      <w:r w:rsidR="00F24378">
        <w:t xml:space="preserve"> </w:t>
      </w:r>
      <w:r w:rsidRPr="00F24378">
        <w:t>almacena</w:t>
      </w:r>
      <w:r w:rsidR="00F24378">
        <w:t xml:space="preserve"> </w:t>
      </w:r>
      <w:r w:rsidRPr="00F24378">
        <w:t>todas</w:t>
      </w:r>
      <w:r w:rsidR="00F24378">
        <w:t xml:space="preserve"> </w:t>
      </w:r>
      <w:r w:rsidRPr="00F24378">
        <w:t>las</w:t>
      </w:r>
      <w:r w:rsidR="00F24378">
        <w:t xml:space="preserve"> </w:t>
      </w:r>
      <w:r w:rsidRPr="00F24378">
        <w:t>claves</w:t>
      </w:r>
      <w:r w:rsidR="00F24378">
        <w:t xml:space="preserve"> </w:t>
      </w:r>
      <w:r w:rsidRPr="00F24378">
        <w:t>del</w:t>
      </w:r>
      <w:r w:rsidR="00F24378">
        <w:t xml:space="preserve"> </w:t>
      </w:r>
      <w:r w:rsidRPr="00F24378">
        <w:t>índice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rPr>
          <w:highlight w:val="yellow"/>
        </w:rPr>
        <w:t>estructura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de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datos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de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árbol</w:t>
      </w:r>
      <w:r w:rsidRPr="00F24378">
        <w:t>.</w:t>
      </w:r>
      <w:r w:rsidR="00F24378">
        <w:t xml:space="preserve"> </w:t>
      </w:r>
      <w:r w:rsidRPr="00F24378">
        <w:t>Esta</w:t>
      </w:r>
      <w:r w:rsidR="00F24378">
        <w:t xml:space="preserve"> </w:t>
      </w:r>
      <w:r w:rsidRPr="00F24378">
        <w:t>estructura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datos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árbol</w:t>
      </w:r>
      <w:r w:rsidR="00F24378">
        <w:t xml:space="preserve"> </w:t>
      </w:r>
      <w:r w:rsidRPr="00F24378">
        <w:t>le</w:t>
      </w:r>
      <w:r w:rsidR="00F24378">
        <w:t xml:space="preserve"> </w:t>
      </w:r>
      <w:r w:rsidRPr="00F24378">
        <w:t>permite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MySQL</w:t>
      </w:r>
      <w:r w:rsidR="00F24378">
        <w:t xml:space="preserve"> </w:t>
      </w:r>
      <w:r w:rsidRPr="00F24378">
        <w:rPr>
          <w:highlight w:val="yellow"/>
        </w:rPr>
        <w:t>encontrar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claves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muy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rápidamente.</w:t>
      </w:r>
    </w:p>
    <w:p w14:paraId="01A9231A" w14:textId="55953E46" w:rsidR="00AA6B2E" w:rsidRPr="00F24378" w:rsidRDefault="00AA6B2E" w:rsidP="00AA6B2E">
      <w:pPr>
        <w:pStyle w:val="Lista2"/>
      </w:pPr>
      <w:r w:rsidRPr="00F24378">
        <w:t>Cuando</w:t>
      </w:r>
      <w:r w:rsidR="00F24378">
        <w:t xml:space="preserve"> </w:t>
      </w:r>
      <w:r w:rsidRPr="00F24378">
        <w:t>MySQL</w:t>
      </w:r>
      <w:r w:rsidR="00F24378">
        <w:t xml:space="preserve"> </w:t>
      </w:r>
      <w:r w:rsidRPr="00F24378">
        <w:t>encuentre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hay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índice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columna,</w:t>
      </w:r>
      <w:r w:rsidR="00F24378">
        <w:t xml:space="preserve"> </w:t>
      </w:r>
      <w:r w:rsidRPr="00F24378">
        <w:t>lo</w:t>
      </w:r>
      <w:r w:rsidR="00F24378">
        <w:t xml:space="preserve"> </w:t>
      </w:r>
      <w:r w:rsidRPr="00F24378">
        <w:t>usará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vez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hacer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escaneo</w:t>
      </w:r>
      <w:r w:rsidR="00F24378">
        <w:t xml:space="preserve"> </w:t>
      </w:r>
      <w:r w:rsidRPr="00F24378">
        <w:t>completo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tabla.</w:t>
      </w:r>
      <w:r w:rsidR="00F24378">
        <w:t xml:space="preserve"> </w:t>
      </w:r>
      <w:r w:rsidRPr="00F24378">
        <w:t>Esto</w:t>
      </w:r>
      <w:r w:rsidR="00F24378">
        <w:t xml:space="preserve"> </w:t>
      </w:r>
      <w:r w:rsidRPr="00F24378">
        <w:t>reduce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manera</w:t>
      </w:r>
      <w:r w:rsidR="00F24378">
        <w:t xml:space="preserve"> </w:t>
      </w:r>
      <w:r w:rsidRPr="00F24378">
        <w:t>imporante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tiempos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CPU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las</w:t>
      </w:r>
      <w:r w:rsidR="00F24378">
        <w:t xml:space="preserve"> </w:t>
      </w:r>
      <w:r w:rsidRPr="00F24378">
        <w:t>operaciones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entrada/salida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disco,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su</w:t>
      </w:r>
      <w:r w:rsidR="00F24378">
        <w:t xml:space="preserve"> </w:t>
      </w:r>
      <w:r w:rsidRPr="00F24378">
        <w:t>vez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mejora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concurrencia</w:t>
      </w:r>
      <w:r w:rsidR="00F24378">
        <w:t xml:space="preserve"> </w:t>
      </w:r>
      <w:r w:rsidRPr="00F24378">
        <w:t>porque</w:t>
      </w:r>
      <w:r w:rsidR="00F24378">
        <w:t xml:space="preserve"> </w:t>
      </w:r>
      <w:r w:rsidRPr="00F24378">
        <w:t>MySQL</w:t>
      </w:r>
      <w:r w:rsidR="00F24378">
        <w:t xml:space="preserve"> </w:t>
      </w:r>
      <w:r w:rsidRPr="00F24378">
        <w:t>bloqueará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tabla</w:t>
      </w:r>
      <w:r w:rsidR="00F24378">
        <w:t xml:space="preserve"> </w:t>
      </w:r>
      <w:r w:rsidRPr="00F24378">
        <w:t>únicamente</w:t>
      </w:r>
      <w:r w:rsidR="00F24378">
        <w:t xml:space="preserve"> </w:t>
      </w:r>
      <w:r w:rsidRPr="00F24378">
        <w:t>para</w:t>
      </w:r>
      <w:r w:rsidR="00F24378">
        <w:t xml:space="preserve"> </w:t>
      </w:r>
      <w:r w:rsidRPr="00F24378">
        <w:t>obtener</w:t>
      </w:r>
      <w:r w:rsidR="00F24378">
        <w:t xml:space="preserve"> </w:t>
      </w:r>
      <w:r w:rsidRPr="00F24378">
        <w:t>las</w:t>
      </w:r>
      <w:r w:rsidR="00F24378">
        <w:t xml:space="preserve"> </w:t>
      </w:r>
      <w:r w:rsidRPr="00F24378">
        <w:t>filas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necesite</w:t>
      </w:r>
      <w:r w:rsidR="00F24378">
        <w:t xml:space="preserve"> </w:t>
      </w:r>
      <w:r w:rsidRPr="00F24378">
        <w:t>(en</w:t>
      </w:r>
      <w:r w:rsidR="00F24378">
        <w:t xml:space="preserve"> </w:t>
      </w:r>
      <w:r w:rsidRPr="00F24378">
        <w:t>base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lo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encontró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índice).</w:t>
      </w:r>
      <w:r w:rsidR="00F24378">
        <w:t xml:space="preserve"> </w:t>
      </w:r>
    </w:p>
    <w:p w14:paraId="50B4449B" w14:textId="561D70EC" w:rsidR="00AA6B2E" w:rsidRPr="00F24378" w:rsidRDefault="00AA6B2E" w:rsidP="00AA6B2E">
      <w:pPr>
        <w:pStyle w:val="Lista2"/>
      </w:pPr>
      <w:r w:rsidRPr="00F24378">
        <w:t>Cuando</w:t>
      </w:r>
      <w:r w:rsidR="00F24378">
        <w:t xml:space="preserve"> </w:t>
      </w:r>
      <w:r w:rsidRPr="00F24378">
        <w:t>tenemos</w:t>
      </w:r>
      <w:r w:rsidR="00F24378">
        <w:t xml:space="preserve"> </w:t>
      </w:r>
      <w:r w:rsidRPr="00F24378">
        <w:rPr>
          <w:highlight w:val="yellow"/>
        </w:rPr>
        <w:t>grandes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cantidades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de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datos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nuestras</w:t>
      </w:r>
      <w:r w:rsidR="00F24378">
        <w:t xml:space="preserve"> </w:t>
      </w:r>
      <w:r w:rsidRPr="00F24378">
        <w:t>tablas,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rPr>
          <w:highlight w:val="yellow"/>
        </w:rPr>
        <w:t>mejora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obtención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datos</w:t>
      </w:r>
      <w:r w:rsidR="00F24378">
        <w:t xml:space="preserve"> </w:t>
      </w:r>
      <w:r w:rsidRPr="00F24378">
        <w:t>puede</w:t>
      </w:r>
      <w:r w:rsidR="00F24378">
        <w:t xml:space="preserve"> </w:t>
      </w:r>
      <w:r w:rsidRPr="00F24378">
        <w:t>ser</w:t>
      </w:r>
      <w:r w:rsidR="00F24378">
        <w:t xml:space="preserve"> </w:t>
      </w:r>
      <w:r w:rsidRPr="00F24378">
        <w:t>muy</w:t>
      </w:r>
      <w:r w:rsidR="00F24378">
        <w:t xml:space="preserve"> </w:t>
      </w:r>
      <w:r w:rsidRPr="00F24378">
        <w:rPr>
          <w:highlight w:val="yellow"/>
        </w:rPr>
        <w:t>significativa</w:t>
      </w:r>
      <w:r w:rsidRPr="00F24378">
        <w:t>.</w:t>
      </w:r>
    </w:p>
    <w:p w14:paraId="2EB8D5F0" w14:textId="51975280" w:rsidR="00AA6B2E" w:rsidRPr="00F24378" w:rsidRDefault="00AA6B2E" w:rsidP="00AA6B2E">
      <w:pPr>
        <w:pStyle w:val="Lista2"/>
      </w:pPr>
      <w:r w:rsidRPr="00F24378">
        <w:t>A</w:t>
      </w:r>
      <w:r w:rsidR="00F24378">
        <w:t xml:space="preserve"> </w:t>
      </w:r>
      <w:r w:rsidRPr="00F24378">
        <w:t>PRIMARY</w:t>
      </w:r>
      <w:r w:rsidR="00F24378">
        <w:t xml:space="preserve"> </w:t>
      </w:r>
      <w:r w:rsidRPr="00F24378">
        <w:t>KEY</w:t>
      </w:r>
      <w:r w:rsidR="00F24378">
        <w:t xml:space="preserve"> </w:t>
      </w:r>
      <w:r w:rsidRPr="00F24378">
        <w:t>is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unique</w:t>
      </w:r>
      <w:r w:rsidR="00F24378">
        <w:t xml:space="preserve"> </w:t>
      </w:r>
      <w:r w:rsidRPr="00F24378">
        <w:t>index</w:t>
      </w:r>
      <w:r w:rsidR="00F24378">
        <w:t xml:space="preserve"> </w:t>
      </w:r>
      <w:r w:rsidRPr="00F24378">
        <w:t>where</w:t>
      </w:r>
      <w:r w:rsidR="00F24378">
        <w:t xml:space="preserve"> </w:t>
      </w:r>
      <w:r w:rsidRPr="00F24378">
        <w:t>all</w:t>
      </w:r>
      <w:r w:rsidR="00F24378">
        <w:t xml:space="preserve"> </w:t>
      </w:r>
      <w:r w:rsidRPr="00F24378">
        <w:t>key</w:t>
      </w:r>
      <w:r w:rsidR="00F24378">
        <w:t xml:space="preserve"> </w:t>
      </w:r>
      <w:r w:rsidRPr="00F24378">
        <w:t>columns</w:t>
      </w:r>
      <w:r w:rsidR="00F24378">
        <w:t xml:space="preserve"> </w:t>
      </w:r>
      <w:r w:rsidRPr="00F24378">
        <w:t>must</w:t>
      </w:r>
      <w:r w:rsidR="00F24378">
        <w:t xml:space="preserve"> </w:t>
      </w:r>
      <w:r w:rsidRPr="00F24378">
        <w:t>be</w:t>
      </w:r>
      <w:r w:rsidR="00F24378">
        <w:t xml:space="preserve"> </w:t>
      </w:r>
      <w:r w:rsidRPr="00F24378">
        <w:t>defined</w:t>
      </w:r>
      <w:r w:rsidR="00F24378">
        <w:t xml:space="preserve"> </w:t>
      </w:r>
      <w:r w:rsidRPr="00F24378">
        <w:t>as</w:t>
      </w:r>
      <w:r w:rsidR="00F24378">
        <w:t xml:space="preserve"> </w:t>
      </w:r>
      <w:r w:rsidRPr="00F24378">
        <w:t>NOT</w:t>
      </w:r>
      <w:r w:rsidR="00F24378">
        <w:t xml:space="preserve"> </w:t>
      </w:r>
      <w:r w:rsidRPr="00F24378">
        <w:t>NULL.</w:t>
      </w:r>
      <w:r w:rsidR="00F24378">
        <w:t xml:space="preserve"> </w:t>
      </w:r>
      <w:r w:rsidRPr="00F24378">
        <w:t>If</w:t>
      </w:r>
      <w:r w:rsidR="00F24378">
        <w:t xml:space="preserve"> </w:t>
      </w:r>
      <w:r w:rsidRPr="00F24378">
        <w:t>theyare</w:t>
      </w:r>
      <w:r w:rsidR="00F24378">
        <w:t xml:space="preserve"> </w:t>
      </w:r>
      <w:r w:rsidRPr="00F24378">
        <w:t>not</w:t>
      </w:r>
      <w:r w:rsidR="00F24378">
        <w:t xml:space="preserve"> </w:t>
      </w:r>
      <w:r w:rsidRPr="00F24378">
        <w:t>explicitly</w:t>
      </w:r>
      <w:r w:rsidR="00F24378">
        <w:t xml:space="preserve"> </w:t>
      </w:r>
      <w:r w:rsidRPr="00F24378">
        <w:t>declared</w:t>
      </w:r>
      <w:r w:rsidR="00F24378">
        <w:t xml:space="preserve"> </w:t>
      </w:r>
      <w:r w:rsidRPr="00F24378">
        <w:t>as</w:t>
      </w:r>
      <w:r w:rsidR="00F24378">
        <w:t xml:space="preserve"> </w:t>
      </w:r>
      <w:r w:rsidRPr="00F24378">
        <w:t>NOT</w:t>
      </w:r>
      <w:r w:rsidR="00F24378">
        <w:t xml:space="preserve"> </w:t>
      </w:r>
      <w:r w:rsidRPr="00F24378">
        <w:t>NULL,</w:t>
      </w:r>
      <w:r w:rsidR="00F24378">
        <w:t xml:space="preserve"> </w:t>
      </w:r>
      <w:r w:rsidRPr="00F24378">
        <w:t>MySQL</w:t>
      </w:r>
      <w:r w:rsidR="00F24378">
        <w:t xml:space="preserve"> </w:t>
      </w:r>
      <w:r w:rsidRPr="00F24378">
        <w:t>declares</w:t>
      </w:r>
      <w:r w:rsidR="00F24378">
        <w:t xml:space="preserve"> </w:t>
      </w:r>
      <w:r w:rsidRPr="00F24378">
        <w:t>them</w:t>
      </w:r>
      <w:r w:rsidR="00F24378">
        <w:t xml:space="preserve"> </w:t>
      </w:r>
      <w:r w:rsidRPr="00F24378">
        <w:t>so</w:t>
      </w:r>
      <w:r w:rsidR="00F24378">
        <w:t xml:space="preserve"> </w:t>
      </w:r>
      <w:r w:rsidRPr="00F24378">
        <w:t>implicitly</w:t>
      </w:r>
      <w:r w:rsidR="00F24378">
        <w:t xml:space="preserve"> </w:t>
      </w:r>
      <w:r w:rsidRPr="00F24378">
        <w:t>(and</w:t>
      </w:r>
      <w:r w:rsidR="00F24378">
        <w:t xml:space="preserve"> </w:t>
      </w:r>
      <w:r w:rsidRPr="00F24378">
        <w:t>silently).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table</w:t>
      </w:r>
      <w:r w:rsidR="00F24378">
        <w:t xml:space="preserve"> </w:t>
      </w:r>
      <w:r w:rsidRPr="00F24378">
        <w:t>can</w:t>
      </w:r>
      <w:r w:rsidR="00F24378">
        <w:t xml:space="preserve"> </w:t>
      </w:r>
      <w:r w:rsidRPr="00F24378">
        <w:t>have</w:t>
      </w:r>
      <w:r w:rsidR="00F24378">
        <w:t xml:space="preserve"> </w:t>
      </w:r>
      <w:r w:rsidRPr="00F24378">
        <w:t>only</w:t>
      </w:r>
      <w:r w:rsidR="00F24378">
        <w:t xml:space="preserve"> </w:t>
      </w:r>
      <w:r w:rsidRPr="00F24378">
        <w:t>one</w:t>
      </w:r>
      <w:r w:rsidR="00F24378">
        <w:t xml:space="preserve"> </w:t>
      </w:r>
      <w:r w:rsidRPr="00F24378">
        <w:t>PRIMARY</w:t>
      </w:r>
      <w:r w:rsidR="00F24378">
        <w:t xml:space="preserve"> </w:t>
      </w:r>
      <w:r w:rsidRPr="00F24378">
        <w:t>KEY.</w:t>
      </w:r>
      <w:r w:rsidR="00F24378">
        <w:t xml:space="preserve"> </w:t>
      </w:r>
      <w:r w:rsidRPr="00F24378">
        <w:t>The</w:t>
      </w:r>
      <w:r w:rsidR="00F24378">
        <w:t xml:space="preserve"> </w:t>
      </w:r>
      <w:r w:rsidRPr="00F24378">
        <w:t>name</w:t>
      </w:r>
      <w:r w:rsidR="00F24378">
        <w:t xml:space="preserve"> </w:t>
      </w:r>
      <w:r w:rsidRPr="00F24378">
        <w:t>of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PRIMARY</w:t>
      </w:r>
      <w:r w:rsidR="00F24378">
        <w:t xml:space="preserve"> </w:t>
      </w:r>
      <w:r w:rsidRPr="00F24378">
        <w:t>KEY</w:t>
      </w:r>
      <w:r w:rsidR="00F24378">
        <w:t xml:space="preserve"> </w:t>
      </w:r>
      <w:r w:rsidRPr="00F24378">
        <w:t>is</w:t>
      </w:r>
      <w:r w:rsidR="00F24378">
        <w:t xml:space="preserve"> </w:t>
      </w:r>
      <w:r w:rsidRPr="00F24378">
        <w:t>always</w:t>
      </w:r>
      <w:r w:rsidR="00F24378">
        <w:t xml:space="preserve"> </w:t>
      </w:r>
      <w:r w:rsidRPr="00F24378">
        <w:t>PRIMARY,</w:t>
      </w:r>
      <w:r w:rsidR="00F24378">
        <w:t xml:space="preserve"> </w:t>
      </w:r>
      <w:r w:rsidRPr="00F24378">
        <w:t>which</w:t>
      </w:r>
      <w:r w:rsidR="00F24378">
        <w:t xml:space="preserve"> </w:t>
      </w:r>
      <w:r w:rsidRPr="00F24378">
        <w:t>thus</w:t>
      </w:r>
      <w:r w:rsidR="00F24378">
        <w:t xml:space="preserve"> </w:t>
      </w:r>
      <w:r w:rsidRPr="00F24378">
        <w:t>cannot</w:t>
      </w:r>
      <w:r w:rsidR="00F24378">
        <w:t xml:space="preserve"> </w:t>
      </w:r>
      <w:r w:rsidRPr="00F24378">
        <w:t>be</w:t>
      </w:r>
      <w:r w:rsidR="00F24378">
        <w:t xml:space="preserve"> </w:t>
      </w:r>
      <w:r w:rsidRPr="00F24378">
        <w:t>used</w:t>
      </w:r>
      <w:r w:rsidR="00F24378">
        <w:t xml:space="preserve"> </w:t>
      </w:r>
      <w:r w:rsidRPr="00F24378">
        <w:t>as</w:t>
      </w:r>
      <w:r w:rsidR="00F24378">
        <w:t xml:space="preserve"> </w:t>
      </w:r>
      <w:r w:rsidRPr="00F24378">
        <w:t>the</w:t>
      </w:r>
      <w:r w:rsidR="00F24378">
        <w:t xml:space="preserve"> </w:t>
      </w:r>
      <w:r w:rsidRPr="00F24378">
        <w:t>name</w:t>
      </w:r>
      <w:r w:rsidR="00F24378">
        <w:t xml:space="preserve"> </w:t>
      </w:r>
      <w:r w:rsidRPr="00F24378">
        <w:t>for</w:t>
      </w:r>
      <w:r w:rsidR="00F24378">
        <w:t xml:space="preserve"> </w:t>
      </w:r>
      <w:r w:rsidRPr="00F24378">
        <w:t>any</w:t>
      </w:r>
      <w:r w:rsidR="00F24378">
        <w:t xml:space="preserve"> </w:t>
      </w:r>
      <w:r w:rsidRPr="00F24378">
        <w:t>other</w:t>
      </w:r>
      <w:r w:rsidR="00F24378">
        <w:t xml:space="preserve"> </w:t>
      </w:r>
      <w:r w:rsidRPr="00F24378">
        <w:t>kind</w:t>
      </w:r>
      <w:r w:rsidR="00F24378">
        <w:t xml:space="preserve"> </w:t>
      </w:r>
      <w:r w:rsidRPr="00F24378">
        <w:t>of</w:t>
      </w:r>
      <w:r w:rsidR="00F24378">
        <w:t xml:space="preserve"> </w:t>
      </w:r>
      <w:r w:rsidRPr="00F24378">
        <w:t>index.</w:t>
      </w:r>
    </w:p>
    <w:p w14:paraId="03F41F26" w14:textId="1AE3FD52" w:rsidR="00AA6B2E" w:rsidRPr="00F24378" w:rsidRDefault="00AA6B2E" w:rsidP="00AA6B2E">
      <w:pPr>
        <w:pStyle w:val="Lista2"/>
      </w:pPr>
      <w:r w:rsidRPr="00F24378">
        <w:t>a</w:t>
      </w:r>
      <w:r w:rsidR="00F24378">
        <w:t xml:space="preserve"> </w:t>
      </w:r>
      <w:r w:rsidRPr="00F24378">
        <w:t>UNIQUE</w:t>
      </w:r>
      <w:r w:rsidR="00F24378">
        <w:t xml:space="preserve"> </w:t>
      </w:r>
      <w:r w:rsidRPr="00F24378">
        <w:t>index</w:t>
      </w:r>
      <w:r w:rsidR="00F24378">
        <w:t xml:space="preserve"> </w:t>
      </w:r>
      <w:r w:rsidRPr="00F24378">
        <w:t>permits</w:t>
      </w:r>
      <w:r w:rsidR="00F24378">
        <w:t xml:space="preserve"> </w:t>
      </w:r>
      <w:r w:rsidRPr="00F24378">
        <w:t>multiple</w:t>
      </w:r>
      <w:r w:rsidR="00F24378">
        <w:t xml:space="preserve"> </w:t>
      </w:r>
      <w:r w:rsidRPr="00F24378">
        <w:t>NULL</w:t>
      </w:r>
      <w:r w:rsidR="00F24378">
        <w:t xml:space="preserve"> </w:t>
      </w:r>
      <w:r w:rsidRPr="00F24378">
        <w:t>values</w:t>
      </w:r>
      <w:r w:rsidR="00F24378">
        <w:t xml:space="preserve"> </w:t>
      </w:r>
      <w:r w:rsidRPr="00F24378">
        <w:t>for</w:t>
      </w:r>
      <w:r w:rsidR="00F24378">
        <w:t xml:space="preserve"> </w:t>
      </w:r>
      <w:r w:rsidRPr="00F24378">
        <w:t>columns</w:t>
      </w:r>
      <w:r w:rsidR="00F24378">
        <w:t xml:space="preserve"> </w:t>
      </w:r>
      <w:r w:rsidRPr="00F24378">
        <w:t>that</w:t>
      </w:r>
      <w:r w:rsidR="00F24378">
        <w:t xml:space="preserve"> </w:t>
      </w:r>
      <w:r w:rsidRPr="00F24378">
        <w:t>can</w:t>
      </w:r>
      <w:r w:rsidR="00F24378">
        <w:t xml:space="preserve"> </w:t>
      </w:r>
      <w:r w:rsidRPr="00F24378">
        <w:t>contain</w:t>
      </w:r>
      <w:r w:rsidR="00F24378">
        <w:t xml:space="preserve"> </w:t>
      </w:r>
      <w:r w:rsidRPr="00F24378">
        <w:t>NULL.</w:t>
      </w:r>
    </w:p>
    <w:p w14:paraId="475BA8CE" w14:textId="3A098CB5" w:rsidR="00AA6B2E" w:rsidRPr="00F24378" w:rsidRDefault="00AA6B2E" w:rsidP="00AA6B2E">
      <w:pPr>
        <w:pStyle w:val="Lista2"/>
      </w:pPr>
      <w:r w:rsidRPr="00F24378">
        <w:t>Un</w:t>
      </w:r>
      <w:r w:rsidR="00F24378">
        <w:t xml:space="preserve"> </w:t>
      </w:r>
      <w:r w:rsidRPr="00F24378">
        <w:t>índice</w:t>
      </w:r>
      <w:r w:rsidR="00F24378">
        <w:t xml:space="preserve"> </w:t>
      </w:r>
      <w:r w:rsidRPr="00F24378">
        <w:t>puede</w:t>
      </w:r>
      <w:r w:rsidR="00F24378">
        <w:t xml:space="preserve"> </w:t>
      </w:r>
      <w:r w:rsidRPr="00F24378">
        <w:t>incluir</w:t>
      </w:r>
      <w:r w:rsidR="00F24378">
        <w:t xml:space="preserve"> </w:t>
      </w:r>
      <w:r w:rsidRPr="00F24378">
        <w:t>hasta</w:t>
      </w:r>
      <w:r w:rsidR="00F24378">
        <w:t xml:space="preserve"> </w:t>
      </w:r>
      <w:r w:rsidRPr="00F24378">
        <w:t>16</w:t>
      </w:r>
      <w:r w:rsidR="00F24378">
        <w:t xml:space="preserve"> </w:t>
      </w:r>
      <w:r w:rsidRPr="00F24378">
        <w:t>atributos.</w:t>
      </w:r>
    </w:p>
    <w:p w14:paraId="2267C2ED" w14:textId="753C8DEE" w:rsidR="00AA6B2E" w:rsidRPr="00F24378" w:rsidRDefault="00AA6B2E" w:rsidP="00AA6B2E">
      <w:pPr>
        <w:pStyle w:val="Lista2"/>
      </w:pPr>
      <w:r w:rsidRPr="00F24378">
        <w:t>MySQL</w:t>
      </w:r>
      <w:r w:rsidR="00F24378">
        <w:t xml:space="preserve"> </w:t>
      </w:r>
      <w:r w:rsidRPr="00F24378">
        <w:t>can</w:t>
      </w:r>
      <w:r w:rsidR="00F24378">
        <w:t xml:space="preserve"> </w:t>
      </w:r>
      <w:r w:rsidRPr="00F24378">
        <w:t>use</w:t>
      </w:r>
      <w:r w:rsidR="00F24378">
        <w:t xml:space="preserve"> </w:t>
      </w:r>
      <w:r w:rsidRPr="00F24378">
        <w:t>multiple-column</w:t>
      </w:r>
      <w:r w:rsidR="00F24378">
        <w:t xml:space="preserve"> </w:t>
      </w:r>
      <w:r w:rsidRPr="00F24378">
        <w:t>indexes</w:t>
      </w:r>
      <w:r w:rsidR="00F24378">
        <w:t xml:space="preserve"> </w:t>
      </w:r>
      <w:r w:rsidRPr="00F24378">
        <w:t>for</w:t>
      </w:r>
      <w:r w:rsidR="00F24378">
        <w:t xml:space="preserve"> </w:t>
      </w:r>
      <w:r w:rsidRPr="00F24378">
        <w:t>queries</w:t>
      </w:r>
      <w:r w:rsidR="00F24378">
        <w:t xml:space="preserve"> </w:t>
      </w:r>
      <w:r w:rsidRPr="00F24378">
        <w:t>that</w:t>
      </w:r>
      <w:r w:rsidR="00F24378">
        <w:t xml:space="preserve"> </w:t>
      </w:r>
      <w:r w:rsidRPr="00F24378">
        <w:t>test</w:t>
      </w:r>
      <w:r w:rsidR="00F24378">
        <w:t xml:space="preserve"> </w:t>
      </w:r>
      <w:r w:rsidRPr="00F24378">
        <w:t>all</w:t>
      </w:r>
      <w:r w:rsidR="00F24378">
        <w:t xml:space="preserve"> </w:t>
      </w:r>
      <w:r w:rsidRPr="00F24378">
        <w:t>the</w:t>
      </w:r>
      <w:r w:rsidR="00F24378">
        <w:t xml:space="preserve"> </w:t>
      </w:r>
      <w:r w:rsidRPr="00F24378">
        <w:t>columns</w:t>
      </w:r>
      <w:r w:rsidR="00F24378">
        <w:t xml:space="preserve"> </w:t>
      </w:r>
      <w:r w:rsidRPr="00F24378">
        <w:t>in</w:t>
      </w:r>
      <w:r w:rsidR="00F24378">
        <w:t xml:space="preserve"> </w:t>
      </w:r>
      <w:r w:rsidRPr="00F24378">
        <w:t>the</w:t>
      </w:r>
      <w:r w:rsidR="00F24378">
        <w:t xml:space="preserve"> </w:t>
      </w:r>
      <w:r w:rsidRPr="00F24378">
        <w:t>index,</w:t>
      </w:r>
      <w:r w:rsidR="00F24378">
        <w:t xml:space="preserve"> </w:t>
      </w:r>
      <w:r w:rsidRPr="00F24378">
        <w:t>or</w:t>
      </w:r>
      <w:r w:rsidR="00F24378">
        <w:t xml:space="preserve"> </w:t>
      </w:r>
      <w:r w:rsidRPr="00F24378">
        <w:t>queries</w:t>
      </w:r>
      <w:r w:rsidR="00F24378">
        <w:t xml:space="preserve"> </w:t>
      </w:r>
      <w:r w:rsidRPr="00F24378">
        <w:t>that</w:t>
      </w:r>
      <w:r w:rsidR="00F24378">
        <w:t xml:space="preserve"> </w:t>
      </w:r>
      <w:r w:rsidRPr="00F24378">
        <w:t>test</w:t>
      </w:r>
      <w:r w:rsidR="00F24378">
        <w:t xml:space="preserve"> </w:t>
      </w:r>
      <w:r w:rsidRPr="00F24378">
        <w:t>just</w:t>
      </w:r>
      <w:r w:rsidR="00F24378">
        <w:t xml:space="preserve"> </w:t>
      </w:r>
      <w:r w:rsidRPr="00F24378">
        <w:t>the</w:t>
      </w:r>
      <w:r w:rsidR="00F24378">
        <w:t xml:space="preserve"> </w:t>
      </w:r>
      <w:r w:rsidRPr="00F24378">
        <w:t>first</w:t>
      </w:r>
      <w:r w:rsidR="00F24378">
        <w:t xml:space="preserve"> </w:t>
      </w:r>
      <w:r w:rsidRPr="00F24378">
        <w:t>column,</w:t>
      </w:r>
      <w:r w:rsidR="00F24378">
        <w:t xml:space="preserve"> </w:t>
      </w:r>
      <w:r w:rsidRPr="00F24378">
        <w:t>the</w:t>
      </w:r>
      <w:r w:rsidR="00F24378">
        <w:t xml:space="preserve"> </w:t>
      </w:r>
      <w:r w:rsidRPr="00F24378">
        <w:t>first</w:t>
      </w:r>
      <w:r w:rsidR="00F24378">
        <w:t xml:space="preserve"> </w:t>
      </w:r>
      <w:r w:rsidRPr="00F24378">
        <w:t>two</w:t>
      </w:r>
      <w:r w:rsidR="00F24378">
        <w:t xml:space="preserve"> </w:t>
      </w:r>
      <w:r w:rsidRPr="00F24378">
        <w:t>columns,</w:t>
      </w:r>
      <w:r w:rsidR="00F24378">
        <w:t xml:space="preserve"> </w:t>
      </w:r>
      <w:r w:rsidRPr="00F24378">
        <w:t>the</w:t>
      </w:r>
      <w:r w:rsidR="00F24378">
        <w:t xml:space="preserve"> </w:t>
      </w:r>
      <w:r w:rsidRPr="00F24378">
        <w:t>first</w:t>
      </w:r>
      <w:r w:rsidR="00F24378">
        <w:t xml:space="preserve"> </w:t>
      </w:r>
      <w:r w:rsidRPr="00F24378">
        <w:t>three</w:t>
      </w:r>
      <w:r w:rsidR="00F24378">
        <w:t xml:space="preserve"> </w:t>
      </w:r>
      <w:r w:rsidRPr="00F24378">
        <w:t>columns,</w:t>
      </w:r>
      <w:r w:rsidR="00F24378">
        <w:t xml:space="preserve"> </w:t>
      </w:r>
      <w:r w:rsidRPr="00F24378">
        <w:t>and</w:t>
      </w:r>
      <w:r w:rsidR="00F24378">
        <w:t xml:space="preserve"> </w:t>
      </w:r>
      <w:r w:rsidRPr="00F24378">
        <w:t>so</w:t>
      </w:r>
      <w:r w:rsidR="00F24378">
        <w:t xml:space="preserve"> </w:t>
      </w:r>
      <w:r w:rsidRPr="00F24378">
        <w:t>on.</w:t>
      </w:r>
      <w:r w:rsidR="00F24378">
        <w:t xml:space="preserve"> </w:t>
      </w:r>
      <w:r w:rsidRPr="00F24378">
        <w:t>If</w:t>
      </w:r>
      <w:r w:rsidR="00F24378">
        <w:t xml:space="preserve"> </w:t>
      </w:r>
      <w:r w:rsidRPr="00F24378">
        <w:t>you</w:t>
      </w:r>
      <w:r w:rsidR="00F24378">
        <w:t xml:space="preserve"> </w:t>
      </w:r>
      <w:r w:rsidRPr="00F24378">
        <w:t>specify</w:t>
      </w:r>
      <w:r w:rsidR="00F24378">
        <w:t xml:space="preserve"> </w:t>
      </w:r>
      <w:r w:rsidRPr="00F24378">
        <w:t>the</w:t>
      </w:r>
      <w:r w:rsidR="00F24378">
        <w:t xml:space="preserve"> </w:t>
      </w:r>
      <w:r w:rsidRPr="00F24378">
        <w:t>columns</w:t>
      </w:r>
      <w:r w:rsidR="00F24378">
        <w:t xml:space="preserve"> </w:t>
      </w:r>
      <w:r w:rsidRPr="00F24378">
        <w:t>in</w:t>
      </w:r>
      <w:r w:rsidR="00F24378">
        <w:t xml:space="preserve"> </w:t>
      </w:r>
      <w:r w:rsidRPr="00F24378">
        <w:t>the</w:t>
      </w:r>
      <w:r w:rsidR="00F24378">
        <w:t xml:space="preserve"> </w:t>
      </w:r>
      <w:r w:rsidRPr="00F24378">
        <w:t>right</w:t>
      </w:r>
      <w:r w:rsidR="00F24378">
        <w:t xml:space="preserve"> </w:t>
      </w:r>
      <w:r w:rsidRPr="00F24378">
        <w:t>order</w:t>
      </w:r>
      <w:r w:rsidR="00F24378">
        <w:t xml:space="preserve"> </w:t>
      </w:r>
      <w:r w:rsidRPr="00F24378">
        <w:t>in</w:t>
      </w:r>
      <w:r w:rsidR="00F24378">
        <w:t xml:space="preserve"> </w:t>
      </w:r>
      <w:r w:rsidRPr="00F24378">
        <w:t>the</w:t>
      </w:r>
      <w:r w:rsidR="00F24378">
        <w:t xml:space="preserve"> </w:t>
      </w:r>
      <w:r w:rsidRPr="00F24378">
        <w:t>index</w:t>
      </w:r>
      <w:r w:rsidR="00F24378">
        <w:t xml:space="preserve"> </w:t>
      </w:r>
      <w:r w:rsidRPr="00F24378">
        <w:t>definition,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single</w:t>
      </w:r>
      <w:r w:rsidR="00F24378">
        <w:t xml:space="preserve"> </w:t>
      </w:r>
      <w:r w:rsidRPr="00F24378">
        <w:t>composite</w:t>
      </w:r>
      <w:r w:rsidR="00F24378">
        <w:t xml:space="preserve"> </w:t>
      </w:r>
      <w:r w:rsidRPr="00F24378">
        <w:t>index</w:t>
      </w:r>
      <w:r w:rsidR="00F24378">
        <w:t xml:space="preserve"> </w:t>
      </w:r>
      <w:r w:rsidRPr="00F24378">
        <w:t>can</w:t>
      </w:r>
      <w:r w:rsidR="00F24378">
        <w:t xml:space="preserve"> </w:t>
      </w:r>
      <w:r w:rsidRPr="00F24378">
        <w:t>speed</w:t>
      </w:r>
      <w:r w:rsidR="00F24378">
        <w:t xml:space="preserve"> </w:t>
      </w:r>
      <w:r w:rsidRPr="00F24378">
        <w:t>up</w:t>
      </w:r>
      <w:r w:rsidR="00F24378">
        <w:t xml:space="preserve"> </w:t>
      </w:r>
      <w:r w:rsidRPr="00F24378">
        <w:t>several</w:t>
      </w:r>
      <w:r w:rsidR="00F24378">
        <w:t xml:space="preserve"> </w:t>
      </w:r>
      <w:r w:rsidRPr="00F24378">
        <w:t>kinds</w:t>
      </w:r>
      <w:r w:rsidR="00F24378">
        <w:t xml:space="preserve"> </w:t>
      </w:r>
      <w:r w:rsidRPr="00F24378">
        <w:t>of</w:t>
      </w:r>
      <w:r w:rsidR="00F24378">
        <w:t xml:space="preserve"> </w:t>
      </w:r>
      <w:r w:rsidRPr="00F24378">
        <w:t>queries</w:t>
      </w:r>
      <w:r w:rsidR="00F24378">
        <w:t xml:space="preserve"> </w:t>
      </w:r>
      <w:r w:rsidRPr="00F24378">
        <w:t>on</w:t>
      </w:r>
      <w:r w:rsidR="00F24378">
        <w:t xml:space="preserve"> </w:t>
      </w:r>
      <w:r w:rsidRPr="00F24378">
        <w:t>the</w:t>
      </w:r>
      <w:r w:rsidR="00F24378">
        <w:t xml:space="preserve"> </w:t>
      </w:r>
      <w:r w:rsidRPr="00F24378">
        <w:t>same</w:t>
      </w:r>
      <w:r w:rsidR="00F24378">
        <w:t xml:space="preserve"> </w:t>
      </w:r>
      <w:r w:rsidRPr="00F24378">
        <w:t>table.</w:t>
      </w:r>
    </w:p>
    <w:p w14:paraId="01ADBAA5" w14:textId="77777777" w:rsidR="00AA6B2E" w:rsidRPr="00F24378" w:rsidRDefault="00AA6B2E" w:rsidP="00AA6B2E">
      <w:pPr>
        <w:pStyle w:val="comandoseinstrucciones"/>
      </w:pPr>
      <w:r w:rsidRPr="00F24378">
        <w:fldChar w:fldCharType="begin"/>
      </w:r>
      <w:r w:rsidRPr="00F24378">
        <w:rPr>
          <w:rPrChange w:id="126" w:author="dani" w:date="2015-12-12T23:55:00Z">
            <w:rPr>
              <w:rFonts w:ascii="Garamond" w:hAnsi="Garamond"/>
              <w:sz w:val="24"/>
              <w:szCs w:val="24"/>
            </w:rPr>
          </w:rPrChange>
        </w:rPr>
        <w:instrText xml:space="preserve"> HYPERLINK "https://dev.mysql.com/doc/refman/5.6/en/multiple-column-indexes.html" </w:instrText>
      </w:r>
      <w:r w:rsidRPr="00F24378">
        <w:fldChar w:fldCharType="separate"/>
      </w:r>
      <w:r w:rsidRPr="00F24378">
        <w:rPr>
          <w:rStyle w:val="Hipervnculo"/>
        </w:rPr>
        <w:t>https://dev.mysql.com/doc/refman/5.6/en/multiple-column-indexes.html</w:t>
      </w:r>
      <w:r w:rsidRPr="00F24378">
        <w:rPr>
          <w:rStyle w:val="Hipervnculo"/>
        </w:rPr>
        <w:fldChar w:fldCharType="end"/>
      </w:r>
    </w:p>
    <w:p w14:paraId="00DDF66E" w14:textId="77777777" w:rsidR="00AA6B2E" w:rsidRPr="00F24378" w:rsidRDefault="00AA6B2E" w:rsidP="00AA6B2E">
      <w:pPr>
        <w:pStyle w:val="comandoseinstrucciones"/>
      </w:pPr>
    </w:p>
    <w:p w14:paraId="5E438D10" w14:textId="5C57022F" w:rsidR="00AA6B2E" w:rsidRPr="00F24378" w:rsidRDefault="00AA6B2E" w:rsidP="00AA6B2E">
      <w:pPr>
        <w:pStyle w:val="comandoseinstrucciones"/>
      </w:pPr>
      <w:r w:rsidRPr="00F24378">
        <w:t>Suppose</w:t>
      </w:r>
      <w:r w:rsidR="00F24378">
        <w:t xml:space="preserve"> </w:t>
      </w:r>
      <w:r w:rsidRPr="00F24378">
        <w:t>that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table</w:t>
      </w:r>
      <w:r w:rsidR="00F24378">
        <w:t xml:space="preserve"> </w:t>
      </w:r>
      <w:r w:rsidRPr="00F24378">
        <w:t>has</w:t>
      </w:r>
      <w:r w:rsidR="00F24378">
        <w:t xml:space="preserve"> </w:t>
      </w:r>
      <w:r w:rsidRPr="00F24378">
        <w:t>the</w:t>
      </w:r>
      <w:r w:rsidR="00F24378">
        <w:t xml:space="preserve"> </w:t>
      </w:r>
      <w:r w:rsidRPr="00F24378">
        <w:t>following</w:t>
      </w:r>
      <w:r w:rsidR="00F24378">
        <w:t xml:space="preserve"> </w:t>
      </w:r>
      <w:r w:rsidRPr="00F24378">
        <w:t>specification:</w:t>
      </w:r>
      <w:r w:rsidR="00F24378">
        <w:t xml:space="preserve"> </w:t>
      </w:r>
    </w:p>
    <w:p w14:paraId="60878B00" w14:textId="6EAA9C2B" w:rsidR="00AA6B2E" w:rsidRPr="00F24378" w:rsidRDefault="00AA6B2E" w:rsidP="00AA6B2E">
      <w:pPr>
        <w:pStyle w:val="comandoseinstrucciones"/>
      </w:pPr>
      <w:r w:rsidRPr="00F24378">
        <w:t>CREATE</w:t>
      </w:r>
      <w:r w:rsidR="00F24378">
        <w:t xml:space="preserve"> </w:t>
      </w:r>
      <w:r w:rsidRPr="00F24378">
        <w:t>TABLE</w:t>
      </w:r>
      <w:r w:rsidR="00F24378">
        <w:t xml:space="preserve"> </w:t>
      </w:r>
      <w:r w:rsidRPr="00F24378">
        <w:t>test</w:t>
      </w:r>
      <w:r w:rsidR="00F24378">
        <w:t xml:space="preserve"> </w:t>
      </w:r>
      <w:r w:rsidRPr="00F24378">
        <w:t>(</w:t>
      </w:r>
    </w:p>
    <w:p w14:paraId="4AEC772F" w14:textId="09A61BF3" w:rsidR="00AA6B2E" w:rsidRPr="00F24378" w:rsidRDefault="00AA6B2E" w:rsidP="00AA6B2E">
      <w:pPr>
        <w:pStyle w:val="comandoseinstrucciones"/>
      </w:pPr>
      <w:r w:rsidRPr="00F24378">
        <w:t>id</w:t>
      </w:r>
      <w:r w:rsidR="00F24378">
        <w:t xml:space="preserve">         </w:t>
      </w:r>
      <w:r w:rsidRPr="00F24378">
        <w:t>INT</w:t>
      </w:r>
      <w:r w:rsidR="00F24378">
        <w:t xml:space="preserve"> </w:t>
      </w:r>
      <w:r w:rsidRPr="00F24378">
        <w:t>NOT</w:t>
      </w:r>
      <w:r w:rsidR="00F24378">
        <w:t xml:space="preserve"> </w:t>
      </w:r>
      <w:r w:rsidRPr="00F24378">
        <w:t>NULL,</w:t>
      </w:r>
    </w:p>
    <w:p w14:paraId="6CA52D66" w14:textId="0B8F70B6" w:rsidR="00AA6B2E" w:rsidRPr="00F24378" w:rsidRDefault="00F24378" w:rsidP="00AA6B2E">
      <w:pPr>
        <w:pStyle w:val="comandoseinstrucciones"/>
      </w:pPr>
      <w:r>
        <w:t xml:space="preserve">    </w:t>
      </w:r>
      <w:r w:rsidR="00AA6B2E" w:rsidRPr="00F24378">
        <w:t>last_name</w:t>
      </w:r>
      <w:r>
        <w:t xml:space="preserve">  </w:t>
      </w:r>
      <w:r w:rsidR="00AA6B2E" w:rsidRPr="00F24378">
        <w:t>CHAR(30)</w:t>
      </w:r>
      <w:r>
        <w:t xml:space="preserve"> </w:t>
      </w:r>
      <w:r w:rsidR="00AA6B2E" w:rsidRPr="00F24378">
        <w:t>NOT</w:t>
      </w:r>
      <w:r>
        <w:t xml:space="preserve"> </w:t>
      </w:r>
      <w:r w:rsidR="00AA6B2E" w:rsidRPr="00F24378">
        <w:t>NULL,</w:t>
      </w:r>
    </w:p>
    <w:p w14:paraId="17CB8E67" w14:textId="675DE8E5" w:rsidR="00AA6B2E" w:rsidRPr="00F24378" w:rsidRDefault="00AA6B2E" w:rsidP="00AA6B2E">
      <w:pPr>
        <w:pStyle w:val="comandoseinstrucciones"/>
      </w:pPr>
      <w:r w:rsidRPr="00F24378">
        <w:t>first_name</w:t>
      </w:r>
      <w:r w:rsidR="00F24378">
        <w:t xml:space="preserve"> </w:t>
      </w:r>
      <w:r w:rsidRPr="00F24378">
        <w:t>CHAR(30)</w:t>
      </w:r>
      <w:r w:rsidR="00F24378">
        <w:t xml:space="preserve"> </w:t>
      </w:r>
      <w:r w:rsidRPr="00F24378">
        <w:t>NOT</w:t>
      </w:r>
      <w:r w:rsidR="00F24378">
        <w:t xml:space="preserve"> </w:t>
      </w:r>
      <w:r w:rsidRPr="00F24378">
        <w:t>NULL,</w:t>
      </w:r>
    </w:p>
    <w:p w14:paraId="7722D211" w14:textId="1A9F171E" w:rsidR="00AA6B2E" w:rsidRPr="00F24378" w:rsidRDefault="00F24378" w:rsidP="00AA6B2E">
      <w:pPr>
        <w:pStyle w:val="comandoseinstrucciones"/>
      </w:pPr>
      <w:r>
        <w:t xml:space="preserve">    </w:t>
      </w:r>
      <w:r w:rsidR="00AA6B2E" w:rsidRPr="00F24378">
        <w:t>PRIMARY</w:t>
      </w:r>
      <w:r>
        <w:t xml:space="preserve"> </w:t>
      </w:r>
      <w:r w:rsidR="00AA6B2E" w:rsidRPr="00F24378">
        <w:t>KEY</w:t>
      </w:r>
      <w:r>
        <w:t xml:space="preserve"> </w:t>
      </w:r>
      <w:r w:rsidR="00AA6B2E" w:rsidRPr="00F24378">
        <w:t>(id),</w:t>
      </w:r>
    </w:p>
    <w:p w14:paraId="0DE1CF6A" w14:textId="54BA28E8" w:rsidR="00AA6B2E" w:rsidRPr="00F24378" w:rsidRDefault="00F24378" w:rsidP="00AA6B2E">
      <w:pPr>
        <w:pStyle w:val="comandoseinstrucciones"/>
      </w:pPr>
      <w:r>
        <w:t xml:space="preserve">    </w:t>
      </w:r>
      <w:r w:rsidR="00AA6B2E" w:rsidRPr="00F24378">
        <w:t>INDEX</w:t>
      </w:r>
      <w:r>
        <w:t xml:space="preserve"> </w:t>
      </w:r>
      <w:r w:rsidR="00AA6B2E" w:rsidRPr="00F24378">
        <w:t>name</w:t>
      </w:r>
      <w:r>
        <w:t xml:space="preserve"> </w:t>
      </w:r>
      <w:r w:rsidR="00AA6B2E" w:rsidRPr="00F24378">
        <w:t>(last_name,first_name)</w:t>
      </w:r>
    </w:p>
    <w:p w14:paraId="2ADEC517" w14:textId="77777777" w:rsidR="00AA6B2E" w:rsidRPr="00F24378" w:rsidRDefault="00AA6B2E" w:rsidP="00AA6B2E">
      <w:pPr>
        <w:pStyle w:val="comandoseinstrucciones"/>
      </w:pPr>
      <w:r w:rsidRPr="00F24378">
        <w:t>);</w:t>
      </w:r>
    </w:p>
    <w:p w14:paraId="3F3BC3F2" w14:textId="121C9611" w:rsidR="00AA6B2E" w:rsidRPr="00F24378" w:rsidRDefault="00AA6B2E" w:rsidP="00AA6B2E">
      <w:pPr>
        <w:pStyle w:val="comandoseinstrucciones"/>
      </w:pPr>
      <w:r w:rsidRPr="00F24378">
        <w:t>The</w:t>
      </w:r>
      <w:r w:rsidR="00F24378">
        <w:t xml:space="preserve"> </w:t>
      </w:r>
      <w:r w:rsidRPr="00F24378">
        <w:rPr>
          <w:rStyle w:val="CdigoHTML"/>
        </w:rPr>
        <w:t>name</w:t>
      </w:r>
      <w:r w:rsidR="00F24378">
        <w:t xml:space="preserve"> </w:t>
      </w:r>
      <w:r w:rsidRPr="00F24378">
        <w:t>index</w:t>
      </w:r>
      <w:r w:rsidR="00F24378">
        <w:t xml:space="preserve"> </w:t>
      </w:r>
      <w:r w:rsidRPr="00F24378">
        <w:t>is</w:t>
      </w:r>
      <w:r w:rsidR="00F24378">
        <w:t xml:space="preserve"> </w:t>
      </w:r>
      <w:r w:rsidRPr="00F24378">
        <w:t>an</w:t>
      </w:r>
      <w:r w:rsidR="00F24378">
        <w:t xml:space="preserve"> </w:t>
      </w:r>
      <w:r w:rsidRPr="00F24378">
        <w:t>index</w:t>
      </w:r>
      <w:r w:rsidR="00F24378">
        <w:t xml:space="preserve"> </w:t>
      </w:r>
      <w:r w:rsidRPr="00F24378">
        <w:t>over</w:t>
      </w:r>
      <w:r w:rsidR="00F24378">
        <w:t xml:space="preserve"> </w:t>
      </w:r>
      <w:r w:rsidRPr="00F24378">
        <w:t>the</w:t>
      </w:r>
      <w:r w:rsidR="00F24378">
        <w:t xml:space="preserve"> </w:t>
      </w:r>
      <w:r w:rsidRPr="00F24378">
        <w:rPr>
          <w:rStyle w:val="CdigoHTML"/>
        </w:rPr>
        <w:t>last_name</w:t>
      </w:r>
      <w:r w:rsidR="00F24378">
        <w:t xml:space="preserve"> </w:t>
      </w:r>
      <w:r w:rsidRPr="00F24378">
        <w:t>and</w:t>
      </w:r>
      <w:r w:rsidR="00F24378">
        <w:t xml:space="preserve"> </w:t>
      </w:r>
      <w:r w:rsidRPr="00F24378">
        <w:rPr>
          <w:rStyle w:val="CdigoHTML"/>
        </w:rPr>
        <w:t>first_name</w:t>
      </w:r>
      <w:r w:rsidR="00F24378">
        <w:t xml:space="preserve"> </w:t>
      </w:r>
      <w:r w:rsidRPr="00F24378">
        <w:t>columns.</w:t>
      </w:r>
      <w:r w:rsidR="00F24378">
        <w:t xml:space="preserve"> </w:t>
      </w:r>
      <w:r w:rsidRPr="00F24378">
        <w:t>The</w:t>
      </w:r>
      <w:r w:rsidR="00F24378">
        <w:t xml:space="preserve"> </w:t>
      </w:r>
      <w:r w:rsidRPr="00F24378">
        <w:t>index</w:t>
      </w:r>
      <w:r w:rsidR="00F24378">
        <w:t xml:space="preserve"> </w:t>
      </w:r>
      <w:r w:rsidRPr="00F24378">
        <w:t>can</w:t>
      </w:r>
      <w:r w:rsidR="00F24378">
        <w:t xml:space="preserve"> </w:t>
      </w:r>
      <w:r w:rsidRPr="00F24378">
        <w:t>be</w:t>
      </w:r>
      <w:r w:rsidR="00F24378">
        <w:t xml:space="preserve"> </w:t>
      </w:r>
      <w:r w:rsidRPr="00F24378">
        <w:t>used</w:t>
      </w:r>
      <w:r w:rsidR="00F24378">
        <w:t xml:space="preserve"> </w:t>
      </w:r>
      <w:r w:rsidRPr="00F24378">
        <w:t>for</w:t>
      </w:r>
      <w:r w:rsidR="00F24378">
        <w:t xml:space="preserve"> </w:t>
      </w:r>
      <w:r w:rsidRPr="00F24378">
        <w:t>lookups</w:t>
      </w:r>
      <w:r w:rsidR="00F24378">
        <w:t xml:space="preserve"> </w:t>
      </w:r>
      <w:r w:rsidRPr="00F24378">
        <w:t>in</w:t>
      </w:r>
      <w:r w:rsidR="00F24378">
        <w:t xml:space="preserve"> </w:t>
      </w:r>
      <w:r w:rsidRPr="00F24378">
        <w:t>queries</w:t>
      </w:r>
      <w:r w:rsidR="00F24378">
        <w:t xml:space="preserve"> </w:t>
      </w:r>
      <w:r w:rsidRPr="00F24378">
        <w:t>that</w:t>
      </w:r>
      <w:r w:rsidR="00F24378">
        <w:t xml:space="preserve"> </w:t>
      </w:r>
      <w:r w:rsidRPr="00F24378">
        <w:t>specify</w:t>
      </w:r>
      <w:r w:rsidR="00F24378">
        <w:t xml:space="preserve"> </w:t>
      </w:r>
      <w:r w:rsidRPr="00F24378">
        <w:t>values</w:t>
      </w:r>
      <w:r w:rsidR="00F24378">
        <w:t xml:space="preserve"> </w:t>
      </w:r>
      <w:r w:rsidRPr="00F24378">
        <w:t>in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known</w:t>
      </w:r>
      <w:r w:rsidR="00F24378">
        <w:t xml:space="preserve"> </w:t>
      </w:r>
      <w:r w:rsidRPr="00F24378">
        <w:t>range</w:t>
      </w:r>
      <w:r w:rsidR="00F24378">
        <w:t xml:space="preserve"> </w:t>
      </w:r>
      <w:r w:rsidRPr="00F24378">
        <w:t>for</w:t>
      </w:r>
      <w:r w:rsidR="00F24378">
        <w:t xml:space="preserve"> </w:t>
      </w:r>
      <w:r w:rsidRPr="00F24378">
        <w:t>combinations</w:t>
      </w:r>
      <w:r w:rsidR="00F24378">
        <w:t xml:space="preserve"> </w:t>
      </w:r>
      <w:r w:rsidRPr="00F24378">
        <w:t>of</w:t>
      </w:r>
      <w:r w:rsidR="00F24378">
        <w:t xml:space="preserve"> </w:t>
      </w:r>
      <w:r w:rsidRPr="00F24378">
        <w:rPr>
          <w:rStyle w:val="CdigoHTML"/>
        </w:rPr>
        <w:t>last_name</w:t>
      </w:r>
      <w:r w:rsidR="00F24378">
        <w:t xml:space="preserve"> </w:t>
      </w:r>
      <w:r w:rsidRPr="00F24378">
        <w:t>and</w:t>
      </w:r>
      <w:r w:rsidR="00F24378">
        <w:t xml:space="preserve"> </w:t>
      </w:r>
      <w:r w:rsidRPr="00F24378">
        <w:rPr>
          <w:rStyle w:val="CdigoHTML"/>
        </w:rPr>
        <w:t>first_name</w:t>
      </w:r>
      <w:r w:rsidR="00F24378">
        <w:t xml:space="preserve"> </w:t>
      </w:r>
      <w:r w:rsidRPr="00F24378">
        <w:t>values.</w:t>
      </w:r>
      <w:r w:rsidR="00F24378">
        <w:t xml:space="preserve"> </w:t>
      </w:r>
      <w:r w:rsidRPr="00F24378">
        <w:t>It</w:t>
      </w:r>
      <w:r w:rsidR="00F24378">
        <w:t xml:space="preserve"> </w:t>
      </w:r>
      <w:r w:rsidRPr="00F24378">
        <w:t>can</w:t>
      </w:r>
      <w:r w:rsidR="00F24378">
        <w:t xml:space="preserve"> </w:t>
      </w:r>
      <w:r w:rsidRPr="00F24378">
        <w:t>also</w:t>
      </w:r>
      <w:r w:rsidR="00F24378">
        <w:t xml:space="preserve"> </w:t>
      </w:r>
      <w:r w:rsidRPr="00F24378">
        <w:t>be</w:t>
      </w:r>
      <w:r w:rsidR="00F24378">
        <w:t xml:space="preserve"> </w:t>
      </w:r>
      <w:r w:rsidRPr="00F24378">
        <w:t>used</w:t>
      </w:r>
      <w:r w:rsidR="00F24378">
        <w:t xml:space="preserve"> </w:t>
      </w:r>
      <w:r w:rsidRPr="00F24378">
        <w:t>for</w:t>
      </w:r>
      <w:r w:rsidR="00F24378">
        <w:t xml:space="preserve"> </w:t>
      </w:r>
      <w:r w:rsidRPr="00F24378">
        <w:t>queries</w:t>
      </w:r>
      <w:r w:rsidR="00F24378">
        <w:t xml:space="preserve"> </w:t>
      </w:r>
      <w:r w:rsidRPr="00F24378">
        <w:t>that</w:t>
      </w:r>
      <w:r w:rsidR="00F24378">
        <w:t xml:space="preserve"> </w:t>
      </w:r>
      <w:r w:rsidRPr="00F24378">
        <w:t>specify</w:t>
      </w:r>
      <w:r w:rsidR="00F24378">
        <w:t xml:space="preserve"> </w:t>
      </w:r>
      <w:r w:rsidRPr="00F24378">
        <w:t>just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rPr>
          <w:rStyle w:val="CdigoHTML"/>
        </w:rPr>
        <w:t>last_name</w:t>
      </w:r>
      <w:r w:rsidR="00F24378">
        <w:t xml:space="preserve"> </w:t>
      </w:r>
      <w:r w:rsidRPr="00F24378">
        <w:t>value</w:t>
      </w:r>
      <w:r w:rsidR="00F24378">
        <w:t xml:space="preserve"> </w:t>
      </w:r>
      <w:r w:rsidRPr="00F24378">
        <w:t>because</w:t>
      </w:r>
      <w:r w:rsidR="00F24378">
        <w:t xml:space="preserve"> </w:t>
      </w:r>
      <w:r w:rsidRPr="00F24378">
        <w:t>that</w:t>
      </w:r>
      <w:r w:rsidR="00F24378">
        <w:t xml:space="preserve"> </w:t>
      </w:r>
      <w:r w:rsidRPr="00F24378">
        <w:t>column</w:t>
      </w:r>
      <w:r w:rsidR="00F24378">
        <w:t xml:space="preserve"> </w:t>
      </w:r>
      <w:r w:rsidRPr="00F24378">
        <w:t>is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leftmost</w:t>
      </w:r>
      <w:r w:rsidR="00F24378">
        <w:t xml:space="preserve"> </w:t>
      </w:r>
      <w:r w:rsidRPr="00F24378">
        <w:t>prefix</w:t>
      </w:r>
      <w:r w:rsidR="00F24378">
        <w:t xml:space="preserve"> </w:t>
      </w:r>
      <w:r w:rsidRPr="00F24378">
        <w:t>of</w:t>
      </w:r>
      <w:r w:rsidR="00F24378">
        <w:t xml:space="preserve"> </w:t>
      </w:r>
      <w:r w:rsidRPr="00F24378">
        <w:t>the</w:t>
      </w:r>
      <w:r w:rsidR="00F24378">
        <w:t xml:space="preserve"> </w:t>
      </w:r>
      <w:r w:rsidRPr="00F24378">
        <w:t>index</w:t>
      </w:r>
      <w:r w:rsidR="00F24378">
        <w:t xml:space="preserve"> </w:t>
      </w:r>
      <w:r w:rsidRPr="00F24378">
        <w:t>(as</w:t>
      </w:r>
      <w:r w:rsidR="00F24378">
        <w:t xml:space="preserve"> </w:t>
      </w:r>
      <w:r w:rsidRPr="00F24378">
        <w:t>described</w:t>
      </w:r>
      <w:r w:rsidR="00F24378">
        <w:t xml:space="preserve"> </w:t>
      </w:r>
      <w:r w:rsidRPr="00F24378">
        <w:t>later</w:t>
      </w:r>
      <w:r w:rsidR="00F24378">
        <w:t xml:space="preserve"> </w:t>
      </w:r>
      <w:r w:rsidRPr="00F24378">
        <w:t>in</w:t>
      </w:r>
      <w:r w:rsidR="00F24378">
        <w:t xml:space="preserve"> </w:t>
      </w:r>
      <w:r w:rsidRPr="00F24378">
        <w:t>this</w:t>
      </w:r>
      <w:r w:rsidR="00F24378">
        <w:t xml:space="preserve"> </w:t>
      </w:r>
      <w:r w:rsidRPr="00F24378">
        <w:t>section).</w:t>
      </w:r>
      <w:r w:rsidR="00F24378">
        <w:t xml:space="preserve"> </w:t>
      </w:r>
    </w:p>
    <w:p w14:paraId="72D8E46A" w14:textId="2C9653A6" w:rsidR="00AA6B2E" w:rsidRPr="00F24378" w:rsidRDefault="00AA6B2E" w:rsidP="00AA6B2E">
      <w:pPr>
        <w:pStyle w:val="comandoseinstrucciones"/>
      </w:pPr>
      <w:r w:rsidRPr="00F24378">
        <w:t>Therefore,</w:t>
      </w:r>
      <w:r w:rsidR="00F24378">
        <w:t xml:space="preserve"> </w:t>
      </w:r>
      <w:r w:rsidRPr="00F24378">
        <w:rPr>
          <w:rStyle w:val="Textoennegrita"/>
        </w:rPr>
        <w:t>the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name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index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is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used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for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lookups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in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the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following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queries</w:t>
      </w:r>
      <w:r w:rsidRPr="00F24378">
        <w:t>:</w:t>
      </w:r>
      <w:r w:rsidR="00F24378">
        <w:t xml:space="preserve"> </w:t>
      </w:r>
    </w:p>
    <w:p w14:paraId="05BFBDFB" w14:textId="77777777" w:rsidR="00AA6B2E" w:rsidRPr="00F24378" w:rsidRDefault="00AA6B2E" w:rsidP="00AA6B2E">
      <w:pPr>
        <w:pStyle w:val="comandoseinstrucciones"/>
      </w:pPr>
    </w:p>
    <w:p w14:paraId="27E8093F" w14:textId="55BCF5DC" w:rsidR="00AA6B2E" w:rsidRPr="00F24378" w:rsidRDefault="00AA6B2E" w:rsidP="00AA6B2E">
      <w:pPr>
        <w:pStyle w:val="comandoseinstrucciones"/>
      </w:pPr>
      <w:r w:rsidRPr="00F24378">
        <w:t>SELECT</w:t>
      </w:r>
      <w:r w:rsidR="00F24378">
        <w:t xml:space="preserve"> </w:t>
      </w:r>
      <w:r w:rsidRPr="00F24378">
        <w:t>*</w:t>
      </w:r>
      <w:r w:rsidR="00F24378">
        <w:t xml:space="preserve"> </w:t>
      </w:r>
      <w:r w:rsidRPr="00F24378">
        <w:t>FROM</w:t>
      </w:r>
      <w:r w:rsidR="00F24378">
        <w:t xml:space="preserve"> </w:t>
      </w:r>
      <w:r w:rsidRPr="00F24378">
        <w:t>test</w:t>
      </w:r>
      <w:r w:rsidR="00F24378">
        <w:t xml:space="preserve"> </w:t>
      </w:r>
      <w:r w:rsidRPr="00F24378">
        <w:t>WHERE</w:t>
      </w:r>
      <w:r w:rsidR="00F24378">
        <w:t xml:space="preserve"> </w:t>
      </w:r>
      <w:r w:rsidRPr="00F24378">
        <w:t>last_name='Widenius';</w:t>
      </w:r>
    </w:p>
    <w:p w14:paraId="0BB77F2C" w14:textId="77777777" w:rsidR="00AA6B2E" w:rsidRPr="00F24378" w:rsidRDefault="00AA6B2E" w:rsidP="00AA6B2E">
      <w:pPr>
        <w:pStyle w:val="comandoseinstrucciones"/>
      </w:pPr>
    </w:p>
    <w:p w14:paraId="199660D3" w14:textId="52EF03ED" w:rsidR="00AA6B2E" w:rsidRPr="00F24378" w:rsidRDefault="00AA6B2E" w:rsidP="00AA6B2E">
      <w:pPr>
        <w:pStyle w:val="comandoseinstrucciones"/>
      </w:pPr>
      <w:r w:rsidRPr="00F24378">
        <w:t>SELECT</w:t>
      </w:r>
      <w:r w:rsidR="00F24378">
        <w:t xml:space="preserve"> </w:t>
      </w:r>
      <w:r w:rsidRPr="00F24378">
        <w:t>*</w:t>
      </w:r>
      <w:r w:rsidR="00F24378">
        <w:t xml:space="preserve"> </w:t>
      </w:r>
      <w:r w:rsidRPr="00F24378">
        <w:t>FROM</w:t>
      </w:r>
      <w:r w:rsidR="00F24378">
        <w:t xml:space="preserve"> </w:t>
      </w:r>
      <w:r w:rsidRPr="00F24378">
        <w:t>test</w:t>
      </w:r>
    </w:p>
    <w:p w14:paraId="390D4E14" w14:textId="0E06D05B" w:rsidR="00AA6B2E" w:rsidRPr="00F24378" w:rsidRDefault="00F24378" w:rsidP="00AA6B2E">
      <w:pPr>
        <w:pStyle w:val="comandoseinstrucciones"/>
      </w:pPr>
      <w:r>
        <w:t xml:space="preserve">  </w:t>
      </w:r>
      <w:r w:rsidR="00AA6B2E" w:rsidRPr="00F24378">
        <w:t>WHERE</w:t>
      </w:r>
      <w:r>
        <w:t xml:space="preserve"> </w:t>
      </w:r>
      <w:r w:rsidR="00AA6B2E" w:rsidRPr="00F24378">
        <w:t>last_name='Widenius'</w:t>
      </w:r>
      <w:r>
        <w:t xml:space="preserve"> </w:t>
      </w:r>
      <w:r w:rsidR="00AA6B2E" w:rsidRPr="00F24378">
        <w:t>AND</w:t>
      </w:r>
      <w:r>
        <w:t xml:space="preserve"> </w:t>
      </w:r>
      <w:r w:rsidR="00AA6B2E" w:rsidRPr="00F24378">
        <w:t>first_name='Michael';</w:t>
      </w:r>
    </w:p>
    <w:p w14:paraId="4E791D6C" w14:textId="77777777" w:rsidR="00AA6B2E" w:rsidRPr="00F24378" w:rsidRDefault="00AA6B2E" w:rsidP="00AA6B2E">
      <w:pPr>
        <w:pStyle w:val="comandoseinstrucciones"/>
      </w:pPr>
    </w:p>
    <w:p w14:paraId="176A8F01" w14:textId="599AB4C4" w:rsidR="00AA6B2E" w:rsidRPr="00F24378" w:rsidRDefault="00AA6B2E" w:rsidP="00AA6B2E">
      <w:pPr>
        <w:pStyle w:val="comandoseinstrucciones"/>
      </w:pPr>
      <w:r w:rsidRPr="00F24378">
        <w:t>SELECT</w:t>
      </w:r>
      <w:r w:rsidR="00F24378">
        <w:t xml:space="preserve"> </w:t>
      </w:r>
      <w:r w:rsidRPr="00F24378">
        <w:t>*</w:t>
      </w:r>
      <w:r w:rsidR="00F24378">
        <w:t xml:space="preserve"> </w:t>
      </w:r>
      <w:r w:rsidRPr="00F24378">
        <w:t>FROM</w:t>
      </w:r>
      <w:r w:rsidR="00F24378">
        <w:t xml:space="preserve"> </w:t>
      </w:r>
      <w:r w:rsidRPr="00F24378">
        <w:t>test</w:t>
      </w:r>
    </w:p>
    <w:p w14:paraId="6DFCD9E0" w14:textId="2F3D3D10" w:rsidR="00AA6B2E" w:rsidRPr="00F24378" w:rsidRDefault="00F24378" w:rsidP="00AA6B2E">
      <w:pPr>
        <w:pStyle w:val="comandoseinstrucciones"/>
      </w:pPr>
      <w:r>
        <w:t xml:space="preserve">  </w:t>
      </w:r>
      <w:r w:rsidR="00AA6B2E" w:rsidRPr="00F24378">
        <w:t>WHERE</w:t>
      </w:r>
      <w:r>
        <w:t xml:space="preserve"> </w:t>
      </w:r>
      <w:r w:rsidR="00AA6B2E" w:rsidRPr="00F24378">
        <w:t>last_name='Widenius'</w:t>
      </w:r>
    </w:p>
    <w:p w14:paraId="183F4F47" w14:textId="031DA70E" w:rsidR="00AA6B2E" w:rsidRPr="00F24378" w:rsidRDefault="00F24378" w:rsidP="00AA6B2E">
      <w:pPr>
        <w:pStyle w:val="comandoseinstrucciones"/>
      </w:pPr>
      <w:r>
        <w:t xml:space="preserve">  </w:t>
      </w:r>
      <w:r w:rsidR="00AA6B2E" w:rsidRPr="00F24378">
        <w:t>AND</w:t>
      </w:r>
      <w:r>
        <w:t xml:space="preserve"> </w:t>
      </w:r>
      <w:r w:rsidR="00AA6B2E" w:rsidRPr="00F24378">
        <w:t>(first_name='Michael'</w:t>
      </w:r>
      <w:r>
        <w:t xml:space="preserve"> </w:t>
      </w:r>
      <w:r w:rsidR="00AA6B2E" w:rsidRPr="00F24378">
        <w:t>OR</w:t>
      </w:r>
      <w:r>
        <w:t xml:space="preserve"> </w:t>
      </w:r>
      <w:r w:rsidR="00AA6B2E" w:rsidRPr="00F24378">
        <w:t>first_name='Monty');</w:t>
      </w:r>
    </w:p>
    <w:p w14:paraId="4FD115A8" w14:textId="77777777" w:rsidR="00AA6B2E" w:rsidRPr="00F24378" w:rsidRDefault="00AA6B2E" w:rsidP="00AA6B2E">
      <w:pPr>
        <w:pStyle w:val="comandoseinstrucciones"/>
      </w:pPr>
    </w:p>
    <w:p w14:paraId="2338B715" w14:textId="132B01AA" w:rsidR="00AA6B2E" w:rsidRPr="00F24378" w:rsidRDefault="00AA6B2E" w:rsidP="00AA6B2E">
      <w:pPr>
        <w:pStyle w:val="comandoseinstrucciones"/>
      </w:pPr>
      <w:r w:rsidRPr="00F24378">
        <w:t>SELECT</w:t>
      </w:r>
      <w:r w:rsidR="00F24378">
        <w:t xml:space="preserve"> </w:t>
      </w:r>
      <w:r w:rsidRPr="00F24378">
        <w:t>*</w:t>
      </w:r>
      <w:r w:rsidR="00F24378">
        <w:t xml:space="preserve"> </w:t>
      </w:r>
      <w:r w:rsidRPr="00F24378">
        <w:t>FROM</w:t>
      </w:r>
      <w:r w:rsidR="00F24378">
        <w:t xml:space="preserve"> </w:t>
      </w:r>
      <w:r w:rsidRPr="00F24378">
        <w:t>test</w:t>
      </w:r>
    </w:p>
    <w:p w14:paraId="51D46D6E" w14:textId="31EDD141" w:rsidR="00AA6B2E" w:rsidRPr="00F24378" w:rsidRDefault="00F24378" w:rsidP="00AA6B2E">
      <w:pPr>
        <w:pStyle w:val="comandoseinstrucciones"/>
      </w:pPr>
      <w:r>
        <w:t xml:space="preserve">  </w:t>
      </w:r>
      <w:r w:rsidR="00AA6B2E" w:rsidRPr="00F24378">
        <w:t>WHERE</w:t>
      </w:r>
      <w:r>
        <w:t xml:space="preserve"> </w:t>
      </w:r>
      <w:r w:rsidR="00AA6B2E" w:rsidRPr="00F24378">
        <w:t>last_name='Widenius'</w:t>
      </w:r>
    </w:p>
    <w:p w14:paraId="5D76F5C4" w14:textId="51B85D73" w:rsidR="00AA6B2E" w:rsidRPr="00F24378" w:rsidRDefault="00F24378" w:rsidP="00AA6B2E">
      <w:pPr>
        <w:pStyle w:val="comandoseinstrucciones"/>
      </w:pPr>
      <w:r>
        <w:t xml:space="preserve">  </w:t>
      </w:r>
      <w:r w:rsidR="00AA6B2E" w:rsidRPr="00F24378">
        <w:t>AND</w:t>
      </w:r>
      <w:r>
        <w:t xml:space="preserve"> </w:t>
      </w:r>
      <w:r w:rsidR="00AA6B2E" w:rsidRPr="00F24378">
        <w:t>first_name</w:t>
      </w:r>
      <w:r>
        <w:t xml:space="preserve"> </w:t>
      </w:r>
      <w:r w:rsidR="00AA6B2E" w:rsidRPr="00F24378">
        <w:t>&gt;='M'</w:t>
      </w:r>
      <w:r>
        <w:t xml:space="preserve"> </w:t>
      </w:r>
      <w:r w:rsidR="00AA6B2E" w:rsidRPr="00F24378">
        <w:t>AND</w:t>
      </w:r>
      <w:r>
        <w:t xml:space="preserve"> </w:t>
      </w:r>
      <w:r w:rsidR="00AA6B2E" w:rsidRPr="00F24378">
        <w:t>first_name</w:t>
      </w:r>
      <w:r>
        <w:t xml:space="preserve"> </w:t>
      </w:r>
      <w:r w:rsidR="00AA6B2E" w:rsidRPr="00F24378">
        <w:t>&lt;</w:t>
      </w:r>
      <w:r>
        <w:t xml:space="preserve"> </w:t>
      </w:r>
      <w:r w:rsidR="00AA6B2E" w:rsidRPr="00F24378">
        <w:t>'N';</w:t>
      </w:r>
    </w:p>
    <w:p w14:paraId="37BF541E" w14:textId="77777777" w:rsidR="00AA6B2E" w:rsidRPr="00F24378" w:rsidRDefault="00AA6B2E" w:rsidP="00AA6B2E">
      <w:pPr>
        <w:pStyle w:val="comandoseinstrucciones"/>
      </w:pPr>
    </w:p>
    <w:p w14:paraId="420ADCAA" w14:textId="20CB4998" w:rsidR="00AA6B2E" w:rsidRPr="00F24378" w:rsidRDefault="00AA6B2E" w:rsidP="00AA6B2E">
      <w:pPr>
        <w:pStyle w:val="comandoseinstrucciones"/>
        <w:rPr>
          <w:rStyle w:val="Textoennegrita"/>
        </w:rPr>
      </w:pPr>
      <w:r w:rsidRPr="00F24378">
        <w:rPr>
          <w:rStyle w:val="Textoennegrita"/>
        </w:rPr>
        <w:t>However,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the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name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index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is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not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used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for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lookups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in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the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following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queries:</w:t>
      </w:r>
      <w:r w:rsidR="00F24378">
        <w:rPr>
          <w:rStyle w:val="Textoennegrita"/>
        </w:rPr>
        <w:t xml:space="preserve"> </w:t>
      </w:r>
    </w:p>
    <w:p w14:paraId="35C03076" w14:textId="77777777" w:rsidR="00AA6B2E" w:rsidRPr="00F24378" w:rsidRDefault="00AA6B2E" w:rsidP="00AA6B2E">
      <w:pPr>
        <w:pStyle w:val="comandoseinstrucciones"/>
      </w:pPr>
    </w:p>
    <w:p w14:paraId="290FFC61" w14:textId="1B4CDDBF" w:rsidR="00AA6B2E" w:rsidRPr="00F24378" w:rsidRDefault="00AA6B2E" w:rsidP="00AA6B2E">
      <w:pPr>
        <w:pStyle w:val="comandoseinstrucciones"/>
      </w:pPr>
      <w:r w:rsidRPr="00F24378">
        <w:t>SELECT</w:t>
      </w:r>
      <w:r w:rsidR="00F24378">
        <w:t xml:space="preserve"> </w:t>
      </w:r>
      <w:r w:rsidRPr="00F24378">
        <w:t>*</w:t>
      </w:r>
      <w:r w:rsidR="00F24378">
        <w:t xml:space="preserve"> </w:t>
      </w:r>
      <w:r w:rsidRPr="00F24378">
        <w:t>FROM</w:t>
      </w:r>
      <w:r w:rsidR="00F24378">
        <w:t xml:space="preserve"> </w:t>
      </w:r>
      <w:r w:rsidRPr="00F24378">
        <w:t>test</w:t>
      </w:r>
      <w:r w:rsidR="00F24378">
        <w:t xml:space="preserve"> </w:t>
      </w:r>
      <w:r w:rsidRPr="00F24378">
        <w:t>WHERE</w:t>
      </w:r>
      <w:r w:rsidR="00F24378">
        <w:t xml:space="preserve"> </w:t>
      </w:r>
      <w:r w:rsidRPr="00F24378">
        <w:t>first_name='Michael';</w:t>
      </w:r>
    </w:p>
    <w:p w14:paraId="6551E316" w14:textId="77777777" w:rsidR="00AA6B2E" w:rsidRPr="00F24378" w:rsidRDefault="00AA6B2E" w:rsidP="00AA6B2E">
      <w:pPr>
        <w:pStyle w:val="comandoseinstrucciones"/>
      </w:pPr>
    </w:p>
    <w:p w14:paraId="1181B8A2" w14:textId="6C251E0A" w:rsidR="00AA6B2E" w:rsidRPr="00F24378" w:rsidRDefault="00AA6B2E" w:rsidP="00AA6B2E">
      <w:pPr>
        <w:pStyle w:val="comandoseinstrucciones"/>
      </w:pPr>
      <w:r w:rsidRPr="00F24378">
        <w:t>SELECT</w:t>
      </w:r>
      <w:r w:rsidR="00F24378">
        <w:t xml:space="preserve"> </w:t>
      </w:r>
      <w:r w:rsidRPr="00F24378">
        <w:t>*</w:t>
      </w:r>
      <w:r w:rsidR="00F24378">
        <w:t xml:space="preserve"> </w:t>
      </w:r>
      <w:r w:rsidRPr="00F24378">
        <w:t>FROM</w:t>
      </w:r>
      <w:r w:rsidR="00F24378">
        <w:t xml:space="preserve"> </w:t>
      </w:r>
      <w:r w:rsidRPr="00F24378">
        <w:t>test</w:t>
      </w:r>
    </w:p>
    <w:p w14:paraId="3894D912" w14:textId="79C1F48D" w:rsidR="00AA6B2E" w:rsidRPr="00F24378" w:rsidRDefault="00F24378" w:rsidP="00AA6B2E">
      <w:pPr>
        <w:pStyle w:val="comandoseinstrucciones"/>
      </w:pPr>
      <w:r>
        <w:t xml:space="preserve">  </w:t>
      </w:r>
      <w:r w:rsidR="00AA6B2E" w:rsidRPr="00F24378">
        <w:t>WHERE</w:t>
      </w:r>
      <w:r>
        <w:t xml:space="preserve"> </w:t>
      </w:r>
      <w:r w:rsidR="00AA6B2E" w:rsidRPr="00F24378">
        <w:t>last_name='Widenius'</w:t>
      </w:r>
      <w:r>
        <w:t xml:space="preserve"> </w:t>
      </w:r>
      <w:r w:rsidR="00AA6B2E" w:rsidRPr="00F24378">
        <w:t>OR</w:t>
      </w:r>
      <w:r>
        <w:t xml:space="preserve"> </w:t>
      </w:r>
      <w:r w:rsidR="00AA6B2E" w:rsidRPr="00F24378">
        <w:t>first_name='Michael'</w:t>
      </w:r>
    </w:p>
    <w:p w14:paraId="4158668C" w14:textId="77777777" w:rsidR="00AA6B2E" w:rsidRPr="00F24378" w:rsidRDefault="00AA6B2E" w:rsidP="00AA6B2E">
      <w:pPr>
        <w:pStyle w:val="comandoseinstrucciones"/>
      </w:pPr>
    </w:p>
    <w:p w14:paraId="7762EEFC" w14:textId="77777777" w:rsidR="00AA6B2E" w:rsidRPr="00F24378" w:rsidRDefault="00AA6B2E" w:rsidP="00AA6B2E">
      <w:pPr>
        <w:pStyle w:val="comandoseinstrucciones"/>
      </w:pPr>
    </w:p>
    <w:p w14:paraId="2977297E" w14:textId="32574EBD" w:rsidR="00AA6B2E" w:rsidRPr="00F24378" w:rsidRDefault="00AA6B2E" w:rsidP="00AA6B2E">
      <w:pPr>
        <w:pStyle w:val="Lista2"/>
      </w:pPr>
      <w:r w:rsidRPr="00F24378">
        <w:t>Cuando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crea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índice</w:t>
      </w:r>
      <w:r w:rsidR="00F24378">
        <w:t xml:space="preserve"> </w:t>
      </w:r>
      <w:r w:rsidRPr="00F24378">
        <w:t>para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atributo</w:t>
      </w:r>
      <w:r w:rsidR="00F24378">
        <w:t xml:space="preserve"> </w:t>
      </w:r>
      <w:r w:rsidRPr="00F24378">
        <w:t>BLOB</w:t>
      </w:r>
      <w:r w:rsidR="00F24378">
        <w:t xml:space="preserve"> </w:t>
      </w:r>
      <w:r w:rsidRPr="00F24378">
        <w:t>o</w:t>
      </w:r>
      <w:r w:rsidR="00F24378">
        <w:t xml:space="preserve"> </w:t>
      </w:r>
      <w:r w:rsidRPr="00F24378">
        <w:t>TEXT,</w:t>
      </w:r>
      <w:r w:rsidR="00F24378">
        <w:t xml:space="preserve"> </w:t>
      </w:r>
      <w:r w:rsidRPr="00F24378">
        <w:t>es</w:t>
      </w:r>
      <w:r w:rsidR="00F24378">
        <w:t xml:space="preserve"> </w:t>
      </w:r>
      <w:r w:rsidRPr="00F24378">
        <w:t>necesario</w:t>
      </w:r>
      <w:r w:rsidR="00F24378">
        <w:t xml:space="preserve"> </w:t>
      </w:r>
      <w:r w:rsidRPr="00F24378">
        <w:t>especificar</w:t>
      </w:r>
      <w:r w:rsidR="00F24378">
        <w:t xml:space="preserve"> </w:t>
      </w:r>
      <w:r w:rsidRPr="00F24378">
        <w:t>cuantos</w:t>
      </w:r>
      <w:r w:rsidR="00F24378">
        <w:t xml:space="preserve"> </w:t>
      </w:r>
      <w:r w:rsidRPr="00F24378">
        <w:t>caracteres</w:t>
      </w:r>
      <w:r w:rsidR="00F24378">
        <w:t xml:space="preserve"> </w:t>
      </w:r>
      <w:r w:rsidRPr="00F24378">
        <w:t>iniciales</w:t>
      </w:r>
      <w:r w:rsidR="00F24378">
        <w:t xml:space="preserve"> </w:t>
      </w:r>
      <w:r w:rsidRPr="00F24378">
        <w:t>del</w:t>
      </w:r>
      <w:r w:rsidR="00F24378">
        <w:t xml:space="preserve"> </w:t>
      </w:r>
      <w:r w:rsidRPr="00F24378">
        <w:t>atributo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utilizan</w:t>
      </w:r>
      <w:r w:rsidR="00F24378">
        <w:t xml:space="preserve"> </w:t>
      </w:r>
      <w:r w:rsidRPr="00F24378">
        <w:t>para</w:t>
      </w:r>
      <w:r w:rsidR="00F24378">
        <w:t xml:space="preserve"> </w:t>
      </w:r>
      <w:r w:rsidRPr="00F24378">
        <w:t>crear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índice</w:t>
      </w:r>
      <w:r w:rsidR="00F24378">
        <w:t xml:space="preserve"> </w:t>
      </w:r>
      <w:r w:rsidRPr="00F24378">
        <w:t>(máximo</w:t>
      </w:r>
      <w:r w:rsidR="00F24378">
        <w:t xml:space="preserve"> </w:t>
      </w:r>
      <w:r w:rsidRPr="00F24378">
        <w:t>676</w:t>
      </w:r>
      <w:r w:rsidR="00F24378">
        <w:t xml:space="preserve"> </w:t>
      </w:r>
      <w:r w:rsidRPr="00F24378">
        <w:t>bytes).</w:t>
      </w:r>
      <w:r w:rsidR="00F24378">
        <w:t xml:space="preserve"> </w:t>
      </w:r>
      <w:r w:rsidRPr="00F24378">
        <w:t>Ejemplo:</w:t>
      </w:r>
    </w:p>
    <w:p w14:paraId="5B7F88A2" w14:textId="39BB915D" w:rsidR="00AA6B2E" w:rsidRPr="00F24378" w:rsidRDefault="00AA6B2E" w:rsidP="00AA6B2E">
      <w:pPr>
        <w:pStyle w:val="comandoseinstrucciones"/>
      </w:pPr>
      <w:r w:rsidRPr="00F24378">
        <w:t>CREATE</w:t>
      </w:r>
      <w:r w:rsidR="00F24378">
        <w:t xml:space="preserve"> </w:t>
      </w:r>
      <w:r w:rsidRPr="00F24378">
        <w:t>TABLE</w:t>
      </w:r>
      <w:r w:rsidR="00F24378">
        <w:t xml:space="preserve"> </w:t>
      </w:r>
      <w:r w:rsidRPr="00F24378">
        <w:t>test</w:t>
      </w:r>
      <w:r w:rsidR="00F24378">
        <w:t xml:space="preserve"> </w:t>
      </w:r>
      <w:r w:rsidRPr="00F24378">
        <w:t>(blob_col</w:t>
      </w:r>
      <w:r w:rsidR="00F24378">
        <w:t xml:space="preserve"> </w:t>
      </w:r>
      <w:r w:rsidRPr="00F24378">
        <w:t>BLOB,</w:t>
      </w:r>
      <w:r w:rsidR="00F24378">
        <w:t xml:space="preserve"> </w:t>
      </w:r>
      <w:r w:rsidRPr="00F24378">
        <w:rPr>
          <w:highlight w:val="yellow"/>
        </w:rPr>
        <w:t>INDEX(blob_col(10)</w:t>
      </w:r>
      <w:r w:rsidRPr="00F24378">
        <w:t>));</w:t>
      </w:r>
    </w:p>
    <w:p w14:paraId="46A9A217" w14:textId="51FEEC25" w:rsidR="00AA6B2E" w:rsidRPr="00F24378" w:rsidRDefault="00AA6B2E" w:rsidP="00AA6B2E">
      <w:pPr>
        <w:pStyle w:val="Lista9"/>
      </w:pPr>
      <w:r w:rsidRPr="00F24378">
        <w:t>Prefix</w:t>
      </w:r>
      <w:r w:rsidR="00F24378">
        <w:t xml:space="preserve"> </w:t>
      </w:r>
      <w:r w:rsidRPr="00F24378">
        <w:t>limits</w:t>
      </w:r>
      <w:r w:rsidR="00F24378">
        <w:t xml:space="preserve"> </w:t>
      </w:r>
      <w:r w:rsidRPr="00F24378">
        <w:t>are</w:t>
      </w:r>
      <w:r w:rsidR="00F24378">
        <w:t xml:space="preserve"> </w:t>
      </w:r>
      <w:r w:rsidRPr="00F24378">
        <w:t>measured</w:t>
      </w:r>
      <w:r w:rsidR="00F24378">
        <w:t xml:space="preserve"> </w:t>
      </w:r>
      <w:r w:rsidRPr="00F24378">
        <w:t>in</w:t>
      </w:r>
      <w:r w:rsidR="00F24378">
        <w:t xml:space="preserve"> </w:t>
      </w:r>
      <w:r w:rsidRPr="00F24378">
        <w:t>bytes,</w:t>
      </w:r>
      <w:r w:rsidR="00F24378">
        <w:t xml:space="preserve"> </w:t>
      </w:r>
      <w:r w:rsidRPr="00F24378">
        <w:t>while</w:t>
      </w:r>
      <w:r w:rsidR="00F24378">
        <w:t xml:space="preserve"> </w:t>
      </w:r>
      <w:r w:rsidRPr="00F24378">
        <w:t>the</w:t>
      </w:r>
      <w:r w:rsidR="00F24378">
        <w:t xml:space="preserve"> </w:t>
      </w:r>
      <w:r w:rsidRPr="00F24378">
        <w:t>prefix</w:t>
      </w:r>
      <w:r w:rsidR="00F24378">
        <w:t xml:space="preserve"> </w:t>
      </w:r>
      <w:r w:rsidRPr="00F24378">
        <w:t>length</w:t>
      </w:r>
      <w:r w:rsidR="00F24378">
        <w:t xml:space="preserve"> </w:t>
      </w:r>
      <w:r w:rsidRPr="00F24378">
        <w:t>in</w:t>
      </w:r>
      <w:r w:rsidR="00F24378">
        <w:t xml:space="preserve"> </w:t>
      </w:r>
      <w:r w:rsidRPr="00F24378">
        <w:rPr>
          <w:rStyle w:val="Textoennegrita"/>
        </w:rPr>
        <w:t>CREATE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TABLE</w:t>
      </w:r>
      <w:r w:rsidRPr="00F24378">
        <w:t>statements</w:t>
      </w:r>
      <w:r w:rsidR="00F24378">
        <w:t xml:space="preserve"> </w:t>
      </w:r>
      <w:r w:rsidRPr="00F24378">
        <w:t>is</w:t>
      </w:r>
      <w:r w:rsidR="00F24378">
        <w:t xml:space="preserve"> </w:t>
      </w:r>
      <w:r w:rsidRPr="00F24378">
        <w:t>interpreted</w:t>
      </w:r>
      <w:r w:rsidR="00F24378">
        <w:t xml:space="preserve"> </w:t>
      </w:r>
      <w:r w:rsidRPr="00F24378">
        <w:t>as</w:t>
      </w:r>
      <w:r w:rsidR="00F24378">
        <w:t xml:space="preserve"> </w:t>
      </w:r>
      <w:r w:rsidRPr="00F24378">
        <w:t>number</w:t>
      </w:r>
      <w:r w:rsidR="00F24378">
        <w:t xml:space="preserve"> </w:t>
      </w:r>
      <w:r w:rsidRPr="00F24378">
        <w:t>of</w:t>
      </w:r>
      <w:r w:rsidR="00F24378">
        <w:t xml:space="preserve"> </w:t>
      </w:r>
      <w:r w:rsidRPr="00F24378">
        <w:t>characters.</w:t>
      </w:r>
      <w:r w:rsidR="00F24378">
        <w:t xml:space="preserve"> </w:t>
      </w:r>
      <w:r w:rsidRPr="00F24378">
        <w:rPr>
          <w:rStyle w:val="nfasis"/>
        </w:rPr>
        <w:t>Take</w:t>
      </w:r>
      <w:r w:rsidR="00F24378">
        <w:rPr>
          <w:rStyle w:val="nfasis"/>
        </w:rPr>
        <w:t xml:space="preserve"> </w:t>
      </w:r>
      <w:r w:rsidRPr="00F24378">
        <w:rPr>
          <w:rStyle w:val="nfasis"/>
        </w:rPr>
        <w:t>this</w:t>
      </w:r>
      <w:r w:rsidR="00F24378">
        <w:rPr>
          <w:rStyle w:val="nfasis"/>
        </w:rPr>
        <w:t xml:space="preserve"> </w:t>
      </w:r>
      <w:r w:rsidRPr="00F24378">
        <w:rPr>
          <w:rStyle w:val="nfasis"/>
        </w:rPr>
        <w:t>into</w:t>
      </w:r>
      <w:r w:rsidR="00F24378">
        <w:rPr>
          <w:rStyle w:val="nfasis"/>
        </w:rPr>
        <w:t xml:space="preserve"> </w:t>
      </w:r>
      <w:r w:rsidRPr="00F24378">
        <w:rPr>
          <w:rStyle w:val="nfasis"/>
        </w:rPr>
        <w:t>account</w:t>
      </w:r>
      <w:r w:rsidR="00F24378">
        <w:rPr>
          <w:rStyle w:val="nfasis"/>
        </w:rPr>
        <w:t xml:space="preserve"> </w:t>
      </w:r>
      <w:r w:rsidRPr="00F24378">
        <w:rPr>
          <w:rStyle w:val="nfasis"/>
        </w:rPr>
        <w:t>when</w:t>
      </w:r>
      <w:r w:rsidR="00F24378">
        <w:rPr>
          <w:rStyle w:val="nfasis"/>
        </w:rPr>
        <w:t xml:space="preserve"> </w:t>
      </w:r>
      <w:r w:rsidRPr="00F24378">
        <w:rPr>
          <w:rStyle w:val="nfasis"/>
        </w:rPr>
        <w:t>specifying</w:t>
      </w:r>
      <w:r w:rsidR="00F24378">
        <w:rPr>
          <w:rStyle w:val="nfasis"/>
        </w:rPr>
        <w:t xml:space="preserve"> </w:t>
      </w:r>
      <w:r w:rsidRPr="00F24378">
        <w:rPr>
          <w:rStyle w:val="nfasis"/>
        </w:rPr>
        <w:t>a</w:t>
      </w:r>
      <w:r w:rsidR="00F24378">
        <w:rPr>
          <w:rStyle w:val="nfasis"/>
        </w:rPr>
        <w:t xml:space="preserve"> </w:t>
      </w:r>
      <w:r w:rsidRPr="00F24378">
        <w:rPr>
          <w:rStyle w:val="nfasis"/>
        </w:rPr>
        <w:t>prefix</w:t>
      </w:r>
      <w:r w:rsidR="00F24378">
        <w:rPr>
          <w:rStyle w:val="nfasis"/>
        </w:rPr>
        <w:t xml:space="preserve"> </w:t>
      </w:r>
      <w:r w:rsidRPr="00F24378">
        <w:rPr>
          <w:rStyle w:val="nfasis"/>
        </w:rPr>
        <w:t>length</w:t>
      </w:r>
      <w:r w:rsidR="00F24378">
        <w:rPr>
          <w:rStyle w:val="nfasis"/>
        </w:rPr>
        <w:t xml:space="preserve"> </w:t>
      </w:r>
      <w:r w:rsidRPr="00F24378">
        <w:rPr>
          <w:rStyle w:val="nfasis"/>
        </w:rPr>
        <w:t>for</w:t>
      </w:r>
      <w:r w:rsidR="00F24378">
        <w:rPr>
          <w:rStyle w:val="nfasis"/>
        </w:rPr>
        <w:t xml:space="preserve"> </w:t>
      </w:r>
      <w:r w:rsidRPr="00F24378">
        <w:rPr>
          <w:rStyle w:val="nfasis"/>
        </w:rPr>
        <w:t>a</w:t>
      </w:r>
      <w:r w:rsidR="00F24378">
        <w:rPr>
          <w:rStyle w:val="nfasis"/>
        </w:rPr>
        <w:t xml:space="preserve"> </w:t>
      </w:r>
      <w:r w:rsidRPr="00F24378">
        <w:rPr>
          <w:rStyle w:val="nfasis"/>
        </w:rPr>
        <w:t>column</w:t>
      </w:r>
      <w:r w:rsidR="00F24378">
        <w:rPr>
          <w:rStyle w:val="nfasis"/>
        </w:rPr>
        <w:t xml:space="preserve"> </w:t>
      </w:r>
      <w:r w:rsidRPr="00F24378">
        <w:rPr>
          <w:rStyle w:val="nfasis"/>
        </w:rPr>
        <w:t>that</w:t>
      </w:r>
      <w:r w:rsidR="00F24378">
        <w:rPr>
          <w:rStyle w:val="nfasis"/>
        </w:rPr>
        <w:t xml:space="preserve"> </w:t>
      </w:r>
      <w:r w:rsidRPr="00F24378">
        <w:rPr>
          <w:rStyle w:val="nfasis"/>
        </w:rPr>
        <w:t>uses</w:t>
      </w:r>
      <w:r w:rsidR="00F24378">
        <w:rPr>
          <w:rStyle w:val="nfasis"/>
        </w:rPr>
        <w:t xml:space="preserve"> </w:t>
      </w:r>
      <w:r w:rsidRPr="00F24378">
        <w:rPr>
          <w:rStyle w:val="nfasis"/>
        </w:rPr>
        <w:t>a</w:t>
      </w:r>
      <w:r w:rsidR="00F24378">
        <w:rPr>
          <w:rStyle w:val="nfasis"/>
        </w:rPr>
        <w:t xml:space="preserve"> </w:t>
      </w:r>
      <w:r w:rsidRPr="00F24378">
        <w:rPr>
          <w:rStyle w:val="nfasis"/>
        </w:rPr>
        <w:t>multibyte</w:t>
      </w:r>
      <w:r w:rsidR="00F24378">
        <w:rPr>
          <w:rStyle w:val="nfasis"/>
        </w:rPr>
        <w:t xml:space="preserve"> </w:t>
      </w:r>
      <w:r w:rsidRPr="00F24378">
        <w:rPr>
          <w:rStyle w:val="nfasis"/>
        </w:rPr>
        <w:t>character</w:t>
      </w:r>
      <w:r w:rsidR="00F24378">
        <w:rPr>
          <w:rStyle w:val="nfasis"/>
        </w:rPr>
        <w:t xml:space="preserve"> </w:t>
      </w:r>
      <w:r w:rsidRPr="00F24378">
        <w:rPr>
          <w:rStyle w:val="nfasis"/>
        </w:rPr>
        <w:t>set</w:t>
      </w:r>
      <w:r w:rsidRPr="00F24378">
        <w:t>.</w:t>
      </w:r>
    </w:p>
    <w:p w14:paraId="74BC3421" w14:textId="77777777" w:rsidR="00AA6B2E" w:rsidRPr="00F24378" w:rsidRDefault="00AA6B2E" w:rsidP="00AA6B2E">
      <w:pPr>
        <w:pStyle w:val="Lista0"/>
      </w:pPr>
      <w:r w:rsidRPr="00F24378">
        <w:t>Ventajas:</w:t>
      </w:r>
    </w:p>
    <w:p w14:paraId="7328C5C7" w14:textId="5B11E1F1" w:rsidR="00AA6B2E" w:rsidRPr="00F24378" w:rsidRDefault="00AA6B2E" w:rsidP="00AA6B2E">
      <w:pPr>
        <w:pStyle w:val="Lista3"/>
      </w:pPr>
      <w:r w:rsidRPr="00F24378">
        <w:rPr>
          <w:highlight w:val="yellow"/>
        </w:rPr>
        <w:t>Concurrencia</w:t>
      </w:r>
      <w:r w:rsidRPr="00F24378">
        <w:t>:</w:t>
      </w:r>
      <w:r w:rsidR="00F24378">
        <w:t xml:space="preserve"> </w:t>
      </w:r>
      <w:r w:rsidRPr="00F24378">
        <w:t>mientras</w:t>
      </w:r>
      <w:r w:rsidR="00F24378">
        <w:t xml:space="preserve"> </w:t>
      </w:r>
      <w:r w:rsidRPr="00F24378">
        <w:t>MySQL</w:t>
      </w:r>
      <w:r w:rsidR="00F24378">
        <w:t xml:space="preserve"> </w:t>
      </w:r>
      <w:r w:rsidRPr="00F24378">
        <w:t>está</w:t>
      </w:r>
      <w:r w:rsidR="00F24378">
        <w:t xml:space="preserve"> </w:t>
      </w:r>
      <w:r w:rsidRPr="00F24378">
        <w:t>leyendo</w:t>
      </w:r>
      <w:r w:rsidR="00F24378">
        <w:t xml:space="preserve"> </w:t>
      </w:r>
      <w:r w:rsidRPr="00F24378">
        <w:t>datos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tabla,</w:t>
      </w:r>
      <w:r w:rsidR="00F24378">
        <w:t xml:space="preserve"> </w:t>
      </w:r>
      <w:r w:rsidRPr="00F24378">
        <w:t>esta</w:t>
      </w:r>
      <w:r w:rsidR="00F24378">
        <w:t xml:space="preserve"> </w:t>
      </w:r>
      <w:r w:rsidRPr="00F24378">
        <w:t>queda</w:t>
      </w:r>
      <w:r w:rsidR="00F24378">
        <w:t xml:space="preserve"> </w:t>
      </w:r>
      <w:r w:rsidRPr="00F24378">
        <w:t>bloqueada</w:t>
      </w:r>
      <w:r w:rsidR="00F24378">
        <w:t xml:space="preserve"> </w:t>
      </w:r>
      <w:r w:rsidRPr="00F24378">
        <w:t>para</w:t>
      </w:r>
      <w:r w:rsidR="00F24378">
        <w:t xml:space="preserve"> </w:t>
      </w:r>
      <w:r w:rsidRPr="00F24378">
        <w:t>escritura,</w:t>
      </w:r>
      <w:r w:rsidR="00F24378">
        <w:t xml:space="preserve"> </w:t>
      </w:r>
      <w:r w:rsidRPr="00F24378">
        <w:t>aunque</w:t>
      </w:r>
      <w:r w:rsidR="00F24378">
        <w:t xml:space="preserve"> </w:t>
      </w:r>
      <w:r w:rsidRPr="00F24378">
        <w:t>sí</w:t>
      </w:r>
      <w:r w:rsidR="00F24378">
        <w:t xml:space="preserve"> </w:t>
      </w:r>
      <w:r w:rsidRPr="00F24378">
        <w:t>permite</w:t>
      </w:r>
      <w:r w:rsidR="00F24378">
        <w:t xml:space="preserve"> </w:t>
      </w:r>
      <w:r w:rsidRPr="00F24378">
        <w:t>lecturas</w:t>
      </w:r>
      <w:r w:rsidR="00F24378">
        <w:t xml:space="preserve"> </w:t>
      </w:r>
      <w:r w:rsidRPr="00F24378">
        <w:t>concurrentes.</w:t>
      </w:r>
      <w:r w:rsidR="00F24378">
        <w:t xml:space="preserve"> </w:t>
      </w:r>
      <w:r w:rsidRPr="00F24378">
        <w:t>Si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consulta</w:t>
      </w:r>
      <w:r w:rsidR="00F24378">
        <w:t xml:space="preserve"> </w:t>
      </w:r>
      <w:r w:rsidRPr="00F24378">
        <w:t>es</w:t>
      </w:r>
      <w:r w:rsidR="00F24378">
        <w:t xml:space="preserve"> </w:t>
      </w:r>
      <w:r w:rsidRPr="00F24378">
        <w:t>más</w:t>
      </w:r>
      <w:r w:rsidR="00F24378">
        <w:t xml:space="preserve"> </w:t>
      </w:r>
      <w:r w:rsidRPr="00F24378">
        <w:t>rápida</w:t>
      </w:r>
      <w:r w:rsidR="00F24378">
        <w:t xml:space="preserve"> </w:t>
      </w:r>
      <w:r w:rsidRPr="00F24378">
        <w:t>entonces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bloqueo</w:t>
      </w:r>
      <w:r w:rsidR="00F24378">
        <w:t xml:space="preserve"> </w:t>
      </w:r>
      <w:r w:rsidRPr="00F24378">
        <w:t>es</w:t>
      </w:r>
      <w:r w:rsidR="00F24378">
        <w:t xml:space="preserve"> </w:t>
      </w:r>
      <w:r w:rsidRPr="00F24378">
        <w:t>más</w:t>
      </w:r>
      <w:r w:rsidR="00F24378">
        <w:t xml:space="preserve"> </w:t>
      </w:r>
      <w:r w:rsidRPr="00F24378">
        <w:t>breve.</w:t>
      </w:r>
    </w:p>
    <w:p w14:paraId="7E3863CB" w14:textId="74306B28" w:rsidR="00AA6B2E" w:rsidRPr="00F24378" w:rsidRDefault="00AA6B2E" w:rsidP="00AA6B2E">
      <w:pPr>
        <w:pStyle w:val="Lista3"/>
      </w:pPr>
      <w:r w:rsidRPr="00F24378">
        <w:rPr>
          <w:highlight w:val="yellow"/>
        </w:rPr>
        <w:t>Disco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duro</w:t>
      </w:r>
      <w:r w:rsidRPr="00F24378">
        <w:t>:</w:t>
      </w:r>
      <w:r w:rsidR="00F24378">
        <w:t xml:space="preserve"> </w:t>
      </w:r>
      <w:r w:rsidRPr="00F24378">
        <w:t>cuantos</w:t>
      </w:r>
      <w:r w:rsidR="00F24378">
        <w:t xml:space="preserve"> </w:t>
      </w:r>
      <w:r w:rsidRPr="00F24378">
        <w:t>menos</w:t>
      </w:r>
      <w:r w:rsidR="00F24378">
        <w:t xml:space="preserve"> </w:t>
      </w:r>
      <w:r w:rsidRPr="00F24378">
        <w:t>datos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lean</w:t>
      </w:r>
      <w:r w:rsidR="00F24378">
        <w:t xml:space="preserve"> </w:t>
      </w:r>
      <w:r w:rsidRPr="00F24378">
        <w:t>del</w:t>
      </w:r>
      <w:r w:rsidR="00F24378">
        <w:t xml:space="preserve"> </w:t>
      </w:r>
      <w:r w:rsidRPr="00F24378">
        <w:t>disco</w:t>
      </w:r>
      <w:r w:rsidR="00F24378">
        <w:t xml:space="preserve"> </w:t>
      </w:r>
      <w:r w:rsidRPr="00F24378">
        <w:t>duro</w:t>
      </w:r>
      <w:r w:rsidR="00F24378">
        <w:t xml:space="preserve"> </w:t>
      </w:r>
      <w:r w:rsidRPr="00F24378">
        <w:t>menos</w:t>
      </w:r>
      <w:r w:rsidR="00F24378">
        <w:t xml:space="preserve"> </w:t>
      </w:r>
      <w:r w:rsidRPr="00F24378">
        <w:t>cargamos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acceso</w:t>
      </w:r>
      <w:r w:rsidR="00F24378">
        <w:t xml:space="preserve"> </w:t>
      </w:r>
      <w:r w:rsidRPr="00F24378">
        <w:t>al</w:t>
      </w:r>
      <w:r w:rsidR="00F24378">
        <w:t xml:space="preserve"> </w:t>
      </w:r>
      <w:r w:rsidRPr="00F24378">
        <w:t>HD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puede</w:t>
      </w:r>
      <w:r w:rsidR="00F24378">
        <w:t xml:space="preserve"> </w:t>
      </w:r>
      <w:r w:rsidRPr="00F24378">
        <w:t>hacer</w:t>
      </w:r>
      <w:r w:rsidR="00F24378">
        <w:t xml:space="preserve"> </w:t>
      </w:r>
      <w:r w:rsidRPr="00F24378">
        <w:t>más</w:t>
      </w:r>
      <w:r w:rsidR="00F24378">
        <w:t xml:space="preserve"> </w:t>
      </w:r>
      <w:r w:rsidRPr="00F24378">
        <w:t>tareas.</w:t>
      </w:r>
    </w:p>
    <w:p w14:paraId="5459505E" w14:textId="51070CE5" w:rsidR="00AA6B2E" w:rsidRPr="00F24378" w:rsidRDefault="00AA6B2E" w:rsidP="00AA6B2E">
      <w:pPr>
        <w:pStyle w:val="Lista3"/>
      </w:pPr>
      <w:r w:rsidRPr="00F24378">
        <w:rPr>
          <w:highlight w:val="yellow"/>
        </w:rPr>
        <w:t>CPU</w:t>
      </w:r>
      <w:r w:rsidRPr="00F24378">
        <w:t>:</w:t>
      </w:r>
      <w:r w:rsidR="00F24378">
        <w:t xml:space="preserve"> </w:t>
      </w:r>
      <w:r w:rsidRPr="00F24378">
        <w:t>analizar</w:t>
      </w:r>
      <w:r w:rsidR="00F24378">
        <w:t xml:space="preserve"> </w:t>
      </w:r>
      <w:r w:rsidRPr="00F24378">
        <w:t>cada</w:t>
      </w:r>
      <w:r w:rsidR="00F24378">
        <w:t xml:space="preserve"> </w:t>
      </w:r>
      <w:r w:rsidRPr="00F24378">
        <w:t>uno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registros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tabla</w:t>
      </w:r>
      <w:r w:rsidR="00F24378">
        <w:t xml:space="preserve"> </w:t>
      </w:r>
      <w:r w:rsidRPr="00F24378">
        <w:t>da</w:t>
      </w:r>
      <w:r w:rsidR="00F24378">
        <w:t xml:space="preserve"> </w:t>
      </w:r>
      <w:r w:rsidRPr="00F24378">
        <w:t>más</w:t>
      </w:r>
      <w:r w:rsidR="00F24378">
        <w:t xml:space="preserve"> </w:t>
      </w:r>
      <w:r w:rsidRPr="00F24378">
        <w:t>trabajo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consultar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atributo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índice.</w:t>
      </w:r>
      <w:r w:rsidR="00F24378">
        <w:t xml:space="preserve"> </w:t>
      </w:r>
      <w:r w:rsidRPr="00F24378">
        <w:t>Cuanto</w:t>
      </w:r>
      <w:r w:rsidR="00F24378">
        <w:t xml:space="preserve"> </w:t>
      </w:r>
      <w:r w:rsidRPr="00F24378">
        <w:t>menos</w:t>
      </w:r>
      <w:r w:rsidR="00F24378">
        <w:t xml:space="preserve"> </w:t>
      </w:r>
      <w:r w:rsidRPr="00F24378">
        <w:t>cargamos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CPU</w:t>
      </w:r>
      <w:r w:rsidR="00F24378">
        <w:t xml:space="preserve"> </w:t>
      </w:r>
      <w:r w:rsidRPr="00F24378">
        <w:t>más</w:t>
      </w:r>
      <w:r w:rsidR="00F24378">
        <w:t xml:space="preserve"> </w:t>
      </w:r>
      <w:r w:rsidRPr="00F24378">
        <w:t>tareas</w:t>
      </w:r>
      <w:r w:rsidR="00F24378">
        <w:t xml:space="preserve"> </w:t>
      </w:r>
      <w:r w:rsidRPr="00F24378">
        <w:t>podrá</w:t>
      </w:r>
      <w:r w:rsidR="00F24378">
        <w:t xml:space="preserve"> </w:t>
      </w:r>
      <w:r w:rsidRPr="00F24378">
        <w:t>realizar</w:t>
      </w:r>
      <w:r w:rsidR="00F24378">
        <w:t xml:space="preserve"> </w:t>
      </w:r>
      <w:r w:rsidRPr="00F24378">
        <w:t>servidor.</w:t>
      </w:r>
    </w:p>
    <w:p w14:paraId="016CF61A" w14:textId="77777777" w:rsidR="00AA6B2E" w:rsidRPr="00F24378" w:rsidRDefault="00AA6B2E" w:rsidP="00AA6B2E">
      <w:pPr>
        <w:pStyle w:val="Lista0"/>
      </w:pPr>
      <w:r w:rsidRPr="00F24378">
        <w:t>Inconvenientes</w:t>
      </w:r>
    </w:p>
    <w:p w14:paraId="4C29EFA7" w14:textId="2FBB8B7A" w:rsidR="00AA6B2E" w:rsidRPr="00F24378" w:rsidRDefault="00AA6B2E" w:rsidP="00AA6B2E">
      <w:r w:rsidRPr="00F24378">
        <w:t>A</w:t>
      </w:r>
      <w:r w:rsidR="00F24378">
        <w:t xml:space="preserve"> </w:t>
      </w:r>
      <w:r w:rsidRPr="00F24378">
        <w:t>pesar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índices</w:t>
      </w:r>
      <w:r w:rsidR="00F24378">
        <w:t xml:space="preserve"> </w:t>
      </w:r>
      <w:r w:rsidRPr="00F24378">
        <w:t>aceleran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consulta</w:t>
      </w:r>
      <w:r w:rsidR="00F24378">
        <w:t xml:space="preserve"> </w:t>
      </w:r>
      <w:r w:rsidRPr="00F24378">
        <w:t>(SELECT)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datos,</w:t>
      </w:r>
      <w:r w:rsidR="00F24378">
        <w:t xml:space="preserve"> </w:t>
      </w:r>
      <w:r w:rsidRPr="00F24378">
        <w:t>tienen</w:t>
      </w:r>
      <w:r w:rsidR="00F24378">
        <w:t xml:space="preserve"> </w:t>
      </w:r>
      <w:r w:rsidRPr="00F24378">
        <w:t>como</w:t>
      </w:r>
      <w:r w:rsidR="00F24378">
        <w:t xml:space="preserve"> </w:t>
      </w:r>
      <w:r w:rsidRPr="00F24378">
        <w:t>inconveniente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rPr>
          <w:highlight w:val="yellow"/>
        </w:rPr>
        <w:t>ralentizan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las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operaciones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de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inserción,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borrado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y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modificación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datos:</w:t>
      </w:r>
    </w:p>
    <w:p w14:paraId="7FDBB9F3" w14:textId="272867CF" w:rsidR="00AA6B2E" w:rsidRPr="00F24378" w:rsidRDefault="00AA6B2E" w:rsidP="00AA6B2E">
      <w:r w:rsidRPr="00F24378">
        <w:t>Cada</w:t>
      </w:r>
      <w:r w:rsidR="00F24378">
        <w:t xml:space="preserve"> </w:t>
      </w:r>
      <w:r w:rsidRPr="00F24378">
        <w:t>vez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insertamos,</w:t>
      </w:r>
      <w:r w:rsidR="00F24378">
        <w:t xml:space="preserve"> </w:t>
      </w:r>
      <w:r w:rsidRPr="00F24378">
        <w:t>borramos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registro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tabla,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SGBD</w:t>
      </w:r>
      <w:r w:rsidR="00F24378">
        <w:t xml:space="preserve"> </w:t>
      </w:r>
      <w:r w:rsidRPr="00F24378">
        <w:t>debe</w:t>
      </w:r>
      <w:r w:rsidR="00F24378">
        <w:t xml:space="preserve"> </w:t>
      </w:r>
      <w:r w:rsidRPr="00F24378">
        <w:t>modificar</w:t>
      </w:r>
      <w:r w:rsidR="00F24378">
        <w:t xml:space="preserve"> </w:t>
      </w:r>
      <w:r w:rsidRPr="00F24378">
        <w:t>también</w:t>
      </w:r>
      <w:r w:rsidR="00F24378">
        <w:t xml:space="preserve"> </w:t>
      </w:r>
      <w:r w:rsidRPr="00F24378">
        <w:t>todos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índices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esta</w:t>
      </w:r>
      <w:r w:rsidR="00F24378">
        <w:t xml:space="preserve"> </w:t>
      </w:r>
      <w:r w:rsidRPr="00F24378">
        <w:t>tabla.</w:t>
      </w:r>
    </w:p>
    <w:p w14:paraId="2B79943E" w14:textId="3F03FF3E" w:rsidR="00AA6B2E" w:rsidRPr="00F24378" w:rsidRDefault="00AA6B2E" w:rsidP="00AA6B2E">
      <w:r w:rsidRPr="00F24378">
        <w:t>Si</w:t>
      </w:r>
      <w:r w:rsidR="00F24378">
        <w:t xml:space="preserve"> </w:t>
      </w:r>
      <w:r w:rsidRPr="00F24378">
        <w:t>modificamos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atributo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registro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ese</w:t>
      </w:r>
      <w:r w:rsidR="00F24378">
        <w:t xml:space="preserve"> </w:t>
      </w:r>
      <w:r w:rsidRPr="00F24378">
        <w:t>atributo</w:t>
      </w:r>
      <w:r w:rsidR="00F24378">
        <w:t xml:space="preserve"> </w:t>
      </w:r>
      <w:r w:rsidRPr="00F24378">
        <w:t>forma</w:t>
      </w:r>
      <w:r w:rsidR="00F24378">
        <w:t xml:space="preserve"> </w:t>
      </w:r>
      <w:r w:rsidRPr="00F24378">
        <w:t>parte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índice,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SGBD</w:t>
      </w:r>
      <w:r w:rsidR="00F24378">
        <w:t xml:space="preserve"> </w:t>
      </w:r>
      <w:r w:rsidRPr="00F24378">
        <w:t>debe</w:t>
      </w:r>
      <w:r w:rsidR="00F24378">
        <w:t xml:space="preserve"> </w:t>
      </w:r>
      <w:r w:rsidRPr="00F24378">
        <w:t>modificar</w:t>
      </w:r>
      <w:r w:rsidR="00F24378">
        <w:t xml:space="preserve"> </w:t>
      </w:r>
      <w:r w:rsidRPr="00F24378">
        <w:t>ese</w:t>
      </w:r>
      <w:r w:rsidR="00F24378">
        <w:t xml:space="preserve"> </w:t>
      </w:r>
      <w:r w:rsidRPr="00F24378">
        <w:t>índice.</w:t>
      </w:r>
    </w:p>
    <w:p w14:paraId="7238D6D4" w14:textId="36DC3E1D" w:rsidR="00AA6B2E" w:rsidRPr="00F24378" w:rsidRDefault="00AA6B2E" w:rsidP="00AA6B2E">
      <w:pPr>
        <w:pStyle w:val="Lista0"/>
      </w:pPr>
      <w:r w:rsidRPr="00F24378">
        <w:t>En</w:t>
      </w:r>
      <w:r w:rsidR="00F24378">
        <w:t xml:space="preserve"> </w:t>
      </w:r>
      <w:r w:rsidRPr="00F24378">
        <w:t>qué</w:t>
      </w:r>
      <w:r w:rsidR="00F24378">
        <w:t xml:space="preserve"> </w:t>
      </w:r>
      <w:r w:rsidRPr="00F24378">
        <w:t>atributos</w:t>
      </w:r>
      <w:r w:rsidR="00F24378">
        <w:t xml:space="preserve"> </w:t>
      </w:r>
      <w:r w:rsidRPr="00F24378">
        <w:t>crear</w:t>
      </w:r>
      <w:r w:rsidR="00F24378">
        <w:t xml:space="preserve"> </w:t>
      </w:r>
      <w:r w:rsidRPr="00F24378">
        <w:t>índices:</w:t>
      </w:r>
    </w:p>
    <w:p w14:paraId="099667B9" w14:textId="11F0149B" w:rsidR="00AA6B2E" w:rsidRPr="00F24378" w:rsidRDefault="00AA6B2E" w:rsidP="00AA6B2E">
      <w:pPr>
        <w:pStyle w:val="Lista3"/>
      </w:pPr>
      <w:r w:rsidRPr="00F24378">
        <w:t>atributos</w:t>
      </w:r>
      <w:r w:rsidR="00F24378">
        <w:t xml:space="preserve"> </w:t>
      </w:r>
      <w:r w:rsidRPr="00F24378">
        <w:t>utilizados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rPr>
          <w:highlight w:val="yellow"/>
        </w:rPr>
        <w:t>JOIN,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WHERE,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ORDER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BY</w:t>
      </w:r>
    </w:p>
    <w:p w14:paraId="6A15DC7A" w14:textId="77777777" w:rsidR="00AA6B2E" w:rsidRPr="00F24378" w:rsidRDefault="00AA6B2E" w:rsidP="00AA6B2E">
      <w:pPr>
        <w:pStyle w:val="Lista0"/>
      </w:pPr>
      <w:r w:rsidRPr="00F24378">
        <w:t>Ejemplos:</w:t>
      </w:r>
    </w:p>
    <w:p w14:paraId="63B81DF8" w14:textId="62FDCEDA" w:rsidR="00AA6B2E" w:rsidRPr="00F24378" w:rsidRDefault="00AA6B2E" w:rsidP="00AA6B2E">
      <w:pPr>
        <w:pStyle w:val="comandoseinstrucciones"/>
      </w:pPr>
      <w:r w:rsidRPr="00F24378">
        <w:t>CREATE</w:t>
      </w:r>
      <w:r w:rsidR="00F24378">
        <w:t xml:space="preserve"> </w:t>
      </w:r>
      <w:r w:rsidRPr="00F24378">
        <w:t>TABLE</w:t>
      </w:r>
      <w:r w:rsidR="00F24378">
        <w:t xml:space="preserve"> </w:t>
      </w:r>
      <w:r w:rsidRPr="00F24378">
        <w:t>IF</w:t>
      </w:r>
      <w:r w:rsidR="00F24378">
        <w:t xml:space="preserve"> </w:t>
      </w:r>
      <w:r w:rsidRPr="00F24378">
        <w:t>NOT</w:t>
      </w:r>
      <w:r w:rsidR="00F24378">
        <w:t xml:space="preserve"> </w:t>
      </w:r>
      <w:r w:rsidRPr="00F24378">
        <w:t>EXISTS</w:t>
      </w:r>
      <w:r w:rsidR="00F24378">
        <w:t xml:space="preserve"> </w:t>
      </w:r>
      <w:r w:rsidRPr="00F24378">
        <w:t>autobus</w:t>
      </w:r>
      <w:r w:rsidR="00F24378">
        <w:t xml:space="preserve"> </w:t>
      </w:r>
      <w:r w:rsidRPr="00F24378">
        <w:t>(</w:t>
      </w:r>
    </w:p>
    <w:p w14:paraId="29629148" w14:textId="40E1C5C0" w:rsidR="00AA6B2E" w:rsidRPr="00F24378" w:rsidRDefault="00AA6B2E" w:rsidP="00AA6B2E">
      <w:pPr>
        <w:pStyle w:val="comandoseinstrucciones"/>
      </w:pPr>
      <w:r w:rsidRPr="00F24378">
        <w:t>matricula</w:t>
      </w:r>
      <w:r w:rsidR="00F24378">
        <w:t xml:space="preserve"> </w:t>
      </w:r>
      <w:r w:rsidRPr="00F24378">
        <w:t>VARCHAR(9)</w:t>
      </w:r>
      <w:r w:rsidR="00F24378">
        <w:t xml:space="preserve"> </w:t>
      </w:r>
      <w:r w:rsidRPr="00F24378">
        <w:t>NOT</w:t>
      </w:r>
      <w:r w:rsidR="00F24378">
        <w:t xml:space="preserve"> </w:t>
      </w:r>
      <w:r w:rsidRPr="00F24378">
        <w:t>NULL,</w:t>
      </w:r>
    </w:p>
    <w:p w14:paraId="456C36FF" w14:textId="07538F19" w:rsidR="00AA6B2E" w:rsidRPr="00F24378" w:rsidRDefault="00AA6B2E" w:rsidP="00AA6B2E">
      <w:pPr>
        <w:pStyle w:val="comandoseinstrucciones"/>
      </w:pPr>
      <w:r w:rsidRPr="00F24378">
        <w:t>cif_empresa_propietaria</w:t>
      </w:r>
      <w:r w:rsidR="00F24378">
        <w:t xml:space="preserve">  </w:t>
      </w:r>
      <w:r w:rsidRPr="00F24378">
        <w:t>VARCHAR(9)</w:t>
      </w:r>
      <w:r w:rsidR="00F24378">
        <w:t xml:space="preserve"> </w:t>
      </w:r>
      <w:r w:rsidRPr="00F24378">
        <w:t>NOT</w:t>
      </w:r>
      <w:r w:rsidR="00F24378">
        <w:t xml:space="preserve"> </w:t>
      </w:r>
      <w:r w:rsidRPr="00F24378">
        <w:t>NULL,</w:t>
      </w:r>
    </w:p>
    <w:p w14:paraId="6386A52F" w14:textId="048361A0" w:rsidR="00AA6B2E" w:rsidRPr="00F24378" w:rsidRDefault="00AA6B2E" w:rsidP="00AA6B2E">
      <w:pPr>
        <w:pStyle w:val="comandoseinstrucciones"/>
      </w:pPr>
      <w:r w:rsidRPr="00F24378">
        <w:t>dni_conductor</w:t>
      </w:r>
      <w:r w:rsidR="00F24378">
        <w:t xml:space="preserve"> </w:t>
      </w:r>
      <w:r w:rsidRPr="00F24378">
        <w:t>VARCHAR(9),</w:t>
      </w:r>
    </w:p>
    <w:p w14:paraId="3F7BE007" w14:textId="60984F89" w:rsidR="00AA6B2E" w:rsidRPr="00F24378" w:rsidRDefault="00AA6B2E" w:rsidP="00AA6B2E">
      <w:pPr>
        <w:pStyle w:val="comandoseinstrucciones"/>
      </w:pPr>
      <w:r w:rsidRPr="00F24378">
        <w:t>PRIMARY</w:t>
      </w:r>
      <w:r w:rsidR="00F24378">
        <w:t xml:space="preserve"> </w:t>
      </w:r>
      <w:r w:rsidRPr="00F24378">
        <w:t>KEY</w:t>
      </w:r>
      <w:r w:rsidR="00F24378">
        <w:t xml:space="preserve"> </w:t>
      </w:r>
      <w:r w:rsidRPr="00F24378">
        <w:t>(matricula),</w:t>
      </w:r>
    </w:p>
    <w:p w14:paraId="0E4E5239" w14:textId="512B7AA6" w:rsidR="00AA6B2E" w:rsidRPr="00F24378" w:rsidRDefault="00AA6B2E" w:rsidP="00AA6B2E">
      <w:pPr>
        <w:pStyle w:val="comandoseinstrucciones"/>
      </w:pPr>
      <w:r w:rsidRPr="00F24378">
        <w:rPr>
          <w:highlight w:val="yellow"/>
        </w:rPr>
        <w:lastRenderedPageBreak/>
        <w:t>INDEX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indice_conductor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(dni_conductor)</w:t>
      </w:r>
    </w:p>
    <w:p w14:paraId="6DB51AD6" w14:textId="77777777" w:rsidR="00AA6B2E" w:rsidRPr="00F24378" w:rsidRDefault="00AA6B2E" w:rsidP="00AA6B2E">
      <w:pPr>
        <w:pStyle w:val="comandoseinstrucciones"/>
      </w:pPr>
      <w:r w:rsidRPr="00F24378">
        <w:t>);</w:t>
      </w:r>
    </w:p>
    <w:p w14:paraId="57D3848B" w14:textId="77777777" w:rsidR="00AA6B2E" w:rsidRPr="00F24378" w:rsidRDefault="00AA6B2E" w:rsidP="00AA6B2E">
      <w:pPr>
        <w:pStyle w:val="comandoseinstrucciones"/>
      </w:pPr>
    </w:p>
    <w:p w14:paraId="6890ABA0" w14:textId="77777777" w:rsidR="00F04132" w:rsidRPr="00F24378" w:rsidRDefault="00F04132" w:rsidP="00F04132"/>
    <w:p w14:paraId="1114FEE1" w14:textId="77777777" w:rsidR="00AA6B2E" w:rsidRPr="00F24378" w:rsidRDefault="00AA6B2E">
      <w:pPr>
        <w:spacing w:before="0" w:after="0"/>
        <w:ind w:left="0"/>
        <w:jc w:val="left"/>
      </w:pPr>
      <w:r w:rsidRPr="00F24378">
        <w:br w:type="page"/>
      </w:r>
    </w:p>
    <w:p w14:paraId="6D82CAD6" w14:textId="77777777" w:rsidR="00F04132" w:rsidRPr="00F24378" w:rsidRDefault="00F04132" w:rsidP="00F04132"/>
    <w:p w14:paraId="4DAC706C" w14:textId="6A6706D2" w:rsidR="00AA6B2E" w:rsidRPr="00F24378" w:rsidRDefault="00AA6B2E" w:rsidP="00AA6B2E">
      <w:pPr>
        <w:pStyle w:val="Ttulo2"/>
      </w:pPr>
      <w:bookmarkStart w:id="127" w:name="_Toc71794160"/>
      <w:bookmarkStart w:id="128" w:name="_Toc149546826"/>
      <w:r w:rsidRPr="00F24378">
        <w:t>FOREIGN</w:t>
      </w:r>
      <w:r w:rsidR="00F24378">
        <w:t xml:space="preserve"> </w:t>
      </w:r>
      <w:r w:rsidRPr="00F24378">
        <w:t>KEY</w:t>
      </w:r>
      <w:bookmarkEnd w:id="127"/>
      <w:bookmarkEnd w:id="128"/>
    </w:p>
    <w:p w14:paraId="6B61C2A9" w14:textId="069810DD" w:rsidR="00D31E15" w:rsidRPr="00F24378" w:rsidRDefault="00D31E15" w:rsidP="00D31E15">
      <w:pPr>
        <w:pStyle w:val="Ttulo3"/>
      </w:pPr>
      <w:bookmarkStart w:id="129" w:name="_Toc71794153"/>
      <w:bookmarkStart w:id="130" w:name="_Toc149546827"/>
      <w:r w:rsidRPr="00F24378">
        <w:t>ON</w:t>
      </w:r>
      <w:r w:rsidR="00F24378">
        <w:t xml:space="preserve"> </w:t>
      </w:r>
      <w:r w:rsidRPr="00F24378">
        <w:t>DELETE/UPDATE</w:t>
      </w:r>
      <w:r w:rsidR="00F24378">
        <w:t xml:space="preserve"> </w:t>
      </w:r>
      <w:r w:rsidRPr="00F24378">
        <w:t>[RESTRICT</w:t>
      </w:r>
      <w:r w:rsidR="00F24378">
        <w:t xml:space="preserve"> </w:t>
      </w:r>
      <w:r w:rsidRPr="00F24378">
        <w:t>|</w:t>
      </w:r>
      <w:r w:rsidR="00F24378">
        <w:t xml:space="preserve"> </w:t>
      </w:r>
      <w:r w:rsidRPr="00F24378">
        <w:t>CASCADE</w:t>
      </w:r>
      <w:r w:rsidR="00F24378">
        <w:t xml:space="preserve"> </w:t>
      </w:r>
      <w:r w:rsidRPr="00F24378">
        <w:t>|</w:t>
      </w:r>
      <w:r w:rsidR="00F24378">
        <w:t xml:space="preserve"> </w:t>
      </w:r>
      <w:r w:rsidRPr="00F24378">
        <w:t>SET</w:t>
      </w:r>
      <w:r w:rsidR="00F24378">
        <w:t xml:space="preserve"> </w:t>
      </w:r>
      <w:r w:rsidRPr="00F24378">
        <w:t>NULL</w:t>
      </w:r>
      <w:r w:rsidR="00F24378">
        <w:t xml:space="preserve"> </w:t>
      </w:r>
      <w:r w:rsidRPr="00F24378">
        <w:t>|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ACTION]</w:t>
      </w:r>
      <w:bookmarkEnd w:id="129"/>
      <w:bookmarkEnd w:id="130"/>
    </w:p>
    <w:p w14:paraId="2075CF06" w14:textId="77777777" w:rsidR="00D31E15" w:rsidRPr="00F24378" w:rsidRDefault="00D31E15" w:rsidP="00D31E15">
      <w:pPr>
        <w:pStyle w:val="comandoseinstrucciones"/>
        <w:rPr>
          <w:b/>
        </w:rPr>
      </w:pPr>
      <w:r w:rsidRPr="00F24378">
        <w:fldChar w:fldCharType="begin"/>
      </w:r>
      <w:r w:rsidRPr="00F24378">
        <w:rPr>
          <w:rPrChange w:id="131" w:author="dani" w:date="2015-12-12T23:55:00Z">
            <w:rPr>
              <w:rFonts w:ascii="Garamond" w:hAnsi="Garamond"/>
              <w:sz w:val="24"/>
              <w:szCs w:val="24"/>
            </w:rPr>
          </w:rPrChange>
        </w:rPr>
        <w:instrText xml:space="preserve"> HYPERLINK "http://dev.mysql.com/doc/refman/5.6/en/create-table-foreign-keys.html" </w:instrText>
      </w:r>
      <w:r w:rsidRPr="00F24378">
        <w:fldChar w:fldCharType="separate"/>
      </w:r>
      <w:r w:rsidRPr="00F24378">
        <w:rPr>
          <w:rStyle w:val="Hipervnculo"/>
          <w:b/>
        </w:rPr>
        <w:t>http://dev.mysql.com/doc/refman/5.6/en/create-table-foreign-keys.html</w:t>
      </w:r>
      <w:r w:rsidRPr="00F24378">
        <w:rPr>
          <w:rStyle w:val="Hipervnculo"/>
          <w:b/>
        </w:rPr>
        <w:fldChar w:fldCharType="end"/>
      </w:r>
    </w:p>
    <w:p w14:paraId="6293D5F2" w14:textId="77777777" w:rsidR="00D31E15" w:rsidRPr="00F24378" w:rsidRDefault="00D31E15" w:rsidP="00D31E15">
      <w:pPr>
        <w:pStyle w:val="comandoseinstrucciones"/>
        <w:rPr>
          <w:b/>
        </w:rPr>
      </w:pPr>
    </w:p>
    <w:p w14:paraId="5C838AAA" w14:textId="5EA6788C" w:rsidR="00D31E15" w:rsidRPr="00F24378" w:rsidRDefault="00D31E15" w:rsidP="00D31E15">
      <w:pPr>
        <w:numPr>
          <w:ilvl w:val="0"/>
          <w:numId w:val="39"/>
        </w:numPr>
        <w:spacing w:before="100" w:beforeAutospacing="1" w:after="100" w:afterAutospacing="1"/>
        <w:jc w:val="left"/>
        <w:rPr>
          <w:rFonts w:ascii="Times New Roman" w:hAnsi="Times New Roman"/>
        </w:rPr>
      </w:pPr>
      <w:r w:rsidRPr="00F24378">
        <w:rPr>
          <w:rStyle w:val="Textoennegrita"/>
        </w:rPr>
        <w:t>CASCADE</w:t>
      </w:r>
      <w:r w:rsidRPr="00F24378">
        <w:rPr>
          <w:rFonts w:ascii="Times New Roman" w:hAnsi="Times New Roman"/>
        </w:rPr>
        <w:t>: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Cuando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se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Borra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o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actualiza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un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registro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en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la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tabla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padre,</w:t>
      </w:r>
      <w:r w:rsidR="00F24378">
        <w:rPr>
          <w:rFonts w:ascii="Times New Roman" w:hAnsi="Times New Roman"/>
        </w:rPr>
        <w:t xml:space="preserve">  </w:t>
      </w:r>
      <w:r w:rsidRPr="00F24378">
        <w:rPr>
          <w:rFonts w:ascii="Times New Roman" w:hAnsi="Times New Roman"/>
        </w:rPr>
        <w:t>automáticamente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se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elimina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o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actualizan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las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filas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coincidentes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en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la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tabla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de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la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clave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ajena.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Courier New" w:hAnsi="Courier New" w:cs="Courier New"/>
          <w:sz w:val="20"/>
          <w:szCs w:val="20"/>
          <w:shd w:val="clear" w:color="auto" w:fill="E6ECF9"/>
        </w:rPr>
        <w:t>ON</w:t>
      </w:r>
      <w:r w:rsidR="00F24378">
        <w:rPr>
          <w:rFonts w:ascii="Courier New" w:hAnsi="Courier New" w:cs="Courier New"/>
          <w:sz w:val="20"/>
          <w:szCs w:val="20"/>
          <w:shd w:val="clear" w:color="auto" w:fill="E6ECF9"/>
        </w:rPr>
        <w:t xml:space="preserve"> </w:t>
      </w:r>
      <w:r w:rsidRPr="00F24378">
        <w:rPr>
          <w:rFonts w:ascii="Courier New" w:hAnsi="Courier New" w:cs="Courier New"/>
          <w:sz w:val="20"/>
          <w:szCs w:val="20"/>
          <w:shd w:val="clear" w:color="auto" w:fill="E6ECF9"/>
        </w:rPr>
        <w:t>DELETE</w:t>
      </w:r>
      <w:r w:rsidR="00F24378">
        <w:rPr>
          <w:rFonts w:ascii="Courier New" w:hAnsi="Courier New" w:cs="Courier New"/>
          <w:sz w:val="20"/>
          <w:szCs w:val="20"/>
          <w:shd w:val="clear" w:color="auto" w:fill="E6ECF9"/>
        </w:rPr>
        <w:t xml:space="preserve"> </w:t>
      </w:r>
      <w:r w:rsidRPr="00F24378">
        <w:rPr>
          <w:rFonts w:ascii="Courier New" w:hAnsi="Courier New" w:cs="Courier New"/>
          <w:sz w:val="20"/>
          <w:szCs w:val="20"/>
          <w:shd w:val="clear" w:color="auto" w:fill="E6ECF9"/>
        </w:rPr>
        <w:t>CASCADE</w:t>
      </w:r>
      <w:r w:rsidR="00F24378">
        <w:rPr>
          <w:rFonts w:ascii="Times New Roman" w:hAnsi="Times New Roman"/>
          <w:shd w:val="clear" w:color="auto" w:fill="E6ECF9"/>
        </w:rPr>
        <w:t xml:space="preserve"> </w:t>
      </w:r>
      <w:r w:rsidRPr="00F24378">
        <w:rPr>
          <w:rFonts w:ascii="Times New Roman" w:hAnsi="Times New Roman"/>
          <w:shd w:val="clear" w:color="auto" w:fill="E6ECF9"/>
        </w:rPr>
        <w:t>y</w:t>
      </w:r>
      <w:r w:rsidR="00F24378">
        <w:rPr>
          <w:rFonts w:ascii="Times New Roman" w:hAnsi="Times New Roman"/>
          <w:shd w:val="clear" w:color="auto" w:fill="E6ECF9"/>
        </w:rPr>
        <w:t xml:space="preserve"> </w:t>
      </w:r>
      <w:r w:rsidRPr="00F24378">
        <w:rPr>
          <w:rFonts w:ascii="Courier New" w:hAnsi="Courier New" w:cs="Courier New"/>
          <w:sz w:val="20"/>
          <w:szCs w:val="20"/>
          <w:shd w:val="clear" w:color="auto" w:fill="E6ECF9"/>
        </w:rPr>
        <w:t>ON</w:t>
      </w:r>
      <w:r w:rsidR="00F24378">
        <w:rPr>
          <w:rFonts w:ascii="Courier New" w:hAnsi="Courier New" w:cs="Courier New"/>
          <w:sz w:val="20"/>
          <w:szCs w:val="20"/>
          <w:shd w:val="clear" w:color="auto" w:fill="E6ECF9"/>
        </w:rPr>
        <w:t xml:space="preserve"> </w:t>
      </w:r>
      <w:r w:rsidRPr="00F24378">
        <w:rPr>
          <w:rFonts w:ascii="Courier New" w:hAnsi="Courier New" w:cs="Courier New"/>
          <w:sz w:val="20"/>
          <w:szCs w:val="20"/>
          <w:shd w:val="clear" w:color="auto" w:fill="E6ECF9"/>
        </w:rPr>
        <w:t>UPDATE</w:t>
      </w:r>
      <w:r w:rsidR="00F24378">
        <w:rPr>
          <w:rFonts w:ascii="Courier New" w:hAnsi="Courier New" w:cs="Courier New"/>
          <w:sz w:val="20"/>
          <w:szCs w:val="20"/>
          <w:shd w:val="clear" w:color="auto" w:fill="E6ECF9"/>
        </w:rPr>
        <w:t xml:space="preserve"> </w:t>
      </w:r>
      <w:r w:rsidRPr="00F24378">
        <w:rPr>
          <w:rFonts w:ascii="Courier New" w:hAnsi="Courier New" w:cs="Courier New"/>
          <w:sz w:val="20"/>
          <w:szCs w:val="20"/>
          <w:shd w:val="clear" w:color="auto" w:fill="E6ECF9"/>
        </w:rPr>
        <w:t>CASCADE</w:t>
      </w:r>
      <w:r w:rsidR="00F24378">
        <w:rPr>
          <w:rFonts w:ascii="Times New Roman" w:hAnsi="Times New Roman"/>
          <w:shd w:val="clear" w:color="auto" w:fill="E6ECF9"/>
        </w:rPr>
        <w:t xml:space="preserve"> </w:t>
      </w:r>
      <w:r w:rsidRPr="00F24378">
        <w:rPr>
          <w:rFonts w:ascii="Times New Roman" w:hAnsi="Times New Roman"/>
          <w:shd w:val="clear" w:color="auto" w:fill="E6ECF9"/>
        </w:rPr>
        <w:t>son</w:t>
      </w:r>
      <w:r w:rsidR="00F24378">
        <w:rPr>
          <w:rFonts w:ascii="Times New Roman" w:hAnsi="Times New Roman"/>
          <w:shd w:val="clear" w:color="auto" w:fill="E6ECF9"/>
        </w:rPr>
        <w:t xml:space="preserve"> </w:t>
      </w:r>
      <w:r w:rsidRPr="00F24378">
        <w:rPr>
          <w:rFonts w:ascii="Times New Roman" w:hAnsi="Times New Roman"/>
          <w:shd w:val="clear" w:color="auto" w:fill="E6ECF9"/>
        </w:rPr>
        <w:t>compatibles.</w:t>
      </w:r>
    </w:p>
    <w:p w14:paraId="3D6B8F39" w14:textId="193E40C9" w:rsidR="00D31E15" w:rsidRPr="00F24378" w:rsidRDefault="00D31E15" w:rsidP="00D31E15">
      <w:pPr>
        <w:pStyle w:val="Lista9"/>
      </w:pPr>
      <w:r w:rsidRPr="00F24378">
        <w:t>Actualmente,</w:t>
      </w:r>
      <w:r w:rsidR="00F24378">
        <w:t xml:space="preserve"> </w:t>
      </w:r>
      <w:r w:rsidRPr="00F24378">
        <w:t>CASCADE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activa</w:t>
      </w:r>
      <w:r w:rsidR="00F24378">
        <w:t xml:space="preserve"> </w:t>
      </w:r>
      <w:r w:rsidRPr="00F24378">
        <w:t>TRIGGERS</w:t>
      </w:r>
    </w:p>
    <w:p w14:paraId="62625406" w14:textId="2A5C1293" w:rsidR="00D31E15" w:rsidRPr="00F24378" w:rsidRDefault="00D31E15" w:rsidP="00D31E15">
      <w:pPr>
        <w:numPr>
          <w:ilvl w:val="0"/>
          <w:numId w:val="39"/>
        </w:numPr>
        <w:spacing w:before="100" w:beforeAutospacing="1" w:after="100" w:afterAutospacing="1"/>
        <w:jc w:val="left"/>
        <w:rPr>
          <w:rFonts w:ascii="Times New Roman" w:hAnsi="Times New Roman"/>
        </w:rPr>
      </w:pPr>
      <w:r w:rsidRPr="00F24378">
        <w:rPr>
          <w:rStyle w:val="Textoennegrita"/>
        </w:rPr>
        <w:t>SET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NULL</w:t>
      </w:r>
      <w:r w:rsidRPr="00F24378">
        <w:rPr>
          <w:rFonts w:ascii="Times New Roman" w:hAnsi="Times New Roman"/>
        </w:rPr>
        <w:t>: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Cuando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se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Borra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o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actualiza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un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registro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en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la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tabla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padre,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se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establece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la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columna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de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clave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ajena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a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Courier New" w:hAnsi="Courier New" w:cs="Courier New"/>
          <w:sz w:val="20"/>
          <w:szCs w:val="20"/>
        </w:rPr>
        <w:t>NULL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.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Courier New" w:hAnsi="Courier New" w:cs="Courier New"/>
          <w:sz w:val="20"/>
          <w:szCs w:val="20"/>
        </w:rPr>
        <w:t>ON</w:t>
      </w:r>
      <w:r w:rsidR="00F24378">
        <w:rPr>
          <w:rFonts w:ascii="Courier New" w:hAnsi="Courier New" w:cs="Courier New"/>
          <w:sz w:val="20"/>
          <w:szCs w:val="20"/>
        </w:rPr>
        <w:t xml:space="preserve"> </w:t>
      </w:r>
      <w:r w:rsidRPr="00F24378">
        <w:rPr>
          <w:rFonts w:ascii="Courier New" w:hAnsi="Courier New" w:cs="Courier New"/>
          <w:sz w:val="20"/>
          <w:szCs w:val="20"/>
        </w:rPr>
        <w:t>DELETE</w:t>
      </w:r>
      <w:r w:rsidR="00F24378">
        <w:rPr>
          <w:rFonts w:ascii="Courier New" w:hAnsi="Courier New" w:cs="Courier New"/>
          <w:sz w:val="20"/>
          <w:szCs w:val="20"/>
        </w:rPr>
        <w:t xml:space="preserve"> </w:t>
      </w:r>
      <w:r w:rsidRPr="00F24378">
        <w:rPr>
          <w:rFonts w:ascii="Courier New" w:hAnsi="Courier New" w:cs="Courier New"/>
          <w:sz w:val="20"/>
          <w:szCs w:val="20"/>
        </w:rPr>
        <w:t>SET</w:t>
      </w:r>
      <w:r w:rsidR="00F24378">
        <w:rPr>
          <w:rFonts w:ascii="Courier New" w:hAnsi="Courier New" w:cs="Courier New"/>
          <w:sz w:val="20"/>
          <w:szCs w:val="20"/>
        </w:rPr>
        <w:t xml:space="preserve"> </w:t>
      </w:r>
      <w:r w:rsidRPr="00F24378">
        <w:rPr>
          <w:rFonts w:ascii="Courier New" w:hAnsi="Courier New" w:cs="Courier New"/>
          <w:sz w:val="20"/>
          <w:szCs w:val="20"/>
        </w:rPr>
        <w:t>NULL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y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Courier New" w:hAnsi="Courier New" w:cs="Courier New"/>
          <w:sz w:val="20"/>
          <w:szCs w:val="20"/>
        </w:rPr>
        <w:t>ON</w:t>
      </w:r>
      <w:r w:rsidR="00F24378">
        <w:rPr>
          <w:rFonts w:ascii="Courier New" w:hAnsi="Courier New" w:cs="Courier New"/>
          <w:sz w:val="20"/>
          <w:szCs w:val="20"/>
        </w:rPr>
        <w:t xml:space="preserve"> </w:t>
      </w:r>
      <w:r w:rsidRPr="00F24378">
        <w:rPr>
          <w:rFonts w:ascii="Courier New" w:hAnsi="Courier New" w:cs="Courier New"/>
          <w:sz w:val="20"/>
          <w:szCs w:val="20"/>
        </w:rPr>
        <w:t>UPDATE</w:t>
      </w:r>
      <w:r w:rsidR="00F24378">
        <w:rPr>
          <w:rFonts w:ascii="Courier New" w:hAnsi="Courier New" w:cs="Courier New"/>
          <w:sz w:val="20"/>
          <w:szCs w:val="20"/>
        </w:rPr>
        <w:t xml:space="preserve"> </w:t>
      </w:r>
      <w:r w:rsidRPr="00F24378">
        <w:rPr>
          <w:rFonts w:ascii="Courier New" w:hAnsi="Courier New" w:cs="Courier New"/>
          <w:sz w:val="20"/>
          <w:szCs w:val="20"/>
        </w:rPr>
        <w:t>SET</w:t>
      </w:r>
      <w:r w:rsidR="00F24378">
        <w:rPr>
          <w:rFonts w:ascii="Courier New" w:hAnsi="Courier New" w:cs="Courier New"/>
          <w:sz w:val="20"/>
          <w:szCs w:val="20"/>
        </w:rPr>
        <w:t xml:space="preserve"> </w:t>
      </w:r>
      <w:r w:rsidRPr="00F24378">
        <w:rPr>
          <w:rFonts w:ascii="Courier New" w:hAnsi="Courier New" w:cs="Courier New"/>
          <w:sz w:val="20"/>
          <w:szCs w:val="20"/>
        </w:rPr>
        <w:t>NULL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son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compatibles.</w:t>
      </w:r>
      <w:r w:rsidR="00F24378">
        <w:rPr>
          <w:rFonts w:ascii="Times New Roman" w:hAnsi="Times New Roman"/>
        </w:rPr>
        <w:t xml:space="preserve"> </w:t>
      </w:r>
    </w:p>
    <w:p w14:paraId="713E4D9B" w14:textId="02426974" w:rsidR="00D31E15" w:rsidRPr="00F24378" w:rsidRDefault="00D31E15" w:rsidP="00D31E15">
      <w:pPr>
        <w:pStyle w:val="Lista9"/>
      </w:pPr>
      <w:r w:rsidRPr="00F24378">
        <w:rPr>
          <w:rStyle w:val="Textoennegrita"/>
        </w:rPr>
        <w:t>CUIDADO</w:t>
      </w:r>
      <w:r w:rsidRPr="00F24378">
        <w:rPr>
          <w:highlight w:val="yellow"/>
        </w:rPr>
        <w:t>: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Si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se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especifica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un</w:t>
      </w:r>
      <w:r w:rsidR="00F24378">
        <w:rPr>
          <w:highlight w:val="yellow"/>
        </w:rPr>
        <w:t xml:space="preserve"> </w:t>
      </w:r>
      <w:r w:rsidRPr="00F24378">
        <w:rPr>
          <w:rStyle w:val="Textoennegrita"/>
        </w:rPr>
        <w:t>SET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NULL</w:t>
      </w:r>
      <w:r w:rsidR="00F24378">
        <w:rPr>
          <w:rStyle w:val="Textoennegrita"/>
        </w:rPr>
        <w:t xml:space="preserve"> </w:t>
      </w:r>
      <w:r w:rsidRPr="00F24378">
        <w:rPr>
          <w:highlight w:val="yellow"/>
        </w:rPr>
        <w:t>en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la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clave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ajena,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entonces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no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se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puede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usar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la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restricción</w:t>
      </w:r>
      <w:r w:rsidR="00F24378">
        <w:rPr>
          <w:highlight w:val="yellow"/>
        </w:rPr>
        <w:t xml:space="preserve"> </w:t>
      </w:r>
      <w:r w:rsidRPr="00F24378">
        <w:rPr>
          <w:rStyle w:val="Textoennegrita"/>
        </w:rPr>
        <w:t>NOT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NULL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en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los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atributos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de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esa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clave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ajena.</w:t>
      </w:r>
    </w:p>
    <w:p w14:paraId="7E3434EE" w14:textId="06FFD7F7" w:rsidR="00D31E15" w:rsidRPr="00F24378" w:rsidRDefault="00D31E15" w:rsidP="00D31E15">
      <w:pPr>
        <w:numPr>
          <w:ilvl w:val="0"/>
          <w:numId w:val="39"/>
        </w:numPr>
        <w:spacing w:before="100" w:beforeAutospacing="1" w:after="100" w:afterAutospacing="1"/>
        <w:jc w:val="left"/>
        <w:rPr>
          <w:rFonts w:ascii="Times New Roman" w:hAnsi="Times New Roman"/>
        </w:rPr>
      </w:pPr>
      <w:r w:rsidRPr="00F24378">
        <w:rPr>
          <w:rStyle w:val="Textoennegrita"/>
        </w:rPr>
        <w:t>RESTRICT</w:t>
      </w:r>
      <w:r w:rsidRPr="00F24378">
        <w:rPr>
          <w:rFonts w:ascii="Times New Roman" w:hAnsi="Times New Roman"/>
        </w:rPr>
        <w:t>: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Rechaza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la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operación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de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eliminación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o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actualización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en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la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tabla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padre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cuando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existe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un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registro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relacionado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en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la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tabla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secundaria.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Especificar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Courier New" w:hAnsi="Courier New" w:cs="Courier New"/>
          <w:sz w:val="20"/>
          <w:szCs w:val="20"/>
        </w:rPr>
        <w:t>RESTRICT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(o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Courier New" w:hAnsi="Courier New" w:cs="Courier New"/>
          <w:sz w:val="20"/>
          <w:szCs w:val="20"/>
        </w:rPr>
        <w:t>NO</w:t>
      </w:r>
      <w:r w:rsidR="00F24378">
        <w:rPr>
          <w:rFonts w:ascii="Courier New" w:hAnsi="Courier New" w:cs="Courier New"/>
          <w:sz w:val="20"/>
          <w:szCs w:val="20"/>
        </w:rPr>
        <w:t xml:space="preserve"> </w:t>
      </w:r>
      <w:r w:rsidRPr="00F24378">
        <w:rPr>
          <w:rFonts w:ascii="Courier New" w:hAnsi="Courier New" w:cs="Courier New"/>
          <w:sz w:val="20"/>
          <w:szCs w:val="20"/>
        </w:rPr>
        <w:t>ACTION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)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es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lo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mismo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que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omitir</w:t>
      </w:r>
      <w:r w:rsidRPr="00F24378">
        <w:rPr>
          <w:rFonts w:ascii="Courier New" w:hAnsi="Courier New" w:cs="Courier New"/>
          <w:sz w:val="20"/>
          <w:szCs w:val="20"/>
        </w:rPr>
        <w:t>ON</w:t>
      </w:r>
      <w:r w:rsidR="00F24378">
        <w:rPr>
          <w:rFonts w:ascii="Courier New" w:hAnsi="Courier New" w:cs="Courier New"/>
          <w:sz w:val="20"/>
          <w:szCs w:val="20"/>
        </w:rPr>
        <w:t xml:space="preserve"> </w:t>
      </w:r>
      <w:r w:rsidRPr="00F24378">
        <w:rPr>
          <w:rFonts w:ascii="Courier New" w:hAnsi="Courier New" w:cs="Courier New"/>
          <w:sz w:val="20"/>
          <w:szCs w:val="20"/>
        </w:rPr>
        <w:t>DELETE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u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Courier New" w:hAnsi="Courier New" w:cs="Courier New"/>
          <w:sz w:val="20"/>
          <w:szCs w:val="20"/>
        </w:rPr>
        <w:t>ON</w:t>
      </w:r>
      <w:r w:rsidR="00F24378">
        <w:rPr>
          <w:rFonts w:ascii="Courier New" w:hAnsi="Courier New" w:cs="Courier New"/>
          <w:sz w:val="20"/>
          <w:szCs w:val="20"/>
        </w:rPr>
        <w:t xml:space="preserve"> </w:t>
      </w:r>
      <w:r w:rsidRPr="00F24378">
        <w:rPr>
          <w:rFonts w:ascii="Courier New" w:hAnsi="Courier New" w:cs="Courier New"/>
          <w:sz w:val="20"/>
          <w:szCs w:val="20"/>
        </w:rPr>
        <w:t>UPDATE</w:t>
      </w:r>
      <w:r w:rsidRPr="00F24378">
        <w:rPr>
          <w:rFonts w:ascii="Times New Roman" w:hAnsi="Times New Roman"/>
        </w:rPr>
        <w:t>.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  <w:highlight w:val="yellow"/>
        </w:rPr>
        <w:t>Es</w:t>
      </w:r>
      <w:r w:rsidR="00F24378">
        <w:rPr>
          <w:rFonts w:ascii="Times New Roman" w:hAnsi="Times New Roman"/>
          <w:highlight w:val="yellow"/>
        </w:rPr>
        <w:t xml:space="preserve"> </w:t>
      </w:r>
      <w:r w:rsidRPr="00F24378">
        <w:rPr>
          <w:rFonts w:ascii="Times New Roman" w:hAnsi="Times New Roman"/>
          <w:highlight w:val="yellow"/>
        </w:rPr>
        <w:t>preferible</w:t>
      </w:r>
      <w:r w:rsidR="00F24378">
        <w:rPr>
          <w:rFonts w:ascii="Times New Roman" w:hAnsi="Times New Roman"/>
          <w:highlight w:val="yellow"/>
        </w:rPr>
        <w:t xml:space="preserve"> </w:t>
      </w:r>
      <w:r w:rsidRPr="00F24378">
        <w:rPr>
          <w:rFonts w:ascii="Times New Roman" w:hAnsi="Times New Roman"/>
          <w:highlight w:val="yellow"/>
        </w:rPr>
        <w:t>usar</w:t>
      </w:r>
      <w:r w:rsidR="00F24378">
        <w:rPr>
          <w:rFonts w:ascii="Times New Roman" w:hAnsi="Times New Roman"/>
          <w:highlight w:val="yellow"/>
        </w:rPr>
        <w:t xml:space="preserve"> </w:t>
      </w:r>
      <w:r w:rsidRPr="00F24378">
        <w:rPr>
          <w:rFonts w:ascii="Times New Roman" w:hAnsi="Times New Roman"/>
          <w:highlight w:val="yellow"/>
        </w:rPr>
        <w:t>NO</w:t>
      </w:r>
      <w:r w:rsidR="00F24378">
        <w:rPr>
          <w:rFonts w:ascii="Times New Roman" w:hAnsi="Times New Roman"/>
          <w:highlight w:val="yellow"/>
        </w:rPr>
        <w:t xml:space="preserve"> </w:t>
      </w:r>
      <w:r w:rsidRPr="00F24378">
        <w:rPr>
          <w:rFonts w:ascii="Times New Roman" w:hAnsi="Times New Roman"/>
          <w:highlight w:val="yellow"/>
        </w:rPr>
        <w:t>ACTION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porque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Workbench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6.2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y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6.3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no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muestran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correcamente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la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restricción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en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el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diagrama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gráfico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si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hacemos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ingenería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inversa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sobre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una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BD.</w:t>
      </w:r>
    </w:p>
    <w:p w14:paraId="33DF97F5" w14:textId="201EFB88" w:rsidR="00D31E15" w:rsidRPr="00F24378" w:rsidRDefault="00D31E15" w:rsidP="00D31E15">
      <w:pPr>
        <w:numPr>
          <w:ilvl w:val="0"/>
          <w:numId w:val="39"/>
        </w:numPr>
        <w:spacing w:before="100" w:beforeAutospacing="1" w:after="100" w:afterAutospacing="1"/>
        <w:jc w:val="left"/>
        <w:rPr>
          <w:rFonts w:ascii="Times New Roman" w:hAnsi="Times New Roman"/>
        </w:rPr>
      </w:pPr>
      <w:r w:rsidRPr="00F24378">
        <w:rPr>
          <w:rStyle w:val="Textoennegrita"/>
        </w:rPr>
        <w:t>NO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ACTION</w:t>
      </w:r>
      <w:r w:rsidRPr="00F24378">
        <w:rPr>
          <w:rFonts w:ascii="Times New Roman" w:hAnsi="Times New Roman"/>
        </w:rPr>
        <w:t>: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Una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palabra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clave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de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SQL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estándar.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En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MySQL,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equivalente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a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Courier New" w:hAnsi="Courier New" w:cs="Courier New"/>
          <w:sz w:val="20"/>
          <w:szCs w:val="20"/>
        </w:rPr>
        <w:t>RESTRICT</w:t>
      </w:r>
      <w:r w:rsidR="00F24378">
        <w:rPr>
          <w:rFonts w:ascii="Times New Roman" w:hAnsi="Times New Roman"/>
        </w:rPr>
        <w:t xml:space="preserve"> </w:t>
      </w:r>
      <w:r w:rsidRPr="00F24378">
        <w:rPr>
          <w:rFonts w:ascii="Times New Roman" w:hAnsi="Times New Roman"/>
        </w:rPr>
        <w:t>.</w:t>
      </w:r>
    </w:p>
    <w:p w14:paraId="23D55178" w14:textId="399ADC04" w:rsidR="00D31E15" w:rsidRPr="00F24378" w:rsidRDefault="00D31E15" w:rsidP="00D31E15">
      <w:pPr>
        <w:pStyle w:val="Lista9"/>
      </w:pPr>
      <w:r w:rsidRPr="00F24378">
        <w:t>Cuando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especifica</w:t>
      </w:r>
      <w:r w:rsidR="00F24378">
        <w:t xml:space="preserve"> </w:t>
      </w:r>
      <w:r w:rsidRPr="00F24378">
        <w:rPr>
          <w:rFonts w:ascii="Courier New" w:hAnsi="Courier New" w:cs="Courier New"/>
          <w:sz w:val="20"/>
          <w:szCs w:val="20"/>
        </w:rPr>
        <w:t>ON</w:t>
      </w:r>
      <w:r w:rsidR="00F24378">
        <w:rPr>
          <w:rFonts w:ascii="Courier New" w:hAnsi="Courier New" w:cs="Courier New"/>
          <w:sz w:val="20"/>
          <w:szCs w:val="20"/>
        </w:rPr>
        <w:t xml:space="preserve"> </w:t>
      </w:r>
      <w:r w:rsidRPr="00F24378">
        <w:rPr>
          <w:rFonts w:ascii="Courier New" w:hAnsi="Courier New" w:cs="Courier New"/>
          <w:sz w:val="20"/>
          <w:szCs w:val="20"/>
        </w:rPr>
        <w:t>DELETE</w:t>
      </w:r>
      <w:r w:rsidR="00F24378">
        <w:rPr>
          <w:rFonts w:ascii="Courier New" w:hAnsi="Courier New" w:cs="Courier New"/>
          <w:sz w:val="20"/>
          <w:szCs w:val="20"/>
        </w:rPr>
        <w:t xml:space="preserve"> </w:t>
      </w:r>
      <w:r w:rsidRPr="00F24378">
        <w:t>o</w:t>
      </w:r>
      <w:r w:rsidR="00F24378">
        <w:t xml:space="preserve"> </w:t>
      </w:r>
      <w:r w:rsidRPr="00F24378">
        <w:rPr>
          <w:rFonts w:ascii="Courier New" w:hAnsi="Courier New" w:cs="Courier New"/>
          <w:sz w:val="20"/>
          <w:szCs w:val="20"/>
        </w:rPr>
        <w:t>ON</w:t>
      </w:r>
      <w:r w:rsidR="00F24378">
        <w:rPr>
          <w:rFonts w:ascii="Courier New" w:hAnsi="Courier New" w:cs="Courier New"/>
          <w:sz w:val="20"/>
          <w:szCs w:val="20"/>
        </w:rPr>
        <w:t xml:space="preserve"> </w:t>
      </w:r>
      <w:r w:rsidRPr="00F24378">
        <w:rPr>
          <w:rFonts w:ascii="Courier New" w:hAnsi="Courier New" w:cs="Courier New"/>
          <w:sz w:val="20"/>
          <w:szCs w:val="20"/>
        </w:rPr>
        <w:t>UPDATE</w:t>
      </w:r>
      <w:r w:rsidRPr="00F24378">
        <w:t>,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acción</w:t>
      </w:r>
      <w:r w:rsidR="00F24378">
        <w:t xml:space="preserve"> </w:t>
      </w:r>
      <w:r w:rsidRPr="00F24378">
        <w:t>predeterminada</w:t>
      </w:r>
      <w:r w:rsidR="00F24378">
        <w:t xml:space="preserve"> </w:t>
      </w:r>
      <w:r w:rsidRPr="00F24378">
        <w:t>es</w:t>
      </w:r>
      <w:r w:rsidR="00F24378">
        <w:t xml:space="preserve"> </w:t>
      </w:r>
      <w:r w:rsidRPr="00F24378">
        <w:rPr>
          <w:rFonts w:ascii="Courier New" w:hAnsi="Courier New" w:cs="Courier New"/>
          <w:sz w:val="20"/>
          <w:szCs w:val="20"/>
          <w:highlight w:val="yellow"/>
        </w:rPr>
        <w:t>RESTRICT</w:t>
      </w:r>
      <w:r w:rsidR="00F24378">
        <w:t xml:space="preserve"> </w:t>
      </w:r>
      <w:r w:rsidRPr="00F24378">
        <w:t>.</w:t>
      </w:r>
    </w:p>
    <w:p w14:paraId="49A33CAA" w14:textId="77777777" w:rsidR="00D31E15" w:rsidRPr="00F24378" w:rsidRDefault="00D31E15" w:rsidP="00D31E15"/>
    <w:p w14:paraId="165B17F5" w14:textId="77777777" w:rsidR="00D31E15" w:rsidRPr="00F24378" w:rsidRDefault="00D31E15" w:rsidP="00D31E15"/>
    <w:p w14:paraId="3FB2CF72" w14:textId="32C2E450" w:rsidR="00AA6B2E" w:rsidRPr="00F24378" w:rsidRDefault="00AA6B2E" w:rsidP="00AA6B2E">
      <w:pPr>
        <w:pStyle w:val="Ttulo3"/>
      </w:pPr>
      <w:bookmarkStart w:id="132" w:name="_Toc71794161"/>
      <w:bookmarkStart w:id="133" w:name="_Toc149546828"/>
      <w:r w:rsidRPr="00F24378">
        <w:t>Errores</w:t>
      </w:r>
      <w:r w:rsidR="00F24378">
        <w:t xml:space="preserve"> </w:t>
      </w:r>
      <w:r w:rsidRPr="00F24378">
        <w:t>típicos</w:t>
      </w:r>
      <w:r w:rsidR="00F24378">
        <w:t xml:space="preserve"> </w:t>
      </w:r>
      <w:r w:rsidRPr="00F24378">
        <w:t>al</w:t>
      </w:r>
      <w:r w:rsidR="00F24378">
        <w:t xml:space="preserve"> </w:t>
      </w:r>
      <w:r w:rsidRPr="00F24378">
        <w:t>crear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FOREIGN</w:t>
      </w:r>
      <w:r w:rsidR="00F24378">
        <w:t xml:space="preserve"> </w:t>
      </w:r>
      <w:r w:rsidRPr="00F24378">
        <w:t>KEY</w:t>
      </w:r>
      <w:bookmarkEnd w:id="132"/>
      <w:bookmarkEnd w:id="133"/>
    </w:p>
    <w:p w14:paraId="49CD2028" w14:textId="6E16C28C" w:rsidR="00AA6B2E" w:rsidRPr="00F24378" w:rsidRDefault="00AA6B2E" w:rsidP="00AA6B2E">
      <w:r w:rsidRPr="00F24378">
        <w:t>Ejemplo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FOREIGN</w:t>
      </w:r>
      <w:r w:rsidR="00F24378">
        <w:t xml:space="preserve"> </w:t>
      </w:r>
      <w:r w:rsidRPr="00F24378">
        <w:t>KEY</w:t>
      </w:r>
      <w:r w:rsidR="00F24378">
        <w:t xml:space="preserve"> </w:t>
      </w:r>
      <w:r w:rsidRPr="00F24378">
        <w:t>correctas:</w:t>
      </w:r>
    </w:p>
    <w:p w14:paraId="5D576CE8" w14:textId="025EF1F5" w:rsidR="00AA6B2E" w:rsidRPr="00F24378" w:rsidRDefault="00AA6B2E" w:rsidP="00AA6B2E">
      <w:pPr>
        <w:pStyle w:val="comandoseinstrucciones"/>
      </w:pPr>
      <w:r w:rsidRPr="00F24378">
        <w:t>#</w:t>
      </w:r>
      <w:r w:rsidR="00F24378">
        <w:t xml:space="preserve"> </w:t>
      </w:r>
      <w:r w:rsidRPr="00F24378">
        <w:t>Foreign</w:t>
      </w:r>
      <w:r w:rsidR="00F24378">
        <w:t xml:space="preserve"> </w:t>
      </w:r>
      <w:r w:rsidRPr="00F24378">
        <w:t>Key</w:t>
      </w:r>
      <w:r w:rsidR="00F24378">
        <w:t xml:space="preserve"> </w:t>
      </w:r>
      <w:r w:rsidRPr="00F24378">
        <w:t>formada</w:t>
      </w:r>
      <w:r w:rsidR="00F24378">
        <w:t xml:space="preserve"> </w:t>
      </w:r>
      <w:r w:rsidRPr="00F24378">
        <w:t>por</w:t>
      </w:r>
      <w:r w:rsidR="00F24378">
        <w:t xml:space="preserve"> </w:t>
      </w:r>
      <w:r w:rsidRPr="00F24378">
        <w:t>1</w:t>
      </w:r>
      <w:r w:rsidR="00F24378">
        <w:t xml:space="preserve"> </w:t>
      </w:r>
      <w:r w:rsidRPr="00F24378">
        <w:t>atributo:</w:t>
      </w:r>
    </w:p>
    <w:p w14:paraId="7DF9D9F8" w14:textId="6B6F19E8" w:rsidR="00AA6B2E" w:rsidRPr="00F24378" w:rsidRDefault="00AA6B2E" w:rsidP="00AA6B2E">
      <w:pPr>
        <w:pStyle w:val="comandoseinstrucciones"/>
      </w:pPr>
      <w:r w:rsidRPr="00F24378">
        <w:t>CONSTRAINT</w:t>
      </w:r>
      <w:r w:rsidR="00F24378">
        <w:t xml:space="preserve"> </w:t>
      </w:r>
      <w:r w:rsidRPr="00F24378">
        <w:t>FK_CAMA_NUMAND</w:t>
      </w:r>
      <w:r w:rsidR="00F24378">
        <w:t xml:space="preserve"> </w:t>
      </w:r>
      <w:r w:rsidRPr="00F24378">
        <w:t>FOREIGN</w:t>
      </w:r>
      <w:r w:rsidR="00F24378">
        <w:t xml:space="preserve"> </w:t>
      </w:r>
      <w:r w:rsidRPr="00F24378">
        <w:t>KEY</w:t>
      </w:r>
      <w:r w:rsidR="00F24378">
        <w:t xml:space="preserve"> </w:t>
      </w:r>
      <w:r w:rsidRPr="00F24378">
        <w:t>(Numero_Andar)</w:t>
      </w:r>
      <w:r w:rsidR="00F24378">
        <w:t xml:space="preserve"> </w:t>
      </w:r>
      <w:r w:rsidRPr="00F24378">
        <w:t>REFERENCES</w:t>
      </w:r>
      <w:r w:rsidR="00F24378">
        <w:t xml:space="preserve"> </w:t>
      </w:r>
      <w:r w:rsidRPr="00F24378">
        <w:t>Andar</w:t>
      </w:r>
      <w:r w:rsidR="00F24378">
        <w:t xml:space="preserve"> </w:t>
      </w:r>
      <w:r w:rsidRPr="00F24378">
        <w:t>(Numero)</w:t>
      </w:r>
      <w:r w:rsidR="00F24378">
        <w:t xml:space="preserve"> </w:t>
      </w:r>
      <w:r w:rsidRPr="00F24378">
        <w:t>ON</w:t>
      </w:r>
      <w:r w:rsidR="00F24378">
        <w:t xml:space="preserve"> </w:t>
      </w:r>
      <w:r w:rsidRPr="00F24378">
        <w:t>UPDATE</w:t>
      </w:r>
      <w:r w:rsidR="00F24378">
        <w:t xml:space="preserve"> </w:t>
      </w:r>
      <w:r w:rsidRPr="00F24378">
        <w:t>CASCADE</w:t>
      </w:r>
      <w:r w:rsidR="00F24378">
        <w:t xml:space="preserve"> </w:t>
      </w:r>
      <w:r w:rsidRPr="00F24378">
        <w:t>ON</w:t>
      </w:r>
      <w:r w:rsidR="00F24378">
        <w:t xml:space="preserve"> </w:t>
      </w:r>
      <w:r w:rsidRPr="00F24378">
        <w:t>DELETE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ACTION</w:t>
      </w:r>
    </w:p>
    <w:p w14:paraId="752BE930" w14:textId="77777777" w:rsidR="00AA6B2E" w:rsidRPr="00F24378" w:rsidRDefault="00AA6B2E" w:rsidP="00AA6B2E">
      <w:pPr>
        <w:pStyle w:val="comandoseinstrucciones"/>
      </w:pPr>
    </w:p>
    <w:p w14:paraId="309DDE6F" w14:textId="17B4BE89" w:rsidR="00AA6B2E" w:rsidRPr="00F24378" w:rsidRDefault="00AA6B2E" w:rsidP="00AA6B2E">
      <w:pPr>
        <w:pStyle w:val="comandoseinstrucciones"/>
      </w:pPr>
      <w:r w:rsidRPr="00F24378">
        <w:t>#</w:t>
      </w:r>
      <w:r w:rsidR="00F24378">
        <w:t xml:space="preserve"> </w:t>
      </w:r>
      <w:r w:rsidRPr="00F24378">
        <w:t>Foreign</w:t>
      </w:r>
      <w:r w:rsidR="00F24378">
        <w:t xml:space="preserve"> </w:t>
      </w:r>
      <w:r w:rsidRPr="00F24378">
        <w:t>Key</w:t>
      </w:r>
      <w:r w:rsidR="00F24378">
        <w:t xml:space="preserve"> </w:t>
      </w:r>
      <w:r w:rsidRPr="00F24378">
        <w:t>formada</w:t>
      </w:r>
      <w:r w:rsidR="00F24378">
        <w:t xml:space="preserve"> </w:t>
      </w:r>
      <w:r w:rsidRPr="00F24378">
        <w:t>por</w:t>
      </w:r>
      <w:r w:rsidR="00F24378">
        <w:t xml:space="preserve"> </w:t>
      </w:r>
      <w:r w:rsidRPr="00F24378">
        <w:t>2</w:t>
      </w:r>
      <w:r w:rsidR="00F24378">
        <w:t xml:space="preserve"> </w:t>
      </w:r>
      <w:r w:rsidRPr="00F24378">
        <w:t>atributos:</w:t>
      </w:r>
    </w:p>
    <w:p w14:paraId="336B15E0" w14:textId="584443B6" w:rsidR="00AA6B2E" w:rsidRPr="00F24378" w:rsidRDefault="00AA6B2E" w:rsidP="00AA6B2E">
      <w:pPr>
        <w:pStyle w:val="comandoseinstrucciones"/>
      </w:pPr>
      <w:r w:rsidRPr="00F24378">
        <w:t>CONSTRAINT</w:t>
      </w:r>
      <w:r w:rsidR="00F24378">
        <w:t xml:space="preserve"> </w:t>
      </w:r>
      <w:r w:rsidRPr="00F24378">
        <w:t>fk_doente_numcama_numplanta</w:t>
      </w:r>
      <w:r w:rsidR="00F24378">
        <w:t xml:space="preserve"> </w:t>
      </w:r>
      <w:r w:rsidRPr="00F24378">
        <w:t>FOREIGN</w:t>
      </w:r>
      <w:r w:rsidR="00F24378">
        <w:t xml:space="preserve"> </w:t>
      </w:r>
      <w:r w:rsidRPr="00F24378">
        <w:t>KEY</w:t>
      </w:r>
      <w:r w:rsidR="00F24378">
        <w:t xml:space="preserve"> </w:t>
      </w:r>
      <w:r w:rsidRPr="00F24378">
        <w:t>(NUMERO_CAMA,</w:t>
      </w:r>
      <w:r w:rsidR="00F24378">
        <w:t xml:space="preserve"> </w:t>
      </w:r>
      <w:r w:rsidRPr="00F24378">
        <w:t>NUMERO_PLANTA)</w:t>
      </w:r>
      <w:r w:rsidR="00F24378">
        <w:t xml:space="preserve"> </w:t>
      </w:r>
      <w:r w:rsidRPr="00F24378">
        <w:t>REFERENCES</w:t>
      </w:r>
      <w:r w:rsidR="00F24378">
        <w:t xml:space="preserve"> </w:t>
      </w:r>
      <w:r w:rsidRPr="00F24378">
        <w:t>CAMAS</w:t>
      </w:r>
      <w:r w:rsidR="00F24378">
        <w:t xml:space="preserve"> </w:t>
      </w:r>
      <w:r w:rsidRPr="00F24378">
        <w:t>(NUMERO_CAMA,</w:t>
      </w:r>
      <w:r w:rsidR="00F24378">
        <w:t xml:space="preserve"> </w:t>
      </w:r>
      <w:r w:rsidRPr="00F24378">
        <w:t>NUMERO_PLANTA)</w:t>
      </w:r>
      <w:r w:rsidR="00F24378">
        <w:t xml:space="preserve"> </w:t>
      </w:r>
      <w:r w:rsidRPr="00F24378">
        <w:t>ON</w:t>
      </w:r>
      <w:r w:rsidR="00F24378">
        <w:t xml:space="preserve"> </w:t>
      </w:r>
      <w:r w:rsidRPr="00F24378">
        <w:t>UPDATE</w:t>
      </w:r>
      <w:r w:rsidR="00F24378">
        <w:t xml:space="preserve"> </w:t>
      </w:r>
      <w:r w:rsidRPr="00F24378">
        <w:t>CASCADE</w:t>
      </w:r>
      <w:r w:rsidR="00F24378">
        <w:t xml:space="preserve"> </w:t>
      </w:r>
      <w:r w:rsidRPr="00F24378">
        <w:t>ON</w:t>
      </w:r>
      <w:r w:rsidR="00F24378">
        <w:t xml:space="preserve"> </w:t>
      </w:r>
      <w:r w:rsidRPr="00F24378">
        <w:t>DELETE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ACTION</w:t>
      </w:r>
    </w:p>
    <w:p w14:paraId="2E330C24" w14:textId="77777777" w:rsidR="00AA6B2E" w:rsidRPr="00F24378" w:rsidRDefault="00AA6B2E" w:rsidP="00AA6B2E">
      <w:pPr>
        <w:pStyle w:val="comandoseinstrucciones"/>
      </w:pPr>
    </w:p>
    <w:p w14:paraId="77658BC7" w14:textId="77777777" w:rsidR="00AA6B2E" w:rsidRPr="00F24378" w:rsidRDefault="00AA6B2E" w:rsidP="00AA6B2E">
      <w:pPr>
        <w:pStyle w:val="comandoseinstrucciones"/>
      </w:pPr>
    </w:p>
    <w:p w14:paraId="0DB0552C" w14:textId="6AD4ACB6" w:rsidR="00AA6B2E" w:rsidRPr="00F24378" w:rsidRDefault="00AA6B2E" w:rsidP="00AA6B2E">
      <w:pPr>
        <w:pStyle w:val="Lista2"/>
      </w:pPr>
      <w:r w:rsidRPr="00F24378">
        <w:t>No</w:t>
      </w:r>
      <w:r w:rsidR="00F24378">
        <w:t xml:space="preserve"> </w:t>
      </w:r>
      <w:r w:rsidRPr="00F24378">
        <w:t>es</w:t>
      </w:r>
      <w:r w:rsidR="00F24378">
        <w:t xml:space="preserve"> </w:t>
      </w:r>
      <w:r w:rsidRPr="00F24378">
        <w:t>obligatorio</w:t>
      </w:r>
      <w:r w:rsidR="00F24378">
        <w:t xml:space="preserve"> </w:t>
      </w:r>
      <w:r w:rsidRPr="00F24378">
        <w:t>poner</w:t>
      </w:r>
      <w:r w:rsidR="00F24378">
        <w:t xml:space="preserve"> </w:t>
      </w:r>
      <w:r w:rsidRPr="00F24378">
        <w:t>NOT</w:t>
      </w:r>
      <w:r w:rsidR="00F24378">
        <w:t xml:space="preserve"> </w:t>
      </w:r>
      <w:r w:rsidRPr="00F24378">
        <w:t>NULL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atributo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es</w:t>
      </w:r>
      <w:r w:rsidR="00F24378">
        <w:t xml:space="preserve"> </w:t>
      </w:r>
      <w:r w:rsidRPr="00F24378">
        <w:t>FOREIGN</w:t>
      </w:r>
      <w:r w:rsidR="00F24378">
        <w:t xml:space="preserve"> </w:t>
      </w:r>
      <w:r w:rsidRPr="00F24378">
        <w:t>KEY;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pondrá</w:t>
      </w:r>
      <w:r w:rsidR="00F24378">
        <w:t xml:space="preserve"> </w:t>
      </w:r>
      <w:r w:rsidRPr="00F24378">
        <w:t>NOT</w:t>
      </w:r>
      <w:r w:rsidR="00F24378">
        <w:t xml:space="preserve"> </w:t>
      </w:r>
      <w:r w:rsidRPr="00F24378">
        <w:t>NULL</w:t>
      </w:r>
      <w:r w:rsidR="00F24378">
        <w:t xml:space="preserve"> </w:t>
      </w:r>
      <w:r w:rsidRPr="00F24378">
        <w:t>si</w:t>
      </w:r>
      <w:r w:rsidR="00F24378">
        <w:t xml:space="preserve"> </w:t>
      </w:r>
      <w:r w:rsidRPr="00F24378">
        <w:t>deseamos</w:t>
      </w:r>
      <w:r w:rsidR="00F24378">
        <w:t xml:space="preserve"> </w:t>
      </w:r>
      <w:r w:rsidRPr="00F24378">
        <w:t>impedir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pueda</w:t>
      </w:r>
      <w:r w:rsidR="00F24378">
        <w:t xml:space="preserve"> </w:t>
      </w:r>
      <w:r w:rsidRPr="00F24378">
        <w:t>dejar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atributo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blanco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por</w:t>
      </w:r>
      <w:r w:rsidR="00F24378">
        <w:t xml:space="preserve"> </w:t>
      </w:r>
      <w:r w:rsidRPr="00F24378">
        <w:t>tanto</w:t>
      </w:r>
      <w:r w:rsidR="00F24378">
        <w:t xml:space="preserve"> </w:t>
      </w:r>
      <w:r w:rsidRPr="00F24378">
        <w:t>tenga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casarse</w:t>
      </w:r>
      <w:r w:rsidR="00F24378">
        <w:t xml:space="preserve"> </w:t>
      </w:r>
      <w:r w:rsidRPr="00F24378">
        <w:t>obligatoriamente</w:t>
      </w:r>
      <w:r w:rsidR="00F24378">
        <w:t xml:space="preserve"> </w:t>
      </w:r>
      <w:r w:rsidRPr="00F24378">
        <w:t>con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fila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tabla</w:t>
      </w:r>
      <w:r w:rsidR="00F24378">
        <w:t xml:space="preserve"> </w:t>
      </w:r>
      <w:r w:rsidRPr="00F24378">
        <w:t>principal.</w:t>
      </w:r>
    </w:p>
    <w:p w14:paraId="40C02079" w14:textId="2699ECB9" w:rsidR="00AA6B2E" w:rsidRPr="00F24378" w:rsidRDefault="00AA6B2E" w:rsidP="00AA6B2E">
      <w:pPr>
        <w:pStyle w:val="Lista2"/>
      </w:pPr>
      <w:r w:rsidRPr="00F24378">
        <w:lastRenderedPageBreak/>
        <w:t>El</w:t>
      </w:r>
      <w:r w:rsidR="00F24378">
        <w:t xml:space="preserve"> </w:t>
      </w:r>
      <w:r w:rsidRPr="00F24378">
        <w:t>orden</w:t>
      </w:r>
      <w:r w:rsidR="00F24378">
        <w:t xml:space="preserve"> </w:t>
      </w:r>
      <w:r w:rsidRPr="00F24378">
        <w:t>es</w:t>
      </w:r>
      <w:r w:rsidR="00F24378">
        <w:t xml:space="preserve"> </w:t>
      </w:r>
      <w:r w:rsidRPr="00F24378">
        <w:t>indiferente</w:t>
      </w:r>
      <w:r w:rsidR="00F24378">
        <w:t xml:space="preserve"> </w:t>
      </w:r>
      <w:r w:rsidRPr="00F24378">
        <w:t>en:</w:t>
      </w:r>
    </w:p>
    <w:p w14:paraId="25AA913C" w14:textId="77777777" w:rsidR="00AA6B2E" w:rsidRPr="00F24378" w:rsidRDefault="00AA6B2E" w:rsidP="00AA6B2E">
      <w:pPr>
        <w:pStyle w:val="comandoseinstrucciones"/>
      </w:pPr>
      <w:r w:rsidRPr="00F24378">
        <w:t>#correcto:</w:t>
      </w:r>
    </w:p>
    <w:p w14:paraId="1B926505" w14:textId="41BC389B" w:rsidR="00AA6B2E" w:rsidRPr="00F24378" w:rsidRDefault="00AA6B2E" w:rsidP="00AA6B2E">
      <w:pPr>
        <w:pStyle w:val="comandoseinstrucciones"/>
      </w:pPr>
      <w:r w:rsidRPr="00F24378">
        <w:t>ON</w:t>
      </w:r>
      <w:r w:rsidR="00F24378">
        <w:t xml:space="preserve"> </w:t>
      </w:r>
      <w:r w:rsidRPr="00F24378">
        <w:t>UPDATE</w:t>
      </w:r>
      <w:r w:rsidR="00F24378">
        <w:t xml:space="preserve"> </w:t>
      </w:r>
      <w:r w:rsidRPr="00F24378">
        <w:t>...</w:t>
      </w:r>
      <w:r w:rsidR="00F24378">
        <w:t xml:space="preserve"> </w:t>
      </w:r>
      <w:r w:rsidRPr="00F24378">
        <w:t>ON</w:t>
      </w:r>
      <w:r w:rsidR="00F24378">
        <w:t xml:space="preserve"> </w:t>
      </w:r>
      <w:r w:rsidRPr="00F24378">
        <w:t>DELETE</w:t>
      </w:r>
      <w:r w:rsidR="00F24378">
        <w:t xml:space="preserve"> </w:t>
      </w:r>
      <w:r w:rsidRPr="00F24378">
        <w:t>...</w:t>
      </w:r>
    </w:p>
    <w:p w14:paraId="5A3A2976" w14:textId="77777777" w:rsidR="00AA6B2E" w:rsidRPr="00F24378" w:rsidRDefault="00AA6B2E" w:rsidP="00AA6B2E">
      <w:pPr>
        <w:pStyle w:val="comandoseinstrucciones"/>
      </w:pPr>
    </w:p>
    <w:p w14:paraId="04557A00" w14:textId="2D2035A6" w:rsidR="00AA6B2E" w:rsidRPr="00F24378" w:rsidRDefault="00AA6B2E" w:rsidP="00AA6B2E">
      <w:pPr>
        <w:pStyle w:val="comandoseinstrucciones"/>
      </w:pPr>
      <w:r w:rsidRPr="00F24378">
        <w:t>#correcto:</w:t>
      </w:r>
      <w:r w:rsidR="00F24378">
        <w:t xml:space="preserve"> </w:t>
      </w:r>
    </w:p>
    <w:p w14:paraId="5E35F537" w14:textId="659580F3" w:rsidR="00AA6B2E" w:rsidRPr="00F24378" w:rsidRDefault="00AA6B2E" w:rsidP="00AA6B2E">
      <w:pPr>
        <w:pStyle w:val="comandoseinstrucciones"/>
      </w:pPr>
      <w:r w:rsidRPr="00F24378">
        <w:t>ON</w:t>
      </w:r>
      <w:r w:rsidR="00F24378">
        <w:t xml:space="preserve"> </w:t>
      </w:r>
      <w:r w:rsidRPr="00F24378">
        <w:t>DELETE</w:t>
      </w:r>
      <w:r w:rsidR="00F24378">
        <w:t xml:space="preserve"> </w:t>
      </w:r>
      <w:r w:rsidRPr="00F24378">
        <w:t>...ON</w:t>
      </w:r>
      <w:r w:rsidR="00F24378">
        <w:t xml:space="preserve"> </w:t>
      </w:r>
      <w:r w:rsidRPr="00F24378">
        <w:t>UPDATE</w:t>
      </w:r>
      <w:r w:rsidR="00F24378">
        <w:t xml:space="preserve"> </w:t>
      </w:r>
      <w:r w:rsidRPr="00F24378">
        <w:t>...</w:t>
      </w:r>
    </w:p>
    <w:p w14:paraId="570D270E" w14:textId="77777777" w:rsidR="00AA6B2E" w:rsidRPr="00F24378" w:rsidRDefault="00AA6B2E" w:rsidP="00AA6B2E">
      <w:pPr>
        <w:pStyle w:val="comandoseinstrucciones"/>
      </w:pPr>
    </w:p>
    <w:p w14:paraId="2EA02964" w14:textId="06E9AA6C" w:rsidR="00AA6B2E" w:rsidRPr="00F24378" w:rsidRDefault="00AA6B2E" w:rsidP="00AA6B2E">
      <w:pPr>
        <w:pStyle w:val="Lista2"/>
      </w:pPr>
      <w:r w:rsidRPr="00F24378">
        <w:t>La</w:t>
      </w:r>
      <w:r w:rsidR="00F24378">
        <w:t xml:space="preserve"> </w:t>
      </w:r>
      <w:r w:rsidRPr="00F24378">
        <w:t>FOREIGN</w:t>
      </w:r>
      <w:r w:rsidR="00F24378">
        <w:t xml:space="preserve"> </w:t>
      </w:r>
      <w:r w:rsidRPr="00F24378">
        <w:t>KEY</w:t>
      </w:r>
      <w:r w:rsidR="00F24378">
        <w:t xml:space="preserve"> </w:t>
      </w:r>
      <w:r w:rsidRPr="00F24378">
        <w:t>debe</w:t>
      </w:r>
      <w:r w:rsidR="00F24378">
        <w:t xml:space="preserve"> </w:t>
      </w:r>
      <w:r w:rsidRPr="00F24378">
        <w:t>apuntar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PRIMARY</w:t>
      </w:r>
      <w:r w:rsidR="00F24378">
        <w:t xml:space="preserve"> </w:t>
      </w:r>
      <w:r w:rsidRPr="00F24378">
        <w:t>KEY</w:t>
      </w:r>
      <w:r w:rsidR="00F24378">
        <w:t xml:space="preserve"> </w:t>
      </w:r>
      <w:r w:rsidRPr="00F24378">
        <w:t>o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UNIQUE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tabla</w:t>
      </w:r>
      <w:r w:rsidR="00F24378">
        <w:t xml:space="preserve"> </w:t>
      </w:r>
      <w:r w:rsidRPr="00F24378">
        <w:t>referenciada</w:t>
      </w:r>
    </w:p>
    <w:p w14:paraId="5160AAFB" w14:textId="04782257" w:rsidR="00AA6B2E" w:rsidRPr="00F24378" w:rsidRDefault="00AA6B2E" w:rsidP="00AA6B2E">
      <w:pPr>
        <w:pStyle w:val="Lista2"/>
      </w:pPr>
      <w:r w:rsidRPr="00F24378">
        <w:t>Los</w:t>
      </w:r>
      <w:r w:rsidR="00F24378">
        <w:t xml:space="preserve"> </w:t>
      </w:r>
      <w:r w:rsidRPr="00F24378">
        <w:t>tipos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dato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ambas</w:t>
      </w:r>
      <w:r w:rsidR="00F24378">
        <w:t xml:space="preserve"> </w:t>
      </w:r>
      <w:r w:rsidRPr="00F24378">
        <w:t>tablas</w:t>
      </w:r>
      <w:r w:rsidR="00F24378">
        <w:t xml:space="preserve"> </w:t>
      </w:r>
      <w:r w:rsidRPr="00F24378">
        <w:t>deben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ser</w:t>
      </w:r>
      <w:r w:rsidR="00F24378">
        <w:t xml:space="preserve"> </w:t>
      </w:r>
      <w:r w:rsidRPr="00F24378">
        <w:t>similares:</w:t>
      </w:r>
    </w:p>
    <w:p w14:paraId="048C4E3B" w14:textId="385632A4" w:rsidR="00AA6B2E" w:rsidRPr="00F24378" w:rsidRDefault="00AA6B2E" w:rsidP="00AA6B2E">
      <w:pPr>
        <w:pStyle w:val="Lista3"/>
      </w:pPr>
      <w:r w:rsidRPr="00F24378">
        <w:t>Los</w:t>
      </w:r>
      <w:r w:rsidR="00F24378">
        <w:t xml:space="preserve"> </w:t>
      </w:r>
      <w:r w:rsidRPr="00F24378">
        <w:t>datos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tipo</w:t>
      </w:r>
      <w:r w:rsidR="00F24378">
        <w:t xml:space="preserve"> </w:t>
      </w:r>
      <w:r w:rsidRPr="00F24378">
        <w:t>numérico</w:t>
      </w:r>
      <w:r w:rsidR="00F24378">
        <w:t xml:space="preserve"> </w:t>
      </w:r>
      <w:r w:rsidRPr="00F24378">
        <w:t>deben</w:t>
      </w:r>
      <w:r w:rsidR="00F24378">
        <w:t xml:space="preserve"> </w:t>
      </w:r>
      <w:r w:rsidRPr="00F24378">
        <w:t>ser</w:t>
      </w:r>
      <w:r w:rsidR="00F24378">
        <w:t xml:space="preserve"> </w:t>
      </w:r>
      <w:r w:rsidRPr="00F24378">
        <w:t>del</w:t>
      </w:r>
      <w:r w:rsidR="00F24378">
        <w:t xml:space="preserve"> </w:t>
      </w:r>
      <w:r w:rsidRPr="00F24378">
        <w:t>mismo</w:t>
      </w:r>
      <w:r w:rsidR="00F24378">
        <w:t xml:space="preserve"> </w:t>
      </w:r>
      <w:r w:rsidRPr="00F24378">
        <w:t>tamaño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signo.</w:t>
      </w:r>
    </w:p>
    <w:p w14:paraId="15A1E841" w14:textId="6363D35D" w:rsidR="00AA6B2E" w:rsidRPr="00F24378" w:rsidRDefault="00AA6B2E" w:rsidP="00AA6B2E">
      <w:pPr>
        <w:pStyle w:val="Lista3"/>
      </w:pPr>
      <w:r w:rsidRPr="00F24378">
        <w:t>La</w:t>
      </w:r>
      <w:r w:rsidR="00F24378">
        <w:t xml:space="preserve"> </w:t>
      </w:r>
      <w:r w:rsidRPr="00F24378">
        <w:t>longitud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tipos</w:t>
      </w:r>
      <w:r w:rsidR="00F24378">
        <w:t xml:space="preserve"> </w:t>
      </w:r>
      <w:r w:rsidRPr="00F24378">
        <w:t>texto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tiene</w:t>
      </w:r>
      <w:r w:rsidR="00F24378">
        <w:t xml:space="preserve"> </w:t>
      </w:r>
      <w:r w:rsidRPr="00F24378">
        <w:t>por</w:t>
      </w:r>
      <w:r w:rsidR="00F24378">
        <w:t xml:space="preserve"> </w:t>
      </w:r>
      <w:r w:rsidRPr="00F24378">
        <w:t>qué</w:t>
      </w:r>
      <w:r w:rsidR="00F24378">
        <w:t xml:space="preserve"> </w:t>
      </w:r>
      <w:r w:rsidRPr="00F24378">
        <w:t>ser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misma,</w:t>
      </w:r>
      <w:r w:rsidR="00F24378">
        <w:t xml:space="preserve"> </w:t>
      </w:r>
      <w:r w:rsidRPr="00F24378">
        <w:t>aunque</w:t>
      </w:r>
      <w:r w:rsidR="00F24378">
        <w:t xml:space="preserve"> </w:t>
      </w:r>
      <w:r w:rsidRPr="00F24378">
        <w:t>es</w:t>
      </w:r>
      <w:r w:rsidR="00F24378">
        <w:t xml:space="preserve"> </w:t>
      </w:r>
      <w:r w:rsidRPr="00F24378">
        <w:t>recomendable.</w:t>
      </w:r>
    </w:p>
    <w:p w14:paraId="7F57CFA4" w14:textId="5F3B987D" w:rsidR="00AA6B2E" w:rsidRPr="00F24378" w:rsidRDefault="00AA6B2E" w:rsidP="00AA6B2E">
      <w:pPr>
        <w:pStyle w:val="Lista2"/>
      </w:pPr>
      <w:r w:rsidRPr="00F24378">
        <w:t>Si</w:t>
      </w:r>
      <w:r w:rsidR="00F24378">
        <w:t xml:space="preserve"> </w:t>
      </w:r>
      <w:r w:rsidRPr="00F24378">
        <w:t>ponemos</w:t>
      </w:r>
      <w:r w:rsidR="00F24378">
        <w:t xml:space="preserve"> </w:t>
      </w:r>
      <w:r w:rsidRPr="00F24378">
        <w:t>ON</w:t>
      </w:r>
      <w:r w:rsidR="00F24378">
        <w:t xml:space="preserve"> </w:t>
      </w:r>
      <w:r w:rsidRPr="00F24378">
        <w:t>DELETE</w:t>
      </w:r>
      <w:r w:rsidR="00F24378">
        <w:t xml:space="preserve"> </w:t>
      </w:r>
      <w:r w:rsidRPr="00F24378">
        <w:t>SET</w:t>
      </w:r>
      <w:r w:rsidR="00F24378">
        <w:t xml:space="preserve"> </w:t>
      </w:r>
      <w:r w:rsidRPr="00F24378">
        <w:t>NULL,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atributo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puede</w:t>
      </w:r>
      <w:r w:rsidR="00F24378">
        <w:t xml:space="preserve"> </w:t>
      </w:r>
      <w:r w:rsidRPr="00F24378">
        <w:t>tener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restricción</w:t>
      </w:r>
      <w:r w:rsidR="00F24378">
        <w:t xml:space="preserve"> </w:t>
      </w:r>
      <w:r w:rsidRPr="00F24378">
        <w:t>NOT</w:t>
      </w:r>
      <w:r w:rsidR="00F24378">
        <w:t xml:space="preserve"> </w:t>
      </w:r>
      <w:r w:rsidRPr="00F24378">
        <w:t>NULL</w:t>
      </w:r>
    </w:p>
    <w:p w14:paraId="66C5B219" w14:textId="3522AAC4" w:rsidR="00AA6B2E" w:rsidRPr="00F24378" w:rsidRDefault="00AA6B2E" w:rsidP="00AA6B2E">
      <w:pPr>
        <w:pStyle w:val="Lista2"/>
      </w:pPr>
      <w:r w:rsidRPr="00F24378">
        <w:t>Si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PRIMARY</w:t>
      </w:r>
      <w:r w:rsidR="00F24378">
        <w:t xml:space="preserve"> </w:t>
      </w:r>
      <w:r w:rsidRPr="00F24378">
        <w:t>KEY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tabla</w:t>
      </w:r>
      <w:r w:rsidR="00F24378">
        <w:t xml:space="preserve"> </w:t>
      </w:r>
      <w:r w:rsidRPr="00F24378">
        <w:t>referenciada</w:t>
      </w:r>
      <w:r w:rsidR="00F24378">
        <w:t xml:space="preserve"> </w:t>
      </w:r>
      <w:r w:rsidRPr="00F24378">
        <w:t>es</w:t>
      </w:r>
      <w:r w:rsidR="00F24378">
        <w:t xml:space="preserve"> </w:t>
      </w:r>
      <w:r w:rsidRPr="00F24378">
        <w:t>SERIAL,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atributo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lo</w:t>
      </w:r>
      <w:r w:rsidR="00F24378">
        <w:t xml:space="preserve"> </w:t>
      </w:r>
      <w:r w:rsidRPr="00F24378">
        <w:t>referencia</w:t>
      </w:r>
      <w:r w:rsidR="00F24378">
        <w:t xml:space="preserve"> </w:t>
      </w:r>
      <w:r w:rsidRPr="00F24378">
        <w:t>debe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ser</w:t>
      </w:r>
      <w:r w:rsidR="00F24378">
        <w:t xml:space="preserve"> </w:t>
      </w:r>
      <w:r w:rsidRPr="00F24378">
        <w:t>BIGINT</w:t>
      </w:r>
      <w:r w:rsidR="00F24378">
        <w:t xml:space="preserve"> </w:t>
      </w:r>
      <w:r w:rsidRPr="00F24378">
        <w:t>UNSIGNED</w:t>
      </w:r>
    </w:p>
    <w:p w14:paraId="494E5C19" w14:textId="72BE4C26" w:rsidR="00AA6B2E" w:rsidRPr="00F24378" w:rsidRDefault="00AA6B2E" w:rsidP="00AA6B2E">
      <w:pPr>
        <w:pStyle w:val="Lista2"/>
      </w:pPr>
      <w:r w:rsidRPr="00F24378">
        <w:t>Si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FOREIGN</w:t>
      </w:r>
      <w:r w:rsidR="00F24378">
        <w:t xml:space="preserve"> </w:t>
      </w:r>
      <w:r w:rsidRPr="00F24378">
        <w:t>KEY</w:t>
      </w:r>
      <w:r w:rsidR="00F24378">
        <w:t xml:space="preserve"> </w:t>
      </w:r>
      <w:r w:rsidRPr="00F24378">
        <w:t>está</w:t>
      </w:r>
      <w:r w:rsidR="00F24378">
        <w:t xml:space="preserve"> </w:t>
      </w:r>
      <w:r w:rsidRPr="00F24378">
        <w:t>formada</w:t>
      </w:r>
      <w:r w:rsidR="00F24378">
        <w:t xml:space="preserve"> </w:t>
      </w:r>
      <w:r w:rsidRPr="00F24378">
        <w:t>por</w:t>
      </w:r>
      <w:r w:rsidR="00F24378">
        <w:t xml:space="preserve"> </w:t>
      </w:r>
      <w:r w:rsidRPr="00F24378">
        <w:t>2</w:t>
      </w:r>
      <w:r w:rsidR="00F24378">
        <w:t xml:space="preserve"> </w:t>
      </w:r>
      <w:r w:rsidRPr="00F24378">
        <w:t>o</w:t>
      </w:r>
      <w:r w:rsidR="00F24378">
        <w:t xml:space="preserve"> </w:t>
      </w:r>
      <w:r w:rsidRPr="00F24378">
        <w:t>más</w:t>
      </w:r>
      <w:r w:rsidR="00F24378">
        <w:t xml:space="preserve"> </w:t>
      </w:r>
      <w:r w:rsidRPr="00F24378">
        <w:t>atributos,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crea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sola</w:t>
      </w:r>
      <w:r w:rsidR="00F24378">
        <w:t xml:space="preserve"> </w:t>
      </w:r>
      <w:r w:rsidRPr="00F24378">
        <w:t>restricción</w:t>
      </w:r>
      <w:r w:rsidR="00F24378">
        <w:t xml:space="preserve"> </w:t>
      </w:r>
      <w:r w:rsidRPr="00F24378">
        <w:t>con</w:t>
      </w:r>
      <w:r w:rsidR="00F24378">
        <w:t xml:space="preserve"> </w:t>
      </w:r>
      <w:r w:rsidRPr="00F24378">
        <w:t>esos</w:t>
      </w:r>
      <w:r w:rsidR="00F24378">
        <w:t xml:space="preserve"> </w:t>
      </w:r>
      <w:r w:rsidRPr="00F24378">
        <w:t>atributos,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varias</w:t>
      </w:r>
      <w:r w:rsidR="00F24378">
        <w:t xml:space="preserve"> </w:t>
      </w:r>
      <w:r w:rsidRPr="00F24378">
        <w:t>restricciones:</w:t>
      </w:r>
    </w:p>
    <w:p w14:paraId="5E2FFDF4" w14:textId="5C67DEC6" w:rsidR="00AA6B2E" w:rsidRPr="00F24378" w:rsidRDefault="00AA6B2E" w:rsidP="00AA6B2E">
      <w:pPr>
        <w:pStyle w:val="comandoseinstrucciones"/>
      </w:pPr>
      <w:r w:rsidRPr="00F24378">
        <w:t>#</w:t>
      </w:r>
      <w:r w:rsidR="00F24378">
        <w:t xml:space="preserve"> </w:t>
      </w:r>
      <w:r w:rsidRPr="00F24378">
        <w:t>Foreign</w:t>
      </w:r>
      <w:r w:rsidR="00F24378">
        <w:t xml:space="preserve"> </w:t>
      </w:r>
      <w:r w:rsidRPr="00F24378">
        <w:t>Key</w:t>
      </w:r>
      <w:r w:rsidR="00F24378">
        <w:t xml:space="preserve"> </w:t>
      </w:r>
      <w:r w:rsidRPr="00F24378">
        <w:t>formada</w:t>
      </w:r>
      <w:r w:rsidR="00F24378">
        <w:t xml:space="preserve"> </w:t>
      </w:r>
      <w:r w:rsidRPr="00F24378">
        <w:t>por</w:t>
      </w:r>
      <w:r w:rsidR="00F24378">
        <w:t xml:space="preserve"> </w:t>
      </w:r>
      <w:r w:rsidRPr="00F24378">
        <w:t>2</w:t>
      </w:r>
      <w:r w:rsidR="00F24378">
        <w:t xml:space="preserve"> </w:t>
      </w:r>
      <w:r w:rsidRPr="00F24378">
        <w:t>atributos:</w:t>
      </w:r>
    </w:p>
    <w:p w14:paraId="722E4F6E" w14:textId="0F87DB27" w:rsidR="00AA6B2E" w:rsidRPr="00F24378" w:rsidRDefault="00AA6B2E" w:rsidP="00AA6B2E">
      <w:pPr>
        <w:pStyle w:val="comandoseinstrucciones"/>
      </w:pPr>
      <w:r w:rsidRPr="00F24378">
        <w:t>CONSTRAINT</w:t>
      </w:r>
      <w:r w:rsidR="00F24378">
        <w:t xml:space="preserve"> </w:t>
      </w:r>
      <w:r w:rsidRPr="00F24378">
        <w:t>fk_doente_numcama_numplanta</w:t>
      </w:r>
      <w:r w:rsidR="00F24378">
        <w:t xml:space="preserve"> </w:t>
      </w:r>
      <w:r w:rsidRPr="00F24378">
        <w:t>FOREIGN</w:t>
      </w:r>
      <w:r w:rsidR="00F24378">
        <w:t xml:space="preserve"> </w:t>
      </w:r>
      <w:r w:rsidRPr="00F24378">
        <w:t>KEY</w:t>
      </w:r>
      <w:r w:rsidR="00F24378">
        <w:t xml:space="preserve"> </w:t>
      </w:r>
      <w:r w:rsidRPr="00F24378">
        <w:t>(NUMERO_CAMA,</w:t>
      </w:r>
      <w:r w:rsidR="00F24378">
        <w:t xml:space="preserve"> </w:t>
      </w:r>
      <w:r w:rsidRPr="00F24378">
        <w:t>NUMERO_PLANTA)</w:t>
      </w:r>
      <w:r w:rsidR="00F24378">
        <w:t xml:space="preserve"> </w:t>
      </w:r>
      <w:r w:rsidRPr="00F24378">
        <w:t>REFERENCES</w:t>
      </w:r>
      <w:r w:rsidR="00F24378">
        <w:t xml:space="preserve"> </w:t>
      </w:r>
      <w:r w:rsidRPr="00F24378">
        <w:t>CAMAS</w:t>
      </w:r>
      <w:r w:rsidR="00F24378">
        <w:t xml:space="preserve"> </w:t>
      </w:r>
      <w:r w:rsidRPr="00F24378">
        <w:t>(NUMERO_CAMA,</w:t>
      </w:r>
      <w:r w:rsidR="00F24378">
        <w:t xml:space="preserve"> </w:t>
      </w:r>
      <w:r w:rsidRPr="00F24378">
        <w:t>NUMERO_PLANTA)</w:t>
      </w:r>
      <w:r w:rsidR="00F24378">
        <w:t xml:space="preserve"> </w:t>
      </w:r>
      <w:r w:rsidRPr="00F24378">
        <w:t>ON</w:t>
      </w:r>
      <w:r w:rsidR="00F24378">
        <w:t xml:space="preserve"> </w:t>
      </w:r>
      <w:r w:rsidRPr="00F24378">
        <w:t>UPDATE</w:t>
      </w:r>
      <w:r w:rsidR="00F24378">
        <w:t xml:space="preserve"> </w:t>
      </w:r>
      <w:r w:rsidRPr="00F24378">
        <w:t>CASCADE</w:t>
      </w:r>
      <w:r w:rsidR="00F24378">
        <w:t xml:space="preserve"> </w:t>
      </w:r>
      <w:r w:rsidRPr="00F24378">
        <w:t>ON</w:t>
      </w:r>
      <w:r w:rsidR="00F24378">
        <w:t xml:space="preserve"> </w:t>
      </w:r>
      <w:r w:rsidRPr="00F24378">
        <w:t>DELETE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ACTION</w:t>
      </w:r>
    </w:p>
    <w:p w14:paraId="75AA2E56" w14:textId="30335D02" w:rsidR="00AA6B2E" w:rsidRPr="00F24378" w:rsidRDefault="00AA6B2E" w:rsidP="00AA6B2E">
      <w:pPr>
        <w:pStyle w:val="Lista2"/>
      </w:pPr>
      <w:r w:rsidRPr="00F24378">
        <w:t>MySQL</w:t>
      </w:r>
      <w:r w:rsidR="00F24378">
        <w:t xml:space="preserve"> </w:t>
      </w:r>
      <w:r w:rsidRPr="00F24378">
        <w:rPr>
          <w:highlight w:val="yellow"/>
        </w:rPr>
        <w:t>requires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indexes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on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foreign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keys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and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referenced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keys</w:t>
      </w:r>
      <w:r w:rsidR="00F24378">
        <w:t xml:space="preserve"> </w:t>
      </w:r>
      <w:r w:rsidRPr="00F24378">
        <w:t>so</w:t>
      </w:r>
      <w:r w:rsidR="00F24378">
        <w:t xml:space="preserve"> </w:t>
      </w:r>
      <w:r w:rsidRPr="00F24378">
        <w:t>that</w:t>
      </w:r>
      <w:r w:rsidR="00F24378">
        <w:t xml:space="preserve"> </w:t>
      </w:r>
      <w:r w:rsidRPr="00F24378">
        <w:rPr>
          <w:highlight w:val="yellow"/>
        </w:rPr>
        <w:t>foreign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key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checks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can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be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fast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and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not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require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a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table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scan</w:t>
      </w:r>
      <w:r w:rsidRPr="00F24378">
        <w:t>.</w:t>
      </w:r>
      <w:r w:rsidR="00F24378">
        <w:t xml:space="preserve"> </w:t>
      </w:r>
      <w:r w:rsidRPr="00F24378">
        <w:t>In</w:t>
      </w:r>
      <w:r w:rsidR="00F24378">
        <w:t xml:space="preserve"> </w:t>
      </w:r>
      <w:r w:rsidRPr="00F24378">
        <w:t>the</w:t>
      </w:r>
      <w:r w:rsidR="00F24378">
        <w:t xml:space="preserve"> </w:t>
      </w:r>
      <w:r w:rsidRPr="00F24378">
        <w:t>referencing</w:t>
      </w:r>
      <w:r w:rsidR="00F24378">
        <w:t xml:space="preserve"> </w:t>
      </w:r>
      <w:r w:rsidRPr="00F24378">
        <w:t>table,</w:t>
      </w:r>
      <w:r w:rsidR="00F24378">
        <w:t xml:space="preserve"> </w:t>
      </w:r>
      <w:r w:rsidRPr="00F24378">
        <w:t>there</w:t>
      </w:r>
      <w:r w:rsidR="00F24378">
        <w:t xml:space="preserve"> </w:t>
      </w:r>
      <w:r w:rsidRPr="00F24378">
        <w:t>must</w:t>
      </w:r>
      <w:r w:rsidR="00F24378">
        <w:t xml:space="preserve"> </w:t>
      </w:r>
      <w:r w:rsidRPr="00F24378">
        <w:t>be</w:t>
      </w:r>
      <w:r w:rsidR="00F24378">
        <w:t xml:space="preserve"> </w:t>
      </w:r>
      <w:r w:rsidRPr="00F24378">
        <w:t>an</w:t>
      </w:r>
      <w:r w:rsidR="00F24378">
        <w:t xml:space="preserve"> </w:t>
      </w:r>
      <w:r w:rsidRPr="00F24378">
        <w:t>index</w:t>
      </w:r>
      <w:r w:rsidR="00F24378">
        <w:t xml:space="preserve"> </w:t>
      </w:r>
      <w:r w:rsidRPr="00F24378">
        <w:t>where</w:t>
      </w:r>
      <w:r w:rsidR="00F24378">
        <w:t xml:space="preserve"> </w:t>
      </w:r>
      <w:r w:rsidRPr="00F24378">
        <w:t>the</w:t>
      </w:r>
      <w:r w:rsidR="00F24378">
        <w:t xml:space="preserve"> </w:t>
      </w:r>
      <w:r w:rsidRPr="00F24378">
        <w:t>foreign</w:t>
      </w:r>
      <w:r w:rsidR="00F24378">
        <w:t xml:space="preserve"> </w:t>
      </w:r>
      <w:r w:rsidRPr="00F24378">
        <w:t>key</w:t>
      </w:r>
      <w:r w:rsidR="00F24378">
        <w:t xml:space="preserve"> </w:t>
      </w:r>
      <w:r w:rsidRPr="00F24378">
        <w:t>columns</w:t>
      </w:r>
      <w:r w:rsidR="00F24378">
        <w:t xml:space="preserve"> </w:t>
      </w:r>
      <w:r w:rsidRPr="00F24378">
        <w:t>are</w:t>
      </w:r>
      <w:r w:rsidR="00F24378">
        <w:t xml:space="preserve"> </w:t>
      </w:r>
      <w:r w:rsidRPr="00F24378">
        <w:t>listed</w:t>
      </w:r>
      <w:r w:rsidR="00F24378">
        <w:t xml:space="preserve"> </w:t>
      </w:r>
      <w:r w:rsidRPr="00F24378">
        <w:t>as</w:t>
      </w:r>
      <w:r w:rsidR="00F24378">
        <w:t xml:space="preserve"> </w:t>
      </w:r>
      <w:r w:rsidRPr="00F24378">
        <w:t>the</w:t>
      </w:r>
      <w:r w:rsidR="00F24378">
        <w:t xml:space="preserve"> </w:t>
      </w:r>
      <w:r w:rsidRPr="00F24378">
        <w:rPr>
          <w:rStyle w:val="nfasis"/>
        </w:rPr>
        <w:t>first</w:t>
      </w:r>
      <w:r w:rsidR="00F24378">
        <w:t xml:space="preserve"> </w:t>
      </w:r>
      <w:r w:rsidRPr="00F24378">
        <w:t>columns</w:t>
      </w:r>
      <w:r w:rsidR="00F24378">
        <w:t xml:space="preserve"> </w:t>
      </w:r>
      <w:r w:rsidRPr="00F24378">
        <w:t>in</w:t>
      </w:r>
      <w:r w:rsidR="00F24378">
        <w:t xml:space="preserve"> </w:t>
      </w:r>
      <w:r w:rsidRPr="00F24378">
        <w:t>the</w:t>
      </w:r>
      <w:r w:rsidR="00F24378">
        <w:t xml:space="preserve"> </w:t>
      </w:r>
      <w:r w:rsidRPr="00F24378">
        <w:t>same</w:t>
      </w:r>
      <w:r w:rsidR="00F24378">
        <w:t xml:space="preserve"> </w:t>
      </w:r>
      <w:r w:rsidRPr="00F24378">
        <w:t>order</w:t>
      </w:r>
      <w:r w:rsidR="00F24378">
        <w:t xml:space="preserve"> </w:t>
      </w:r>
      <w:r w:rsidRPr="00F24378">
        <w:t>(el</w:t>
      </w:r>
      <w:r w:rsidR="00F24378">
        <w:t xml:space="preserve"> </w:t>
      </w:r>
      <w:r w:rsidRPr="00F24378">
        <w:t>índice</w:t>
      </w:r>
      <w:r w:rsidR="00F24378">
        <w:t xml:space="preserve"> </w:t>
      </w:r>
      <w:r w:rsidRPr="00F24378">
        <w:t>debe</w:t>
      </w:r>
      <w:r w:rsidR="00F24378">
        <w:t xml:space="preserve"> </w:t>
      </w:r>
      <w:r w:rsidRPr="00F24378">
        <w:t>incluir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atributos</w:t>
      </w:r>
      <w:r w:rsidR="00F24378">
        <w:t xml:space="preserve"> </w:t>
      </w:r>
      <w:r w:rsidRPr="00F24378">
        <w:t>de</w:t>
      </w:r>
      <w:r w:rsidR="00F24378">
        <w:t xml:space="preserve">  </w:t>
      </w:r>
      <w:r w:rsidRPr="00F24378">
        <w:t>la</w:t>
      </w:r>
      <w:r w:rsidR="00F24378">
        <w:t xml:space="preserve"> </w:t>
      </w:r>
      <w:r w:rsidRPr="00F24378">
        <w:t>FOREIGN</w:t>
      </w:r>
      <w:r w:rsidR="00F24378">
        <w:t xml:space="preserve"> </w:t>
      </w:r>
      <w:r w:rsidRPr="00F24378">
        <w:t>KEY</w:t>
      </w:r>
      <w:r w:rsidR="00F24378">
        <w:t xml:space="preserve"> </w:t>
      </w:r>
      <w:r w:rsidRPr="00F24378">
        <w:t>como</w:t>
      </w:r>
      <w:r w:rsidR="00F24378">
        <w:t xml:space="preserve"> </w:t>
      </w:r>
      <w:r w:rsidRPr="00F24378">
        <w:t>sus</w:t>
      </w:r>
      <w:r w:rsidR="00F24378">
        <w:t xml:space="preserve"> </w:t>
      </w:r>
      <w:r w:rsidRPr="00F24378">
        <w:t>prmieros</w:t>
      </w:r>
      <w:r w:rsidR="00F24378">
        <w:t xml:space="preserve"> </w:t>
      </w:r>
      <w:r w:rsidRPr="00F24378">
        <w:t>atributos,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mismo</w:t>
      </w:r>
      <w:r w:rsidR="00F24378">
        <w:t xml:space="preserve"> </w:t>
      </w:r>
      <w:r w:rsidRPr="00F24378">
        <w:t>orden,</w:t>
      </w:r>
      <w:r w:rsidR="00F24378">
        <w:t xml:space="preserve"> </w:t>
      </w:r>
      <w:r w:rsidRPr="00F24378">
        <w:t>pero</w:t>
      </w:r>
      <w:r w:rsidR="00F24378">
        <w:t xml:space="preserve"> </w:t>
      </w:r>
      <w:r w:rsidRPr="00F24378">
        <w:t>podría</w:t>
      </w:r>
      <w:r w:rsidR="00F24378">
        <w:t xml:space="preserve"> </w:t>
      </w:r>
      <w:r w:rsidRPr="00F24378">
        <w:t>incluir</w:t>
      </w:r>
      <w:r w:rsidR="00F24378">
        <w:t xml:space="preserve"> </w:t>
      </w:r>
      <w:r w:rsidRPr="00F24378">
        <w:t>atributos</w:t>
      </w:r>
      <w:r w:rsidR="00F24378">
        <w:t xml:space="preserve"> </w:t>
      </w:r>
      <w:r w:rsidRPr="00F24378">
        <w:t>extra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su</w:t>
      </w:r>
      <w:r w:rsidR="00F24378">
        <w:t xml:space="preserve"> </w:t>
      </w:r>
      <w:r w:rsidRPr="00F24378">
        <w:t>izquierda).</w:t>
      </w:r>
      <w:r w:rsidR="00F24378">
        <w:t xml:space="preserve"> </w:t>
      </w:r>
      <w:r w:rsidRPr="00F24378">
        <w:t>Such</w:t>
      </w:r>
      <w:r w:rsidR="00F24378">
        <w:t xml:space="preserve"> </w:t>
      </w:r>
      <w:r w:rsidRPr="00F24378">
        <w:t>an</w:t>
      </w:r>
      <w:r w:rsidR="00F24378">
        <w:t xml:space="preserve"> </w:t>
      </w:r>
      <w:r w:rsidRPr="00F24378">
        <w:t>index</w:t>
      </w:r>
      <w:r w:rsidR="00F24378">
        <w:t xml:space="preserve"> </w:t>
      </w:r>
      <w:r w:rsidRPr="00F24378">
        <w:t>is</w:t>
      </w:r>
      <w:r w:rsidR="00F24378">
        <w:t xml:space="preserve"> </w:t>
      </w:r>
      <w:r w:rsidRPr="00F24378">
        <w:t>created</w:t>
      </w:r>
      <w:r w:rsidR="00F24378">
        <w:t xml:space="preserve"> </w:t>
      </w:r>
      <w:r w:rsidRPr="00F24378">
        <w:t>on</w:t>
      </w:r>
      <w:r w:rsidR="00F24378">
        <w:t xml:space="preserve"> </w:t>
      </w:r>
      <w:r w:rsidRPr="00F24378">
        <w:t>the</w:t>
      </w:r>
      <w:r w:rsidR="00F24378">
        <w:t xml:space="preserve"> </w:t>
      </w:r>
      <w:r w:rsidRPr="00F24378">
        <w:t>referencing</w:t>
      </w:r>
      <w:r w:rsidR="00F24378">
        <w:t xml:space="preserve"> </w:t>
      </w:r>
      <w:r w:rsidRPr="00F24378">
        <w:t>table</w:t>
      </w:r>
      <w:r w:rsidR="00F24378">
        <w:t xml:space="preserve"> </w:t>
      </w:r>
      <w:r w:rsidRPr="00F24378">
        <w:t>automatically</w:t>
      </w:r>
      <w:r w:rsidR="00F24378">
        <w:t xml:space="preserve"> </w:t>
      </w:r>
      <w:r w:rsidRPr="00F24378">
        <w:t>if</w:t>
      </w:r>
      <w:r w:rsidR="00F24378">
        <w:t xml:space="preserve"> </w:t>
      </w:r>
      <w:r w:rsidRPr="00F24378">
        <w:t>it</w:t>
      </w:r>
      <w:r w:rsidR="00F24378">
        <w:t xml:space="preserve"> </w:t>
      </w:r>
      <w:r w:rsidRPr="00F24378">
        <w:t>does</w:t>
      </w:r>
      <w:r w:rsidR="00F24378">
        <w:t xml:space="preserve"> </w:t>
      </w:r>
      <w:r w:rsidRPr="00F24378">
        <w:t>not</w:t>
      </w:r>
      <w:r w:rsidR="00F24378">
        <w:t xml:space="preserve"> </w:t>
      </w:r>
      <w:r w:rsidRPr="00F24378">
        <w:t>exist.</w:t>
      </w:r>
      <w:r w:rsidR="00F24378">
        <w:t xml:space="preserve"> </w:t>
      </w:r>
      <w:r w:rsidRPr="00F24378">
        <w:t>This</w:t>
      </w:r>
      <w:r w:rsidR="00F24378">
        <w:t xml:space="preserve"> </w:t>
      </w:r>
      <w:r w:rsidRPr="00F24378">
        <w:t>index</w:t>
      </w:r>
      <w:r w:rsidR="00F24378">
        <w:t xml:space="preserve"> </w:t>
      </w:r>
      <w:r w:rsidRPr="00F24378">
        <w:t>might</w:t>
      </w:r>
      <w:r w:rsidR="00F24378">
        <w:t xml:space="preserve"> </w:t>
      </w:r>
      <w:r w:rsidRPr="00F24378">
        <w:t>be</w:t>
      </w:r>
      <w:r w:rsidR="00F24378">
        <w:t xml:space="preserve"> </w:t>
      </w:r>
      <w:r w:rsidRPr="00F24378">
        <w:t>silently</w:t>
      </w:r>
      <w:r w:rsidR="00F24378">
        <w:t xml:space="preserve"> </w:t>
      </w:r>
      <w:r w:rsidRPr="00F24378">
        <w:t>dropped</w:t>
      </w:r>
      <w:r w:rsidR="00F24378">
        <w:t xml:space="preserve"> </w:t>
      </w:r>
      <w:r w:rsidRPr="00F24378">
        <w:t>later,</w:t>
      </w:r>
      <w:r w:rsidR="00F24378">
        <w:t xml:space="preserve"> </w:t>
      </w:r>
      <w:r w:rsidRPr="00F24378">
        <w:t>if</w:t>
      </w:r>
      <w:r w:rsidR="00F24378">
        <w:t xml:space="preserve"> </w:t>
      </w:r>
      <w:r w:rsidRPr="00F24378">
        <w:t>you</w:t>
      </w:r>
      <w:r w:rsidR="00F24378">
        <w:t xml:space="preserve"> </w:t>
      </w:r>
      <w:r w:rsidRPr="00F24378">
        <w:t>create</w:t>
      </w:r>
      <w:r w:rsidR="00F24378">
        <w:t xml:space="preserve"> </w:t>
      </w:r>
      <w:r w:rsidRPr="00F24378">
        <w:t>another</w:t>
      </w:r>
      <w:r w:rsidR="00F24378">
        <w:t xml:space="preserve"> </w:t>
      </w:r>
      <w:r w:rsidRPr="00F24378">
        <w:t>index</w:t>
      </w:r>
      <w:r w:rsidR="00F24378">
        <w:t xml:space="preserve"> </w:t>
      </w:r>
      <w:r w:rsidRPr="00F24378">
        <w:t>that</w:t>
      </w:r>
      <w:r w:rsidR="00F24378">
        <w:t xml:space="preserve"> </w:t>
      </w:r>
      <w:r w:rsidRPr="00F24378">
        <w:t>can</w:t>
      </w:r>
      <w:r w:rsidR="00F24378">
        <w:t xml:space="preserve"> </w:t>
      </w:r>
      <w:r w:rsidRPr="00F24378">
        <w:t>be</w:t>
      </w:r>
      <w:r w:rsidR="00F24378">
        <w:t xml:space="preserve"> </w:t>
      </w:r>
      <w:r w:rsidRPr="00F24378">
        <w:t>used</w:t>
      </w:r>
      <w:r w:rsidR="00F24378">
        <w:t xml:space="preserve"> </w:t>
      </w:r>
      <w:r w:rsidRPr="00F24378">
        <w:t>to</w:t>
      </w:r>
      <w:r w:rsidR="00F24378">
        <w:t xml:space="preserve"> </w:t>
      </w:r>
      <w:r w:rsidRPr="00F24378">
        <w:t>enforce</w:t>
      </w:r>
      <w:r w:rsidR="00F24378">
        <w:t xml:space="preserve"> </w:t>
      </w:r>
      <w:r w:rsidRPr="00F24378">
        <w:t>the</w:t>
      </w:r>
      <w:r w:rsidR="00F24378">
        <w:t xml:space="preserve"> </w:t>
      </w:r>
      <w:r w:rsidRPr="00F24378">
        <w:t>foreign</w:t>
      </w:r>
      <w:r w:rsidR="00F24378">
        <w:t xml:space="preserve"> </w:t>
      </w:r>
      <w:r w:rsidRPr="00F24378">
        <w:t>key</w:t>
      </w:r>
      <w:r w:rsidR="00F24378">
        <w:t xml:space="preserve"> </w:t>
      </w:r>
      <w:r w:rsidRPr="00F24378">
        <w:t>constraint.</w:t>
      </w:r>
      <w:r w:rsidR="00F24378">
        <w:t xml:space="preserve"> </w:t>
      </w:r>
      <w:r w:rsidRPr="00F24378">
        <w:rPr>
          <w:rStyle w:val="CdigoHTML"/>
          <w:i/>
          <w:iCs/>
        </w:rPr>
        <w:t>index_name</w:t>
      </w:r>
      <w:r w:rsidRPr="00F24378">
        <w:t>,</w:t>
      </w:r>
      <w:r w:rsidR="00F24378">
        <w:t xml:space="preserve"> </w:t>
      </w:r>
      <w:r w:rsidRPr="00F24378">
        <w:t>if</w:t>
      </w:r>
      <w:r w:rsidR="00F24378">
        <w:t xml:space="preserve"> </w:t>
      </w:r>
      <w:r w:rsidRPr="00F24378">
        <w:t>given,</w:t>
      </w:r>
      <w:r w:rsidR="00F24378">
        <w:t xml:space="preserve"> </w:t>
      </w:r>
      <w:r w:rsidRPr="00F24378">
        <w:t>is</w:t>
      </w:r>
      <w:r w:rsidR="00F24378">
        <w:t xml:space="preserve"> </w:t>
      </w:r>
      <w:r w:rsidRPr="00F24378">
        <w:t>used</w:t>
      </w:r>
      <w:r w:rsidR="00F24378">
        <w:t xml:space="preserve"> </w:t>
      </w:r>
      <w:r w:rsidRPr="00F24378">
        <w:t>as</w:t>
      </w:r>
      <w:r w:rsidR="00F24378">
        <w:t xml:space="preserve"> </w:t>
      </w:r>
      <w:r w:rsidRPr="00F24378">
        <w:t>described</w:t>
      </w:r>
      <w:r w:rsidR="00F24378">
        <w:t xml:space="preserve"> </w:t>
      </w:r>
      <w:r w:rsidRPr="00F24378">
        <w:t>previously.</w:t>
      </w:r>
    </w:p>
    <w:p w14:paraId="3D70688D" w14:textId="77777777" w:rsidR="00613686" w:rsidRDefault="00613686">
      <w:pPr>
        <w:spacing w:before="0" w:after="0"/>
        <w:ind w:left="0"/>
        <w:jc w:val="left"/>
        <w:rPr>
          <w:rFonts w:ascii="Arial" w:hAnsi="Arial" w:cs="Arial"/>
          <w:b/>
          <w:bCs/>
          <w:color w:val="000080"/>
          <w:sz w:val="28"/>
          <w:szCs w:val="28"/>
        </w:rPr>
      </w:pPr>
      <w:bookmarkStart w:id="134" w:name="_Toc71794162"/>
      <w:r>
        <w:br w:type="page"/>
      </w:r>
    </w:p>
    <w:p w14:paraId="1CC0915B" w14:textId="6B9E92BE" w:rsidR="00AA6B2E" w:rsidRPr="00F24378" w:rsidRDefault="00AA6B2E" w:rsidP="00AA6B2E">
      <w:pPr>
        <w:pStyle w:val="Ttulo3"/>
      </w:pPr>
      <w:bookmarkStart w:id="135" w:name="_Toc149546829"/>
      <w:r w:rsidRPr="00F24378">
        <w:lastRenderedPageBreak/>
        <w:t>Ejemplos</w:t>
      </w:r>
      <w:r w:rsidR="00F24378">
        <w:t xml:space="preserve"> </w:t>
      </w:r>
      <w:r w:rsidRPr="00F24378">
        <w:t>correctos</w:t>
      </w:r>
      <w:r w:rsidR="00F24378">
        <w:t xml:space="preserve"> </w:t>
      </w:r>
      <w:r w:rsidRPr="00F24378">
        <w:t>e</w:t>
      </w:r>
      <w:r w:rsidR="00F24378">
        <w:t xml:space="preserve"> </w:t>
      </w:r>
      <w:r w:rsidRPr="00F24378">
        <w:t>incorrectos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FOREIGN</w:t>
      </w:r>
      <w:r w:rsidR="00F24378">
        <w:t xml:space="preserve"> </w:t>
      </w:r>
      <w:r w:rsidRPr="00F24378">
        <w:t>KEY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provienen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PRIMARY</w:t>
      </w:r>
      <w:r w:rsidR="00F24378">
        <w:t xml:space="preserve"> </w:t>
      </w:r>
      <w:r w:rsidRPr="00F24378">
        <w:t>KEY</w:t>
      </w:r>
      <w:r w:rsidR="00F24378">
        <w:t xml:space="preserve"> </w:t>
      </w:r>
      <w:r w:rsidRPr="00F24378">
        <w:t>formada</w:t>
      </w:r>
      <w:r w:rsidR="00F24378">
        <w:t xml:space="preserve"> </w:t>
      </w:r>
      <w:r w:rsidRPr="00F24378">
        <w:t>por</w:t>
      </w:r>
      <w:r w:rsidR="00F24378">
        <w:t xml:space="preserve"> </w:t>
      </w:r>
      <w:r w:rsidRPr="00F24378">
        <w:t>más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atributo</w:t>
      </w:r>
      <w:bookmarkEnd w:id="134"/>
      <w:bookmarkEnd w:id="135"/>
    </w:p>
    <w:p w14:paraId="4AB2650F" w14:textId="66906D98" w:rsidR="00AA6B2E" w:rsidRPr="00F24378" w:rsidRDefault="00AA6B2E" w:rsidP="00AA6B2E">
      <w:r w:rsidRPr="00F24378">
        <w:t>Si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PRIMARY</w:t>
      </w:r>
      <w:r w:rsidR="00F24378">
        <w:t xml:space="preserve"> </w:t>
      </w:r>
      <w:r w:rsidRPr="00F24378">
        <w:t>KEY</w:t>
      </w:r>
      <w:r w:rsidR="00F24378">
        <w:t xml:space="preserve"> </w:t>
      </w:r>
      <w:r w:rsidRPr="00F24378">
        <w:t>está</w:t>
      </w:r>
      <w:r w:rsidR="00F24378">
        <w:t xml:space="preserve"> </w:t>
      </w:r>
      <w:r w:rsidRPr="00F24378">
        <w:t>formada</w:t>
      </w:r>
      <w:r w:rsidR="00F24378">
        <w:t xml:space="preserve"> </w:t>
      </w:r>
      <w:r w:rsidRPr="00F24378">
        <w:t>por</w:t>
      </w:r>
      <w:r w:rsidR="00F24378">
        <w:t xml:space="preserve"> </w:t>
      </w:r>
      <w:r w:rsidRPr="00F24378">
        <w:t>más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atributo,</w:t>
      </w:r>
      <w:r w:rsidR="00F24378">
        <w:t xml:space="preserve"> </w:t>
      </w:r>
      <w:r w:rsidRPr="00F24378">
        <w:t>entonces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FOREIGN</w:t>
      </w:r>
      <w:r w:rsidR="00F24378">
        <w:t xml:space="preserve"> </w:t>
      </w:r>
      <w:r w:rsidRPr="00F24378">
        <w:t>KEY</w:t>
      </w:r>
      <w:r w:rsidR="00F24378">
        <w:t xml:space="preserve"> </w:t>
      </w:r>
      <w:r w:rsidRPr="00F24378">
        <w:t>hay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crearla</w:t>
      </w:r>
      <w:r w:rsidR="00F24378">
        <w:t xml:space="preserve"> </w:t>
      </w:r>
      <w:r w:rsidRPr="00F24378">
        <w:t>con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única</w:t>
      </w:r>
      <w:r w:rsidR="00F24378">
        <w:t xml:space="preserve"> </w:t>
      </w:r>
      <w:r w:rsidRPr="00F24378">
        <w:t>cláusula</w:t>
      </w:r>
      <w:r w:rsidR="00F24378">
        <w:t xml:space="preserve"> </w:t>
      </w:r>
      <w:r w:rsidRPr="00F24378">
        <w:t>FOREIGN</w:t>
      </w:r>
      <w:r w:rsidR="00F24378">
        <w:t xml:space="preserve"> </w:t>
      </w:r>
      <w:r w:rsidRPr="00F24378">
        <w:t>KEY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debe</w:t>
      </w:r>
      <w:r w:rsidR="00F24378">
        <w:t xml:space="preserve"> </w:t>
      </w:r>
      <w:r w:rsidRPr="00F24378">
        <w:t>traer</w:t>
      </w:r>
      <w:r w:rsidR="00F24378">
        <w:t xml:space="preserve"> </w:t>
      </w:r>
      <w:r w:rsidRPr="00F24378">
        <w:t>juntos</w:t>
      </w:r>
      <w:r w:rsidR="00F24378">
        <w:t xml:space="preserve"> </w:t>
      </w:r>
      <w:r w:rsidRPr="00F24378">
        <w:t>todos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atributos</w:t>
      </w:r>
      <w:r w:rsidR="00F24378">
        <w:t xml:space="preserve"> </w:t>
      </w:r>
      <w:r w:rsidRPr="00F24378">
        <w:t>(y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mismo</w:t>
      </w:r>
      <w:r w:rsidR="00F24378">
        <w:t xml:space="preserve"> </w:t>
      </w:r>
      <w:r w:rsidRPr="00F24378">
        <w:t>orden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encuentran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PRIMARY</w:t>
      </w:r>
      <w:r w:rsidR="00F24378">
        <w:t xml:space="preserve"> </w:t>
      </w:r>
      <w:r w:rsidRPr="00F24378">
        <w:t>KEY).</w:t>
      </w:r>
    </w:p>
    <w:p w14:paraId="38DBDED2" w14:textId="62AB01AC" w:rsidR="00AA6B2E" w:rsidRPr="00F24378" w:rsidRDefault="00AA6B2E" w:rsidP="00AA6B2E">
      <w:r w:rsidRPr="00F24378">
        <w:t>Veamos</w:t>
      </w:r>
      <w:r w:rsidR="00F24378">
        <w:t xml:space="preserve"> </w:t>
      </w:r>
      <w:r w:rsidRPr="00F24378">
        <w:t>este</w:t>
      </w:r>
      <w:r w:rsidR="00F24378">
        <w:t xml:space="preserve"> </w:t>
      </w:r>
      <w:r w:rsidRPr="00F24378">
        <w:t>ejemplo:</w:t>
      </w:r>
    </w:p>
    <w:p w14:paraId="546B0635" w14:textId="77777777" w:rsidR="00613686" w:rsidRDefault="00AA6B2E" w:rsidP="00AA6B2E">
      <w:pPr>
        <w:pStyle w:val="comandoseinstrucciones"/>
        <w:rPr>
          <w:b/>
        </w:rPr>
      </w:pPr>
      <w:r w:rsidRPr="00F24378">
        <w:rPr>
          <w:b/>
        </w:rPr>
        <w:t>#dada</w:t>
      </w:r>
      <w:r w:rsidR="00F24378">
        <w:rPr>
          <w:b/>
        </w:rPr>
        <w:t xml:space="preserve"> </w:t>
      </w:r>
      <w:r w:rsidRPr="00F24378">
        <w:rPr>
          <w:b/>
        </w:rPr>
        <w:t>la</w:t>
      </w:r>
      <w:r w:rsidR="00F24378">
        <w:rPr>
          <w:b/>
        </w:rPr>
        <w:t xml:space="preserve"> </w:t>
      </w:r>
      <w:r w:rsidRPr="00F24378">
        <w:rPr>
          <w:b/>
        </w:rPr>
        <w:t>tabla</w:t>
      </w:r>
      <w:r w:rsidR="00F24378">
        <w:rPr>
          <w:b/>
        </w:rPr>
        <w:t xml:space="preserve"> </w:t>
      </w:r>
      <w:r w:rsidRPr="00F24378">
        <w:rPr>
          <w:b/>
        </w:rPr>
        <w:t>A,</w:t>
      </w:r>
      <w:r w:rsidR="00F24378">
        <w:rPr>
          <w:b/>
        </w:rPr>
        <w:t xml:space="preserve"> </w:t>
      </w:r>
      <w:r w:rsidRPr="00F24378">
        <w:rPr>
          <w:b/>
        </w:rPr>
        <w:t>¿cuáles</w:t>
      </w:r>
      <w:r w:rsidR="00F24378">
        <w:rPr>
          <w:b/>
        </w:rPr>
        <w:t xml:space="preserve"> </w:t>
      </w:r>
      <w:r w:rsidRPr="00F24378">
        <w:rPr>
          <w:b/>
        </w:rPr>
        <w:t>de</w:t>
      </w:r>
      <w:r w:rsidR="00F24378">
        <w:rPr>
          <w:b/>
        </w:rPr>
        <w:t xml:space="preserve"> </w:t>
      </w:r>
      <w:r w:rsidRPr="00F24378">
        <w:rPr>
          <w:b/>
        </w:rPr>
        <w:t>las</w:t>
      </w:r>
      <w:r w:rsidR="00F24378">
        <w:rPr>
          <w:b/>
        </w:rPr>
        <w:t xml:space="preserve"> </w:t>
      </w:r>
      <w:r w:rsidRPr="00F24378">
        <w:rPr>
          <w:b/>
        </w:rPr>
        <w:t>tablas</w:t>
      </w:r>
      <w:r w:rsidR="00F24378">
        <w:rPr>
          <w:b/>
        </w:rPr>
        <w:t xml:space="preserve"> </w:t>
      </w:r>
      <w:r w:rsidRPr="00F24378">
        <w:rPr>
          <w:b/>
        </w:rPr>
        <w:t>A1,</w:t>
      </w:r>
      <w:r w:rsidR="00F24378">
        <w:rPr>
          <w:b/>
        </w:rPr>
        <w:t xml:space="preserve"> </w:t>
      </w:r>
      <w:r w:rsidRPr="00F24378">
        <w:rPr>
          <w:b/>
        </w:rPr>
        <w:t>A2,</w:t>
      </w:r>
      <w:r w:rsidR="00F24378">
        <w:rPr>
          <w:b/>
        </w:rPr>
        <w:t xml:space="preserve"> </w:t>
      </w:r>
      <w:r w:rsidRPr="00F24378">
        <w:rPr>
          <w:b/>
        </w:rPr>
        <w:t>A3</w:t>
      </w:r>
      <w:r w:rsidR="00F24378">
        <w:rPr>
          <w:b/>
        </w:rPr>
        <w:t xml:space="preserve"> </w:t>
      </w:r>
      <w:r w:rsidRPr="00F24378">
        <w:rPr>
          <w:b/>
        </w:rPr>
        <w:t>crean</w:t>
      </w:r>
      <w:r w:rsidR="00F24378">
        <w:rPr>
          <w:b/>
        </w:rPr>
        <w:t xml:space="preserve"> </w:t>
      </w:r>
      <w:r w:rsidRPr="00F24378">
        <w:rPr>
          <w:b/>
        </w:rPr>
        <w:t>bien</w:t>
      </w:r>
      <w:r w:rsidR="00F24378">
        <w:rPr>
          <w:b/>
        </w:rPr>
        <w:t xml:space="preserve"> </w:t>
      </w:r>
      <w:r w:rsidRPr="00F24378">
        <w:rPr>
          <w:b/>
        </w:rPr>
        <w:t>la</w:t>
      </w:r>
      <w:r w:rsidR="00F24378">
        <w:rPr>
          <w:b/>
        </w:rPr>
        <w:t xml:space="preserve"> </w:t>
      </w:r>
      <w:r w:rsidRPr="00F24378">
        <w:rPr>
          <w:b/>
        </w:rPr>
        <w:t>FOREIGN</w:t>
      </w:r>
      <w:r w:rsidR="00F24378">
        <w:rPr>
          <w:b/>
        </w:rPr>
        <w:t xml:space="preserve"> </w:t>
      </w:r>
      <w:r w:rsidRPr="00F24378">
        <w:rPr>
          <w:b/>
        </w:rPr>
        <w:t>KEY?.</w:t>
      </w:r>
      <w:r w:rsidR="00F24378">
        <w:rPr>
          <w:b/>
        </w:rPr>
        <w:t xml:space="preserve"> </w:t>
      </w:r>
    </w:p>
    <w:p w14:paraId="25525905" w14:textId="77777777" w:rsidR="00AA6B2E" w:rsidRPr="00F24378" w:rsidRDefault="00AA6B2E" w:rsidP="00AA6B2E">
      <w:pPr>
        <w:pStyle w:val="comandoseinstrucciones"/>
        <w:rPr>
          <w:b/>
        </w:rPr>
      </w:pPr>
    </w:p>
    <w:p w14:paraId="632DD69A" w14:textId="30B95291" w:rsidR="00AA6B2E" w:rsidRPr="00F24378" w:rsidRDefault="00AA6B2E" w:rsidP="00AA6B2E">
      <w:pPr>
        <w:pStyle w:val="comandoseinstrucciones"/>
        <w:rPr>
          <w:b/>
        </w:rPr>
      </w:pPr>
      <w:r w:rsidRPr="00F24378">
        <w:rPr>
          <w:b/>
        </w:rPr>
        <w:t>CREATE</w:t>
      </w:r>
      <w:r w:rsidR="00F24378">
        <w:rPr>
          <w:b/>
        </w:rPr>
        <w:t xml:space="preserve"> </w:t>
      </w:r>
      <w:r w:rsidRPr="00F24378">
        <w:rPr>
          <w:b/>
        </w:rPr>
        <w:t>TABLE</w:t>
      </w:r>
      <w:r w:rsidR="00F24378">
        <w:rPr>
          <w:b/>
        </w:rPr>
        <w:t xml:space="preserve"> </w:t>
      </w:r>
      <w:r w:rsidRPr="00F24378">
        <w:rPr>
          <w:b/>
        </w:rPr>
        <w:t>A(</w:t>
      </w:r>
    </w:p>
    <w:p w14:paraId="708EBE37" w14:textId="5538D33A" w:rsidR="00AA6B2E" w:rsidRPr="00F24378" w:rsidRDefault="00AA6B2E" w:rsidP="00AA6B2E">
      <w:pPr>
        <w:pStyle w:val="comandoseinstrucciones"/>
        <w:rPr>
          <w:b/>
          <w:highlight w:val="yellow"/>
        </w:rPr>
      </w:pPr>
      <w:r w:rsidRPr="00F24378">
        <w:rPr>
          <w:b/>
          <w:highlight w:val="yellow"/>
        </w:rPr>
        <w:t>a</w:t>
      </w:r>
      <w:r w:rsidR="00F24378">
        <w:rPr>
          <w:b/>
          <w:highlight w:val="yellow"/>
        </w:rPr>
        <w:t xml:space="preserve"> </w:t>
      </w:r>
      <w:r w:rsidRPr="00F24378">
        <w:rPr>
          <w:b/>
          <w:highlight w:val="yellow"/>
        </w:rPr>
        <w:t>INTEGER,</w:t>
      </w:r>
    </w:p>
    <w:p w14:paraId="2F242FE1" w14:textId="6E063346" w:rsidR="00AA6B2E" w:rsidRPr="00F24378" w:rsidRDefault="00AA6B2E" w:rsidP="00AA6B2E">
      <w:pPr>
        <w:pStyle w:val="comandoseinstrucciones"/>
        <w:rPr>
          <w:b/>
        </w:rPr>
      </w:pPr>
      <w:r w:rsidRPr="00F24378">
        <w:rPr>
          <w:b/>
          <w:highlight w:val="yellow"/>
        </w:rPr>
        <w:t>b</w:t>
      </w:r>
      <w:r w:rsidR="00F24378">
        <w:rPr>
          <w:b/>
          <w:highlight w:val="yellow"/>
        </w:rPr>
        <w:t xml:space="preserve"> </w:t>
      </w:r>
      <w:r w:rsidRPr="00F24378">
        <w:rPr>
          <w:b/>
          <w:highlight w:val="yellow"/>
        </w:rPr>
        <w:t>INTEGER,</w:t>
      </w:r>
    </w:p>
    <w:p w14:paraId="1A4D93CC" w14:textId="6E7F2B52" w:rsidR="00AA6B2E" w:rsidRPr="00F24378" w:rsidRDefault="00AA6B2E" w:rsidP="00AA6B2E">
      <w:pPr>
        <w:pStyle w:val="comandoseinstrucciones"/>
        <w:rPr>
          <w:b/>
        </w:rPr>
      </w:pPr>
      <w:r w:rsidRPr="00F24378">
        <w:rPr>
          <w:b/>
        </w:rPr>
        <w:t>c</w:t>
      </w:r>
      <w:r w:rsidR="00F24378">
        <w:rPr>
          <w:b/>
        </w:rPr>
        <w:t xml:space="preserve"> </w:t>
      </w:r>
      <w:r w:rsidRPr="00F24378">
        <w:rPr>
          <w:b/>
        </w:rPr>
        <w:t>INTEGER,</w:t>
      </w:r>
    </w:p>
    <w:p w14:paraId="2D2BB068" w14:textId="054DAF95" w:rsidR="00AA6B2E" w:rsidRPr="00F24378" w:rsidRDefault="00AA6B2E" w:rsidP="00AA6B2E">
      <w:pPr>
        <w:pStyle w:val="comandoseinstrucciones"/>
        <w:rPr>
          <w:b/>
        </w:rPr>
      </w:pPr>
      <w:r w:rsidRPr="00F24378">
        <w:rPr>
          <w:b/>
          <w:highlight w:val="yellow"/>
        </w:rPr>
        <w:t>PRIMARY</w:t>
      </w:r>
      <w:r w:rsidR="00F24378">
        <w:rPr>
          <w:b/>
          <w:highlight w:val="yellow"/>
        </w:rPr>
        <w:t xml:space="preserve"> </w:t>
      </w:r>
      <w:r w:rsidRPr="00F24378">
        <w:rPr>
          <w:b/>
          <w:highlight w:val="yellow"/>
        </w:rPr>
        <w:t>KEY</w:t>
      </w:r>
      <w:r w:rsidR="00F24378">
        <w:rPr>
          <w:b/>
          <w:highlight w:val="yellow"/>
        </w:rPr>
        <w:t xml:space="preserve"> </w:t>
      </w:r>
      <w:r w:rsidRPr="00F24378">
        <w:rPr>
          <w:b/>
          <w:highlight w:val="yellow"/>
        </w:rPr>
        <w:t>(a,b));</w:t>
      </w:r>
    </w:p>
    <w:p w14:paraId="001B6193" w14:textId="77777777" w:rsidR="00AA6B2E" w:rsidRPr="00F24378" w:rsidRDefault="00AA6B2E" w:rsidP="00AA6B2E">
      <w:pPr>
        <w:pStyle w:val="comandoseinstrucciones"/>
        <w:rPr>
          <w:b/>
        </w:rPr>
      </w:pPr>
    </w:p>
    <w:p w14:paraId="357AE512" w14:textId="1AA8A66B" w:rsidR="00AA6B2E" w:rsidRPr="00F24378" w:rsidRDefault="00AA6B2E" w:rsidP="00AA6B2E">
      <w:pPr>
        <w:pStyle w:val="comandoseinstrucciones"/>
        <w:rPr>
          <w:b/>
        </w:rPr>
      </w:pPr>
      <w:r w:rsidRPr="00F24378">
        <w:rPr>
          <w:b/>
        </w:rPr>
        <w:t>CREATE</w:t>
      </w:r>
      <w:r w:rsidR="00F24378">
        <w:rPr>
          <w:b/>
        </w:rPr>
        <w:t xml:space="preserve"> </w:t>
      </w:r>
      <w:r w:rsidRPr="00F24378">
        <w:rPr>
          <w:b/>
        </w:rPr>
        <w:t>TABLE</w:t>
      </w:r>
      <w:r w:rsidR="00F24378">
        <w:rPr>
          <w:b/>
        </w:rPr>
        <w:t xml:space="preserve"> </w:t>
      </w:r>
      <w:r w:rsidRPr="00005F07">
        <w:rPr>
          <w:b/>
          <w:highlight w:val="green"/>
        </w:rPr>
        <w:t>A1</w:t>
      </w:r>
      <w:r w:rsidRPr="00F24378">
        <w:rPr>
          <w:b/>
        </w:rPr>
        <w:t>(</w:t>
      </w:r>
    </w:p>
    <w:p w14:paraId="46B2C4DF" w14:textId="05A9B025" w:rsidR="00AA6B2E" w:rsidRPr="00F24378" w:rsidRDefault="00AA6B2E" w:rsidP="00AA6B2E">
      <w:pPr>
        <w:pStyle w:val="comandoseinstrucciones"/>
        <w:rPr>
          <w:b/>
        </w:rPr>
      </w:pPr>
      <w:r w:rsidRPr="00F24378">
        <w:rPr>
          <w:b/>
        </w:rPr>
        <w:t>a</w:t>
      </w:r>
      <w:r w:rsidR="00F24378">
        <w:rPr>
          <w:b/>
        </w:rPr>
        <w:t xml:space="preserve"> </w:t>
      </w:r>
      <w:r w:rsidRPr="00F24378">
        <w:rPr>
          <w:b/>
        </w:rPr>
        <w:t>INTEGER,</w:t>
      </w:r>
    </w:p>
    <w:p w14:paraId="5337855D" w14:textId="2C559FE5" w:rsidR="00AA6B2E" w:rsidRPr="00F24378" w:rsidRDefault="00AA6B2E" w:rsidP="00AA6B2E">
      <w:pPr>
        <w:pStyle w:val="comandoseinstrucciones"/>
        <w:rPr>
          <w:b/>
        </w:rPr>
      </w:pPr>
      <w:r w:rsidRPr="00F24378">
        <w:rPr>
          <w:b/>
        </w:rPr>
        <w:t>b</w:t>
      </w:r>
      <w:r w:rsidR="00F24378">
        <w:rPr>
          <w:b/>
        </w:rPr>
        <w:t xml:space="preserve"> </w:t>
      </w:r>
      <w:r w:rsidRPr="00F24378">
        <w:rPr>
          <w:b/>
        </w:rPr>
        <w:t>INTEGER,</w:t>
      </w:r>
    </w:p>
    <w:p w14:paraId="14041F46" w14:textId="1E022AB1" w:rsidR="00AA6B2E" w:rsidRPr="00F24378" w:rsidRDefault="00AA6B2E" w:rsidP="00AA6B2E">
      <w:pPr>
        <w:pStyle w:val="comandoseinstrucciones"/>
        <w:rPr>
          <w:b/>
        </w:rPr>
      </w:pPr>
      <w:r w:rsidRPr="00F24378">
        <w:rPr>
          <w:b/>
        </w:rPr>
        <w:t>d</w:t>
      </w:r>
      <w:r w:rsidR="00F24378">
        <w:rPr>
          <w:b/>
        </w:rPr>
        <w:t xml:space="preserve"> </w:t>
      </w:r>
      <w:r w:rsidRPr="00F24378">
        <w:rPr>
          <w:b/>
        </w:rPr>
        <w:t>VARCHAR(33),</w:t>
      </w:r>
    </w:p>
    <w:p w14:paraId="7D3075C6" w14:textId="459C999F" w:rsidR="00AA6B2E" w:rsidRPr="00F24378" w:rsidRDefault="00AA6B2E" w:rsidP="00AA6B2E">
      <w:pPr>
        <w:pStyle w:val="comandoseinstrucciones"/>
        <w:rPr>
          <w:b/>
        </w:rPr>
      </w:pPr>
      <w:r w:rsidRPr="00F24378">
        <w:rPr>
          <w:b/>
        </w:rPr>
        <w:t>PRIMARY</w:t>
      </w:r>
      <w:r w:rsidR="00F24378">
        <w:rPr>
          <w:b/>
        </w:rPr>
        <w:t xml:space="preserve"> </w:t>
      </w:r>
      <w:r w:rsidRPr="00F24378">
        <w:rPr>
          <w:b/>
        </w:rPr>
        <w:t>KEY</w:t>
      </w:r>
      <w:r w:rsidR="00F24378">
        <w:rPr>
          <w:b/>
        </w:rPr>
        <w:t xml:space="preserve"> </w:t>
      </w:r>
      <w:r w:rsidRPr="00F24378">
        <w:rPr>
          <w:b/>
        </w:rPr>
        <w:t>(a,b,d),</w:t>
      </w:r>
    </w:p>
    <w:p w14:paraId="472339B8" w14:textId="4DE5B267" w:rsidR="00AA6B2E" w:rsidRPr="00F24378" w:rsidRDefault="00AA6B2E" w:rsidP="00AA6B2E">
      <w:pPr>
        <w:pStyle w:val="comandoseinstrucciones"/>
        <w:rPr>
          <w:b/>
          <w:highlight w:val="green"/>
        </w:rPr>
      </w:pPr>
      <w:r w:rsidRPr="00F24378">
        <w:rPr>
          <w:b/>
          <w:highlight w:val="green"/>
        </w:rPr>
        <w:t>FOREIGN</w:t>
      </w:r>
      <w:r w:rsidR="00F24378">
        <w:rPr>
          <w:b/>
          <w:highlight w:val="green"/>
        </w:rPr>
        <w:t xml:space="preserve"> </w:t>
      </w:r>
      <w:r w:rsidRPr="00F24378">
        <w:rPr>
          <w:b/>
          <w:highlight w:val="green"/>
        </w:rPr>
        <w:t>KEY</w:t>
      </w:r>
      <w:r w:rsidR="00F24378">
        <w:rPr>
          <w:b/>
          <w:highlight w:val="green"/>
        </w:rPr>
        <w:t xml:space="preserve"> </w:t>
      </w:r>
      <w:r w:rsidRPr="00F24378">
        <w:rPr>
          <w:b/>
          <w:highlight w:val="green"/>
        </w:rPr>
        <w:t>AA_a</w:t>
      </w:r>
      <w:r w:rsidR="00F24378">
        <w:rPr>
          <w:b/>
          <w:highlight w:val="green"/>
        </w:rPr>
        <w:t xml:space="preserve"> </w:t>
      </w:r>
      <w:r w:rsidRPr="00F24378">
        <w:rPr>
          <w:b/>
          <w:highlight w:val="green"/>
        </w:rPr>
        <w:t>(a)</w:t>
      </w:r>
      <w:r w:rsidR="00F24378">
        <w:rPr>
          <w:b/>
          <w:highlight w:val="green"/>
        </w:rPr>
        <w:t xml:space="preserve"> </w:t>
      </w:r>
      <w:r w:rsidRPr="00F24378">
        <w:rPr>
          <w:b/>
          <w:highlight w:val="green"/>
        </w:rPr>
        <w:t>REFERENCES</w:t>
      </w:r>
      <w:r w:rsidR="00F24378">
        <w:rPr>
          <w:b/>
          <w:highlight w:val="green"/>
        </w:rPr>
        <w:t xml:space="preserve"> </w:t>
      </w:r>
      <w:r w:rsidRPr="00F24378">
        <w:rPr>
          <w:b/>
          <w:highlight w:val="green"/>
        </w:rPr>
        <w:t>A(a)</w:t>
      </w:r>
      <w:r w:rsidR="00F24378">
        <w:rPr>
          <w:b/>
          <w:highlight w:val="green"/>
        </w:rPr>
        <w:t xml:space="preserve"> </w:t>
      </w:r>
      <w:r w:rsidRPr="00F24378">
        <w:rPr>
          <w:b/>
          <w:highlight w:val="green"/>
        </w:rPr>
        <w:t>ON</w:t>
      </w:r>
      <w:r w:rsidR="00F24378">
        <w:rPr>
          <w:b/>
          <w:highlight w:val="green"/>
        </w:rPr>
        <w:t xml:space="preserve"> </w:t>
      </w:r>
      <w:r w:rsidRPr="00F24378">
        <w:rPr>
          <w:b/>
          <w:highlight w:val="green"/>
        </w:rPr>
        <w:t>UPDATE</w:t>
      </w:r>
      <w:r w:rsidR="00F24378">
        <w:rPr>
          <w:b/>
          <w:highlight w:val="green"/>
        </w:rPr>
        <w:t xml:space="preserve"> </w:t>
      </w:r>
      <w:r w:rsidRPr="00F24378">
        <w:rPr>
          <w:b/>
          <w:highlight w:val="green"/>
        </w:rPr>
        <w:t>CASCADE</w:t>
      </w:r>
      <w:r w:rsidR="00F24378">
        <w:rPr>
          <w:b/>
          <w:highlight w:val="green"/>
        </w:rPr>
        <w:t xml:space="preserve"> </w:t>
      </w:r>
      <w:r w:rsidRPr="00F24378">
        <w:rPr>
          <w:b/>
          <w:highlight w:val="green"/>
        </w:rPr>
        <w:t>ON</w:t>
      </w:r>
      <w:r w:rsidR="00F24378">
        <w:rPr>
          <w:b/>
          <w:highlight w:val="green"/>
        </w:rPr>
        <w:t xml:space="preserve"> </w:t>
      </w:r>
      <w:r w:rsidRPr="00F24378">
        <w:rPr>
          <w:b/>
          <w:highlight w:val="green"/>
        </w:rPr>
        <w:t>DELETE</w:t>
      </w:r>
      <w:r w:rsidR="00F24378">
        <w:rPr>
          <w:b/>
          <w:highlight w:val="green"/>
        </w:rPr>
        <w:t xml:space="preserve"> </w:t>
      </w:r>
      <w:r w:rsidRPr="00F24378">
        <w:rPr>
          <w:b/>
          <w:highlight w:val="green"/>
        </w:rPr>
        <w:t>CASCADE,</w:t>
      </w:r>
    </w:p>
    <w:p w14:paraId="2D6A2D5F" w14:textId="460EF61C" w:rsidR="00AA6B2E" w:rsidRPr="00F24378" w:rsidRDefault="00AA6B2E" w:rsidP="00AA6B2E">
      <w:pPr>
        <w:pStyle w:val="comandoseinstrucciones"/>
        <w:rPr>
          <w:b/>
        </w:rPr>
      </w:pPr>
      <w:r w:rsidRPr="00F24378">
        <w:rPr>
          <w:b/>
          <w:highlight w:val="green"/>
        </w:rPr>
        <w:t>FOREIGN</w:t>
      </w:r>
      <w:r w:rsidR="00F24378">
        <w:rPr>
          <w:b/>
          <w:highlight w:val="green"/>
        </w:rPr>
        <w:t xml:space="preserve"> </w:t>
      </w:r>
      <w:r w:rsidRPr="00F24378">
        <w:rPr>
          <w:b/>
          <w:highlight w:val="green"/>
        </w:rPr>
        <w:t>KEY</w:t>
      </w:r>
      <w:r w:rsidR="00F24378">
        <w:rPr>
          <w:b/>
          <w:highlight w:val="green"/>
        </w:rPr>
        <w:t xml:space="preserve"> </w:t>
      </w:r>
      <w:r w:rsidRPr="00F24378">
        <w:rPr>
          <w:b/>
          <w:highlight w:val="green"/>
        </w:rPr>
        <w:t>AA_b</w:t>
      </w:r>
      <w:r w:rsidR="00F24378">
        <w:rPr>
          <w:b/>
          <w:highlight w:val="green"/>
        </w:rPr>
        <w:t xml:space="preserve"> </w:t>
      </w:r>
      <w:r w:rsidRPr="00F24378">
        <w:rPr>
          <w:b/>
          <w:highlight w:val="green"/>
        </w:rPr>
        <w:t>(b)</w:t>
      </w:r>
      <w:r w:rsidR="00F24378">
        <w:rPr>
          <w:b/>
          <w:highlight w:val="green"/>
        </w:rPr>
        <w:t xml:space="preserve"> </w:t>
      </w:r>
      <w:r w:rsidRPr="00F24378">
        <w:rPr>
          <w:b/>
          <w:highlight w:val="green"/>
        </w:rPr>
        <w:t>REFERENCES</w:t>
      </w:r>
      <w:r w:rsidR="00F24378">
        <w:rPr>
          <w:b/>
          <w:highlight w:val="green"/>
        </w:rPr>
        <w:t xml:space="preserve"> </w:t>
      </w:r>
      <w:r w:rsidRPr="00F24378">
        <w:rPr>
          <w:b/>
          <w:highlight w:val="green"/>
        </w:rPr>
        <w:t>A(b)</w:t>
      </w:r>
      <w:r w:rsidR="00F24378">
        <w:rPr>
          <w:b/>
          <w:highlight w:val="green"/>
        </w:rPr>
        <w:t xml:space="preserve"> </w:t>
      </w:r>
      <w:r w:rsidRPr="00F24378">
        <w:rPr>
          <w:b/>
          <w:highlight w:val="green"/>
        </w:rPr>
        <w:t>ON</w:t>
      </w:r>
      <w:r w:rsidR="00F24378">
        <w:rPr>
          <w:b/>
          <w:highlight w:val="green"/>
        </w:rPr>
        <w:t xml:space="preserve"> </w:t>
      </w:r>
      <w:r w:rsidRPr="00F24378">
        <w:rPr>
          <w:b/>
          <w:highlight w:val="green"/>
        </w:rPr>
        <w:t>UPDATE</w:t>
      </w:r>
      <w:r w:rsidR="00F24378">
        <w:rPr>
          <w:b/>
          <w:highlight w:val="green"/>
        </w:rPr>
        <w:t xml:space="preserve"> </w:t>
      </w:r>
      <w:r w:rsidRPr="00F24378">
        <w:rPr>
          <w:b/>
          <w:highlight w:val="green"/>
        </w:rPr>
        <w:t>CASCADE</w:t>
      </w:r>
      <w:r w:rsidR="00F24378">
        <w:rPr>
          <w:b/>
          <w:highlight w:val="green"/>
        </w:rPr>
        <w:t xml:space="preserve"> </w:t>
      </w:r>
      <w:r w:rsidRPr="00F24378">
        <w:rPr>
          <w:b/>
          <w:highlight w:val="green"/>
        </w:rPr>
        <w:t>ON</w:t>
      </w:r>
      <w:r w:rsidR="00F24378">
        <w:rPr>
          <w:b/>
          <w:highlight w:val="green"/>
        </w:rPr>
        <w:t xml:space="preserve"> </w:t>
      </w:r>
      <w:r w:rsidRPr="00F24378">
        <w:rPr>
          <w:b/>
          <w:highlight w:val="green"/>
        </w:rPr>
        <w:t>DELETE</w:t>
      </w:r>
      <w:r w:rsidR="00F24378">
        <w:rPr>
          <w:b/>
          <w:highlight w:val="green"/>
        </w:rPr>
        <w:t xml:space="preserve"> </w:t>
      </w:r>
      <w:r w:rsidRPr="00F24378">
        <w:rPr>
          <w:b/>
          <w:highlight w:val="green"/>
        </w:rPr>
        <w:t>CASCADE);</w:t>
      </w:r>
    </w:p>
    <w:p w14:paraId="5D5B7412" w14:textId="77777777" w:rsidR="00AA6B2E" w:rsidRPr="00F24378" w:rsidRDefault="00AA6B2E" w:rsidP="00AA6B2E">
      <w:pPr>
        <w:pStyle w:val="comandoseinstrucciones"/>
        <w:rPr>
          <w:b/>
        </w:rPr>
      </w:pPr>
    </w:p>
    <w:p w14:paraId="1880B939" w14:textId="4A50EF5F" w:rsidR="00AA6B2E" w:rsidRPr="00F24378" w:rsidRDefault="00AA6B2E" w:rsidP="00AA6B2E">
      <w:pPr>
        <w:pStyle w:val="comandoseinstrucciones"/>
        <w:rPr>
          <w:b/>
        </w:rPr>
      </w:pPr>
      <w:r w:rsidRPr="00F24378">
        <w:rPr>
          <w:b/>
        </w:rPr>
        <w:t>CREATE</w:t>
      </w:r>
      <w:r w:rsidR="00F24378">
        <w:rPr>
          <w:b/>
        </w:rPr>
        <w:t xml:space="preserve"> </w:t>
      </w:r>
      <w:r w:rsidRPr="00F24378">
        <w:rPr>
          <w:b/>
        </w:rPr>
        <w:t>TABLE</w:t>
      </w:r>
      <w:r w:rsidR="00F24378">
        <w:rPr>
          <w:b/>
        </w:rPr>
        <w:t xml:space="preserve"> </w:t>
      </w:r>
      <w:r w:rsidRPr="00005F07">
        <w:rPr>
          <w:b/>
          <w:highlight w:val="cyan"/>
        </w:rPr>
        <w:t>A2</w:t>
      </w:r>
      <w:r w:rsidRPr="00F24378">
        <w:rPr>
          <w:b/>
        </w:rPr>
        <w:t>(</w:t>
      </w:r>
    </w:p>
    <w:p w14:paraId="1D4E7BA7" w14:textId="66F433AE" w:rsidR="00AA6B2E" w:rsidRPr="00F24378" w:rsidRDefault="00AA6B2E" w:rsidP="00AA6B2E">
      <w:pPr>
        <w:pStyle w:val="comandoseinstrucciones"/>
        <w:rPr>
          <w:b/>
        </w:rPr>
      </w:pPr>
      <w:r w:rsidRPr="00F24378">
        <w:rPr>
          <w:b/>
        </w:rPr>
        <w:t>a</w:t>
      </w:r>
      <w:r w:rsidR="00F24378">
        <w:rPr>
          <w:b/>
        </w:rPr>
        <w:t xml:space="preserve"> </w:t>
      </w:r>
      <w:r w:rsidRPr="00F24378">
        <w:rPr>
          <w:b/>
        </w:rPr>
        <w:t>INTEGER,</w:t>
      </w:r>
    </w:p>
    <w:p w14:paraId="66EA7521" w14:textId="6F9DDC08" w:rsidR="00AA6B2E" w:rsidRPr="00F24378" w:rsidRDefault="00AA6B2E" w:rsidP="00AA6B2E">
      <w:pPr>
        <w:pStyle w:val="comandoseinstrucciones"/>
        <w:rPr>
          <w:b/>
        </w:rPr>
      </w:pPr>
      <w:r w:rsidRPr="00F24378">
        <w:rPr>
          <w:b/>
        </w:rPr>
        <w:t>b</w:t>
      </w:r>
      <w:r w:rsidR="00F24378">
        <w:rPr>
          <w:b/>
        </w:rPr>
        <w:t xml:space="preserve"> </w:t>
      </w:r>
      <w:r w:rsidRPr="00F24378">
        <w:rPr>
          <w:b/>
        </w:rPr>
        <w:t>INTEGER,</w:t>
      </w:r>
    </w:p>
    <w:p w14:paraId="4B9C6D6C" w14:textId="5DFB1D67" w:rsidR="00AA6B2E" w:rsidRPr="00F24378" w:rsidRDefault="00AA6B2E" w:rsidP="00AA6B2E">
      <w:pPr>
        <w:pStyle w:val="comandoseinstrucciones"/>
        <w:rPr>
          <w:b/>
        </w:rPr>
      </w:pPr>
      <w:r w:rsidRPr="00F24378">
        <w:rPr>
          <w:b/>
        </w:rPr>
        <w:t>d</w:t>
      </w:r>
      <w:r w:rsidR="00F24378">
        <w:rPr>
          <w:b/>
        </w:rPr>
        <w:t xml:space="preserve"> </w:t>
      </w:r>
      <w:r w:rsidRPr="00F24378">
        <w:rPr>
          <w:b/>
        </w:rPr>
        <w:t>VARCHAR(33),</w:t>
      </w:r>
    </w:p>
    <w:p w14:paraId="4B1E9A6E" w14:textId="4A656619" w:rsidR="00AA6B2E" w:rsidRPr="00F24378" w:rsidRDefault="00AA6B2E" w:rsidP="00AA6B2E">
      <w:pPr>
        <w:pStyle w:val="comandoseinstrucciones"/>
        <w:rPr>
          <w:b/>
        </w:rPr>
      </w:pPr>
      <w:r w:rsidRPr="00F24378">
        <w:rPr>
          <w:b/>
        </w:rPr>
        <w:t>PRIMARY</w:t>
      </w:r>
      <w:r w:rsidR="00F24378">
        <w:rPr>
          <w:b/>
        </w:rPr>
        <w:t xml:space="preserve"> </w:t>
      </w:r>
      <w:r w:rsidRPr="00F24378">
        <w:rPr>
          <w:b/>
        </w:rPr>
        <w:t>KEY</w:t>
      </w:r>
      <w:r w:rsidR="00F24378">
        <w:rPr>
          <w:b/>
        </w:rPr>
        <w:t xml:space="preserve"> </w:t>
      </w:r>
      <w:r w:rsidRPr="00F24378">
        <w:rPr>
          <w:b/>
        </w:rPr>
        <w:t>(a,b,d),</w:t>
      </w:r>
    </w:p>
    <w:p w14:paraId="701751C3" w14:textId="3A073710" w:rsidR="00AA6B2E" w:rsidRPr="00F24378" w:rsidRDefault="00AA6B2E" w:rsidP="00AA6B2E">
      <w:pPr>
        <w:pStyle w:val="comandoseinstrucciones"/>
        <w:rPr>
          <w:b/>
        </w:rPr>
      </w:pPr>
      <w:r w:rsidRPr="00F24378">
        <w:rPr>
          <w:b/>
          <w:highlight w:val="cyan"/>
        </w:rPr>
        <w:t>FOREIGN</w:t>
      </w:r>
      <w:r w:rsidR="00F24378">
        <w:rPr>
          <w:b/>
          <w:highlight w:val="cyan"/>
        </w:rPr>
        <w:t xml:space="preserve"> </w:t>
      </w:r>
      <w:r w:rsidRPr="00F24378">
        <w:rPr>
          <w:b/>
          <w:highlight w:val="cyan"/>
        </w:rPr>
        <w:t>KEY</w:t>
      </w:r>
      <w:r w:rsidR="00F24378">
        <w:rPr>
          <w:b/>
          <w:highlight w:val="cyan"/>
        </w:rPr>
        <w:t xml:space="preserve"> </w:t>
      </w:r>
      <w:r w:rsidRPr="00F24378">
        <w:rPr>
          <w:b/>
          <w:highlight w:val="cyan"/>
        </w:rPr>
        <w:t>AA_ab</w:t>
      </w:r>
      <w:r w:rsidR="00F24378">
        <w:rPr>
          <w:b/>
          <w:highlight w:val="cyan"/>
        </w:rPr>
        <w:t xml:space="preserve"> </w:t>
      </w:r>
      <w:r w:rsidRPr="00F24378">
        <w:rPr>
          <w:b/>
          <w:highlight w:val="cyan"/>
        </w:rPr>
        <w:t>(a,b)</w:t>
      </w:r>
      <w:r w:rsidR="00F24378">
        <w:rPr>
          <w:b/>
          <w:highlight w:val="cyan"/>
        </w:rPr>
        <w:t xml:space="preserve"> </w:t>
      </w:r>
      <w:r w:rsidRPr="00F24378">
        <w:rPr>
          <w:b/>
          <w:highlight w:val="cyan"/>
        </w:rPr>
        <w:t>REFERENCES</w:t>
      </w:r>
      <w:r w:rsidR="00F24378">
        <w:rPr>
          <w:b/>
          <w:highlight w:val="cyan"/>
        </w:rPr>
        <w:t xml:space="preserve"> </w:t>
      </w:r>
      <w:r w:rsidRPr="00F24378">
        <w:rPr>
          <w:b/>
          <w:highlight w:val="cyan"/>
        </w:rPr>
        <w:t>A(a,b)</w:t>
      </w:r>
      <w:r w:rsidR="00F24378">
        <w:rPr>
          <w:b/>
          <w:highlight w:val="cyan"/>
        </w:rPr>
        <w:t xml:space="preserve"> </w:t>
      </w:r>
      <w:r w:rsidRPr="00F24378">
        <w:rPr>
          <w:b/>
          <w:highlight w:val="cyan"/>
        </w:rPr>
        <w:t>ON</w:t>
      </w:r>
      <w:r w:rsidR="00F24378">
        <w:rPr>
          <w:b/>
          <w:highlight w:val="cyan"/>
        </w:rPr>
        <w:t xml:space="preserve"> </w:t>
      </w:r>
      <w:r w:rsidRPr="00F24378">
        <w:rPr>
          <w:b/>
          <w:highlight w:val="cyan"/>
        </w:rPr>
        <w:t>UPDATE</w:t>
      </w:r>
      <w:r w:rsidR="00F24378">
        <w:rPr>
          <w:b/>
          <w:highlight w:val="cyan"/>
        </w:rPr>
        <w:t xml:space="preserve"> </w:t>
      </w:r>
      <w:r w:rsidRPr="00F24378">
        <w:rPr>
          <w:b/>
          <w:highlight w:val="cyan"/>
        </w:rPr>
        <w:t>CASCADE</w:t>
      </w:r>
      <w:r w:rsidR="00F24378">
        <w:rPr>
          <w:b/>
          <w:highlight w:val="cyan"/>
        </w:rPr>
        <w:t xml:space="preserve"> </w:t>
      </w:r>
      <w:r w:rsidRPr="00F24378">
        <w:rPr>
          <w:b/>
          <w:highlight w:val="cyan"/>
        </w:rPr>
        <w:t>ON</w:t>
      </w:r>
      <w:r w:rsidR="00F24378">
        <w:rPr>
          <w:b/>
          <w:highlight w:val="cyan"/>
        </w:rPr>
        <w:t xml:space="preserve"> </w:t>
      </w:r>
      <w:r w:rsidRPr="00F24378">
        <w:rPr>
          <w:b/>
          <w:highlight w:val="cyan"/>
        </w:rPr>
        <w:t>DELETE</w:t>
      </w:r>
      <w:r w:rsidR="00F24378">
        <w:rPr>
          <w:b/>
          <w:highlight w:val="cyan"/>
        </w:rPr>
        <w:t xml:space="preserve"> </w:t>
      </w:r>
      <w:r w:rsidRPr="00F24378">
        <w:rPr>
          <w:b/>
          <w:highlight w:val="cyan"/>
        </w:rPr>
        <w:t>CASCADE</w:t>
      </w:r>
    </w:p>
    <w:p w14:paraId="49A8A3F2" w14:textId="77777777" w:rsidR="00AA6B2E" w:rsidRPr="00F24378" w:rsidRDefault="00AA6B2E" w:rsidP="00AA6B2E">
      <w:pPr>
        <w:pStyle w:val="comandoseinstrucciones"/>
        <w:rPr>
          <w:b/>
        </w:rPr>
      </w:pPr>
      <w:r w:rsidRPr="00F24378">
        <w:rPr>
          <w:b/>
        </w:rPr>
        <w:t>);</w:t>
      </w:r>
    </w:p>
    <w:p w14:paraId="65A6495D" w14:textId="77777777" w:rsidR="00AA6B2E" w:rsidRPr="00F24378" w:rsidRDefault="00AA6B2E" w:rsidP="00AA6B2E">
      <w:pPr>
        <w:pStyle w:val="comandoseinstrucciones"/>
        <w:rPr>
          <w:b/>
        </w:rPr>
      </w:pPr>
    </w:p>
    <w:p w14:paraId="37595572" w14:textId="0CE88F14" w:rsidR="00AA6B2E" w:rsidRPr="00F24378" w:rsidRDefault="00AA6B2E" w:rsidP="00AA6B2E">
      <w:pPr>
        <w:pStyle w:val="comandoseinstrucciones"/>
        <w:rPr>
          <w:b/>
        </w:rPr>
      </w:pPr>
      <w:r w:rsidRPr="00F24378">
        <w:rPr>
          <w:b/>
        </w:rPr>
        <w:t>CREATE</w:t>
      </w:r>
      <w:r w:rsidR="00F24378">
        <w:rPr>
          <w:b/>
        </w:rPr>
        <w:t xml:space="preserve"> </w:t>
      </w:r>
      <w:r w:rsidRPr="00F24378">
        <w:rPr>
          <w:b/>
        </w:rPr>
        <w:t>TABLE</w:t>
      </w:r>
      <w:r w:rsidR="00F24378">
        <w:rPr>
          <w:b/>
        </w:rPr>
        <w:t xml:space="preserve"> </w:t>
      </w:r>
      <w:r w:rsidRPr="00005F07">
        <w:rPr>
          <w:b/>
          <w:highlight w:val="magenta"/>
        </w:rPr>
        <w:t>A3</w:t>
      </w:r>
      <w:r w:rsidRPr="00F24378">
        <w:rPr>
          <w:b/>
        </w:rPr>
        <w:t>(</w:t>
      </w:r>
    </w:p>
    <w:p w14:paraId="792FB606" w14:textId="48494925" w:rsidR="00AA6B2E" w:rsidRPr="00F24378" w:rsidRDefault="00AA6B2E" w:rsidP="00AA6B2E">
      <w:pPr>
        <w:pStyle w:val="comandoseinstrucciones"/>
        <w:rPr>
          <w:b/>
        </w:rPr>
      </w:pPr>
      <w:r w:rsidRPr="00F24378">
        <w:rPr>
          <w:b/>
        </w:rPr>
        <w:t>a</w:t>
      </w:r>
      <w:r w:rsidR="00F24378">
        <w:rPr>
          <w:b/>
        </w:rPr>
        <w:t xml:space="preserve"> </w:t>
      </w:r>
      <w:r w:rsidRPr="00F24378">
        <w:rPr>
          <w:b/>
        </w:rPr>
        <w:t>INTEGER,</w:t>
      </w:r>
    </w:p>
    <w:p w14:paraId="36670C8D" w14:textId="001F533A" w:rsidR="00AA6B2E" w:rsidRPr="00F24378" w:rsidRDefault="00AA6B2E" w:rsidP="00AA6B2E">
      <w:pPr>
        <w:pStyle w:val="comandoseinstrucciones"/>
        <w:rPr>
          <w:b/>
        </w:rPr>
      </w:pPr>
      <w:r w:rsidRPr="00F24378">
        <w:rPr>
          <w:b/>
        </w:rPr>
        <w:t>b</w:t>
      </w:r>
      <w:r w:rsidR="00F24378">
        <w:rPr>
          <w:b/>
        </w:rPr>
        <w:t xml:space="preserve"> </w:t>
      </w:r>
      <w:r w:rsidRPr="00F24378">
        <w:rPr>
          <w:b/>
        </w:rPr>
        <w:t>INTEGER,</w:t>
      </w:r>
    </w:p>
    <w:p w14:paraId="2A59472E" w14:textId="45A6BFA2" w:rsidR="00AA6B2E" w:rsidRPr="00F24378" w:rsidRDefault="00AA6B2E" w:rsidP="00AA6B2E">
      <w:pPr>
        <w:pStyle w:val="comandoseinstrucciones"/>
        <w:rPr>
          <w:b/>
        </w:rPr>
      </w:pPr>
      <w:r w:rsidRPr="00F24378">
        <w:rPr>
          <w:b/>
        </w:rPr>
        <w:t>d</w:t>
      </w:r>
      <w:r w:rsidR="00F24378">
        <w:rPr>
          <w:b/>
        </w:rPr>
        <w:t xml:space="preserve"> </w:t>
      </w:r>
      <w:r w:rsidRPr="00F24378">
        <w:rPr>
          <w:b/>
        </w:rPr>
        <w:t>VARCHAR(33),</w:t>
      </w:r>
    </w:p>
    <w:p w14:paraId="3E0C6DE7" w14:textId="1CA427F1" w:rsidR="00AA6B2E" w:rsidRPr="00F24378" w:rsidRDefault="00AA6B2E" w:rsidP="00AA6B2E">
      <w:pPr>
        <w:pStyle w:val="comandoseinstrucciones"/>
        <w:rPr>
          <w:b/>
        </w:rPr>
      </w:pPr>
      <w:r w:rsidRPr="00F24378">
        <w:rPr>
          <w:b/>
        </w:rPr>
        <w:t>PRIMARY</w:t>
      </w:r>
      <w:r w:rsidR="00F24378">
        <w:rPr>
          <w:b/>
        </w:rPr>
        <w:t xml:space="preserve"> </w:t>
      </w:r>
      <w:r w:rsidRPr="00F24378">
        <w:rPr>
          <w:b/>
        </w:rPr>
        <w:t>KEY</w:t>
      </w:r>
      <w:r w:rsidR="00F24378">
        <w:rPr>
          <w:b/>
        </w:rPr>
        <w:t xml:space="preserve"> </w:t>
      </w:r>
      <w:r w:rsidRPr="00F24378">
        <w:rPr>
          <w:b/>
        </w:rPr>
        <w:t>(a,b,d),</w:t>
      </w:r>
    </w:p>
    <w:p w14:paraId="7DE1079D" w14:textId="18F8899E" w:rsidR="00AA6B2E" w:rsidRPr="00F24378" w:rsidRDefault="00AA6B2E" w:rsidP="00AA6B2E">
      <w:pPr>
        <w:pStyle w:val="comandoseinstrucciones"/>
        <w:rPr>
          <w:b/>
        </w:rPr>
      </w:pPr>
      <w:r w:rsidRPr="00F24378">
        <w:rPr>
          <w:b/>
          <w:highlight w:val="magenta"/>
        </w:rPr>
        <w:t>FOREIGN</w:t>
      </w:r>
      <w:r w:rsidR="00F24378">
        <w:rPr>
          <w:b/>
          <w:highlight w:val="magenta"/>
        </w:rPr>
        <w:t xml:space="preserve"> </w:t>
      </w:r>
      <w:r w:rsidRPr="00F24378">
        <w:rPr>
          <w:b/>
          <w:highlight w:val="magenta"/>
        </w:rPr>
        <w:t>KEY</w:t>
      </w:r>
      <w:r w:rsidR="00F24378">
        <w:rPr>
          <w:b/>
          <w:highlight w:val="magenta"/>
        </w:rPr>
        <w:t xml:space="preserve"> </w:t>
      </w:r>
      <w:r w:rsidRPr="00F24378">
        <w:rPr>
          <w:b/>
          <w:highlight w:val="magenta"/>
        </w:rPr>
        <w:t>AA_ba</w:t>
      </w:r>
      <w:r w:rsidR="00F24378">
        <w:rPr>
          <w:b/>
          <w:highlight w:val="magenta"/>
        </w:rPr>
        <w:t xml:space="preserve"> </w:t>
      </w:r>
      <w:r w:rsidRPr="00F24378">
        <w:rPr>
          <w:b/>
          <w:highlight w:val="magenta"/>
        </w:rPr>
        <w:t>(b,a)</w:t>
      </w:r>
      <w:r w:rsidR="00F24378">
        <w:rPr>
          <w:b/>
          <w:highlight w:val="magenta"/>
        </w:rPr>
        <w:t xml:space="preserve"> </w:t>
      </w:r>
      <w:r w:rsidRPr="00F24378">
        <w:rPr>
          <w:b/>
          <w:highlight w:val="magenta"/>
        </w:rPr>
        <w:t>REFERENCES</w:t>
      </w:r>
      <w:r w:rsidR="00F24378">
        <w:rPr>
          <w:b/>
          <w:highlight w:val="magenta"/>
        </w:rPr>
        <w:t xml:space="preserve"> </w:t>
      </w:r>
      <w:r w:rsidRPr="00F24378">
        <w:rPr>
          <w:b/>
          <w:highlight w:val="magenta"/>
        </w:rPr>
        <w:t>A(b,a)</w:t>
      </w:r>
      <w:r w:rsidR="00F24378">
        <w:rPr>
          <w:b/>
          <w:highlight w:val="magenta"/>
        </w:rPr>
        <w:t xml:space="preserve"> </w:t>
      </w:r>
      <w:r w:rsidRPr="00F24378">
        <w:rPr>
          <w:b/>
          <w:highlight w:val="magenta"/>
        </w:rPr>
        <w:t>ON</w:t>
      </w:r>
      <w:r w:rsidR="00F24378">
        <w:rPr>
          <w:b/>
          <w:highlight w:val="magenta"/>
        </w:rPr>
        <w:t xml:space="preserve"> </w:t>
      </w:r>
      <w:r w:rsidRPr="00F24378">
        <w:rPr>
          <w:b/>
          <w:highlight w:val="magenta"/>
        </w:rPr>
        <w:t>UPDATE</w:t>
      </w:r>
      <w:r w:rsidR="00F24378">
        <w:rPr>
          <w:b/>
          <w:highlight w:val="magenta"/>
        </w:rPr>
        <w:t xml:space="preserve"> </w:t>
      </w:r>
      <w:r w:rsidRPr="00F24378">
        <w:rPr>
          <w:b/>
          <w:highlight w:val="magenta"/>
        </w:rPr>
        <w:t>CASCADE</w:t>
      </w:r>
      <w:r w:rsidR="00F24378">
        <w:rPr>
          <w:b/>
          <w:highlight w:val="magenta"/>
        </w:rPr>
        <w:t xml:space="preserve"> </w:t>
      </w:r>
      <w:r w:rsidRPr="00F24378">
        <w:rPr>
          <w:b/>
          <w:highlight w:val="magenta"/>
        </w:rPr>
        <w:t>ON</w:t>
      </w:r>
      <w:r w:rsidR="00F24378">
        <w:rPr>
          <w:b/>
          <w:highlight w:val="magenta"/>
        </w:rPr>
        <w:t xml:space="preserve"> </w:t>
      </w:r>
      <w:r w:rsidRPr="00F24378">
        <w:rPr>
          <w:b/>
          <w:highlight w:val="magenta"/>
        </w:rPr>
        <w:t>DELETE</w:t>
      </w:r>
      <w:r w:rsidR="00F24378">
        <w:rPr>
          <w:b/>
          <w:highlight w:val="magenta"/>
        </w:rPr>
        <w:t xml:space="preserve"> </w:t>
      </w:r>
      <w:r w:rsidRPr="00F24378">
        <w:rPr>
          <w:b/>
          <w:highlight w:val="magenta"/>
        </w:rPr>
        <w:t>CASCADE</w:t>
      </w:r>
    </w:p>
    <w:p w14:paraId="3CEE03ED" w14:textId="77777777" w:rsidR="00AA6B2E" w:rsidRDefault="00AA6B2E" w:rsidP="00AA6B2E">
      <w:pPr>
        <w:pStyle w:val="comandoseinstrucciones"/>
        <w:rPr>
          <w:b/>
        </w:rPr>
      </w:pPr>
      <w:r w:rsidRPr="00F24378">
        <w:rPr>
          <w:b/>
        </w:rPr>
        <w:t>);</w:t>
      </w:r>
    </w:p>
    <w:p w14:paraId="3DE51D4F" w14:textId="77777777" w:rsidR="00613686" w:rsidRDefault="00613686" w:rsidP="00AA6B2E">
      <w:pPr>
        <w:pStyle w:val="comandoseinstrucciones"/>
        <w:rPr>
          <w:b/>
        </w:rPr>
      </w:pPr>
    </w:p>
    <w:p w14:paraId="5501998B" w14:textId="77777777" w:rsidR="00613686" w:rsidRDefault="00613686" w:rsidP="00613686">
      <w:pPr>
        <w:pStyle w:val="comandoseinstrucciones"/>
        <w:rPr>
          <w:b/>
        </w:rPr>
      </w:pPr>
      <w:r>
        <w:rPr>
          <w:b/>
        </w:rPr>
        <w:t>#</w:t>
      </w:r>
      <w:r w:rsidRPr="00F24378">
        <w:rPr>
          <w:b/>
        </w:rPr>
        <w:t>Respuesta:</w:t>
      </w:r>
      <w:r>
        <w:rPr>
          <w:b/>
        </w:rPr>
        <w:t xml:space="preserve"> la </w:t>
      </w:r>
      <w:r w:rsidRPr="00F24378">
        <w:rPr>
          <w:b/>
        </w:rPr>
        <w:t>A2</w:t>
      </w:r>
      <w:r>
        <w:rPr>
          <w:b/>
        </w:rPr>
        <w:t xml:space="preserve"> es la única correcta.</w:t>
      </w:r>
    </w:p>
    <w:p w14:paraId="396C534C" w14:textId="20DDB3E1" w:rsidR="00613686" w:rsidRDefault="00613686" w:rsidP="00613686">
      <w:pPr>
        <w:pStyle w:val="comandoseinstrucciones"/>
        <w:rPr>
          <w:b/>
        </w:rPr>
      </w:pPr>
      <w:r>
        <w:rPr>
          <w:b/>
        </w:rPr>
        <w:t>#Dado que la P</w:t>
      </w:r>
      <w:r w:rsidR="0056110D">
        <w:rPr>
          <w:b/>
        </w:rPr>
        <w:t>K</w:t>
      </w:r>
      <w:r>
        <w:rPr>
          <w:b/>
        </w:rPr>
        <w:t xml:space="preserve"> de A está formada por (a,b), la FK debe ser una sola FK formada por (a,b)</w:t>
      </w:r>
    </w:p>
    <w:p w14:paraId="0BC4505F" w14:textId="77777777" w:rsidR="00613686" w:rsidRDefault="00613686" w:rsidP="00613686">
      <w:pPr>
        <w:pStyle w:val="comandoseinstrucciones"/>
        <w:rPr>
          <w:b/>
        </w:rPr>
      </w:pPr>
      <w:r>
        <w:rPr>
          <w:b/>
        </w:rPr>
        <w:t>#la tabla A1 tiene dos FK porque trocea la PK de A y no se puede hacer.</w:t>
      </w:r>
    </w:p>
    <w:p w14:paraId="054C041D" w14:textId="77777777" w:rsidR="00613686" w:rsidRPr="00F24378" w:rsidRDefault="00613686" w:rsidP="00613686">
      <w:pPr>
        <w:pStyle w:val="comandoseinstrucciones"/>
        <w:rPr>
          <w:b/>
        </w:rPr>
      </w:pPr>
      <w:r>
        <w:rPr>
          <w:b/>
        </w:rPr>
        <w:t>#la tabla A3 invierte el orden de los atributos de la PK de A1 y no se puede hacer.</w:t>
      </w:r>
    </w:p>
    <w:p w14:paraId="0185DDCA" w14:textId="77777777" w:rsidR="00613686" w:rsidRDefault="00613686" w:rsidP="00AA6B2E">
      <w:pPr>
        <w:pStyle w:val="comandoseinstrucciones"/>
        <w:rPr>
          <w:b/>
        </w:rPr>
      </w:pPr>
    </w:p>
    <w:p w14:paraId="40ED06BB" w14:textId="77777777" w:rsidR="001626F2" w:rsidRDefault="001626F2">
      <w:pPr>
        <w:spacing w:before="0" w:after="0"/>
        <w:ind w:left="0"/>
        <w:jc w:val="left"/>
      </w:pPr>
      <w:r>
        <w:br w:type="page"/>
      </w:r>
    </w:p>
    <w:p w14:paraId="40F23A8A" w14:textId="7148D51A" w:rsidR="001626F2" w:rsidRDefault="00AF6974" w:rsidP="001626F2">
      <w:r>
        <w:lastRenderedPageBreak/>
        <w:t>E</w:t>
      </w:r>
      <w:r w:rsidR="001626F2">
        <w:t>jemplo:</w:t>
      </w:r>
    </w:p>
    <w:p w14:paraId="77CEFD4B" w14:textId="77777777" w:rsidR="001626F2" w:rsidRDefault="001626F2" w:rsidP="001626F2"/>
    <w:tbl>
      <w:tblPr>
        <w:tblW w:w="78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440"/>
        <w:gridCol w:w="1202"/>
        <w:gridCol w:w="1200"/>
        <w:gridCol w:w="2180"/>
      </w:tblGrid>
      <w:tr w:rsidR="001626F2" w:rsidRPr="001626F2" w14:paraId="62758A52" w14:textId="77777777" w:rsidTr="001626F2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D5EB0" w14:textId="77777777" w:rsidR="001626F2" w:rsidRPr="001626F2" w:rsidRDefault="001626F2" w:rsidP="001626F2">
            <w:pPr>
              <w:spacing w:before="0" w:after="0"/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26F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coche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67582" w14:textId="77777777" w:rsidR="001626F2" w:rsidRPr="001626F2" w:rsidRDefault="001626F2" w:rsidP="001626F2">
            <w:pPr>
              <w:spacing w:before="0" w:after="0"/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C177" w14:textId="77777777" w:rsidR="001626F2" w:rsidRPr="001626F2" w:rsidRDefault="001626F2" w:rsidP="001626F2">
            <w:pPr>
              <w:spacing w:before="0" w:after="0"/>
              <w:ind w:left="0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89F69" w14:textId="77777777" w:rsidR="001626F2" w:rsidRPr="001626F2" w:rsidRDefault="001626F2" w:rsidP="001626F2">
            <w:pPr>
              <w:spacing w:before="0" w:after="0"/>
              <w:ind w:left="0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6D4B" w14:textId="77777777" w:rsidR="001626F2" w:rsidRPr="001626F2" w:rsidRDefault="001626F2" w:rsidP="001626F2">
            <w:pPr>
              <w:spacing w:before="0" w:after="0"/>
              <w:ind w:left="0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1626F2" w:rsidRPr="001626F2" w14:paraId="1AF6CCB3" w14:textId="77777777" w:rsidTr="001626F2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4ED8" w14:textId="77777777" w:rsidR="001626F2" w:rsidRPr="001626F2" w:rsidRDefault="001626F2" w:rsidP="001626F2">
            <w:pPr>
              <w:spacing w:before="0" w:after="0"/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26F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número matricula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59341" w14:textId="77777777" w:rsidR="001626F2" w:rsidRPr="001626F2" w:rsidRDefault="001626F2" w:rsidP="001626F2">
            <w:pPr>
              <w:spacing w:before="0" w:after="0"/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26F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letra matrícula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EF5D5" w14:textId="77777777" w:rsidR="001626F2" w:rsidRPr="001626F2" w:rsidRDefault="001626F2" w:rsidP="001626F2">
            <w:pPr>
              <w:spacing w:before="0" w:after="0"/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9E8AF" w14:textId="77777777" w:rsidR="001626F2" w:rsidRPr="001626F2" w:rsidRDefault="001626F2" w:rsidP="001626F2">
            <w:pPr>
              <w:spacing w:before="0" w:after="0"/>
              <w:ind w:left="0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6887" w14:textId="77777777" w:rsidR="001626F2" w:rsidRPr="001626F2" w:rsidRDefault="001626F2" w:rsidP="001626F2">
            <w:pPr>
              <w:spacing w:before="0" w:after="0"/>
              <w:ind w:left="0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1626F2" w:rsidRPr="001626F2" w14:paraId="614E18F4" w14:textId="77777777" w:rsidTr="001626F2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7B7B6" w14:textId="77777777" w:rsidR="001626F2" w:rsidRPr="001626F2" w:rsidRDefault="001626F2" w:rsidP="001626F2">
            <w:pPr>
              <w:spacing w:before="0" w:after="0"/>
              <w:ind w:left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26F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1111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F7BEF" w14:textId="77777777" w:rsidR="001626F2" w:rsidRPr="001626F2" w:rsidRDefault="001626F2" w:rsidP="001626F2">
            <w:pPr>
              <w:spacing w:before="0" w:after="0"/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26F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ABC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7038" w14:textId="77777777" w:rsidR="001626F2" w:rsidRPr="001626F2" w:rsidRDefault="001626F2" w:rsidP="001626F2">
            <w:pPr>
              <w:spacing w:before="0" w:after="0"/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D981" w14:textId="77777777" w:rsidR="001626F2" w:rsidRPr="001626F2" w:rsidRDefault="001626F2" w:rsidP="001626F2">
            <w:pPr>
              <w:spacing w:before="0" w:after="0"/>
              <w:ind w:left="0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F672" w14:textId="77777777" w:rsidR="001626F2" w:rsidRPr="001626F2" w:rsidRDefault="001626F2" w:rsidP="001626F2">
            <w:pPr>
              <w:spacing w:before="0" w:after="0"/>
              <w:ind w:left="0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1626F2" w:rsidRPr="001626F2" w14:paraId="236E77C9" w14:textId="77777777" w:rsidTr="001626F2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0228F" w14:textId="77777777" w:rsidR="001626F2" w:rsidRPr="001626F2" w:rsidRDefault="001626F2" w:rsidP="001626F2">
            <w:pPr>
              <w:spacing w:before="0" w:after="0"/>
              <w:ind w:left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26F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2222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7A3A" w14:textId="77777777" w:rsidR="001626F2" w:rsidRPr="001626F2" w:rsidRDefault="001626F2" w:rsidP="001626F2">
            <w:pPr>
              <w:spacing w:before="0" w:after="0"/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26F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DBS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D857" w14:textId="77777777" w:rsidR="001626F2" w:rsidRPr="001626F2" w:rsidRDefault="001626F2" w:rsidP="001626F2">
            <w:pPr>
              <w:spacing w:before="0" w:after="0"/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5034" w14:textId="77777777" w:rsidR="001626F2" w:rsidRPr="001626F2" w:rsidRDefault="001626F2" w:rsidP="001626F2">
            <w:pPr>
              <w:spacing w:before="0" w:after="0"/>
              <w:ind w:left="0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0C97D" w14:textId="77777777" w:rsidR="001626F2" w:rsidRPr="001626F2" w:rsidRDefault="001626F2" w:rsidP="001626F2">
            <w:pPr>
              <w:spacing w:before="0" w:after="0"/>
              <w:ind w:left="0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</w:tbl>
    <w:p w14:paraId="6C6593CE" w14:textId="7C729F7A" w:rsidR="001626F2" w:rsidRPr="00AF6974" w:rsidRDefault="001626F2" w:rsidP="001626F2">
      <w:pPr>
        <w:pStyle w:val="comandoseinstrucciones"/>
        <w:rPr>
          <w:b/>
          <w:bCs/>
        </w:rPr>
      </w:pPr>
      <w:r w:rsidRPr="00AF6974">
        <w:rPr>
          <w:b/>
          <w:bCs/>
        </w:rPr>
        <w:t>primary key (número_matrícula, letra_matrícula)</w:t>
      </w:r>
    </w:p>
    <w:p w14:paraId="52035DEA" w14:textId="77777777" w:rsidR="001626F2" w:rsidRPr="00AF6974" w:rsidRDefault="001626F2" w:rsidP="001626F2">
      <w:pPr>
        <w:rPr>
          <w:b/>
          <w:bCs/>
        </w:rPr>
      </w:pPr>
    </w:p>
    <w:tbl>
      <w:tblPr>
        <w:tblW w:w="90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440"/>
        <w:gridCol w:w="1222"/>
        <w:gridCol w:w="1200"/>
        <w:gridCol w:w="1200"/>
        <w:gridCol w:w="2180"/>
      </w:tblGrid>
      <w:tr w:rsidR="00AF6974" w:rsidRPr="001626F2" w14:paraId="610AF02F" w14:textId="77777777" w:rsidTr="00AF697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1AA66" w14:textId="77777777" w:rsidR="00AF6974" w:rsidRPr="001626F2" w:rsidRDefault="00AF6974" w:rsidP="001626F2">
            <w:pPr>
              <w:spacing w:before="0" w:after="0"/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26F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Multa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2C2A8" w14:textId="77777777" w:rsidR="00AF6974" w:rsidRPr="001626F2" w:rsidRDefault="00AF6974" w:rsidP="001626F2">
            <w:pPr>
              <w:spacing w:before="0" w:after="0"/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25D78" w14:textId="77777777" w:rsidR="00AF6974" w:rsidRPr="001626F2" w:rsidRDefault="00AF6974" w:rsidP="001626F2">
            <w:pPr>
              <w:spacing w:before="0" w:after="0"/>
              <w:ind w:left="0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503BDB4" w14:textId="77777777" w:rsidR="00AF6974" w:rsidRPr="001626F2" w:rsidRDefault="00AF6974" w:rsidP="001626F2">
            <w:pPr>
              <w:spacing w:before="0" w:after="0"/>
              <w:ind w:left="0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889CA" w14:textId="29380425" w:rsidR="00AF6974" w:rsidRPr="001626F2" w:rsidRDefault="00AF6974" w:rsidP="001626F2">
            <w:pPr>
              <w:spacing w:before="0" w:after="0"/>
              <w:ind w:left="0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AEDA1" w14:textId="77777777" w:rsidR="00AF6974" w:rsidRPr="001626F2" w:rsidRDefault="00AF6974" w:rsidP="001626F2">
            <w:pPr>
              <w:spacing w:before="0" w:after="0"/>
              <w:ind w:left="0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AF6974" w:rsidRPr="001626F2" w14:paraId="196AB97F" w14:textId="77777777" w:rsidTr="00AF6974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D2BD7" w14:textId="77777777" w:rsidR="00AF6974" w:rsidRPr="001626F2" w:rsidRDefault="00AF6974" w:rsidP="001626F2">
            <w:pPr>
              <w:spacing w:before="0" w:after="0"/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26F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número matricula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D61C" w14:textId="77777777" w:rsidR="00AF6974" w:rsidRPr="001626F2" w:rsidRDefault="00AF6974" w:rsidP="001626F2">
            <w:pPr>
              <w:spacing w:before="0" w:after="0"/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26F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letra matrícula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C584" w14:textId="77777777" w:rsidR="00AF6974" w:rsidRPr="001626F2" w:rsidRDefault="00AF6974" w:rsidP="001626F2">
            <w:pPr>
              <w:spacing w:before="0" w:after="0"/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26F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C416A3" w14:textId="77777777" w:rsidR="00AF6974" w:rsidRPr="001626F2" w:rsidRDefault="00AF6974" w:rsidP="001626F2">
            <w:pPr>
              <w:spacing w:before="0" w:after="0"/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F2E85" w14:textId="5B91A06B" w:rsidR="00AF6974" w:rsidRPr="001626F2" w:rsidRDefault="00AF6974" w:rsidP="001626F2">
            <w:pPr>
              <w:spacing w:before="0" w:after="0"/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26F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importe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88ECB" w14:textId="77777777" w:rsidR="00AF6974" w:rsidRPr="001626F2" w:rsidRDefault="00AF6974" w:rsidP="001626F2">
            <w:pPr>
              <w:spacing w:before="0" w:after="0"/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26F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causa</w:t>
            </w:r>
          </w:p>
        </w:tc>
      </w:tr>
      <w:tr w:rsidR="00AF6974" w:rsidRPr="001626F2" w14:paraId="43021D61" w14:textId="77777777" w:rsidTr="00AF6974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AF602" w14:textId="77777777" w:rsidR="00AF6974" w:rsidRPr="001626F2" w:rsidRDefault="00AF6974" w:rsidP="001626F2">
            <w:pPr>
              <w:spacing w:before="0" w:after="0"/>
              <w:ind w:left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26F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1111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C7F65" w14:textId="77777777" w:rsidR="00AF6974" w:rsidRPr="001626F2" w:rsidRDefault="00AF6974" w:rsidP="001626F2">
            <w:pPr>
              <w:spacing w:before="0" w:after="0"/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26F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ABC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02945" w14:textId="77777777" w:rsidR="00AF6974" w:rsidRPr="001626F2" w:rsidRDefault="00AF6974" w:rsidP="001626F2">
            <w:pPr>
              <w:spacing w:before="0" w:after="0"/>
              <w:ind w:left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26F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04/02/2022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AF12B1" w14:textId="77777777" w:rsidR="00AF6974" w:rsidRPr="001626F2" w:rsidRDefault="00AF6974" w:rsidP="001626F2">
            <w:pPr>
              <w:spacing w:before="0" w:after="0"/>
              <w:ind w:left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2557" w14:textId="09A56F64" w:rsidR="00AF6974" w:rsidRPr="001626F2" w:rsidRDefault="00AF6974" w:rsidP="001626F2">
            <w:pPr>
              <w:spacing w:before="0" w:after="0"/>
              <w:ind w:left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26F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15C64" w14:textId="77777777" w:rsidR="00AF6974" w:rsidRPr="001626F2" w:rsidRDefault="00AF6974" w:rsidP="001626F2">
            <w:pPr>
              <w:spacing w:before="0" w:after="0"/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26F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ir a 60 en zona 50</w:t>
            </w:r>
          </w:p>
        </w:tc>
      </w:tr>
      <w:tr w:rsidR="00AF6974" w:rsidRPr="001626F2" w14:paraId="2058E29C" w14:textId="77777777" w:rsidTr="00AF6974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DDCCB" w14:textId="77777777" w:rsidR="00AF6974" w:rsidRPr="001626F2" w:rsidRDefault="00AF6974" w:rsidP="001626F2">
            <w:pPr>
              <w:spacing w:before="0" w:after="0"/>
              <w:ind w:left="0"/>
              <w:jc w:val="right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highlight w:val="yellow"/>
              </w:rPr>
            </w:pPr>
            <w:r w:rsidRPr="001626F2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highlight w:val="yellow"/>
              </w:rPr>
              <w:t>1111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C2752" w14:textId="77777777" w:rsidR="00AF6974" w:rsidRPr="001626F2" w:rsidRDefault="00AF6974" w:rsidP="001626F2">
            <w:pPr>
              <w:spacing w:before="0" w:after="0"/>
              <w:ind w:left="0"/>
              <w:jc w:val="left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highlight w:val="yellow"/>
              </w:rPr>
            </w:pPr>
            <w:r w:rsidRPr="001626F2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highlight w:val="yellow"/>
              </w:rPr>
              <w:t>DBS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4AE2" w14:textId="77777777" w:rsidR="00AF6974" w:rsidRPr="001626F2" w:rsidRDefault="00AF6974" w:rsidP="001626F2">
            <w:pPr>
              <w:spacing w:before="0" w:after="0"/>
              <w:ind w:left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26F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14/04/2023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51876F" w14:textId="77777777" w:rsidR="00AF6974" w:rsidRPr="001626F2" w:rsidRDefault="00AF6974" w:rsidP="001626F2">
            <w:pPr>
              <w:spacing w:before="0" w:after="0"/>
              <w:ind w:left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E8EA0" w14:textId="196CCF18" w:rsidR="00AF6974" w:rsidRPr="001626F2" w:rsidRDefault="00AF6974" w:rsidP="001626F2">
            <w:pPr>
              <w:spacing w:before="0" w:after="0"/>
              <w:ind w:left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26F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277C1" w14:textId="77777777" w:rsidR="00AF6974" w:rsidRPr="001626F2" w:rsidRDefault="00AF6974" w:rsidP="001626F2">
            <w:pPr>
              <w:spacing w:before="0" w:after="0"/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26F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ir a 70 en zona 50</w:t>
            </w:r>
          </w:p>
        </w:tc>
      </w:tr>
    </w:tbl>
    <w:p w14:paraId="0F877154" w14:textId="5021ECB8" w:rsidR="001626F2" w:rsidRPr="00AF6974" w:rsidRDefault="001626F2" w:rsidP="001626F2">
      <w:pPr>
        <w:pStyle w:val="comandoseinstrucciones"/>
        <w:rPr>
          <w:b/>
          <w:bCs/>
        </w:rPr>
      </w:pPr>
      <w:r w:rsidRPr="00AF6974">
        <w:rPr>
          <w:b/>
          <w:bCs/>
        </w:rPr>
        <w:t>#</w:t>
      </w:r>
      <w:r w:rsidRPr="00AF6974">
        <w:rPr>
          <w:b/>
          <w:bCs/>
          <w:color w:val="FF0000"/>
          <w:highlight w:val="yellow"/>
        </w:rPr>
        <w:t>incorrecto</w:t>
      </w:r>
      <w:r w:rsidRPr="00AF6974">
        <w:rPr>
          <w:b/>
          <w:bCs/>
        </w:rPr>
        <w:t>, no son 2 FK, es una FK que trae a la PK</w:t>
      </w:r>
    </w:p>
    <w:p w14:paraId="45C7828C" w14:textId="545D04A1" w:rsidR="001626F2" w:rsidRPr="00AF6974" w:rsidRDefault="001626F2" w:rsidP="001626F2">
      <w:pPr>
        <w:pStyle w:val="comandoseinstrucciones"/>
        <w:rPr>
          <w:b/>
          <w:bCs/>
        </w:rPr>
      </w:pPr>
      <w:r w:rsidRPr="00AF6974">
        <w:rPr>
          <w:b/>
          <w:bCs/>
        </w:rPr>
        <w:t>foreign key numero (número_matrícula)</w:t>
      </w:r>
    </w:p>
    <w:p w14:paraId="3AB5EDEA" w14:textId="0F0A68DD" w:rsidR="001626F2" w:rsidRPr="00AF6974" w:rsidRDefault="001626F2" w:rsidP="001626F2">
      <w:pPr>
        <w:pStyle w:val="comandoseinstrucciones"/>
        <w:rPr>
          <w:b/>
          <w:bCs/>
        </w:rPr>
      </w:pPr>
      <w:r w:rsidRPr="00AF6974">
        <w:rPr>
          <w:b/>
          <w:bCs/>
        </w:rPr>
        <w:t>foreign key letra  (letra_matrícula)</w:t>
      </w:r>
    </w:p>
    <w:p w14:paraId="0418639A" w14:textId="77777777" w:rsidR="001626F2" w:rsidRPr="00AF6974" w:rsidRDefault="001626F2" w:rsidP="001626F2">
      <w:pPr>
        <w:pStyle w:val="comandoseinstrucciones"/>
        <w:rPr>
          <w:b/>
          <w:bCs/>
        </w:rPr>
      </w:pPr>
    </w:p>
    <w:p w14:paraId="5BD4A78D" w14:textId="1B2AC660" w:rsidR="001626F2" w:rsidRPr="00AF6974" w:rsidRDefault="001626F2" w:rsidP="001626F2">
      <w:pPr>
        <w:pStyle w:val="comandoseinstrucciones"/>
        <w:rPr>
          <w:b/>
          <w:bCs/>
        </w:rPr>
      </w:pPr>
      <w:r w:rsidRPr="00AF6974">
        <w:rPr>
          <w:b/>
          <w:bCs/>
        </w:rPr>
        <w:t>#</w:t>
      </w:r>
      <w:r w:rsidRPr="00AF6974">
        <w:rPr>
          <w:b/>
          <w:bCs/>
          <w:highlight w:val="green"/>
        </w:rPr>
        <w:t>correcto</w:t>
      </w:r>
      <w:r w:rsidRPr="00AF6974">
        <w:rPr>
          <w:b/>
          <w:bCs/>
        </w:rPr>
        <w:t>:</w:t>
      </w:r>
    </w:p>
    <w:p w14:paraId="4DC10D54" w14:textId="154E2DDA" w:rsidR="001626F2" w:rsidRPr="00AF6974" w:rsidRDefault="001626F2" w:rsidP="001626F2">
      <w:pPr>
        <w:pStyle w:val="comandoseinstrucciones"/>
        <w:rPr>
          <w:b/>
          <w:bCs/>
        </w:rPr>
      </w:pPr>
      <w:r w:rsidRPr="00AF6974">
        <w:rPr>
          <w:b/>
          <w:bCs/>
        </w:rPr>
        <w:t>foreign key numero_letra (número_matrícula, letra_matrícula)</w:t>
      </w:r>
    </w:p>
    <w:p w14:paraId="1FD2B603" w14:textId="77777777" w:rsidR="001626F2" w:rsidRDefault="001626F2" w:rsidP="001626F2">
      <w:pPr>
        <w:pStyle w:val="comandoseinstrucciones"/>
      </w:pPr>
    </w:p>
    <w:p w14:paraId="5D22AF16" w14:textId="77777777" w:rsidR="001626F2" w:rsidRPr="00F24378" w:rsidRDefault="001626F2" w:rsidP="001626F2"/>
    <w:p w14:paraId="12197889" w14:textId="092BE816" w:rsidR="00AA6B2E" w:rsidRPr="00F24378" w:rsidRDefault="00AA6B2E" w:rsidP="00AA6B2E">
      <w:pPr>
        <w:pStyle w:val="Ttulo2"/>
      </w:pPr>
      <w:bookmarkStart w:id="136" w:name="_Toc71794164"/>
      <w:bookmarkStart w:id="137" w:name="_Toc149546830"/>
      <w:r w:rsidRPr="00F24378">
        <w:t>NULL</w:t>
      </w:r>
      <w:r w:rsidR="00F24378">
        <w:t xml:space="preserve"> </w:t>
      </w:r>
      <w:r w:rsidRPr="00F24378">
        <w:t>/</w:t>
      </w:r>
      <w:r w:rsidR="00F24378">
        <w:t xml:space="preserve"> </w:t>
      </w:r>
      <w:r w:rsidRPr="00F24378">
        <w:t>NOT</w:t>
      </w:r>
      <w:r w:rsidR="00F24378">
        <w:t xml:space="preserve"> </w:t>
      </w:r>
      <w:r w:rsidRPr="00F24378">
        <w:t>NULL</w:t>
      </w:r>
      <w:bookmarkEnd w:id="136"/>
      <w:bookmarkEnd w:id="137"/>
    </w:p>
    <w:p w14:paraId="7631E6A6" w14:textId="3248F904" w:rsidR="00AA6B2E" w:rsidRPr="00F24378" w:rsidRDefault="00AA6B2E" w:rsidP="00AA6B2E">
      <w:r w:rsidRPr="00F24378">
        <w:rPr>
          <w:rStyle w:val="Textoennegrita"/>
        </w:rPr>
        <w:t>NULL</w:t>
      </w:r>
      <w:r w:rsidR="00F24378">
        <w:t xml:space="preserve"> </w:t>
      </w:r>
      <w:r w:rsidRPr="00F24378">
        <w:t>indica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atributo</w:t>
      </w:r>
      <w:r w:rsidR="00F24378">
        <w:t xml:space="preserve"> </w:t>
      </w:r>
      <w:r w:rsidRPr="00F24378">
        <w:t>puede</w:t>
      </w:r>
      <w:r w:rsidR="00F24378">
        <w:t xml:space="preserve"> </w:t>
      </w:r>
      <w:r w:rsidRPr="00F24378">
        <w:t>tomar</w:t>
      </w:r>
      <w:r w:rsidR="00F24378">
        <w:t xml:space="preserve"> </w:t>
      </w:r>
      <w:r w:rsidRPr="00F24378">
        <w:t>valores</w:t>
      </w:r>
      <w:r w:rsidR="00F24378">
        <w:t xml:space="preserve"> </w:t>
      </w:r>
      <w:r w:rsidRPr="00F24378">
        <w:t>nulos.</w:t>
      </w:r>
      <w:r w:rsidR="00F24378">
        <w:t xml:space="preserve"> </w:t>
      </w:r>
    </w:p>
    <w:p w14:paraId="736A680F" w14:textId="3D412188" w:rsidR="00AA6B2E" w:rsidRPr="00F24378" w:rsidRDefault="00AA6B2E" w:rsidP="00AA6B2E">
      <w:r w:rsidRPr="00F24378">
        <w:t>Cuando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atributo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especifica</w:t>
      </w:r>
      <w:r w:rsidR="00F24378">
        <w:t xml:space="preserve"> </w:t>
      </w:r>
      <w:r w:rsidRPr="00F24378">
        <w:t>si</w:t>
      </w:r>
      <w:r w:rsidR="00F24378">
        <w:t xml:space="preserve"> </w:t>
      </w:r>
      <w:r w:rsidRPr="00F24378">
        <w:t>puede</w:t>
      </w:r>
      <w:r w:rsidR="00F24378">
        <w:t xml:space="preserve"> </w:t>
      </w:r>
      <w:r w:rsidRPr="00F24378">
        <w:t>o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puede</w:t>
      </w:r>
      <w:r w:rsidR="00F24378">
        <w:t xml:space="preserve"> </w:t>
      </w:r>
      <w:r w:rsidRPr="00F24378">
        <w:t>tomar</w:t>
      </w:r>
      <w:r w:rsidR="00F24378">
        <w:t xml:space="preserve"> </w:t>
      </w:r>
      <w:r w:rsidRPr="00F24378">
        <w:t>valores</w:t>
      </w:r>
      <w:r w:rsidR="00F24378">
        <w:t xml:space="preserve"> </w:t>
      </w:r>
      <w:r w:rsidRPr="00F24378">
        <w:t>nulos,</w:t>
      </w:r>
      <w:r w:rsidR="00F24378">
        <w:t xml:space="preserve"> </w:t>
      </w:r>
      <w:r w:rsidRPr="00F24378">
        <w:t>entonces</w:t>
      </w:r>
      <w:r w:rsidR="00F24378">
        <w:t xml:space="preserve"> </w:t>
      </w:r>
      <w:r w:rsidRPr="00F24378">
        <w:rPr>
          <w:rStyle w:val="Textoennegrita"/>
        </w:rPr>
        <w:t>por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defecto</w:t>
      </w:r>
      <w:r w:rsidR="00F24378">
        <w:rPr>
          <w:rStyle w:val="Textoennegrita"/>
        </w:rPr>
        <w:t xml:space="preserve"> </w:t>
      </w:r>
      <w:r w:rsidRPr="00F24378">
        <w:t>MySQL</w:t>
      </w:r>
      <w:r w:rsidR="00F24378">
        <w:t xml:space="preserve"> </w:t>
      </w:r>
      <w:r w:rsidRPr="00F24378">
        <w:t>considera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puede</w:t>
      </w:r>
      <w:r w:rsidR="00F24378">
        <w:t xml:space="preserve"> </w:t>
      </w:r>
      <w:r w:rsidRPr="00F24378">
        <w:t>tomar</w:t>
      </w:r>
      <w:r w:rsidR="00F24378">
        <w:t xml:space="preserve"> </w:t>
      </w:r>
      <w:r w:rsidRPr="00F24378">
        <w:t>valores</w:t>
      </w:r>
      <w:r w:rsidR="00F24378">
        <w:t xml:space="preserve"> </w:t>
      </w:r>
      <w:r w:rsidRPr="00F24378">
        <w:t>nulos:</w:t>
      </w:r>
    </w:p>
    <w:p w14:paraId="54270E18" w14:textId="667684AE" w:rsidR="00AA6B2E" w:rsidRPr="00F24378" w:rsidRDefault="00AA6B2E" w:rsidP="00AA6B2E">
      <w:pPr>
        <w:pStyle w:val="comandoseinstrucciones"/>
        <w:rPr>
          <w:b/>
        </w:rPr>
      </w:pPr>
      <w:r w:rsidRPr="00F24378">
        <w:rPr>
          <w:b/>
        </w:rPr>
        <w:t>#</w:t>
      </w:r>
      <w:r w:rsidR="00F24378">
        <w:rPr>
          <w:b/>
        </w:rPr>
        <w:t xml:space="preserve"> </w:t>
      </w:r>
      <w:r w:rsidRPr="00F24378">
        <w:rPr>
          <w:b/>
        </w:rPr>
        <w:t>son</w:t>
      </w:r>
      <w:r w:rsidR="00F24378">
        <w:rPr>
          <w:b/>
        </w:rPr>
        <w:t xml:space="preserve"> </w:t>
      </w:r>
      <w:r w:rsidRPr="00F24378">
        <w:rPr>
          <w:b/>
        </w:rPr>
        <w:t>equivalentes</w:t>
      </w:r>
    </w:p>
    <w:p w14:paraId="7954984A" w14:textId="70207CCC" w:rsidR="00AA6B2E" w:rsidRPr="00F24378" w:rsidRDefault="00AA6B2E" w:rsidP="00AA6B2E">
      <w:pPr>
        <w:pStyle w:val="comandoseinstrucciones"/>
        <w:rPr>
          <w:b/>
        </w:rPr>
      </w:pPr>
      <w:r w:rsidRPr="00F24378">
        <w:rPr>
          <w:b/>
        </w:rPr>
        <w:t>dni</w:t>
      </w:r>
      <w:r w:rsidR="00F24378">
        <w:rPr>
          <w:b/>
        </w:rPr>
        <w:t xml:space="preserve"> </w:t>
      </w:r>
      <w:r w:rsidRPr="00F24378">
        <w:rPr>
          <w:b/>
        </w:rPr>
        <w:t>VARCHAR(9)</w:t>
      </w:r>
      <w:r w:rsidR="00F24378">
        <w:rPr>
          <w:b/>
        </w:rPr>
        <w:t xml:space="preserve"> </w:t>
      </w:r>
      <w:r w:rsidRPr="00F24378">
        <w:rPr>
          <w:b/>
        </w:rPr>
        <w:t>NULL</w:t>
      </w:r>
    </w:p>
    <w:p w14:paraId="3D634C77" w14:textId="78840D61" w:rsidR="00AA6B2E" w:rsidRPr="00F24378" w:rsidRDefault="00AA6B2E" w:rsidP="00AA6B2E">
      <w:pPr>
        <w:pStyle w:val="comandoseinstrucciones"/>
        <w:rPr>
          <w:b/>
        </w:rPr>
      </w:pPr>
      <w:r w:rsidRPr="00F24378">
        <w:rPr>
          <w:b/>
        </w:rPr>
        <w:t>dni</w:t>
      </w:r>
      <w:r w:rsidR="00F24378">
        <w:rPr>
          <w:b/>
        </w:rPr>
        <w:t xml:space="preserve"> </w:t>
      </w:r>
      <w:r w:rsidRPr="00F24378">
        <w:rPr>
          <w:b/>
        </w:rPr>
        <w:t>VARCHAR(9)</w:t>
      </w:r>
    </w:p>
    <w:p w14:paraId="25793531" w14:textId="77777777" w:rsidR="00AA6B2E" w:rsidRPr="00F24378" w:rsidRDefault="00AA6B2E" w:rsidP="00AA6B2E">
      <w:pPr>
        <w:pStyle w:val="comandoseinstrucciones"/>
        <w:rPr>
          <w:b/>
        </w:rPr>
      </w:pPr>
    </w:p>
    <w:p w14:paraId="35FA68FA" w14:textId="1728A61A" w:rsidR="00AA6B2E" w:rsidRPr="00F24378" w:rsidRDefault="00AA6B2E" w:rsidP="00AA6B2E">
      <w:r w:rsidRPr="00F24378">
        <w:rPr>
          <w:rStyle w:val="Textoennegrita"/>
        </w:rPr>
        <w:t>NOT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NULL</w:t>
      </w:r>
      <w:r w:rsidR="00F24378">
        <w:t xml:space="preserve"> </w:t>
      </w:r>
      <w:r w:rsidRPr="00F24378">
        <w:t>indica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atributo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puede</w:t>
      </w:r>
      <w:r w:rsidR="00F24378">
        <w:t xml:space="preserve"> </w:t>
      </w:r>
      <w:r w:rsidRPr="00F24378">
        <w:t>tomar</w:t>
      </w:r>
      <w:r w:rsidR="00F24378">
        <w:t xml:space="preserve"> </w:t>
      </w:r>
      <w:r w:rsidRPr="00F24378">
        <w:t>valores</w:t>
      </w:r>
      <w:r w:rsidR="00F24378">
        <w:t xml:space="preserve"> </w:t>
      </w:r>
      <w:r w:rsidRPr="00F24378">
        <w:t>nulos:</w:t>
      </w:r>
    </w:p>
    <w:p w14:paraId="6299FFEE" w14:textId="7AE963C3" w:rsidR="00AA6B2E" w:rsidRPr="00F24378" w:rsidRDefault="00AA6B2E" w:rsidP="00AA6B2E">
      <w:pPr>
        <w:pStyle w:val="comandoseinstrucciones"/>
        <w:rPr>
          <w:b/>
        </w:rPr>
      </w:pPr>
      <w:r w:rsidRPr="00F24378">
        <w:rPr>
          <w:b/>
        </w:rPr>
        <w:t>dni</w:t>
      </w:r>
      <w:r w:rsidR="00F24378">
        <w:rPr>
          <w:b/>
        </w:rPr>
        <w:t xml:space="preserve"> </w:t>
      </w:r>
      <w:r w:rsidRPr="00F24378">
        <w:rPr>
          <w:b/>
        </w:rPr>
        <w:t>VARCHAR(9)</w:t>
      </w:r>
      <w:r w:rsidR="00F24378">
        <w:rPr>
          <w:b/>
        </w:rPr>
        <w:t xml:space="preserve"> </w:t>
      </w:r>
      <w:r w:rsidRPr="00F24378">
        <w:rPr>
          <w:b/>
        </w:rPr>
        <w:t>NOT</w:t>
      </w:r>
      <w:r w:rsidR="00F24378">
        <w:rPr>
          <w:b/>
        </w:rPr>
        <w:t xml:space="preserve"> </w:t>
      </w:r>
      <w:r w:rsidRPr="00F24378">
        <w:rPr>
          <w:b/>
        </w:rPr>
        <w:t>NULL</w:t>
      </w:r>
    </w:p>
    <w:p w14:paraId="48FC47BE" w14:textId="77777777" w:rsidR="00AA6B2E" w:rsidRPr="00F24378" w:rsidRDefault="00AA6B2E" w:rsidP="00AA6B2E">
      <w:pPr>
        <w:pStyle w:val="Ttulo2"/>
      </w:pPr>
      <w:bookmarkStart w:id="138" w:name="_Toc71794165"/>
      <w:bookmarkStart w:id="139" w:name="_Toc149546831"/>
      <w:r w:rsidRPr="00F24378">
        <w:t>DEFAULT</w:t>
      </w:r>
      <w:bookmarkEnd w:id="138"/>
      <w:bookmarkEnd w:id="139"/>
    </w:p>
    <w:p w14:paraId="11592EA6" w14:textId="77777777" w:rsidR="00AA6B2E" w:rsidRPr="00F24378" w:rsidRDefault="00AA6B2E" w:rsidP="00AA6B2E">
      <w:pPr>
        <w:pStyle w:val="comandoseinstrucciones"/>
      </w:pPr>
      <w:r w:rsidRPr="00F24378">
        <w:fldChar w:fldCharType="begin"/>
      </w:r>
      <w:r w:rsidRPr="00F24378">
        <w:rPr>
          <w:rPrChange w:id="140" w:author="dani" w:date="2015-12-12T23:55:00Z">
            <w:rPr>
              <w:rFonts w:ascii="Garamond" w:hAnsi="Garamond"/>
              <w:sz w:val="24"/>
              <w:szCs w:val="24"/>
            </w:rPr>
          </w:rPrChange>
        </w:rPr>
        <w:instrText xml:space="preserve"> HYPERLINK "http://dev.mysql.com/doc/refman/5.5/en/data-type-defaults.html" </w:instrText>
      </w:r>
      <w:r w:rsidRPr="00F24378">
        <w:fldChar w:fldCharType="separate"/>
      </w:r>
      <w:r w:rsidRPr="00F24378">
        <w:rPr>
          <w:rStyle w:val="Hipervnculo"/>
        </w:rPr>
        <w:t>http://dev.mysql.com/doc/refman/5.5/en/data-type-defaults.html</w:t>
      </w:r>
      <w:r w:rsidRPr="00F24378">
        <w:rPr>
          <w:rStyle w:val="Hipervnculo"/>
        </w:rPr>
        <w:fldChar w:fldCharType="end"/>
      </w:r>
    </w:p>
    <w:p w14:paraId="255F5BFD" w14:textId="6B061B6B" w:rsidR="00AA6B2E" w:rsidRPr="00F24378" w:rsidRDefault="00AA6B2E" w:rsidP="00AA6B2E">
      <w:r w:rsidRPr="00F24378">
        <w:t>DEFAULT</w:t>
      </w:r>
      <w:r w:rsidR="00F24378">
        <w:t xml:space="preserve"> </w:t>
      </w:r>
      <w:r w:rsidRPr="00F24378">
        <w:t>indica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valor</w:t>
      </w:r>
      <w:r w:rsidR="00F24378">
        <w:t xml:space="preserve"> </w:t>
      </w:r>
      <w:r w:rsidRPr="00F24378">
        <w:t>por</w:t>
      </w:r>
      <w:r w:rsidR="00F24378">
        <w:t xml:space="preserve"> </w:t>
      </w:r>
      <w:r w:rsidRPr="00F24378">
        <w:t>defecto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atributo.</w:t>
      </w:r>
      <w:r w:rsidR="00F24378">
        <w:t xml:space="preserve"> </w:t>
      </w:r>
      <w:r w:rsidRPr="00F24378">
        <w:t>Es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valor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le</w:t>
      </w:r>
      <w:r w:rsidR="00F24378">
        <w:t xml:space="preserve"> </w:t>
      </w:r>
      <w:r w:rsidRPr="00F24378">
        <w:t>asigna</w:t>
      </w:r>
      <w:r w:rsidR="00F24378">
        <w:t xml:space="preserve"> </w:t>
      </w:r>
      <w:r w:rsidRPr="00F24378">
        <w:t>automáticamente</w:t>
      </w:r>
      <w:r w:rsidR="00F24378">
        <w:t xml:space="preserve"> </w:t>
      </w:r>
      <w:r w:rsidRPr="00F24378">
        <w:t>MySQL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atributo</w:t>
      </w:r>
      <w:r w:rsidR="00F24378">
        <w:t xml:space="preserve"> </w:t>
      </w:r>
      <w:r w:rsidRPr="00F24378">
        <w:t>cuando</w:t>
      </w:r>
      <w:r w:rsidR="00F24378">
        <w:t xml:space="preserve"> </w:t>
      </w:r>
      <w:r w:rsidRPr="00F24378">
        <w:t>nosotros</w:t>
      </w:r>
      <w:r w:rsidR="00F24378">
        <w:t xml:space="preserve"> </w:t>
      </w:r>
      <w:r w:rsidRPr="00F24378">
        <w:t>introducimos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nuevo</w:t>
      </w:r>
      <w:r w:rsidR="00F24378">
        <w:t xml:space="preserve"> </w:t>
      </w:r>
      <w:r w:rsidRPr="00F24378">
        <w:t>registro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indicamos</w:t>
      </w:r>
      <w:r w:rsidR="00F24378">
        <w:t xml:space="preserve"> </w:t>
      </w:r>
      <w:r w:rsidRPr="00F24378">
        <w:t>valor</w:t>
      </w:r>
      <w:r w:rsidR="00F24378">
        <w:t xml:space="preserve"> </w:t>
      </w:r>
      <w:r w:rsidRPr="00F24378">
        <w:t>para</w:t>
      </w:r>
      <w:r w:rsidR="00F24378">
        <w:t xml:space="preserve"> </w:t>
      </w:r>
      <w:r w:rsidRPr="00F24378">
        <w:t>ese</w:t>
      </w:r>
      <w:r w:rsidR="00F24378">
        <w:t xml:space="preserve"> </w:t>
      </w:r>
      <w:r w:rsidRPr="00F24378">
        <w:t>atributo.</w:t>
      </w:r>
    </w:p>
    <w:p w14:paraId="5658CFE7" w14:textId="3A760EDE" w:rsidR="00AA6B2E" w:rsidRPr="00F24378" w:rsidRDefault="00AA6B2E" w:rsidP="00AA6B2E">
      <w:r w:rsidRPr="00F24378">
        <w:t>El</w:t>
      </w:r>
      <w:r w:rsidR="00F24378">
        <w:t xml:space="preserve"> </w:t>
      </w:r>
      <w:r w:rsidRPr="00F24378">
        <w:t>valor</w:t>
      </w:r>
      <w:r w:rsidR="00F24378">
        <w:t xml:space="preserve"> </w:t>
      </w:r>
      <w:r w:rsidRPr="00F24378">
        <w:t>por</w:t>
      </w:r>
      <w:r w:rsidR="00F24378">
        <w:t xml:space="preserve"> </w:t>
      </w:r>
      <w:r w:rsidRPr="00F24378">
        <w:t>defecto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atributo</w:t>
      </w:r>
      <w:r w:rsidR="00F24378">
        <w:t xml:space="preserve"> </w:t>
      </w:r>
      <w:r w:rsidRPr="00F24378">
        <w:t>tiene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ser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constante</w:t>
      </w:r>
      <w:r w:rsidR="00F24378">
        <w:t xml:space="preserve"> </w:t>
      </w:r>
      <w:r w:rsidRPr="00F24378">
        <w:t>(con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única</w:t>
      </w:r>
      <w:r w:rsidR="00F24378">
        <w:t xml:space="preserve"> </w:t>
      </w:r>
      <w:r w:rsidRPr="00F24378">
        <w:t>excepción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TIMESTAMP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admiten</w:t>
      </w:r>
      <w:r w:rsidR="00F24378">
        <w:t xml:space="preserve"> </w:t>
      </w:r>
      <w:r w:rsidRPr="00F24378">
        <w:t>como</w:t>
      </w:r>
      <w:r w:rsidR="00F24378">
        <w:t xml:space="preserve"> </w:t>
      </w:r>
      <w:r w:rsidRPr="00F24378">
        <w:t>valor</w:t>
      </w:r>
      <w:r w:rsidR="00F24378">
        <w:t xml:space="preserve"> </w:t>
      </w:r>
      <w:r w:rsidRPr="00F24378">
        <w:t>por</w:t>
      </w:r>
      <w:r w:rsidR="00F24378">
        <w:t xml:space="preserve"> </w:t>
      </w:r>
      <w:r w:rsidRPr="00F24378">
        <w:t>defecto</w:t>
      </w:r>
      <w:r w:rsidR="00F24378">
        <w:t xml:space="preserve"> </w:t>
      </w:r>
      <w:r w:rsidRPr="00F24378">
        <w:t>CURRENT_TIMESTAMP</w:t>
      </w:r>
      <w:r w:rsidR="00F24378">
        <w:t xml:space="preserve"> </w:t>
      </w:r>
      <w:r w:rsidRPr="00F24378">
        <w:t>-fecha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hora</w:t>
      </w:r>
      <w:r w:rsidR="00F24378">
        <w:t xml:space="preserve"> </w:t>
      </w:r>
      <w:r w:rsidRPr="00F24378">
        <w:t>del</w:t>
      </w:r>
      <w:r w:rsidR="00F24378">
        <w:t xml:space="preserve"> </w:t>
      </w:r>
      <w:r w:rsidRPr="00F24378">
        <w:t>instante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introduce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registro-).</w:t>
      </w:r>
    </w:p>
    <w:p w14:paraId="282CA657" w14:textId="6BC40219" w:rsidR="00AA6B2E" w:rsidRPr="00F24378" w:rsidRDefault="00AA6B2E" w:rsidP="00AA6B2E">
      <w:pPr>
        <w:pStyle w:val="Lista9"/>
        <w:numPr>
          <w:ilvl w:val="0"/>
          <w:numId w:val="40"/>
        </w:numPr>
      </w:pPr>
      <w:r w:rsidRPr="00F24378">
        <w:t>Para</w:t>
      </w:r>
      <w:r w:rsidR="00F24378">
        <w:t xml:space="preserve"> </w:t>
      </w:r>
      <w:r w:rsidRPr="00F24378">
        <w:t>asignar</w:t>
      </w:r>
      <w:r w:rsidR="00F24378">
        <w:t xml:space="preserve"> </w:t>
      </w:r>
      <w:r w:rsidRPr="00F24378">
        <w:t>por</w:t>
      </w:r>
      <w:r w:rsidR="00F24378">
        <w:t xml:space="preserve"> </w:t>
      </w:r>
      <w:r w:rsidRPr="00F24378">
        <w:t>defecto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fecha</w:t>
      </w:r>
      <w:r w:rsidR="00F24378">
        <w:t xml:space="preserve"> </w:t>
      </w:r>
      <w:r w:rsidRPr="00F24378">
        <w:t>actual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variable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tipo</w:t>
      </w:r>
      <w:r w:rsidR="00F24378">
        <w:t xml:space="preserve"> </w:t>
      </w:r>
      <w:r w:rsidRPr="00F24378">
        <w:t>fecha</w:t>
      </w:r>
      <w:r w:rsidR="00F24378">
        <w:t xml:space="preserve"> </w:t>
      </w:r>
      <w:r w:rsidRPr="00F24378">
        <w:t>es</w:t>
      </w:r>
      <w:r w:rsidR="00F24378">
        <w:t xml:space="preserve"> </w:t>
      </w:r>
      <w:r w:rsidRPr="00F24378">
        <w:t>necesario</w:t>
      </w:r>
      <w:r w:rsidR="00F24378">
        <w:t xml:space="preserve"> </w:t>
      </w:r>
      <w:r w:rsidRPr="00F24378">
        <w:t>crear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TRIGGER.</w:t>
      </w:r>
    </w:p>
    <w:p w14:paraId="53F60DC7" w14:textId="2413B011" w:rsidR="00AA6B2E" w:rsidRPr="00F24378" w:rsidRDefault="00AA6B2E" w:rsidP="00AA6B2E">
      <w:pPr>
        <w:pStyle w:val="Lista9"/>
      </w:pPr>
      <w:r w:rsidRPr="00F24378">
        <w:lastRenderedPageBreak/>
        <w:t>Para</w:t>
      </w:r>
      <w:r w:rsidR="00F24378">
        <w:t xml:space="preserve"> </w:t>
      </w:r>
      <w:r w:rsidRPr="00F24378">
        <w:t>asignar</w:t>
      </w:r>
      <w:r w:rsidR="00F24378">
        <w:t xml:space="preserve"> </w:t>
      </w:r>
      <w:r w:rsidRPr="00F24378">
        <w:t>por</w:t>
      </w:r>
      <w:r w:rsidR="00F24378">
        <w:t xml:space="preserve"> </w:t>
      </w:r>
      <w:r w:rsidRPr="00F24378">
        <w:t>defecto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hora</w:t>
      </w:r>
      <w:r w:rsidR="00F24378">
        <w:t xml:space="preserve"> </w:t>
      </w:r>
      <w:r w:rsidRPr="00F24378">
        <w:t>actual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variable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tipo</w:t>
      </w:r>
      <w:r w:rsidR="00F24378">
        <w:t xml:space="preserve"> </w:t>
      </w:r>
      <w:r w:rsidRPr="00F24378">
        <w:t>hora</w:t>
      </w:r>
      <w:r w:rsidR="00F24378">
        <w:t xml:space="preserve"> </w:t>
      </w:r>
      <w:r w:rsidRPr="00F24378">
        <w:t>es</w:t>
      </w:r>
      <w:r w:rsidR="00F24378">
        <w:t xml:space="preserve"> </w:t>
      </w:r>
      <w:r w:rsidRPr="00F24378">
        <w:t>necesario</w:t>
      </w:r>
      <w:r w:rsidR="00F24378">
        <w:t xml:space="preserve"> </w:t>
      </w:r>
      <w:r w:rsidRPr="00F24378">
        <w:t>crear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TRIGGER.</w:t>
      </w:r>
    </w:p>
    <w:p w14:paraId="217B71A6" w14:textId="77777777" w:rsidR="00AA6B2E" w:rsidRPr="00F24378" w:rsidRDefault="00AA6B2E" w:rsidP="00AA6B2E">
      <w:r w:rsidRPr="00F24378">
        <w:t>Ejemplo:</w:t>
      </w:r>
    </w:p>
    <w:p w14:paraId="17C3A56E" w14:textId="4BBCFAAE" w:rsidR="00AA6B2E" w:rsidRPr="00F24378" w:rsidRDefault="00AA6B2E" w:rsidP="00AA6B2E">
      <w:pPr>
        <w:pStyle w:val="comandoseinstrucciones"/>
      </w:pPr>
      <w:r w:rsidRPr="00F24378">
        <w:t>provincia</w:t>
      </w:r>
      <w:r w:rsidR="00F24378">
        <w:t xml:space="preserve"> </w:t>
      </w:r>
      <w:r w:rsidRPr="00F24378">
        <w:t>VARCHAR(9)</w:t>
      </w:r>
      <w:r w:rsidR="00F24378">
        <w:t xml:space="preserve"> </w:t>
      </w:r>
      <w:r w:rsidRPr="00F24378">
        <w:rPr>
          <w:highlight w:val="yellow"/>
        </w:rPr>
        <w:t>DEFAULT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'A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CORUÑA'</w:t>
      </w:r>
      <w:r w:rsidRPr="00F24378">
        <w:t>,</w:t>
      </w:r>
    </w:p>
    <w:p w14:paraId="47AE224F" w14:textId="58E988EC" w:rsidR="00AA6B2E" w:rsidRPr="00F24378" w:rsidRDefault="00AA6B2E" w:rsidP="00AA6B2E">
      <w:pPr>
        <w:pStyle w:val="comandoseinstrucciones"/>
      </w:pPr>
      <w:r w:rsidRPr="00F24378">
        <w:t>numero_de_hijos</w:t>
      </w:r>
      <w:r w:rsidR="00F24378">
        <w:t xml:space="preserve"> </w:t>
      </w:r>
      <w:r w:rsidRPr="00F24378">
        <w:t>TINYINT</w:t>
      </w:r>
      <w:r w:rsidR="00F24378">
        <w:t xml:space="preserve"> </w:t>
      </w:r>
      <w:r w:rsidRPr="00F24378">
        <w:rPr>
          <w:highlight w:val="yellow"/>
        </w:rPr>
        <w:t>DEFAULT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0</w:t>
      </w:r>
      <w:r w:rsidRPr="00F24378">
        <w:t>,</w:t>
      </w:r>
    </w:p>
    <w:p w14:paraId="7E67171F" w14:textId="33AB2FBD" w:rsidR="00AA6B2E" w:rsidRPr="00F24378" w:rsidRDefault="00AA6B2E" w:rsidP="00AA6B2E">
      <w:pPr>
        <w:pStyle w:val="comandoseinstrucciones"/>
      </w:pPr>
      <w:r w:rsidRPr="00F24378">
        <w:t>fecha</w:t>
      </w:r>
      <w:r w:rsidR="00F24378">
        <w:t xml:space="preserve"> </w:t>
      </w:r>
      <w:r w:rsidRPr="00F24378">
        <w:t>DATETIME</w:t>
      </w:r>
      <w:r w:rsidR="00F24378">
        <w:t xml:space="preserve"> </w:t>
      </w:r>
      <w:r w:rsidRPr="00F24378">
        <w:rPr>
          <w:highlight w:val="yellow"/>
        </w:rPr>
        <w:t>DEFAULT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CURRENT_TIMESTAMP</w:t>
      </w:r>
      <w:r w:rsidRPr="00F24378">
        <w:t>,</w:t>
      </w:r>
    </w:p>
    <w:p w14:paraId="53EF0C14" w14:textId="16605658" w:rsidR="00AA6B2E" w:rsidRPr="00F24378" w:rsidRDefault="00AA6B2E" w:rsidP="00AA6B2E">
      <w:pPr>
        <w:pStyle w:val="comandoseinstrucciones"/>
      </w:pPr>
      <w:r w:rsidRPr="00F24378">
        <w:t>salario</w:t>
      </w:r>
      <w:r w:rsidR="00F24378">
        <w:t xml:space="preserve"> </w:t>
      </w:r>
      <w:r w:rsidRPr="00F24378">
        <w:t>DOUBLE()DOUBLE</w:t>
      </w:r>
      <w:r w:rsidR="00F24378">
        <w:t xml:space="preserve"> </w:t>
      </w:r>
      <w:r w:rsidRPr="00F24378">
        <w:rPr>
          <w:highlight w:val="yellow"/>
        </w:rPr>
        <w:t>DEFAULT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NULL</w:t>
      </w:r>
      <w:r w:rsidRPr="00F24378">
        <w:t>,</w:t>
      </w:r>
    </w:p>
    <w:p w14:paraId="14AF3302" w14:textId="2561AF36" w:rsidR="00AA6B2E" w:rsidRPr="00F24378" w:rsidRDefault="00AA6B2E" w:rsidP="00AA6B2E">
      <w:pPr>
        <w:pStyle w:val="comandoseinstrucciones"/>
      </w:pPr>
      <w:r w:rsidRPr="00F24378">
        <w:t>salario</w:t>
      </w:r>
      <w:r w:rsidR="00F24378">
        <w:t xml:space="preserve"> </w:t>
      </w:r>
      <w:r w:rsidRPr="00F24378">
        <w:t>DOUBLE()DOUBLE,</w:t>
      </w:r>
    </w:p>
    <w:p w14:paraId="2044A21B" w14:textId="77777777" w:rsidR="00AA6B2E" w:rsidRPr="00F24378" w:rsidRDefault="00AA6B2E" w:rsidP="00AA6B2E">
      <w:pPr>
        <w:pStyle w:val="comandoseinstrucciones"/>
      </w:pPr>
    </w:p>
    <w:p w14:paraId="040B9923" w14:textId="22067A48" w:rsidR="00AA6B2E" w:rsidRPr="00F24378" w:rsidRDefault="00AA6B2E" w:rsidP="00AA6B2E">
      <w:r w:rsidRPr="00F24378">
        <w:t>Si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especifica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valor</w:t>
      </w:r>
      <w:r w:rsidR="00F24378">
        <w:t xml:space="preserve"> </w:t>
      </w:r>
      <w:r w:rsidRPr="00F24378">
        <w:t>DEFA</w:t>
      </w:r>
      <w:r w:rsidRPr="00F24378">
        <w:rPr>
          <w:caps/>
        </w:rPr>
        <w:t>ULT</w:t>
      </w:r>
      <w:bookmarkStart w:id="141" w:name="_Valor_por_defecto"/>
      <w:bookmarkEnd w:id="141"/>
      <w:r w:rsidR="00F24378">
        <w:t xml:space="preserve"> </w:t>
      </w:r>
      <w:r w:rsidRPr="00F24378">
        <w:t>para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atributo</w:t>
      </w:r>
      <w:r w:rsidR="00F24378">
        <w:t xml:space="preserve"> </w:t>
      </w:r>
      <w:r w:rsidRPr="00F24378">
        <w:t>entonces</w:t>
      </w:r>
      <w:r w:rsidR="00F24378">
        <w:t xml:space="preserve"> </w:t>
      </w:r>
      <w:r w:rsidRPr="00F24378">
        <w:t>MySQL</w:t>
      </w:r>
      <w:r w:rsidR="00F24378">
        <w:t xml:space="preserve"> </w:t>
      </w:r>
      <w:r w:rsidRPr="00F24378">
        <w:t>determina</w:t>
      </w:r>
      <w:r w:rsidR="00F24378">
        <w:t xml:space="preserve"> </w:t>
      </w:r>
      <w:r w:rsidRPr="00F24378">
        <w:t>su</w:t>
      </w:r>
      <w:r w:rsidR="00F24378">
        <w:t xml:space="preserve"> </w:t>
      </w:r>
      <w:r w:rsidRPr="00F24378">
        <w:rPr>
          <w:rStyle w:val="Textoennegrita"/>
        </w:rPr>
        <w:t>valor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por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defecto</w:t>
      </w:r>
      <w:r w:rsidR="00F24378">
        <w:t xml:space="preserve"> </w:t>
      </w:r>
      <w:r w:rsidRPr="00F24378">
        <w:t>del</w:t>
      </w:r>
      <w:r w:rsidR="00F24378">
        <w:t xml:space="preserve"> </w:t>
      </w:r>
      <w:r w:rsidRPr="00F24378">
        <w:t>siguiente</w:t>
      </w:r>
      <w:r w:rsidR="00F24378">
        <w:t xml:space="preserve"> </w:t>
      </w:r>
      <w:r w:rsidRPr="00F24378">
        <w:t>modo:</w:t>
      </w:r>
    </w:p>
    <w:p w14:paraId="4BFE9773" w14:textId="4B37A618" w:rsidR="00AA6B2E" w:rsidRPr="00F24378" w:rsidRDefault="00AA6B2E" w:rsidP="00AA6B2E">
      <w:pPr>
        <w:pStyle w:val="Lista3"/>
      </w:pPr>
      <w:r w:rsidRPr="00F24378">
        <w:t>Si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atributo</w:t>
      </w:r>
      <w:r w:rsidR="00F24378">
        <w:t xml:space="preserve"> </w:t>
      </w:r>
      <w:r w:rsidRPr="00F24378">
        <w:rPr>
          <w:rStyle w:val="Textoennegrita"/>
        </w:rPr>
        <w:t>SÍ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admite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el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valor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NULL</w:t>
      </w:r>
      <w:r w:rsidRPr="00F24378">
        <w:t>:</w:t>
      </w:r>
      <w:r w:rsidR="00F24378">
        <w:t xml:space="preserve"> </w:t>
      </w:r>
      <w:r w:rsidRPr="00F24378">
        <w:t>entonces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le</w:t>
      </w:r>
      <w:r w:rsidR="00F24378">
        <w:t xml:space="preserve"> </w:t>
      </w:r>
      <w:r w:rsidRPr="00F24378">
        <w:t>asigna</w:t>
      </w:r>
      <w:r w:rsidR="00F24378">
        <w:t xml:space="preserve"> </w:t>
      </w:r>
      <w:r w:rsidRPr="00F24378">
        <w:t>implícitamente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cláusula</w:t>
      </w:r>
      <w:r w:rsidR="00F24378">
        <w:t xml:space="preserve"> </w:t>
      </w:r>
      <w:r w:rsidRPr="00F24378">
        <w:t>DEFAULT</w:t>
      </w:r>
      <w:r w:rsidR="00F24378">
        <w:t xml:space="preserve"> </w:t>
      </w:r>
      <w:r w:rsidRPr="00F24378">
        <w:t>NULL.</w:t>
      </w:r>
    </w:p>
    <w:p w14:paraId="0104F86A" w14:textId="567E053C" w:rsidR="00AA6B2E" w:rsidRPr="00F24378" w:rsidRDefault="00AA6B2E" w:rsidP="00AA6B2E">
      <w:pPr>
        <w:pStyle w:val="Lista3"/>
      </w:pPr>
      <w:r w:rsidRPr="00F24378">
        <w:t>Si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atributo</w:t>
      </w:r>
      <w:r w:rsidR="00F24378">
        <w:t xml:space="preserve"> </w:t>
      </w:r>
      <w:r w:rsidRPr="00F24378">
        <w:rPr>
          <w:rStyle w:val="Textoennegrita"/>
        </w:rPr>
        <w:t>NO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admite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el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valor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NULL</w:t>
      </w:r>
      <w:r w:rsidRPr="00F24378">
        <w:t>:</w:t>
      </w:r>
      <w:r w:rsidR="00F24378">
        <w:t xml:space="preserve"> </w:t>
      </w:r>
      <w:r w:rsidRPr="00F24378">
        <w:t>entonces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le</w:t>
      </w:r>
      <w:r w:rsidR="00F24378">
        <w:t xml:space="preserve"> </w:t>
      </w:r>
      <w:r w:rsidRPr="00F24378">
        <w:t>asigna</w:t>
      </w:r>
      <w:r w:rsidR="00F24378">
        <w:t xml:space="preserve"> </w:t>
      </w:r>
      <w:r w:rsidRPr="00F24378">
        <w:t>implícitamente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cláusula</w:t>
      </w:r>
      <w:r w:rsidR="00F24378">
        <w:t xml:space="preserve"> </w:t>
      </w:r>
      <w:r w:rsidRPr="00F24378">
        <w:t>DEFAULT,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lo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sucederá</w:t>
      </w:r>
      <w:r w:rsidR="00F24378">
        <w:t xml:space="preserve"> </w:t>
      </w:r>
      <w:r w:rsidRPr="00F24378">
        <w:t>al</w:t>
      </w:r>
      <w:r w:rsidR="00F24378">
        <w:t xml:space="preserve"> </w:t>
      </w:r>
      <w:r w:rsidRPr="00F24378">
        <w:t>realizar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INSERT,</w:t>
      </w:r>
      <w:r w:rsidR="00F24378">
        <w:t xml:space="preserve"> </w:t>
      </w:r>
      <w:r w:rsidRPr="00F24378">
        <w:t>REPLACE</w:t>
      </w:r>
      <w:r w:rsidR="00F24378">
        <w:t xml:space="preserve"> </w:t>
      </w:r>
      <w:r w:rsidRPr="00F24378">
        <w:t>o</w:t>
      </w:r>
      <w:r w:rsidR="00F24378">
        <w:t xml:space="preserve"> </w:t>
      </w:r>
      <w:r w:rsidRPr="00F24378">
        <w:t>UPDATE</w:t>
      </w:r>
      <w:r w:rsidR="00F24378">
        <w:t xml:space="preserve"> </w:t>
      </w:r>
      <w:r w:rsidRPr="00F24378">
        <w:t>depende</w:t>
      </w:r>
      <w:r w:rsidR="00F24378">
        <w:t xml:space="preserve"> </w:t>
      </w:r>
      <w:r w:rsidRPr="00F24378">
        <w:t>del</w:t>
      </w:r>
      <w:r w:rsidR="00F24378">
        <w:t xml:space="preserve"> </w:t>
      </w:r>
      <w:r w:rsidRPr="00F24378">
        <w:t>modo</w:t>
      </w:r>
      <w:r w:rsidR="00F24378">
        <w:t xml:space="preserve"> </w:t>
      </w:r>
      <w:r w:rsidRPr="00F24378">
        <w:t>activo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SQL:</w:t>
      </w:r>
    </w:p>
    <w:p w14:paraId="36BAA19F" w14:textId="6D9B2B2F" w:rsidR="00AA6B2E" w:rsidRPr="00F24378" w:rsidRDefault="00AA6B2E" w:rsidP="00AA6B2E">
      <w:pPr>
        <w:pStyle w:val="Lista5"/>
      </w:pPr>
      <w:r w:rsidRPr="00F24378">
        <w:rPr>
          <w:rStyle w:val="Textoennegrita"/>
        </w:rPr>
        <w:t>Modo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SQL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estricto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activado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y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tabla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transaccional</w:t>
      </w:r>
      <w:r w:rsidRPr="00F24378">
        <w:t>: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produce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error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produce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ROLL</w:t>
      </w:r>
      <w:r w:rsidR="00F24378">
        <w:t xml:space="preserve"> </w:t>
      </w:r>
      <w:r w:rsidRPr="00F24378">
        <w:t>BACK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sentencia</w:t>
      </w:r>
      <w:r w:rsidR="00F24378">
        <w:t xml:space="preserve"> </w:t>
      </w:r>
      <w:r w:rsidRPr="00F24378">
        <w:t>problemática.</w:t>
      </w:r>
    </w:p>
    <w:p w14:paraId="30D7238F" w14:textId="416B6C95" w:rsidR="00AA6B2E" w:rsidRPr="00F24378" w:rsidRDefault="00AA6B2E" w:rsidP="00AA6B2E">
      <w:pPr>
        <w:pStyle w:val="Lista5"/>
      </w:pPr>
      <w:r w:rsidRPr="00F24378">
        <w:rPr>
          <w:rStyle w:val="Textoennegrita"/>
        </w:rPr>
        <w:t>Modo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SQL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estricto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activado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y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tabla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NO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transaccional</w:t>
      </w:r>
      <w:r w:rsidRPr="00F24378">
        <w:t>: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produce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error,</w:t>
      </w:r>
      <w:r w:rsidR="00F24378">
        <w:t xml:space="preserve"> </w:t>
      </w:r>
      <w:r w:rsidRPr="00F24378">
        <w:t>pero</w:t>
      </w:r>
      <w:r w:rsidR="00F24378">
        <w:t xml:space="preserve"> </w:t>
      </w:r>
      <w:r w:rsidRPr="00F24378">
        <w:t>si</w:t>
      </w:r>
      <w:r w:rsidR="00F24378">
        <w:t xml:space="preserve"> </w:t>
      </w:r>
      <w:r w:rsidRPr="00F24378">
        <w:t>estamos</w:t>
      </w:r>
      <w:r w:rsidR="00F24378">
        <w:t xml:space="preserve"> </w:t>
      </w:r>
      <w:r w:rsidRPr="00F24378">
        <w:t>realizando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tarea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afecta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más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fila,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operación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realizará</w:t>
      </w:r>
      <w:r w:rsidR="00F24378">
        <w:t xml:space="preserve"> </w:t>
      </w:r>
      <w:r w:rsidRPr="00F24378">
        <w:t>correctamente</w:t>
      </w:r>
      <w:r w:rsidR="00F24378">
        <w:t xml:space="preserve"> </w:t>
      </w:r>
      <w:r w:rsidRPr="00F24378">
        <w:t>para</w:t>
      </w:r>
      <w:r w:rsidR="00F24378">
        <w:t xml:space="preserve"> </w:t>
      </w:r>
      <w:r w:rsidRPr="00F24378">
        <w:t>todas</w:t>
      </w:r>
      <w:r w:rsidR="00F24378">
        <w:t xml:space="preserve"> </w:t>
      </w:r>
      <w:r w:rsidRPr="00F24378">
        <w:t>las</w:t>
      </w:r>
      <w:r w:rsidR="00F24378">
        <w:t xml:space="preserve"> </w:t>
      </w:r>
      <w:r w:rsidRPr="00F24378">
        <w:t>filas</w:t>
      </w:r>
      <w:r w:rsidR="00F24378">
        <w:t xml:space="preserve"> </w:t>
      </w:r>
      <w:r w:rsidRPr="00F24378">
        <w:t>excepto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última.</w:t>
      </w:r>
    </w:p>
    <w:p w14:paraId="487BFF3D" w14:textId="55A2E1D1" w:rsidR="00AA6B2E" w:rsidRPr="00F24378" w:rsidRDefault="00AA6B2E" w:rsidP="00AA6B2E">
      <w:pPr>
        <w:pStyle w:val="Lista5"/>
      </w:pPr>
      <w:r w:rsidRPr="00F24378">
        <w:rPr>
          <w:rStyle w:val="Textoennegrita"/>
        </w:rPr>
        <w:t>Modo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SQL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estricto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desactivado</w:t>
      </w:r>
      <w:r w:rsidRPr="00F24378">
        <w:t>:</w:t>
      </w:r>
      <w:r w:rsidR="00F24378">
        <w:t xml:space="preserve"> </w:t>
      </w:r>
      <w:r w:rsidRPr="00F24378">
        <w:t>MySQL</w:t>
      </w:r>
      <w:r w:rsidR="00F24378">
        <w:t xml:space="preserve"> </w:t>
      </w:r>
      <w:r w:rsidRPr="00F24378">
        <w:t>asigna</w:t>
      </w:r>
      <w:r w:rsidR="00F24378">
        <w:t xml:space="preserve"> </w:t>
      </w:r>
      <w:r w:rsidRPr="00F24378">
        <w:t>al</w:t>
      </w:r>
      <w:r w:rsidR="00F24378">
        <w:t xml:space="preserve"> </w:t>
      </w:r>
      <w:r w:rsidRPr="00F24378">
        <w:t>atributo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valor</w:t>
      </w:r>
      <w:r w:rsidR="00F24378">
        <w:t xml:space="preserve"> </w:t>
      </w:r>
      <w:r w:rsidRPr="00F24378">
        <w:t>implícito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su</w:t>
      </w:r>
      <w:r w:rsidR="00F24378">
        <w:t xml:space="preserve"> </w:t>
      </w:r>
      <w:r w:rsidRPr="00F24378">
        <w:t>tipo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dato.</w:t>
      </w:r>
    </w:p>
    <w:p w14:paraId="57FB9C47" w14:textId="25E1910B" w:rsidR="00AA6B2E" w:rsidRPr="00F24378" w:rsidRDefault="00AA6B2E" w:rsidP="00AA6B2E">
      <w:pPr>
        <w:pStyle w:val="Lista3"/>
      </w:pPr>
      <w:r w:rsidRPr="00F24378">
        <w:rPr>
          <w:rStyle w:val="Textoennegrita"/>
        </w:rPr>
        <w:t>Clave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primaria</w:t>
      </w:r>
      <w:r w:rsidRPr="00F24378">
        <w:t>:</w:t>
      </w:r>
      <w:r w:rsidR="00F24378">
        <w:t xml:space="preserve"> </w:t>
      </w:r>
      <w:r w:rsidRPr="00F24378">
        <w:t>Si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atributo</w:t>
      </w:r>
      <w:r w:rsidR="00F24378">
        <w:t xml:space="preserve"> </w:t>
      </w:r>
      <w:r w:rsidRPr="00F24378">
        <w:t>forma</w:t>
      </w:r>
      <w:r w:rsidR="00F24378">
        <w:t xml:space="preserve"> </w:t>
      </w:r>
      <w:r w:rsidRPr="00F24378">
        <w:t>parte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clave</w:t>
      </w:r>
      <w:r w:rsidR="00F24378">
        <w:t xml:space="preserve"> </w:t>
      </w:r>
      <w:r w:rsidRPr="00F24378">
        <w:t>primaria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indica</w:t>
      </w:r>
      <w:r w:rsidR="00F24378">
        <w:t xml:space="preserve"> </w:t>
      </w:r>
      <w:r w:rsidRPr="00F24378">
        <w:t>explícitamente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cláusula</w:t>
      </w:r>
      <w:r w:rsidR="00F24378">
        <w:t xml:space="preserve"> </w:t>
      </w:r>
      <w:r w:rsidRPr="00F24378">
        <w:t>NOT</w:t>
      </w:r>
      <w:r w:rsidR="00F24378">
        <w:t xml:space="preserve"> </w:t>
      </w:r>
      <w:r w:rsidRPr="00F24378">
        <w:t>NULL,</w:t>
      </w:r>
      <w:r w:rsidR="00F24378">
        <w:t xml:space="preserve"> </w:t>
      </w:r>
      <w:r w:rsidRPr="00F24378">
        <w:t>entonces</w:t>
      </w:r>
      <w:r w:rsidR="00F24378">
        <w:t xml:space="preserve"> </w:t>
      </w:r>
      <w:r w:rsidRPr="00F24378">
        <w:t>MySQL</w:t>
      </w:r>
      <w:r w:rsidR="00F24378">
        <w:t xml:space="preserve"> </w:t>
      </w:r>
      <w:r w:rsidRPr="00F24378">
        <w:t>le</w:t>
      </w:r>
      <w:r w:rsidR="00F24378">
        <w:t xml:space="preserve"> </w:t>
      </w:r>
      <w:r w:rsidRPr="00F24378">
        <w:t>asigna</w:t>
      </w:r>
      <w:r w:rsidR="00F24378">
        <w:t xml:space="preserve"> </w:t>
      </w:r>
      <w:r w:rsidRPr="00F24378">
        <w:t>implícitamente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cláusula</w:t>
      </w:r>
      <w:r w:rsidR="00F24378">
        <w:t xml:space="preserve"> </w:t>
      </w:r>
      <w:r w:rsidRPr="00F24378">
        <w:t>NOT</w:t>
      </w:r>
      <w:r w:rsidR="00F24378">
        <w:t xml:space="preserve"> </w:t>
      </w:r>
      <w:r w:rsidRPr="00F24378">
        <w:t>NULL</w:t>
      </w:r>
      <w:r w:rsidR="00F24378">
        <w:t xml:space="preserve"> </w:t>
      </w:r>
      <w:r w:rsidRPr="00F24378">
        <w:t>(porque</w:t>
      </w:r>
      <w:r w:rsidR="00F24378">
        <w:t xml:space="preserve"> </w:t>
      </w:r>
      <w:r w:rsidRPr="00F24378">
        <w:t>todos</w:t>
      </w:r>
      <w:r w:rsidR="00F24378">
        <w:t xml:space="preserve"> </w:t>
      </w:r>
      <w:r w:rsidRPr="00F24378">
        <w:t>los</w:t>
      </w:r>
      <w:r w:rsidR="00F24378">
        <w:t xml:space="preserve"> </w:t>
      </w:r>
      <w:r w:rsidRPr="00F24378">
        <w:t>atributos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PRIMARY</w:t>
      </w:r>
      <w:r w:rsidR="00F24378">
        <w:t xml:space="preserve"> </w:t>
      </w:r>
      <w:r w:rsidRPr="00F24378">
        <w:t>KEY</w:t>
      </w:r>
      <w:r w:rsidR="00F24378">
        <w:t xml:space="preserve"> </w:t>
      </w:r>
      <w:r w:rsidRPr="00F24378">
        <w:t>tienen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ser</w:t>
      </w:r>
      <w:r w:rsidR="00F24378">
        <w:t xml:space="preserve"> </w:t>
      </w:r>
      <w:r w:rsidRPr="00F24378">
        <w:t>NOT</w:t>
      </w:r>
      <w:r w:rsidR="00F24378">
        <w:t xml:space="preserve"> </w:t>
      </w:r>
      <w:r w:rsidRPr="00F24378">
        <w:t>NULL)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además</w:t>
      </w:r>
      <w:r w:rsidR="00F24378">
        <w:t xml:space="preserve"> </w:t>
      </w:r>
      <w:r w:rsidRPr="00F24378">
        <w:t>le</w:t>
      </w:r>
      <w:r w:rsidR="00F24378">
        <w:t xml:space="preserve"> </w:t>
      </w:r>
      <w:r w:rsidRPr="00F24378">
        <w:t>asigna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ese</w:t>
      </w:r>
      <w:r w:rsidR="00F24378">
        <w:t xml:space="preserve"> </w:t>
      </w:r>
      <w:r w:rsidRPr="00F24378">
        <w:t>atributo</w:t>
      </w:r>
      <w:r w:rsidR="00F24378">
        <w:t xml:space="preserve"> </w:t>
      </w:r>
      <w:r w:rsidRPr="00F24378">
        <w:t>el</w:t>
      </w:r>
      <w:r w:rsidR="00F24378">
        <w:t xml:space="preserve"> </w:t>
      </w:r>
      <w:hyperlink w:anchor="_Valor_implícito_por" w:history="1">
        <w:r w:rsidRPr="00F24378">
          <w:rPr>
            <w:rStyle w:val="Hipervnculo"/>
          </w:rPr>
          <w:t>valor</w:t>
        </w:r>
        <w:r w:rsidR="00F24378">
          <w:rPr>
            <w:rStyle w:val="Hipervnculo"/>
          </w:rPr>
          <w:t xml:space="preserve"> </w:t>
        </w:r>
        <w:r w:rsidRPr="00F24378">
          <w:rPr>
            <w:rStyle w:val="Hipervnculo"/>
          </w:rPr>
          <w:t>implícito</w:t>
        </w:r>
        <w:r w:rsidR="00F24378">
          <w:rPr>
            <w:rStyle w:val="Hipervnculo"/>
          </w:rPr>
          <w:t xml:space="preserve"> </w:t>
        </w:r>
        <w:r w:rsidRPr="00F24378">
          <w:rPr>
            <w:rStyle w:val="Hipervnculo"/>
          </w:rPr>
          <w:t>por</w:t>
        </w:r>
        <w:r w:rsidR="00F24378">
          <w:rPr>
            <w:rStyle w:val="Hipervnculo"/>
          </w:rPr>
          <w:t xml:space="preserve"> </w:t>
        </w:r>
        <w:r w:rsidRPr="00F24378">
          <w:rPr>
            <w:rStyle w:val="Hipervnculo"/>
          </w:rPr>
          <w:t>defecto</w:t>
        </w:r>
        <w:r w:rsidR="00F24378">
          <w:rPr>
            <w:rStyle w:val="Hipervnculo"/>
          </w:rPr>
          <w:t xml:space="preserve"> </w:t>
        </w:r>
        <w:r w:rsidRPr="00F24378">
          <w:rPr>
            <w:rStyle w:val="Hipervnculo"/>
          </w:rPr>
          <w:t>de</w:t>
        </w:r>
        <w:r w:rsidR="00F24378">
          <w:rPr>
            <w:rStyle w:val="Hipervnculo"/>
          </w:rPr>
          <w:t xml:space="preserve"> </w:t>
        </w:r>
        <w:r w:rsidRPr="00F24378">
          <w:rPr>
            <w:rStyle w:val="Hipervnculo"/>
          </w:rPr>
          <w:t>su</w:t>
        </w:r>
        <w:r w:rsidR="00F24378">
          <w:rPr>
            <w:rStyle w:val="Hipervnculo"/>
          </w:rPr>
          <w:t xml:space="preserve"> </w:t>
        </w:r>
        <w:r w:rsidRPr="00F24378">
          <w:rPr>
            <w:rStyle w:val="Hipervnculo"/>
          </w:rPr>
          <w:t>tipo</w:t>
        </w:r>
        <w:r w:rsidR="00F24378">
          <w:rPr>
            <w:rStyle w:val="Hipervnculo"/>
          </w:rPr>
          <w:t xml:space="preserve"> </w:t>
        </w:r>
        <w:r w:rsidRPr="00F24378">
          <w:rPr>
            <w:rStyle w:val="Hipervnculo"/>
          </w:rPr>
          <w:t>de</w:t>
        </w:r>
        <w:r w:rsidR="00F24378">
          <w:rPr>
            <w:rStyle w:val="Hipervnculo"/>
          </w:rPr>
          <w:t xml:space="preserve"> </w:t>
        </w:r>
        <w:r w:rsidRPr="00F24378">
          <w:rPr>
            <w:rStyle w:val="Hipervnculo"/>
          </w:rPr>
          <w:t>dato</w:t>
        </w:r>
      </w:hyperlink>
      <w:r w:rsidRPr="00F24378">
        <w:t>;</w:t>
      </w:r>
      <w:r w:rsidR="00F24378">
        <w:t xml:space="preserve"> </w:t>
      </w:r>
      <w:r w:rsidRPr="00F24378">
        <w:t>si</w:t>
      </w:r>
      <w:r w:rsidR="00F24378">
        <w:t xml:space="preserve"> </w:t>
      </w:r>
      <w:r w:rsidRPr="00F24378">
        <w:t>queremos</w:t>
      </w:r>
      <w:r w:rsidR="00F24378">
        <w:t xml:space="preserve"> </w:t>
      </w:r>
      <w:r w:rsidRPr="00F24378">
        <w:t>evitar</w:t>
      </w:r>
      <w:r w:rsidR="00F24378">
        <w:t xml:space="preserve"> </w:t>
      </w:r>
      <w:r w:rsidRPr="00F24378">
        <w:t>esto,</w:t>
      </w:r>
      <w:r w:rsidR="00F24378">
        <w:t xml:space="preserve"> </w:t>
      </w:r>
      <w:r w:rsidRPr="00F24378">
        <w:t>debemos</w:t>
      </w:r>
      <w:r w:rsidR="00F24378">
        <w:t xml:space="preserve"> </w:t>
      </w:r>
      <w:r w:rsidRPr="00F24378">
        <w:t>incluir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cláusula</w:t>
      </w:r>
      <w:r w:rsidR="00F24378">
        <w:t xml:space="preserve"> </w:t>
      </w:r>
      <w:r w:rsidRPr="00F24378">
        <w:t>NOT</w:t>
      </w:r>
      <w:r w:rsidR="00F24378">
        <w:t xml:space="preserve"> </w:t>
      </w:r>
      <w:r w:rsidRPr="00F24378">
        <w:t>NULL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atributo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forma</w:t>
      </w:r>
      <w:r w:rsidR="00F24378">
        <w:t xml:space="preserve"> </w:t>
      </w:r>
      <w:r w:rsidRPr="00F24378">
        <w:t>parte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clave</w:t>
      </w:r>
      <w:r w:rsidR="00F24378">
        <w:t xml:space="preserve"> </w:t>
      </w:r>
      <w:r w:rsidRPr="00F24378">
        <w:t>primaria.</w:t>
      </w:r>
    </w:p>
    <w:p w14:paraId="6AA736D1" w14:textId="77777777" w:rsidR="00AA6B2E" w:rsidRPr="00F24378" w:rsidRDefault="00AA6B2E" w:rsidP="00AA6B2E"/>
    <w:p w14:paraId="2BEEE6C3" w14:textId="342B9706" w:rsidR="00AA6B2E" w:rsidRPr="00F24378" w:rsidRDefault="00AA6B2E" w:rsidP="00AA6B2E">
      <w:pPr>
        <w:rPr>
          <w:highlight w:val="red"/>
        </w:rPr>
      </w:pPr>
      <w:r w:rsidRPr="00F24378">
        <w:rPr>
          <w:highlight w:val="red"/>
        </w:rPr>
        <w:t>For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data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entry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into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a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NOT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NULL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column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that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has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no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explicit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DEFAULT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clause,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if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an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INSERT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or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REPLACE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statement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includes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no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value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for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the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column,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or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an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UPDATE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statement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sets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the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column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to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NULL,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MySQL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handles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the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column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according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to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the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SQL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mode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in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effect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at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the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time:</w:t>
      </w:r>
    </w:p>
    <w:p w14:paraId="0717A3D4" w14:textId="06653E73" w:rsidR="00AA6B2E" w:rsidRPr="00F24378" w:rsidRDefault="00AA6B2E" w:rsidP="00AA6B2E">
      <w:pPr>
        <w:pStyle w:val="Lista3"/>
        <w:rPr>
          <w:highlight w:val="red"/>
        </w:rPr>
      </w:pPr>
      <w:r w:rsidRPr="00F24378">
        <w:rPr>
          <w:highlight w:val="red"/>
        </w:rPr>
        <w:t>If</w:t>
      </w:r>
      <w:r w:rsidR="00F24378">
        <w:rPr>
          <w:highlight w:val="red"/>
        </w:rPr>
        <w:t xml:space="preserve"> </w:t>
      </w:r>
      <w:r w:rsidRPr="00F24378">
        <w:rPr>
          <w:b/>
          <w:highlight w:val="red"/>
        </w:rPr>
        <w:t>strict</w:t>
      </w:r>
      <w:r w:rsidR="00F24378">
        <w:rPr>
          <w:b/>
          <w:highlight w:val="red"/>
        </w:rPr>
        <w:t xml:space="preserve"> </w:t>
      </w:r>
      <w:r w:rsidRPr="00F24378">
        <w:rPr>
          <w:b/>
          <w:highlight w:val="red"/>
        </w:rPr>
        <w:t>SQL</w:t>
      </w:r>
      <w:r w:rsidR="00F24378">
        <w:rPr>
          <w:b/>
          <w:highlight w:val="red"/>
        </w:rPr>
        <w:t xml:space="preserve"> </w:t>
      </w:r>
      <w:r w:rsidRPr="00F24378">
        <w:rPr>
          <w:b/>
          <w:highlight w:val="red"/>
        </w:rPr>
        <w:t>mode</w:t>
      </w:r>
      <w:r w:rsidR="00F24378">
        <w:rPr>
          <w:b/>
          <w:highlight w:val="red"/>
        </w:rPr>
        <w:t xml:space="preserve"> </w:t>
      </w:r>
      <w:r w:rsidRPr="00F24378">
        <w:rPr>
          <w:b/>
          <w:highlight w:val="red"/>
        </w:rPr>
        <w:t>is</w:t>
      </w:r>
      <w:r w:rsidR="00F24378">
        <w:rPr>
          <w:b/>
          <w:highlight w:val="red"/>
        </w:rPr>
        <w:t xml:space="preserve"> </w:t>
      </w:r>
      <w:r w:rsidRPr="00F24378">
        <w:rPr>
          <w:b/>
          <w:highlight w:val="red"/>
        </w:rPr>
        <w:t>enabled</w:t>
      </w:r>
      <w:r w:rsidRPr="00F24378">
        <w:rPr>
          <w:highlight w:val="red"/>
        </w:rPr>
        <w:t>,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an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error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occurs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for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transactional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tables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and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the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statement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is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rolled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back.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For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non-transactional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tables,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an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error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occurs,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but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if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this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happens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for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the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second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or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subsequent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row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of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a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multiple-row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statement,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the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preceding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rows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will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have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been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inserted.</w:t>
      </w:r>
    </w:p>
    <w:p w14:paraId="30F4BF74" w14:textId="027774F2" w:rsidR="00AA6B2E" w:rsidRPr="00F24378" w:rsidRDefault="00AA6B2E" w:rsidP="00AA6B2E">
      <w:pPr>
        <w:pStyle w:val="Lista3"/>
        <w:rPr>
          <w:highlight w:val="red"/>
        </w:rPr>
      </w:pPr>
      <w:r w:rsidRPr="00F24378">
        <w:rPr>
          <w:highlight w:val="red"/>
        </w:rPr>
        <w:t>If</w:t>
      </w:r>
      <w:r w:rsidR="00F24378">
        <w:rPr>
          <w:highlight w:val="red"/>
        </w:rPr>
        <w:t xml:space="preserve"> </w:t>
      </w:r>
      <w:r w:rsidRPr="00F24378">
        <w:rPr>
          <w:b/>
          <w:highlight w:val="red"/>
        </w:rPr>
        <w:t>strict</w:t>
      </w:r>
      <w:r w:rsidR="00F24378">
        <w:rPr>
          <w:b/>
          <w:highlight w:val="red"/>
        </w:rPr>
        <w:t xml:space="preserve"> </w:t>
      </w:r>
      <w:r w:rsidRPr="00F24378">
        <w:rPr>
          <w:b/>
          <w:highlight w:val="red"/>
        </w:rPr>
        <w:t>mode</w:t>
      </w:r>
      <w:r w:rsidR="00F24378">
        <w:rPr>
          <w:b/>
          <w:highlight w:val="red"/>
        </w:rPr>
        <w:t xml:space="preserve"> </w:t>
      </w:r>
      <w:r w:rsidRPr="00F24378">
        <w:rPr>
          <w:b/>
          <w:highlight w:val="red"/>
        </w:rPr>
        <w:t>is</w:t>
      </w:r>
      <w:r w:rsidR="00F24378">
        <w:rPr>
          <w:b/>
          <w:highlight w:val="red"/>
        </w:rPr>
        <w:t xml:space="preserve"> </w:t>
      </w:r>
      <w:r w:rsidRPr="00F24378">
        <w:rPr>
          <w:b/>
          <w:highlight w:val="red"/>
        </w:rPr>
        <w:t>not</w:t>
      </w:r>
      <w:r w:rsidR="00F24378">
        <w:rPr>
          <w:b/>
          <w:highlight w:val="red"/>
        </w:rPr>
        <w:t xml:space="preserve"> </w:t>
      </w:r>
      <w:r w:rsidRPr="00F24378">
        <w:rPr>
          <w:b/>
          <w:highlight w:val="red"/>
        </w:rPr>
        <w:t>enabled</w:t>
      </w:r>
      <w:r w:rsidRPr="00F24378">
        <w:rPr>
          <w:highlight w:val="red"/>
        </w:rPr>
        <w:t>,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MySQL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sets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the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column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to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the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implicit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default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value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for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the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column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data</w:t>
      </w:r>
      <w:r w:rsidR="00F24378">
        <w:rPr>
          <w:highlight w:val="red"/>
        </w:rPr>
        <w:t xml:space="preserve"> </w:t>
      </w:r>
      <w:r w:rsidRPr="00F24378">
        <w:rPr>
          <w:highlight w:val="red"/>
        </w:rPr>
        <w:t>type.</w:t>
      </w:r>
      <w:r w:rsidR="00F24378">
        <w:rPr>
          <w:highlight w:val="red"/>
        </w:rPr>
        <w:t xml:space="preserve"> </w:t>
      </w:r>
    </w:p>
    <w:p w14:paraId="38618AE6" w14:textId="541D588A" w:rsidR="00AA6B2E" w:rsidRPr="00F24378" w:rsidRDefault="00AA6B2E" w:rsidP="00AA6B2E">
      <w:r w:rsidRPr="00F24378">
        <w:t>(ver</w:t>
      </w:r>
      <w:r w:rsidR="00F24378">
        <w:t xml:space="preserve"> </w:t>
      </w:r>
      <w:r w:rsidRPr="00F24378">
        <w:t>apartado</w:t>
      </w:r>
      <w:r w:rsidR="00F24378">
        <w:t xml:space="preserve"> </w:t>
      </w:r>
      <w:r w:rsidRPr="00F24378">
        <w:t>modos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MySQL:</w:t>
      </w:r>
      <w:r w:rsidR="00F24378">
        <w:t xml:space="preserve"> </w:t>
      </w:r>
      <w:r w:rsidRPr="00F24378">
        <w:t>modo</w:t>
      </w:r>
      <w:r w:rsidR="00F24378">
        <w:t xml:space="preserve"> </w:t>
      </w:r>
      <w:r w:rsidRPr="00F24378">
        <w:t>estricto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otros)</w:t>
      </w:r>
    </w:p>
    <w:p w14:paraId="111A7785" w14:textId="77777777" w:rsidR="00AA6B2E" w:rsidRPr="00F24378" w:rsidRDefault="00AA6B2E" w:rsidP="00AA6B2E"/>
    <w:p w14:paraId="3F67D440" w14:textId="703DCF63" w:rsidR="00AA6B2E" w:rsidRPr="00F24378" w:rsidRDefault="00AA6B2E" w:rsidP="00AA6B2E">
      <w:r w:rsidRPr="00F24378">
        <w:t>BLOB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TEXT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admiten</w:t>
      </w:r>
      <w:r w:rsidR="00F24378">
        <w:t xml:space="preserve"> </w:t>
      </w:r>
      <w:r w:rsidRPr="00F24378">
        <w:t>DEFAULT.</w:t>
      </w:r>
    </w:p>
    <w:p w14:paraId="0D46782A" w14:textId="77777777" w:rsidR="00AA6B2E" w:rsidRPr="00F24378" w:rsidRDefault="00AA6B2E" w:rsidP="00AA6B2E"/>
    <w:p w14:paraId="637C9FB9" w14:textId="5A964D95" w:rsidR="00AA6B2E" w:rsidRPr="00F24378" w:rsidRDefault="00AA6B2E" w:rsidP="00AA6B2E">
      <w:pPr>
        <w:pStyle w:val="Ttulo3"/>
      </w:pPr>
      <w:bookmarkStart w:id="142" w:name="_Valor_por_defecto_1"/>
      <w:bookmarkStart w:id="143" w:name="_Valor_implícito_por"/>
      <w:bookmarkStart w:id="144" w:name="_Toc71794166"/>
      <w:bookmarkStart w:id="145" w:name="_Toc149546832"/>
      <w:bookmarkEnd w:id="142"/>
      <w:bookmarkEnd w:id="143"/>
      <w:r w:rsidRPr="00F24378">
        <w:lastRenderedPageBreak/>
        <w:t>Valor</w:t>
      </w:r>
      <w:r w:rsidR="00F24378">
        <w:t xml:space="preserve"> </w:t>
      </w:r>
      <w:r w:rsidRPr="00F24378">
        <w:t>implícito</w:t>
      </w:r>
      <w:r w:rsidR="00F24378">
        <w:t xml:space="preserve"> </w:t>
      </w:r>
      <w:r w:rsidRPr="00F24378">
        <w:t>por</w:t>
      </w:r>
      <w:r w:rsidR="00F24378">
        <w:t xml:space="preserve"> </w:t>
      </w:r>
      <w:r w:rsidRPr="00F24378">
        <w:t>defecto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cada</w:t>
      </w:r>
      <w:r w:rsidR="00F24378">
        <w:t xml:space="preserve"> </w:t>
      </w:r>
      <w:r w:rsidRPr="00F24378">
        <w:t>tipo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dato.</w:t>
      </w:r>
      <w:bookmarkEnd w:id="144"/>
      <w:bookmarkEnd w:id="145"/>
    </w:p>
    <w:p w14:paraId="3F086C73" w14:textId="77777777" w:rsidR="00AA6B2E" w:rsidRPr="00F24378" w:rsidRDefault="00AA6B2E" w:rsidP="00AA6B2E">
      <w:pPr>
        <w:pStyle w:val="comandoseinstrucciones"/>
      </w:pPr>
      <w:r w:rsidRPr="00F24378">
        <w:t>dev.mysql.com/doc/refman/5.0/en/data-type-defaults.html</w:t>
      </w:r>
    </w:p>
    <w:p w14:paraId="4135555D" w14:textId="2A625A61" w:rsidR="00AA6B2E" w:rsidRPr="00F24378" w:rsidRDefault="00AA6B2E" w:rsidP="00AA6B2E">
      <w:r w:rsidRPr="00F24378">
        <w:t>Cuando</w:t>
      </w:r>
      <w:r w:rsidR="00F24378">
        <w:t xml:space="preserve"> </w:t>
      </w:r>
      <w:r w:rsidRPr="00F24378">
        <w:t>MySQL</w:t>
      </w:r>
      <w:r w:rsidR="00F24378">
        <w:t xml:space="preserve"> </w:t>
      </w:r>
      <w:r w:rsidRPr="00F24378">
        <w:t>debe</w:t>
      </w:r>
      <w:r w:rsidR="00F24378">
        <w:t xml:space="preserve"> </w:t>
      </w:r>
      <w:r w:rsidRPr="00F24378">
        <w:t>asignar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valor</w:t>
      </w:r>
      <w:r w:rsidR="00F24378">
        <w:t xml:space="preserve"> </w:t>
      </w:r>
      <w:r w:rsidRPr="00F24378">
        <w:t>por</w:t>
      </w:r>
      <w:r w:rsidR="00F24378">
        <w:t xml:space="preserve"> </w:t>
      </w:r>
      <w:r w:rsidRPr="00F24378">
        <w:t>defecto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atributo,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valor</w:t>
      </w:r>
      <w:r w:rsidR="00F24378">
        <w:t xml:space="preserve"> </w:t>
      </w:r>
      <w:r w:rsidRPr="00F24378">
        <w:t>asignado</w:t>
      </w:r>
      <w:r w:rsidR="00F24378">
        <w:t xml:space="preserve"> </w:t>
      </w:r>
      <w:r w:rsidRPr="00F24378">
        <w:t>depende</w:t>
      </w:r>
      <w:r w:rsidR="00F24378">
        <w:t xml:space="preserve"> </w:t>
      </w:r>
      <w:r w:rsidRPr="00F24378">
        <w:t>del</w:t>
      </w:r>
      <w:r w:rsidR="00F24378">
        <w:t xml:space="preserve"> </w:t>
      </w:r>
      <w:r w:rsidRPr="00F24378">
        <w:t>tipo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atributo.</w:t>
      </w:r>
    </w:p>
    <w:p w14:paraId="3618A59B" w14:textId="090FE402" w:rsidR="00AA6B2E" w:rsidRPr="00F24378" w:rsidRDefault="00AA6B2E" w:rsidP="00AA6B2E">
      <w:r w:rsidRPr="00F24378">
        <w:t>El</w:t>
      </w:r>
      <w:r w:rsidR="00F24378">
        <w:t xml:space="preserve"> </w:t>
      </w:r>
      <w:r w:rsidRPr="00F24378">
        <w:t>valor</w:t>
      </w:r>
      <w:r w:rsidR="00F24378">
        <w:t xml:space="preserve"> </w:t>
      </w:r>
      <w:r w:rsidRPr="00F24378">
        <w:t>por</w:t>
      </w:r>
      <w:r w:rsidR="00F24378">
        <w:t xml:space="preserve"> </w:t>
      </w:r>
      <w:r w:rsidRPr="00F24378">
        <w:t>defecto</w:t>
      </w:r>
      <w:r w:rsidR="00F24378">
        <w:t xml:space="preserve"> </w:t>
      </w:r>
      <w:r w:rsidRPr="00F24378">
        <w:t>para</w:t>
      </w:r>
      <w:r w:rsidR="00F24378">
        <w:t xml:space="preserve"> </w:t>
      </w:r>
      <w:r w:rsidRPr="00F24378">
        <w:t>cada</w:t>
      </w:r>
      <w:r w:rsidR="00F24378">
        <w:t xml:space="preserve"> </w:t>
      </w:r>
      <w:r w:rsidRPr="00F24378">
        <w:t>tipo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atributo</w:t>
      </w:r>
      <w:r w:rsidR="00F24378">
        <w:t xml:space="preserve"> </w:t>
      </w:r>
      <w:r w:rsidRPr="00F24378">
        <w:t>es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siguiente:</w:t>
      </w: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3351"/>
        <w:gridCol w:w="5143"/>
      </w:tblGrid>
      <w:tr w:rsidR="00AA6B2E" w:rsidRPr="00F24378" w14:paraId="6EDC9323" w14:textId="77777777" w:rsidTr="004B4145">
        <w:tc>
          <w:tcPr>
            <w:tcW w:w="3820" w:type="dxa"/>
            <w:shd w:val="clear" w:color="auto" w:fill="FFFF00"/>
          </w:tcPr>
          <w:p w14:paraId="6A95F676" w14:textId="22991C28" w:rsidR="00AA6B2E" w:rsidRPr="00F24378" w:rsidRDefault="00AA6B2E" w:rsidP="004B4145">
            <w:pPr>
              <w:ind w:left="26"/>
              <w:rPr>
                <w:b/>
              </w:rPr>
            </w:pPr>
            <w:r w:rsidRPr="00F24378">
              <w:rPr>
                <w:b/>
              </w:rPr>
              <w:t>TIPO</w:t>
            </w:r>
            <w:r w:rsidR="00F24378">
              <w:rPr>
                <w:b/>
              </w:rPr>
              <w:t xml:space="preserve"> </w:t>
            </w:r>
            <w:r w:rsidRPr="00F24378">
              <w:rPr>
                <w:b/>
              </w:rPr>
              <w:t>DE</w:t>
            </w:r>
            <w:r w:rsidR="00F24378">
              <w:rPr>
                <w:b/>
              </w:rPr>
              <w:t xml:space="preserve"> </w:t>
            </w:r>
            <w:r w:rsidRPr="00F24378">
              <w:rPr>
                <w:b/>
              </w:rPr>
              <w:t>DATOS</w:t>
            </w:r>
          </w:p>
        </w:tc>
        <w:tc>
          <w:tcPr>
            <w:tcW w:w="5958" w:type="dxa"/>
            <w:shd w:val="clear" w:color="auto" w:fill="FFFF00"/>
          </w:tcPr>
          <w:p w14:paraId="161CEDD4" w14:textId="59587C34" w:rsidR="00AA6B2E" w:rsidRPr="00F24378" w:rsidRDefault="00AA6B2E" w:rsidP="004B4145">
            <w:pPr>
              <w:ind w:left="0"/>
              <w:rPr>
                <w:rStyle w:val="comandoseinstruccionesCarCar"/>
                <w:b/>
              </w:rPr>
            </w:pPr>
            <w:r w:rsidRPr="00F24378">
              <w:rPr>
                <w:b/>
              </w:rPr>
              <w:t>VALOR</w:t>
            </w:r>
            <w:r w:rsidR="00F24378">
              <w:rPr>
                <w:b/>
              </w:rPr>
              <w:t xml:space="preserve"> </w:t>
            </w:r>
            <w:r w:rsidRPr="00F24378">
              <w:rPr>
                <w:b/>
              </w:rPr>
              <w:t>POR</w:t>
            </w:r>
            <w:r w:rsidR="00F24378">
              <w:rPr>
                <w:b/>
              </w:rPr>
              <w:t xml:space="preserve"> </w:t>
            </w:r>
            <w:r w:rsidRPr="00F24378">
              <w:rPr>
                <w:b/>
              </w:rPr>
              <w:t>DEFECTO</w:t>
            </w:r>
            <w:r w:rsidR="00F24378">
              <w:rPr>
                <w:b/>
              </w:rPr>
              <w:t xml:space="preserve"> </w:t>
            </w:r>
            <w:r w:rsidRPr="00F24378">
              <w:rPr>
                <w:b/>
              </w:rPr>
              <w:t>PARA</w:t>
            </w:r>
            <w:r w:rsidR="00F24378">
              <w:rPr>
                <w:b/>
              </w:rPr>
              <w:t xml:space="preserve"> </w:t>
            </w:r>
            <w:r w:rsidRPr="00F24378">
              <w:rPr>
                <w:b/>
              </w:rPr>
              <w:t>ESE</w:t>
            </w:r>
            <w:r w:rsidR="00F24378">
              <w:rPr>
                <w:b/>
              </w:rPr>
              <w:t xml:space="preserve"> </w:t>
            </w:r>
            <w:r w:rsidRPr="00F24378">
              <w:rPr>
                <w:b/>
              </w:rPr>
              <w:t>TIPO</w:t>
            </w:r>
            <w:r w:rsidR="00F24378">
              <w:rPr>
                <w:b/>
              </w:rPr>
              <w:t xml:space="preserve"> </w:t>
            </w:r>
            <w:r w:rsidRPr="00F24378">
              <w:rPr>
                <w:b/>
              </w:rPr>
              <w:t>DE</w:t>
            </w:r>
            <w:r w:rsidR="00F24378">
              <w:rPr>
                <w:b/>
              </w:rPr>
              <w:t xml:space="preserve"> </w:t>
            </w:r>
            <w:r w:rsidRPr="00F24378">
              <w:rPr>
                <w:b/>
              </w:rPr>
              <w:t>DATOS</w:t>
            </w:r>
          </w:p>
        </w:tc>
      </w:tr>
      <w:tr w:rsidR="00AA6B2E" w:rsidRPr="00F24378" w14:paraId="6D8F6785" w14:textId="77777777" w:rsidTr="004B4145">
        <w:tc>
          <w:tcPr>
            <w:tcW w:w="3820" w:type="dxa"/>
          </w:tcPr>
          <w:p w14:paraId="1F059D9A" w14:textId="77777777" w:rsidR="00AA6B2E" w:rsidRPr="00F24378" w:rsidRDefault="00AA6B2E" w:rsidP="004B4145">
            <w:pPr>
              <w:ind w:left="0"/>
            </w:pPr>
            <w:r w:rsidRPr="00F24378">
              <w:t>Numéricos:</w:t>
            </w:r>
          </w:p>
        </w:tc>
        <w:tc>
          <w:tcPr>
            <w:tcW w:w="5958" w:type="dxa"/>
          </w:tcPr>
          <w:p w14:paraId="357BE866" w14:textId="77777777" w:rsidR="00AA6B2E" w:rsidRPr="00F24378" w:rsidRDefault="00AA6B2E" w:rsidP="004B4145">
            <w:pPr>
              <w:ind w:left="0"/>
            </w:pPr>
            <w:r w:rsidRPr="00F24378">
              <w:rPr>
                <w:rStyle w:val="comandoseinstruccionesCarCar"/>
              </w:rPr>
              <w:t>0</w:t>
            </w:r>
          </w:p>
        </w:tc>
      </w:tr>
      <w:tr w:rsidR="00AA6B2E" w:rsidRPr="00F24378" w14:paraId="518D44F1" w14:textId="77777777" w:rsidTr="004B4145">
        <w:tc>
          <w:tcPr>
            <w:tcW w:w="3820" w:type="dxa"/>
          </w:tcPr>
          <w:p w14:paraId="31834AAF" w14:textId="03A91DB5" w:rsidR="00AA6B2E" w:rsidRPr="00F24378" w:rsidRDefault="00AA6B2E" w:rsidP="004B4145">
            <w:pPr>
              <w:ind w:left="0"/>
            </w:pPr>
            <w:r w:rsidRPr="00F24378">
              <w:t>Texto:</w:t>
            </w:r>
            <w:r w:rsidR="00F24378">
              <w:t xml:space="preserve"> </w:t>
            </w:r>
          </w:p>
        </w:tc>
        <w:tc>
          <w:tcPr>
            <w:tcW w:w="5958" w:type="dxa"/>
          </w:tcPr>
          <w:p w14:paraId="14D4EEAC" w14:textId="346A9916" w:rsidR="00AA6B2E" w:rsidRPr="00F24378" w:rsidRDefault="00AA6B2E" w:rsidP="004B4145">
            <w:pPr>
              <w:ind w:left="0"/>
            </w:pPr>
            <w:r w:rsidRPr="00F24378">
              <w:t>cadena</w:t>
            </w:r>
            <w:r w:rsidR="00F24378">
              <w:t xml:space="preserve"> </w:t>
            </w:r>
            <w:r w:rsidRPr="00F24378">
              <w:t>de</w:t>
            </w:r>
            <w:r w:rsidR="00F24378">
              <w:t xml:space="preserve"> </w:t>
            </w:r>
            <w:r w:rsidRPr="00F24378">
              <w:t>texto</w:t>
            </w:r>
            <w:r w:rsidR="00F24378">
              <w:t xml:space="preserve"> </w:t>
            </w:r>
            <w:r w:rsidRPr="00F24378">
              <w:t>vacía</w:t>
            </w:r>
            <w:r w:rsidR="00F24378">
              <w:t xml:space="preserve"> </w:t>
            </w:r>
            <w:r w:rsidRPr="00F24378">
              <w:t>(se</w:t>
            </w:r>
            <w:r w:rsidR="00F24378">
              <w:t xml:space="preserve"> </w:t>
            </w:r>
            <w:r w:rsidRPr="00F24378">
              <w:t>representa</w:t>
            </w:r>
            <w:r w:rsidR="00F24378">
              <w:t xml:space="preserve"> </w:t>
            </w:r>
            <w:r w:rsidRPr="00F24378">
              <w:t>como</w:t>
            </w:r>
            <w:r w:rsidR="00F24378">
              <w:t xml:space="preserve"> </w:t>
            </w:r>
            <w:r w:rsidRPr="00F24378">
              <w:t>2</w:t>
            </w:r>
            <w:r w:rsidR="00F24378">
              <w:t xml:space="preserve"> </w:t>
            </w:r>
            <w:r w:rsidRPr="00F24378">
              <w:t>comillas</w:t>
            </w:r>
            <w:r w:rsidR="00F24378">
              <w:t xml:space="preserve"> </w:t>
            </w:r>
            <w:r w:rsidRPr="00F24378">
              <w:t>simples</w:t>
            </w:r>
            <w:r w:rsidR="00F24378">
              <w:t xml:space="preserve"> </w:t>
            </w:r>
            <w:r w:rsidRPr="00F24378">
              <w:t>seguidas):</w:t>
            </w:r>
          </w:p>
          <w:p w14:paraId="47D500D2" w14:textId="77777777" w:rsidR="00AA6B2E" w:rsidRPr="00F24378" w:rsidRDefault="00AA6B2E" w:rsidP="004B4145">
            <w:pPr>
              <w:ind w:left="0"/>
            </w:pPr>
            <w:r w:rsidRPr="00F24378">
              <w:rPr>
                <w:rStyle w:val="comandoseinstruccionesCarCar"/>
              </w:rPr>
              <w:t>''</w:t>
            </w:r>
          </w:p>
        </w:tc>
      </w:tr>
      <w:tr w:rsidR="00AA6B2E" w:rsidRPr="00F24378" w14:paraId="6ECB91B2" w14:textId="77777777" w:rsidTr="004B4145">
        <w:tc>
          <w:tcPr>
            <w:tcW w:w="3820" w:type="dxa"/>
          </w:tcPr>
          <w:p w14:paraId="339AA46C" w14:textId="1016DA7C" w:rsidR="00AA6B2E" w:rsidRPr="00F24378" w:rsidRDefault="00AA6B2E" w:rsidP="004B4145">
            <w:pPr>
              <w:ind w:left="0"/>
            </w:pPr>
            <w:r w:rsidRPr="00F24378">
              <w:t>Fecha,</w:t>
            </w:r>
            <w:r w:rsidR="00F24378">
              <w:t xml:space="preserve"> </w:t>
            </w:r>
            <w:r w:rsidRPr="00F24378">
              <w:t>hora</w:t>
            </w:r>
            <w:r w:rsidR="00F24378">
              <w:t xml:space="preserve"> </w:t>
            </w:r>
            <w:r w:rsidRPr="00F24378">
              <w:t>(excepto</w:t>
            </w:r>
            <w:r w:rsidR="00F24378">
              <w:t xml:space="preserve"> </w:t>
            </w:r>
            <w:r w:rsidRPr="00F24378">
              <w:t>TIMESTAMP)</w:t>
            </w:r>
          </w:p>
        </w:tc>
        <w:tc>
          <w:tcPr>
            <w:tcW w:w="5958" w:type="dxa"/>
          </w:tcPr>
          <w:p w14:paraId="4EA29907" w14:textId="6608882A" w:rsidR="00AA6B2E" w:rsidRPr="00F24378" w:rsidRDefault="00AA6B2E" w:rsidP="004B4145">
            <w:pPr>
              <w:ind w:left="0"/>
            </w:pPr>
            <w:r w:rsidRPr="00F24378">
              <w:rPr>
                <w:rStyle w:val="comandoseinstruccionesCarCar"/>
              </w:rPr>
              <w:t>0</w:t>
            </w:r>
            <w:r w:rsidRPr="00F24378">
              <w:t>,</w:t>
            </w:r>
            <w:r w:rsidR="00F24378">
              <w:t xml:space="preserve"> </w:t>
            </w:r>
            <w:r w:rsidRPr="00F24378">
              <w:t>(codificado</w:t>
            </w:r>
            <w:r w:rsidR="00F24378">
              <w:t xml:space="preserve"> </w:t>
            </w:r>
            <w:r w:rsidRPr="00F24378">
              <w:t>en</w:t>
            </w:r>
            <w:r w:rsidR="00F24378">
              <w:t xml:space="preserve"> </w:t>
            </w:r>
            <w:r w:rsidRPr="00F24378">
              <w:t>forma</w:t>
            </w:r>
            <w:r w:rsidR="00F24378">
              <w:t xml:space="preserve"> </w:t>
            </w:r>
            <w:r w:rsidRPr="00F24378">
              <w:t>de</w:t>
            </w:r>
            <w:r w:rsidR="00F24378">
              <w:t xml:space="preserve"> </w:t>
            </w:r>
            <w:r w:rsidRPr="00F24378">
              <w:t>fecha</w:t>
            </w:r>
            <w:r w:rsidR="00F24378">
              <w:t xml:space="preserve"> </w:t>
            </w:r>
            <w:r w:rsidRPr="00F24378">
              <w:t>u</w:t>
            </w:r>
            <w:r w:rsidR="00F24378">
              <w:t xml:space="preserve"> </w:t>
            </w:r>
            <w:r w:rsidRPr="00F24378">
              <w:t>hora)</w:t>
            </w:r>
          </w:p>
          <w:p w14:paraId="4ED57A8F" w14:textId="77777777" w:rsidR="00AA6B2E" w:rsidRPr="00F24378" w:rsidRDefault="00AA6B2E" w:rsidP="004B4145">
            <w:pPr>
              <w:ind w:left="0"/>
            </w:pPr>
            <w:r w:rsidRPr="00F24378">
              <w:rPr>
                <w:noProof/>
              </w:rPr>
              <w:drawing>
                <wp:inline distT="0" distB="0" distL="0" distR="0" wp14:anchorId="064C6177" wp14:editId="3B43BCA4">
                  <wp:extent cx="1190625" cy="390525"/>
                  <wp:effectExtent l="19050" t="19050" r="28575" b="28575"/>
                  <wp:docPr id="14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3905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B2E" w:rsidRPr="00F24378" w14:paraId="1E5F1A8B" w14:textId="77777777" w:rsidTr="004B4145">
        <w:tc>
          <w:tcPr>
            <w:tcW w:w="3820" w:type="dxa"/>
          </w:tcPr>
          <w:p w14:paraId="12A13A06" w14:textId="77777777" w:rsidR="00AA6B2E" w:rsidRPr="00F24378" w:rsidRDefault="00AA6B2E" w:rsidP="004B4145">
            <w:pPr>
              <w:ind w:left="0"/>
            </w:pPr>
            <w:r w:rsidRPr="00F24378">
              <w:t>TIMESTAMP</w:t>
            </w:r>
          </w:p>
        </w:tc>
        <w:tc>
          <w:tcPr>
            <w:tcW w:w="5958" w:type="dxa"/>
          </w:tcPr>
          <w:p w14:paraId="4E3BC26F" w14:textId="22B756CE" w:rsidR="00AA6B2E" w:rsidRPr="00F24378" w:rsidRDefault="00AA6B2E" w:rsidP="004B4145">
            <w:pPr>
              <w:ind w:left="0"/>
            </w:pPr>
            <w:r w:rsidRPr="00F24378">
              <w:rPr>
                <w:rStyle w:val="comandoseinstruccionesCarCar"/>
                <w:i/>
              </w:rPr>
              <w:t>fecha</w:t>
            </w:r>
            <w:r w:rsidR="00F24378">
              <w:rPr>
                <w:rStyle w:val="comandoseinstruccionesCarCar"/>
                <w:i/>
              </w:rPr>
              <w:t xml:space="preserve"> </w:t>
            </w:r>
            <w:r w:rsidRPr="00F24378">
              <w:rPr>
                <w:rStyle w:val="comandoseinstruccionesCarCar"/>
                <w:i/>
              </w:rPr>
              <w:t>y</w:t>
            </w:r>
            <w:r w:rsidR="00F24378">
              <w:rPr>
                <w:rStyle w:val="comandoseinstruccionesCarCar"/>
                <w:i/>
              </w:rPr>
              <w:t xml:space="preserve"> </w:t>
            </w:r>
            <w:r w:rsidRPr="00F24378">
              <w:rPr>
                <w:rStyle w:val="comandoseinstruccionesCarCar"/>
                <w:i/>
              </w:rPr>
              <w:t>hora</w:t>
            </w:r>
            <w:r w:rsidR="00F24378">
              <w:rPr>
                <w:rStyle w:val="comandoseinstruccionesCarCar"/>
                <w:i/>
              </w:rPr>
              <w:t xml:space="preserve"> </w:t>
            </w:r>
            <w:r w:rsidRPr="00F24378">
              <w:rPr>
                <w:rStyle w:val="comandoseinstruccionesCarCar"/>
                <w:i/>
              </w:rPr>
              <w:t>actuales</w:t>
            </w:r>
            <w:r w:rsidRPr="00F24378">
              <w:t>.</w:t>
            </w:r>
          </w:p>
          <w:p w14:paraId="659EF663" w14:textId="77777777" w:rsidR="00AA6B2E" w:rsidRPr="00F24378" w:rsidRDefault="00AA6B2E" w:rsidP="004B4145">
            <w:pPr>
              <w:ind w:left="0"/>
            </w:pPr>
            <w:r w:rsidRPr="00F24378">
              <w:rPr>
                <w:noProof/>
              </w:rPr>
              <w:drawing>
                <wp:inline distT="0" distB="0" distL="0" distR="0" wp14:anchorId="30A8B213" wp14:editId="52C45C37">
                  <wp:extent cx="1190625" cy="381000"/>
                  <wp:effectExtent l="19050" t="19050" r="28575" b="19050"/>
                  <wp:docPr id="15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381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8A1386" w14:textId="77777777" w:rsidR="00AA6B2E" w:rsidRPr="00F24378" w:rsidRDefault="00AA6B2E" w:rsidP="00AA6B2E"/>
    <w:p w14:paraId="691BCB07" w14:textId="4EDAD5C8" w:rsidR="00AA6B2E" w:rsidRPr="00F24378" w:rsidRDefault="00AA6B2E" w:rsidP="00AA6B2E">
      <w:pPr>
        <w:pStyle w:val="Ttulo3"/>
      </w:pPr>
      <w:bookmarkStart w:id="146" w:name="_Toc409518940"/>
      <w:bookmarkStart w:id="147" w:name="_Toc71794167"/>
      <w:bookmarkStart w:id="148" w:name="_Toc149546833"/>
      <w:r w:rsidRPr="00F24378">
        <w:t>DATETIME,</w:t>
      </w:r>
      <w:r w:rsidR="00F24378">
        <w:t xml:space="preserve"> </w:t>
      </w:r>
      <w:r w:rsidRPr="00F24378">
        <w:t>DATE,</w:t>
      </w:r>
      <w:r w:rsidR="00F24378">
        <w:t xml:space="preserve"> </w:t>
      </w:r>
      <w:r w:rsidRPr="00F24378">
        <w:t>TIME,</w:t>
      </w:r>
      <w:r w:rsidR="00F24378">
        <w:t xml:space="preserve"> </w:t>
      </w:r>
      <w:r w:rsidRPr="00F24378">
        <w:t>TIMESTAMP:</w:t>
      </w:r>
      <w:r w:rsidR="00F24378">
        <w:t xml:space="preserve"> </w:t>
      </w:r>
      <w:r w:rsidRPr="00F24378">
        <w:t>asignar</w:t>
      </w:r>
      <w:r w:rsidR="00F24378">
        <w:t xml:space="preserve"> </w:t>
      </w:r>
      <w:r w:rsidRPr="00F24378">
        <w:t>valores</w:t>
      </w:r>
      <w:r w:rsidR="00F24378">
        <w:t xml:space="preserve"> </w:t>
      </w:r>
      <w:r w:rsidRPr="00F24378">
        <w:t>DEFAULT</w:t>
      </w:r>
      <w:bookmarkEnd w:id="146"/>
      <w:bookmarkEnd w:id="147"/>
      <w:bookmarkEnd w:id="148"/>
    </w:p>
    <w:p w14:paraId="6A48B317" w14:textId="77777777" w:rsidR="00AA6B2E" w:rsidRPr="00F24378" w:rsidRDefault="00AA6B2E" w:rsidP="00AA6B2E">
      <w:pPr>
        <w:pStyle w:val="Lista0"/>
      </w:pPr>
      <w:r w:rsidRPr="00F24378">
        <w:t>DATETIME</w:t>
      </w:r>
    </w:p>
    <w:p w14:paraId="020B7A9C" w14:textId="3863A24F" w:rsidR="00AA6B2E" w:rsidRPr="00F24378" w:rsidRDefault="00AA6B2E" w:rsidP="00AA6B2E">
      <w:r w:rsidRPr="00F24378">
        <w:t>Para</w:t>
      </w:r>
      <w:r w:rsidR="00F24378">
        <w:t xml:space="preserve"> </w:t>
      </w:r>
      <w:r w:rsidRPr="00F24378">
        <w:t>asignar</w:t>
      </w:r>
      <w:r w:rsidR="00F24378">
        <w:t xml:space="preserve"> </w:t>
      </w:r>
      <w:r w:rsidRPr="00F24378">
        <w:t>por</w:t>
      </w:r>
      <w:r w:rsidR="00F24378">
        <w:t xml:space="preserve"> </w:t>
      </w:r>
      <w:r w:rsidRPr="00F24378">
        <w:t>defecto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fecha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hora</w:t>
      </w:r>
      <w:r w:rsidR="00F24378">
        <w:t xml:space="preserve"> </w:t>
      </w:r>
      <w:r w:rsidRPr="00F24378">
        <w:t>actuales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atributo</w:t>
      </w:r>
      <w:r w:rsidR="00F24378">
        <w:t xml:space="preserve"> </w:t>
      </w:r>
      <w:r w:rsidRPr="00F24378">
        <w:t>DATETIME:</w:t>
      </w:r>
    </w:p>
    <w:p w14:paraId="0D6B72D0" w14:textId="73558988" w:rsidR="00AA6B2E" w:rsidRPr="00F24378" w:rsidRDefault="00AA6B2E" w:rsidP="00AA6B2E">
      <w:pPr>
        <w:pStyle w:val="comandoseinstrucciones"/>
      </w:pPr>
      <w:r w:rsidRPr="00F24378">
        <w:t>fecha</w:t>
      </w:r>
      <w:r w:rsidR="00F24378">
        <w:t xml:space="preserve"> </w:t>
      </w:r>
      <w:r w:rsidRPr="00F24378">
        <w:t>DATETIME</w:t>
      </w:r>
      <w:r w:rsidR="00F24378">
        <w:t xml:space="preserve"> </w:t>
      </w:r>
      <w:r w:rsidRPr="00F24378">
        <w:rPr>
          <w:highlight w:val="yellow"/>
        </w:rPr>
        <w:t>DEFAULT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CURRENT_TIMESTAMP</w:t>
      </w:r>
      <w:r w:rsidRPr="00F24378">
        <w:t>,</w:t>
      </w:r>
    </w:p>
    <w:p w14:paraId="6E205B9F" w14:textId="77777777" w:rsidR="00AA6B2E" w:rsidRPr="00F24378" w:rsidRDefault="00AA6B2E" w:rsidP="00AA6B2E">
      <w:pPr>
        <w:pStyle w:val="Lista0"/>
      </w:pPr>
      <w:r w:rsidRPr="00F24378">
        <w:t>DATE</w:t>
      </w:r>
    </w:p>
    <w:p w14:paraId="6A67CD3C" w14:textId="3598833C" w:rsidR="00AA6B2E" w:rsidRPr="00F24378" w:rsidRDefault="00AA6B2E" w:rsidP="00AA6B2E">
      <w:r w:rsidRPr="00F24378">
        <w:t>Asignar</w:t>
      </w:r>
      <w:r w:rsidR="00F24378">
        <w:t xml:space="preserve"> </w:t>
      </w:r>
      <w:r w:rsidRPr="00F24378">
        <w:t>valor</w:t>
      </w:r>
      <w:r w:rsidR="00F24378">
        <w:t xml:space="preserve"> </w:t>
      </w:r>
      <w:r w:rsidRPr="00F24378">
        <w:t>por</w:t>
      </w:r>
      <w:r w:rsidR="00F24378">
        <w:t xml:space="preserve"> </w:t>
      </w:r>
      <w:r w:rsidRPr="00F24378">
        <w:t>defecto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DATE:</w:t>
      </w:r>
    </w:p>
    <w:p w14:paraId="2B3954FC" w14:textId="2D6AE1A9" w:rsidR="00AA6B2E" w:rsidRPr="00F24378" w:rsidRDefault="00AA6B2E" w:rsidP="00AA6B2E">
      <w:pPr>
        <w:pStyle w:val="Lista9"/>
      </w:pPr>
      <w:r w:rsidRPr="00F24378">
        <w:t>DATA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TIME</w:t>
      </w:r>
      <w:r w:rsidR="00F24378">
        <w:t xml:space="preserve"> </w:t>
      </w:r>
      <w:r w:rsidRPr="00F24378">
        <w:t>necesitan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trigger,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admiten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método</w:t>
      </w:r>
      <w:r w:rsidR="00F24378">
        <w:t xml:space="preserve"> </w:t>
      </w:r>
      <w:r w:rsidRPr="00F24378">
        <w:t>tan</w:t>
      </w:r>
      <w:r w:rsidR="00F24378">
        <w:t xml:space="preserve"> </w:t>
      </w:r>
      <w:r w:rsidRPr="00F24378">
        <w:t>fácil</w:t>
      </w:r>
      <w:r w:rsidR="00F24378">
        <w:t xml:space="preserve"> </w:t>
      </w:r>
      <w:r w:rsidRPr="00F24378">
        <w:t>como</w:t>
      </w:r>
      <w:r w:rsidR="00F24378">
        <w:t xml:space="preserve"> </w:t>
      </w:r>
      <w:r w:rsidRPr="00F24378">
        <w:t>DATETIME</w:t>
      </w:r>
    </w:p>
    <w:p w14:paraId="517E0763" w14:textId="0EEF3329" w:rsidR="00AA6B2E" w:rsidRPr="00F24378" w:rsidRDefault="00AA6B2E" w:rsidP="00AA6B2E">
      <w:pPr>
        <w:pStyle w:val="comandoseinstrucciones"/>
      </w:pPr>
      <w:r w:rsidRPr="00F24378">
        <w:t>#</w:t>
      </w:r>
      <w:r w:rsidR="00F24378">
        <w:t xml:space="preserve"> </w:t>
      </w:r>
      <w:r w:rsidRPr="00F24378">
        <w:t>borro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trigger</w:t>
      </w:r>
      <w:r w:rsidR="00F24378">
        <w:t xml:space="preserve"> </w:t>
      </w:r>
      <w:r w:rsidRPr="00F24378">
        <w:t>si</w:t>
      </w:r>
      <w:r w:rsidR="00F24378">
        <w:t xml:space="preserve"> </w:t>
      </w:r>
      <w:r w:rsidRPr="00F24378">
        <w:t>existe.</w:t>
      </w:r>
    </w:p>
    <w:p w14:paraId="6AEE3183" w14:textId="737C6895" w:rsidR="00AA6B2E" w:rsidRPr="00F24378" w:rsidRDefault="00AA6B2E" w:rsidP="00AA6B2E">
      <w:pPr>
        <w:pStyle w:val="comandoseinstrucciones"/>
      </w:pPr>
      <w:r w:rsidRPr="00F24378">
        <w:t>DROP</w:t>
      </w:r>
      <w:r w:rsidR="00F24378">
        <w:t xml:space="preserve"> </w:t>
      </w:r>
      <w:r w:rsidRPr="00F24378">
        <w:t>TRIGGER</w:t>
      </w:r>
      <w:r w:rsidR="00F24378">
        <w:t xml:space="preserve"> </w:t>
      </w:r>
      <w:r w:rsidRPr="00F24378">
        <w:t>IF</w:t>
      </w:r>
      <w:r w:rsidR="00F24378">
        <w:t xml:space="preserve"> </w:t>
      </w:r>
      <w:r w:rsidRPr="00F24378">
        <w:t>EXISTS</w:t>
      </w:r>
      <w:r w:rsidR="00F24378">
        <w:t xml:space="preserve"> </w:t>
      </w:r>
      <w:r w:rsidRPr="00F24378">
        <w:t>trigger_muestra_before;</w:t>
      </w:r>
    </w:p>
    <w:p w14:paraId="4EEE528B" w14:textId="663F4787" w:rsidR="00AA6B2E" w:rsidRPr="00F24378" w:rsidRDefault="00AA6B2E" w:rsidP="00AA6B2E">
      <w:pPr>
        <w:pStyle w:val="comandoseinstrucciones"/>
      </w:pPr>
      <w:r w:rsidRPr="00F24378">
        <w:t>DROP</w:t>
      </w:r>
      <w:r w:rsidR="00F24378">
        <w:t xml:space="preserve"> </w:t>
      </w:r>
      <w:r w:rsidRPr="00F24378">
        <w:t>TRIGGER</w:t>
      </w:r>
      <w:r w:rsidR="00F24378">
        <w:t xml:space="preserve"> </w:t>
      </w:r>
      <w:r w:rsidRPr="00F24378">
        <w:t>IF</w:t>
      </w:r>
      <w:r w:rsidR="00F24378">
        <w:t xml:space="preserve"> </w:t>
      </w:r>
      <w:r w:rsidRPr="00F24378">
        <w:t>EXISTS</w:t>
      </w:r>
      <w:r w:rsidR="00F24378">
        <w:t xml:space="preserve"> </w:t>
      </w:r>
      <w:r w:rsidRPr="00F24378">
        <w:t>ejemplo01.trigger_muestra_before;</w:t>
      </w:r>
      <w:r w:rsidR="00F24378">
        <w:t xml:space="preserve"> </w:t>
      </w:r>
      <w:r w:rsidRPr="00F24378">
        <w:t>#</w:t>
      </w:r>
      <w:r w:rsidR="00F24378">
        <w:t xml:space="preserve"> </w:t>
      </w:r>
      <w:r w:rsidRPr="00F24378">
        <w:t>puedo</w:t>
      </w:r>
      <w:r w:rsidR="00F24378">
        <w:t xml:space="preserve"> </w:t>
      </w:r>
      <w:r w:rsidRPr="00F24378">
        <w:t>hacer</w:t>
      </w:r>
      <w:r w:rsidR="00F24378">
        <w:t xml:space="preserve"> </w:t>
      </w:r>
      <w:r w:rsidRPr="00F24378">
        <w:t>referencia</w:t>
      </w:r>
      <w:r w:rsidR="00F24378">
        <w:t xml:space="preserve"> </w:t>
      </w:r>
      <w:r w:rsidRPr="00F24378">
        <w:t>al</w:t>
      </w:r>
      <w:r w:rsidR="00F24378">
        <w:t xml:space="preserve"> </w:t>
      </w:r>
      <w:r w:rsidRPr="00F24378">
        <w:t>trigger</w:t>
      </w:r>
      <w:r w:rsidR="00F24378">
        <w:t xml:space="preserve"> </w:t>
      </w:r>
      <w:r w:rsidRPr="00F24378">
        <w:t>usando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schema.</w:t>
      </w:r>
    </w:p>
    <w:p w14:paraId="27E18453" w14:textId="77777777" w:rsidR="00AA6B2E" w:rsidRPr="00F24378" w:rsidRDefault="00AA6B2E" w:rsidP="00AA6B2E">
      <w:pPr>
        <w:pStyle w:val="comandoseinstrucciones"/>
      </w:pPr>
    </w:p>
    <w:p w14:paraId="119E383A" w14:textId="77777777" w:rsidR="00AA6B2E" w:rsidRPr="00F24378" w:rsidRDefault="00AA6B2E" w:rsidP="00AA6B2E">
      <w:pPr>
        <w:pStyle w:val="comandoseinstrucciones"/>
      </w:pPr>
    </w:p>
    <w:p w14:paraId="7DDFB4E6" w14:textId="77777777" w:rsidR="00AA6B2E" w:rsidRPr="00F24378" w:rsidRDefault="00AA6B2E" w:rsidP="00AA6B2E">
      <w:pPr>
        <w:pStyle w:val="comandoseinstrucciones"/>
      </w:pPr>
      <w:r w:rsidRPr="00F24378">
        <w:t>DELIMITER//</w:t>
      </w:r>
    </w:p>
    <w:p w14:paraId="0A2BE5BA" w14:textId="1858E79B" w:rsidR="00AA6B2E" w:rsidRPr="00F24378" w:rsidRDefault="00AA6B2E" w:rsidP="00AA6B2E">
      <w:pPr>
        <w:pStyle w:val="comandoseinstrucciones"/>
      </w:pPr>
      <w:r w:rsidRPr="00F24378">
        <w:t>CREATE</w:t>
      </w:r>
      <w:r w:rsidR="00F24378">
        <w:t xml:space="preserve"> </w:t>
      </w:r>
      <w:r w:rsidRPr="00F24378">
        <w:t>TRIGGER</w:t>
      </w:r>
      <w:r w:rsidR="00F24378">
        <w:t xml:space="preserve"> </w:t>
      </w:r>
      <w:r w:rsidRPr="00F24378">
        <w:t>trigger_muestra_before</w:t>
      </w:r>
      <w:r w:rsidR="00F24378">
        <w:t xml:space="preserve"> </w:t>
      </w:r>
      <w:r w:rsidRPr="00F24378">
        <w:t>BEFORE</w:t>
      </w:r>
      <w:r w:rsidR="00F24378">
        <w:t xml:space="preserve"> </w:t>
      </w:r>
      <w:r w:rsidRPr="00F24378">
        <w:t>INSERT</w:t>
      </w:r>
      <w:r w:rsidR="00F24378">
        <w:t xml:space="preserve"> </w:t>
      </w:r>
      <w:r w:rsidRPr="00F24378">
        <w:t>ON</w:t>
      </w:r>
      <w:r w:rsidR="00F24378">
        <w:t xml:space="preserve"> </w:t>
      </w:r>
      <w:r w:rsidRPr="00F24378">
        <w:t>muestra</w:t>
      </w:r>
    </w:p>
    <w:p w14:paraId="5118C1F3" w14:textId="115B12F5" w:rsidR="00AA6B2E" w:rsidRPr="00F24378" w:rsidRDefault="00AA6B2E" w:rsidP="00AA6B2E">
      <w:pPr>
        <w:pStyle w:val="comandoseinstrucciones"/>
      </w:pPr>
      <w:r w:rsidRPr="00F24378">
        <w:t>FOR</w:t>
      </w:r>
      <w:r w:rsidR="00F24378">
        <w:t xml:space="preserve"> </w:t>
      </w:r>
      <w:r w:rsidRPr="00F24378">
        <w:t>EACH</w:t>
      </w:r>
      <w:r w:rsidR="00F24378">
        <w:t xml:space="preserve"> </w:t>
      </w:r>
      <w:r w:rsidRPr="00F24378">
        <w:t>ROW</w:t>
      </w:r>
    </w:p>
    <w:p w14:paraId="3DD555A7" w14:textId="77777777" w:rsidR="00AA6B2E" w:rsidRPr="00F24378" w:rsidRDefault="00AA6B2E" w:rsidP="00AA6B2E">
      <w:pPr>
        <w:pStyle w:val="comandoseinstrucciones"/>
      </w:pPr>
      <w:r w:rsidRPr="00F24378">
        <w:t>BEGIN</w:t>
      </w:r>
    </w:p>
    <w:p w14:paraId="3C43C15C" w14:textId="77777777" w:rsidR="00AA6B2E" w:rsidRPr="00F24378" w:rsidRDefault="00AA6B2E" w:rsidP="00AA6B2E">
      <w:pPr>
        <w:pStyle w:val="comandoseinstrucciones"/>
      </w:pPr>
    </w:p>
    <w:p w14:paraId="0E5DAA29" w14:textId="74FA51CE" w:rsidR="00AA6B2E" w:rsidRPr="00F24378" w:rsidRDefault="00AA6B2E" w:rsidP="00AA6B2E">
      <w:pPr>
        <w:pStyle w:val="comandoseinstrucciones"/>
        <w:rPr>
          <w:highlight w:val="yellow"/>
        </w:rPr>
      </w:pPr>
      <w:r w:rsidRPr="00F24378">
        <w:rPr>
          <w:highlight w:val="yellow"/>
        </w:rPr>
        <w:t>IF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(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ISNULL(new.dia)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)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THEN</w:t>
      </w:r>
    </w:p>
    <w:p w14:paraId="3A55A22A" w14:textId="0E3EBDB2" w:rsidR="00AA6B2E" w:rsidRPr="00F24378" w:rsidRDefault="00AA6B2E" w:rsidP="00AA6B2E">
      <w:pPr>
        <w:pStyle w:val="comandoseinstrucciones"/>
        <w:rPr>
          <w:highlight w:val="yellow"/>
        </w:rPr>
      </w:pPr>
      <w:r w:rsidRPr="00F24378">
        <w:rPr>
          <w:highlight w:val="yellow"/>
        </w:rPr>
        <w:t>SET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new.dia=CURDATE();</w:t>
      </w:r>
    </w:p>
    <w:p w14:paraId="023AF2BD" w14:textId="56D57FF2" w:rsidR="00AA6B2E" w:rsidRPr="00F24378" w:rsidRDefault="00AA6B2E" w:rsidP="00AA6B2E">
      <w:pPr>
        <w:pStyle w:val="comandoseinstrucciones"/>
      </w:pPr>
      <w:r w:rsidRPr="00F24378">
        <w:rPr>
          <w:highlight w:val="yellow"/>
        </w:rPr>
        <w:t>END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IF;</w:t>
      </w:r>
    </w:p>
    <w:p w14:paraId="2A7EE918" w14:textId="77777777" w:rsidR="00AA6B2E" w:rsidRPr="00F24378" w:rsidRDefault="00AA6B2E" w:rsidP="00AA6B2E">
      <w:pPr>
        <w:pStyle w:val="comandoseinstrucciones"/>
      </w:pPr>
    </w:p>
    <w:p w14:paraId="61C10C8B" w14:textId="77777777" w:rsidR="00AA6B2E" w:rsidRPr="00F24378" w:rsidRDefault="00AA6B2E" w:rsidP="00AA6B2E">
      <w:pPr>
        <w:pStyle w:val="comandoseinstrucciones"/>
      </w:pPr>
      <w:r w:rsidRPr="00F24378">
        <w:t>END;</w:t>
      </w:r>
    </w:p>
    <w:p w14:paraId="460B24A3" w14:textId="77777777" w:rsidR="00AA6B2E" w:rsidRPr="00F24378" w:rsidRDefault="00AA6B2E" w:rsidP="00AA6B2E">
      <w:pPr>
        <w:pStyle w:val="comandoseinstrucciones"/>
      </w:pPr>
      <w:r w:rsidRPr="00F24378">
        <w:t>//</w:t>
      </w:r>
    </w:p>
    <w:p w14:paraId="34894986" w14:textId="5314E4E6" w:rsidR="00AA6B2E" w:rsidRPr="00F24378" w:rsidRDefault="00AA6B2E" w:rsidP="00AA6B2E">
      <w:pPr>
        <w:pStyle w:val="comandoseinstrucciones"/>
      </w:pPr>
      <w:r w:rsidRPr="00F24378">
        <w:t>DELIMITER</w:t>
      </w:r>
      <w:r w:rsidR="00F24378">
        <w:t xml:space="preserve"> </w:t>
      </w:r>
      <w:r w:rsidRPr="00F24378">
        <w:t>;</w:t>
      </w:r>
    </w:p>
    <w:p w14:paraId="11D65806" w14:textId="77777777" w:rsidR="00AA6B2E" w:rsidRPr="00F24378" w:rsidRDefault="00AA6B2E" w:rsidP="00AA6B2E">
      <w:pPr>
        <w:pStyle w:val="comandoseinstrucciones"/>
      </w:pPr>
    </w:p>
    <w:p w14:paraId="66FB9673" w14:textId="77777777" w:rsidR="00AA6B2E" w:rsidRPr="00F24378" w:rsidRDefault="00AA6B2E" w:rsidP="00AA6B2E">
      <w:pPr>
        <w:pStyle w:val="Lista0"/>
      </w:pPr>
      <w:r w:rsidRPr="00F24378">
        <w:t>TIME</w:t>
      </w:r>
    </w:p>
    <w:p w14:paraId="5CC7A36D" w14:textId="702039CB" w:rsidR="00AA6B2E" w:rsidRPr="00F24378" w:rsidRDefault="00AA6B2E" w:rsidP="00AA6B2E">
      <w:r w:rsidRPr="00F24378">
        <w:t>Asignar</w:t>
      </w:r>
      <w:r w:rsidR="00F24378">
        <w:t xml:space="preserve"> </w:t>
      </w:r>
      <w:r w:rsidRPr="00F24378">
        <w:t>valor</w:t>
      </w:r>
      <w:r w:rsidR="00F24378">
        <w:t xml:space="preserve"> </w:t>
      </w:r>
      <w:r w:rsidRPr="00F24378">
        <w:t>por</w:t>
      </w:r>
      <w:r w:rsidR="00F24378">
        <w:t xml:space="preserve"> </w:t>
      </w:r>
      <w:r w:rsidRPr="00F24378">
        <w:t>defecto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TIME:</w:t>
      </w:r>
    </w:p>
    <w:p w14:paraId="71D56AC8" w14:textId="28DF566E" w:rsidR="00AA6B2E" w:rsidRPr="00F24378" w:rsidRDefault="00AA6B2E" w:rsidP="00AA6B2E">
      <w:pPr>
        <w:pStyle w:val="comandoseinstrucciones"/>
      </w:pPr>
      <w:r w:rsidRPr="00F24378">
        <w:t>#</w:t>
      </w:r>
      <w:r w:rsidR="00F24378">
        <w:t xml:space="preserve"> </w:t>
      </w:r>
      <w:r w:rsidRPr="00F24378">
        <w:t>borro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trigger</w:t>
      </w:r>
      <w:r w:rsidR="00F24378">
        <w:t xml:space="preserve"> </w:t>
      </w:r>
      <w:r w:rsidRPr="00F24378">
        <w:t>si</w:t>
      </w:r>
      <w:r w:rsidR="00F24378">
        <w:t xml:space="preserve"> </w:t>
      </w:r>
      <w:r w:rsidRPr="00F24378">
        <w:t>existe.</w:t>
      </w:r>
    </w:p>
    <w:p w14:paraId="236E60DC" w14:textId="7892A387" w:rsidR="00AA6B2E" w:rsidRPr="00F24378" w:rsidRDefault="00AA6B2E" w:rsidP="00AA6B2E">
      <w:pPr>
        <w:pStyle w:val="comandoseinstrucciones"/>
      </w:pPr>
      <w:r w:rsidRPr="00F24378">
        <w:t>DROP</w:t>
      </w:r>
      <w:r w:rsidR="00F24378">
        <w:t xml:space="preserve"> </w:t>
      </w:r>
      <w:r w:rsidRPr="00F24378">
        <w:t>TRIGGER</w:t>
      </w:r>
      <w:r w:rsidR="00F24378">
        <w:t xml:space="preserve"> </w:t>
      </w:r>
      <w:r w:rsidRPr="00F24378">
        <w:t>IF</w:t>
      </w:r>
      <w:r w:rsidR="00F24378">
        <w:t xml:space="preserve"> </w:t>
      </w:r>
      <w:r w:rsidRPr="00F24378">
        <w:t>EXISTS</w:t>
      </w:r>
      <w:r w:rsidR="00F24378">
        <w:t xml:space="preserve"> </w:t>
      </w:r>
      <w:r w:rsidRPr="00F24378">
        <w:t>trigger_muestra_before;</w:t>
      </w:r>
    </w:p>
    <w:p w14:paraId="5C86A878" w14:textId="77777777" w:rsidR="00AA6B2E" w:rsidRPr="00F24378" w:rsidRDefault="00AA6B2E" w:rsidP="00AA6B2E">
      <w:pPr>
        <w:pStyle w:val="comandoseinstrucciones"/>
      </w:pPr>
    </w:p>
    <w:p w14:paraId="34F9E78D" w14:textId="77777777" w:rsidR="00AA6B2E" w:rsidRPr="00F24378" w:rsidRDefault="00AA6B2E" w:rsidP="00AA6B2E">
      <w:pPr>
        <w:pStyle w:val="comandoseinstrucciones"/>
      </w:pPr>
    </w:p>
    <w:p w14:paraId="7234CB89" w14:textId="77777777" w:rsidR="00AA6B2E" w:rsidRPr="00F24378" w:rsidRDefault="00AA6B2E" w:rsidP="00AA6B2E">
      <w:pPr>
        <w:pStyle w:val="comandoseinstrucciones"/>
      </w:pPr>
      <w:r w:rsidRPr="00F24378">
        <w:t>DELIMITER//</w:t>
      </w:r>
    </w:p>
    <w:p w14:paraId="6E713343" w14:textId="1F9D3F13" w:rsidR="00AA6B2E" w:rsidRPr="00F24378" w:rsidRDefault="00AA6B2E" w:rsidP="00AA6B2E">
      <w:pPr>
        <w:pStyle w:val="comandoseinstrucciones"/>
      </w:pPr>
      <w:r w:rsidRPr="00F24378">
        <w:t>CREATE</w:t>
      </w:r>
      <w:r w:rsidR="00F24378">
        <w:t xml:space="preserve"> </w:t>
      </w:r>
      <w:r w:rsidRPr="00F24378">
        <w:t>TRIGGER</w:t>
      </w:r>
      <w:r w:rsidR="00F24378">
        <w:t xml:space="preserve"> </w:t>
      </w:r>
      <w:r w:rsidRPr="00F24378">
        <w:t>trigger_muestra_before</w:t>
      </w:r>
      <w:r w:rsidR="00F24378">
        <w:t xml:space="preserve"> </w:t>
      </w:r>
      <w:r w:rsidRPr="00F24378">
        <w:t>BEFORE</w:t>
      </w:r>
      <w:r w:rsidR="00F24378">
        <w:t xml:space="preserve"> </w:t>
      </w:r>
      <w:r w:rsidRPr="00F24378">
        <w:t>INSERT</w:t>
      </w:r>
      <w:r w:rsidR="00F24378">
        <w:t xml:space="preserve"> </w:t>
      </w:r>
      <w:r w:rsidRPr="00F24378">
        <w:t>ON</w:t>
      </w:r>
      <w:r w:rsidR="00F24378">
        <w:t xml:space="preserve"> </w:t>
      </w:r>
      <w:r w:rsidRPr="00F24378">
        <w:t>muestra</w:t>
      </w:r>
    </w:p>
    <w:p w14:paraId="07C89225" w14:textId="3835F408" w:rsidR="00AA6B2E" w:rsidRPr="00F24378" w:rsidRDefault="00AA6B2E" w:rsidP="00AA6B2E">
      <w:pPr>
        <w:pStyle w:val="comandoseinstrucciones"/>
      </w:pPr>
      <w:r w:rsidRPr="00F24378">
        <w:t>FOR</w:t>
      </w:r>
      <w:r w:rsidR="00F24378">
        <w:t xml:space="preserve"> </w:t>
      </w:r>
      <w:r w:rsidRPr="00F24378">
        <w:t>EACH</w:t>
      </w:r>
      <w:r w:rsidR="00F24378">
        <w:t xml:space="preserve"> </w:t>
      </w:r>
      <w:r w:rsidRPr="00F24378">
        <w:t>ROW</w:t>
      </w:r>
    </w:p>
    <w:p w14:paraId="349B5236" w14:textId="77777777" w:rsidR="00AA6B2E" w:rsidRPr="00F24378" w:rsidRDefault="00AA6B2E" w:rsidP="00AA6B2E">
      <w:pPr>
        <w:pStyle w:val="comandoseinstrucciones"/>
      </w:pPr>
      <w:r w:rsidRPr="00F24378">
        <w:t>BEGIN</w:t>
      </w:r>
    </w:p>
    <w:p w14:paraId="45ADA102" w14:textId="77777777" w:rsidR="00AA6B2E" w:rsidRPr="00F24378" w:rsidRDefault="00AA6B2E" w:rsidP="00AA6B2E">
      <w:pPr>
        <w:pStyle w:val="comandoseinstrucciones"/>
      </w:pPr>
    </w:p>
    <w:p w14:paraId="310696D4" w14:textId="4049A439" w:rsidR="00AA6B2E" w:rsidRPr="00F24378" w:rsidRDefault="00AA6B2E" w:rsidP="00AA6B2E">
      <w:pPr>
        <w:pStyle w:val="comandoseinstrucciones"/>
        <w:rPr>
          <w:highlight w:val="green"/>
        </w:rPr>
      </w:pPr>
      <w:r w:rsidRPr="00F24378">
        <w:rPr>
          <w:highlight w:val="green"/>
        </w:rPr>
        <w:t>IF</w:t>
      </w:r>
      <w:r w:rsidR="00F24378">
        <w:rPr>
          <w:highlight w:val="green"/>
        </w:rPr>
        <w:t xml:space="preserve"> </w:t>
      </w:r>
      <w:r w:rsidRPr="00F24378">
        <w:rPr>
          <w:highlight w:val="green"/>
        </w:rPr>
        <w:t>(</w:t>
      </w:r>
      <w:r w:rsidR="00F24378">
        <w:rPr>
          <w:highlight w:val="green"/>
        </w:rPr>
        <w:t xml:space="preserve"> </w:t>
      </w:r>
      <w:r w:rsidRPr="00F24378">
        <w:rPr>
          <w:highlight w:val="green"/>
        </w:rPr>
        <w:t>ISNULL(new.hora)</w:t>
      </w:r>
      <w:r w:rsidR="00F24378">
        <w:rPr>
          <w:highlight w:val="green"/>
        </w:rPr>
        <w:t xml:space="preserve"> </w:t>
      </w:r>
      <w:r w:rsidRPr="00F24378">
        <w:rPr>
          <w:highlight w:val="green"/>
        </w:rPr>
        <w:t>)</w:t>
      </w:r>
      <w:r w:rsidR="00F24378">
        <w:rPr>
          <w:highlight w:val="green"/>
        </w:rPr>
        <w:t xml:space="preserve"> </w:t>
      </w:r>
      <w:r w:rsidRPr="00F24378">
        <w:rPr>
          <w:highlight w:val="green"/>
        </w:rPr>
        <w:t>THEN</w:t>
      </w:r>
    </w:p>
    <w:p w14:paraId="64D51955" w14:textId="4FCAC561" w:rsidR="00AA6B2E" w:rsidRPr="00F24378" w:rsidRDefault="00AA6B2E" w:rsidP="00AA6B2E">
      <w:pPr>
        <w:pStyle w:val="comandoseinstrucciones"/>
        <w:rPr>
          <w:highlight w:val="green"/>
        </w:rPr>
      </w:pPr>
      <w:r w:rsidRPr="00F24378">
        <w:rPr>
          <w:highlight w:val="green"/>
        </w:rPr>
        <w:t>SET</w:t>
      </w:r>
      <w:r w:rsidR="00F24378">
        <w:rPr>
          <w:highlight w:val="green"/>
        </w:rPr>
        <w:t xml:space="preserve"> </w:t>
      </w:r>
      <w:r w:rsidRPr="00F24378">
        <w:rPr>
          <w:highlight w:val="green"/>
        </w:rPr>
        <w:t>new.hora=CURTIME();</w:t>
      </w:r>
    </w:p>
    <w:p w14:paraId="5E39B54F" w14:textId="5AECE2D5" w:rsidR="00AA6B2E" w:rsidRPr="00F24378" w:rsidRDefault="00AA6B2E" w:rsidP="00AA6B2E">
      <w:pPr>
        <w:pStyle w:val="comandoseinstrucciones"/>
      </w:pPr>
      <w:r w:rsidRPr="00F24378">
        <w:rPr>
          <w:highlight w:val="green"/>
        </w:rPr>
        <w:t>END</w:t>
      </w:r>
      <w:r w:rsidR="00F24378">
        <w:rPr>
          <w:highlight w:val="green"/>
        </w:rPr>
        <w:t xml:space="preserve"> </w:t>
      </w:r>
      <w:r w:rsidRPr="00F24378">
        <w:rPr>
          <w:highlight w:val="green"/>
        </w:rPr>
        <w:t>IF;</w:t>
      </w:r>
    </w:p>
    <w:p w14:paraId="66ED72F6" w14:textId="77777777" w:rsidR="00AA6B2E" w:rsidRPr="00F24378" w:rsidRDefault="00AA6B2E" w:rsidP="00AA6B2E">
      <w:pPr>
        <w:pStyle w:val="comandoseinstrucciones"/>
      </w:pPr>
    </w:p>
    <w:p w14:paraId="3E602A59" w14:textId="77777777" w:rsidR="00AA6B2E" w:rsidRPr="00F24378" w:rsidRDefault="00AA6B2E" w:rsidP="00AA6B2E">
      <w:pPr>
        <w:pStyle w:val="comandoseinstrucciones"/>
      </w:pPr>
      <w:r w:rsidRPr="00F24378">
        <w:t>END;</w:t>
      </w:r>
    </w:p>
    <w:p w14:paraId="0A457027" w14:textId="77777777" w:rsidR="00AA6B2E" w:rsidRPr="00F24378" w:rsidRDefault="00AA6B2E" w:rsidP="00AA6B2E">
      <w:pPr>
        <w:pStyle w:val="comandoseinstrucciones"/>
      </w:pPr>
      <w:r w:rsidRPr="00F24378">
        <w:t>//</w:t>
      </w:r>
    </w:p>
    <w:p w14:paraId="24EC3726" w14:textId="77777777" w:rsidR="00AA6B2E" w:rsidRPr="00F24378" w:rsidRDefault="00AA6B2E" w:rsidP="00AA6B2E">
      <w:pPr>
        <w:pStyle w:val="comandoseinstrucciones"/>
      </w:pPr>
      <w:r w:rsidRPr="00F24378">
        <w:t>DELIMITER;</w:t>
      </w:r>
    </w:p>
    <w:p w14:paraId="150C8260" w14:textId="77777777" w:rsidR="00AA6B2E" w:rsidRPr="00F24378" w:rsidRDefault="00AA6B2E" w:rsidP="00AA6B2E">
      <w:pPr>
        <w:pStyle w:val="comandoseinstrucciones"/>
      </w:pPr>
    </w:p>
    <w:p w14:paraId="1BF260FD" w14:textId="79DB326B" w:rsidR="00AA6B2E" w:rsidRPr="00F24378" w:rsidRDefault="00AA6B2E" w:rsidP="00AA6B2E">
      <w:pPr>
        <w:pStyle w:val="Lista0"/>
      </w:pPr>
      <w:r w:rsidRPr="00F24378">
        <w:t>DATE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TIME</w:t>
      </w:r>
    </w:p>
    <w:p w14:paraId="3C7F81A8" w14:textId="15CBC962" w:rsidR="00AA6B2E" w:rsidRPr="00F24378" w:rsidRDefault="00AA6B2E" w:rsidP="00AA6B2E">
      <w:r w:rsidRPr="00F24378">
        <w:t>Asignar</w:t>
      </w:r>
      <w:r w:rsidR="00F24378">
        <w:t xml:space="preserve"> </w:t>
      </w:r>
      <w:r w:rsidRPr="00F24378">
        <w:t>valor</w:t>
      </w:r>
      <w:r w:rsidR="00F24378">
        <w:t xml:space="preserve"> </w:t>
      </w:r>
      <w:r w:rsidRPr="00F24378">
        <w:t>por</w:t>
      </w:r>
      <w:r w:rsidR="00F24378">
        <w:t xml:space="preserve"> </w:t>
      </w:r>
      <w:r w:rsidRPr="00F24378">
        <w:t>defecto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DATE</w:t>
      </w:r>
      <w:r w:rsidR="00F24378">
        <w:t xml:space="preserve"> </w:t>
      </w:r>
      <w:r w:rsidRPr="00F24378">
        <w:t>y</w:t>
      </w:r>
      <w:r w:rsidR="00F24378">
        <w:t xml:space="preserve"> </w:t>
      </w:r>
      <w:r w:rsidRPr="00F24378">
        <w:t>TIME:</w:t>
      </w:r>
      <w:r w:rsidR="00F24378">
        <w:t xml:space="preserve"> </w:t>
      </w:r>
      <w:r w:rsidRPr="00F24378">
        <w:t>Hay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meterlos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mismo</w:t>
      </w:r>
      <w:r w:rsidR="00F24378">
        <w:t xml:space="preserve"> </w:t>
      </w:r>
      <w:r w:rsidRPr="00F24378">
        <w:t>trigger</w:t>
      </w:r>
    </w:p>
    <w:p w14:paraId="029DE945" w14:textId="72B11031" w:rsidR="00AA6B2E" w:rsidRPr="00F24378" w:rsidRDefault="00AA6B2E" w:rsidP="00AA6B2E">
      <w:pPr>
        <w:pStyle w:val="Lista9"/>
      </w:pPr>
      <w:r w:rsidRPr="00F24378">
        <w:t>Motivo:</w:t>
      </w:r>
      <w:r w:rsidR="00F24378">
        <w:t xml:space="preserve"> </w:t>
      </w:r>
      <w:r w:rsidRPr="00F24378">
        <w:t>Before</w:t>
      </w:r>
      <w:r w:rsidR="00F24378">
        <w:t xml:space="preserve"> </w:t>
      </w:r>
      <w:r w:rsidRPr="00F24378">
        <w:t>MySQL</w:t>
      </w:r>
      <w:r w:rsidR="00F24378">
        <w:t xml:space="preserve"> </w:t>
      </w:r>
      <w:r w:rsidRPr="00F24378">
        <w:t>5.7.2,</w:t>
      </w:r>
      <w:r w:rsidR="00F24378">
        <w:t xml:space="preserve"> </w:t>
      </w:r>
      <w:r w:rsidRPr="00F24378">
        <w:t>there</w:t>
      </w:r>
      <w:r w:rsidR="00F24378">
        <w:t xml:space="preserve"> </w:t>
      </w:r>
      <w:r w:rsidRPr="00F24378">
        <w:t>cannot</w:t>
      </w:r>
      <w:r w:rsidR="00F24378">
        <w:t xml:space="preserve"> </w:t>
      </w:r>
      <w:r w:rsidRPr="00F24378">
        <w:t>be</w:t>
      </w:r>
      <w:r w:rsidR="00F24378">
        <w:t xml:space="preserve"> </w:t>
      </w:r>
      <w:r w:rsidRPr="00F24378">
        <w:t>multiple</w:t>
      </w:r>
      <w:r w:rsidR="00F24378">
        <w:t xml:space="preserve"> </w:t>
      </w:r>
      <w:r w:rsidRPr="00F24378">
        <w:t>triggers</w:t>
      </w:r>
      <w:r w:rsidR="00F24378">
        <w:t xml:space="preserve"> </w:t>
      </w:r>
      <w:r w:rsidRPr="00F24378">
        <w:t>for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given</w:t>
      </w:r>
      <w:r w:rsidR="00F24378">
        <w:t xml:space="preserve"> </w:t>
      </w:r>
      <w:r w:rsidRPr="00F24378">
        <w:t>table</w:t>
      </w:r>
      <w:r w:rsidR="00F24378">
        <w:t xml:space="preserve"> </w:t>
      </w:r>
      <w:r w:rsidRPr="00F24378">
        <w:t>that</w:t>
      </w:r>
      <w:r w:rsidR="00F24378">
        <w:t xml:space="preserve"> </w:t>
      </w:r>
      <w:r w:rsidRPr="00F24378">
        <w:t>have</w:t>
      </w:r>
      <w:r w:rsidR="00F24378">
        <w:t xml:space="preserve"> </w:t>
      </w:r>
      <w:r w:rsidRPr="00F24378">
        <w:t>the</w:t>
      </w:r>
      <w:r w:rsidR="00F24378">
        <w:t xml:space="preserve"> </w:t>
      </w:r>
      <w:r w:rsidRPr="00F24378">
        <w:t>same</w:t>
      </w:r>
      <w:r w:rsidR="00F24378">
        <w:t xml:space="preserve"> </w:t>
      </w:r>
      <w:r w:rsidRPr="00F24378">
        <w:t>trigger</w:t>
      </w:r>
      <w:r w:rsidR="00F24378">
        <w:t xml:space="preserve"> </w:t>
      </w:r>
      <w:r w:rsidRPr="00F24378">
        <w:t>event</w:t>
      </w:r>
      <w:r w:rsidR="00F24378">
        <w:t xml:space="preserve"> </w:t>
      </w:r>
      <w:r w:rsidRPr="00F24378">
        <w:t>and</w:t>
      </w:r>
      <w:r w:rsidR="00F24378">
        <w:t xml:space="preserve"> </w:t>
      </w:r>
      <w:r w:rsidRPr="00F24378">
        <w:t>action</w:t>
      </w:r>
      <w:r w:rsidR="00F24378">
        <w:t xml:space="preserve"> </w:t>
      </w:r>
      <w:r w:rsidRPr="00F24378">
        <w:t>time.</w:t>
      </w:r>
      <w:r w:rsidR="00F24378">
        <w:t xml:space="preserve"> </w:t>
      </w:r>
      <w:r w:rsidRPr="00F24378">
        <w:t>For</w:t>
      </w:r>
      <w:r w:rsidR="00F24378">
        <w:t xml:space="preserve"> </w:t>
      </w:r>
      <w:r w:rsidRPr="00F24378">
        <w:t>example,</w:t>
      </w:r>
      <w:r w:rsidR="00F24378">
        <w:t xml:space="preserve"> </w:t>
      </w:r>
      <w:r w:rsidRPr="00F24378">
        <w:t>you</w:t>
      </w:r>
      <w:r w:rsidR="00F24378">
        <w:t xml:space="preserve"> </w:t>
      </w:r>
      <w:r w:rsidRPr="00F24378">
        <w:t>cannot</w:t>
      </w:r>
      <w:r w:rsidR="00F24378">
        <w:t xml:space="preserve"> </w:t>
      </w:r>
      <w:r w:rsidRPr="00F24378">
        <w:t>have</w:t>
      </w:r>
      <w:r w:rsidR="00F24378">
        <w:t xml:space="preserve"> </w:t>
      </w:r>
      <w:r w:rsidRPr="00F24378">
        <w:t>two</w:t>
      </w:r>
      <w:r w:rsidR="00F24378">
        <w:t xml:space="preserve"> </w:t>
      </w:r>
      <w:r w:rsidRPr="00F24378">
        <w:t>BEFORE</w:t>
      </w:r>
      <w:r w:rsidR="00F24378">
        <w:t xml:space="preserve"> </w:t>
      </w:r>
      <w:r w:rsidRPr="00F24378">
        <w:t>UPDATE</w:t>
      </w:r>
      <w:r w:rsidR="00F24378">
        <w:t xml:space="preserve"> </w:t>
      </w:r>
      <w:r w:rsidRPr="00F24378">
        <w:t>triggers</w:t>
      </w:r>
      <w:r w:rsidR="00F24378">
        <w:t xml:space="preserve"> </w:t>
      </w:r>
      <w:r w:rsidRPr="00F24378">
        <w:t>for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table.</w:t>
      </w:r>
      <w:r w:rsidR="00F24378">
        <w:t xml:space="preserve"> </w:t>
      </w:r>
      <w:r w:rsidRPr="00F24378">
        <w:t>To</w:t>
      </w:r>
      <w:r w:rsidR="00F24378">
        <w:t xml:space="preserve"> </w:t>
      </w:r>
      <w:r w:rsidRPr="00F24378">
        <w:t>work</w:t>
      </w:r>
      <w:r w:rsidR="00F24378">
        <w:t xml:space="preserve"> </w:t>
      </w:r>
      <w:r w:rsidRPr="00F24378">
        <w:t>around</w:t>
      </w:r>
      <w:r w:rsidR="00F24378">
        <w:t xml:space="preserve"> </w:t>
      </w:r>
      <w:r w:rsidRPr="00F24378">
        <w:t>this,</w:t>
      </w:r>
      <w:r w:rsidR="00F24378">
        <w:t xml:space="preserve"> </w:t>
      </w:r>
      <w:r w:rsidRPr="00F24378">
        <w:t>you</w:t>
      </w:r>
      <w:r w:rsidR="00F24378">
        <w:t xml:space="preserve"> </w:t>
      </w:r>
      <w:r w:rsidRPr="00F24378">
        <w:t>can</w:t>
      </w:r>
      <w:r w:rsidR="00F24378">
        <w:t xml:space="preserve"> </w:t>
      </w:r>
      <w:r w:rsidRPr="00F24378">
        <w:t>define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trigger</w:t>
      </w:r>
      <w:r w:rsidR="00F24378">
        <w:t xml:space="preserve"> </w:t>
      </w:r>
      <w:r w:rsidRPr="00F24378">
        <w:t>that</w:t>
      </w:r>
      <w:r w:rsidR="00F24378">
        <w:t xml:space="preserve"> </w:t>
      </w:r>
      <w:r w:rsidRPr="00F24378">
        <w:t>executes</w:t>
      </w:r>
      <w:r w:rsidR="00F24378">
        <w:t xml:space="preserve"> </w:t>
      </w:r>
      <w:r w:rsidRPr="00F24378">
        <w:t>multiple</w:t>
      </w:r>
      <w:r w:rsidR="00F24378">
        <w:t xml:space="preserve"> </w:t>
      </w:r>
      <w:r w:rsidRPr="00F24378">
        <w:t>statements</w:t>
      </w:r>
      <w:r w:rsidR="00F24378">
        <w:t xml:space="preserve"> </w:t>
      </w:r>
      <w:r w:rsidRPr="00F24378">
        <w:t>by</w:t>
      </w:r>
      <w:r w:rsidR="00F24378">
        <w:t xml:space="preserve"> </w:t>
      </w:r>
      <w:r w:rsidRPr="00F24378">
        <w:t>using</w:t>
      </w:r>
      <w:r w:rsidR="00F24378">
        <w:t xml:space="preserve"> </w:t>
      </w:r>
      <w:r w:rsidRPr="00F24378">
        <w:t>the</w:t>
      </w:r>
      <w:r w:rsidR="00F24378">
        <w:t xml:space="preserve"> </w:t>
      </w:r>
      <w:r w:rsidRPr="00F24378">
        <w:t>BEGIN</w:t>
      </w:r>
      <w:r w:rsidR="00F24378">
        <w:t xml:space="preserve"> </w:t>
      </w:r>
      <w:r w:rsidRPr="00F24378">
        <w:t>...</w:t>
      </w:r>
      <w:r w:rsidR="00F24378">
        <w:t xml:space="preserve"> </w:t>
      </w:r>
      <w:r w:rsidRPr="00F24378">
        <w:t>END</w:t>
      </w:r>
      <w:r w:rsidR="00F24378">
        <w:t xml:space="preserve"> </w:t>
      </w:r>
      <w:r w:rsidRPr="00F24378">
        <w:t>compound</w:t>
      </w:r>
      <w:r w:rsidR="00F24378">
        <w:t xml:space="preserve"> </w:t>
      </w:r>
      <w:r w:rsidRPr="00F24378">
        <w:t>statement</w:t>
      </w:r>
      <w:r w:rsidR="00F24378">
        <w:t xml:space="preserve"> </w:t>
      </w:r>
      <w:r w:rsidRPr="00F24378">
        <w:t>construct</w:t>
      </w:r>
      <w:r w:rsidR="00F24378">
        <w:t xml:space="preserve"> </w:t>
      </w:r>
      <w:r w:rsidRPr="00F24378">
        <w:t>after</w:t>
      </w:r>
      <w:r w:rsidR="00F24378">
        <w:t xml:space="preserve"> </w:t>
      </w:r>
      <w:r w:rsidRPr="00F24378">
        <w:t>FOR</w:t>
      </w:r>
      <w:r w:rsidR="00F24378">
        <w:t xml:space="preserve"> </w:t>
      </w:r>
      <w:r w:rsidRPr="00F24378">
        <w:t>EACH</w:t>
      </w:r>
      <w:r w:rsidR="00F24378">
        <w:t xml:space="preserve"> </w:t>
      </w:r>
      <w:r w:rsidRPr="00F24378">
        <w:t>ROW.</w:t>
      </w:r>
      <w:r w:rsidR="00F24378">
        <w:t xml:space="preserve"> </w:t>
      </w:r>
      <w:r w:rsidRPr="00F24378">
        <w:t>(An</w:t>
      </w:r>
      <w:r w:rsidR="00F24378">
        <w:t xml:space="preserve"> </w:t>
      </w:r>
      <w:r w:rsidRPr="00F24378">
        <w:t>example</w:t>
      </w:r>
      <w:r w:rsidR="00F24378">
        <w:t xml:space="preserve"> </w:t>
      </w:r>
      <w:r w:rsidRPr="00F24378">
        <w:t>appears</w:t>
      </w:r>
      <w:r w:rsidR="00F24378">
        <w:t xml:space="preserve"> </w:t>
      </w:r>
      <w:r w:rsidRPr="00F24378">
        <w:t>later</w:t>
      </w:r>
      <w:r w:rsidR="00F24378">
        <w:t xml:space="preserve"> </w:t>
      </w:r>
      <w:r w:rsidRPr="00F24378">
        <w:t>in</w:t>
      </w:r>
      <w:r w:rsidR="00F24378">
        <w:t xml:space="preserve"> </w:t>
      </w:r>
      <w:r w:rsidRPr="00F24378">
        <w:t>this</w:t>
      </w:r>
      <w:r w:rsidR="00F24378">
        <w:t xml:space="preserve"> </w:t>
      </w:r>
      <w:r w:rsidRPr="00F24378">
        <w:t>section.)</w:t>
      </w:r>
    </w:p>
    <w:p w14:paraId="7F0AAA5E" w14:textId="6367B66D" w:rsidR="00AA6B2E" w:rsidRPr="00F24378" w:rsidRDefault="00AA6B2E" w:rsidP="00AA6B2E">
      <w:pPr>
        <w:pStyle w:val="comandoseinstrucciones"/>
      </w:pPr>
      <w:r w:rsidRPr="00F24378">
        <w:t>#</w:t>
      </w:r>
      <w:r w:rsidR="00F24378">
        <w:t xml:space="preserve"> </w:t>
      </w:r>
      <w:r w:rsidRPr="00F24378">
        <w:t>borro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trigger</w:t>
      </w:r>
      <w:r w:rsidR="00F24378">
        <w:t xml:space="preserve"> </w:t>
      </w:r>
      <w:r w:rsidRPr="00F24378">
        <w:t>si</w:t>
      </w:r>
      <w:r w:rsidR="00F24378">
        <w:t xml:space="preserve"> </w:t>
      </w:r>
      <w:r w:rsidRPr="00F24378">
        <w:t>existe.</w:t>
      </w:r>
    </w:p>
    <w:p w14:paraId="5736E218" w14:textId="0E44C972" w:rsidR="00AA6B2E" w:rsidRPr="00F24378" w:rsidRDefault="00AA6B2E" w:rsidP="00AA6B2E">
      <w:pPr>
        <w:pStyle w:val="comandoseinstrucciones"/>
      </w:pPr>
      <w:r w:rsidRPr="00F24378">
        <w:t>DROP</w:t>
      </w:r>
      <w:r w:rsidR="00F24378">
        <w:t xml:space="preserve"> </w:t>
      </w:r>
      <w:r w:rsidRPr="00F24378">
        <w:t>TRIGGER</w:t>
      </w:r>
      <w:r w:rsidR="00F24378">
        <w:t xml:space="preserve"> </w:t>
      </w:r>
      <w:r w:rsidRPr="00F24378">
        <w:t>IF</w:t>
      </w:r>
      <w:r w:rsidR="00F24378">
        <w:t xml:space="preserve"> </w:t>
      </w:r>
      <w:r w:rsidRPr="00F24378">
        <w:t>EXISTS</w:t>
      </w:r>
      <w:r w:rsidR="00F24378">
        <w:t xml:space="preserve"> </w:t>
      </w:r>
      <w:r w:rsidRPr="00F24378">
        <w:t>trigger_muestra_before;</w:t>
      </w:r>
    </w:p>
    <w:p w14:paraId="6F8C8C8E" w14:textId="77777777" w:rsidR="00AA6B2E" w:rsidRPr="00F24378" w:rsidRDefault="00AA6B2E" w:rsidP="00AA6B2E">
      <w:pPr>
        <w:pStyle w:val="comandoseinstrucciones"/>
      </w:pPr>
    </w:p>
    <w:p w14:paraId="7DF91B9E" w14:textId="77777777" w:rsidR="00AA6B2E" w:rsidRPr="00F24378" w:rsidRDefault="00AA6B2E" w:rsidP="00AA6B2E">
      <w:pPr>
        <w:pStyle w:val="comandoseinstrucciones"/>
      </w:pPr>
    </w:p>
    <w:p w14:paraId="58A57C4D" w14:textId="77777777" w:rsidR="00AA6B2E" w:rsidRPr="00F24378" w:rsidRDefault="00AA6B2E" w:rsidP="00AA6B2E">
      <w:pPr>
        <w:pStyle w:val="comandoseinstrucciones"/>
      </w:pPr>
      <w:r w:rsidRPr="00F24378">
        <w:t>DELIMITER//</w:t>
      </w:r>
    </w:p>
    <w:p w14:paraId="5F9E7235" w14:textId="2B18CBB8" w:rsidR="00AA6B2E" w:rsidRPr="00F24378" w:rsidRDefault="00AA6B2E" w:rsidP="00AA6B2E">
      <w:pPr>
        <w:pStyle w:val="comandoseinstrucciones"/>
      </w:pPr>
      <w:r w:rsidRPr="00F24378">
        <w:t>CREATE</w:t>
      </w:r>
      <w:r w:rsidR="00F24378">
        <w:t xml:space="preserve"> </w:t>
      </w:r>
      <w:r w:rsidRPr="00F24378">
        <w:t>TRIGGER</w:t>
      </w:r>
      <w:r w:rsidR="00F24378">
        <w:t xml:space="preserve"> </w:t>
      </w:r>
      <w:r w:rsidRPr="00F24378">
        <w:t>trigger_muestra_before</w:t>
      </w:r>
      <w:r w:rsidR="00F24378">
        <w:t xml:space="preserve"> </w:t>
      </w:r>
      <w:r w:rsidRPr="00F24378">
        <w:t>BEFORE</w:t>
      </w:r>
      <w:r w:rsidR="00F24378">
        <w:t xml:space="preserve"> </w:t>
      </w:r>
      <w:r w:rsidRPr="00F24378">
        <w:t>INSERT</w:t>
      </w:r>
      <w:r w:rsidR="00F24378">
        <w:t xml:space="preserve"> </w:t>
      </w:r>
      <w:r w:rsidRPr="00F24378">
        <w:t>ON</w:t>
      </w:r>
      <w:r w:rsidR="00F24378">
        <w:t xml:space="preserve"> </w:t>
      </w:r>
      <w:r w:rsidRPr="00F24378">
        <w:t>muestra</w:t>
      </w:r>
    </w:p>
    <w:p w14:paraId="5C904C18" w14:textId="1C01EC37" w:rsidR="00AA6B2E" w:rsidRPr="00F24378" w:rsidRDefault="00AA6B2E" w:rsidP="00AA6B2E">
      <w:pPr>
        <w:pStyle w:val="comandoseinstrucciones"/>
      </w:pPr>
      <w:r w:rsidRPr="00F24378">
        <w:t>FOR</w:t>
      </w:r>
      <w:r w:rsidR="00F24378">
        <w:t xml:space="preserve"> </w:t>
      </w:r>
      <w:r w:rsidRPr="00F24378">
        <w:t>EACH</w:t>
      </w:r>
      <w:r w:rsidR="00F24378">
        <w:t xml:space="preserve"> </w:t>
      </w:r>
      <w:r w:rsidRPr="00F24378">
        <w:t>ROW</w:t>
      </w:r>
    </w:p>
    <w:p w14:paraId="26C423B0" w14:textId="77777777" w:rsidR="00AA6B2E" w:rsidRPr="00F24378" w:rsidRDefault="00AA6B2E" w:rsidP="00AA6B2E">
      <w:pPr>
        <w:pStyle w:val="comandoseinstrucciones"/>
      </w:pPr>
      <w:r w:rsidRPr="00F24378">
        <w:t>BEGIN</w:t>
      </w:r>
    </w:p>
    <w:p w14:paraId="4D99F127" w14:textId="77777777" w:rsidR="00AA6B2E" w:rsidRPr="00F24378" w:rsidRDefault="00AA6B2E" w:rsidP="00AA6B2E">
      <w:pPr>
        <w:pStyle w:val="comandoseinstrucciones"/>
      </w:pPr>
    </w:p>
    <w:p w14:paraId="25C53352" w14:textId="223E8680" w:rsidR="00AA6B2E" w:rsidRPr="00F24378" w:rsidRDefault="00AA6B2E" w:rsidP="00AA6B2E">
      <w:pPr>
        <w:pStyle w:val="comandoseinstrucciones"/>
        <w:rPr>
          <w:highlight w:val="yellow"/>
        </w:rPr>
      </w:pPr>
      <w:r w:rsidRPr="00F24378">
        <w:rPr>
          <w:highlight w:val="yellow"/>
        </w:rPr>
        <w:t>IF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(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ISNULL(new.dia)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)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THEN</w:t>
      </w:r>
    </w:p>
    <w:p w14:paraId="194E9593" w14:textId="3C3441D0" w:rsidR="00AA6B2E" w:rsidRPr="00F24378" w:rsidRDefault="00AA6B2E" w:rsidP="00AA6B2E">
      <w:pPr>
        <w:pStyle w:val="comandoseinstrucciones"/>
        <w:rPr>
          <w:highlight w:val="yellow"/>
        </w:rPr>
      </w:pPr>
      <w:r w:rsidRPr="00F24378">
        <w:rPr>
          <w:highlight w:val="yellow"/>
        </w:rPr>
        <w:t>SET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new.dia=CURDATE();</w:t>
      </w:r>
    </w:p>
    <w:p w14:paraId="76CCF87F" w14:textId="5B4F15EA" w:rsidR="00AA6B2E" w:rsidRPr="00F24378" w:rsidRDefault="00AA6B2E" w:rsidP="00AA6B2E">
      <w:pPr>
        <w:pStyle w:val="comandoseinstrucciones"/>
      </w:pPr>
      <w:r w:rsidRPr="00F24378">
        <w:rPr>
          <w:highlight w:val="yellow"/>
        </w:rPr>
        <w:t>END</w:t>
      </w:r>
      <w:r w:rsidR="00F24378">
        <w:rPr>
          <w:highlight w:val="yellow"/>
        </w:rPr>
        <w:t xml:space="preserve"> </w:t>
      </w:r>
      <w:r w:rsidRPr="00F24378">
        <w:rPr>
          <w:highlight w:val="yellow"/>
        </w:rPr>
        <w:t>IF;</w:t>
      </w:r>
    </w:p>
    <w:p w14:paraId="30662702" w14:textId="77777777" w:rsidR="00AA6B2E" w:rsidRPr="00F24378" w:rsidRDefault="00AA6B2E" w:rsidP="00AA6B2E">
      <w:pPr>
        <w:pStyle w:val="comandoseinstrucciones"/>
      </w:pPr>
    </w:p>
    <w:p w14:paraId="59F34FC4" w14:textId="4AF8BBFC" w:rsidR="00AA6B2E" w:rsidRPr="00F24378" w:rsidRDefault="00AA6B2E" w:rsidP="00AA6B2E">
      <w:pPr>
        <w:pStyle w:val="comandoseinstrucciones"/>
        <w:rPr>
          <w:highlight w:val="green"/>
        </w:rPr>
      </w:pPr>
      <w:r w:rsidRPr="00F24378">
        <w:rPr>
          <w:highlight w:val="green"/>
        </w:rPr>
        <w:t>IF</w:t>
      </w:r>
      <w:r w:rsidR="00F24378">
        <w:rPr>
          <w:highlight w:val="green"/>
        </w:rPr>
        <w:t xml:space="preserve"> </w:t>
      </w:r>
      <w:r w:rsidRPr="00F24378">
        <w:rPr>
          <w:highlight w:val="green"/>
        </w:rPr>
        <w:t>(</w:t>
      </w:r>
      <w:r w:rsidR="00F24378">
        <w:rPr>
          <w:highlight w:val="green"/>
        </w:rPr>
        <w:t xml:space="preserve"> </w:t>
      </w:r>
      <w:r w:rsidRPr="00F24378">
        <w:rPr>
          <w:highlight w:val="green"/>
        </w:rPr>
        <w:t>ISNULL(new.hora)</w:t>
      </w:r>
      <w:r w:rsidR="00F24378">
        <w:rPr>
          <w:highlight w:val="green"/>
        </w:rPr>
        <w:t xml:space="preserve"> </w:t>
      </w:r>
      <w:r w:rsidRPr="00F24378">
        <w:rPr>
          <w:highlight w:val="green"/>
        </w:rPr>
        <w:t>)</w:t>
      </w:r>
      <w:r w:rsidR="00F24378">
        <w:rPr>
          <w:highlight w:val="green"/>
        </w:rPr>
        <w:t xml:space="preserve"> </w:t>
      </w:r>
      <w:r w:rsidRPr="00F24378">
        <w:rPr>
          <w:highlight w:val="green"/>
        </w:rPr>
        <w:t>THEN</w:t>
      </w:r>
    </w:p>
    <w:p w14:paraId="6647FC73" w14:textId="055735EF" w:rsidR="00AA6B2E" w:rsidRPr="00F24378" w:rsidRDefault="00AA6B2E" w:rsidP="00AA6B2E">
      <w:pPr>
        <w:pStyle w:val="comandoseinstrucciones"/>
        <w:rPr>
          <w:highlight w:val="green"/>
        </w:rPr>
      </w:pPr>
      <w:r w:rsidRPr="00F24378">
        <w:rPr>
          <w:highlight w:val="green"/>
        </w:rPr>
        <w:t>SET</w:t>
      </w:r>
      <w:r w:rsidR="00F24378">
        <w:rPr>
          <w:highlight w:val="green"/>
        </w:rPr>
        <w:t xml:space="preserve"> </w:t>
      </w:r>
      <w:r w:rsidRPr="00F24378">
        <w:rPr>
          <w:highlight w:val="green"/>
        </w:rPr>
        <w:t>new.hora=CURTIME();</w:t>
      </w:r>
    </w:p>
    <w:p w14:paraId="72ACB758" w14:textId="4B9F8707" w:rsidR="00AA6B2E" w:rsidRPr="00F24378" w:rsidRDefault="00AA6B2E" w:rsidP="00AA6B2E">
      <w:pPr>
        <w:pStyle w:val="comandoseinstrucciones"/>
      </w:pPr>
      <w:r w:rsidRPr="00F24378">
        <w:rPr>
          <w:highlight w:val="green"/>
        </w:rPr>
        <w:t>END</w:t>
      </w:r>
      <w:r w:rsidR="00F24378">
        <w:rPr>
          <w:highlight w:val="green"/>
        </w:rPr>
        <w:t xml:space="preserve"> </w:t>
      </w:r>
      <w:r w:rsidRPr="00F24378">
        <w:rPr>
          <w:highlight w:val="green"/>
        </w:rPr>
        <w:t>IF;</w:t>
      </w:r>
    </w:p>
    <w:p w14:paraId="67029690" w14:textId="77777777" w:rsidR="00AA6B2E" w:rsidRPr="00F24378" w:rsidRDefault="00AA6B2E" w:rsidP="00AA6B2E">
      <w:pPr>
        <w:pStyle w:val="comandoseinstrucciones"/>
      </w:pPr>
    </w:p>
    <w:p w14:paraId="69570C38" w14:textId="77777777" w:rsidR="00AA6B2E" w:rsidRPr="00F24378" w:rsidRDefault="00AA6B2E" w:rsidP="00AA6B2E">
      <w:pPr>
        <w:pStyle w:val="comandoseinstrucciones"/>
      </w:pPr>
      <w:r w:rsidRPr="00F24378">
        <w:t>END;</w:t>
      </w:r>
    </w:p>
    <w:p w14:paraId="4B7CAE7D" w14:textId="77777777" w:rsidR="00AA6B2E" w:rsidRPr="00F24378" w:rsidRDefault="00AA6B2E" w:rsidP="00AA6B2E">
      <w:pPr>
        <w:pStyle w:val="comandoseinstrucciones"/>
      </w:pPr>
      <w:r w:rsidRPr="00F24378">
        <w:t>//</w:t>
      </w:r>
    </w:p>
    <w:p w14:paraId="093ECBB4" w14:textId="5EAE147B" w:rsidR="00AA6B2E" w:rsidRPr="00F24378" w:rsidRDefault="00AA6B2E" w:rsidP="00AA6B2E">
      <w:pPr>
        <w:pStyle w:val="comandoseinstrucciones"/>
      </w:pPr>
      <w:r w:rsidRPr="00F24378">
        <w:t>DELIMITER</w:t>
      </w:r>
      <w:r w:rsidR="00F24378">
        <w:t xml:space="preserve"> </w:t>
      </w:r>
      <w:r w:rsidRPr="00F24378">
        <w:t>;</w:t>
      </w:r>
    </w:p>
    <w:p w14:paraId="49196725" w14:textId="77777777" w:rsidR="00AA6B2E" w:rsidRPr="00F24378" w:rsidRDefault="00AA6B2E" w:rsidP="00AA6B2E">
      <w:pPr>
        <w:pStyle w:val="comandoseinstrucciones"/>
      </w:pPr>
    </w:p>
    <w:p w14:paraId="6E96DD77" w14:textId="77777777" w:rsidR="00AA6B2E" w:rsidRPr="00F24378" w:rsidRDefault="00AA6B2E" w:rsidP="00AA6B2E">
      <w:pPr>
        <w:pStyle w:val="Piedefoto"/>
      </w:pPr>
      <w:r w:rsidRPr="00F24378">
        <w:rPr>
          <w:noProof/>
        </w:rPr>
        <w:lastRenderedPageBreak/>
        <w:drawing>
          <wp:inline distT="0" distB="0" distL="0" distR="0" wp14:anchorId="5212979A" wp14:editId="2E4EBED2">
            <wp:extent cx="4810125" cy="3105150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1511" w14:textId="77777777" w:rsidR="00AA6B2E" w:rsidRPr="00F24378" w:rsidRDefault="00AA6B2E" w:rsidP="00AA6B2E">
      <w:pPr>
        <w:pStyle w:val="Lista0"/>
      </w:pPr>
      <w:r w:rsidRPr="00F24378">
        <w:t>TIMESTAMP</w:t>
      </w:r>
    </w:p>
    <w:p w14:paraId="20240A50" w14:textId="4477CC23" w:rsidR="00AA6B2E" w:rsidRPr="00F24378" w:rsidRDefault="00AA6B2E" w:rsidP="00AA6B2E">
      <w:r w:rsidRPr="00F24378">
        <w:t>Asignar</w:t>
      </w:r>
      <w:r w:rsidR="00F24378">
        <w:t xml:space="preserve"> </w:t>
      </w:r>
      <w:r w:rsidRPr="00F24378">
        <w:t>valor</w:t>
      </w:r>
      <w:r w:rsidR="00F24378">
        <w:t xml:space="preserve"> </w:t>
      </w:r>
      <w:r w:rsidRPr="00F24378">
        <w:t>por</w:t>
      </w:r>
      <w:r w:rsidR="00F24378">
        <w:t xml:space="preserve"> </w:t>
      </w:r>
      <w:r w:rsidRPr="00F24378">
        <w:t>defecto:</w:t>
      </w:r>
    </w:p>
    <w:p w14:paraId="21AC7070" w14:textId="0D90B633" w:rsidR="00AA6B2E" w:rsidRPr="00F24378" w:rsidRDefault="00AA6B2E" w:rsidP="00AA6B2E">
      <w:pPr>
        <w:pStyle w:val="comandoseinstrucciones"/>
      </w:pPr>
      <w:r w:rsidRPr="00F24378">
        <w:t>fechaYHora_de_entrada</w:t>
      </w:r>
      <w:r w:rsidR="00F24378">
        <w:t xml:space="preserve"> </w:t>
      </w:r>
      <w:r w:rsidRPr="00F24378">
        <w:t>TIMESTAMP</w:t>
      </w:r>
      <w:r w:rsidR="00F24378">
        <w:t xml:space="preserve"> </w:t>
      </w:r>
      <w:r w:rsidRPr="00F24378">
        <w:t>DEFAULT</w:t>
      </w:r>
      <w:r w:rsidR="00F24378">
        <w:t xml:space="preserve"> </w:t>
      </w:r>
      <w:r w:rsidRPr="00F24378">
        <w:t>NOW(),</w:t>
      </w:r>
    </w:p>
    <w:p w14:paraId="6F623633" w14:textId="77777777" w:rsidR="00AA6B2E" w:rsidRPr="00F24378" w:rsidRDefault="00AA6B2E" w:rsidP="00AA6B2E"/>
    <w:p w14:paraId="25C6479A" w14:textId="77777777" w:rsidR="00AA6B2E" w:rsidRPr="00F24378" w:rsidRDefault="00AA6B2E" w:rsidP="00AA6B2E"/>
    <w:p w14:paraId="42B5A933" w14:textId="77777777" w:rsidR="00AA6B2E" w:rsidRPr="00F24378" w:rsidRDefault="00AA6B2E" w:rsidP="00AA6B2E"/>
    <w:p w14:paraId="4E28E397" w14:textId="77777777" w:rsidR="00AA6B2E" w:rsidRPr="00F24378" w:rsidRDefault="00AA6B2E" w:rsidP="00AA6B2E"/>
    <w:p w14:paraId="11AFFE6F" w14:textId="77777777" w:rsidR="00AA6B2E" w:rsidRPr="00F24378" w:rsidRDefault="00AA6B2E" w:rsidP="00AA6B2E"/>
    <w:p w14:paraId="27C0B55A" w14:textId="77777777" w:rsidR="00AA6B2E" w:rsidRPr="00F24378" w:rsidRDefault="00AA6B2E" w:rsidP="00AA6B2E"/>
    <w:p w14:paraId="26FA0D0C" w14:textId="77777777" w:rsidR="00AA6B2E" w:rsidRPr="00F24378" w:rsidRDefault="00AA6B2E" w:rsidP="00AA6B2E"/>
    <w:p w14:paraId="61D3468C" w14:textId="1C36DCFA" w:rsidR="00AA6B2E" w:rsidRPr="00F24378" w:rsidRDefault="00AA6B2E" w:rsidP="00AA6B2E">
      <w:pPr>
        <w:pStyle w:val="Ttulo2"/>
      </w:pPr>
      <w:bookmarkStart w:id="149" w:name="_Toc71794168"/>
      <w:bookmarkStart w:id="150" w:name="_Toc149546834"/>
      <w:r w:rsidRPr="00F24378">
        <w:t>AUTO_INCREMENT</w:t>
      </w:r>
      <w:r w:rsidR="00F24378">
        <w:t xml:space="preserve"> </w:t>
      </w:r>
      <w:r w:rsidRPr="00F24378">
        <w:t>=</w:t>
      </w:r>
      <w:r w:rsidR="00F24378">
        <w:t xml:space="preserve"> </w:t>
      </w:r>
      <w:r w:rsidRPr="00F24378">
        <w:t>77</w:t>
      </w:r>
      <w:bookmarkEnd w:id="149"/>
      <w:bookmarkEnd w:id="150"/>
    </w:p>
    <w:p w14:paraId="014643C0" w14:textId="72A241FA" w:rsidR="00AA6B2E" w:rsidRPr="00F24378" w:rsidRDefault="00AA6B2E" w:rsidP="00AA6B2E">
      <w:r w:rsidRPr="00F24378">
        <w:t>fuerza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valor</w:t>
      </w:r>
      <w:r w:rsidR="00F24378">
        <w:t xml:space="preserve"> </w:t>
      </w:r>
      <w:r w:rsidRPr="00F24378">
        <w:t>inicial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atributo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tipo</w:t>
      </w:r>
      <w:r w:rsidR="00F24378">
        <w:t xml:space="preserve"> </w:t>
      </w:r>
      <w:r w:rsidRPr="00F24378">
        <w:t>auto_increment</w:t>
      </w:r>
      <w:r w:rsidR="00F24378">
        <w:t xml:space="preserve"> </w:t>
      </w:r>
      <w:r w:rsidRPr="00F24378">
        <w:t>sea</w:t>
      </w:r>
      <w:r w:rsidR="00F24378">
        <w:t xml:space="preserve"> </w:t>
      </w:r>
      <w:r w:rsidRPr="00F24378">
        <w:t>77</w:t>
      </w:r>
    </w:p>
    <w:p w14:paraId="7FA1DCE3" w14:textId="18EFECE7" w:rsidR="00AA6B2E" w:rsidRPr="00F24378" w:rsidRDefault="00AA6B2E" w:rsidP="00AA6B2E">
      <w:pPr>
        <w:pStyle w:val="comandoseinstrucciones"/>
      </w:pPr>
      <w:r w:rsidRPr="00F24378">
        <w:t>ALTER</w:t>
      </w:r>
      <w:r w:rsidR="00F24378">
        <w:t xml:space="preserve"> </w:t>
      </w:r>
      <w:r w:rsidRPr="00F24378">
        <w:t>TABLE</w:t>
      </w:r>
      <w:r w:rsidR="00F24378">
        <w:t xml:space="preserve"> </w:t>
      </w:r>
      <w:r w:rsidRPr="00F24378">
        <w:t>Personas</w:t>
      </w:r>
      <w:r w:rsidR="00F24378">
        <w:t xml:space="preserve"> </w:t>
      </w:r>
      <w:r w:rsidRPr="00F24378">
        <w:t>AUTO_INCREMENT=77</w:t>
      </w:r>
    </w:p>
    <w:p w14:paraId="7FA3DCE2" w14:textId="77777777" w:rsidR="00AA6B2E" w:rsidRPr="00F24378" w:rsidRDefault="00AA6B2E" w:rsidP="00AA6B2E">
      <w:pPr>
        <w:pStyle w:val="Ttulo2"/>
      </w:pPr>
      <w:bookmarkStart w:id="151" w:name="_Toc71794169"/>
      <w:bookmarkStart w:id="152" w:name="_Toc149546835"/>
      <w:r w:rsidRPr="00F24378">
        <w:t>CHECK</w:t>
      </w:r>
      <w:bookmarkEnd w:id="151"/>
      <w:bookmarkEnd w:id="152"/>
    </w:p>
    <w:p w14:paraId="4C5DCF8C" w14:textId="77777777" w:rsidR="00AA6B2E" w:rsidRPr="00F24378" w:rsidRDefault="00000000" w:rsidP="00AA6B2E">
      <w:pPr>
        <w:pStyle w:val="comandoseinstrucciones"/>
      </w:pPr>
      <w:hyperlink r:id="rId44" w:history="1">
        <w:r w:rsidR="00AA6B2E" w:rsidRPr="00F24378">
          <w:rPr>
            <w:rStyle w:val="Hipervnculo"/>
          </w:rPr>
          <w:t>https://dev.mysql.com/doc/refman/8.0/en/create-table-check-constraints.html</w:t>
        </w:r>
      </w:hyperlink>
    </w:p>
    <w:p w14:paraId="45F01B08" w14:textId="77777777" w:rsidR="00AA6B2E" w:rsidRPr="00F24378" w:rsidRDefault="00000000" w:rsidP="00AA6B2E">
      <w:pPr>
        <w:pStyle w:val="comandoseinstrucciones"/>
      </w:pPr>
      <w:hyperlink r:id="rId45" w:history="1">
        <w:r w:rsidR="00AA6B2E" w:rsidRPr="00F24378">
          <w:rPr>
            <w:rStyle w:val="Hipervnculo"/>
          </w:rPr>
          <w:t>https://mysqlserverteam.com/mysql-8-0-16-introducing-check-constraint/</w:t>
        </w:r>
      </w:hyperlink>
    </w:p>
    <w:p w14:paraId="2749CE56" w14:textId="77777777" w:rsidR="00AA6B2E" w:rsidRPr="00F24378" w:rsidRDefault="00000000" w:rsidP="00AA6B2E">
      <w:pPr>
        <w:pStyle w:val="comandoseinstrucciones"/>
      </w:pPr>
      <w:hyperlink r:id="rId46" w:history="1">
        <w:r w:rsidR="00AA6B2E" w:rsidRPr="00F24378">
          <w:rPr>
            <w:rStyle w:val="Hipervnculo"/>
          </w:rPr>
          <w:t>https://www.w3resource.com/mysql/creating-table-advance/constraint.php</w:t>
        </w:r>
      </w:hyperlink>
    </w:p>
    <w:p w14:paraId="557D7735" w14:textId="20E324AA" w:rsidR="00AA6B2E" w:rsidRPr="00F24378" w:rsidRDefault="00AA6B2E" w:rsidP="00270F0C">
      <w:pPr>
        <w:pStyle w:val="Lista9"/>
      </w:pPr>
      <w:r w:rsidRPr="00F24378">
        <w:t>Antes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MySQL</w:t>
      </w:r>
      <w:r w:rsidR="00F24378">
        <w:t xml:space="preserve"> </w:t>
      </w:r>
      <w:r w:rsidRPr="00F24378">
        <w:t>8.0.16</w:t>
      </w:r>
      <w:r w:rsidR="00F24378">
        <w:t xml:space="preserve"> </w:t>
      </w:r>
      <w:r w:rsidR="00270F0C" w:rsidRPr="00F24378">
        <w:t>sólo</w:t>
      </w:r>
      <w:r w:rsidR="00F24378">
        <w:t xml:space="preserve"> </w:t>
      </w:r>
      <w:r w:rsidR="00270F0C" w:rsidRPr="00F24378">
        <w:t>se</w:t>
      </w:r>
      <w:r w:rsidR="00F24378">
        <w:t xml:space="preserve"> </w:t>
      </w:r>
      <w:r w:rsidRPr="00F24378">
        <w:t>permitía</w:t>
      </w:r>
      <w:r w:rsidR="00F24378">
        <w:t xml:space="preserve"> </w:t>
      </w:r>
      <w:r w:rsidRPr="00F24378">
        <w:t>escribir</w:t>
      </w:r>
      <w:r w:rsidR="00F24378">
        <w:t xml:space="preserve"> </w:t>
      </w:r>
      <w:r w:rsidRPr="00F24378">
        <w:t>restricciones</w:t>
      </w:r>
      <w:r w:rsidR="00F24378">
        <w:t xml:space="preserve"> </w:t>
      </w:r>
      <w:r w:rsidRPr="00F24378">
        <w:t>mediante</w:t>
      </w:r>
      <w:r w:rsidR="00F24378">
        <w:t xml:space="preserve"> </w:t>
      </w:r>
      <w:r w:rsidRPr="00F24378">
        <w:t>CHECK</w:t>
      </w:r>
      <w:r w:rsidR="00F24378">
        <w:t xml:space="preserve"> </w:t>
      </w:r>
      <w:r w:rsidRPr="00F24378">
        <w:t>para</w:t>
      </w:r>
      <w:r w:rsidR="00F24378">
        <w:t xml:space="preserve"> </w:t>
      </w:r>
      <w:r w:rsidRPr="00F24378">
        <w:t>ser</w:t>
      </w:r>
      <w:r w:rsidR="00F24378">
        <w:t xml:space="preserve"> </w:t>
      </w:r>
      <w:r w:rsidRPr="00F24378">
        <w:t>compatible</w:t>
      </w:r>
      <w:r w:rsidR="00F24378">
        <w:t xml:space="preserve"> </w:t>
      </w:r>
      <w:r w:rsidRPr="00F24378">
        <w:t>con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estándar</w:t>
      </w:r>
      <w:r w:rsidR="00F24378">
        <w:t xml:space="preserve"> </w:t>
      </w:r>
      <w:r w:rsidRPr="00F24378">
        <w:t>SQL</w:t>
      </w:r>
      <w:r w:rsidR="00270F0C" w:rsidRPr="00F24378">
        <w:t>,</w:t>
      </w:r>
      <w:r w:rsidR="00F24378">
        <w:t xml:space="preserve"> </w:t>
      </w:r>
      <w:r w:rsidRPr="00F24378">
        <w:t>pero</w:t>
      </w:r>
      <w:r w:rsidR="00F24378">
        <w:t xml:space="preserve"> </w:t>
      </w:r>
      <w:r w:rsidRPr="00F24378">
        <w:rPr>
          <w:rStyle w:val="Textoennegrita"/>
        </w:rPr>
        <w:t>las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ignoraba</w:t>
      </w:r>
      <w:r w:rsidRPr="00F24378">
        <w:t>,</w:t>
      </w:r>
      <w:r w:rsidR="00F24378">
        <w:t xml:space="preserve"> </w:t>
      </w:r>
      <w:r w:rsidRPr="00F24378">
        <w:t>por</w:t>
      </w:r>
      <w:r w:rsidR="00F24378">
        <w:t xml:space="preserve"> </w:t>
      </w:r>
      <w:r w:rsidRPr="00F24378">
        <w:t>tanto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tenía</w:t>
      </w:r>
      <w:r w:rsidR="00F24378">
        <w:t xml:space="preserve"> </w:t>
      </w:r>
      <w:r w:rsidRPr="00F24378">
        <w:t>utilidad</w:t>
      </w:r>
      <w:r w:rsidR="00F24378">
        <w:t xml:space="preserve"> </w:t>
      </w:r>
      <w:r w:rsidRPr="00F24378">
        <w:t>especificarlas.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esos</w:t>
      </w:r>
      <w:r w:rsidR="00F24378">
        <w:t xml:space="preserve"> </w:t>
      </w:r>
      <w:r w:rsidRPr="00F24378">
        <w:t>casos</w:t>
      </w:r>
      <w:r w:rsidR="00F24378">
        <w:t xml:space="preserve"> </w:t>
      </w:r>
      <w:r w:rsidR="00C87B69" w:rsidRPr="00F24378">
        <w:t>podíamos</w:t>
      </w:r>
      <w:r w:rsidR="00F24378">
        <w:t xml:space="preserve"> </w:t>
      </w:r>
      <w:r w:rsidRPr="00F24378">
        <w:t>intentar</w:t>
      </w:r>
      <w:r w:rsidR="00F24378">
        <w:t xml:space="preserve"> </w:t>
      </w:r>
      <w:r w:rsidRPr="00F24378">
        <w:t>crear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rPr>
          <w:rStyle w:val="Textoennegrita"/>
        </w:rPr>
        <w:t>TRIGGER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para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realizar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la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función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del</w:t>
      </w:r>
      <w:r w:rsidR="00F24378">
        <w:rPr>
          <w:rStyle w:val="Textoennegrita"/>
        </w:rPr>
        <w:t xml:space="preserve"> </w:t>
      </w:r>
      <w:r w:rsidRPr="00F24378">
        <w:rPr>
          <w:rStyle w:val="Textoennegrita"/>
        </w:rPr>
        <w:t>CHECK</w:t>
      </w:r>
      <w:r w:rsidRPr="00F24378">
        <w:t>.</w:t>
      </w:r>
    </w:p>
    <w:p w14:paraId="49530E69" w14:textId="71F0EDFD" w:rsidR="00C87B69" w:rsidRPr="00F24378" w:rsidRDefault="0041643E" w:rsidP="00AA6B2E">
      <w:r w:rsidRPr="00F24378">
        <w:t>En</w:t>
      </w:r>
      <w:r w:rsidR="00F24378">
        <w:t xml:space="preserve"> </w:t>
      </w:r>
      <w:r w:rsidR="00C87B69" w:rsidRPr="00F24378">
        <w:t>MySQL</w:t>
      </w:r>
      <w:r w:rsidR="00F24378">
        <w:t xml:space="preserve"> </w:t>
      </w:r>
      <w:r w:rsidR="00C87B69" w:rsidRPr="00F24378">
        <w:t>8.016</w:t>
      </w:r>
      <w:r w:rsidR="00F24378">
        <w:t xml:space="preserve"> </w:t>
      </w:r>
      <w:r w:rsidR="00C87B69" w:rsidRPr="00F24378">
        <w:t>se</w:t>
      </w:r>
      <w:r w:rsidR="00F24378">
        <w:t xml:space="preserve"> </w:t>
      </w:r>
      <w:r w:rsidR="00C87B69" w:rsidRPr="00F24378">
        <w:t>permite</w:t>
      </w:r>
      <w:r w:rsidR="00F24378">
        <w:t xml:space="preserve"> </w:t>
      </w:r>
      <w:r w:rsidR="00C87B69" w:rsidRPr="00F24378">
        <w:t>este</w:t>
      </w:r>
      <w:r w:rsidR="00F24378">
        <w:t xml:space="preserve"> </w:t>
      </w:r>
      <w:r w:rsidR="00C87B69" w:rsidRPr="00F24378">
        <w:t>CHECK:</w:t>
      </w:r>
    </w:p>
    <w:p w14:paraId="125CAA0A" w14:textId="49560231" w:rsidR="00AA6B2E" w:rsidRPr="00F24378" w:rsidRDefault="00AA6B2E" w:rsidP="00AA6B2E">
      <w:pPr>
        <w:pStyle w:val="comandoseinstrucciones"/>
      </w:pPr>
      <w:r w:rsidRPr="00F24378">
        <w:rPr>
          <w:rStyle w:val="token"/>
          <w:rFonts w:ascii="Liberation Mono" w:hAnsi="Liberation Mono" w:cs="Liberation Mono"/>
          <w:color w:val="999999"/>
          <w:sz w:val="17"/>
          <w:szCs w:val="17"/>
          <w:bdr w:val="none" w:sz="0" w:space="0" w:color="auto" w:frame="1"/>
          <w:shd w:val="clear" w:color="auto" w:fill="F8F8F8"/>
        </w:rPr>
        <w:t>[</w:t>
      </w:r>
      <w:r w:rsidRPr="00F24378">
        <w:rPr>
          <w:rStyle w:val="token"/>
          <w:rFonts w:ascii="Liberation Mono" w:hAnsi="Liberation Mono" w:cs="Liberation Mono"/>
          <w:color w:val="0077AA"/>
          <w:sz w:val="17"/>
          <w:szCs w:val="17"/>
          <w:bdr w:val="none" w:sz="0" w:space="0" w:color="auto" w:frame="1"/>
          <w:shd w:val="clear" w:color="auto" w:fill="F8F8F8"/>
        </w:rPr>
        <w:t>CONSTRAINT</w:t>
      </w:r>
      <w:r w:rsidR="00F24378">
        <w:rPr>
          <w:color w:val="000000"/>
          <w:shd w:val="clear" w:color="auto" w:fill="F8F8F8"/>
        </w:rPr>
        <w:t xml:space="preserve"> </w:t>
      </w:r>
      <w:r w:rsidRPr="00F24378">
        <w:rPr>
          <w:rStyle w:val="token"/>
          <w:rFonts w:ascii="Liberation Mono" w:hAnsi="Liberation Mono" w:cs="Liberation Mono"/>
          <w:color w:val="999999"/>
          <w:sz w:val="17"/>
          <w:szCs w:val="17"/>
          <w:bdr w:val="none" w:sz="0" w:space="0" w:color="auto" w:frame="1"/>
          <w:shd w:val="clear" w:color="auto" w:fill="F8F8F8"/>
        </w:rPr>
        <w:t>[</w:t>
      </w:r>
      <w:r w:rsidR="0041643E" w:rsidRPr="00F24378">
        <w:rPr>
          <w:rStyle w:val="nfasis"/>
          <w:rFonts w:ascii="Liberation Mono" w:hAnsi="Liberation Mono" w:cs="Liberation Mono"/>
          <w:color w:val="000000"/>
          <w:sz w:val="17"/>
          <w:szCs w:val="17"/>
          <w:bdr w:val="none" w:sz="0" w:space="0" w:color="auto" w:frame="1"/>
          <w:shd w:val="clear" w:color="auto" w:fill="F8F8F8"/>
        </w:rPr>
        <w:t>name_constraint</w:t>
      </w:r>
      <w:r w:rsidRPr="00F24378">
        <w:rPr>
          <w:rStyle w:val="token"/>
          <w:rFonts w:ascii="Liberation Mono" w:hAnsi="Liberation Mono" w:cs="Liberation Mono"/>
          <w:color w:val="999999"/>
          <w:sz w:val="17"/>
          <w:szCs w:val="17"/>
          <w:bdr w:val="none" w:sz="0" w:space="0" w:color="auto" w:frame="1"/>
          <w:shd w:val="clear" w:color="auto" w:fill="F8F8F8"/>
        </w:rPr>
        <w:t>]]</w:t>
      </w:r>
      <w:r w:rsidR="00F24378">
        <w:rPr>
          <w:color w:val="000000"/>
          <w:shd w:val="clear" w:color="auto" w:fill="F8F8F8"/>
        </w:rPr>
        <w:t xml:space="preserve"> </w:t>
      </w:r>
      <w:r w:rsidRPr="00F24378">
        <w:rPr>
          <w:rStyle w:val="token"/>
          <w:rFonts w:ascii="Liberation Mono" w:hAnsi="Liberation Mono" w:cs="Liberation Mono"/>
          <w:color w:val="0077AA"/>
          <w:sz w:val="17"/>
          <w:szCs w:val="17"/>
          <w:bdr w:val="none" w:sz="0" w:space="0" w:color="auto" w:frame="1"/>
          <w:shd w:val="clear" w:color="auto" w:fill="F8F8F8"/>
        </w:rPr>
        <w:t>CHECK</w:t>
      </w:r>
      <w:r w:rsidR="00F24378">
        <w:rPr>
          <w:color w:val="000000"/>
          <w:shd w:val="clear" w:color="auto" w:fill="F8F8F8"/>
        </w:rPr>
        <w:t xml:space="preserve"> </w:t>
      </w:r>
      <w:r w:rsidRPr="00F24378">
        <w:rPr>
          <w:rStyle w:val="token"/>
          <w:rFonts w:ascii="Liberation Mono" w:hAnsi="Liberation Mono" w:cs="Liberation Mono"/>
          <w:color w:val="999999"/>
          <w:sz w:val="17"/>
          <w:szCs w:val="17"/>
          <w:bdr w:val="none" w:sz="0" w:space="0" w:color="auto" w:frame="1"/>
          <w:shd w:val="clear" w:color="auto" w:fill="F8F8F8"/>
        </w:rPr>
        <w:t>(</w:t>
      </w:r>
      <w:r w:rsidRPr="00F24378">
        <w:rPr>
          <w:rStyle w:val="nfasis"/>
          <w:rFonts w:ascii="Liberation Mono" w:hAnsi="Liberation Mono" w:cs="Liberation Mono"/>
          <w:color w:val="000000"/>
          <w:sz w:val="17"/>
          <w:szCs w:val="17"/>
          <w:bdr w:val="none" w:sz="0" w:space="0" w:color="auto" w:frame="1"/>
          <w:shd w:val="clear" w:color="auto" w:fill="F8F8F8"/>
        </w:rPr>
        <w:t>expr</w:t>
      </w:r>
      <w:r w:rsidRPr="00F24378">
        <w:rPr>
          <w:rStyle w:val="token"/>
          <w:rFonts w:ascii="Liberation Mono" w:hAnsi="Liberation Mono" w:cs="Liberation Mono"/>
          <w:color w:val="999999"/>
          <w:sz w:val="17"/>
          <w:szCs w:val="17"/>
          <w:bdr w:val="none" w:sz="0" w:space="0" w:color="auto" w:frame="1"/>
          <w:shd w:val="clear" w:color="auto" w:fill="F8F8F8"/>
        </w:rPr>
        <w:t>)</w:t>
      </w:r>
      <w:r w:rsidR="00F24378">
        <w:rPr>
          <w:color w:val="000000"/>
          <w:shd w:val="clear" w:color="auto" w:fill="F8F8F8"/>
        </w:rPr>
        <w:t xml:space="preserve"> </w:t>
      </w:r>
      <w:r w:rsidRPr="00F24378">
        <w:rPr>
          <w:rStyle w:val="token"/>
          <w:rFonts w:ascii="Liberation Mono" w:hAnsi="Liberation Mono" w:cs="Liberation Mono"/>
          <w:color w:val="999999"/>
          <w:sz w:val="17"/>
          <w:szCs w:val="17"/>
          <w:bdr w:val="none" w:sz="0" w:space="0" w:color="auto" w:frame="1"/>
          <w:shd w:val="clear" w:color="auto" w:fill="F8F8F8"/>
        </w:rPr>
        <w:t>[[</w:t>
      </w:r>
      <w:r w:rsidRPr="00F24378">
        <w:rPr>
          <w:rStyle w:val="token"/>
          <w:rFonts w:ascii="Liberation Mono" w:hAnsi="Liberation Mono" w:cs="Liberation Mono"/>
          <w:color w:val="A67F59"/>
          <w:sz w:val="17"/>
          <w:szCs w:val="17"/>
          <w:bdr w:val="none" w:sz="0" w:space="0" w:color="auto" w:frame="1"/>
          <w:shd w:val="clear" w:color="auto" w:fill="F8F8F8"/>
        </w:rPr>
        <w:t>NOT</w:t>
      </w:r>
      <w:r w:rsidRPr="00F24378">
        <w:rPr>
          <w:rStyle w:val="token"/>
          <w:rFonts w:ascii="Liberation Mono" w:hAnsi="Liberation Mono" w:cs="Liberation Mono"/>
          <w:color w:val="999999"/>
          <w:sz w:val="17"/>
          <w:szCs w:val="17"/>
          <w:bdr w:val="none" w:sz="0" w:space="0" w:color="auto" w:frame="1"/>
          <w:shd w:val="clear" w:color="auto" w:fill="F8F8F8"/>
        </w:rPr>
        <w:t>]</w:t>
      </w:r>
      <w:r w:rsidR="00F24378">
        <w:rPr>
          <w:color w:val="000000"/>
          <w:shd w:val="clear" w:color="auto" w:fill="F8F8F8"/>
        </w:rPr>
        <w:t xml:space="preserve"> </w:t>
      </w:r>
      <w:r w:rsidRPr="00F24378">
        <w:rPr>
          <w:rStyle w:val="token"/>
          <w:rFonts w:ascii="Liberation Mono" w:hAnsi="Liberation Mono" w:cs="Liberation Mono"/>
          <w:color w:val="0077AA"/>
          <w:sz w:val="17"/>
          <w:szCs w:val="17"/>
          <w:bdr w:val="none" w:sz="0" w:space="0" w:color="auto" w:frame="1"/>
          <w:shd w:val="clear" w:color="auto" w:fill="F8F8F8"/>
        </w:rPr>
        <w:t>ENFORCED</w:t>
      </w:r>
      <w:r w:rsidRPr="00F24378">
        <w:rPr>
          <w:rStyle w:val="token"/>
          <w:rFonts w:ascii="Liberation Mono" w:hAnsi="Liberation Mono" w:cs="Liberation Mono"/>
          <w:color w:val="999999"/>
          <w:sz w:val="17"/>
          <w:szCs w:val="17"/>
          <w:bdr w:val="none" w:sz="0" w:space="0" w:color="auto" w:frame="1"/>
          <w:shd w:val="clear" w:color="auto" w:fill="F8F8F8"/>
        </w:rPr>
        <w:t>]</w:t>
      </w:r>
    </w:p>
    <w:p w14:paraId="07F3F796" w14:textId="448C1C3F" w:rsidR="00AA6B2E" w:rsidRPr="00F24378" w:rsidRDefault="00AA6B2E" w:rsidP="00AA6B2E">
      <w:r w:rsidRPr="00F24378">
        <w:lastRenderedPageBreak/>
        <w:t>A</w:t>
      </w:r>
      <w:r w:rsidR="00F24378">
        <w:t xml:space="preserve"> </w:t>
      </w:r>
      <w:r w:rsidRPr="00F24378">
        <w:t>CHECK</w:t>
      </w:r>
      <w:r w:rsidR="00F24378">
        <w:t xml:space="preserve"> </w:t>
      </w:r>
      <w:r w:rsidRPr="00F24378">
        <w:t>constraint</w:t>
      </w:r>
      <w:r w:rsidR="00F24378">
        <w:t xml:space="preserve"> </w:t>
      </w:r>
      <w:r w:rsidRPr="00F24378">
        <w:t>is</w:t>
      </w:r>
      <w:r w:rsidR="00F24378">
        <w:t xml:space="preserve"> </w:t>
      </w:r>
      <w:r w:rsidRPr="00F24378">
        <w:t>specified</w:t>
      </w:r>
      <w:r w:rsidR="00F24378">
        <w:t xml:space="preserve"> </w:t>
      </w:r>
      <w:r w:rsidRPr="00F24378">
        <w:t>as</w:t>
      </w:r>
      <w:r w:rsidR="00F24378">
        <w:t xml:space="preserve"> </w:t>
      </w:r>
      <w:r w:rsidRPr="00F24378">
        <w:t>either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table</w:t>
      </w:r>
      <w:r w:rsidR="00F24378">
        <w:t xml:space="preserve"> </w:t>
      </w:r>
      <w:r w:rsidRPr="00F24378">
        <w:t>constraint</w:t>
      </w:r>
      <w:r w:rsidR="00F24378">
        <w:t xml:space="preserve"> </w:t>
      </w:r>
      <w:r w:rsidRPr="00F24378">
        <w:t>or</w:t>
      </w:r>
      <w:r w:rsidR="00F24378">
        <w:t xml:space="preserve"> </w:t>
      </w:r>
      <w:r w:rsidRPr="00F24378">
        <w:t>column</w:t>
      </w:r>
      <w:r w:rsidR="00F24378">
        <w:t xml:space="preserve"> </w:t>
      </w:r>
      <w:r w:rsidRPr="00F24378">
        <w:t>constraint:</w:t>
      </w:r>
    </w:p>
    <w:p w14:paraId="356DE094" w14:textId="32CFAFC7" w:rsidR="00AA6B2E" w:rsidRPr="00F24378" w:rsidRDefault="00AA6B2E" w:rsidP="00AA6B2E">
      <w:pPr>
        <w:pStyle w:val="Lista1"/>
      </w:pPr>
      <w:r w:rsidRPr="00F24378">
        <w:t>A</w:t>
      </w:r>
      <w:r w:rsidR="00F24378">
        <w:t xml:space="preserve"> </w:t>
      </w:r>
      <w:r w:rsidRPr="00F24378">
        <w:rPr>
          <w:highlight w:val="green"/>
        </w:rPr>
        <w:t>table</w:t>
      </w:r>
      <w:r w:rsidR="00F24378">
        <w:rPr>
          <w:highlight w:val="green"/>
        </w:rPr>
        <w:t xml:space="preserve"> </w:t>
      </w:r>
      <w:r w:rsidRPr="00F24378">
        <w:rPr>
          <w:highlight w:val="green"/>
        </w:rPr>
        <w:t>constraint</w:t>
      </w:r>
      <w:r w:rsidR="00F24378">
        <w:t xml:space="preserve"> </w:t>
      </w:r>
      <w:r w:rsidRPr="00F24378">
        <w:t>does</w:t>
      </w:r>
      <w:r w:rsidR="00F24378">
        <w:t xml:space="preserve"> </w:t>
      </w:r>
      <w:r w:rsidRPr="00F24378">
        <w:t>not</w:t>
      </w:r>
      <w:r w:rsidR="00F24378">
        <w:t xml:space="preserve"> </w:t>
      </w:r>
      <w:r w:rsidRPr="00F24378">
        <w:t>appear</w:t>
      </w:r>
      <w:r w:rsidR="00F24378">
        <w:t xml:space="preserve"> </w:t>
      </w:r>
      <w:r w:rsidRPr="00F24378">
        <w:t>within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column</w:t>
      </w:r>
      <w:r w:rsidR="00F24378">
        <w:t xml:space="preserve"> </w:t>
      </w:r>
      <w:r w:rsidRPr="00F24378">
        <w:t>definition</w:t>
      </w:r>
      <w:r w:rsidR="00F24378">
        <w:t xml:space="preserve"> </w:t>
      </w:r>
      <w:r w:rsidRPr="00F24378">
        <w:t>and</w:t>
      </w:r>
      <w:r w:rsidR="00F24378">
        <w:t xml:space="preserve"> </w:t>
      </w:r>
      <w:r w:rsidRPr="00F24378">
        <w:t>can</w:t>
      </w:r>
      <w:r w:rsidR="00F24378">
        <w:t xml:space="preserve"> </w:t>
      </w:r>
      <w:r w:rsidRPr="00F24378">
        <w:t>refer</w:t>
      </w:r>
      <w:r w:rsidR="00F24378">
        <w:t xml:space="preserve"> </w:t>
      </w:r>
      <w:r w:rsidRPr="00F24378">
        <w:t>to</w:t>
      </w:r>
      <w:r w:rsidR="00F24378">
        <w:t xml:space="preserve"> </w:t>
      </w:r>
      <w:r w:rsidRPr="00F24378">
        <w:t>any</w:t>
      </w:r>
      <w:r w:rsidR="00F24378">
        <w:t xml:space="preserve"> </w:t>
      </w:r>
      <w:r w:rsidRPr="00F24378">
        <w:t>table</w:t>
      </w:r>
      <w:r w:rsidR="00F24378">
        <w:t xml:space="preserve"> </w:t>
      </w:r>
      <w:r w:rsidRPr="00F24378">
        <w:t>column</w:t>
      </w:r>
      <w:r w:rsidR="00F24378">
        <w:t xml:space="preserve"> </w:t>
      </w:r>
      <w:r w:rsidRPr="00F24378">
        <w:t>or</w:t>
      </w:r>
      <w:r w:rsidR="00F24378">
        <w:t xml:space="preserve"> </w:t>
      </w:r>
      <w:r w:rsidRPr="00F24378">
        <w:t>columns.</w:t>
      </w:r>
      <w:r w:rsidR="00F24378">
        <w:t xml:space="preserve"> </w:t>
      </w:r>
      <w:r w:rsidRPr="00F24378">
        <w:t>Forward</w:t>
      </w:r>
      <w:r w:rsidR="00F24378">
        <w:t xml:space="preserve"> </w:t>
      </w:r>
      <w:r w:rsidRPr="00F24378">
        <w:t>references</w:t>
      </w:r>
      <w:r w:rsidR="00F24378">
        <w:t xml:space="preserve"> </w:t>
      </w:r>
      <w:r w:rsidRPr="00F24378">
        <w:t>are</w:t>
      </w:r>
      <w:r w:rsidR="00F24378">
        <w:t xml:space="preserve"> </w:t>
      </w:r>
      <w:r w:rsidRPr="00F24378">
        <w:t>permitted</w:t>
      </w:r>
      <w:r w:rsidR="00F24378">
        <w:t xml:space="preserve"> </w:t>
      </w:r>
      <w:r w:rsidRPr="00F24378">
        <w:t>to</w:t>
      </w:r>
      <w:r w:rsidR="00F24378">
        <w:t xml:space="preserve"> </w:t>
      </w:r>
      <w:r w:rsidRPr="00F24378">
        <w:t>columns</w:t>
      </w:r>
      <w:r w:rsidR="00F24378">
        <w:t xml:space="preserve"> </w:t>
      </w:r>
      <w:r w:rsidRPr="00F24378">
        <w:t>appearing</w:t>
      </w:r>
      <w:r w:rsidR="00F24378">
        <w:t xml:space="preserve"> </w:t>
      </w:r>
      <w:r w:rsidRPr="00F24378">
        <w:t>later</w:t>
      </w:r>
      <w:r w:rsidR="00F24378">
        <w:t xml:space="preserve"> </w:t>
      </w:r>
      <w:r w:rsidRPr="00F24378">
        <w:t>in</w:t>
      </w:r>
      <w:r w:rsidR="00F24378">
        <w:t xml:space="preserve"> </w:t>
      </w:r>
      <w:r w:rsidRPr="00F24378">
        <w:t>the</w:t>
      </w:r>
      <w:r w:rsidR="00F24378">
        <w:t xml:space="preserve"> </w:t>
      </w:r>
      <w:r w:rsidRPr="00F24378">
        <w:t>table</w:t>
      </w:r>
      <w:r w:rsidR="00F24378">
        <w:t xml:space="preserve"> </w:t>
      </w:r>
      <w:r w:rsidRPr="00F24378">
        <w:t>definition.</w:t>
      </w:r>
    </w:p>
    <w:p w14:paraId="534D5240" w14:textId="3F0D5985" w:rsidR="00AA6B2E" w:rsidRPr="00F24378" w:rsidRDefault="00AA6B2E" w:rsidP="00AA6B2E">
      <w:pPr>
        <w:pStyle w:val="Lista1"/>
      </w:pPr>
      <w:r w:rsidRPr="00F24378">
        <w:t>A</w:t>
      </w:r>
      <w:r w:rsidR="00F24378">
        <w:t xml:space="preserve"> </w:t>
      </w:r>
      <w:r w:rsidRPr="00F24378">
        <w:rPr>
          <w:highlight w:val="cyan"/>
        </w:rPr>
        <w:t>column</w:t>
      </w:r>
      <w:r w:rsidR="00F24378">
        <w:rPr>
          <w:highlight w:val="cyan"/>
        </w:rPr>
        <w:t xml:space="preserve"> </w:t>
      </w:r>
      <w:r w:rsidRPr="00F24378">
        <w:rPr>
          <w:highlight w:val="cyan"/>
        </w:rPr>
        <w:t>constraint</w:t>
      </w:r>
      <w:r w:rsidR="00F24378">
        <w:t xml:space="preserve"> </w:t>
      </w:r>
      <w:r w:rsidRPr="00F24378">
        <w:t>appears</w:t>
      </w:r>
      <w:r w:rsidR="00F24378">
        <w:t xml:space="preserve"> </w:t>
      </w:r>
      <w:r w:rsidRPr="00F24378">
        <w:t>within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column</w:t>
      </w:r>
      <w:r w:rsidR="00F24378">
        <w:t xml:space="preserve"> </w:t>
      </w:r>
      <w:r w:rsidRPr="00F24378">
        <w:t>definition</w:t>
      </w:r>
      <w:r w:rsidR="00F24378">
        <w:t xml:space="preserve"> </w:t>
      </w:r>
      <w:r w:rsidRPr="00F24378">
        <w:t>and</w:t>
      </w:r>
      <w:r w:rsidR="00F24378">
        <w:t xml:space="preserve"> </w:t>
      </w:r>
      <w:r w:rsidRPr="00F24378">
        <w:t>can</w:t>
      </w:r>
      <w:r w:rsidR="00F24378">
        <w:t xml:space="preserve"> </w:t>
      </w:r>
      <w:r w:rsidRPr="00F24378">
        <w:t>refer</w:t>
      </w:r>
      <w:r w:rsidR="00F24378">
        <w:t xml:space="preserve"> </w:t>
      </w:r>
      <w:r w:rsidRPr="00F24378">
        <w:t>only</w:t>
      </w:r>
      <w:r w:rsidR="00F24378">
        <w:t xml:space="preserve"> </w:t>
      </w:r>
      <w:r w:rsidRPr="00F24378">
        <w:t>to</w:t>
      </w:r>
      <w:r w:rsidR="00F24378">
        <w:t xml:space="preserve"> </w:t>
      </w:r>
      <w:r w:rsidRPr="00F24378">
        <w:t>that</w:t>
      </w:r>
      <w:r w:rsidR="00F24378">
        <w:t xml:space="preserve"> </w:t>
      </w:r>
      <w:r w:rsidRPr="00F24378">
        <w:t>column.</w:t>
      </w:r>
      <w:r w:rsidR="00F24378">
        <w:t xml:space="preserve"> </w:t>
      </w:r>
    </w:p>
    <w:p w14:paraId="58593BD6" w14:textId="77777777" w:rsidR="00AA6B2E" w:rsidRPr="00F24378" w:rsidRDefault="00AA6B2E" w:rsidP="00AA6B2E"/>
    <w:p w14:paraId="725971BB" w14:textId="77777777" w:rsidR="00AA6B2E" w:rsidRPr="00F24378" w:rsidRDefault="00AA6B2E" w:rsidP="00AA6B2E">
      <w:pPr>
        <w:pStyle w:val="Lista0b"/>
      </w:pPr>
      <w:r w:rsidRPr="00F24378">
        <w:t>Ejemplos:</w:t>
      </w:r>
    </w:p>
    <w:p w14:paraId="6C6D0FD6" w14:textId="4D80EC1B" w:rsidR="00B704B6" w:rsidRPr="00F24378" w:rsidRDefault="00B704B6" w:rsidP="00B704B6">
      <w:r w:rsidRPr="00F24378">
        <w:t>Consider</w:t>
      </w:r>
      <w:r w:rsidR="00F24378">
        <w:t xml:space="preserve"> </w:t>
      </w:r>
      <w:r w:rsidRPr="00F24378">
        <w:t>this</w:t>
      </w:r>
      <w:r w:rsidR="00F24378">
        <w:t xml:space="preserve"> </w:t>
      </w:r>
      <w:r w:rsidRPr="00F24378">
        <w:t>table</w:t>
      </w:r>
      <w:r w:rsidR="00F24378">
        <w:t xml:space="preserve"> </w:t>
      </w:r>
      <w:r w:rsidRPr="00F24378">
        <w:t>definition:</w:t>
      </w:r>
    </w:p>
    <w:p w14:paraId="2F057D27" w14:textId="1F738890" w:rsidR="00B704B6" w:rsidRPr="00F24378" w:rsidRDefault="00B704B6" w:rsidP="00B704B6">
      <w:pPr>
        <w:pStyle w:val="comandoseinstrucciones"/>
      </w:pPr>
      <w:r w:rsidRPr="00F24378">
        <w:t>CREATE</w:t>
      </w:r>
      <w:r w:rsidR="00F24378">
        <w:t xml:space="preserve"> </w:t>
      </w:r>
      <w:r w:rsidRPr="00F24378">
        <w:t>TABLE</w:t>
      </w:r>
      <w:r w:rsidR="00F24378">
        <w:t xml:space="preserve"> </w:t>
      </w:r>
      <w:r w:rsidRPr="00F24378">
        <w:t>t1</w:t>
      </w:r>
    </w:p>
    <w:p w14:paraId="009F171D" w14:textId="77777777" w:rsidR="00B704B6" w:rsidRPr="00F24378" w:rsidRDefault="00B704B6" w:rsidP="00B704B6">
      <w:pPr>
        <w:pStyle w:val="comandoseinstrucciones"/>
      </w:pPr>
      <w:r w:rsidRPr="00F24378">
        <w:t>(</w:t>
      </w:r>
    </w:p>
    <w:p w14:paraId="7246741F" w14:textId="72A25C3D" w:rsidR="00B704B6" w:rsidRPr="00F24378" w:rsidRDefault="00F24378" w:rsidP="00B704B6">
      <w:pPr>
        <w:pStyle w:val="comandoseinstrucciones"/>
      </w:pPr>
      <w:r>
        <w:t xml:space="preserve">  </w:t>
      </w:r>
      <w:r w:rsidR="00B704B6" w:rsidRPr="00F24378">
        <w:rPr>
          <w:highlight w:val="green"/>
        </w:rPr>
        <w:t>CHECK</w:t>
      </w:r>
      <w:r>
        <w:rPr>
          <w:highlight w:val="green"/>
        </w:rPr>
        <w:t xml:space="preserve"> </w:t>
      </w:r>
      <w:r w:rsidR="00B704B6" w:rsidRPr="00F24378">
        <w:rPr>
          <w:highlight w:val="green"/>
        </w:rPr>
        <w:t>(c1</w:t>
      </w:r>
      <w:r>
        <w:rPr>
          <w:highlight w:val="green"/>
        </w:rPr>
        <w:t xml:space="preserve"> </w:t>
      </w:r>
      <w:r w:rsidR="00B704B6" w:rsidRPr="00F24378">
        <w:rPr>
          <w:highlight w:val="green"/>
        </w:rPr>
        <w:t>&lt;&gt;</w:t>
      </w:r>
      <w:r>
        <w:rPr>
          <w:highlight w:val="green"/>
        </w:rPr>
        <w:t xml:space="preserve"> </w:t>
      </w:r>
      <w:r w:rsidR="00B704B6" w:rsidRPr="00F24378">
        <w:rPr>
          <w:highlight w:val="green"/>
        </w:rPr>
        <w:t>c2)</w:t>
      </w:r>
      <w:r w:rsidR="00B704B6" w:rsidRPr="00F24378">
        <w:t>,</w:t>
      </w:r>
    </w:p>
    <w:p w14:paraId="13E1B922" w14:textId="07443E01" w:rsidR="00B704B6" w:rsidRPr="00F24378" w:rsidRDefault="00F24378" w:rsidP="00B704B6">
      <w:pPr>
        <w:pStyle w:val="comandoseinstrucciones"/>
      </w:pPr>
      <w:r>
        <w:t xml:space="preserve">  </w:t>
      </w:r>
      <w:r w:rsidR="00B704B6" w:rsidRPr="00F24378">
        <w:t>c1</w:t>
      </w:r>
      <w:r>
        <w:t xml:space="preserve"> </w:t>
      </w:r>
      <w:r w:rsidR="00B704B6" w:rsidRPr="00F24378">
        <w:t>INT</w:t>
      </w:r>
      <w:r>
        <w:t xml:space="preserve"> </w:t>
      </w:r>
      <w:r w:rsidR="00B704B6" w:rsidRPr="00F24378">
        <w:rPr>
          <w:highlight w:val="cyan"/>
        </w:rPr>
        <w:t>CHECK</w:t>
      </w:r>
      <w:r>
        <w:rPr>
          <w:highlight w:val="cyan"/>
        </w:rPr>
        <w:t xml:space="preserve"> </w:t>
      </w:r>
      <w:r w:rsidR="00B704B6" w:rsidRPr="00F24378">
        <w:rPr>
          <w:highlight w:val="cyan"/>
        </w:rPr>
        <w:t>(c1</w:t>
      </w:r>
      <w:r>
        <w:rPr>
          <w:highlight w:val="cyan"/>
        </w:rPr>
        <w:t xml:space="preserve"> </w:t>
      </w:r>
      <w:r w:rsidR="00B704B6" w:rsidRPr="00F24378">
        <w:rPr>
          <w:highlight w:val="cyan"/>
        </w:rPr>
        <w:t>&gt;</w:t>
      </w:r>
      <w:r>
        <w:rPr>
          <w:highlight w:val="cyan"/>
        </w:rPr>
        <w:t xml:space="preserve"> </w:t>
      </w:r>
      <w:r w:rsidR="00B704B6" w:rsidRPr="00F24378">
        <w:rPr>
          <w:highlight w:val="cyan"/>
        </w:rPr>
        <w:t>10)</w:t>
      </w:r>
      <w:r w:rsidR="00B704B6" w:rsidRPr="00F24378">
        <w:t>,</w:t>
      </w:r>
    </w:p>
    <w:p w14:paraId="558813B5" w14:textId="77DC585A" w:rsidR="00B704B6" w:rsidRPr="00F24378" w:rsidRDefault="00F24378" w:rsidP="00B704B6">
      <w:pPr>
        <w:pStyle w:val="comandoseinstrucciones"/>
      </w:pPr>
      <w:r>
        <w:t xml:space="preserve">  </w:t>
      </w:r>
      <w:r w:rsidR="00B704B6" w:rsidRPr="00F24378">
        <w:t>c2</w:t>
      </w:r>
      <w:r>
        <w:t xml:space="preserve"> </w:t>
      </w:r>
      <w:r w:rsidR="00B704B6" w:rsidRPr="00F24378">
        <w:t>INT</w:t>
      </w:r>
      <w:r>
        <w:t xml:space="preserve"> </w:t>
      </w:r>
      <w:r w:rsidR="00B704B6" w:rsidRPr="00F24378">
        <w:rPr>
          <w:highlight w:val="cyan"/>
        </w:rPr>
        <w:t>CONSTRAINT</w:t>
      </w:r>
      <w:r>
        <w:rPr>
          <w:highlight w:val="cyan"/>
        </w:rPr>
        <w:t xml:space="preserve"> </w:t>
      </w:r>
      <w:r w:rsidR="00B704B6" w:rsidRPr="00F24378">
        <w:rPr>
          <w:highlight w:val="cyan"/>
        </w:rPr>
        <w:t>c2_positive</w:t>
      </w:r>
      <w:r>
        <w:rPr>
          <w:highlight w:val="cyan"/>
        </w:rPr>
        <w:t xml:space="preserve"> </w:t>
      </w:r>
      <w:r w:rsidR="00B704B6" w:rsidRPr="00F24378">
        <w:rPr>
          <w:highlight w:val="cyan"/>
        </w:rPr>
        <w:t>CHECK</w:t>
      </w:r>
      <w:r>
        <w:rPr>
          <w:highlight w:val="cyan"/>
        </w:rPr>
        <w:t xml:space="preserve"> </w:t>
      </w:r>
      <w:r w:rsidR="00B704B6" w:rsidRPr="00F24378">
        <w:rPr>
          <w:highlight w:val="cyan"/>
        </w:rPr>
        <w:t>(c2</w:t>
      </w:r>
      <w:r>
        <w:rPr>
          <w:highlight w:val="cyan"/>
        </w:rPr>
        <w:t xml:space="preserve"> </w:t>
      </w:r>
      <w:r w:rsidR="00B704B6" w:rsidRPr="00F24378">
        <w:rPr>
          <w:highlight w:val="cyan"/>
        </w:rPr>
        <w:t>&gt;</w:t>
      </w:r>
      <w:r>
        <w:rPr>
          <w:highlight w:val="cyan"/>
        </w:rPr>
        <w:t xml:space="preserve"> </w:t>
      </w:r>
      <w:r w:rsidR="00B704B6" w:rsidRPr="00F24378">
        <w:rPr>
          <w:highlight w:val="cyan"/>
        </w:rPr>
        <w:t>0)</w:t>
      </w:r>
      <w:r w:rsidR="00B704B6" w:rsidRPr="00F24378">
        <w:t>,</w:t>
      </w:r>
    </w:p>
    <w:p w14:paraId="6068F618" w14:textId="3B8C465B" w:rsidR="00B704B6" w:rsidRPr="00F24378" w:rsidRDefault="00F24378" w:rsidP="00B704B6">
      <w:pPr>
        <w:pStyle w:val="comandoseinstrucciones"/>
      </w:pPr>
      <w:r>
        <w:t xml:space="preserve">  </w:t>
      </w:r>
      <w:r w:rsidR="00B704B6" w:rsidRPr="00F24378">
        <w:t>c3</w:t>
      </w:r>
      <w:r>
        <w:t xml:space="preserve"> </w:t>
      </w:r>
      <w:r w:rsidR="00B704B6" w:rsidRPr="00F24378">
        <w:t>INT</w:t>
      </w:r>
      <w:r>
        <w:t xml:space="preserve"> </w:t>
      </w:r>
      <w:r w:rsidR="00B704B6" w:rsidRPr="00F24378">
        <w:rPr>
          <w:highlight w:val="cyan"/>
        </w:rPr>
        <w:t>CHECK</w:t>
      </w:r>
      <w:r>
        <w:rPr>
          <w:highlight w:val="cyan"/>
        </w:rPr>
        <w:t xml:space="preserve"> </w:t>
      </w:r>
      <w:r w:rsidR="00B704B6" w:rsidRPr="00F24378">
        <w:rPr>
          <w:highlight w:val="cyan"/>
        </w:rPr>
        <w:t>(c3</w:t>
      </w:r>
      <w:r>
        <w:rPr>
          <w:highlight w:val="cyan"/>
        </w:rPr>
        <w:t xml:space="preserve"> </w:t>
      </w:r>
      <w:r w:rsidR="00B704B6" w:rsidRPr="00F24378">
        <w:rPr>
          <w:highlight w:val="cyan"/>
        </w:rPr>
        <w:t>&lt;</w:t>
      </w:r>
      <w:r>
        <w:rPr>
          <w:highlight w:val="cyan"/>
        </w:rPr>
        <w:t xml:space="preserve"> </w:t>
      </w:r>
      <w:r w:rsidR="00B704B6" w:rsidRPr="00F24378">
        <w:rPr>
          <w:highlight w:val="cyan"/>
        </w:rPr>
        <w:t>100)</w:t>
      </w:r>
      <w:r w:rsidR="00B704B6" w:rsidRPr="00F24378">
        <w:t>,</w:t>
      </w:r>
    </w:p>
    <w:p w14:paraId="35B5F3C6" w14:textId="210BD913" w:rsidR="00B704B6" w:rsidRPr="00F24378" w:rsidRDefault="00F24378" w:rsidP="00B704B6">
      <w:pPr>
        <w:pStyle w:val="comandoseinstrucciones"/>
      </w:pPr>
      <w:r>
        <w:t xml:space="preserve">  </w:t>
      </w:r>
      <w:r w:rsidR="00B704B6" w:rsidRPr="00F24378">
        <w:rPr>
          <w:highlight w:val="green"/>
        </w:rPr>
        <w:t>CONSTRAINT</w:t>
      </w:r>
      <w:r>
        <w:rPr>
          <w:highlight w:val="green"/>
        </w:rPr>
        <w:t xml:space="preserve"> </w:t>
      </w:r>
      <w:r w:rsidR="00B704B6" w:rsidRPr="00F24378">
        <w:rPr>
          <w:highlight w:val="green"/>
        </w:rPr>
        <w:t>c1_nonzero</w:t>
      </w:r>
      <w:r>
        <w:rPr>
          <w:highlight w:val="green"/>
        </w:rPr>
        <w:t xml:space="preserve"> </w:t>
      </w:r>
      <w:r w:rsidR="00B704B6" w:rsidRPr="00F24378">
        <w:rPr>
          <w:highlight w:val="green"/>
        </w:rPr>
        <w:t>CHECK</w:t>
      </w:r>
      <w:r>
        <w:rPr>
          <w:highlight w:val="green"/>
        </w:rPr>
        <w:t xml:space="preserve"> </w:t>
      </w:r>
      <w:r w:rsidR="00B704B6" w:rsidRPr="00F24378">
        <w:rPr>
          <w:highlight w:val="green"/>
        </w:rPr>
        <w:t>(c1</w:t>
      </w:r>
      <w:r>
        <w:rPr>
          <w:highlight w:val="green"/>
        </w:rPr>
        <w:t xml:space="preserve"> </w:t>
      </w:r>
      <w:r w:rsidR="00B704B6" w:rsidRPr="00F24378">
        <w:rPr>
          <w:highlight w:val="green"/>
        </w:rPr>
        <w:t>&lt;&gt;</w:t>
      </w:r>
      <w:r>
        <w:rPr>
          <w:highlight w:val="green"/>
        </w:rPr>
        <w:t xml:space="preserve"> </w:t>
      </w:r>
      <w:r w:rsidR="00B704B6" w:rsidRPr="00F24378">
        <w:rPr>
          <w:highlight w:val="green"/>
        </w:rPr>
        <w:t>0)</w:t>
      </w:r>
      <w:r w:rsidR="00B704B6" w:rsidRPr="00F24378">
        <w:t>,</w:t>
      </w:r>
    </w:p>
    <w:p w14:paraId="2055D2D7" w14:textId="7EC741DB" w:rsidR="00B704B6" w:rsidRPr="00F24378" w:rsidRDefault="00F24378" w:rsidP="00B704B6">
      <w:pPr>
        <w:pStyle w:val="comandoseinstrucciones"/>
      </w:pPr>
      <w:r>
        <w:t xml:space="preserve">  </w:t>
      </w:r>
      <w:r w:rsidR="00B704B6" w:rsidRPr="00F24378">
        <w:rPr>
          <w:highlight w:val="green"/>
        </w:rPr>
        <w:t>CHECK</w:t>
      </w:r>
      <w:r>
        <w:rPr>
          <w:highlight w:val="green"/>
        </w:rPr>
        <w:t xml:space="preserve"> </w:t>
      </w:r>
      <w:r w:rsidR="00B704B6" w:rsidRPr="00F24378">
        <w:rPr>
          <w:highlight w:val="green"/>
        </w:rPr>
        <w:t>(c1</w:t>
      </w:r>
      <w:r>
        <w:rPr>
          <w:highlight w:val="green"/>
        </w:rPr>
        <w:t xml:space="preserve"> </w:t>
      </w:r>
      <w:r w:rsidR="00B704B6" w:rsidRPr="00F24378">
        <w:rPr>
          <w:highlight w:val="green"/>
        </w:rPr>
        <w:t>&gt;</w:t>
      </w:r>
      <w:r>
        <w:rPr>
          <w:highlight w:val="green"/>
        </w:rPr>
        <w:t xml:space="preserve"> </w:t>
      </w:r>
      <w:r w:rsidR="00B704B6" w:rsidRPr="00F24378">
        <w:rPr>
          <w:highlight w:val="green"/>
        </w:rPr>
        <w:t>c3)</w:t>
      </w:r>
    </w:p>
    <w:p w14:paraId="178648C4" w14:textId="77777777" w:rsidR="00B704B6" w:rsidRPr="00F24378" w:rsidRDefault="00B704B6" w:rsidP="00B704B6">
      <w:pPr>
        <w:pStyle w:val="comandoseinstrucciones"/>
      </w:pPr>
      <w:r w:rsidRPr="00F24378">
        <w:t>);</w:t>
      </w:r>
    </w:p>
    <w:p w14:paraId="15A245B2" w14:textId="14A3CB4C" w:rsidR="00B704B6" w:rsidRPr="00F24378" w:rsidRDefault="00B704B6" w:rsidP="00B704B6">
      <w:r w:rsidRPr="00F24378">
        <w:t>The</w:t>
      </w:r>
      <w:r w:rsidR="00F24378">
        <w:t xml:space="preserve"> </w:t>
      </w:r>
      <w:r w:rsidRPr="00F24378">
        <w:t>definition</w:t>
      </w:r>
      <w:r w:rsidR="00F24378">
        <w:t xml:space="preserve"> </w:t>
      </w:r>
      <w:r w:rsidRPr="00F24378">
        <w:t>includes</w:t>
      </w:r>
      <w:r w:rsidR="00F24378">
        <w:t xml:space="preserve"> </w:t>
      </w:r>
      <w:r w:rsidRPr="00F24378">
        <w:t>table</w:t>
      </w:r>
      <w:r w:rsidR="00F24378">
        <w:t xml:space="preserve"> </w:t>
      </w:r>
      <w:r w:rsidRPr="00F24378">
        <w:t>constraints</w:t>
      </w:r>
      <w:r w:rsidR="00F24378">
        <w:t xml:space="preserve"> </w:t>
      </w:r>
      <w:r w:rsidRPr="00F24378">
        <w:t>and</w:t>
      </w:r>
      <w:r w:rsidR="00F24378">
        <w:t xml:space="preserve"> </w:t>
      </w:r>
      <w:r w:rsidRPr="00F24378">
        <w:t>column</w:t>
      </w:r>
      <w:r w:rsidR="00F24378">
        <w:t xml:space="preserve"> </w:t>
      </w:r>
      <w:r w:rsidRPr="00F24378">
        <w:t>constraints,</w:t>
      </w:r>
      <w:r w:rsidR="00F24378">
        <w:t xml:space="preserve"> </w:t>
      </w:r>
      <w:r w:rsidRPr="00F24378">
        <w:t>in</w:t>
      </w:r>
      <w:r w:rsidR="00F24378">
        <w:t xml:space="preserve"> </w:t>
      </w:r>
      <w:r w:rsidRPr="00F24378">
        <w:t>named</w:t>
      </w:r>
      <w:r w:rsidR="00F24378">
        <w:t xml:space="preserve"> </w:t>
      </w:r>
      <w:r w:rsidRPr="00F24378">
        <w:t>and</w:t>
      </w:r>
      <w:r w:rsidR="00F24378">
        <w:t xml:space="preserve"> </w:t>
      </w:r>
      <w:r w:rsidRPr="00F24378">
        <w:t>unnamed</w:t>
      </w:r>
      <w:r w:rsidR="00F24378">
        <w:t xml:space="preserve"> </w:t>
      </w:r>
      <w:r w:rsidRPr="00F24378">
        <w:t>formats:</w:t>
      </w:r>
    </w:p>
    <w:p w14:paraId="0D5883E0" w14:textId="1A2448F2" w:rsidR="00B704B6" w:rsidRPr="00F24378" w:rsidRDefault="00B704B6" w:rsidP="00B704B6">
      <w:pPr>
        <w:pStyle w:val="Lista1"/>
      </w:pPr>
      <w:r w:rsidRPr="00F24378">
        <w:t>The</w:t>
      </w:r>
      <w:r w:rsidR="00F24378">
        <w:t xml:space="preserve"> </w:t>
      </w:r>
      <w:r w:rsidRPr="00F24378">
        <w:t>first</w:t>
      </w:r>
      <w:r w:rsidR="00F24378">
        <w:t xml:space="preserve"> </w:t>
      </w:r>
      <w:r w:rsidRPr="00F24378">
        <w:t>constraint</w:t>
      </w:r>
      <w:r w:rsidR="00F24378">
        <w:t xml:space="preserve"> </w:t>
      </w:r>
      <w:r w:rsidRPr="00F24378">
        <w:t>is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table</w:t>
      </w:r>
      <w:r w:rsidR="00F24378">
        <w:t xml:space="preserve"> </w:t>
      </w:r>
      <w:r w:rsidRPr="00F24378">
        <w:t>constraint:</w:t>
      </w:r>
      <w:r w:rsidR="00F24378">
        <w:t xml:space="preserve"> </w:t>
      </w:r>
      <w:r w:rsidRPr="00F24378">
        <w:t>It</w:t>
      </w:r>
      <w:r w:rsidR="00F24378">
        <w:t xml:space="preserve"> </w:t>
      </w:r>
      <w:r w:rsidRPr="00F24378">
        <w:t>occurs</w:t>
      </w:r>
      <w:r w:rsidR="00F24378">
        <w:t xml:space="preserve"> </w:t>
      </w:r>
      <w:r w:rsidRPr="00F24378">
        <w:t>outside</w:t>
      </w:r>
      <w:r w:rsidR="00F24378">
        <w:t xml:space="preserve"> </w:t>
      </w:r>
      <w:r w:rsidRPr="00F24378">
        <w:t>any</w:t>
      </w:r>
      <w:r w:rsidR="00F24378">
        <w:t xml:space="preserve"> </w:t>
      </w:r>
      <w:r w:rsidRPr="00F24378">
        <w:t>column</w:t>
      </w:r>
      <w:r w:rsidR="00F24378">
        <w:t xml:space="preserve"> </w:t>
      </w:r>
      <w:r w:rsidRPr="00F24378">
        <w:t>definition,</w:t>
      </w:r>
      <w:r w:rsidR="00F24378">
        <w:t xml:space="preserve"> </w:t>
      </w:r>
      <w:r w:rsidRPr="00F24378">
        <w:t>so</w:t>
      </w:r>
      <w:r w:rsidR="00F24378">
        <w:t xml:space="preserve"> </w:t>
      </w:r>
      <w:r w:rsidRPr="00F24378">
        <w:t>it</w:t>
      </w:r>
      <w:r w:rsidR="00F24378">
        <w:t xml:space="preserve"> </w:t>
      </w:r>
      <w:r w:rsidRPr="00F24378">
        <w:t>can</w:t>
      </w:r>
      <w:r w:rsidR="00F24378">
        <w:t xml:space="preserve"> </w:t>
      </w:r>
      <w:r w:rsidRPr="00F24378">
        <w:t>(and</w:t>
      </w:r>
      <w:r w:rsidR="00F24378">
        <w:t xml:space="preserve"> </w:t>
      </w:r>
      <w:r w:rsidRPr="00F24378">
        <w:t>does)</w:t>
      </w:r>
      <w:r w:rsidR="00F24378">
        <w:t xml:space="preserve"> </w:t>
      </w:r>
      <w:r w:rsidRPr="00F24378">
        <w:t>refer</w:t>
      </w:r>
      <w:r w:rsidR="00F24378">
        <w:t xml:space="preserve"> </w:t>
      </w:r>
      <w:r w:rsidRPr="00F24378">
        <w:t>to</w:t>
      </w:r>
      <w:r w:rsidR="00F24378">
        <w:t xml:space="preserve"> </w:t>
      </w:r>
      <w:r w:rsidRPr="00F24378">
        <w:t>multiple</w:t>
      </w:r>
      <w:r w:rsidR="00F24378">
        <w:t xml:space="preserve"> </w:t>
      </w:r>
      <w:r w:rsidRPr="00F24378">
        <w:t>table</w:t>
      </w:r>
      <w:r w:rsidR="00F24378">
        <w:t xml:space="preserve"> </w:t>
      </w:r>
      <w:r w:rsidRPr="00F24378">
        <w:t>columns.</w:t>
      </w:r>
      <w:r w:rsidR="00F24378">
        <w:t xml:space="preserve"> </w:t>
      </w:r>
      <w:r w:rsidRPr="00F24378">
        <w:t>This</w:t>
      </w:r>
      <w:r w:rsidR="00F24378">
        <w:t xml:space="preserve"> </w:t>
      </w:r>
      <w:r w:rsidRPr="00F24378">
        <w:t>constraint</w:t>
      </w:r>
      <w:r w:rsidR="00F24378">
        <w:t xml:space="preserve"> </w:t>
      </w:r>
      <w:r w:rsidRPr="00F24378">
        <w:t>contains</w:t>
      </w:r>
      <w:r w:rsidR="00F24378">
        <w:t xml:space="preserve"> </w:t>
      </w:r>
      <w:r w:rsidRPr="00F24378">
        <w:t>forward</w:t>
      </w:r>
      <w:r w:rsidR="00F24378">
        <w:t xml:space="preserve"> </w:t>
      </w:r>
      <w:r w:rsidRPr="00F24378">
        <w:t>references</w:t>
      </w:r>
      <w:r w:rsidR="00F24378">
        <w:t xml:space="preserve"> </w:t>
      </w:r>
      <w:r w:rsidRPr="00F24378">
        <w:t>to</w:t>
      </w:r>
      <w:r w:rsidR="00F24378">
        <w:t xml:space="preserve"> </w:t>
      </w:r>
      <w:r w:rsidRPr="00F24378">
        <w:t>columns</w:t>
      </w:r>
      <w:r w:rsidR="00F24378">
        <w:t xml:space="preserve"> </w:t>
      </w:r>
      <w:r w:rsidRPr="00F24378">
        <w:t>not</w:t>
      </w:r>
      <w:r w:rsidR="00F24378">
        <w:t xml:space="preserve"> </w:t>
      </w:r>
      <w:r w:rsidRPr="00F24378">
        <w:t>defined</w:t>
      </w:r>
      <w:r w:rsidR="00F24378">
        <w:t xml:space="preserve"> </w:t>
      </w:r>
      <w:r w:rsidRPr="00F24378">
        <w:t>yet.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constraint</w:t>
      </w:r>
      <w:r w:rsidR="00F24378">
        <w:t xml:space="preserve"> </w:t>
      </w:r>
      <w:r w:rsidRPr="00F24378">
        <w:t>name</w:t>
      </w:r>
      <w:r w:rsidR="00F24378">
        <w:t xml:space="preserve"> </w:t>
      </w:r>
      <w:r w:rsidRPr="00F24378">
        <w:t>is</w:t>
      </w:r>
      <w:r w:rsidR="00F24378">
        <w:t xml:space="preserve"> </w:t>
      </w:r>
      <w:r w:rsidRPr="00F24378">
        <w:t>specified,</w:t>
      </w:r>
      <w:r w:rsidR="00F24378">
        <w:t xml:space="preserve"> </w:t>
      </w:r>
      <w:r w:rsidRPr="00F24378">
        <w:t>so</w:t>
      </w:r>
      <w:r w:rsidR="00F24378">
        <w:t xml:space="preserve"> </w:t>
      </w:r>
      <w:r w:rsidRPr="00F24378">
        <w:t>MySQL</w:t>
      </w:r>
      <w:r w:rsidR="00F24378">
        <w:t xml:space="preserve"> </w:t>
      </w:r>
      <w:r w:rsidRPr="00F24378">
        <w:t>generates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name.</w:t>
      </w:r>
    </w:p>
    <w:p w14:paraId="17C7E36C" w14:textId="64DD1D4C" w:rsidR="00B704B6" w:rsidRPr="00F24378" w:rsidRDefault="00B704B6" w:rsidP="00B704B6">
      <w:pPr>
        <w:pStyle w:val="Lista1"/>
      </w:pPr>
      <w:r w:rsidRPr="00F24378">
        <w:t>The</w:t>
      </w:r>
      <w:r w:rsidR="00F24378">
        <w:t xml:space="preserve"> </w:t>
      </w:r>
      <w:r w:rsidRPr="00F24378">
        <w:t>next</w:t>
      </w:r>
      <w:r w:rsidR="00F24378">
        <w:t xml:space="preserve"> </w:t>
      </w:r>
      <w:r w:rsidRPr="00F24378">
        <w:t>three</w:t>
      </w:r>
      <w:r w:rsidR="00F24378">
        <w:t xml:space="preserve"> </w:t>
      </w:r>
      <w:r w:rsidRPr="00F24378">
        <w:t>constraints</w:t>
      </w:r>
      <w:r w:rsidR="00F24378">
        <w:t xml:space="preserve"> </w:t>
      </w:r>
      <w:r w:rsidRPr="00F24378">
        <w:t>are</w:t>
      </w:r>
      <w:r w:rsidR="00F24378">
        <w:t xml:space="preserve"> </w:t>
      </w:r>
      <w:r w:rsidRPr="00F24378">
        <w:t>column</w:t>
      </w:r>
      <w:r w:rsidR="00F24378">
        <w:t xml:space="preserve"> </w:t>
      </w:r>
      <w:r w:rsidRPr="00F24378">
        <w:t>constraints:</w:t>
      </w:r>
      <w:r w:rsidR="00F24378">
        <w:t xml:space="preserve"> </w:t>
      </w:r>
      <w:r w:rsidRPr="00F24378">
        <w:t>Each</w:t>
      </w:r>
      <w:r w:rsidR="00F24378">
        <w:t xml:space="preserve"> </w:t>
      </w:r>
      <w:r w:rsidRPr="00F24378">
        <w:t>occurs</w:t>
      </w:r>
      <w:r w:rsidR="00F24378">
        <w:t xml:space="preserve"> </w:t>
      </w:r>
      <w:r w:rsidRPr="00F24378">
        <w:t>within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column</w:t>
      </w:r>
      <w:r w:rsidR="00F24378">
        <w:t xml:space="preserve"> </w:t>
      </w:r>
      <w:r w:rsidRPr="00F24378">
        <w:t>definition,</w:t>
      </w:r>
      <w:r w:rsidR="00F24378">
        <w:t xml:space="preserve"> </w:t>
      </w:r>
      <w:r w:rsidRPr="00F24378">
        <w:t>and</w:t>
      </w:r>
      <w:r w:rsidR="00F24378">
        <w:t xml:space="preserve"> </w:t>
      </w:r>
      <w:r w:rsidRPr="00F24378">
        <w:t>thus</w:t>
      </w:r>
      <w:r w:rsidR="00F24378">
        <w:t xml:space="preserve"> </w:t>
      </w:r>
      <w:r w:rsidRPr="00F24378">
        <w:t>can</w:t>
      </w:r>
      <w:r w:rsidR="00F24378">
        <w:t xml:space="preserve"> </w:t>
      </w:r>
      <w:r w:rsidRPr="00F24378">
        <w:t>refer</w:t>
      </w:r>
      <w:r w:rsidR="00F24378">
        <w:t xml:space="preserve"> </w:t>
      </w:r>
      <w:r w:rsidRPr="00F24378">
        <w:t>only</w:t>
      </w:r>
      <w:r w:rsidR="00F24378">
        <w:t xml:space="preserve"> </w:t>
      </w:r>
      <w:r w:rsidRPr="00F24378">
        <w:t>to</w:t>
      </w:r>
      <w:r w:rsidR="00F24378">
        <w:t xml:space="preserve"> </w:t>
      </w:r>
      <w:r w:rsidRPr="00F24378">
        <w:t>the</w:t>
      </w:r>
      <w:r w:rsidR="00F24378">
        <w:t xml:space="preserve"> </w:t>
      </w:r>
      <w:r w:rsidRPr="00F24378">
        <w:t>column</w:t>
      </w:r>
      <w:r w:rsidR="00F24378">
        <w:t xml:space="preserve"> </w:t>
      </w:r>
      <w:r w:rsidRPr="00F24378">
        <w:t>being</w:t>
      </w:r>
      <w:r w:rsidR="00F24378">
        <w:t xml:space="preserve"> </w:t>
      </w:r>
      <w:r w:rsidRPr="00F24378">
        <w:t>defined.</w:t>
      </w:r>
      <w:r w:rsidR="00F24378">
        <w:t xml:space="preserve"> </w:t>
      </w:r>
      <w:r w:rsidRPr="00F24378">
        <w:t>One</w:t>
      </w:r>
      <w:r w:rsidR="00F24378">
        <w:t xml:space="preserve"> </w:t>
      </w:r>
      <w:r w:rsidRPr="00F24378">
        <w:t>of</w:t>
      </w:r>
      <w:r w:rsidR="00F24378">
        <w:t xml:space="preserve"> </w:t>
      </w:r>
      <w:r w:rsidRPr="00F24378">
        <w:t>the</w:t>
      </w:r>
      <w:r w:rsidR="00F24378">
        <w:t xml:space="preserve"> </w:t>
      </w:r>
      <w:r w:rsidRPr="00F24378">
        <w:t>constraints</w:t>
      </w:r>
      <w:r w:rsidR="00F24378">
        <w:t xml:space="preserve"> </w:t>
      </w:r>
      <w:r w:rsidRPr="00F24378">
        <w:t>is</w:t>
      </w:r>
      <w:r w:rsidR="00F24378">
        <w:t xml:space="preserve"> </w:t>
      </w:r>
      <w:r w:rsidRPr="00F24378">
        <w:t>named</w:t>
      </w:r>
      <w:r w:rsidR="00F24378">
        <w:t xml:space="preserve"> </w:t>
      </w:r>
      <w:r w:rsidRPr="00F24378">
        <w:t>explicitly.</w:t>
      </w:r>
      <w:r w:rsidR="00F24378">
        <w:t xml:space="preserve"> </w:t>
      </w:r>
      <w:r w:rsidRPr="00F24378">
        <w:t>MySQL</w:t>
      </w:r>
      <w:r w:rsidR="00F24378">
        <w:t xml:space="preserve"> </w:t>
      </w:r>
      <w:r w:rsidRPr="00F24378">
        <w:t>generates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name</w:t>
      </w:r>
      <w:r w:rsidR="00F24378">
        <w:t xml:space="preserve"> </w:t>
      </w:r>
      <w:r w:rsidRPr="00F24378">
        <w:t>for</w:t>
      </w:r>
      <w:r w:rsidR="00F24378">
        <w:t xml:space="preserve"> </w:t>
      </w:r>
      <w:r w:rsidRPr="00F24378">
        <w:t>each</w:t>
      </w:r>
      <w:r w:rsidR="00F24378">
        <w:t xml:space="preserve"> </w:t>
      </w:r>
      <w:r w:rsidRPr="00F24378">
        <w:t>of</w:t>
      </w:r>
      <w:r w:rsidR="00F24378">
        <w:t xml:space="preserve"> </w:t>
      </w:r>
      <w:r w:rsidRPr="00F24378">
        <w:t>the</w:t>
      </w:r>
      <w:r w:rsidR="00F24378">
        <w:t xml:space="preserve"> </w:t>
      </w:r>
      <w:r w:rsidRPr="00F24378">
        <w:t>other</w:t>
      </w:r>
      <w:r w:rsidR="00F24378">
        <w:t xml:space="preserve"> </w:t>
      </w:r>
      <w:r w:rsidRPr="00F24378">
        <w:t>two.</w:t>
      </w:r>
    </w:p>
    <w:p w14:paraId="6A6C5ECE" w14:textId="2FACBADE" w:rsidR="00B704B6" w:rsidRPr="00F24378" w:rsidRDefault="00B704B6" w:rsidP="00B704B6">
      <w:pPr>
        <w:pStyle w:val="Lista1"/>
      </w:pPr>
      <w:r w:rsidRPr="00F24378">
        <w:t>The</w:t>
      </w:r>
      <w:r w:rsidR="00F24378">
        <w:t xml:space="preserve"> </w:t>
      </w:r>
      <w:r w:rsidRPr="00F24378">
        <w:t>last</w:t>
      </w:r>
      <w:r w:rsidR="00F24378">
        <w:t xml:space="preserve"> </w:t>
      </w:r>
      <w:r w:rsidRPr="00F24378">
        <w:t>two</w:t>
      </w:r>
      <w:r w:rsidR="00F24378">
        <w:t xml:space="preserve"> </w:t>
      </w:r>
      <w:r w:rsidRPr="00F24378">
        <w:t>constraints</w:t>
      </w:r>
      <w:r w:rsidR="00F24378">
        <w:t xml:space="preserve"> </w:t>
      </w:r>
      <w:r w:rsidRPr="00F24378">
        <w:t>are</w:t>
      </w:r>
      <w:r w:rsidR="00F24378">
        <w:t xml:space="preserve"> </w:t>
      </w:r>
      <w:r w:rsidRPr="00F24378">
        <w:t>table</w:t>
      </w:r>
      <w:r w:rsidR="00F24378">
        <w:t xml:space="preserve"> </w:t>
      </w:r>
      <w:r w:rsidRPr="00F24378">
        <w:t>constraints.</w:t>
      </w:r>
      <w:r w:rsidR="00F24378">
        <w:t xml:space="preserve"> </w:t>
      </w:r>
      <w:r w:rsidRPr="00F24378">
        <w:t>One</w:t>
      </w:r>
      <w:r w:rsidR="00F24378">
        <w:t xml:space="preserve"> </w:t>
      </w:r>
      <w:r w:rsidRPr="00F24378">
        <w:t>of</w:t>
      </w:r>
      <w:r w:rsidR="00F24378">
        <w:t xml:space="preserve"> </w:t>
      </w:r>
      <w:r w:rsidRPr="00F24378">
        <w:t>them</w:t>
      </w:r>
      <w:r w:rsidR="00F24378">
        <w:t xml:space="preserve"> </w:t>
      </w:r>
      <w:r w:rsidRPr="00F24378">
        <w:t>is</w:t>
      </w:r>
      <w:r w:rsidR="00F24378">
        <w:t xml:space="preserve"> </w:t>
      </w:r>
      <w:r w:rsidRPr="00F24378">
        <w:t>named</w:t>
      </w:r>
      <w:r w:rsidR="00F24378">
        <w:t xml:space="preserve"> </w:t>
      </w:r>
      <w:r w:rsidRPr="00F24378">
        <w:t>explicitly.</w:t>
      </w:r>
      <w:r w:rsidR="00F24378">
        <w:t xml:space="preserve"> </w:t>
      </w:r>
      <w:r w:rsidRPr="00F24378">
        <w:t>MySQL</w:t>
      </w:r>
      <w:r w:rsidR="00F24378">
        <w:t xml:space="preserve"> </w:t>
      </w:r>
      <w:r w:rsidRPr="00F24378">
        <w:t>generates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name</w:t>
      </w:r>
      <w:r w:rsidR="00F24378">
        <w:t xml:space="preserve"> </w:t>
      </w:r>
      <w:r w:rsidRPr="00F24378">
        <w:t>for</w:t>
      </w:r>
      <w:r w:rsidR="00F24378">
        <w:t xml:space="preserve"> </w:t>
      </w:r>
      <w:r w:rsidRPr="00F24378">
        <w:t>the</w:t>
      </w:r>
      <w:r w:rsidR="00F24378">
        <w:t xml:space="preserve"> </w:t>
      </w:r>
      <w:r w:rsidRPr="00F24378">
        <w:t>other</w:t>
      </w:r>
      <w:r w:rsidR="00F24378">
        <w:t xml:space="preserve"> </w:t>
      </w:r>
      <w:r w:rsidRPr="00F24378">
        <w:t>one.</w:t>
      </w:r>
    </w:p>
    <w:p w14:paraId="5A7DE3FE" w14:textId="5153C9D8" w:rsidR="00AA6B2E" w:rsidRPr="00F24378" w:rsidRDefault="00E0582F" w:rsidP="00AA6B2E">
      <w:r w:rsidRPr="00F24378">
        <w:t>As</w:t>
      </w:r>
      <w:r w:rsidR="00F24378">
        <w:t xml:space="preserve"> </w:t>
      </w:r>
      <w:r w:rsidRPr="00F24378">
        <w:t>mentioned,</w:t>
      </w:r>
      <w:r w:rsidR="00F24378">
        <w:t xml:space="preserve"> </w:t>
      </w:r>
      <w:r w:rsidRPr="00F24378">
        <w:t>MySQL</w:t>
      </w:r>
      <w:r w:rsidR="00F24378">
        <w:t xml:space="preserve"> </w:t>
      </w:r>
      <w:r w:rsidRPr="00F24378">
        <w:t>generates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name</w:t>
      </w:r>
      <w:r w:rsidR="00F24378">
        <w:t xml:space="preserve"> </w:t>
      </w:r>
      <w:r w:rsidRPr="00F24378">
        <w:t>for</w:t>
      </w:r>
      <w:r w:rsidR="00F24378">
        <w:t xml:space="preserve"> </w:t>
      </w:r>
      <w:r w:rsidRPr="00F24378">
        <w:t>any</w:t>
      </w:r>
      <w:r w:rsidR="00F24378">
        <w:t xml:space="preserve"> </w:t>
      </w:r>
      <w:r w:rsidRPr="00F24378">
        <w:t>CHECK</w:t>
      </w:r>
      <w:r w:rsidR="00F24378">
        <w:t xml:space="preserve"> </w:t>
      </w:r>
      <w:r w:rsidRPr="00F24378">
        <w:t>constraint</w:t>
      </w:r>
      <w:r w:rsidR="00F24378">
        <w:t xml:space="preserve"> </w:t>
      </w:r>
      <w:r w:rsidRPr="00F24378">
        <w:t>specified</w:t>
      </w:r>
      <w:r w:rsidR="00F24378">
        <w:t xml:space="preserve"> </w:t>
      </w:r>
      <w:r w:rsidRPr="00F24378">
        <w:t>without</w:t>
      </w:r>
      <w:r w:rsidR="00F24378">
        <w:t xml:space="preserve"> </w:t>
      </w:r>
      <w:r w:rsidRPr="00F24378">
        <w:t>one.</w:t>
      </w:r>
      <w:r w:rsidR="00F24378">
        <w:t xml:space="preserve"> </w:t>
      </w:r>
      <w:r w:rsidRPr="00F24378">
        <w:t>To</w:t>
      </w:r>
      <w:r w:rsidR="00F24378">
        <w:t xml:space="preserve"> </w:t>
      </w:r>
      <w:r w:rsidRPr="00F24378">
        <w:t>see</w:t>
      </w:r>
      <w:r w:rsidR="00F24378">
        <w:t xml:space="preserve"> </w:t>
      </w:r>
      <w:r w:rsidRPr="00F24378">
        <w:t>the</w:t>
      </w:r>
      <w:r w:rsidR="00F24378">
        <w:t xml:space="preserve"> </w:t>
      </w:r>
      <w:r w:rsidRPr="00F24378">
        <w:t>names</w:t>
      </w:r>
      <w:r w:rsidR="00F24378">
        <w:t xml:space="preserve"> </w:t>
      </w:r>
      <w:r w:rsidRPr="00F24378">
        <w:t>generated</w:t>
      </w:r>
      <w:r w:rsidR="00F24378">
        <w:t xml:space="preserve"> </w:t>
      </w:r>
      <w:r w:rsidRPr="00F24378">
        <w:t>for</w:t>
      </w:r>
      <w:r w:rsidR="00F24378">
        <w:t xml:space="preserve"> </w:t>
      </w:r>
      <w:r w:rsidRPr="00F24378">
        <w:t>the</w:t>
      </w:r>
      <w:r w:rsidR="00F24378">
        <w:t xml:space="preserve"> </w:t>
      </w:r>
      <w:r w:rsidRPr="00F24378">
        <w:t>preceding</w:t>
      </w:r>
      <w:r w:rsidR="00F24378">
        <w:t xml:space="preserve"> </w:t>
      </w:r>
      <w:r w:rsidRPr="00F24378">
        <w:t>table</w:t>
      </w:r>
      <w:r w:rsidR="00F24378">
        <w:t xml:space="preserve"> </w:t>
      </w:r>
      <w:r w:rsidRPr="00F24378">
        <w:t>definition,</w:t>
      </w:r>
      <w:r w:rsidR="00F24378">
        <w:t xml:space="preserve"> </w:t>
      </w:r>
      <w:r w:rsidRPr="00F24378">
        <w:t>use</w:t>
      </w:r>
      <w:r w:rsidR="00F24378">
        <w:t xml:space="preserve"> </w:t>
      </w:r>
      <w:r w:rsidRPr="00F24378">
        <w:t>SHOW</w:t>
      </w:r>
      <w:r w:rsidR="00F24378">
        <w:t xml:space="preserve"> </w:t>
      </w:r>
      <w:r w:rsidRPr="00F24378">
        <w:t>CREATE</w:t>
      </w:r>
      <w:r w:rsidR="00F24378">
        <w:t xml:space="preserve"> </w:t>
      </w:r>
      <w:r w:rsidRPr="00F24378">
        <w:t>TABLE</w:t>
      </w:r>
      <w:r w:rsidR="00DB1D69" w:rsidRPr="00F24378">
        <w:t>.</w:t>
      </w:r>
      <w:r w:rsidR="00F24378">
        <w:t xml:space="preserve"> </w:t>
      </w:r>
      <w:r w:rsidR="00DB1D69" w:rsidRPr="00F24378">
        <w:t>The</w:t>
      </w:r>
      <w:r w:rsidR="00F24378">
        <w:t xml:space="preserve"> </w:t>
      </w:r>
      <w:r w:rsidR="00DB1D69" w:rsidRPr="00F24378">
        <w:t>SQL</w:t>
      </w:r>
      <w:r w:rsidR="00F24378">
        <w:t xml:space="preserve"> </w:t>
      </w:r>
      <w:r w:rsidR="00DB1D69" w:rsidRPr="00F24378">
        <w:t>standard</w:t>
      </w:r>
      <w:r w:rsidR="00F24378">
        <w:t xml:space="preserve"> </w:t>
      </w:r>
      <w:r w:rsidR="00DB1D69" w:rsidRPr="00F24378">
        <w:t>specifies</w:t>
      </w:r>
      <w:r w:rsidR="00F24378">
        <w:t xml:space="preserve"> </w:t>
      </w:r>
      <w:r w:rsidR="00DB1D69" w:rsidRPr="00F24378">
        <w:t>that</w:t>
      </w:r>
      <w:r w:rsidR="00F24378">
        <w:t xml:space="preserve"> </w:t>
      </w:r>
      <w:r w:rsidR="00DB1D69" w:rsidRPr="00F24378">
        <w:t>all</w:t>
      </w:r>
      <w:r w:rsidR="00F24378">
        <w:t xml:space="preserve"> </w:t>
      </w:r>
      <w:r w:rsidR="00DB1D69" w:rsidRPr="00F24378">
        <w:t>types</w:t>
      </w:r>
      <w:r w:rsidR="00F24378">
        <w:t xml:space="preserve"> </w:t>
      </w:r>
      <w:r w:rsidR="00DB1D69" w:rsidRPr="00F24378">
        <w:t>of</w:t>
      </w:r>
      <w:r w:rsidR="00F24378">
        <w:t xml:space="preserve"> </w:t>
      </w:r>
      <w:r w:rsidR="00DB1D69" w:rsidRPr="00F24378">
        <w:t>constraints</w:t>
      </w:r>
      <w:r w:rsidR="00F24378">
        <w:t xml:space="preserve"> </w:t>
      </w:r>
      <w:r w:rsidR="00DB1D69" w:rsidRPr="00F24378">
        <w:t>(primary</w:t>
      </w:r>
      <w:r w:rsidR="00F24378">
        <w:t xml:space="preserve"> </w:t>
      </w:r>
      <w:r w:rsidR="00DB1D69" w:rsidRPr="00F24378">
        <w:t>key,</w:t>
      </w:r>
      <w:r w:rsidR="00F24378">
        <w:t xml:space="preserve"> </w:t>
      </w:r>
      <w:r w:rsidR="00DB1D69" w:rsidRPr="00F24378">
        <w:t>unique</w:t>
      </w:r>
      <w:r w:rsidR="00F24378">
        <w:t xml:space="preserve"> </w:t>
      </w:r>
      <w:r w:rsidR="00DB1D69" w:rsidRPr="00F24378">
        <w:t>index,</w:t>
      </w:r>
      <w:r w:rsidR="00F24378">
        <w:t xml:space="preserve"> </w:t>
      </w:r>
      <w:r w:rsidR="00DB1D69" w:rsidRPr="00F24378">
        <w:t>foreign</w:t>
      </w:r>
      <w:r w:rsidR="00F24378">
        <w:t xml:space="preserve"> </w:t>
      </w:r>
      <w:r w:rsidR="00DB1D69" w:rsidRPr="00F24378">
        <w:t>key,</w:t>
      </w:r>
      <w:r w:rsidR="00F24378">
        <w:t xml:space="preserve"> </w:t>
      </w:r>
      <w:r w:rsidR="00DB1D69" w:rsidRPr="00F24378">
        <w:t>check)</w:t>
      </w:r>
      <w:r w:rsidR="00F24378">
        <w:t xml:space="preserve"> </w:t>
      </w:r>
      <w:r w:rsidR="00DB1D69" w:rsidRPr="00F24378">
        <w:t>belong</w:t>
      </w:r>
      <w:r w:rsidR="00F24378">
        <w:t xml:space="preserve"> </w:t>
      </w:r>
      <w:r w:rsidR="00DB1D69" w:rsidRPr="00F24378">
        <w:t>to</w:t>
      </w:r>
      <w:r w:rsidR="00F24378">
        <w:t xml:space="preserve"> </w:t>
      </w:r>
      <w:r w:rsidR="00DB1D69" w:rsidRPr="00F24378">
        <w:t>the</w:t>
      </w:r>
      <w:r w:rsidR="00F24378">
        <w:t xml:space="preserve"> </w:t>
      </w:r>
      <w:r w:rsidR="00DB1D69" w:rsidRPr="00F24378">
        <w:t>same</w:t>
      </w:r>
      <w:r w:rsidR="00F24378">
        <w:t xml:space="preserve"> </w:t>
      </w:r>
      <w:r w:rsidR="00DB1D69" w:rsidRPr="00F24378">
        <w:t>namespace.</w:t>
      </w:r>
      <w:r w:rsidR="00F24378">
        <w:t xml:space="preserve"> </w:t>
      </w:r>
      <w:r w:rsidR="00DB1D69" w:rsidRPr="00F24378">
        <w:t>In</w:t>
      </w:r>
      <w:r w:rsidR="00F24378">
        <w:t xml:space="preserve"> </w:t>
      </w:r>
      <w:r w:rsidR="00DB1D69" w:rsidRPr="00F24378">
        <w:t>MySQL,</w:t>
      </w:r>
      <w:r w:rsidR="00F24378">
        <w:t xml:space="preserve"> </w:t>
      </w:r>
      <w:r w:rsidR="00DB1D69" w:rsidRPr="00F24378">
        <w:t>each</w:t>
      </w:r>
      <w:r w:rsidR="00F24378">
        <w:t xml:space="preserve"> </w:t>
      </w:r>
      <w:r w:rsidR="00DB1D69" w:rsidRPr="00F24378">
        <w:t>constraint</w:t>
      </w:r>
      <w:r w:rsidR="00F24378">
        <w:t xml:space="preserve"> </w:t>
      </w:r>
      <w:r w:rsidR="00DB1D69" w:rsidRPr="00F24378">
        <w:t>type</w:t>
      </w:r>
      <w:r w:rsidR="00F24378">
        <w:t xml:space="preserve"> </w:t>
      </w:r>
      <w:r w:rsidR="00DB1D69" w:rsidRPr="00F24378">
        <w:t>has</w:t>
      </w:r>
      <w:r w:rsidR="00F24378">
        <w:t xml:space="preserve"> </w:t>
      </w:r>
      <w:r w:rsidR="00DB1D69" w:rsidRPr="00F24378">
        <w:t>its</w:t>
      </w:r>
      <w:r w:rsidR="00F24378">
        <w:t xml:space="preserve"> </w:t>
      </w:r>
      <w:r w:rsidR="00DB1D69" w:rsidRPr="00F24378">
        <w:t>own</w:t>
      </w:r>
      <w:r w:rsidR="00F24378">
        <w:t xml:space="preserve"> </w:t>
      </w:r>
      <w:r w:rsidR="00DB1D69" w:rsidRPr="00F24378">
        <w:t>namespace</w:t>
      </w:r>
      <w:r w:rsidR="00F24378">
        <w:t xml:space="preserve"> </w:t>
      </w:r>
      <w:r w:rsidR="00DB1D69" w:rsidRPr="00F24378">
        <w:t>per</w:t>
      </w:r>
      <w:r w:rsidR="00F24378">
        <w:t xml:space="preserve"> </w:t>
      </w:r>
      <w:r w:rsidR="00DB1D69" w:rsidRPr="00F24378">
        <w:t>schema</w:t>
      </w:r>
      <w:r w:rsidR="00F24378">
        <w:t xml:space="preserve"> </w:t>
      </w:r>
      <w:r w:rsidR="00DB1D69" w:rsidRPr="00F24378">
        <w:t>(database).</w:t>
      </w:r>
      <w:r w:rsidR="00F24378">
        <w:t xml:space="preserve"> </w:t>
      </w:r>
      <w:r w:rsidR="00DB1D69" w:rsidRPr="00F24378">
        <w:t>Consequently,</w:t>
      </w:r>
      <w:r w:rsidR="00F24378">
        <w:t xml:space="preserve"> </w:t>
      </w:r>
      <w:r w:rsidR="00DB1D69" w:rsidRPr="00F24378">
        <w:t>CHECK</w:t>
      </w:r>
      <w:r w:rsidR="00F24378">
        <w:t xml:space="preserve"> </w:t>
      </w:r>
      <w:r w:rsidR="00DB1D69" w:rsidRPr="00F24378">
        <w:t>constraint</w:t>
      </w:r>
      <w:r w:rsidR="00F24378">
        <w:t xml:space="preserve"> </w:t>
      </w:r>
      <w:r w:rsidR="00DB1D69" w:rsidRPr="00F24378">
        <w:t>names</w:t>
      </w:r>
      <w:r w:rsidR="00F24378">
        <w:t xml:space="preserve"> </w:t>
      </w:r>
      <w:r w:rsidR="00DB1D69" w:rsidRPr="00F24378">
        <w:t>must</w:t>
      </w:r>
      <w:r w:rsidR="00F24378">
        <w:t xml:space="preserve"> </w:t>
      </w:r>
      <w:r w:rsidR="00DB1D69" w:rsidRPr="00F24378">
        <w:t>be</w:t>
      </w:r>
      <w:r w:rsidR="00F24378">
        <w:t xml:space="preserve"> </w:t>
      </w:r>
      <w:r w:rsidR="00DB1D69" w:rsidRPr="00F24378">
        <w:t>unique</w:t>
      </w:r>
      <w:r w:rsidR="00F24378">
        <w:t xml:space="preserve"> </w:t>
      </w:r>
      <w:r w:rsidR="00DB1D69" w:rsidRPr="00F24378">
        <w:t>per</w:t>
      </w:r>
      <w:r w:rsidR="00F24378">
        <w:t xml:space="preserve"> </w:t>
      </w:r>
      <w:r w:rsidR="00DB1D69" w:rsidRPr="00F24378">
        <w:t>schema;</w:t>
      </w:r>
      <w:r w:rsidR="00F24378">
        <w:t xml:space="preserve"> </w:t>
      </w:r>
      <w:r w:rsidR="00DB1D69" w:rsidRPr="00F24378">
        <w:t>no</w:t>
      </w:r>
      <w:r w:rsidR="00F24378">
        <w:t xml:space="preserve"> </w:t>
      </w:r>
      <w:r w:rsidR="00DB1D69" w:rsidRPr="00F24378">
        <w:t>two</w:t>
      </w:r>
      <w:r w:rsidR="00F24378">
        <w:t xml:space="preserve"> </w:t>
      </w:r>
      <w:r w:rsidR="00DB1D69" w:rsidRPr="00F24378">
        <w:t>tables</w:t>
      </w:r>
      <w:r w:rsidR="00F24378">
        <w:t xml:space="preserve"> </w:t>
      </w:r>
      <w:r w:rsidR="00DB1D69" w:rsidRPr="00F24378">
        <w:t>in</w:t>
      </w:r>
      <w:r w:rsidR="00F24378">
        <w:t xml:space="preserve"> </w:t>
      </w:r>
      <w:r w:rsidR="00DB1D69" w:rsidRPr="00F24378">
        <w:t>the</w:t>
      </w:r>
      <w:r w:rsidR="00F24378">
        <w:t xml:space="preserve"> </w:t>
      </w:r>
      <w:r w:rsidR="00DB1D69" w:rsidRPr="00F24378">
        <w:t>same</w:t>
      </w:r>
      <w:r w:rsidR="00F24378">
        <w:t xml:space="preserve"> </w:t>
      </w:r>
      <w:r w:rsidR="00DB1D69" w:rsidRPr="00F24378">
        <w:t>schema</w:t>
      </w:r>
      <w:r w:rsidR="00F24378">
        <w:t xml:space="preserve"> </w:t>
      </w:r>
      <w:r w:rsidR="00DB1D69" w:rsidRPr="00F24378">
        <w:t>can</w:t>
      </w:r>
      <w:r w:rsidR="00F24378">
        <w:t xml:space="preserve"> </w:t>
      </w:r>
      <w:r w:rsidR="00DB1D69" w:rsidRPr="00F24378">
        <w:t>share</w:t>
      </w:r>
      <w:r w:rsidR="00F24378">
        <w:t xml:space="preserve"> </w:t>
      </w:r>
      <w:r w:rsidR="00DB1D69" w:rsidRPr="00F24378">
        <w:t>a</w:t>
      </w:r>
      <w:r w:rsidR="00F24378">
        <w:t xml:space="preserve"> </w:t>
      </w:r>
      <w:r w:rsidR="00DB1D69" w:rsidRPr="00F24378">
        <w:t>CHECK</w:t>
      </w:r>
      <w:r w:rsidR="00F24378">
        <w:t xml:space="preserve"> </w:t>
      </w:r>
      <w:r w:rsidR="00DB1D69" w:rsidRPr="00F24378">
        <w:t>constraint</w:t>
      </w:r>
      <w:r w:rsidR="00F24378">
        <w:t xml:space="preserve"> </w:t>
      </w:r>
      <w:r w:rsidR="00DB1D69" w:rsidRPr="00F24378">
        <w:t>name.</w:t>
      </w:r>
      <w:r w:rsidR="00F24378">
        <w:t xml:space="preserve"> </w:t>
      </w:r>
      <w:r w:rsidR="00DB1D69" w:rsidRPr="00F24378">
        <w:t>(Exception:</w:t>
      </w:r>
      <w:r w:rsidR="00F24378">
        <w:t xml:space="preserve"> </w:t>
      </w:r>
      <w:r w:rsidR="00DB1D69" w:rsidRPr="00F24378">
        <w:t>A</w:t>
      </w:r>
      <w:r w:rsidR="00F24378">
        <w:t xml:space="preserve"> </w:t>
      </w:r>
      <w:r w:rsidR="00DB1D69" w:rsidRPr="00F24378">
        <w:t>TEMPORARY</w:t>
      </w:r>
      <w:r w:rsidR="00F24378">
        <w:t xml:space="preserve"> </w:t>
      </w:r>
      <w:r w:rsidR="00DB1D69" w:rsidRPr="00F24378">
        <w:t>table</w:t>
      </w:r>
      <w:r w:rsidR="00F24378">
        <w:t xml:space="preserve"> </w:t>
      </w:r>
      <w:r w:rsidR="00DB1D69" w:rsidRPr="00F24378">
        <w:t>hides</w:t>
      </w:r>
      <w:r w:rsidR="00F24378">
        <w:t xml:space="preserve"> </w:t>
      </w:r>
      <w:r w:rsidR="00DB1D69" w:rsidRPr="00F24378">
        <w:t>a</w:t>
      </w:r>
      <w:r w:rsidR="00F24378">
        <w:t xml:space="preserve"> </w:t>
      </w:r>
      <w:r w:rsidR="00DB1D69" w:rsidRPr="00F24378">
        <w:t>non-TEMPORARY</w:t>
      </w:r>
      <w:r w:rsidR="00F24378">
        <w:t xml:space="preserve"> </w:t>
      </w:r>
      <w:r w:rsidR="00DB1D69" w:rsidRPr="00F24378">
        <w:t>table</w:t>
      </w:r>
      <w:r w:rsidR="00F24378">
        <w:t xml:space="preserve"> </w:t>
      </w:r>
      <w:r w:rsidR="00DB1D69" w:rsidRPr="00F24378">
        <w:t>of</w:t>
      </w:r>
      <w:r w:rsidR="00F24378">
        <w:t xml:space="preserve"> </w:t>
      </w:r>
      <w:r w:rsidR="00DB1D69" w:rsidRPr="00F24378">
        <w:t>the</w:t>
      </w:r>
      <w:r w:rsidR="00F24378">
        <w:t xml:space="preserve"> </w:t>
      </w:r>
      <w:r w:rsidR="00DB1D69" w:rsidRPr="00F24378">
        <w:t>same</w:t>
      </w:r>
      <w:r w:rsidR="00F24378">
        <w:t xml:space="preserve"> </w:t>
      </w:r>
      <w:r w:rsidR="00DB1D69" w:rsidRPr="00F24378">
        <w:t>name,</w:t>
      </w:r>
      <w:r w:rsidR="00F24378">
        <w:t xml:space="preserve"> </w:t>
      </w:r>
      <w:r w:rsidR="00DB1D69" w:rsidRPr="00F24378">
        <w:t>so</w:t>
      </w:r>
      <w:r w:rsidR="00F24378">
        <w:t xml:space="preserve"> </w:t>
      </w:r>
      <w:r w:rsidR="00DB1D69" w:rsidRPr="00F24378">
        <w:t>it</w:t>
      </w:r>
      <w:r w:rsidR="00F24378">
        <w:t xml:space="preserve"> </w:t>
      </w:r>
      <w:r w:rsidR="00DB1D69" w:rsidRPr="00F24378">
        <w:t>can</w:t>
      </w:r>
      <w:r w:rsidR="00F24378">
        <w:t xml:space="preserve"> </w:t>
      </w:r>
      <w:r w:rsidR="00DB1D69" w:rsidRPr="00F24378">
        <w:t>have</w:t>
      </w:r>
      <w:r w:rsidR="00F24378">
        <w:t xml:space="preserve"> </w:t>
      </w:r>
      <w:r w:rsidR="00DB1D69" w:rsidRPr="00F24378">
        <w:t>the</w:t>
      </w:r>
      <w:r w:rsidR="00F24378">
        <w:t xml:space="preserve"> </w:t>
      </w:r>
      <w:r w:rsidR="00DB1D69" w:rsidRPr="00F24378">
        <w:t>same</w:t>
      </w:r>
      <w:r w:rsidR="00F24378">
        <w:t xml:space="preserve"> </w:t>
      </w:r>
      <w:r w:rsidR="00DB1D69" w:rsidRPr="00F24378">
        <w:t>CHECK</w:t>
      </w:r>
      <w:r w:rsidR="00F24378">
        <w:t xml:space="preserve"> </w:t>
      </w:r>
      <w:r w:rsidR="00DB1D69" w:rsidRPr="00F24378">
        <w:t>constraint</w:t>
      </w:r>
      <w:r w:rsidR="00F24378">
        <w:t xml:space="preserve"> </w:t>
      </w:r>
      <w:r w:rsidR="00DB1D69" w:rsidRPr="00F24378">
        <w:t>names</w:t>
      </w:r>
      <w:r w:rsidR="00F24378">
        <w:t xml:space="preserve"> </w:t>
      </w:r>
      <w:r w:rsidR="00DB1D69" w:rsidRPr="00F24378">
        <w:t>as</w:t>
      </w:r>
      <w:r w:rsidR="00F24378">
        <w:t xml:space="preserve"> </w:t>
      </w:r>
      <w:r w:rsidR="00DB1D69" w:rsidRPr="00F24378">
        <w:t>well.)</w:t>
      </w:r>
    </w:p>
    <w:p w14:paraId="2AA07B57" w14:textId="666A06DA" w:rsidR="00454211" w:rsidRPr="00F24378" w:rsidRDefault="00B65A80" w:rsidP="00454211">
      <w:pPr>
        <w:pStyle w:val="Lista0b"/>
      </w:pPr>
      <w:bookmarkStart w:id="153" w:name="_Toc71794170"/>
      <w:r w:rsidRPr="00F24378">
        <w:t>C</w:t>
      </w:r>
      <w:r w:rsidR="00454211" w:rsidRPr="00F24378">
        <w:t>uándo</w:t>
      </w:r>
      <w:r w:rsidR="00F24378">
        <w:t xml:space="preserve"> </w:t>
      </w:r>
      <w:r w:rsidR="00454211" w:rsidRPr="00F24378">
        <w:t>se</w:t>
      </w:r>
      <w:r w:rsidR="00F24378">
        <w:t xml:space="preserve"> </w:t>
      </w:r>
      <w:r w:rsidR="00454211" w:rsidRPr="00F24378">
        <w:t>comprueba</w:t>
      </w:r>
      <w:r w:rsidR="00F24378">
        <w:t xml:space="preserve"> </w:t>
      </w:r>
      <w:r w:rsidR="00454211" w:rsidRPr="00F24378">
        <w:t>el</w:t>
      </w:r>
      <w:r w:rsidR="00F24378">
        <w:t xml:space="preserve"> </w:t>
      </w:r>
      <w:r w:rsidR="00454211" w:rsidRPr="00F24378">
        <w:t>CHECK</w:t>
      </w:r>
      <w:r w:rsidR="00F24378">
        <w:t xml:space="preserve"> </w:t>
      </w:r>
      <w:r w:rsidR="00454211" w:rsidRPr="00F24378">
        <w:t>y</w:t>
      </w:r>
      <w:r w:rsidR="00F24378">
        <w:t xml:space="preserve"> </w:t>
      </w:r>
      <w:r w:rsidR="00454211" w:rsidRPr="00F24378">
        <w:t>que</w:t>
      </w:r>
      <w:r w:rsidR="00F24378">
        <w:t xml:space="preserve"> </w:t>
      </w:r>
      <w:r w:rsidR="00454211" w:rsidRPr="00F24378">
        <w:t>sucede</w:t>
      </w:r>
      <w:r w:rsidR="00F24378">
        <w:t xml:space="preserve"> </w:t>
      </w:r>
      <w:r w:rsidR="00454211" w:rsidRPr="00F24378">
        <w:t>si</w:t>
      </w:r>
      <w:r w:rsidR="00F24378">
        <w:t xml:space="preserve"> </w:t>
      </w:r>
      <w:r w:rsidR="00454211" w:rsidRPr="00F24378">
        <w:t>falla:</w:t>
      </w:r>
    </w:p>
    <w:p w14:paraId="69A879F1" w14:textId="5F9CEFC0" w:rsidR="00454211" w:rsidRPr="00F24378" w:rsidRDefault="00454211" w:rsidP="00454211">
      <w:r w:rsidRPr="00F24378">
        <w:t>CHECK</w:t>
      </w:r>
      <w:r w:rsidR="00F24378">
        <w:t xml:space="preserve"> </w:t>
      </w:r>
      <w:r w:rsidRPr="00F24378">
        <w:t>constraints</w:t>
      </w:r>
      <w:r w:rsidR="00F24378">
        <w:t xml:space="preserve"> </w:t>
      </w:r>
      <w:r w:rsidRPr="00F24378">
        <w:t>are</w:t>
      </w:r>
      <w:r w:rsidR="00F24378">
        <w:t xml:space="preserve"> </w:t>
      </w:r>
      <w:r w:rsidRPr="00F24378">
        <w:t>evaluated</w:t>
      </w:r>
      <w:r w:rsidR="00F24378">
        <w:t xml:space="preserve"> </w:t>
      </w:r>
      <w:r w:rsidRPr="00F24378">
        <w:t>for</w:t>
      </w:r>
      <w:r w:rsidR="00F24378">
        <w:t xml:space="preserve"> </w:t>
      </w:r>
      <w:r w:rsidRPr="00F24378">
        <w:t>INSERT,</w:t>
      </w:r>
      <w:r w:rsidR="00F24378">
        <w:t xml:space="preserve"> </w:t>
      </w:r>
      <w:r w:rsidRPr="00F24378">
        <w:t>UPDATE,</w:t>
      </w:r>
      <w:r w:rsidR="00F24378">
        <w:t xml:space="preserve"> </w:t>
      </w:r>
      <w:r w:rsidRPr="00F24378">
        <w:t>REPLACE,</w:t>
      </w:r>
      <w:r w:rsidR="00F24378">
        <w:t xml:space="preserve"> </w:t>
      </w:r>
      <w:r w:rsidRPr="00F24378">
        <w:t>LOAD</w:t>
      </w:r>
      <w:r w:rsidR="00F24378">
        <w:t xml:space="preserve"> </w:t>
      </w:r>
      <w:r w:rsidRPr="00F24378">
        <w:t>DATA,</w:t>
      </w:r>
      <w:r w:rsidR="00F24378">
        <w:t xml:space="preserve"> </w:t>
      </w:r>
      <w:r w:rsidRPr="00F24378">
        <w:t>and</w:t>
      </w:r>
      <w:r w:rsidR="00F24378">
        <w:t xml:space="preserve"> </w:t>
      </w:r>
      <w:r w:rsidRPr="00F24378">
        <w:t>LOAD</w:t>
      </w:r>
      <w:r w:rsidR="00F24378">
        <w:t xml:space="preserve"> </w:t>
      </w:r>
      <w:r w:rsidRPr="00F24378">
        <w:t>XML</w:t>
      </w:r>
      <w:r w:rsidR="00F24378">
        <w:t xml:space="preserve"> </w:t>
      </w:r>
      <w:r w:rsidRPr="00F24378">
        <w:t>statements</w:t>
      </w:r>
      <w:r w:rsidR="00F24378">
        <w:t xml:space="preserve"> </w:t>
      </w:r>
      <w:r w:rsidRPr="00F24378">
        <w:t>and</w:t>
      </w:r>
      <w:r w:rsidR="00F24378">
        <w:t xml:space="preserve"> </w:t>
      </w:r>
      <w:r w:rsidRPr="00F24378">
        <w:t>an</w:t>
      </w:r>
      <w:r w:rsidR="00F24378">
        <w:t xml:space="preserve"> </w:t>
      </w:r>
      <w:r w:rsidRPr="00F24378">
        <w:t>error</w:t>
      </w:r>
      <w:r w:rsidR="00F24378">
        <w:t xml:space="preserve"> </w:t>
      </w:r>
      <w:r w:rsidRPr="00F24378">
        <w:t>occurs</w:t>
      </w:r>
      <w:r w:rsidR="00F24378">
        <w:t xml:space="preserve"> </w:t>
      </w:r>
      <w:r w:rsidRPr="00F24378">
        <w:t>if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constraint</w:t>
      </w:r>
      <w:r w:rsidR="00F24378">
        <w:t xml:space="preserve"> </w:t>
      </w:r>
      <w:r w:rsidRPr="00F24378">
        <w:t>evaluates</w:t>
      </w:r>
      <w:r w:rsidR="00F24378">
        <w:t xml:space="preserve"> </w:t>
      </w:r>
      <w:r w:rsidRPr="00F24378">
        <w:t>to</w:t>
      </w:r>
      <w:r w:rsidR="00F24378">
        <w:t xml:space="preserve"> </w:t>
      </w:r>
      <w:r w:rsidRPr="00F24378">
        <w:t>FALSE</w:t>
      </w:r>
    </w:p>
    <w:p w14:paraId="7F5AFB5F" w14:textId="36615BA9" w:rsidR="009D4A10" w:rsidRPr="00F24378" w:rsidRDefault="009D4A10" w:rsidP="009D4A10">
      <w:pPr>
        <w:pStyle w:val="Lista0b"/>
      </w:pPr>
      <w:r w:rsidRPr="00F24378">
        <w:t>Qué</w:t>
      </w:r>
      <w:r w:rsidR="00F24378">
        <w:t xml:space="preserve"> </w:t>
      </w:r>
      <w:r w:rsidRPr="00F24378">
        <w:t>comandos</w:t>
      </w:r>
      <w:r w:rsidR="00F24378">
        <w:t xml:space="preserve"> </w:t>
      </w:r>
      <w:r w:rsidRPr="00F24378">
        <w:t>puede</w:t>
      </w:r>
      <w:r w:rsidR="00F24378">
        <w:t xml:space="preserve"> </w:t>
      </w:r>
      <w:r w:rsidRPr="00F24378">
        <w:t>incluir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CHECK</w:t>
      </w:r>
    </w:p>
    <w:p w14:paraId="606A7022" w14:textId="259BABDA" w:rsidR="009D4A10" w:rsidRPr="00F24378" w:rsidRDefault="009D4A10" w:rsidP="009D4A10">
      <w:r w:rsidRPr="00F24378">
        <w:t>CHECK</w:t>
      </w:r>
      <w:r w:rsidR="00F24378">
        <w:t xml:space="preserve"> </w:t>
      </w:r>
      <w:r w:rsidRPr="00F24378">
        <w:t>condition</w:t>
      </w:r>
      <w:r w:rsidR="00F24378">
        <w:t xml:space="preserve"> </w:t>
      </w:r>
      <w:r w:rsidRPr="00F24378">
        <w:t>expressions</w:t>
      </w:r>
      <w:r w:rsidR="00F24378">
        <w:t xml:space="preserve"> </w:t>
      </w:r>
      <w:r w:rsidRPr="00F24378">
        <w:t>must</w:t>
      </w:r>
      <w:r w:rsidR="00F24378">
        <w:t xml:space="preserve"> </w:t>
      </w:r>
      <w:r w:rsidRPr="00F24378">
        <w:t>adhere</w:t>
      </w:r>
      <w:r w:rsidR="00F24378">
        <w:t xml:space="preserve"> </w:t>
      </w:r>
      <w:r w:rsidRPr="00F24378">
        <w:t>to</w:t>
      </w:r>
      <w:r w:rsidR="00F24378">
        <w:t xml:space="preserve"> </w:t>
      </w:r>
      <w:r w:rsidRPr="00F24378">
        <w:t>the</w:t>
      </w:r>
      <w:r w:rsidR="00F24378">
        <w:t xml:space="preserve"> </w:t>
      </w:r>
      <w:r w:rsidRPr="00F24378">
        <w:t>following</w:t>
      </w:r>
      <w:r w:rsidR="00F24378">
        <w:t xml:space="preserve"> </w:t>
      </w:r>
      <w:r w:rsidRPr="00F24378">
        <w:t>rules.</w:t>
      </w:r>
      <w:r w:rsidR="00F24378">
        <w:t xml:space="preserve"> </w:t>
      </w:r>
      <w:r w:rsidRPr="00F24378">
        <w:t>An</w:t>
      </w:r>
      <w:r w:rsidR="00F24378">
        <w:t xml:space="preserve"> </w:t>
      </w:r>
      <w:r w:rsidRPr="00F24378">
        <w:t>error</w:t>
      </w:r>
      <w:r w:rsidR="00F24378">
        <w:t xml:space="preserve"> </w:t>
      </w:r>
      <w:r w:rsidRPr="00F24378">
        <w:t>occurs</w:t>
      </w:r>
      <w:r w:rsidR="00F24378">
        <w:t xml:space="preserve"> </w:t>
      </w:r>
      <w:r w:rsidRPr="00F24378">
        <w:t>if</w:t>
      </w:r>
      <w:r w:rsidR="00F24378">
        <w:t xml:space="preserve"> </w:t>
      </w:r>
      <w:r w:rsidRPr="00F24378">
        <w:t>an</w:t>
      </w:r>
      <w:r w:rsidR="00F24378">
        <w:t xml:space="preserve"> </w:t>
      </w:r>
      <w:r w:rsidRPr="00F24378">
        <w:t>expression</w:t>
      </w:r>
      <w:r w:rsidR="00F24378">
        <w:t xml:space="preserve"> </w:t>
      </w:r>
      <w:r w:rsidRPr="00F24378">
        <w:t>contains</w:t>
      </w:r>
      <w:r w:rsidR="00F24378">
        <w:t xml:space="preserve"> </w:t>
      </w:r>
      <w:r w:rsidRPr="00F24378">
        <w:t>disallowed</w:t>
      </w:r>
      <w:r w:rsidR="00F24378">
        <w:t xml:space="preserve"> </w:t>
      </w:r>
      <w:r w:rsidRPr="00F24378">
        <w:t>constructs.</w:t>
      </w:r>
    </w:p>
    <w:p w14:paraId="6E5CB5AB" w14:textId="28C93EDF" w:rsidR="009D4A10" w:rsidRPr="00F24378" w:rsidRDefault="009D4A10" w:rsidP="009D4A10">
      <w:pPr>
        <w:pStyle w:val="Lista1"/>
      </w:pPr>
      <w:r w:rsidRPr="00F24378">
        <w:t>Nongenerated</w:t>
      </w:r>
      <w:r w:rsidR="00F24378">
        <w:t xml:space="preserve"> </w:t>
      </w:r>
      <w:r w:rsidRPr="00F24378">
        <w:t>and</w:t>
      </w:r>
      <w:r w:rsidR="00F24378">
        <w:t xml:space="preserve"> </w:t>
      </w:r>
      <w:r w:rsidRPr="00F24378">
        <w:t>generated</w:t>
      </w:r>
      <w:r w:rsidR="00F24378">
        <w:t xml:space="preserve"> </w:t>
      </w:r>
      <w:r w:rsidRPr="00F24378">
        <w:t>columns</w:t>
      </w:r>
      <w:r w:rsidR="00F24378">
        <w:t xml:space="preserve"> </w:t>
      </w:r>
      <w:r w:rsidRPr="00F24378">
        <w:t>are</w:t>
      </w:r>
      <w:r w:rsidR="00F24378">
        <w:t xml:space="preserve"> </w:t>
      </w:r>
      <w:r w:rsidRPr="00F24378">
        <w:t>permitted,</w:t>
      </w:r>
      <w:r w:rsidR="00F24378">
        <w:t xml:space="preserve"> </w:t>
      </w:r>
      <w:r w:rsidRPr="00F24378">
        <w:t>except</w:t>
      </w:r>
      <w:r w:rsidR="00F24378">
        <w:t xml:space="preserve"> </w:t>
      </w:r>
      <w:r w:rsidRPr="00F24378">
        <w:t>columns</w:t>
      </w:r>
      <w:r w:rsidR="00F24378">
        <w:t xml:space="preserve"> </w:t>
      </w:r>
      <w:r w:rsidRPr="00F24378">
        <w:t>with</w:t>
      </w:r>
      <w:r w:rsidR="00F24378">
        <w:t xml:space="preserve"> </w:t>
      </w:r>
      <w:r w:rsidRPr="00F24378">
        <w:t>the</w:t>
      </w:r>
      <w:r w:rsidR="00F24378">
        <w:t xml:space="preserve"> </w:t>
      </w:r>
      <w:r w:rsidRPr="00F24378">
        <w:t>AUTO_INCREMENT</w:t>
      </w:r>
      <w:r w:rsidR="00F24378">
        <w:t xml:space="preserve"> </w:t>
      </w:r>
      <w:r w:rsidRPr="00F24378">
        <w:t>attribute</w:t>
      </w:r>
      <w:r w:rsidR="00F24378">
        <w:t xml:space="preserve"> </w:t>
      </w:r>
      <w:r w:rsidRPr="00F24378">
        <w:t>and</w:t>
      </w:r>
      <w:r w:rsidR="00F24378">
        <w:t xml:space="preserve"> </w:t>
      </w:r>
      <w:r w:rsidRPr="00F24378">
        <w:t>columns</w:t>
      </w:r>
      <w:r w:rsidR="00F24378">
        <w:t xml:space="preserve"> </w:t>
      </w:r>
      <w:r w:rsidRPr="00F24378">
        <w:t>in</w:t>
      </w:r>
      <w:r w:rsidR="00F24378">
        <w:t xml:space="preserve"> </w:t>
      </w:r>
      <w:r w:rsidRPr="00F24378">
        <w:t>other</w:t>
      </w:r>
      <w:r w:rsidR="00F24378">
        <w:t xml:space="preserve"> </w:t>
      </w:r>
      <w:r w:rsidRPr="00F24378">
        <w:t>tables.</w:t>
      </w:r>
    </w:p>
    <w:p w14:paraId="75B261D8" w14:textId="247B51D3" w:rsidR="009D4A10" w:rsidRPr="00F24378" w:rsidRDefault="009D4A10" w:rsidP="009D4A10">
      <w:pPr>
        <w:pStyle w:val="Lista1"/>
      </w:pPr>
      <w:r w:rsidRPr="00F24378">
        <w:t>Literals,</w:t>
      </w:r>
      <w:r w:rsidR="00F24378">
        <w:t xml:space="preserve"> </w:t>
      </w:r>
      <w:r w:rsidRPr="00F24378">
        <w:t>deterministic</w:t>
      </w:r>
      <w:r w:rsidR="00F24378">
        <w:t xml:space="preserve"> </w:t>
      </w:r>
      <w:r w:rsidRPr="00F24378">
        <w:t>built-in</w:t>
      </w:r>
      <w:r w:rsidR="00F24378">
        <w:t xml:space="preserve"> </w:t>
      </w:r>
      <w:r w:rsidRPr="00F24378">
        <w:t>functions,</w:t>
      </w:r>
      <w:r w:rsidR="00F24378">
        <w:t xml:space="preserve"> </w:t>
      </w:r>
      <w:r w:rsidRPr="00F24378">
        <w:t>and</w:t>
      </w:r>
      <w:r w:rsidR="00F24378">
        <w:t xml:space="preserve"> </w:t>
      </w:r>
      <w:r w:rsidRPr="00F24378">
        <w:t>operators</w:t>
      </w:r>
      <w:r w:rsidR="00F24378">
        <w:t xml:space="preserve"> </w:t>
      </w:r>
      <w:r w:rsidRPr="00F24378">
        <w:t>are</w:t>
      </w:r>
      <w:r w:rsidR="00F24378">
        <w:t xml:space="preserve"> </w:t>
      </w:r>
      <w:r w:rsidRPr="00F24378">
        <w:t>permitted.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function</w:t>
      </w:r>
      <w:r w:rsidR="00F24378">
        <w:t xml:space="preserve"> </w:t>
      </w:r>
      <w:r w:rsidRPr="00F24378">
        <w:t>is</w:t>
      </w:r>
      <w:r w:rsidR="00F24378">
        <w:t xml:space="preserve"> </w:t>
      </w:r>
      <w:r w:rsidRPr="00F24378">
        <w:t>deterministic</w:t>
      </w:r>
      <w:r w:rsidR="00F24378">
        <w:t xml:space="preserve"> </w:t>
      </w:r>
      <w:r w:rsidRPr="00F24378">
        <w:t>if,</w:t>
      </w:r>
      <w:r w:rsidR="00F24378">
        <w:t xml:space="preserve"> </w:t>
      </w:r>
      <w:r w:rsidRPr="00F24378">
        <w:t>given</w:t>
      </w:r>
      <w:r w:rsidR="00F24378">
        <w:t xml:space="preserve"> </w:t>
      </w:r>
      <w:r w:rsidRPr="00F24378">
        <w:t>the</w:t>
      </w:r>
      <w:r w:rsidR="00F24378">
        <w:t xml:space="preserve"> </w:t>
      </w:r>
      <w:r w:rsidRPr="00F24378">
        <w:t>same</w:t>
      </w:r>
      <w:r w:rsidR="00F24378">
        <w:t xml:space="preserve"> </w:t>
      </w:r>
      <w:r w:rsidRPr="00F24378">
        <w:t>data</w:t>
      </w:r>
      <w:r w:rsidR="00F24378">
        <w:t xml:space="preserve"> </w:t>
      </w:r>
      <w:r w:rsidRPr="00F24378">
        <w:t>in</w:t>
      </w:r>
      <w:r w:rsidR="00F24378">
        <w:t xml:space="preserve"> </w:t>
      </w:r>
      <w:r w:rsidRPr="00F24378">
        <w:t>tables,</w:t>
      </w:r>
      <w:r w:rsidR="00F24378">
        <w:t xml:space="preserve"> </w:t>
      </w:r>
      <w:r w:rsidRPr="00F24378">
        <w:t>multiple</w:t>
      </w:r>
      <w:r w:rsidR="00F24378">
        <w:t xml:space="preserve"> </w:t>
      </w:r>
      <w:r w:rsidRPr="00F24378">
        <w:t>invocations</w:t>
      </w:r>
      <w:r w:rsidR="00F24378">
        <w:t xml:space="preserve"> </w:t>
      </w:r>
      <w:r w:rsidRPr="00F24378">
        <w:t>produce</w:t>
      </w:r>
      <w:r w:rsidR="00F24378">
        <w:t xml:space="preserve"> </w:t>
      </w:r>
      <w:r w:rsidRPr="00F24378">
        <w:t>the</w:t>
      </w:r>
      <w:r w:rsidR="00F24378">
        <w:t xml:space="preserve"> </w:t>
      </w:r>
      <w:r w:rsidRPr="00F24378">
        <w:t>same</w:t>
      </w:r>
      <w:r w:rsidR="00F24378">
        <w:t xml:space="preserve"> </w:t>
      </w:r>
      <w:r w:rsidRPr="00F24378">
        <w:t>result,</w:t>
      </w:r>
      <w:r w:rsidR="00F24378">
        <w:t xml:space="preserve"> </w:t>
      </w:r>
      <w:r w:rsidRPr="00F24378">
        <w:t>independently</w:t>
      </w:r>
      <w:r w:rsidR="00F24378">
        <w:t xml:space="preserve"> </w:t>
      </w:r>
      <w:r w:rsidRPr="00F24378">
        <w:t>of</w:t>
      </w:r>
      <w:r w:rsidR="00F24378">
        <w:t xml:space="preserve"> </w:t>
      </w:r>
      <w:r w:rsidRPr="00F24378">
        <w:t>the</w:t>
      </w:r>
      <w:r w:rsidR="00F24378">
        <w:t xml:space="preserve"> </w:t>
      </w:r>
      <w:r w:rsidRPr="00F24378">
        <w:t>connected</w:t>
      </w:r>
      <w:r w:rsidR="00F24378">
        <w:t xml:space="preserve"> </w:t>
      </w:r>
      <w:r w:rsidRPr="00F24378">
        <w:t>user.</w:t>
      </w:r>
      <w:r w:rsidR="00F24378">
        <w:t xml:space="preserve"> </w:t>
      </w:r>
      <w:r w:rsidRPr="00F24378">
        <w:t>Examples</w:t>
      </w:r>
      <w:r w:rsidR="00F24378">
        <w:t xml:space="preserve"> </w:t>
      </w:r>
      <w:r w:rsidRPr="00F24378">
        <w:t>of</w:t>
      </w:r>
      <w:r w:rsidR="00F24378">
        <w:t xml:space="preserve"> </w:t>
      </w:r>
      <w:r w:rsidRPr="00F24378">
        <w:t>functions</w:t>
      </w:r>
      <w:r w:rsidR="00F24378">
        <w:t xml:space="preserve"> </w:t>
      </w:r>
      <w:r w:rsidRPr="00F24378">
        <w:t>that</w:t>
      </w:r>
      <w:r w:rsidR="00F24378">
        <w:t xml:space="preserve"> </w:t>
      </w:r>
      <w:r w:rsidRPr="00F24378">
        <w:t>are</w:t>
      </w:r>
      <w:r w:rsidR="00F24378">
        <w:t xml:space="preserve"> </w:t>
      </w:r>
      <w:r w:rsidRPr="00F24378">
        <w:t>nondeterministic</w:t>
      </w:r>
      <w:r w:rsidR="00F24378">
        <w:t xml:space="preserve"> </w:t>
      </w:r>
      <w:r w:rsidRPr="00F24378">
        <w:t>and</w:t>
      </w:r>
      <w:r w:rsidR="00F24378">
        <w:t xml:space="preserve"> </w:t>
      </w:r>
      <w:r w:rsidRPr="00F24378">
        <w:t>fail</w:t>
      </w:r>
      <w:r w:rsidR="00F24378">
        <w:t xml:space="preserve"> </w:t>
      </w:r>
      <w:r w:rsidRPr="00F24378">
        <w:t>this</w:t>
      </w:r>
      <w:r w:rsidR="00F24378">
        <w:t xml:space="preserve"> </w:t>
      </w:r>
      <w:r w:rsidRPr="00F24378">
        <w:t>definition:</w:t>
      </w:r>
      <w:r w:rsidR="00F24378">
        <w:t xml:space="preserve"> </w:t>
      </w:r>
      <w:r w:rsidRPr="00F24378">
        <w:t>CONNECTION_ID(),</w:t>
      </w:r>
      <w:r w:rsidR="00F24378">
        <w:t xml:space="preserve"> </w:t>
      </w:r>
      <w:r w:rsidRPr="00F24378">
        <w:t>CURRENT_USER(),</w:t>
      </w:r>
      <w:r w:rsidR="00F24378">
        <w:t xml:space="preserve"> </w:t>
      </w:r>
      <w:r w:rsidRPr="00F24378">
        <w:t>NOW().</w:t>
      </w:r>
    </w:p>
    <w:p w14:paraId="57609E11" w14:textId="76DFF542" w:rsidR="009D4A10" w:rsidRPr="00F24378" w:rsidRDefault="009D4A10" w:rsidP="009D4A10">
      <w:pPr>
        <w:pStyle w:val="Lista1"/>
      </w:pPr>
      <w:r w:rsidRPr="00F24378">
        <w:lastRenderedPageBreak/>
        <w:t>Stored</w:t>
      </w:r>
      <w:r w:rsidR="00F24378">
        <w:t xml:space="preserve"> </w:t>
      </w:r>
      <w:r w:rsidRPr="00F24378">
        <w:t>functions</w:t>
      </w:r>
      <w:r w:rsidR="00F24378">
        <w:t xml:space="preserve"> </w:t>
      </w:r>
      <w:r w:rsidRPr="00F24378">
        <w:t>and</w:t>
      </w:r>
      <w:r w:rsidR="00F24378">
        <w:t xml:space="preserve"> </w:t>
      </w:r>
      <w:r w:rsidRPr="00F24378">
        <w:t>loadable</w:t>
      </w:r>
      <w:r w:rsidR="00F24378">
        <w:t xml:space="preserve"> </w:t>
      </w:r>
      <w:r w:rsidRPr="00F24378">
        <w:t>functions</w:t>
      </w:r>
      <w:r w:rsidR="00F24378">
        <w:t xml:space="preserve"> </w:t>
      </w:r>
      <w:r w:rsidRPr="00F24378">
        <w:t>are</w:t>
      </w:r>
      <w:r w:rsidR="00F24378">
        <w:t xml:space="preserve"> </w:t>
      </w:r>
      <w:r w:rsidRPr="00F24378">
        <w:t>not</w:t>
      </w:r>
      <w:r w:rsidR="00F24378">
        <w:t xml:space="preserve"> </w:t>
      </w:r>
      <w:r w:rsidRPr="00F24378">
        <w:t>permitted.</w:t>
      </w:r>
    </w:p>
    <w:p w14:paraId="309CE318" w14:textId="3DD28BDC" w:rsidR="009D4A10" w:rsidRPr="00F24378" w:rsidRDefault="009D4A10" w:rsidP="009D4A10">
      <w:pPr>
        <w:pStyle w:val="Lista1"/>
      </w:pPr>
      <w:r w:rsidRPr="00F24378">
        <w:t>Stored</w:t>
      </w:r>
      <w:r w:rsidR="00F24378">
        <w:t xml:space="preserve"> </w:t>
      </w:r>
      <w:r w:rsidRPr="00F24378">
        <w:t>procedure</w:t>
      </w:r>
      <w:r w:rsidR="00F24378">
        <w:t xml:space="preserve"> </w:t>
      </w:r>
      <w:r w:rsidRPr="00F24378">
        <w:t>and</w:t>
      </w:r>
      <w:r w:rsidR="00F24378">
        <w:t xml:space="preserve"> </w:t>
      </w:r>
      <w:r w:rsidRPr="00F24378">
        <w:t>function</w:t>
      </w:r>
      <w:r w:rsidR="00F24378">
        <w:t xml:space="preserve"> </w:t>
      </w:r>
      <w:r w:rsidRPr="00F24378">
        <w:t>parameters</w:t>
      </w:r>
      <w:r w:rsidR="00F24378">
        <w:t xml:space="preserve"> </w:t>
      </w:r>
      <w:r w:rsidRPr="00F24378">
        <w:t>are</w:t>
      </w:r>
      <w:r w:rsidR="00F24378">
        <w:t xml:space="preserve"> </w:t>
      </w:r>
      <w:r w:rsidRPr="00F24378">
        <w:t>not</w:t>
      </w:r>
      <w:r w:rsidR="00F24378">
        <w:t xml:space="preserve"> </w:t>
      </w:r>
      <w:r w:rsidRPr="00F24378">
        <w:t>permitted.</w:t>
      </w:r>
    </w:p>
    <w:p w14:paraId="0DC0DF4C" w14:textId="167A1F61" w:rsidR="009D4A10" w:rsidRPr="00F24378" w:rsidRDefault="009D4A10" w:rsidP="009D4A10">
      <w:pPr>
        <w:pStyle w:val="Lista1"/>
      </w:pPr>
      <w:r w:rsidRPr="00F24378">
        <w:t>Variables</w:t>
      </w:r>
      <w:r w:rsidR="00F24378">
        <w:t xml:space="preserve"> </w:t>
      </w:r>
      <w:r w:rsidRPr="00F24378">
        <w:t>(system</w:t>
      </w:r>
      <w:r w:rsidR="00F24378">
        <w:t xml:space="preserve"> </w:t>
      </w:r>
      <w:r w:rsidRPr="00F24378">
        <w:t>variables,</w:t>
      </w:r>
      <w:r w:rsidR="00F24378">
        <w:t xml:space="preserve"> </w:t>
      </w:r>
      <w:r w:rsidRPr="00F24378">
        <w:t>user-defined</w:t>
      </w:r>
      <w:r w:rsidR="00F24378">
        <w:t xml:space="preserve"> </w:t>
      </w:r>
      <w:r w:rsidRPr="00F24378">
        <w:t>variables,</w:t>
      </w:r>
      <w:r w:rsidR="00F24378">
        <w:t xml:space="preserve"> </w:t>
      </w:r>
      <w:r w:rsidRPr="00F24378">
        <w:t>and</w:t>
      </w:r>
      <w:r w:rsidR="00F24378">
        <w:t xml:space="preserve"> </w:t>
      </w:r>
      <w:r w:rsidRPr="00F24378">
        <w:t>stored</w:t>
      </w:r>
      <w:r w:rsidR="00F24378">
        <w:t xml:space="preserve"> </w:t>
      </w:r>
      <w:r w:rsidRPr="00F24378">
        <w:t>program</w:t>
      </w:r>
      <w:r w:rsidR="00F24378">
        <w:t xml:space="preserve"> </w:t>
      </w:r>
      <w:r w:rsidRPr="00F24378">
        <w:t>local</w:t>
      </w:r>
      <w:r w:rsidR="00F24378">
        <w:t xml:space="preserve"> </w:t>
      </w:r>
      <w:r w:rsidRPr="00F24378">
        <w:t>variables)</w:t>
      </w:r>
      <w:r w:rsidR="00F24378">
        <w:t xml:space="preserve"> </w:t>
      </w:r>
      <w:r w:rsidRPr="00F24378">
        <w:t>are</w:t>
      </w:r>
      <w:r w:rsidR="00F24378">
        <w:t xml:space="preserve"> </w:t>
      </w:r>
      <w:r w:rsidRPr="00F24378">
        <w:t>not</w:t>
      </w:r>
      <w:r w:rsidR="00F24378">
        <w:t xml:space="preserve"> </w:t>
      </w:r>
      <w:r w:rsidRPr="00F24378">
        <w:t>permitted.</w:t>
      </w:r>
    </w:p>
    <w:p w14:paraId="3B431657" w14:textId="7C4DA212" w:rsidR="009D4A10" w:rsidRPr="00F24378" w:rsidRDefault="009D4A10" w:rsidP="009D4A10">
      <w:pPr>
        <w:pStyle w:val="Lista1"/>
      </w:pPr>
      <w:r w:rsidRPr="00F24378">
        <w:t>Subqueries</w:t>
      </w:r>
      <w:r w:rsidR="00F24378">
        <w:t xml:space="preserve"> </w:t>
      </w:r>
      <w:r w:rsidRPr="00F24378">
        <w:t>are</w:t>
      </w:r>
      <w:r w:rsidR="00F24378">
        <w:t xml:space="preserve"> </w:t>
      </w:r>
      <w:r w:rsidRPr="00F24378">
        <w:t>not</w:t>
      </w:r>
      <w:r w:rsidR="00F24378">
        <w:t xml:space="preserve"> </w:t>
      </w:r>
      <w:r w:rsidRPr="00F24378">
        <w:t>permitted.</w:t>
      </w:r>
    </w:p>
    <w:p w14:paraId="17BCD622" w14:textId="77777777" w:rsidR="009D4A10" w:rsidRPr="00F24378" w:rsidRDefault="0016662C" w:rsidP="0016662C">
      <w:pPr>
        <w:pStyle w:val="Lista0b"/>
      </w:pPr>
      <w:r w:rsidRPr="00F24378">
        <w:t>ENFORCEMENT</w:t>
      </w:r>
    </w:p>
    <w:p w14:paraId="426F979D" w14:textId="1F860E11" w:rsidR="0016662C" w:rsidRPr="00F24378" w:rsidRDefault="0016662C" w:rsidP="0016662C">
      <w:r w:rsidRPr="00F24378">
        <w:t>The</w:t>
      </w:r>
      <w:r w:rsidR="00F24378">
        <w:t xml:space="preserve"> </w:t>
      </w:r>
      <w:r w:rsidRPr="00F24378">
        <w:t>optional</w:t>
      </w:r>
      <w:r w:rsidR="00F24378">
        <w:t xml:space="preserve"> </w:t>
      </w:r>
      <w:r w:rsidRPr="00F24378">
        <w:t>ENFORCEMENT</w:t>
      </w:r>
      <w:r w:rsidR="00F24378">
        <w:t xml:space="preserve"> </w:t>
      </w:r>
      <w:r w:rsidRPr="00F24378">
        <w:t>clause</w:t>
      </w:r>
      <w:r w:rsidR="00F24378">
        <w:t xml:space="preserve"> </w:t>
      </w:r>
      <w:r w:rsidRPr="00F24378">
        <w:t>indicates</w:t>
      </w:r>
      <w:r w:rsidR="00F24378">
        <w:t xml:space="preserve"> </w:t>
      </w:r>
      <w:r w:rsidRPr="00F24378">
        <w:t>whether</w:t>
      </w:r>
      <w:r w:rsidR="00F24378">
        <w:t xml:space="preserve"> </w:t>
      </w:r>
      <w:r w:rsidRPr="00F24378">
        <w:t>the</w:t>
      </w:r>
      <w:r w:rsidR="00F24378">
        <w:t xml:space="preserve"> </w:t>
      </w:r>
      <w:r w:rsidRPr="00F24378">
        <w:t>constraint</w:t>
      </w:r>
      <w:r w:rsidR="00F24378">
        <w:t xml:space="preserve"> </w:t>
      </w:r>
      <w:r w:rsidRPr="00F24378">
        <w:t>is</w:t>
      </w:r>
      <w:r w:rsidR="00F24378">
        <w:t xml:space="preserve"> </w:t>
      </w:r>
      <w:r w:rsidRPr="00F24378">
        <w:t>enforced</w:t>
      </w:r>
      <w:r w:rsidR="00F24378">
        <w:t xml:space="preserve"> </w:t>
      </w:r>
      <w:r w:rsidRPr="00F24378">
        <w:t>(si</w:t>
      </w:r>
      <w:r w:rsidR="00F24378">
        <w:t xml:space="preserve"> </w:t>
      </w:r>
      <w:r w:rsidRPr="00F24378">
        <w:t>está</w:t>
      </w:r>
      <w:r w:rsidR="00F24378">
        <w:t xml:space="preserve"> </w:t>
      </w:r>
      <w:r w:rsidRPr="00F24378">
        <w:t>activa</w:t>
      </w:r>
      <w:r w:rsidR="00F24378">
        <w:t xml:space="preserve"> </w:t>
      </w:r>
      <w:r w:rsidRPr="00F24378">
        <w:t>o</w:t>
      </w:r>
      <w:r w:rsidR="00F24378">
        <w:t xml:space="preserve"> </w:t>
      </w:r>
      <w:r w:rsidRPr="00F24378">
        <w:t>no).</w:t>
      </w:r>
    </w:p>
    <w:p w14:paraId="4E1843E4" w14:textId="57864951" w:rsidR="00AA6B2E" w:rsidRPr="00F24378" w:rsidRDefault="00AA6B2E" w:rsidP="00AA6B2E">
      <w:pPr>
        <w:pStyle w:val="Ttulo3"/>
      </w:pPr>
      <w:bookmarkStart w:id="154" w:name="_Toc149546836"/>
      <w:r w:rsidRPr="00F24378">
        <w:t>Comandos</w:t>
      </w:r>
      <w:r w:rsidR="00F24378">
        <w:t xml:space="preserve"> </w:t>
      </w:r>
      <w:r w:rsidRPr="00F24378">
        <w:t>para</w:t>
      </w:r>
      <w:r w:rsidR="00F24378">
        <w:t xml:space="preserve"> </w:t>
      </w:r>
      <w:r w:rsidRPr="00F24378">
        <w:t>añadir,</w:t>
      </w:r>
      <w:r w:rsidR="00F24378">
        <w:t xml:space="preserve"> </w:t>
      </w:r>
      <w:r w:rsidRPr="00F24378">
        <w:t>modificar,</w:t>
      </w:r>
      <w:r w:rsidR="00F24378">
        <w:t xml:space="preserve"> </w:t>
      </w:r>
      <w:r w:rsidRPr="00F24378">
        <w:t>borrar</w:t>
      </w:r>
      <w:r w:rsidR="00F24378">
        <w:t xml:space="preserve"> </w:t>
      </w:r>
      <w:r w:rsidRPr="00F24378">
        <w:t>CHECKS</w:t>
      </w:r>
      <w:bookmarkEnd w:id="153"/>
      <w:bookmarkEnd w:id="154"/>
    </w:p>
    <w:p w14:paraId="13F16436" w14:textId="64AEF678" w:rsidR="00AA6B2E" w:rsidRPr="00F24378" w:rsidRDefault="00AA6B2E" w:rsidP="00AA6B2E">
      <w:pPr>
        <w:pStyle w:val="comandoseinstrucciones"/>
      </w:pPr>
      <w:r w:rsidRPr="00F24378">
        <w:t>ALTER</w:t>
      </w:r>
      <w:r w:rsidR="00F24378">
        <w:t xml:space="preserve"> </w:t>
      </w:r>
      <w:r w:rsidRPr="00F24378">
        <w:t>TABLE</w:t>
      </w:r>
      <w:r w:rsidR="00F24378">
        <w:t xml:space="preserve"> </w:t>
      </w:r>
      <w:r w:rsidRPr="00F24378">
        <w:t>Persons</w:t>
      </w:r>
    </w:p>
    <w:p w14:paraId="2E9E320D" w14:textId="354380F4" w:rsidR="00AA6B2E" w:rsidRPr="00F24378" w:rsidRDefault="00AA6B2E" w:rsidP="00AA6B2E">
      <w:pPr>
        <w:pStyle w:val="comandoseinstrucciones"/>
      </w:pPr>
      <w:r w:rsidRPr="00F24378">
        <w:t>ADD</w:t>
      </w:r>
      <w:r w:rsidR="00F24378">
        <w:t xml:space="preserve"> </w:t>
      </w:r>
      <w:r w:rsidRPr="00F24378">
        <w:t>CHECK</w:t>
      </w:r>
      <w:r w:rsidR="00F24378">
        <w:t xml:space="preserve"> </w:t>
      </w:r>
      <w:r w:rsidRPr="00F24378">
        <w:t>(Age&gt;=18);</w:t>
      </w:r>
    </w:p>
    <w:p w14:paraId="05F2ECAD" w14:textId="77777777" w:rsidR="00AA6B2E" w:rsidRPr="00F24378" w:rsidRDefault="00AA6B2E" w:rsidP="00AA6B2E">
      <w:pPr>
        <w:pStyle w:val="comandoseinstrucciones"/>
      </w:pPr>
    </w:p>
    <w:p w14:paraId="536E550E" w14:textId="4EF36AC5" w:rsidR="00AA6B2E" w:rsidRPr="00F24378" w:rsidRDefault="00AA6B2E" w:rsidP="00AA6B2E">
      <w:pPr>
        <w:pStyle w:val="comandoseinstrucciones"/>
      </w:pPr>
      <w:r w:rsidRPr="00F24378">
        <w:t>ALTER</w:t>
      </w:r>
      <w:r w:rsidR="00F24378">
        <w:t xml:space="preserve"> </w:t>
      </w:r>
      <w:r w:rsidRPr="00F24378">
        <w:t>TABLE</w:t>
      </w:r>
      <w:r w:rsidR="00F24378">
        <w:t xml:space="preserve"> </w:t>
      </w:r>
      <w:r w:rsidRPr="00F24378">
        <w:t>Persons</w:t>
      </w:r>
    </w:p>
    <w:p w14:paraId="4AC1DA5E" w14:textId="32F56007" w:rsidR="00AA6B2E" w:rsidRPr="00F24378" w:rsidRDefault="00AA6B2E" w:rsidP="00AA6B2E">
      <w:pPr>
        <w:pStyle w:val="comandoseinstrucciones"/>
      </w:pPr>
      <w:r w:rsidRPr="00F24378">
        <w:t>ADD</w:t>
      </w:r>
      <w:r w:rsidR="00F24378">
        <w:t xml:space="preserve"> </w:t>
      </w:r>
      <w:r w:rsidRPr="00F24378">
        <w:t>CONSTRAINT</w:t>
      </w:r>
      <w:r w:rsidR="00F24378">
        <w:t xml:space="preserve"> </w:t>
      </w:r>
      <w:r w:rsidRPr="00F24378">
        <w:t>CHK_PersonAge</w:t>
      </w:r>
      <w:r w:rsidR="00F24378">
        <w:t xml:space="preserve"> </w:t>
      </w:r>
      <w:r w:rsidRPr="00F24378">
        <w:t>CHECK</w:t>
      </w:r>
      <w:r w:rsidR="00F24378">
        <w:t xml:space="preserve"> </w:t>
      </w:r>
      <w:r w:rsidRPr="00F24378">
        <w:t>(Age&gt;=18</w:t>
      </w:r>
      <w:r w:rsidR="00F24378">
        <w:t xml:space="preserve"> </w:t>
      </w:r>
      <w:r w:rsidRPr="00F24378">
        <w:t>AND</w:t>
      </w:r>
      <w:r w:rsidR="00F24378">
        <w:t xml:space="preserve"> </w:t>
      </w:r>
      <w:r w:rsidRPr="00F24378">
        <w:t>City='Sandnes');</w:t>
      </w:r>
    </w:p>
    <w:p w14:paraId="09E331A7" w14:textId="77777777" w:rsidR="00AA6B2E" w:rsidRPr="00F24378" w:rsidRDefault="00AA6B2E" w:rsidP="00AA6B2E">
      <w:pPr>
        <w:pStyle w:val="comandoseinstrucciones"/>
      </w:pPr>
    </w:p>
    <w:p w14:paraId="6BF47D8D" w14:textId="1D32FC8D" w:rsidR="00AA6B2E" w:rsidRPr="00F24378" w:rsidRDefault="00AA6B2E" w:rsidP="00AA6B2E">
      <w:pPr>
        <w:pStyle w:val="comandoseinstrucciones"/>
      </w:pPr>
      <w:r w:rsidRPr="00F24378">
        <w:t>ALTER</w:t>
      </w:r>
      <w:r w:rsidR="00F24378">
        <w:t xml:space="preserve"> </w:t>
      </w:r>
      <w:r w:rsidRPr="00F24378">
        <w:t>TABLE</w:t>
      </w:r>
      <w:r w:rsidR="00F24378">
        <w:t xml:space="preserve"> </w:t>
      </w:r>
      <w:r w:rsidRPr="00F24378">
        <w:t>Persons</w:t>
      </w:r>
    </w:p>
    <w:p w14:paraId="1D8178AB" w14:textId="55A26EFC" w:rsidR="00AA6B2E" w:rsidRPr="00F24378" w:rsidRDefault="00AA6B2E" w:rsidP="00AA6B2E">
      <w:pPr>
        <w:pStyle w:val="comandoseinstrucciones"/>
      </w:pPr>
      <w:r w:rsidRPr="00F24378">
        <w:t>DROP</w:t>
      </w:r>
      <w:r w:rsidR="00F24378">
        <w:t xml:space="preserve"> </w:t>
      </w:r>
      <w:r w:rsidRPr="00F24378">
        <w:t>CHECK</w:t>
      </w:r>
      <w:r w:rsidR="00F24378">
        <w:t xml:space="preserve"> </w:t>
      </w:r>
      <w:r w:rsidRPr="00F24378">
        <w:t>CHK_PersonAge;</w:t>
      </w:r>
    </w:p>
    <w:p w14:paraId="0AFF0813" w14:textId="77777777" w:rsidR="00AA6B2E" w:rsidRPr="00F24378" w:rsidRDefault="00AA6B2E" w:rsidP="00AA6B2E">
      <w:pPr>
        <w:pStyle w:val="comandoseinstrucciones"/>
      </w:pPr>
    </w:p>
    <w:p w14:paraId="74E56D1B" w14:textId="77777777" w:rsidR="00AA6B2E" w:rsidRPr="00F24378" w:rsidRDefault="00AA6B2E" w:rsidP="00AA6B2E">
      <w:pPr>
        <w:pStyle w:val="comandoseinstrucciones"/>
      </w:pPr>
    </w:p>
    <w:p w14:paraId="2097AB75" w14:textId="77777777" w:rsidR="00AA6B2E" w:rsidRPr="00F24378" w:rsidRDefault="00AA6B2E" w:rsidP="00AA6B2E"/>
    <w:p w14:paraId="75996AB6" w14:textId="27BDEE43" w:rsidR="00991D44" w:rsidRPr="00F24378" w:rsidRDefault="00991D44" w:rsidP="003115A4">
      <w:pPr>
        <w:pStyle w:val="Ttulo2"/>
      </w:pPr>
      <w:bookmarkStart w:id="155" w:name="_Toc149546837"/>
      <w:r w:rsidRPr="00F24378">
        <w:t>Crear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tabla</w:t>
      </w:r>
      <w:r w:rsidR="00F24378">
        <w:t xml:space="preserve"> </w:t>
      </w:r>
      <w:r w:rsidRPr="00F24378">
        <w:t>nueva</w:t>
      </w:r>
      <w:r w:rsidR="00F24378">
        <w:t xml:space="preserve"> </w:t>
      </w:r>
      <w:r w:rsidRPr="00F24378">
        <w:t>a</w:t>
      </w:r>
      <w:r w:rsidR="00F24378">
        <w:t xml:space="preserve"> </w:t>
      </w:r>
      <w:r w:rsidRPr="00F24378">
        <w:t>partir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otra</w:t>
      </w:r>
      <w:r w:rsidR="00F24378">
        <w:t xml:space="preserve"> </w:t>
      </w:r>
      <w:r w:rsidRPr="00F24378">
        <w:t>tabla</w:t>
      </w:r>
      <w:r w:rsidR="00F24378">
        <w:t xml:space="preserve"> </w:t>
      </w:r>
      <w:r w:rsidRPr="00F24378">
        <w:t>existente,</w:t>
      </w:r>
      <w:r w:rsidR="00F24378">
        <w:t xml:space="preserve"> </w:t>
      </w:r>
      <w:r w:rsidRPr="00F24378">
        <w:t>pero</w:t>
      </w:r>
      <w:r w:rsidR="00F24378">
        <w:t xml:space="preserve"> </w:t>
      </w:r>
      <w:r w:rsidRPr="00F24378">
        <w:t>sin</w:t>
      </w:r>
      <w:r w:rsidR="00F24378">
        <w:t xml:space="preserve"> </w:t>
      </w:r>
      <w:r w:rsidRPr="00F24378">
        <w:t>las</w:t>
      </w:r>
      <w:r w:rsidR="00F24378">
        <w:t xml:space="preserve"> </w:t>
      </w:r>
      <w:r w:rsidRPr="00F24378">
        <w:t>KEYs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original</w:t>
      </w:r>
      <w:bookmarkEnd w:id="155"/>
    </w:p>
    <w:p w14:paraId="199FC5B3" w14:textId="77777777" w:rsidR="00B741D2" w:rsidRPr="00F24378" w:rsidRDefault="00000000" w:rsidP="00B741D2">
      <w:hyperlink r:id="rId47" w:history="1">
        <w:r w:rsidR="00B741D2" w:rsidRPr="00F24378">
          <w:rPr>
            <w:rStyle w:val="Hipervnculo"/>
          </w:rPr>
          <w:t>https://dev.mysql.com/doc/refman/8.0/en/create-table-select.html</w:t>
        </w:r>
      </w:hyperlink>
    </w:p>
    <w:p w14:paraId="217027FD" w14:textId="425F42D8" w:rsidR="00991D44" w:rsidRPr="00F24378" w:rsidRDefault="00991D44" w:rsidP="00991D44">
      <w:pPr>
        <w:pStyle w:val="comandoseinstrucciones"/>
        <w:rPr>
          <w:b/>
        </w:rPr>
      </w:pPr>
      <w:r w:rsidRPr="00F24378">
        <w:rPr>
          <w:b/>
        </w:rPr>
        <w:t>CREATE</w:t>
      </w:r>
      <w:r w:rsidR="00F24378">
        <w:rPr>
          <w:b/>
        </w:rPr>
        <w:t xml:space="preserve"> </w:t>
      </w:r>
      <w:r w:rsidRPr="00F24378">
        <w:rPr>
          <w:b/>
        </w:rPr>
        <w:t>TABLE</w:t>
      </w:r>
      <w:r w:rsidR="00F24378">
        <w:rPr>
          <w:b/>
        </w:rPr>
        <w:t xml:space="preserve"> </w:t>
      </w:r>
      <w:r w:rsidRPr="00F24378">
        <w:rPr>
          <w:b/>
        </w:rPr>
        <w:t>IF</w:t>
      </w:r>
      <w:r w:rsidR="00F24378">
        <w:rPr>
          <w:b/>
        </w:rPr>
        <w:t xml:space="preserve"> </w:t>
      </w:r>
      <w:r w:rsidRPr="00F24378">
        <w:rPr>
          <w:b/>
        </w:rPr>
        <w:t>NOT</w:t>
      </w:r>
      <w:r w:rsidR="00F24378">
        <w:rPr>
          <w:b/>
        </w:rPr>
        <w:t xml:space="preserve"> </w:t>
      </w:r>
      <w:r w:rsidRPr="00F24378">
        <w:rPr>
          <w:b/>
        </w:rPr>
        <w:t>EXISTS</w:t>
      </w:r>
      <w:r w:rsidR="00F24378">
        <w:rPr>
          <w:b/>
        </w:rPr>
        <w:t xml:space="preserve"> </w:t>
      </w:r>
      <w:r w:rsidRPr="00F24378">
        <w:rPr>
          <w:b/>
        </w:rPr>
        <w:t>empleados_antiguos_reducida</w:t>
      </w:r>
    </w:p>
    <w:p w14:paraId="66BAE515" w14:textId="105799F6" w:rsidR="00991D44" w:rsidRPr="00F24378" w:rsidRDefault="00991D44" w:rsidP="00991D44">
      <w:pPr>
        <w:pStyle w:val="comandoseinstrucciones"/>
        <w:rPr>
          <w:b/>
        </w:rPr>
      </w:pPr>
      <w:r w:rsidRPr="00F24378">
        <w:rPr>
          <w:b/>
        </w:rPr>
        <w:tab/>
        <w:t>(SELECT</w:t>
      </w:r>
      <w:r w:rsidR="00F24378">
        <w:rPr>
          <w:b/>
        </w:rPr>
        <w:t xml:space="preserve"> </w:t>
      </w:r>
      <w:r w:rsidRPr="00F24378">
        <w:rPr>
          <w:b/>
        </w:rPr>
        <w:t>emp_no,</w:t>
      </w:r>
      <w:r w:rsidR="00F24378">
        <w:rPr>
          <w:b/>
        </w:rPr>
        <w:t xml:space="preserve"> </w:t>
      </w:r>
      <w:r w:rsidRPr="00F24378">
        <w:rPr>
          <w:b/>
        </w:rPr>
        <w:t>apellido1,</w:t>
      </w:r>
      <w:r w:rsidR="00F24378">
        <w:rPr>
          <w:b/>
        </w:rPr>
        <w:t xml:space="preserve"> </w:t>
      </w:r>
      <w:r w:rsidRPr="00F24378">
        <w:rPr>
          <w:b/>
        </w:rPr>
        <w:t>apellido2,</w:t>
      </w:r>
      <w:r w:rsidR="00F24378">
        <w:rPr>
          <w:b/>
        </w:rPr>
        <w:t xml:space="preserve"> </w:t>
      </w:r>
      <w:r w:rsidRPr="00F24378">
        <w:rPr>
          <w:b/>
        </w:rPr>
        <w:t>nombre</w:t>
      </w:r>
    </w:p>
    <w:p w14:paraId="2AF33E1B" w14:textId="7DBDF2FC" w:rsidR="00991D44" w:rsidRPr="00F24378" w:rsidRDefault="00991D44" w:rsidP="00991D44">
      <w:pPr>
        <w:pStyle w:val="comandoseinstrucciones"/>
        <w:rPr>
          <w:b/>
        </w:rPr>
      </w:pPr>
      <w:r w:rsidRPr="00F24378">
        <w:rPr>
          <w:b/>
        </w:rPr>
        <w:tab/>
        <w:t>FROM</w:t>
      </w:r>
      <w:r w:rsidR="00F24378">
        <w:rPr>
          <w:b/>
        </w:rPr>
        <w:t xml:space="preserve"> </w:t>
      </w:r>
      <w:r w:rsidRPr="00F24378">
        <w:rPr>
          <w:b/>
        </w:rPr>
        <w:t>empleados</w:t>
      </w:r>
    </w:p>
    <w:p w14:paraId="50A265BA" w14:textId="5962A00C" w:rsidR="00991D44" w:rsidRPr="00F24378" w:rsidRDefault="00991D44" w:rsidP="00991D44">
      <w:pPr>
        <w:pStyle w:val="comandoseinstrucciones"/>
        <w:rPr>
          <w:b/>
        </w:rPr>
      </w:pPr>
      <w:r w:rsidRPr="00F24378">
        <w:rPr>
          <w:b/>
        </w:rPr>
        <w:tab/>
        <w:t>WHERE</w:t>
      </w:r>
      <w:r w:rsidR="00F24378">
        <w:rPr>
          <w:b/>
        </w:rPr>
        <w:t xml:space="preserve"> </w:t>
      </w:r>
      <w:r w:rsidRPr="00F24378">
        <w:rPr>
          <w:b/>
        </w:rPr>
        <w:t>emp_no</w:t>
      </w:r>
      <w:r w:rsidR="00F24378">
        <w:rPr>
          <w:b/>
        </w:rPr>
        <w:t xml:space="preserve"> </w:t>
      </w:r>
      <w:r w:rsidRPr="00F24378">
        <w:rPr>
          <w:b/>
        </w:rPr>
        <w:t>=</w:t>
      </w:r>
      <w:r w:rsidR="00F24378">
        <w:rPr>
          <w:b/>
        </w:rPr>
        <w:t xml:space="preserve"> </w:t>
      </w:r>
      <w:r w:rsidRPr="00F24378">
        <w:rPr>
          <w:b/>
        </w:rPr>
        <w:t>8904</w:t>
      </w:r>
    </w:p>
    <w:p w14:paraId="01257B33" w14:textId="77777777" w:rsidR="00991D44" w:rsidRPr="00F24378" w:rsidRDefault="00991D44" w:rsidP="00991D44">
      <w:pPr>
        <w:pStyle w:val="comandoseinstrucciones"/>
        <w:rPr>
          <w:b/>
        </w:rPr>
      </w:pPr>
      <w:r w:rsidRPr="00F24378">
        <w:rPr>
          <w:b/>
        </w:rPr>
        <w:tab/>
        <w:t>);</w:t>
      </w:r>
    </w:p>
    <w:p w14:paraId="15F3F2DA" w14:textId="7068BF4F" w:rsidR="00991D44" w:rsidRPr="00F24378" w:rsidRDefault="00991D44" w:rsidP="00991D44">
      <w:pPr>
        <w:pStyle w:val="Ttulo2"/>
      </w:pPr>
      <w:bookmarkStart w:id="156" w:name="_Toc149546838"/>
      <w:r w:rsidRPr="00F24378">
        <w:t>Crear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tabla</w:t>
      </w:r>
      <w:r w:rsidR="00F24378">
        <w:t xml:space="preserve"> </w:t>
      </w:r>
      <w:r w:rsidRPr="00F24378">
        <w:t>temporal</w:t>
      </w:r>
      <w:r w:rsidR="00F24378">
        <w:t xml:space="preserve"> </w:t>
      </w:r>
      <w:r w:rsidRPr="00F24378">
        <w:t>(en</w:t>
      </w:r>
      <w:r w:rsidR="00F24378">
        <w:t xml:space="preserve"> </w:t>
      </w:r>
      <w:r w:rsidRPr="00F24378">
        <w:t>memoria</w:t>
      </w:r>
      <w:r w:rsidR="00F24378">
        <w:t xml:space="preserve"> </w:t>
      </w:r>
      <w:r w:rsidRPr="00F24378">
        <w:t>RAM</w:t>
      </w:r>
      <w:r w:rsidR="001B7650" w:rsidRPr="00F24378">
        <w:t>)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incluya</w:t>
      </w:r>
      <w:r w:rsidR="00F24378">
        <w:t xml:space="preserve"> </w:t>
      </w:r>
      <w:r w:rsidRPr="00F24378">
        <w:t>ciertas</w:t>
      </w:r>
      <w:r w:rsidR="00F24378">
        <w:t xml:space="preserve"> </w:t>
      </w:r>
      <w:r w:rsidRPr="00F24378">
        <w:t>filas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otra</w:t>
      </w:r>
      <w:r w:rsidR="00F24378">
        <w:t xml:space="preserve"> </w:t>
      </w:r>
      <w:r w:rsidRPr="00F24378">
        <w:t>tabla.</w:t>
      </w:r>
      <w:bookmarkEnd w:id="156"/>
    </w:p>
    <w:p w14:paraId="4AB845D3" w14:textId="121E3791" w:rsidR="00B37BF6" w:rsidRPr="00F24378" w:rsidRDefault="00B37BF6" w:rsidP="00B37BF6">
      <w:r w:rsidRPr="00F24378">
        <w:t>Esa</w:t>
      </w:r>
      <w:r w:rsidR="00F24378">
        <w:t xml:space="preserve"> </w:t>
      </w:r>
      <w:r w:rsidRPr="00F24378">
        <w:t>tabla</w:t>
      </w:r>
      <w:r w:rsidR="00F24378">
        <w:t xml:space="preserve"> </w:t>
      </w:r>
      <w:r w:rsidRPr="00F24378">
        <w:t>temporal</w:t>
      </w:r>
      <w:r w:rsidR="00F24378">
        <w:t xml:space="preserve"> </w:t>
      </w:r>
      <w:r w:rsidRPr="00F24378">
        <w:t>tiene</w:t>
      </w:r>
      <w:r w:rsidR="00F24378">
        <w:t xml:space="preserve"> </w:t>
      </w:r>
      <w:r w:rsidRPr="00F24378">
        <w:t>estas</w:t>
      </w:r>
      <w:r w:rsidR="00F24378">
        <w:t xml:space="preserve"> </w:t>
      </w:r>
      <w:r w:rsidRPr="00F24378">
        <w:t>propiedades:</w:t>
      </w:r>
    </w:p>
    <w:p w14:paraId="1A5B9093" w14:textId="4A64B060" w:rsidR="00B37BF6" w:rsidRPr="00F24378" w:rsidRDefault="00B37BF6" w:rsidP="00B37BF6">
      <w:pPr>
        <w:pStyle w:val="Lista1"/>
      </w:pPr>
      <w:r w:rsidRPr="00F24378">
        <w:t>sólo</w:t>
      </w:r>
      <w:r w:rsidR="00F24378">
        <w:t xml:space="preserve"> </w:t>
      </w:r>
      <w:r w:rsidRPr="00F24378">
        <w:t>existen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RAM,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guarda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disco.</w:t>
      </w:r>
    </w:p>
    <w:p w14:paraId="45C61C30" w14:textId="66269D7A" w:rsidR="00B37BF6" w:rsidRPr="00F24378" w:rsidRDefault="00B37BF6" w:rsidP="00B37BF6">
      <w:pPr>
        <w:pStyle w:val="Lista1"/>
      </w:pPr>
      <w:r w:rsidRPr="00F24378">
        <w:t>sólo</w:t>
      </w:r>
      <w:r w:rsidR="00F24378">
        <w:t xml:space="preserve"> </w:t>
      </w:r>
      <w:r w:rsidRPr="00F24378">
        <w:t>es</w:t>
      </w:r>
      <w:r w:rsidR="00F24378">
        <w:t xml:space="preserve"> </w:t>
      </w:r>
      <w:r w:rsidRPr="00F24378">
        <w:t>accesible</w:t>
      </w:r>
      <w:r w:rsidR="00F24378">
        <w:t xml:space="preserve"> </w:t>
      </w:r>
      <w:r w:rsidRPr="00F24378">
        <w:t>por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sesión</w:t>
      </w:r>
      <w:r w:rsidR="00F24378">
        <w:t xml:space="preserve"> </w:t>
      </w:r>
      <w:r w:rsidRPr="00F24378">
        <w:t>del</w:t>
      </w:r>
      <w:r w:rsidR="00F24378">
        <w:t xml:space="preserve"> </w:t>
      </w:r>
      <w:r w:rsidRPr="00F24378">
        <w:t>usuario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ha</w:t>
      </w:r>
      <w:r w:rsidR="00F24378">
        <w:t xml:space="preserve"> </w:t>
      </w:r>
      <w:r w:rsidRPr="00F24378">
        <w:t>creado.</w:t>
      </w:r>
    </w:p>
    <w:p w14:paraId="5C342D89" w14:textId="37D2B073" w:rsidR="00B37BF6" w:rsidRPr="00F24378" w:rsidRDefault="00B37BF6" w:rsidP="00B37BF6">
      <w:pPr>
        <w:pStyle w:val="Lista1"/>
      </w:pPr>
      <w:r w:rsidRPr="00F24378">
        <w:t>El</w:t>
      </w:r>
      <w:r w:rsidR="00F24378">
        <w:t xml:space="preserve"> </w:t>
      </w:r>
      <w:r w:rsidRPr="00F24378">
        <w:t>sistema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borra</w:t>
      </w:r>
      <w:r w:rsidR="00F24378">
        <w:t xml:space="preserve"> </w:t>
      </w:r>
      <w:r w:rsidRPr="00F24378">
        <w:t>definitivamente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la</w:t>
      </w:r>
      <w:r w:rsidR="00F24378">
        <w:t xml:space="preserve"> </w:t>
      </w:r>
      <w:r w:rsidRPr="00F24378">
        <w:t>RAM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vez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el</w:t>
      </w:r>
      <w:r w:rsidR="00F24378">
        <w:t xml:space="preserve"> </w:t>
      </w:r>
      <w:r w:rsidRPr="00F24378">
        <w:t>usuario</w:t>
      </w:r>
      <w:r w:rsidR="00F24378">
        <w:t xml:space="preserve"> </w:t>
      </w:r>
      <w:r w:rsidRPr="00F24378">
        <w:t>cierra</w:t>
      </w:r>
      <w:r w:rsidR="00F24378">
        <w:t xml:space="preserve"> </w:t>
      </w:r>
      <w:r w:rsidRPr="00F24378">
        <w:t>esa</w:t>
      </w:r>
      <w:r w:rsidR="00F24378">
        <w:t xml:space="preserve"> </w:t>
      </w:r>
      <w:r w:rsidRPr="00F24378">
        <w:t>sesión.</w:t>
      </w:r>
    </w:p>
    <w:p w14:paraId="58C3C147" w14:textId="325A2FE8" w:rsidR="006B4DBF" w:rsidRPr="00F24378" w:rsidRDefault="006B4DBF" w:rsidP="006B4DBF">
      <w:r w:rsidRPr="00F24378">
        <w:t>Es</w:t>
      </w:r>
      <w:r w:rsidR="00F24378">
        <w:t xml:space="preserve"> </w:t>
      </w:r>
      <w:r w:rsidRPr="00F24378">
        <w:t>útil</w:t>
      </w:r>
      <w:r w:rsidR="00F24378">
        <w:t xml:space="preserve"> </w:t>
      </w:r>
      <w:r w:rsidRPr="00F24378">
        <w:t>para</w:t>
      </w:r>
      <w:r w:rsidR="00F24378">
        <w:t xml:space="preserve"> </w:t>
      </w:r>
      <w:r w:rsidRPr="00F24378">
        <w:t>guardar</w:t>
      </w:r>
      <w:r w:rsidR="00F24378">
        <w:t xml:space="preserve"> </w:t>
      </w:r>
      <w:r w:rsidRPr="00F24378">
        <w:t>datos</w:t>
      </w:r>
      <w:r w:rsidR="00F24378">
        <w:t xml:space="preserve"> </w:t>
      </w:r>
      <w:r w:rsidRPr="00F24378">
        <w:t>temporales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se</w:t>
      </w:r>
      <w:r w:rsidR="00F24378">
        <w:t xml:space="preserve"> </w:t>
      </w:r>
      <w:r w:rsidRPr="00F24378">
        <w:t>pueden</w:t>
      </w:r>
      <w:r w:rsidR="00F24378">
        <w:t xml:space="preserve"> </w:t>
      </w:r>
      <w:r w:rsidR="0078241B" w:rsidRPr="00F24378">
        <w:t>aprovechar</w:t>
      </w:r>
      <w:r w:rsidR="00F24378">
        <w:t xml:space="preserve"> </w:t>
      </w:r>
      <w:r w:rsidRPr="00F24378">
        <w:t>después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otros</w:t>
      </w:r>
      <w:r w:rsidR="00F24378">
        <w:t xml:space="preserve"> </w:t>
      </w:r>
      <w:r w:rsidRPr="00F24378">
        <w:t>comandos.</w:t>
      </w:r>
    </w:p>
    <w:p w14:paraId="68DA98D5" w14:textId="7F19C3FF" w:rsidR="00991D44" w:rsidRPr="00F24378" w:rsidRDefault="00991D44" w:rsidP="00991D44">
      <w:pPr>
        <w:pStyle w:val="comandoseinstrucciones"/>
        <w:rPr>
          <w:b/>
        </w:rPr>
      </w:pPr>
      <w:r w:rsidRPr="00F24378">
        <w:rPr>
          <w:b/>
        </w:rPr>
        <w:t>CREATE</w:t>
      </w:r>
      <w:r w:rsidR="00F24378">
        <w:rPr>
          <w:b/>
        </w:rPr>
        <w:t xml:space="preserve"> </w:t>
      </w:r>
      <w:r w:rsidRPr="00F24378">
        <w:rPr>
          <w:b/>
        </w:rPr>
        <w:t>TEMPORARY</w:t>
      </w:r>
      <w:r w:rsidR="00F24378">
        <w:rPr>
          <w:b/>
        </w:rPr>
        <w:t xml:space="preserve"> </w:t>
      </w:r>
      <w:r w:rsidRPr="00F24378">
        <w:rPr>
          <w:b/>
        </w:rPr>
        <w:t>TABLE</w:t>
      </w:r>
      <w:r w:rsidR="00F24378">
        <w:rPr>
          <w:b/>
        </w:rPr>
        <w:t xml:space="preserve"> </w:t>
      </w:r>
      <w:r w:rsidRPr="00F24378">
        <w:rPr>
          <w:b/>
        </w:rPr>
        <w:t>IF</w:t>
      </w:r>
      <w:r w:rsidR="00F24378">
        <w:rPr>
          <w:b/>
        </w:rPr>
        <w:t xml:space="preserve"> </w:t>
      </w:r>
      <w:r w:rsidRPr="00F24378">
        <w:rPr>
          <w:b/>
        </w:rPr>
        <w:t>NOT</w:t>
      </w:r>
      <w:r w:rsidR="00F24378">
        <w:rPr>
          <w:b/>
        </w:rPr>
        <w:t xml:space="preserve"> </w:t>
      </w:r>
      <w:r w:rsidRPr="00F24378">
        <w:rPr>
          <w:b/>
        </w:rPr>
        <w:t>EXISTS</w:t>
      </w:r>
      <w:r w:rsidR="00F24378">
        <w:rPr>
          <w:b/>
        </w:rPr>
        <w:t xml:space="preserve"> </w:t>
      </w:r>
      <w:r w:rsidRPr="00F24378">
        <w:rPr>
          <w:b/>
        </w:rPr>
        <w:t>pedidos_ano_2000</w:t>
      </w:r>
      <w:r w:rsidR="00F24378">
        <w:rPr>
          <w:b/>
        </w:rPr>
        <w:t xml:space="preserve">   </w:t>
      </w:r>
    </w:p>
    <w:p w14:paraId="25260DA1" w14:textId="61A11E02" w:rsidR="00991D44" w:rsidRPr="00F24378" w:rsidRDefault="00991D44" w:rsidP="00991D44">
      <w:pPr>
        <w:pStyle w:val="comandoseinstrucciones"/>
        <w:rPr>
          <w:b/>
        </w:rPr>
      </w:pPr>
      <w:r w:rsidRPr="00F24378">
        <w:rPr>
          <w:b/>
        </w:rPr>
        <w:tab/>
        <w:t>(SELECT</w:t>
      </w:r>
      <w:r w:rsidR="00F24378">
        <w:rPr>
          <w:b/>
        </w:rPr>
        <w:t xml:space="preserve"> </w:t>
      </w:r>
      <w:r w:rsidRPr="00F24378">
        <w:rPr>
          <w:b/>
        </w:rPr>
        <w:t>*</w:t>
      </w:r>
    </w:p>
    <w:p w14:paraId="3FE5A2B2" w14:textId="6364181B" w:rsidR="00991D44" w:rsidRPr="00F24378" w:rsidRDefault="00991D44" w:rsidP="00991D44">
      <w:pPr>
        <w:pStyle w:val="comandoseinstrucciones"/>
        <w:rPr>
          <w:b/>
        </w:rPr>
      </w:pPr>
      <w:r w:rsidRPr="00F24378">
        <w:rPr>
          <w:b/>
        </w:rPr>
        <w:tab/>
        <w:t>FROM</w:t>
      </w:r>
      <w:r w:rsidR="00F24378">
        <w:rPr>
          <w:b/>
        </w:rPr>
        <w:t xml:space="preserve"> </w:t>
      </w:r>
      <w:r w:rsidRPr="00F24378">
        <w:rPr>
          <w:b/>
        </w:rPr>
        <w:t>pedidos</w:t>
      </w:r>
    </w:p>
    <w:p w14:paraId="679F4BE5" w14:textId="0E4C2B87" w:rsidR="00991D44" w:rsidRPr="00F24378" w:rsidRDefault="00991D44" w:rsidP="00991D44">
      <w:pPr>
        <w:pStyle w:val="comandoseinstrucciones"/>
        <w:rPr>
          <w:b/>
        </w:rPr>
      </w:pPr>
      <w:r w:rsidRPr="00F24378">
        <w:rPr>
          <w:b/>
        </w:rPr>
        <w:tab/>
        <w:t>WHERE</w:t>
      </w:r>
      <w:r w:rsidR="00F24378">
        <w:rPr>
          <w:b/>
        </w:rPr>
        <w:t xml:space="preserve"> </w:t>
      </w:r>
      <w:r w:rsidRPr="00F24378">
        <w:rPr>
          <w:b/>
        </w:rPr>
        <w:t>YEAR(FECHA_PEDIDO)</w:t>
      </w:r>
      <w:r w:rsidR="00F24378">
        <w:rPr>
          <w:b/>
        </w:rPr>
        <w:t xml:space="preserve"> </w:t>
      </w:r>
      <w:r w:rsidRPr="00F24378">
        <w:rPr>
          <w:b/>
        </w:rPr>
        <w:t>=</w:t>
      </w:r>
      <w:r w:rsidR="00F24378">
        <w:rPr>
          <w:b/>
        </w:rPr>
        <w:t xml:space="preserve"> </w:t>
      </w:r>
      <w:r w:rsidRPr="00F24378">
        <w:rPr>
          <w:b/>
        </w:rPr>
        <w:t>'2000'</w:t>
      </w:r>
    </w:p>
    <w:p w14:paraId="652F8A19" w14:textId="77777777" w:rsidR="00991D44" w:rsidRPr="00F24378" w:rsidRDefault="00991D44" w:rsidP="00991D44">
      <w:pPr>
        <w:pStyle w:val="comandoseinstrucciones"/>
        <w:rPr>
          <w:b/>
        </w:rPr>
      </w:pPr>
      <w:r w:rsidRPr="00F24378">
        <w:rPr>
          <w:b/>
        </w:rPr>
        <w:tab/>
        <w:t>);</w:t>
      </w:r>
    </w:p>
    <w:p w14:paraId="6BD1CF39" w14:textId="24CC2AD6" w:rsidR="00991D44" w:rsidRPr="00F24378" w:rsidRDefault="00991D44" w:rsidP="00991D44"/>
    <w:p w14:paraId="47940DE3" w14:textId="654B29BA" w:rsidR="009E6A57" w:rsidRPr="00F24378" w:rsidRDefault="009E6A57" w:rsidP="009E6A57">
      <w:pPr>
        <w:pStyle w:val="Ttulo1"/>
      </w:pPr>
      <w:bookmarkStart w:id="157" w:name="_Toc149546839"/>
      <w:r w:rsidRPr="00F24378">
        <w:t>ALTER</w:t>
      </w:r>
      <w:r w:rsidR="00F24378">
        <w:t xml:space="preserve"> </w:t>
      </w:r>
      <w:r w:rsidRPr="00F24378">
        <w:t>TABLE</w:t>
      </w:r>
      <w:bookmarkEnd w:id="157"/>
    </w:p>
    <w:p w14:paraId="3F3EC6A8" w14:textId="3E133A53" w:rsidR="009E6A57" w:rsidRPr="00F24378" w:rsidRDefault="00000000" w:rsidP="009E6A57">
      <w:pPr>
        <w:pStyle w:val="comandoseinstrucciones"/>
      </w:pPr>
      <w:hyperlink r:id="rId48" w:history="1">
        <w:r w:rsidR="009E6A57" w:rsidRPr="00F24378">
          <w:rPr>
            <w:rStyle w:val="Hipervnculo"/>
          </w:rPr>
          <w:t>https://dev.mysql.com/doc/refman/8.0/en/alter-table.html</w:t>
        </w:r>
      </w:hyperlink>
    </w:p>
    <w:p w14:paraId="2B01C4DA" w14:textId="69F44624" w:rsidR="009E6A57" w:rsidRDefault="00000000" w:rsidP="009E6A57">
      <w:pPr>
        <w:pStyle w:val="comandoseinstrucciones"/>
        <w:rPr>
          <w:rStyle w:val="Hipervnculo"/>
        </w:rPr>
      </w:pPr>
      <w:hyperlink r:id="rId49" w:history="1">
        <w:r w:rsidR="009E6A57" w:rsidRPr="00F24378">
          <w:rPr>
            <w:rStyle w:val="Hipervnculo"/>
          </w:rPr>
          <w:t>https://www.w3schools.com/sql/sql_alter.asp</w:t>
        </w:r>
      </w:hyperlink>
    </w:p>
    <w:p w14:paraId="5B33C68B" w14:textId="2103F95C" w:rsidR="00C6367E" w:rsidRDefault="00000000" w:rsidP="009E6A57">
      <w:pPr>
        <w:pStyle w:val="comandoseinstrucciones"/>
      </w:pPr>
      <w:hyperlink r:id="rId50" w:history="1">
        <w:r w:rsidR="00C6367E" w:rsidRPr="00561B95">
          <w:rPr>
            <w:rStyle w:val="Hipervnculo"/>
          </w:rPr>
          <w:t>https://conclase.net/mysql/curso/sqlsen/ALTER_TABLE</w:t>
        </w:r>
      </w:hyperlink>
    </w:p>
    <w:p w14:paraId="0828B939" w14:textId="77777777" w:rsidR="00C6367E" w:rsidRPr="00F24378" w:rsidRDefault="00C6367E" w:rsidP="009E6A57">
      <w:pPr>
        <w:pStyle w:val="comandoseinstrucciones"/>
      </w:pPr>
    </w:p>
    <w:p w14:paraId="1C20D5ED" w14:textId="0F1D37C6" w:rsidR="003944A9" w:rsidRDefault="00365E5C" w:rsidP="003944A9">
      <w:pPr>
        <w:pStyle w:val="Ttulo3"/>
      </w:pPr>
      <w:bookmarkStart w:id="158" w:name="_Toc149546840"/>
      <w:r>
        <w:t>M</w:t>
      </w:r>
      <w:r w:rsidR="003944A9">
        <w:t xml:space="preserve">odificar </w:t>
      </w:r>
      <w:r>
        <w:t xml:space="preserve">los atributos </w:t>
      </w:r>
      <w:r w:rsidR="003944A9">
        <w:t>de una tabla:</w:t>
      </w:r>
      <w:bookmarkEnd w:id="158"/>
    </w:p>
    <w:p w14:paraId="5E5273D0" w14:textId="0CAC984F" w:rsidR="00EF0795" w:rsidRDefault="00EF0795" w:rsidP="009E6A57">
      <w:r>
        <w:t>Renombrar tabla:</w:t>
      </w:r>
    </w:p>
    <w:p w14:paraId="301647FA" w14:textId="3C68F2ED" w:rsidR="00EF0795" w:rsidRPr="00F24378" w:rsidRDefault="00EF0795" w:rsidP="00EF0795">
      <w:pPr>
        <w:pStyle w:val="comandoseinstruccione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F24378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F24378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customers</w:t>
      </w:r>
      <w:r w:rsidRPr="00F24378"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RENAME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clientes</w:t>
      </w:r>
      <w:r w:rsidRPr="00F24378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54D9AEB" w14:textId="38E90430" w:rsidR="009E6A57" w:rsidRPr="00F24378" w:rsidRDefault="00F24378" w:rsidP="009E6A57">
      <w:r>
        <w:t>A</w:t>
      </w:r>
      <w:r w:rsidRPr="00F24378">
        <w:t>ñadir</w:t>
      </w:r>
      <w:r>
        <w:t xml:space="preserve"> </w:t>
      </w:r>
      <w:r w:rsidRPr="00F24378">
        <w:t>columna:</w:t>
      </w:r>
    </w:p>
    <w:p w14:paraId="41B333EF" w14:textId="1DE4EEA5" w:rsidR="009E6A57" w:rsidRPr="00F24378" w:rsidRDefault="009E6A57" w:rsidP="009E6A57">
      <w:pPr>
        <w:pStyle w:val="comandoseinstruccione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F24378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 w:rsidR="00F2437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F24378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 w:rsidR="00F2437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897211">
        <w:rPr>
          <w:rFonts w:ascii="Consolas" w:hAnsi="Consolas"/>
          <w:color w:val="000000"/>
          <w:sz w:val="23"/>
          <w:szCs w:val="23"/>
          <w:shd w:val="clear" w:color="auto" w:fill="FFFFFF"/>
        </w:rPr>
        <w:t>clientes</w:t>
      </w:r>
      <w:r w:rsidRPr="00F24378">
        <w:rPr>
          <w:rFonts w:ascii="Consolas" w:hAnsi="Consolas"/>
          <w:color w:val="000000"/>
          <w:sz w:val="23"/>
          <w:szCs w:val="23"/>
        </w:rPr>
        <w:br/>
      </w:r>
      <w:r w:rsidRPr="00F24378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 w:rsidR="00F2437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F24378">
        <w:rPr>
          <w:rFonts w:ascii="Consolas" w:hAnsi="Consolas"/>
          <w:color w:val="000000"/>
          <w:sz w:val="23"/>
          <w:szCs w:val="23"/>
          <w:shd w:val="clear" w:color="auto" w:fill="FFFFFF"/>
        </w:rPr>
        <w:t>Email</w:t>
      </w:r>
      <w:r w:rsidR="00F2437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F24378"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r w:rsidRPr="00F24378"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 w:rsidRPr="00F24378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2495367E" w14:textId="77777777" w:rsidR="009E6A57" w:rsidRPr="00F24378" w:rsidRDefault="009E6A57" w:rsidP="009E6A57">
      <w:pPr>
        <w:pStyle w:val="comandoseinstrucciones"/>
      </w:pPr>
    </w:p>
    <w:p w14:paraId="1706014F" w14:textId="7C70828E" w:rsidR="00F24378" w:rsidRDefault="00F24378" w:rsidP="00F24378">
      <w:r>
        <w:t>Cambiar tipo de datos de columna:</w:t>
      </w:r>
    </w:p>
    <w:p w14:paraId="5C6CFB2E" w14:textId="386B1E63" w:rsidR="00F24378" w:rsidRDefault="00F24378" w:rsidP="00F24378">
      <w:pPr>
        <w:pStyle w:val="comandoseinstrucciones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897211">
        <w:rPr>
          <w:rFonts w:ascii="Consolas" w:hAnsi="Consolas"/>
          <w:color w:val="000000"/>
          <w:sz w:val="23"/>
          <w:szCs w:val="23"/>
          <w:shd w:val="clear" w:color="auto" w:fill="FFFFFF"/>
        </w:rPr>
        <w:t>clientes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MODIFY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COLUMN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F24378">
        <w:rPr>
          <w:rFonts w:ascii="Consolas" w:hAnsi="Consolas"/>
          <w:color w:val="000000"/>
          <w:sz w:val="23"/>
          <w:szCs w:val="23"/>
          <w:shd w:val="clear" w:color="auto" w:fill="FFFFFF"/>
        </w:rPr>
        <w:t>Email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F24378"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320</w:t>
      </w:r>
      <w:r w:rsidRPr="00F24378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B7EAB5A" w14:textId="35A1DB9D" w:rsidR="00F24378" w:rsidRDefault="00F24378" w:rsidP="00F24378">
      <w:r>
        <w:t>Renombrar columna:</w:t>
      </w:r>
    </w:p>
    <w:p w14:paraId="05807E9B" w14:textId="2C46F31A" w:rsidR="00F24378" w:rsidRDefault="00F24378" w:rsidP="00F24378">
      <w:pPr>
        <w:pStyle w:val="comandoseinstrucciones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897211">
        <w:rPr>
          <w:rFonts w:ascii="Consolas" w:hAnsi="Consolas"/>
          <w:color w:val="000000"/>
          <w:sz w:val="23"/>
          <w:szCs w:val="23"/>
          <w:shd w:val="clear" w:color="auto" w:fill="FFFFFF"/>
        </w:rPr>
        <w:t>clientes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RENAME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COLUMN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Email </w:t>
      </w:r>
      <w:r w:rsidR="00EF079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</w:t>
      </w:r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orreoElectronico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6B6CC86" w14:textId="449E03E2" w:rsidR="009E6A57" w:rsidRDefault="00F24378" w:rsidP="009E6A57">
      <w:r>
        <w:t>Borrar columna:</w:t>
      </w:r>
    </w:p>
    <w:p w14:paraId="56FBA529" w14:textId="45B2E19E" w:rsidR="00F24378" w:rsidRDefault="00F24378" w:rsidP="00F24378">
      <w:pPr>
        <w:pStyle w:val="comandoseinstrucciones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897211">
        <w:rPr>
          <w:rFonts w:ascii="Consolas" w:hAnsi="Consolas"/>
          <w:color w:val="000000"/>
          <w:sz w:val="23"/>
          <w:szCs w:val="23"/>
          <w:shd w:val="clear" w:color="auto" w:fill="FFFFFF"/>
        </w:rPr>
        <w:t>clientes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COLUMN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</w:t>
      </w:r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orreoElectronico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3FED06A" w14:textId="234CD882" w:rsidR="00780CD3" w:rsidRDefault="00780CD3" w:rsidP="00780CD3">
      <w:r>
        <w:t>Añadir PRIMARY KEY:</w:t>
      </w:r>
    </w:p>
    <w:p w14:paraId="6C6A1036" w14:textId="543C6EBF" w:rsidR="00780CD3" w:rsidRDefault="00780CD3" w:rsidP="00780CD3">
      <w:pPr>
        <w:pStyle w:val="comandoseinstrucciones"/>
        <w:rPr>
          <w:lang w:val="en-US"/>
        </w:rPr>
      </w:pPr>
      <w:r w:rsidRPr="003E6927">
        <w:rPr>
          <w:lang w:val="en-US"/>
        </w:rPr>
        <w:t xml:space="preserve">ALTER TABLE </w:t>
      </w:r>
      <w:r w:rsidR="00A2085A">
        <w:rPr>
          <w:lang w:val="en-US"/>
        </w:rPr>
        <w:t>p</w:t>
      </w:r>
      <w:r w:rsidRPr="003E6927">
        <w:rPr>
          <w:lang w:val="en-US"/>
        </w:rPr>
        <w:t>erson</w:t>
      </w:r>
      <w:r w:rsidR="00A2085A">
        <w:rPr>
          <w:lang w:val="en-US"/>
        </w:rPr>
        <w:t>a</w:t>
      </w:r>
      <w:r w:rsidRPr="003E6927">
        <w:rPr>
          <w:lang w:val="en-US"/>
        </w:rPr>
        <w:t xml:space="preserve">s </w:t>
      </w:r>
    </w:p>
    <w:p w14:paraId="3BFCD4A3" w14:textId="6D765624" w:rsidR="00780CD3" w:rsidRDefault="00780CD3" w:rsidP="00780CD3">
      <w:pPr>
        <w:pStyle w:val="comandoseinstrucciones"/>
        <w:rPr>
          <w:lang w:val="en-US"/>
        </w:rPr>
      </w:pPr>
      <w:r w:rsidRPr="003E6927">
        <w:rPr>
          <w:lang w:val="en-US"/>
        </w:rPr>
        <w:t>ADD PRIMARY KEY (a);</w:t>
      </w:r>
    </w:p>
    <w:p w14:paraId="05FB47C0" w14:textId="71A86FF0" w:rsidR="00F24378" w:rsidRDefault="00381E0B" w:rsidP="009E6A57">
      <w:r>
        <w:t xml:space="preserve">Añadir </w:t>
      </w:r>
      <w:r w:rsidR="00A2085A">
        <w:t xml:space="preserve">ÍNDICE </w:t>
      </w:r>
      <w:r>
        <w:t>UNIQUE:</w:t>
      </w:r>
    </w:p>
    <w:p w14:paraId="23D420D3" w14:textId="56878FC6" w:rsidR="00381E0B" w:rsidRPr="003E6927" w:rsidRDefault="00381E0B" w:rsidP="00381E0B">
      <w:pPr>
        <w:pStyle w:val="comandoseinstrucciones"/>
        <w:rPr>
          <w:lang w:val="en-US"/>
        </w:rPr>
      </w:pPr>
      <w:r w:rsidRPr="003E6927">
        <w:rPr>
          <w:lang w:val="en-US"/>
        </w:rPr>
        <w:t xml:space="preserve">ALTER TABLE </w:t>
      </w:r>
      <w:r w:rsidR="00A2085A">
        <w:rPr>
          <w:lang w:val="en-US"/>
        </w:rPr>
        <w:t>p</w:t>
      </w:r>
      <w:r w:rsidRPr="003E6927">
        <w:rPr>
          <w:lang w:val="en-US"/>
        </w:rPr>
        <w:t>erson</w:t>
      </w:r>
      <w:r w:rsidR="005941DE">
        <w:rPr>
          <w:lang w:val="en-US"/>
        </w:rPr>
        <w:t>a</w:t>
      </w:r>
      <w:r w:rsidRPr="003E6927">
        <w:rPr>
          <w:lang w:val="en-US"/>
        </w:rPr>
        <w:t>s</w:t>
      </w:r>
    </w:p>
    <w:p w14:paraId="1BFBF5CD" w14:textId="70A2DBA4" w:rsidR="00381E0B" w:rsidRPr="003E6927" w:rsidRDefault="00381E0B" w:rsidP="00381E0B">
      <w:pPr>
        <w:pStyle w:val="comandoseinstrucciones"/>
        <w:rPr>
          <w:lang w:val="en-US"/>
        </w:rPr>
      </w:pPr>
      <w:r w:rsidRPr="003E6927">
        <w:rPr>
          <w:lang w:val="en-US"/>
        </w:rPr>
        <w:t>ADD UNIQUE (P_Id)</w:t>
      </w:r>
    </w:p>
    <w:p w14:paraId="32D104F6" w14:textId="17B817E1" w:rsidR="00381E0B" w:rsidRPr="003E6927" w:rsidRDefault="00381E0B" w:rsidP="00381E0B">
      <w:pPr>
        <w:pStyle w:val="comandoseinstrucciones"/>
        <w:rPr>
          <w:lang w:val="en-US"/>
        </w:rPr>
      </w:pPr>
    </w:p>
    <w:p w14:paraId="0C78C34C" w14:textId="46D9793C" w:rsidR="00381E0B" w:rsidRPr="003E6927" w:rsidRDefault="00381E0B" w:rsidP="00381E0B">
      <w:pPr>
        <w:pStyle w:val="comandoseinstrucciones"/>
        <w:rPr>
          <w:lang w:val="en-US"/>
        </w:rPr>
      </w:pPr>
      <w:r w:rsidRPr="003E6927">
        <w:rPr>
          <w:lang w:val="en-US"/>
        </w:rPr>
        <w:t xml:space="preserve">#otra forma, dando nombre </w:t>
      </w:r>
      <w:r w:rsidR="003E6927">
        <w:rPr>
          <w:lang w:val="en-US"/>
        </w:rPr>
        <w:t>al índice (</w:t>
      </w:r>
      <w:r w:rsidRPr="003E6927">
        <w:rPr>
          <w:lang w:val="en-US"/>
        </w:rPr>
        <w:t>a la restricción</w:t>
      </w:r>
      <w:r w:rsidR="003E6927">
        <w:rPr>
          <w:lang w:val="en-US"/>
        </w:rPr>
        <w:t>)</w:t>
      </w:r>
      <w:r w:rsidRPr="003E6927">
        <w:rPr>
          <w:lang w:val="en-US"/>
        </w:rPr>
        <w:t xml:space="preserve"> para poder borrarl</w:t>
      </w:r>
      <w:r w:rsidR="003D6E61">
        <w:rPr>
          <w:lang w:val="en-US"/>
        </w:rPr>
        <w:t>o</w:t>
      </w:r>
      <w:r w:rsidRPr="003E6927">
        <w:rPr>
          <w:lang w:val="en-US"/>
        </w:rPr>
        <w:t xml:space="preserve"> después</w:t>
      </w:r>
      <w:r w:rsidR="00431317">
        <w:rPr>
          <w:lang w:val="en-US"/>
        </w:rPr>
        <w:t xml:space="preserve"> si fuese necesario</w:t>
      </w:r>
      <w:r w:rsidRPr="003E6927">
        <w:rPr>
          <w:lang w:val="en-US"/>
        </w:rPr>
        <w:t>:</w:t>
      </w:r>
    </w:p>
    <w:p w14:paraId="37814A6D" w14:textId="73C7CC9D" w:rsidR="00381E0B" w:rsidRPr="003E6927" w:rsidRDefault="00381E0B" w:rsidP="00381E0B">
      <w:pPr>
        <w:pStyle w:val="comandoseinstrucciones"/>
        <w:rPr>
          <w:lang w:val="en-US"/>
        </w:rPr>
      </w:pPr>
      <w:r w:rsidRPr="003E6927">
        <w:rPr>
          <w:lang w:val="en-US"/>
        </w:rPr>
        <w:t xml:space="preserve">ALTER TABLE </w:t>
      </w:r>
      <w:r w:rsidR="00A2085A">
        <w:rPr>
          <w:lang w:val="en-US"/>
        </w:rPr>
        <w:t>p</w:t>
      </w:r>
      <w:r w:rsidRPr="003E6927">
        <w:rPr>
          <w:lang w:val="en-US"/>
        </w:rPr>
        <w:t>erson</w:t>
      </w:r>
      <w:r w:rsidR="005941DE">
        <w:rPr>
          <w:lang w:val="en-US"/>
        </w:rPr>
        <w:t>a</w:t>
      </w:r>
      <w:r w:rsidRPr="003E6927">
        <w:rPr>
          <w:lang w:val="en-US"/>
        </w:rPr>
        <w:t>s</w:t>
      </w:r>
    </w:p>
    <w:p w14:paraId="7611182D" w14:textId="7ED50471" w:rsidR="00381E0B" w:rsidRPr="003E6927" w:rsidRDefault="00381E0B" w:rsidP="00381E0B">
      <w:pPr>
        <w:pStyle w:val="comandoseinstrucciones"/>
        <w:rPr>
          <w:lang w:val="en-US"/>
        </w:rPr>
      </w:pPr>
      <w:r w:rsidRPr="003E6927">
        <w:rPr>
          <w:lang w:val="en-US"/>
        </w:rPr>
        <w:t xml:space="preserve">ADD CONSTRAINT </w:t>
      </w:r>
      <w:r w:rsidR="00780CD3">
        <w:rPr>
          <w:lang w:val="en-US"/>
        </w:rPr>
        <w:t>uq</w:t>
      </w:r>
      <w:r w:rsidRPr="003E6927">
        <w:rPr>
          <w:lang w:val="en-US"/>
        </w:rPr>
        <w:t>_</w:t>
      </w:r>
      <w:r w:rsidR="00A2085A">
        <w:rPr>
          <w:lang w:val="en-US"/>
        </w:rPr>
        <w:t>p</w:t>
      </w:r>
      <w:r w:rsidRPr="003E6927">
        <w:rPr>
          <w:lang w:val="en-US"/>
        </w:rPr>
        <w:t>erson</w:t>
      </w:r>
      <w:r w:rsidR="00780CD3">
        <w:rPr>
          <w:lang w:val="en-US"/>
        </w:rPr>
        <w:t>as_P_</w:t>
      </w:r>
      <w:r w:rsidRPr="003E6927">
        <w:rPr>
          <w:lang w:val="en-US"/>
        </w:rPr>
        <w:t>I</w:t>
      </w:r>
      <w:r w:rsidR="00780CD3">
        <w:rPr>
          <w:lang w:val="en-US"/>
        </w:rPr>
        <w:t>d</w:t>
      </w:r>
      <w:r w:rsidRPr="003E6927">
        <w:rPr>
          <w:lang w:val="en-US"/>
        </w:rPr>
        <w:t xml:space="preserve"> UNIQUE (P_Id)</w:t>
      </w:r>
    </w:p>
    <w:p w14:paraId="00FEDEEE" w14:textId="5B13590D" w:rsidR="00780CD3" w:rsidRDefault="00780CD3" w:rsidP="00780CD3">
      <w:r>
        <w:t xml:space="preserve">Añadir </w:t>
      </w:r>
      <w:r w:rsidR="005941DE">
        <w:t>ÍNDICE</w:t>
      </w:r>
      <w:r w:rsidR="00A2085A">
        <w:t xml:space="preserve"> normal:</w:t>
      </w:r>
    </w:p>
    <w:p w14:paraId="4CBB0E20" w14:textId="1D3652AA" w:rsidR="00780CD3" w:rsidRDefault="00780CD3" w:rsidP="00780CD3">
      <w:pPr>
        <w:pStyle w:val="comandoseinstrucciones"/>
        <w:rPr>
          <w:lang w:val="en-US"/>
        </w:rPr>
      </w:pPr>
      <w:r w:rsidRPr="003E6927">
        <w:rPr>
          <w:lang w:val="en-US"/>
        </w:rPr>
        <w:t xml:space="preserve">ALTER TABLE </w:t>
      </w:r>
      <w:r w:rsidR="00A2085A">
        <w:rPr>
          <w:lang w:val="en-US"/>
        </w:rPr>
        <w:t>p</w:t>
      </w:r>
      <w:r w:rsidRPr="003E6927">
        <w:rPr>
          <w:lang w:val="en-US"/>
        </w:rPr>
        <w:t>erson</w:t>
      </w:r>
      <w:r w:rsidR="00A2085A">
        <w:rPr>
          <w:lang w:val="en-US"/>
        </w:rPr>
        <w:t>a</w:t>
      </w:r>
      <w:r w:rsidRPr="003E6927">
        <w:rPr>
          <w:lang w:val="en-US"/>
        </w:rPr>
        <w:t xml:space="preserve">s </w:t>
      </w:r>
    </w:p>
    <w:p w14:paraId="3F19CE46" w14:textId="4AB1033A" w:rsidR="00780CD3" w:rsidRDefault="00780CD3" w:rsidP="00780CD3">
      <w:pPr>
        <w:pStyle w:val="comandoseinstrucciones"/>
        <w:rPr>
          <w:lang w:val="en-US"/>
        </w:rPr>
      </w:pPr>
      <w:r w:rsidRPr="003E6927">
        <w:rPr>
          <w:lang w:val="en-US"/>
        </w:rPr>
        <w:t>ADD INDEX (</w:t>
      </w:r>
      <w:r w:rsidR="005941DE">
        <w:rPr>
          <w:lang w:val="en-US"/>
        </w:rPr>
        <w:t>localidad</w:t>
      </w:r>
      <w:r>
        <w:rPr>
          <w:lang w:val="en-US"/>
        </w:rPr>
        <w:t>)</w:t>
      </w:r>
      <w:r w:rsidRPr="003E6927">
        <w:rPr>
          <w:lang w:val="en-US"/>
        </w:rPr>
        <w:t>;</w:t>
      </w:r>
    </w:p>
    <w:p w14:paraId="4972547E" w14:textId="77777777" w:rsidR="00780CD3" w:rsidRPr="003E6927" w:rsidRDefault="00780CD3" w:rsidP="00780CD3">
      <w:pPr>
        <w:pStyle w:val="comandoseinstrucciones"/>
        <w:rPr>
          <w:lang w:val="en-US"/>
        </w:rPr>
      </w:pPr>
    </w:p>
    <w:p w14:paraId="42203725" w14:textId="77777777" w:rsidR="00780CD3" w:rsidRPr="003E6927" w:rsidRDefault="00780CD3" w:rsidP="00780CD3">
      <w:pPr>
        <w:pStyle w:val="comandoseinstrucciones"/>
        <w:rPr>
          <w:lang w:val="en-US"/>
        </w:rPr>
      </w:pPr>
      <w:r w:rsidRPr="003E6927">
        <w:rPr>
          <w:lang w:val="en-US"/>
        </w:rPr>
        <w:t xml:space="preserve">#otra forma, dando nombre </w:t>
      </w:r>
      <w:r>
        <w:rPr>
          <w:lang w:val="en-US"/>
        </w:rPr>
        <w:t>al índice (</w:t>
      </w:r>
      <w:r w:rsidRPr="003E6927">
        <w:rPr>
          <w:lang w:val="en-US"/>
        </w:rPr>
        <w:t>a la restricción</w:t>
      </w:r>
      <w:r>
        <w:rPr>
          <w:lang w:val="en-US"/>
        </w:rPr>
        <w:t>)</w:t>
      </w:r>
      <w:r w:rsidRPr="003E6927">
        <w:rPr>
          <w:lang w:val="en-US"/>
        </w:rPr>
        <w:t xml:space="preserve"> para poder borrarl</w:t>
      </w:r>
      <w:r>
        <w:rPr>
          <w:lang w:val="en-US"/>
        </w:rPr>
        <w:t>o</w:t>
      </w:r>
      <w:r w:rsidRPr="003E6927">
        <w:rPr>
          <w:lang w:val="en-US"/>
        </w:rPr>
        <w:t xml:space="preserve"> después:</w:t>
      </w:r>
    </w:p>
    <w:p w14:paraId="68F06A52" w14:textId="5CF4B1E5" w:rsidR="00780CD3" w:rsidRPr="003E6927" w:rsidRDefault="00780CD3" w:rsidP="00780CD3">
      <w:pPr>
        <w:pStyle w:val="comandoseinstrucciones"/>
        <w:rPr>
          <w:lang w:val="en-US"/>
        </w:rPr>
      </w:pPr>
      <w:r w:rsidRPr="003E6927">
        <w:rPr>
          <w:lang w:val="en-US"/>
        </w:rPr>
        <w:t xml:space="preserve">ALTER TABLE </w:t>
      </w:r>
      <w:r w:rsidR="00A2085A">
        <w:rPr>
          <w:lang w:val="en-US"/>
        </w:rPr>
        <w:t>p</w:t>
      </w:r>
      <w:r w:rsidRPr="003E6927">
        <w:rPr>
          <w:lang w:val="en-US"/>
        </w:rPr>
        <w:t>erson</w:t>
      </w:r>
      <w:r w:rsidR="005941DE">
        <w:rPr>
          <w:lang w:val="en-US"/>
        </w:rPr>
        <w:t>a</w:t>
      </w:r>
      <w:r w:rsidRPr="003E6927">
        <w:rPr>
          <w:lang w:val="en-US"/>
        </w:rPr>
        <w:t>s</w:t>
      </w:r>
    </w:p>
    <w:p w14:paraId="6A2BAA7F" w14:textId="2BE23490" w:rsidR="00780CD3" w:rsidRPr="003E6927" w:rsidRDefault="00780CD3" w:rsidP="00780CD3">
      <w:pPr>
        <w:pStyle w:val="comandoseinstrucciones"/>
        <w:rPr>
          <w:lang w:val="en-US"/>
        </w:rPr>
      </w:pPr>
      <w:r w:rsidRPr="003E6927">
        <w:rPr>
          <w:lang w:val="en-US"/>
        </w:rPr>
        <w:t xml:space="preserve">ADD CONSTRAINT </w:t>
      </w:r>
      <w:r w:rsidR="005941DE">
        <w:rPr>
          <w:lang w:val="en-US"/>
        </w:rPr>
        <w:t>ind</w:t>
      </w:r>
      <w:r w:rsidRPr="003E6927">
        <w:rPr>
          <w:lang w:val="en-US"/>
        </w:rPr>
        <w:t>_</w:t>
      </w:r>
      <w:r w:rsidR="00A2085A">
        <w:rPr>
          <w:lang w:val="en-US"/>
        </w:rPr>
        <w:t>p</w:t>
      </w:r>
      <w:r w:rsidRPr="003E6927">
        <w:rPr>
          <w:lang w:val="en-US"/>
        </w:rPr>
        <w:t>erson</w:t>
      </w:r>
      <w:r w:rsidR="005941DE">
        <w:rPr>
          <w:lang w:val="en-US"/>
        </w:rPr>
        <w:t>as_localidad</w:t>
      </w:r>
      <w:r w:rsidRPr="003E6927">
        <w:rPr>
          <w:lang w:val="en-US"/>
        </w:rPr>
        <w:t xml:space="preserve"> </w:t>
      </w:r>
      <w:r w:rsidR="00A2085A">
        <w:rPr>
          <w:lang w:val="en-US"/>
        </w:rPr>
        <w:t>INDEX</w:t>
      </w:r>
      <w:r w:rsidRPr="003E6927">
        <w:rPr>
          <w:lang w:val="en-US"/>
        </w:rPr>
        <w:t xml:space="preserve"> (</w:t>
      </w:r>
      <w:r w:rsidR="005941DE">
        <w:rPr>
          <w:lang w:val="en-US"/>
        </w:rPr>
        <w:t>localidad</w:t>
      </w:r>
      <w:r w:rsidRPr="003E6927">
        <w:rPr>
          <w:lang w:val="en-US"/>
        </w:rPr>
        <w:t>)</w:t>
      </w:r>
    </w:p>
    <w:p w14:paraId="0AC5867B" w14:textId="249BD152" w:rsidR="00214AAD" w:rsidRPr="003E6927" w:rsidRDefault="00214AAD" w:rsidP="00214AAD">
      <w:pPr>
        <w:rPr>
          <w:lang w:val="en-US"/>
        </w:rPr>
      </w:pPr>
      <w:r>
        <w:rPr>
          <w:lang w:val="en-US"/>
        </w:rPr>
        <w:t>B</w:t>
      </w:r>
      <w:r w:rsidRPr="003E6927">
        <w:rPr>
          <w:lang w:val="en-US"/>
        </w:rPr>
        <w:t xml:space="preserve">orrar </w:t>
      </w:r>
      <w:r>
        <w:rPr>
          <w:lang w:val="en-US"/>
        </w:rPr>
        <w:t>restricíón de clave primaria</w:t>
      </w:r>
      <w:r w:rsidRPr="003E6927">
        <w:rPr>
          <w:lang w:val="en-US"/>
        </w:rPr>
        <w:t>:</w:t>
      </w:r>
    </w:p>
    <w:p w14:paraId="56C4D64D" w14:textId="2534EE11" w:rsidR="00214AAD" w:rsidRPr="003E6927" w:rsidRDefault="00214AAD" w:rsidP="00214AAD">
      <w:pPr>
        <w:pStyle w:val="comandoseinstrucciones"/>
        <w:rPr>
          <w:lang w:val="en-US"/>
        </w:rPr>
      </w:pPr>
      <w:r w:rsidRPr="003E6927">
        <w:rPr>
          <w:lang w:val="en-US"/>
        </w:rPr>
        <w:t xml:space="preserve">ALTER TABLE </w:t>
      </w:r>
      <w:r>
        <w:rPr>
          <w:lang w:val="en-US"/>
        </w:rPr>
        <w:t>p</w:t>
      </w:r>
      <w:r w:rsidRPr="003E6927">
        <w:rPr>
          <w:lang w:val="en-US"/>
        </w:rPr>
        <w:t>erson</w:t>
      </w:r>
      <w:r>
        <w:rPr>
          <w:lang w:val="en-US"/>
        </w:rPr>
        <w:t>a</w:t>
      </w:r>
      <w:r w:rsidRPr="003E6927">
        <w:rPr>
          <w:lang w:val="en-US"/>
        </w:rPr>
        <w:t>s</w:t>
      </w:r>
    </w:p>
    <w:p w14:paraId="585E3BF6" w14:textId="547FEFD4" w:rsidR="00214AAD" w:rsidRDefault="00214AAD" w:rsidP="00214AAD">
      <w:pPr>
        <w:pStyle w:val="comandoseinstrucciones"/>
        <w:rPr>
          <w:lang w:val="en-US"/>
        </w:rPr>
      </w:pPr>
      <w:r w:rsidRPr="003E6927">
        <w:rPr>
          <w:lang w:val="en-US"/>
        </w:rPr>
        <w:lastRenderedPageBreak/>
        <w:t>DROP PRIMARY KEY</w:t>
      </w:r>
      <w:r>
        <w:rPr>
          <w:lang w:val="en-US"/>
        </w:rPr>
        <w:t>;</w:t>
      </w:r>
    </w:p>
    <w:p w14:paraId="08D97BB9" w14:textId="176EE42E" w:rsidR="00381E0B" w:rsidRPr="003E6927" w:rsidRDefault="003E6927" w:rsidP="00381E0B">
      <w:pPr>
        <w:rPr>
          <w:lang w:val="en-US"/>
        </w:rPr>
      </w:pPr>
      <w:r>
        <w:rPr>
          <w:lang w:val="en-US"/>
        </w:rPr>
        <w:t>B</w:t>
      </w:r>
      <w:r w:rsidR="00381E0B" w:rsidRPr="003E6927">
        <w:rPr>
          <w:lang w:val="en-US"/>
        </w:rPr>
        <w:t>orrar índice</w:t>
      </w:r>
      <w:r w:rsidR="00A2085A">
        <w:rPr>
          <w:lang w:val="en-US"/>
        </w:rPr>
        <w:t xml:space="preserve"> unique o normal</w:t>
      </w:r>
      <w:r w:rsidR="00381E0B" w:rsidRPr="003E6927">
        <w:rPr>
          <w:lang w:val="en-US"/>
        </w:rPr>
        <w:t>:</w:t>
      </w:r>
    </w:p>
    <w:p w14:paraId="1A6C27F9" w14:textId="66E2C88E" w:rsidR="00381E0B" w:rsidRPr="003E6927" w:rsidRDefault="00381E0B" w:rsidP="00381E0B">
      <w:pPr>
        <w:pStyle w:val="comandoseinstrucciones"/>
        <w:rPr>
          <w:lang w:val="en-US"/>
        </w:rPr>
      </w:pPr>
      <w:r w:rsidRPr="003E6927">
        <w:rPr>
          <w:lang w:val="en-US"/>
        </w:rPr>
        <w:t xml:space="preserve">ALTER TABLE </w:t>
      </w:r>
      <w:r w:rsidR="00214AAD">
        <w:rPr>
          <w:lang w:val="en-US"/>
        </w:rPr>
        <w:t>p</w:t>
      </w:r>
      <w:r w:rsidRPr="003E6927">
        <w:rPr>
          <w:lang w:val="en-US"/>
        </w:rPr>
        <w:t>erson</w:t>
      </w:r>
      <w:r w:rsidR="00214AAD">
        <w:rPr>
          <w:lang w:val="en-US"/>
        </w:rPr>
        <w:t>a</w:t>
      </w:r>
      <w:r w:rsidRPr="003E6927">
        <w:rPr>
          <w:lang w:val="en-US"/>
        </w:rPr>
        <w:t>s</w:t>
      </w:r>
    </w:p>
    <w:p w14:paraId="42464509" w14:textId="4F17328C" w:rsidR="00381E0B" w:rsidRDefault="00381E0B" w:rsidP="00381E0B">
      <w:pPr>
        <w:pStyle w:val="comandoseinstrucciones"/>
        <w:rPr>
          <w:lang w:val="en-US"/>
        </w:rPr>
      </w:pPr>
      <w:r w:rsidRPr="003E6927">
        <w:rPr>
          <w:lang w:val="en-US"/>
        </w:rPr>
        <w:t xml:space="preserve">DROP INDEX </w:t>
      </w:r>
      <w:r w:rsidR="00A2085A">
        <w:rPr>
          <w:lang w:val="en-US"/>
        </w:rPr>
        <w:t>ind</w:t>
      </w:r>
      <w:r w:rsidR="00A2085A" w:rsidRPr="003E6927">
        <w:rPr>
          <w:lang w:val="en-US"/>
        </w:rPr>
        <w:t>_</w:t>
      </w:r>
      <w:r w:rsidR="00A2085A">
        <w:rPr>
          <w:lang w:val="en-US"/>
        </w:rPr>
        <w:t>p</w:t>
      </w:r>
      <w:r w:rsidR="00A2085A" w:rsidRPr="003E6927">
        <w:rPr>
          <w:lang w:val="en-US"/>
        </w:rPr>
        <w:t>erson</w:t>
      </w:r>
      <w:r w:rsidR="00A2085A">
        <w:rPr>
          <w:lang w:val="en-US"/>
        </w:rPr>
        <w:t>as_locali;</w:t>
      </w:r>
    </w:p>
    <w:p w14:paraId="2AFD69B4" w14:textId="77777777" w:rsidR="00590624" w:rsidRPr="003E6927" w:rsidRDefault="00590624" w:rsidP="00590624">
      <w:pPr>
        <w:pStyle w:val="comandoseinstrucciones"/>
        <w:rPr>
          <w:lang w:val="en-US"/>
        </w:rPr>
      </w:pPr>
      <w:r w:rsidRPr="003E6927">
        <w:rPr>
          <w:lang w:val="en-US"/>
        </w:rPr>
        <w:t>ALTER TABLE Persons</w:t>
      </w:r>
    </w:p>
    <w:p w14:paraId="03C4C24C" w14:textId="076EF2D3" w:rsidR="00A2085A" w:rsidRPr="003E6927" w:rsidRDefault="00A2085A" w:rsidP="00A2085A">
      <w:pPr>
        <w:pStyle w:val="comandoseinstrucciones"/>
        <w:rPr>
          <w:lang w:val="en-US"/>
        </w:rPr>
      </w:pPr>
      <w:r w:rsidRPr="003E6927">
        <w:rPr>
          <w:lang w:val="en-US"/>
        </w:rPr>
        <w:t xml:space="preserve">DROP INDEX </w:t>
      </w:r>
      <w:r>
        <w:rPr>
          <w:lang w:val="en-US"/>
        </w:rPr>
        <w:t>uq</w:t>
      </w:r>
      <w:r w:rsidRPr="003E6927">
        <w:rPr>
          <w:lang w:val="en-US"/>
        </w:rPr>
        <w:t>_</w:t>
      </w:r>
      <w:r>
        <w:rPr>
          <w:lang w:val="en-US"/>
        </w:rPr>
        <w:t>p</w:t>
      </w:r>
      <w:r w:rsidRPr="003E6927">
        <w:rPr>
          <w:lang w:val="en-US"/>
        </w:rPr>
        <w:t>erson</w:t>
      </w:r>
      <w:r>
        <w:rPr>
          <w:lang w:val="en-US"/>
        </w:rPr>
        <w:t>as_P_</w:t>
      </w:r>
      <w:r w:rsidRPr="003E6927">
        <w:rPr>
          <w:lang w:val="en-US"/>
        </w:rPr>
        <w:t>I</w:t>
      </w:r>
      <w:r>
        <w:rPr>
          <w:lang w:val="en-US"/>
        </w:rPr>
        <w:t>d</w:t>
      </w:r>
    </w:p>
    <w:p w14:paraId="47FB0392" w14:textId="77777777" w:rsidR="00A2085A" w:rsidRPr="003E6927" w:rsidRDefault="00A2085A" w:rsidP="00381E0B">
      <w:pPr>
        <w:pStyle w:val="comandoseinstrucciones"/>
        <w:rPr>
          <w:lang w:val="en-US"/>
        </w:rPr>
      </w:pPr>
    </w:p>
    <w:p w14:paraId="1F7EF081" w14:textId="77777777" w:rsidR="00381E0B" w:rsidRPr="003E6927" w:rsidRDefault="00381E0B" w:rsidP="00381E0B">
      <w:pPr>
        <w:pStyle w:val="comandoseinstrucciones"/>
        <w:rPr>
          <w:lang w:val="en-US"/>
        </w:rPr>
      </w:pPr>
    </w:p>
    <w:p w14:paraId="1CD35259" w14:textId="4D312050" w:rsidR="00381E0B" w:rsidRPr="003E6927" w:rsidRDefault="00381E0B" w:rsidP="00381E0B">
      <w:pPr>
        <w:pStyle w:val="comandoseinstrucciones"/>
        <w:rPr>
          <w:lang w:val="en-US"/>
        </w:rPr>
      </w:pPr>
      <w:r w:rsidRPr="003E6927">
        <w:rPr>
          <w:lang w:val="en-US"/>
        </w:rPr>
        <w:t>#Otra forma</w:t>
      </w:r>
      <w:r w:rsidR="003D3700">
        <w:rPr>
          <w:lang w:val="en-US"/>
        </w:rPr>
        <w:t xml:space="preserve"> (DROP CONSTRAINT)</w:t>
      </w:r>
      <w:r w:rsidRPr="003E6927">
        <w:rPr>
          <w:lang w:val="en-US"/>
        </w:rPr>
        <w:t>:</w:t>
      </w:r>
    </w:p>
    <w:p w14:paraId="720ADF45" w14:textId="3B2E8608" w:rsidR="00381E0B" w:rsidRPr="003E6927" w:rsidRDefault="00381E0B" w:rsidP="00381E0B">
      <w:pPr>
        <w:pStyle w:val="comandoseinstrucciones"/>
        <w:rPr>
          <w:lang w:val="en-US"/>
        </w:rPr>
      </w:pPr>
      <w:r w:rsidRPr="003E6927">
        <w:rPr>
          <w:lang w:val="en-US"/>
        </w:rPr>
        <w:t xml:space="preserve">ALTER TABLE </w:t>
      </w:r>
      <w:r w:rsidR="00214AAD">
        <w:rPr>
          <w:lang w:val="en-US"/>
        </w:rPr>
        <w:t>p</w:t>
      </w:r>
      <w:r w:rsidRPr="003E6927">
        <w:rPr>
          <w:lang w:val="en-US"/>
        </w:rPr>
        <w:t>erson</w:t>
      </w:r>
      <w:r w:rsidR="00214AAD">
        <w:rPr>
          <w:lang w:val="en-US"/>
        </w:rPr>
        <w:t>a</w:t>
      </w:r>
      <w:r w:rsidRPr="003E6927">
        <w:rPr>
          <w:lang w:val="en-US"/>
        </w:rPr>
        <w:t>s</w:t>
      </w:r>
    </w:p>
    <w:p w14:paraId="26244A16" w14:textId="79CEB9E0" w:rsidR="00381E0B" w:rsidRDefault="00381E0B" w:rsidP="00381E0B">
      <w:pPr>
        <w:pStyle w:val="comandoseinstrucciones"/>
        <w:rPr>
          <w:lang w:val="en-US"/>
        </w:rPr>
      </w:pPr>
      <w:r w:rsidRPr="003E6927">
        <w:rPr>
          <w:lang w:val="en-US"/>
        </w:rPr>
        <w:t xml:space="preserve">DROP CONSTRAINT </w:t>
      </w:r>
      <w:r w:rsidR="00A2085A">
        <w:rPr>
          <w:lang w:val="en-US"/>
        </w:rPr>
        <w:t>ind</w:t>
      </w:r>
      <w:r w:rsidR="00A2085A" w:rsidRPr="003E6927">
        <w:rPr>
          <w:lang w:val="en-US"/>
        </w:rPr>
        <w:t>_</w:t>
      </w:r>
      <w:r w:rsidR="00A2085A">
        <w:rPr>
          <w:lang w:val="en-US"/>
        </w:rPr>
        <w:t>p</w:t>
      </w:r>
      <w:r w:rsidR="00A2085A" w:rsidRPr="003E6927">
        <w:rPr>
          <w:lang w:val="en-US"/>
        </w:rPr>
        <w:t>erson</w:t>
      </w:r>
      <w:r w:rsidR="00A2085A">
        <w:rPr>
          <w:lang w:val="en-US"/>
        </w:rPr>
        <w:t>as_locali;</w:t>
      </w:r>
    </w:p>
    <w:p w14:paraId="222B7A62" w14:textId="77777777" w:rsidR="00A2085A" w:rsidRPr="003E6927" w:rsidRDefault="00A2085A" w:rsidP="00A2085A">
      <w:pPr>
        <w:pStyle w:val="comandoseinstrucciones"/>
        <w:rPr>
          <w:lang w:val="en-US"/>
        </w:rPr>
      </w:pPr>
      <w:r w:rsidRPr="003E6927">
        <w:rPr>
          <w:lang w:val="en-US"/>
        </w:rPr>
        <w:t>ALTER TABLE Persons</w:t>
      </w:r>
    </w:p>
    <w:p w14:paraId="598B21C4" w14:textId="5675A1D8" w:rsidR="00A2085A" w:rsidRDefault="00A2085A" w:rsidP="00381E0B">
      <w:pPr>
        <w:pStyle w:val="comandoseinstrucciones"/>
        <w:rPr>
          <w:lang w:val="en-US"/>
        </w:rPr>
      </w:pPr>
      <w:r w:rsidRPr="003E6927">
        <w:rPr>
          <w:lang w:val="en-US"/>
        </w:rPr>
        <w:t xml:space="preserve">DROP CONSTRAINT </w:t>
      </w:r>
      <w:r>
        <w:rPr>
          <w:lang w:val="en-US"/>
        </w:rPr>
        <w:t>uq</w:t>
      </w:r>
      <w:r w:rsidRPr="003E6927">
        <w:rPr>
          <w:lang w:val="en-US"/>
        </w:rPr>
        <w:t>_</w:t>
      </w:r>
      <w:r>
        <w:rPr>
          <w:lang w:val="en-US"/>
        </w:rPr>
        <w:t>p</w:t>
      </w:r>
      <w:r w:rsidRPr="003E6927">
        <w:rPr>
          <w:lang w:val="en-US"/>
        </w:rPr>
        <w:t>erson</w:t>
      </w:r>
      <w:r>
        <w:rPr>
          <w:lang w:val="en-US"/>
        </w:rPr>
        <w:t>as_P_</w:t>
      </w:r>
      <w:r w:rsidRPr="003E6927">
        <w:rPr>
          <w:lang w:val="en-US"/>
        </w:rPr>
        <w:t>I</w:t>
      </w:r>
      <w:r>
        <w:rPr>
          <w:lang w:val="en-US"/>
        </w:rPr>
        <w:t>d;</w:t>
      </w:r>
    </w:p>
    <w:p w14:paraId="667B50B5" w14:textId="1850AC98" w:rsidR="00381E0B" w:rsidRDefault="00365E5C" w:rsidP="00365E5C">
      <w:pPr>
        <w:pStyle w:val="Ttulo3"/>
      </w:pPr>
      <w:bookmarkStart w:id="159" w:name="_Toc149546841"/>
      <w:r>
        <w:t>Añadir una Foreign Key a una tabla</w:t>
      </w:r>
      <w:bookmarkEnd w:id="159"/>
    </w:p>
    <w:p w14:paraId="335887A1" w14:textId="567EF5B1" w:rsidR="00F24378" w:rsidRDefault="00000000" w:rsidP="00365E5C">
      <w:pPr>
        <w:pStyle w:val="comandoseinstrucciones"/>
      </w:pPr>
      <w:hyperlink r:id="rId51" w:history="1">
        <w:r w:rsidR="00365E5C" w:rsidRPr="003D02F3">
          <w:rPr>
            <w:rStyle w:val="Hipervnculo"/>
          </w:rPr>
          <w:t>https://tableplus.com/blog/2019/08/add-foreign-key-to-existing-table-mysql.html</w:t>
        </w:r>
      </w:hyperlink>
    </w:p>
    <w:p w14:paraId="5FA46316" w14:textId="36B36693" w:rsidR="00365E5C" w:rsidRDefault="00365E5C" w:rsidP="00365E5C">
      <w:pPr>
        <w:pStyle w:val="comandoseinstrucciones"/>
      </w:pPr>
    </w:p>
    <w:p w14:paraId="1B72F8AF" w14:textId="2A665CE0" w:rsidR="00365E5C" w:rsidRDefault="00365E5C" w:rsidP="00365E5C">
      <w:pPr>
        <w:pStyle w:val="comandoseinstrucciones"/>
      </w:pPr>
      <w:r>
        <w:t>#añadimos a la tabla existente el atributo que será FK:</w:t>
      </w:r>
    </w:p>
    <w:p w14:paraId="392F0B24" w14:textId="7EDFCC9F" w:rsidR="00365E5C" w:rsidRDefault="00365E5C" w:rsidP="00365E5C">
      <w:pPr>
        <w:pStyle w:val="comandoseinstrucciones"/>
      </w:pPr>
      <w:r w:rsidRPr="00365E5C">
        <w:t>ALTER TABLE students ADD COLUMN student_id INT NOT NULL;</w:t>
      </w:r>
    </w:p>
    <w:p w14:paraId="6AB9F4C2" w14:textId="4D375A71" w:rsidR="00365E5C" w:rsidRDefault="00365E5C" w:rsidP="00365E5C">
      <w:pPr>
        <w:pStyle w:val="comandoseinstrucciones"/>
      </w:pPr>
    </w:p>
    <w:p w14:paraId="5F957FE9" w14:textId="38164779" w:rsidR="00365E5C" w:rsidRDefault="00365E5C" w:rsidP="00365E5C">
      <w:pPr>
        <w:pStyle w:val="comandoseinstrucciones"/>
      </w:pPr>
      <w:r>
        <w:t>#modificamos la tabla existente añadiendo la restricción de FOREIGN KEY:</w:t>
      </w:r>
    </w:p>
    <w:p w14:paraId="49C0CCDD" w14:textId="42410997" w:rsidR="00365E5C" w:rsidRDefault="00365E5C" w:rsidP="00365E5C">
      <w:pPr>
        <w:pStyle w:val="comandoseinstrucciones"/>
      </w:pPr>
      <w:r>
        <w:t>A</w:t>
      </w:r>
      <w:r w:rsidRPr="00365E5C">
        <w:t>LTER TABLE students ADD CONSTRAINT fk_student_id FOREIGN KEY (student_id) REFERENCES points(id);</w:t>
      </w:r>
    </w:p>
    <w:p w14:paraId="6B07BE5B" w14:textId="77777777" w:rsidR="00943428" w:rsidRPr="00F24378" w:rsidRDefault="00943428" w:rsidP="00C60F9E">
      <w:pPr>
        <w:pStyle w:val="Ttulo1"/>
      </w:pPr>
      <w:bookmarkStart w:id="160" w:name="bookmark41"/>
      <w:bookmarkStart w:id="161" w:name="_Toc149546842"/>
      <w:r w:rsidRPr="00F24378">
        <w:t>ANEXOS</w:t>
      </w:r>
      <w:bookmarkEnd w:id="160"/>
      <w:bookmarkEnd w:id="161"/>
    </w:p>
    <w:p w14:paraId="231EA49E" w14:textId="4C55B1D1" w:rsidR="00943428" w:rsidRPr="00F24378" w:rsidRDefault="00943428" w:rsidP="00574EFE">
      <w:pPr>
        <w:pStyle w:val="Ttulo2"/>
      </w:pPr>
      <w:bookmarkStart w:id="162" w:name="_Toc149546843"/>
      <w:r w:rsidRPr="00F24378">
        <w:t>Resolución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Problemas</w:t>
      </w:r>
      <w:bookmarkEnd w:id="162"/>
    </w:p>
    <w:p w14:paraId="699E091A" w14:textId="45F3E34F" w:rsidR="00943428" w:rsidRPr="00F24378" w:rsidRDefault="00943428" w:rsidP="00C60F9E">
      <w:pPr>
        <w:pStyle w:val="Ttulo3"/>
      </w:pPr>
      <w:bookmarkStart w:id="163" w:name="_Toc149546844"/>
      <w:r w:rsidRPr="00F24378">
        <w:t>Buscar</w:t>
      </w:r>
      <w:r w:rsidR="00F24378">
        <w:t xml:space="preserve"> </w:t>
      </w:r>
      <w:r w:rsidRPr="00F24378">
        <w:t>Información</w:t>
      </w:r>
      <w:r w:rsidR="00F24378">
        <w:t xml:space="preserve"> </w:t>
      </w:r>
      <w:r w:rsidRPr="00F24378">
        <w:t>duplicada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un</w:t>
      </w:r>
      <w:r w:rsidR="00F24378">
        <w:t xml:space="preserve"> </w:t>
      </w:r>
      <w:r w:rsidRPr="00F24378">
        <w:t>campo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tabla.</w:t>
      </w:r>
      <w:bookmarkEnd w:id="163"/>
    </w:p>
    <w:p w14:paraId="6ED02420" w14:textId="3CBC00CE" w:rsidR="00943428" w:rsidRPr="00F24378" w:rsidRDefault="00943428" w:rsidP="003115A4">
      <w:pPr>
        <w:pStyle w:val="Cuerpodeltexto1"/>
        <w:shd w:val="clear" w:color="auto" w:fill="auto"/>
        <w:spacing w:after="180" w:line="240" w:lineRule="auto"/>
        <w:ind w:left="60" w:right="240" w:firstLine="0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Para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generar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tipo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consultas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más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sencillo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utilizar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asistente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consultas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Access,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editar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sentencia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SQL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consulta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y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pegarla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nuestro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código.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obstante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tipo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consulta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consigue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siguiente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forma:</w:t>
      </w:r>
    </w:p>
    <w:p w14:paraId="4206DF3A" w14:textId="3B26B02C" w:rsidR="00943428" w:rsidRPr="00F24378" w:rsidRDefault="00943428" w:rsidP="00943428">
      <w:pPr>
        <w:pStyle w:val="Cuerpodeltexto1"/>
        <w:shd w:val="clear" w:color="auto" w:fill="auto"/>
        <w:spacing w:after="0" w:line="187" w:lineRule="exact"/>
        <w:ind w:left="200" w:firstLine="0"/>
      </w:pPr>
      <w:r w:rsidRPr="00F24378">
        <w:rPr>
          <w:rStyle w:val="Cuerpodeltexto"/>
          <w:color w:val="000000"/>
          <w:lang w:eastAsia="es-ES_tradnl"/>
        </w:rPr>
        <w:t>SELECT</w:t>
      </w:r>
      <w:r w:rsidR="00F24378">
        <w:rPr>
          <w:rStyle w:val="Cuerpodeltexto"/>
          <w:color w:val="000000"/>
          <w:lang w:eastAsia="es-ES_tradnl"/>
        </w:rPr>
        <w:t xml:space="preserve"> </w:t>
      </w:r>
      <w:r w:rsidRPr="00F24378">
        <w:rPr>
          <w:rStyle w:val="Cuerpodeltexto"/>
          <w:color w:val="000000"/>
          <w:lang w:eastAsia="es-ES_tradnl"/>
        </w:rPr>
        <w:t>DISTINCTROW</w:t>
      </w:r>
      <w:r w:rsidR="00F24378">
        <w:rPr>
          <w:rStyle w:val="Cuerpodeltexto"/>
          <w:color w:val="000000"/>
          <w:lang w:eastAsia="es-ES_tradnl"/>
        </w:rPr>
        <w:t xml:space="preserve"> </w:t>
      </w:r>
      <w:r w:rsidRPr="00F24378">
        <w:rPr>
          <w:rStyle w:val="Cuerpodeltexto"/>
          <w:color w:val="000000"/>
          <w:lang w:eastAsia="es-ES_tradnl"/>
        </w:rPr>
        <w:t>Lista</w:t>
      </w:r>
      <w:r w:rsidR="00F24378">
        <w:rPr>
          <w:rStyle w:val="Cuerpodeltexto"/>
          <w:color w:val="000000"/>
          <w:lang w:eastAsia="es-ES_tradnl"/>
        </w:rPr>
        <w:t xml:space="preserve"> </w:t>
      </w:r>
      <w:r w:rsidRPr="00F24378">
        <w:rPr>
          <w:rStyle w:val="Cuerpodeltexto"/>
          <w:color w:val="000000"/>
          <w:lang w:eastAsia="es-ES_tradnl"/>
        </w:rPr>
        <w:t>de</w:t>
      </w:r>
      <w:r w:rsidR="00F24378">
        <w:rPr>
          <w:rStyle w:val="Cuerpodeltexto"/>
          <w:color w:val="000000"/>
          <w:lang w:eastAsia="es-ES_tradnl"/>
        </w:rPr>
        <w:t xml:space="preserve"> </w:t>
      </w:r>
      <w:r w:rsidRPr="00F24378">
        <w:rPr>
          <w:rStyle w:val="Cuerpodeltexto"/>
          <w:color w:val="000000"/>
          <w:lang w:eastAsia="es-ES_tradnl"/>
        </w:rPr>
        <w:t>Campos</w:t>
      </w:r>
      <w:r w:rsidR="00F24378">
        <w:rPr>
          <w:rStyle w:val="Cuerpodeltexto"/>
          <w:color w:val="000000"/>
          <w:lang w:eastAsia="es-ES_tradnl"/>
        </w:rPr>
        <w:t xml:space="preserve"> </w:t>
      </w:r>
      <w:r w:rsidRPr="00F24378">
        <w:rPr>
          <w:rStyle w:val="Cuerpodeltexto"/>
          <w:color w:val="000000"/>
          <w:lang w:eastAsia="es-ES_tradnl"/>
        </w:rPr>
        <w:t>a</w:t>
      </w:r>
      <w:r w:rsidR="00F24378">
        <w:rPr>
          <w:rStyle w:val="Cuerpodeltexto"/>
          <w:color w:val="000000"/>
          <w:lang w:eastAsia="es-ES_tradnl"/>
        </w:rPr>
        <w:t xml:space="preserve"> </w:t>
      </w:r>
      <w:r w:rsidRPr="00F24378">
        <w:rPr>
          <w:rStyle w:val="Cuerpodeltexto"/>
          <w:color w:val="000000"/>
          <w:lang w:eastAsia="es-ES_tradnl"/>
        </w:rPr>
        <w:t>Visualizar</w:t>
      </w:r>
      <w:r w:rsidR="00F24378">
        <w:rPr>
          <w:rStyle w:val="Cuerpodeltexto"/>
          <w:color w:val="000000"/>
          <w:lang w:eastAsia="es-ES_tradnl"/>
        </w:rPr>
        <w:t xml:space="preserve"> </w:t>
      </w:r>
      <w:r w:rsidRPr="00F24378">
        <w:rPr>
          <w:rStyle w:val="Cuerpodeltexto"/>
          <w:color w:val="000000"/>
          <w:lang w:eastAsia="es-ES_tradnl"/>
        </w:rPr>
        <w:t>FROM</w:t>
      </w:r>
      <w:r w:rsidR="00F24378">
        <w:rPr>
          <w:rStyle w:val="Cuerpodeltexto"/>
          <w:color w:val="000000"/>
          <w:lang w:eastAsia="es-ES_tradnl"/>
        </w:rPr>
        <w:t xml:space="preserve"> </w:t>
      </w:r>
      <w:r w:rsidRPr="00F24378">
        <w:rPr>
          <w:rStyle w:val="Cuerpodeltexto"/>
          <w:color w:val="000000"/>
          <w:lang w:eastAsia="es-ES_tradnl"/>
        </w:rPr>
        <w:t>Tabla</w:t>
      </w:r>
    </w:p>
    <w:p w14:paraId="1CAE9ACD" w14:textId="64AF888D" w:rsidR="00943428" w:rsidRPr="00F24378" w:rsidRDefault="00943428" w:rsidP="00943428">
      <w:pPr>
        <w:pStyle w:val="Cuerpodeltexto1"/>
        <w:shd w:val="clear" w:color="auto" w:fill="auto"/>
        <w:spacing w:after="0" w:line="187" w:lineRule="exact"/>
        <w:ind w:left="200" w:firstLine="0"/>
      </w:pPr>
      <w:r w:rsidRPr="00F24378">
        <w:rPr>
          <w:rStyle w:val="Cuerpodeltexto"/>
          <w:color w:val="000000"/>
          <w:lang w:eastAsia="es-ES_tradnl"/>
        </w:rPr>
        <w:t>WHERE</w:t>
      </w:r>
      <w:r w:rsidR="00F24378">
        <w:rPr>
          <w:rStyle w:val="Cuerpodeltexto"/>
          <w:color w:val="000000"/>
          <w:lang w:eastAsia="es-ES_tradnl"/>
        </w:rPr>
        <w:t xml:space="preserve"> </w:t>
      </w:r>
      <w:r w:rsidRPr="00F24378">
        <w:rPr>
          <w:rStyle w:val="Cuerpodeltexto"/>
          <w:color w:val="000000"/>
          <w:lang w:eastAsia="es-ES_tradnl"/>
        </w:rPr>
        <w:t>CampoDeBusqueda</w:t>
      </w:r>
      <w:r w:rsidR="00F24378">
        <w:rPr>
          <w:rStyle w:val="Cuerpodeltexto"/>
          <w:color w:val="000000"/>
          <w:lang w:eastAsia="es-ES_tradnl"/>
        </w:rPr>
        <w:t xml:space="preserve"> </w:t>
      </w:r>
      <w:r w:rsidRPr="00F24378">
        <w:rPr>
          <w:rStyle w:val="Cuerpodeltexto"/>
          <w:color w:val="000000"/>
          <w:lang w:eastAsia="es-ES_tradnl"/>
        </w:rPr>
        <w:t>In</w:t>
      </w:r>
      <w:r w:rsidR="00F24378">
        <w:rPr>
          <w:rStyle w:val="Cuerpodeltexto"/>
          <w:color w:val="000000"/>
          <w:lang w:eastAsia="es-ES_tradnl"/>
        </w:rPr>
        <w:t xml:space="preserve"> </w:t>
      </w:r>
      <w:r w:rsidRPr="00F24378">
        <w:rPr>
          <w:rStyle w:val="Cuerpodeltexto"/>
          <w:color w:val="000000"/>
          <w:lang w:eastAsia="es-ES_tradnl"/>
        </w:rPr>
        <w:t>(SELECT</w:t>
      </w:r>
      <w:r w:rsidR="00F24378">
        <w:rPr>
          <w:rStyle w:val="Cuerpodeltexto"/>
          <w:color w:val="000000"/>
          <w:lang w:eastAsia="es-ES_tradnl"/>
        </w:rPr>
        <w:t xml:space="preserve"> </w:t>
      </w:r>
      <w:r w:rsidRPr="00F24378">
        <w:rPr>
          <w:rStyle w:val="Cuerpodeltexto"/>
          <w:color w:val="000000"/>
          <w:lang w:eastAsia="es-ES_tradnl"/>
        </w:rPr>
        <w:t>CampoDeBusqueda</w:t>
      </w:r>
      <w:r w:rsidR="00F24378">
        <w:rPr>
          <w:rStyle w:val="Cuerpodeltexto"/>
          <w:color w:val="000000"/>
          <w:lang w:eastAsia="es-ES_tradnl"/>
        </w:rPr>
        <w:t xml:space="preserve"> </w:t>
      </w:r>
      <w:r w:rsidRPr="00F24378">
        <w:rPr>
          <w:rStyle w:val="Cuerpodeltexto"/>
          <w:color w:val="000000"/>
          <w:lang w:eastAsia="es-ES_tradnl"/>
        </w:rPr>
        <w:t>FROM</w:t>
      </w:r>
      <w:r w:rsidR="00F24378">
        <w:rPr>
          <w:rStyle w:val="Cuerpodeltexto"/>
          <w:color w:val="000000"/>
          <w:lang w:eastAsia="es-ES_tradnl"/>
        </w:rPr>
        <w:t xml:space="preserve"> </w:t>
      </w:r>
      <w:r w:rsidRPr="00F24378">
        <w:rPr>
          <w:rStyle w:val="Cuerpodeltexto"/>
          <w:color w:val="000000"/>
          <w:lang w:eastAsia="es-ES_tradnl"/>
        </w:rPr>
        <w:t>Tabla</w:t>
      </w:r>
      <w:r w:rsidR="00F24378">
        <w:rPr>
          <w:rStyle w:val="Cuerpodeltexto"/>
          <w:color w:val="000000"/>
          <w:lang w:eastAsia="es-ES_tradnl"/>
        </w:rPr>
        <w:t xml:space="preserve"> </w:t>
      </w:r>
      <w:r w:rsidRPr="00F24378">
        <w:rPr>
          <w:rStyle w:val="Cuerpodeltexto"/>
          <w:color w:val="000000"/>
          <w:lang w:eastAsia="es-ES_tradnl"/>
        </w:rPr>
        <w:t>As</w:t>
      </w:r>
      <w:r w:rsidR="00F24378">
        <w:rPr>
          <w:rStyle w:val="Cuerpodeltexto"/>
          <w:color w:val="000000"/>
          <w:lang w:eastAsia="es-ES_tradnl"/>
        </w:rPr>
        <w:t xml:space="preserve"> </w:t>
      </w:r>
      <w:r w:rsidRPr="00F24378">
        <w:rPr>
          <w:rStyle w:val="Cuerpodeltexto"/>
          <w:color w:val="000000"/>
          <w:lang w:eastAsia="es-ES_tradnl"/>
        </w:rPr>
        <w:t>psudónimo</w:t>
      </w:r>
    </w:p>
    <w:p w14:paraId="71755F12" w14:textId="5979F9D7" w:rsidR="00943428" w:rsidRPr="00F24378" w:rsidRDefault="00943428" w:rsidP="00943428">
      <w:pPr>
        <w:pStyle w:val="Cuerpodeltexto1"/>
        <w:shd w:val="clear" w:color="auto" w:fill="auto"/>
        <w:spacing w:after="176" w:line="187" w:lineRule="exact"/>
        <w:ind w:left="200" w:firstLine="0"/>
      </w:pPr>
      <w:r w:rsidRPr="00F24378">
        <w:rPr>
          <w:rStyle w:val="Cuerpodeltexto"/>
          <w:color w:val="000000"/>
          <w:lang w:eastAsia="es-ES_tradnl"/>
        </w:rPr>
        <w:t>GROUP</w:t>
      </w:r>
      <w:r w:rsidR="00F24378">
        <w:rPr>
          <w:rStyle w:val="Cuerpodeltexto"/>
          <w:color w:val="000000"/>
          <w:lang w:eastAsia="es-ES_tradnl"/>
        </w:rPr>
        <w:t xml:space="preserve"> </w:t>
      </w:r>
      <w:r w:rsidRPr="00F24378">
        <w:rPr>
          <w:rStyle w:val="Cuerpodeltexto"/>
          <w:color w:val="000000"/>
          <w:lang w:eastAsia="es-ES_tradnl"/>
        </w:rPr>
        <w:t>BY</w:t>
      </w:r>
      <w:r w:rsidR="00F24378">
        <w:rPr>
          <w:rStyle w:val="Cuerpodeltexto"/>
          <w:color w:val="000000"/>
          <w:lang w:eastAsia="es-ES_tradnl"/>
        </w:rPr>
        <w:t xml:space="preserve"> </w:t>
      </w:r>
      <w:r w:rsidRPr="00F24378">
        <w:rPr>
          <w:rStyle w:val="Cuerpodeltexto"/>
          <w:color w:val="000000"/>
          <w:lang w:eastAsia="es-ES_tradnl"/>
        </w:rPr>
        <w:t>CampoDeBusqueda</w:t>
      </w:r>
      <w:r w:rsidR="00F24378">
        <w:rPr>
          <w:rStyle w:val="Cuerpodeltexto"/>
          <w:color w:val="000000"/>
          <w:lang w:eastAsia="es-ES_tradnl"/>
        </w:rPr>
        <w:t xml:space="preserve"> </w:t>
      </w:r>
      <w:r w:rsidRPr="00F24378">
        <w:rPr>
          <w:rStyle w:val="Cuerpodeltexto"/>
          <w:color w:val="000000"/>
          <w:lang w:eastAsia="es-ES_tradnl"/>
        </w:rPr>
        <w:t>HAVING</w:t>
      </w:r>
      <w:r w:rsidR="00F24378">
        <w:rPr>
          <w:rStyle w:val="Cuerpodeltexto"/>
          <w:color w:val="000000"/>
          <w:lang w:eastAsia="es-ES_tradnl"/>
        </w:rPr>
        <w:t xml:space="preserve"> </w:t>
      </w:r>
      <w:r w:rsidRPr="00F24378">
        <w:rPr>
          <w:rStyle w:val="Cuerpodeltexto"/>
          <w:color w:val="000000"/>
          <w:lang w:eastAsia="es-ES_tradnl"/>
        </w:rPr>
        <w:t>Count(*)&gt;1</w:t>
      </w:r>
      <w:r w:rsidR="00F24378">
        <w:rPr>
          <w:rStyle w:val="Cuerpodeltexto"/>
          <w:color w:val="000000"/>
          <w:lang w:eastAsia="es-ES_tradnl"/>
        </w:rPr>
        <w:t xml:space="preserve"> </w:t>
      </w:r>
      <w:r w:rsidRPr="00F24378">
        <w:rPr>
          <w:rStyle w:val="Cuerpodeltexto"/>
          <w:color w:val="000000"/>
          <w:lang w:eastAsia="es-ES_tradnl"/>
        </w:rPr>
        <w:t>)</w:t>
      </w:r>
      <w:r w:rsidR="00F24378">
        <w:rPr>
          <w:rStyle w:val="Cuerpodeltexto"/>
          <w:color w:val="000000"/>
          <w:lang w:eastAsia="es-ES_tradnl"/>
        </w:rPr>
        <w:t xml:space="preserve"> </w:t>
      </w:r>
      <w:r w:rsidRPr="00F24378">
        <w:rPr>
          <w:rStyle w:val="Cuerpodeltexto"/>
          <w:color w:val="000000"/>
          <w:lang w:eastAsia="es-ES_tradnl"/>
        </w:rPr>
        <w:t>ORDER</w:t>
      </w:r>
      <w:r w:rsidR="00F24378">
        <w:rPr>
          <w:rStyle w:val="Cuerpodeltexto"/>
          <w:color w:val="000000"/>
          <w:lang w:eastAsia="es-ES_tradnl"/>
        </w:rPr>
        <w:t xml:space="preserve"> </w:t>
      </w:r>
      <w:r w:rsidRPr="00F24378">
        <w:rPr>
          <w:rStyle w:val="Cuerpodeltexto"/>
          <w:color w:val="000000"/>
          <w:lang w:eastAsia="es-ES_tradnl"/>
        </w:rPr>
        <w:t>BY</w:t>
      </w:r>
      <w:r w:rsidR="00F24378">
        <w:rPr>
          <w:rStyle w:val="Cuerpodeltexto"/>
          <w:color w:val="000000"/>
          <w:lang w:eastAsia="es-ES_tradnl"/>
        </w:rPr>
        <w:t xml:space="preserve"> </w:t>
      </w:r>
      <w:r w:rsidRPr="00F24378">
        <w:rPr>
          <w:rStyle w:val="Cuerpodeltexto"/>
          <w:color w:val="000000"/>
          <w:lang w:eastAsia="es-ES_tradnl"/>
        </w:rPr>
        <w:t>CampoDeBusqueda;</w:t>
      </w:r>
    </w:p>
    <w:p w14:paraId="3ECD2302" w14:textId="4C31BBEC" w:rsidR="00943428" w:rsidRPr="00F24378" w:rsidRDefault="00943428" w:rsidP="003115A4">
      <w:pPr>
        <w:pStyle w:val="Cuerpodeltexto1"/>
        <w:shd w:val="clear" w:color="auto" w:fill="auto"/>
        <w:spacing w:after="180" w:line="240" w:lineRule="auto"/>
        <w:ind w:left="60" w:right="240" w:firstLine="0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Un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caso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práctico,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si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deseamos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localizar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aquellos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empleados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igual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nombre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y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visualizar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su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código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correspondiente,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consulta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sería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siguiente:</w:t>
      </w:r>
    </w:p>
    <w:p w14:paraId="5EC4EC1A" w14:textId="117F4F93" w:rsidR="00943428" w:rsidRPr="00F24378" w:rsidRDefault="00943428" w:rsidP="00943428">
      <w:pPr>
        <w:pStyle w:val="Cuerpodeltexto1"/>
        <w:shd w:val="clear" w:color="auto" w:fill="auto"/>
        <w:spacing w:after="0" w:line="187" w:lineRule="exact"/>
        <w:ind w:left="200" w:right="440" w:firstLine="0"/>
      </w:pPr>
      <w:r w:rsidRPr="00F24378">
        <w:rPr>
          <w:rStyle w:val="Cuerpodeltexto0"/>
          <w:lang w:eastAsia="es-ES_tradnl"/>
        </w:rPr>
        <w:t>SELECT</w:t>
      </w:r>
      <w:r w:rsidR="00F24378">
        <w:rPr>
          <w:rStyle w:val="Cuerpodeltexto0"/>
          <w:lang w:eastAsia="es-ES_tradnl"/>
        </w:rPr>
        <w:t xml:space="preserve"> </w:t>
      </w:r>
      <w:r w:rsidRPr="00F24378">
        <w:rPr>
          <w:rStyle w:val="Cuerpodeltexto0"/>
          <w:lang w:eastAsia="es-ES_tradnl"/>
        </w:rPr>
        <w:t>DISTINCTROW</w:t>
      </w:r>
      <w:r w:rsidR="00F24378">
        <w:rPr>
          <w:rStyle w:val="Cuerpodeltexto0"/>
          <w:lang w:eastAsia="es-ES_tradnl"/>
        </w:rPr>
        <w:t xml:space="preserve"> </w:t>
      </w:r>
      <w:r w:rsidRPr="00F24378">
        <w:rPr>
          <w:rStyle w:val="Cuerpodeltexto"/>
          <w:color w:val="000000"/>
          <w:lang w:eastAsia="es-ES_tradnl"/>
        </w:rPr>
        <w:t>Empleados.Nombre,</w:t>
      </w:r>
      <w:r w:rsidR="00F24378">
        <w:rPr>
          <w:rStyle w:val="Cuerpodeltexto"/>
          <w:color w:val="000000"/>
          <w:lang w:eastAsia="es-ES_tradnl"/>
        </w:rPr>
        <w:t xml:space="preserve"> </w:t>
      </w:r>
      <w:r w:rsidRPr="00F24378">
        <w:rPr>
          <w:rStyle w:val="Cuerpodeltexto"/>
          <w:color w:val="000000"/>
          <w:lang w:eastAsia="es-ES_tradnl"/>
        </w:rPr>
        <w:t>Empleados.IdEmpleado</w:t>
      </w:r>
      <w:r w:rsidR="00F24378">
        <w:rPr>
          <w:rStyle w:val="Cuerpodeltexto"/>
          <w:color w:val="000000"/>
          <w:lang w:eastAsia="es-ES_tradnl"/>
        </w:rPr>
        <w:t xml:space="preserve"> </w:t>
      </w:r>
      <w:r w:rsidRPr="00F24378">
        <w:rPr>
          <w:rStyle w:val="Cuerpodeltexto0"/>
          <w:lang w:eastAsia="es-ES_tradnl"/>
        </w:rPr>
        <w:t>FROM</w:t>
      </w:r>
      <w:r w:rsidR="00F24378">
        <w:rPr>
          <w:rStyle w:val="Cuerpodeltexto0"/>
          <w:lang w:eastAsia="es-ES_tradnl"/>
        </w:rPr>
        <w:t xml:space="preserve"> </w:t>
      </w:r>
      <w:r w:rsidRPr="00F24378">
        <w:rPr>
          <w:rStyle w:val="Cuerpodeltexto"/>
          <w:color w:val="000000"/>
          <w:lang w:eastAsia="es-ES_tradnl"/>
        </w:rPr>
        <w:t>Empleados</w:t>
      </w:r>
      <w:r w:rsidR="00F24378">
        <w:rPr>
          <w:rStyle w:val="Cuerpodeltexto"/>
          <w:color w:val="000000"/>
          <w:lang w:eastAsia="es-ES_tradnl"/>
        </w:rPr>
        <w:t xml:space="preserve"> </w:t>
      </w:r>
      <w:r w:rsidRPr="00F24378">
        <w:rPr>
          <w:rStyle w:val="Cuerpodeltexto0"/>
          <w:lang w:eastAsia="es-ES_tradnl"/>
        </w:rPr>
        <w:t>WHERE</w:t>
      </w:r>
      <w:r w:rsidR="00F24378">
        <w:rPr>
          <w:rStyle w:val="Cuerpodeltexto0"/>
          <w:lang w:eastAsia="es-ES_tradnl"/>
        </w:rPr>
        <w:t xml:space="preserve"> </w:t>
      </w:r>
      <w:r w:rsidRPr="00F24378">
        <w:rPr>
          <w:rStyle w:val="Cuerpodeltexto"/>
          <w:color w:val="000000"/>
          <w:lang w:eastAsia="es-ES_tradnl"/>
        </w:rPr>
        <w:t>Empleados.Nombre</w:t>
      </w:r>
      <w:r w:rsidR="00F24378">
        <w:rPr>
          <w:rStyle w:val="Cuerpodeltexto"/>
          <w:color w:val="000000"/>
          <w:lang w:eastAsia="es-ES_tradnl"/>
        </w:rPr>
        <w:t xml:space="preserve"> </w:t>
      </w:r>
      <w:r w:rsidRPr="00F24378">
        <w:rPr>
          <w:rStyle w:val="Cuerpodeltexto0"/>
          <w:lang w:eastAsia="es-ES_tradnl"/>
        </w:rPr>
        <w:t>In</w:t>
      </w:r>
      <w:r w:rsidR="00F24378">
        <w:rPr>
          <w:rStyle w:val="Cuerpodeltexto0"/>
          <w:lang w:eastAsia="es-ES_tradnl"/>
        </w:rPr>
        <w:t xml:space="preserve"> </w:t>
      </w:r>
      <w:r w:rsidRPr="00F24378">
        <w:rPr>
          <w:rStyle w:val="Cuerpodeltexto"/>
          <w:color w:val="000000"/>
          <w:lang w:eastAsia="es-ES_tradnl"/>
        </w:rPr>
        <w:t>(</w:t>
      </w:r>
      <w:r w:rsidRPr="00F24378">
        <w:rPr>
          <w:rStyle w:val="Cuerpodeltexto0"/>
          <w:lang w:eastAsia="es-ES_tradnl"/>
        </w:rPr>
        <w:t>SELECT</w:t>
      </w:r>
      <w:r w:rsidR="00F24378">
        <w:rPr>
          <w:rStyle w:val="Cuerpodeltexto0"/>
          <w:lang w:eastAsia="es-ES_tradnl"/>
        </w:rPr>
        <w:t xml:space="preserve"> </w:t>
      </w:r>
      <w:r w:rsidRPr="00F24378">
        <w:rPr>
          <w:rStyle w:val="Cuerpodeltexto"/>
          <w:color w:val="000000"/>
          <w:lang w:eastAsia="es-ES_tradnl"/>
        </w:rPr>
        <w:t>Nombre</w:t>
      </w:r>
      <w:r w:rsidR="00F24378">
        <w:rPr>
          <w:rStyle w:val="Cuerpodeltexto"/>
          <w:color w:val="000000"/>
          <w:lang w:eastAsia="es-ES_tradnl"/>
        </w:rPr>
        <w:t xml:space="preserve"> </w:t>
      </w:r>
      <w:r w:rsidRPr="00F24378">
        <w:rPr>
          <w:rStyle w:val="Cuerpodeltexto0"/>
          <w:lang w:eastAsia="es-ES_tradnl"/>
        </w:rPr>
        <w:t>FROM</w:t>
      </w:r>
      <w:r w:rsidR="00F24378">
        <w:rPr>
          <w:rStyle w:val="Cuerpodeltexto0"/>
          <w:lang w:eastAsia="es-ES_tradnl"/>
        </w:rPr>
        <w:t xml:space="preserve"> </w:t>
      </w:r>
      <w:r w:rsidRPr="00F24378">
        <w:rPr>
          <w:rStyle w:val="Cuerpodeltexto"/>
          <w:color w:val="000000"/>
          <w:lang w:eastAsia="es-ES_tradnl"/>
        </w:rPr>
        <w:t>Empleados</w:t>
      </w:r>
      <w:r w:rsidR="00F24378">
        <w:rPr>
          <w:rStyle w:val="Cuerpodeltexto"/>
          <w:color w:val="000000"/>
          <w:lang w:eastAsia="es-ES_tradnl"/>
        </w:rPr>
        <w:t xml:space="preserve"> </w:t>
      </w:r>
      <w:r w:rsidRPr="00F24378">
        <w:rPr>
          <w:rStyle w:val="Cuerpodeltexto0"/>
          <w:lang w:eastAsia="es-ES_tradnl"/>
        </w:rPr>
        <w:t>As</w:t>
      </w:r>
      <w:r w:rsidR="00F24378">
        <w:rPr>
          <w:rStyle w:val="Cuerpodeltexto0"/>
          <w:lang w:eastAsia="es-ES_tradnl"/>
        </w:rPr>
        <w:t xml:space="preserve"> </w:t>
      </w:r>
      <w:r w:rsidRPr="00F24378">
        <w:rPr>
          <w:rStyle w:val="Cuerpodeltexto"/>
          <w:color w:val="000000"/>
          <w:lang w:eastAsia="es-ES_tradnl"/>
        </w:rPr>
        <w:t>Tmp</w:t>
      </w:r>
      <w:r w:rsidR="00F24378">
        <w:rPr>
          <w:rStyle w:val="Cuerpodeltexto"/>
          <w:color w:val="000000"/>
          <w:lang w:eastAsia="es-ES_tradnl"/>
        </w:rPr>
        <w:t xml:space="preserve"> </w:t>
      </w:r>
      <w:r w:rsidRPr="00F24378">
        <w:rPr>
          <w:rStyle w:val="Cuerpodeltexto0"/>
          <w:lang w:eastAsia="es-ES_tradnl"/>
        </w:rPr>
        <w:t>GROUP</w:t>
      </w:r>
      <w:r w:rsidR="00F24378">
        <w:rPr>
          <w:rStyle w:val="Cuerpodeltexto0"/>
          <w:lang w:eastAsia="es-ES_tradnl"/>
        </w:rPr>
        <w:t xml:space="preserve"> </w:t>
      </w:r>
      <w:r w:rsidRPr="00F24378">
        <w:rPr>
          <w:rStyle w:val="Cuerpodeltexto0"/>
          <w:lang w:eastAsia="es-ES_tradnl"/>
        </w:rPr>
        <w:t>BY</w:t>
      </w:r>
      <w:r w:rsidR="00F24378">
        <w:rPr>
          <w:rStyle w:val="Cuerpodeltexto0"/>
          <w:lang w:eastAsia="es-ES_tradnl"/>
        </w:rPr>
        <w:t xml:space="preserve"> </w:t>
      </w:r>
      <w:r w:rsidRPr="00F24378">
        <w:rPr>
          <w:rStyle w:val="Cuerpodeltexto"/>
          <w:color w:val="000000"/>
          <w:lang w:eastAsia="es-ES_tradnl"/>
        </w:rPr>
        <w:t>Nombre</w:t>
      </w:r>
      <w:r w:rsidR="00F24378">
        <w:rPr>
          <w:rStyle w:val="Cuerpodeltexto"/>
          <w:color w:val="000000"/>
          <w:lang w:eastAsia="es-ES_tradnl"/>
        </w:rPr>
        <w:t xml:space="preserve"> </w:t>
      </w:r>
      <w:r w:rsidRPr="00F24378">
        <w:rPr>
          <w:rStyle w:val="Cuerpodeltexto0"/>
          <w:lang w:eastAsia="es-ES_tradnl"/>
        </w:rPr>
        <w:t>HAVING</w:t>
      </w:r>
      <w:r w:rsidR="00F24378">
        <w:rPr>
          <w:rStyle w:val="Cuerpodeltexto0"/>
          <w:lang w:eastAsia="es-ES_tradnl"/>
        </w:rPr>
        <w:t xml:space="preserve"> </w:t>
      </w:r>
      <w:r w:rsidRPr="00F24378">
        <w:rPr>
          <w:rStyle w:val="Cuerpodeltexto"/>
          <w:color w:val="000000"/>
          <w:lang w:eastAsia="es-ES_tradnl"/>
        </w:rPr>
        <w:t>Count(*)&gt;1)</w:t>
      </w:r>
    </w:p>
    <w:p w14:paraId="43A27C42" w14:textId="48E5A68B" w:rsidR="00943428" w:rsidRPr="00F24378" w:rsidRDefault="00943428" w:rsidP="00943428">
      <w:pPr>
        <w:pStyle w:val="Cuerpodeltexto1"/>
        <w:shd w:val="clear" w:color="auto" w:fill="auto"/>
        <w:spacing w:after="160" w:line="140" w:lineRule="exact"/>
        <w:ind w:left="200" w:firstLine="0"/>
      </w:pPr>
      <w:r w:rsidRPr="00F24378">
        <w:rPr>
          <w:rStyle w:val="Cuerpodeltexto0"/>
          <w:lang w:eastAsia="es-ES_tradnl"/>
        </w:rPr>
        <w:t>ORDER</w:t>
      </w:r>
      <w:r w:rsidR="00F24378">
        <w:rPr>
          <w:rStyle w:val="Cuerpodeltexto0"/>
          <w:lang w:eastAsia="es-ES_tradnl"/>
        </w:rPr>
        <w:t xml:space="preserve"> </w:t>
      </w:r>
      <w:r w:rsidRPr="00F24378">
        <w:rPr>
          <w:rStyle w:val="Cuerpodeltexto0"/>
          <w:lang w:eastAsia="es-ES_tradnl"/>
        </w:rPr>
        <w:t>BY</w:t>
      </w:r>
      <w:r w:rsidR="00F24378">
        <w:rPr>
          <w:rStyle w:val="Cuerpodeltexto0"/>
          <w:lang w:eastAsia="es-ES_tradnl"/>
        </w:rPr>
        <w:t xml:space="preserve"> </w:t>
      </w:r>
      <w:r w:rsidRPr="00F24378">
        <w:rPr>
          <w:rStyle w:val="Cuerpodeltexto"/>
          <w:color w:val="000000"/>
          <w:lang w:eastAsia="es-ES_tradnl"/>
        </w:rPr>
        <w:t>Empleados.Nombre;</w:t>
      </w:r>
    </w:p>
    <w:p w14:paraId="4B85CF82" w14:textId="3A065435" w:rsidR="00943428" w:rsidRPr="00F24378" w:rsidRDefault="00943428" w:rsidP="00C60F9E">
      <w:pPr>
        <w:pStyle w:val="Ttulo3"/>
      </w:pPr>
      <w:bookmarkStart w:id="164" w:name="_Toc149546845"/>
      <w:r w:rsidRPr="00F24378">
        <w:t>Recuperar</w:t>
      </w:r>
      <w:r w:rsidR="00F24378">
        <w:t xml:space="preserve"> </w:t>
      </w:r>
      <w:r w:rsidRPr="00F24378">
        <w:t>Registros</w:t>
      </w:r>
      <w:r w:rsidR="00F24378">
        <w:t xml:space="preserve"> </w:t>
      </w:r>
      <w:r w:rsidRPr="00F24378">
        <w:t>de</w:t>
      </w:r>
      <w:r w:rsidR="00F24378">
        <w:t xml:space="preserve"> </w:t>
      </w:r>
      <w:r w:rsidRPr="00F24378">
        <w:t>una</w:t>
      </w:r>
      <w:r w:rsidR="00F24378">
        <w:t xml:space="preserve"> </w:t>
      </w:r>
      <w:r w:rsidRPr="00F24378">
        <w:t>tabla</w:t>
      </w:r>
      <w:r w:rsidR="00F24378">
        <w:t xml:space="preserve"> </w:t>
      </w:r>
      <w:r w:rsidRPr="00F24378">
        <w:t>que</w:t>
      </w:r>
      <w:r w:rsidR="00F24378">
        <w:t xml:space="preserve"> </w:t>
      </w:r>
      <w:r w:rsidRPr="00F24378">
        <w:t>no</w:t>
      </w:r>
      <w:r w:rsidR="00F24378">
        <w:t xml:space="preserve"> </w:t>
      </w:r>
      <w:r w:rsidRPr="00F24378">
        <w:t>contengan</w:t>
      </w:r>
      <w:r w:rsidR="00F24378">
        <w:t xml:space="preserve"> </w:t>
      </w:r>
      <w:r w:rsidRPr="00F24378">
        <w:t>registros</w:t>
      </w:r>
      <w:r w:rsidR="00F24378">
        <w:t xml:space="preserve"> </w:t>
      </w:r>
      <w:r w:rsidRPr="00F24378">
        <w:t>relacionados</w:t>
      </w:r>
      <w:r w:rsidR="00F24378">
        <w:t xml:space="preserve"> </w:t>
      </w:r>
      <w:r w:rsidRPr="00F24378">
        <w:t>en</w:t>
      </w:r>
      <w:r w:rsidR="00F24378">
        <w:t xml:space="preserve"> </w:t>
      </w:r>
      <w:r w:rsidRPr="00F24378">
        <w:t>otra.</w:t>
      </w:r>
      <w:bookmarkEnd w:id="164"/>
    </w:p>
    <w:p w14:paraId="67769EC4" w14:textId="64198EF1" w:rsidR="00943428" w:rsidRPr="00F24378" w:rsidRDefault="00943428" w:rsidP="003115A4">
      <w:pPr>
        <w:pStyle w:val="Cuerpodeltexto1"/>
        <w:shd w:val="clear" w:color="auto" w:fill="auto"/>
        <w:spacing w:after="180" w:line="240" w:lineRule="auto"/>
        <w:ind w:left="60" w:right="240" w:firstLine="0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Este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tipo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consulta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emplea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situaciones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tales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como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saber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productos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han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vendido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determinado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periodo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tiempo,</w:t>
      </w:r>
    </w:p>
    <w:p w14:paraId="4CB5BEA9" w14:textId="5B92C46B" w:rsidR="00943428" w:rsidRPr="00F24378" w:rsidRDefault="00943428" w:rsidP="00943428">
      <w:pPr>
        <w:pStyle w:val="Cuerpodeltexto1"/>
        <w:shd w:val="clear" w:color="auto" w:fill="auto"/>
        <w:spacing w:after="172" w:line="182" w:lineRule="exact"/>
        <w:ind w:left="200" w:right="440" w:firstLine="0"/>
      </w:pPr>
      <w:r w:rsidRPr="00F24378">
        <w:rPr>
          <w:rStyle w:val="Cuerpodeltexto0"/>
          <w:lang w:eastAsia="es-ES_tradnl"/>
        </w:rPr>
        <w:t>SELECT</w:t>
      </w:r>
      <w:r w:rsidR="00F24378">
        <w:rPr>
          <w:rStyle w:val="Cuerpodeltexto0"/>
          <w:lang w:eastAsia="es-ES_tradnl"/>
        </w:rPr>
        <w:t xml:space="preserve"> </w:t>
      </w:r>
      <w:r w:rsidRPr="00F24378">
        <w:rPr>
          <w:rStyle w:val="Cuerpodeltexto0"/>
          <w:lang w:eastAsia="es-ES_tradnl"/>
        </w:rPr>
        <w:t>DISTINCTROW</w:t>
      </w:r>
      <w:r w:rsidR="00F24378">
        <w:rPr>
          <w:rStyle w:val="Cuerpodeltexto0"/>
          <w:lang w:eastAsia="es-ES_tradnl"/>
        </w:rPr>
        <w:t xml:space="preserve"> </w:t>
      </w:r>
      <w:r w:rsidRPr="00F24378">
        <w:rPr>
          <w:rStyle w:val="Cuerpodeltexto"/>
          <w:color w:val="000000"/>
          <w:lang w:eastAsia="es-ES_tradnl"/>
        </w:rPr>
        <w:t>Productos.IdProducto,</w:t>
      </w:r>
      <w:r w:rsidR="00F24378">
        <w:rPr>
          <w:rStyle w:val="Cuerpodeltexto"/>
          <w:color w:val="000000"/>
          <w:lang w:eastAsia="es-ES_tradnl"/>
        </w:rPr>
        <w:t xml:space="preserve"> </w:t>
      </w:r>
      <w:r w:rsidRPr="00F24378">
        <w:rPr>
          <w:rStyle w:val="Cuerpodeltexto"/>
          <w:color w:val="000000"/>
          <w:lang w:eastAsia="es-ES_tradnl"/>
        </w:rPr>
        <w:t>Productos.Nombre</w:t>
      </w:r>
      <w:r w:rsidR="00F24378">
        <w:rPr>
          <w:rStyle w:val="Cuerpodeltexto"/>
          <w:color w:val="000000"/>
          <w:lang w:eastAsia="es-ES_tradnl"/>
        </w:rPr>
        <w:t xml:space="preserve"> </w:t>
      </w:r>
      <w:r w:rsidRPr="00F24378">
        <w:rPr>
          <w:rStyle w:val="Cuerpodeltexto0"/>
          <w:lang w:eastAsia="es-ES_tradnl"/>
        </w:rPr>
        <w:t>FROM</w:t>
      </w:r>
      <w:r w:rsidR="00F24378">
        <w:rPr>
          <w:rStyle w:val="Cuerpodeltexto0"/>
          <w:lang w:eastAsia="es-ES_tradnl"/>
        </w:rPr>
        <w:t xml:space="preserve"> </w:t>
      </w:r>
      <w:r w:rsidRPr="00F24378">
        <w:rPr>
          <w:rStyle w:val="Cuerpodeltexto"/>
          <w:color w:val="000000"/>
          <w:lang w:eastAsia="es-ES_tradnl"/>
        </w:rPr>
        <w:t>Productos</w:t>
      </w:r>
      <w:r w:rsidR="00F24378">
        <w:rPr>
          <w:rStyle w:val="Cuerpodeltexto"/>
          <w:color w:val="000000"/>
          <w:lang w:eastAsia="es-ES_tradnl"/>
        </w:rPr>
        <w:t xml:space="preserve"> </w:t>
      </w:r>
      <w:r w:rsidRPr="00F24378">
        <w:rPr>
          <w:rStyle w:val="Cuerpodeltexto0"/>
          <w:lang w:eastAsia="es-ES_tradnl"/>
        </w:rPr>
        <w:t>LEFT</w:t>
      </w:r>
      <w:r w:rsidR="00F24378">
        <w:rPr>
          <w:rStyle w:val="Cuerpodeltexto0"/>
          <w:lang w:eastAsia="es-ES_tradnl"/>
        </w:rPr>
        <w:t xml:space="preserve"> </w:t>
      </w:r>
      <w:r w:rsidRPr="00F24378">
        <w:rPr>
          <w:rStyle w:val="Cuerpodeltexto0"/>
          <w:lang w:eastAsia="es-ES_tradnl"/>
        </w:rPr>
        <w:t>JOIN</w:t>
      </w:r>
      <w:r w:rsidR="00F24378">
        <w:rPr>
          <w:rStyle w:val="Cuerpodeltexto0"/>
          <w:lang w:eastAsia="es-ES_tradnl"/>
        </w:rPr>
        <w:t xml:space="preserve"> </w:t>
      </w:r>
      <w:r w:rsidRPr="00F24378">
        <w:rPr>
          <w:rStyle w:val="Cuerpodeltexto"/>
          <w:color w:val="000000"/>
          <w:lang w:eastAsia="es-ES_tradnl"/>
        </w:rPr>
        <w:t>Pedidos</w:t>
      </w:r>
      <w:r w:rsidR="00F24378">
        <w:rPr>
          <w:rStyle w:val="Cuerpodeltexto"/>
          <w:color w:val="000000"/>
          <w:lang w:eastAsia="es-ES_tradnl"/>
        </w:rPr>
        <w:t xml:space="preserve"> </w:t>
      </w:r>
      <w:r w:rsidRPr="00F24378">
        <w:rPr>
          <w:rStyle w:val="Cuerpodeltexto0"/>
          <w:lang w:eastAsia="es-ES_tradnl"/>
        </w:rPr>
        <w:t>ON</w:t>
      </w:r>
      <w:r w:rsidR="00F24378">
        <w:rPr>
          <w:rStyle w:val="Cuerpodeltexto0"/>
          <w:lang w:eastAsia="es-ES_tradnl"/>
        </w:rPr>
        <w:t xml:space="preserve"> </w:t>
      </w:r>
      <w:r w:rsidRPr="00F24378">
        <w:rPr>
          <w:rStyle w:val="Cuerpodeltexto"/>
          <w:color w:val="000000"/>
          <w:lang w:eastAsia="es-ES_tradnl"/>
        </w:rPr>
        <w:t>Productos.IdProducto</w:t>
      </w:r>
      <w:r w:rsidR="00F24378">
        <w:rPr>
          <w:rStyle w:val="Cuerpodeltexto"/>
          <w:color w:val="000000"/>
          <w:lang w:eastAsia="es-ES_tradnl"/>
        </w:rPr>
        <w:t xml:space="preserve"> </w:t>
      </w:r>
      <w:r w:rsidRPr="00F24378">
        <w:rPr>
          <w:rStyle w:val="Cuerpodeltexto"/>
          <w:color w:val="000000"/>
          <w:lang w:eastAsia="es-ES_tradnl"/>
        </w:rPr>
        <w:t>=</w:t>
      </w:r>
      <w:r w:rsidR="00F24378">
        <w:rPr>
          <w:rStyle w:val="Cuerpodeltexto"/>
          <w:color w:val="000000"/>
          <w:lang w:eastAsia="es-ES_tradnl"/>
        </w:rPr>
        <w:t xml:space="preserve"> </w:t>
      </w:r>
      <w:r w:rsidRPr="00F24378">
        <w:rPr>
          <w:rStyle w:val="Cuerpodeltexto"/>
          <w:color w:val="000000"/>
          <w:lang w:eastAsia="es-ES_tradnl"/>
        </w:rPr>
        <w:t>Pedidos.IdProduct</w:t>
      </w:r>
      <w:r w:rsidR="00F24378">
        <w:rPr>
          <w:rStyle w:val="Cuerpodeltexto"/>
          <w:color w:val="000000"/>
          <w:lang w:eastAsia="es-ES_tradnl"/>
        </w:rPr>
        <w:t xml:space="preserve"> </w:t>
      </w:r>
      <w:r w:rsidRPr="00F24378">
        <w:rPr>
          <w:rStyle w:val="Cuerpodeltexto0"/>
          <w:lang w:eastAsia="es-ES_tradnl"/>
        </w:rPr>
        <w:t>WHERE</w:t>
      </w:r>
      <w:r w:rsidR="00F24378">
        <w:rPr>
          <w:rStyle w:val="Cuerpodeltexto0"/>
          <w:lang w:eastAsia="es-ES_tradnl"/>
        </w:rPr>
        <w:t xml:space="preserve"> </w:t>
      </w:r>
      <w:r w:rsidRPr="00F24378">
        <w:rPr>
          <w:rStyle w:val="Cuerpodeltexto"/>
          <w:color w:val="000000"/>
          <w:lang w:eastAsia="es-ES_tradnl"/>
        </w:rPr>
        <w:t>(Pedidos.IdProducto</w:t>
      </w:r>
      <w:r w:rsidR="00F24378">
        <w:rPr>
          <w:rStyle w:val="Cuerpodeltexto"/>
          <w:color w:val="000000"/>
          <w:lang w:eastAsia="es-ES_tradnl"/>
        </w:rPr>
        <w:t xml:space="preserve"> </w:t>
      </w:r>
      <w:r w:rsidRPr="00F24378">
        <w:rPr>
          <w:rStyle w:val="Cuerpodeltexto0"/>
          <w:lang w:eastAsia="es-ES_tradnl"/>
        </w:rPr>
        <w:t>Is</w:t>
      </w:r>
      <w:r w:rsidR="00F24378">
        <w:rPr>
          <w:rStyle w:val="Cuerpodeltexto0"/>
          <w:lang w:eastAsia="es-ES_tradnl"/>
        </w:rPr>
        <w:t xml:space="preserve"> </w:t>
      </w:r>
      <w:r w:rsidRPr="00F24378">
        <w:rPr>
          <w:rStyle w:val="Cuerpodeltexto0"/>
          <w:lang w:eastAsia="es-ES_tradnl"/>
        </w:rPr>
        <w:t>Null</w:t>
      </w:r>
      <w:r w:rsidRPr="00F24378">
        <w:rPr>
          <w:rStyle w:val="Cuerpodeltexto"/>
          <w:color w:val="000000"/>
          <w:lang w:eastAsia="es-ES_tradnl"/>
        </w:rPr>
        <w:t>)</w:t>
      </w:r>
      <w:r w:rsidR="00F24378">
        <w:rPr>
          <w:rStyle w:val="Cuerpodeltexto"/>
          <w:color w:val="000000"/>
          <w:lang w:eastAsia="es-ES_tradnl"/>
        </w:rPr>
        <w:t xml:space="preserve"> </w:t>
      </w:r>
      <w:r w:rsidRPr="00F24378">
        <w:rPr>
          <w:rStyle w:val="Cuerpodeltexto0"/>
          <w:lang w:eastAsia="es-ES_tradnl"/>
        </w:rPr>
        <w:t>AND</w:t>
      </w:r>
      <w:r w:rsidR="00F24378">
        <w:rPr>
          <w:rStyle w:val="Cuerpodeltexto0"/>
          <w:lang w:eastAsia="es-ES_tradnl"/>
        </w:rPr>
        <w:t xml:space="preserve"> </w:t>
      </w:r>
      <w:r w:rsidRPr="00F24378">
        <w:rPr>
          <w:rStyle w:val="Cuerpodeltexto"/>
          <w:color w:val="000000"/>
          <w:lang w:eastAsia="es-ES_tradnl"/>
        </w:rPr>
        <w:t>(Pedidos.Fecha</w:t>
      </w:r>
      <w:r w:rsidR="00F24378">
        <w:rPr>
          <w:rStyle w:val="Cuerpodeltexto"/>
          <w:color w:val="000000"/>
          <w:lang w:eastAsia="es-ES_tradnl"/>
        </w:rPr>
        <w:t xml:space="preserve"> </w:t>
      </w:r>
      <w:r w:rsidRPr="00F24378">
        <w:rPr>
          <w:rStyle w:val="Cuerpodeltexto0"/>
          <w:lang w:eastAsia="es-ES_tradnl"/>
        </w:rPr>
        <w:t>Between</w:t>
      </w:r>
      <w:r w:rsidR="00F24378">
        <w:rPr>
          <w:rStyle w:val="Cuerpodeltexto0"/>
          <w:lang w:eastAsia="es-ES_tradnl"/>
        </w:rPr>
        <w:t xml:space="preserve"> </w:t>
      </w:r>
      <w:r w:rsidRPr="00F24378">
        <w:rPr>
          <w:rStyle w:val="Cuerpodeltexto"/>
          <w:color w:val="000000"/>
          <w:lang w:eastAsia="es-ES_tradnl"/>
        </w:rPr>
        <w:t>#01-01-98#</w:t>
      </w:r>
      <w:r w:rsidR="00F24378">
        <w:rPr>
          <w:rStyle w:val="Cuerpodeltexto"/>
          <w:color w:val="000000"/>
          <w:lang w:eastAsia="es-ES_tradnl"/>
        </w:rPr>
        <w:t xml:space="preserve"> </w:t>
      </w:r>
      <w:r w:rsidRPr="00F24378">
        <w:rPr>
          <w:rStyle w:val="Cuerpodeltexto0"/>
          <w:lang w:eastAsia="es-ES_tradnl"/>
        </w:rPr>
        <w:t>And</w:t>
      </w:r>
      <w:r w:rsidR="00F24378">
        <w:rPr>
          <w:rStyle w:val="Cuerpodeltexto0"/>
          <w:lang w:eastAsia="es-ES_tradnl"/>
        </w:rPr>
        <w:t xml:space="preserve"> </w:t>
      </w:r>
      <w:r w:rsidRPr="00F24378">
        <w:rPr>
          <w:rStyle w:val="Cuerpodeltexto"/>
          <w:color w:val="000000"/>
          <w:lang w:eastAsia="es-ES_tradnl"/>
        </w:rPr>
        <w:t>#01-30-98#);</w:t>
      </w:r>
    </w:p>
    <w:p w14:paraId="73604417" w14:textId="1130F8FC" w:rsidR="00943428" w:rsidRPr="00F24378" w:rsidRDefault="00943428" w:rsidP="003115A4">
      <w:pPr>
        <w:pStyle w:val="Cuerpodeltexto1"/>
        <w:shd w:val="clear" w:color="auto" w:fill="auto"/>
        <w:spacing w:after="180" w:line="240" w:lineRule="auto"/>
        <w:ind w:left="60" w:right="240" w:firstLine="0"/>
        <w:rPr>
          <w:rStyle w:val="Cuerpodeltexto"/>
          <w:color w:val="000000"/>
          <w:sz w:val="19"/>
          <w:szCs w:val="19"/>
          <w:lang w:eastAsia="es-ES_tradnl"/>
        </w:rPr>
      </w:pP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sintaxis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sencilla,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trata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realizar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interna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entre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dos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tablas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seleccionadas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mediante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un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LEFT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JOIN,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establecimiendo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como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condición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que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el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campo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relacionado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de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la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segunda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sea</w:t>
      </w:r>
      <w:r w:rsidR="00F24378">
        <w:rPr>
          <w:rStyle w:val="Cuerpodeltexto"/>
          <w:color w:val="000000"/>
          <w:sz w:val="19"/>
          <w:szCs w:val="19"/>
          <w:lang w:eastAsia="es-ES_tradnl"/>
        </w:rPr>
        <w:t xml:space="preserve"> </w:t>
      </w:r>
      <w:r w:rsidRPr="00F24378">
        <w:rPr>
          <w:rStyle w:val="Cuerpodeltexto"/>
          <w:color w:val="000000"/>
          <w:sz w:val="19"/>
          <w:szCs w:val="19"/>
          <w:lang w:eastAsia="es-ES_tradnl"/>
        </w:rPr>
        <w:t>Null.</w:t>
      </w:r>
    </w:p>
    <w:p w14:paraId="4F21195F" w14:textId="77777777" w:rsidR="00943428" w:rsidRPr="00F24378" w:rsidRDefault="00943428" w:rsidP="00A47DB6"/>
    <w:p w14:paraId="43D72475" w14:textId="77777777" w:rsidR="00943428" w:rsidRPr="00F24378" w:rsidRDefault="00943428" w:rsidP="00A47DB6"/>
    <w:sectPr w:rsidR="00943428" w:rsidRPr="00F24378" w:rsidSect="00AA0DEF"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1906" w:h="16838" w:code="9"/>
      <w:pgMar w:top="1388" w:right="1134" w:bottom="567" w:left="1134" w:header="731" w:footer="7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BFEC7" w14:textId="77777777" w:rsidR="00346F68" w:rsidRDefault="00346F68" w:rsidP="005857BA">
      <w:r>
        <w:separator/>
      </w:r>
    </w:p>
  </w:endnote>
  <w:endnote w:type="continuationSeparator" w:id="0">
    <w:p w14:paraId="40038A57" w14:textId="77777777" w:rsidR="00346F68" w:rsidRDefault="00346F68" w:rsidP="0058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8E341" w14:textId="77777777" w:rsidR="00E92EBC" w:rsidRDefault="00E92EBC" w:rsidP="005857BA">
    <w:r>
      <w:fldChar w:fldCharType="begin"/>
    </w:r>
    <w:r>
      <w:instrText xml:space="preserve">PAGE  </w:instrText>
    </w:r>
    <w:r>
      <w:fldChar w:fldCharType="end"/>
    </w:r>
  </w:p>
  <w:p w14:paraId="6E42F87F" w14:textId="77777777" w:rsidR="00E92EBC" w:rsidRDefault="00E92EBC" w:rsidP="005857B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B5810" w14:textId="77777777" w:rsidR="00E92EBC" w:rsidRPr="00EC3909" w:rsidRDefault="00E92EBC" w:rsidP="00EC3909">
    <w:pPr>
      <w:ind w:left="0"/>
      <w:jc w:val="center"/>
      <w:rPr>
        <w:rFonts w:ascii="Arial" w:hAnsi="Arial" w:cs="Arial"/>
        <w:sz w:val="20"/>
        <w:szCs w:val="20"/>
      </w:rPr>
    </w:pPr>
    <w:r w:rsidRPr="00EC3909">
      <w:rPr>
        <w:rFonts w:ascii="Arial" w:hAnsi="Arial" w:cs="Arial"/>
        <w:sz w:val="20"/>
        <w:szCs w:val="20"/>
      </w:rPr>
      <w:fldChar w:fldCharType="begin"/>
    </w:r>
    <w:r w:rsidRPr="00EC3909">
      <w:rPr>
        <w:rFonts w:ascii="Arial" w:hAnsi="Arial" w:cs="Arial"/>
        <w:sz w:val="20"/>
        <w:szCs w:val="20"/>
      </w:rPr>
      <w:instrText xml:space="preserve">PAGE  </w:instrText>
    </w:r>
    <w:r w:rsidRPr="00EC3909">
      <w:rPr>
        <w:rFonts w:ascii="Arial" w:hAnsi="Arial" w:cs="Arial"/>
        <w:sz w:val="20"/>
        <w:szCs w:val="20"/>
      </w:rPr>
      <w:fldChar w:fldCharType="separate"/>
    </w:r>
    <w:r w:rsidR="00A010DB">
      <w:rPr>
        <w:rFonts w:ascii="Arial" w:hAnsi="Arial" w:cs="Arial"/>
        <w:noProof/>
        <w:sz w:val="20"/>
        <w:szCs w:val="20"/>
      </w:rPr>
      <w:t>32</w:t>
    </w:r>
    <w:r w:rsidRPr="00EC3909">
      <w:rPr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57B90" w14:textId="77777777" w:rsidR="00E92EBC" w:rsidRDefault="00E92EBC" w:rsidP="005857BA">
    <w:pPr>
      <w:pStyle w:val="Piedepgina"/>
    </w:pP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PAGE </w:instrText>
    </w:r>
    <w:r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40210" w14:textId="77777777" w:rsidR="00346F68" w:rsidRDefault="00346F68" w:rsidP="005857BA">
      <w:r>
        <w:separator/>
      </w:r>
    </w:p>
  </w:footnote>
  <w:footnote w:type="continuationSeparator" w:id="0">
    <w:p w14:paraId="254E5ACB" w14:textId="77777777" w:rsidR="00346F68" w:rsidRDefault="00346F68" w:rsidP="00585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DFE1C" w14:textId="77B1B2FD" w:rsidR="00E92EBC" w:rsidRPr="003956B9" w:rsidRDefault="00E92EBC" w:rsidP="00EC3909">
    <w:pPr>
      <w:pBdr>
        <w:bottom w:val="single" w:sz="4" w:space="1" w:color="F79646"/>
      </w:pBdr>
      <w:shd w:val="clear" w:color="auto" w:fill="FFFFFF"/>
      <w:tabs>
        <w:tab w:val="right" w:pos="9639"/>
      </w:tabs>
      <w:ind w:left="0"/>
      <w:rPr>
        <w:color w:val="F79646"/>
        <w:sz w:val="22"/>
      </w:rPr>
    </w:pP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Pr="00D97068">
      <w:rPr>
        <w:rFonts w:ascii="Arial" w:hAnsi="Arial"/>
        <w:b/>
        <w:noProof/>
        <w:color w:val="F79646"/>
        <w:sz w:val="20"/>
      </w:rPr>
      <w:instrText xml:space="preserve"> FILENAME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607693">
      <w:rPr>
        <w:rFonts w:ascii="Arial" w:hAnsi="Arial"/>
        <w:b/>
        <w:noProof/>
        <w:color w:val="F79646"/>
        <w:sz w:val="20"/>
      </w:rPr>
      <w:t>026 - Sql, consultas - TEORIA - 077.docx</w:t>
    </w:r>
    <w:r w:rsidRPr="00D97068">
      <w:rPr>
        <w:rFonts w:ascii="Arial" w:hAnsi="Arial"/>
        <w:b/>
        <w:noProof/>
        <w:color w:val="F79646"/>
        <w:sz w:val="20"/>
      </w:rPr>
      <w:fldChar w:fldCharType="end"/>
    </w:r>
    <w:r>
      <w:rPr>
        <w:rFonts w:ascii="Arial" w:hAnsi="Arial"/>
        <w:b/>
        <w:noProof/>
        <w:color w:val="F79646"/>
        <w:sz w:val="20"/>
      </w:rPr>
      <w:tab/>
    </w:r>
    <w:r w:rsidRPr="00D97068">
      <w:rPr>
        <w:rFonts w:ascii="Arial" w:hAnsi="Arial"/>
        <w:b/>
        <w:noProof/>
        <w:color w:val="F79646"/>
        <w:sz w:val="20"/>
      </w:rPr>
      <w:t>Fecha</w:t>
    </w:r>
    <w:r w:rsidR="00F24378">
      <w:rPr>
        <w:rFonts w:ascii="Arial" w:hAnsi="Arial"/>
        <w:b/>
        <w:noProof/>
        <w:color w:val="F79646"/>
        <w:sz w:val="20"/>
      </w:rPr>
      <w:t xml:space="preserve"> </w:t>
    </w:r>
    <w:r w:rsidRPr="00D97068">
      <w:rPr>
        <w:rFonts w:ascii="Arial" w:hAnsi="Arial"/>
        <w:b/>
        <w:noProof/>
        <w:color w:val="F79646"/>
        <w:sz w:val="20"/>
      </w:rPr>
      <w:t>de</w:t>
    </w:r>
    <w:r w:rsidR="00F24378">
      <w:rPr>
        <w:rFonts w:ascii="Arial" w:hAnsi="Arial"/>
        <w:b/>
        <w:noProof/>
        <w:color w:val="F79646"/>
        <w:sz w:val="20"/>
      </w:rPr>
      <w:t xml:space="preserve"> </w:t>
    </w:r>
    <w:r w:rsidRPr="00D97068">
      <w:rPr>
        <w:rFonts w:ascii="Arial" w:hAnsi="Arial"/>
        <w:b/>
        <w:noProof/>
        <w:color w:val="F79646"/>
        <w:sz w:val="20"/>
      </w:rPr>
      <w:t>impresión</w:t>
    </w:r>
    <w:r w:rsidR="00F24378">
      <w:rPr>
        <w:rFonts w:ascii="Arial" w:hAnsi="Arial"/>
        <w:b/>
        <w:noProof/>
        <w:color w:val="F79646"/>
        <w:sz w:val="20"/>
      </w:rPr>
      <w:t xml:space="preserve"> </w:t>
    </w: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Pr="00D97068">
      <w:rPr>
        <w:rFonts w:ascii="Arial" w:hAnsi="Arial"/>
        <w:b/>
        <w:noProof/>
        <w:color w:val="F79646"/>
        <w:sz w:val="20"/>
      </w:rPr>
      <w:instrText xml:space="preserve"> PRINTDATE \@ "dd/MM/yyyy h:mm am/pm"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607693">
      <w:rPr>
        <w:rFonts w:ascii="Arial" w:hAnsi="Arial"/>
        <w:b/>
        <w:noProof/>
        <w:color w:val="F79646"/>
        <w:sz w:val="20"/>
      </w:rPr>
      <w:t xml:space="preserve">17/04/2023 8:36 </w:t>
    </w:r>
    <w:r w:rsidRPr="00D97068">
      <w:rPr>
        <w:color w:val="F79646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3B22D" w14:textId="2899B72B" w:rsidR="00E92EBC" w:rsidRDefault="00000000" w:rsidP="005857BA">
    <w:pPr>
      <w:pStyle w:val="Encabezado"/>
    </w:pPr>
    <w:fldSimple w:instr=" FILENAME ">
      <w:r w:rsidR="00607693">
        <w:rPr>
          <w:noProof/>
        </w:rPr>
        <w:t>026 - Sql, consultas - TEORIA - 077.docx</w:t>
      </w:r>
    </w:fldSimple>
    <w:r w:rsidR="00E92EBC">
      <w:tab/>
      <w:t>Fecha</w:t>
    </w:r>
    <w:r w:rsidR="00F24378">
      <w:t xml:space="preserve"> </w:t>
    </w:r>
    <w:r w:rsidR="00E92EBC">
      <w:t>de</w:t>
    </w:r>
    <w:r w:rsidR="00F24378">
      <w:t xml:space="preserve"> </w:t>
    </w:r>
    <w:r w:rsidR="00E92EBC">
      <w:t>impresión</w:t>
    </w:r>
    <w:r w:rsidR="00F24378">
      <w:t xml:space="preserve"> </w:t>
    </w:r>
    <w:fldSimple w:instr=" PRINTDATE ">
      <w:r w:rsidR="00607693">
        <w:rPr>
          <w:noProof/>
        </w:rPr>
        <w:t>17/04/2023 8:36:00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A409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761C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B6C3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761D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D41C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FCB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34B8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CC0A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C69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00D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19"/>
    <w:multiLevelType w:val="multilevel"/>
    <w:tmpl w:val="00000018"/>
    <w:lvl w:ilvl="0">
      <w:start w:val="1"/>
      <w:numFmt w:val="decimal"/>
      <w:lvlText w:val="%1."/>
      <w:lvlJc w:val="left"/>
      <w:rPr>
        <w:rFonts w:ascii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start w:val="1"/>
      <w:numFmt w:val="decimal"/>
      <w:lvlText w:val="%1."/>
      <w:lvlJc w:val="left"/>
      <w:rPr>
        <w:rFonts w:ascii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decimal"/>
      <w:lvlText w:val="%1."/>
      <w:lvlJc w:val="left"/>
      <w:rPr>
        <w:rFonts w:ascii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decimal"/>
      <w:lvlText w:val="%1."/>
      <w:lvlJc w:val="left"/>
      <w:rPr>
        <w:rFonts w:ascii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decimal"/>
      <w:lvlText w:val="%1."/>
      <w:lvlJc w:val="left"/>
      <w:rPr>
        <w:rFonts w:ascii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decimal"/>
      <w:lvlText w:val="%1."/>
      <w:lvlJc w:val="left"/>
      <w:rPr>
        <w:rFonts w:ascii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decimal"/>
      <w:lvlText w:val="%1."/>
      <w:lvlJc w:val="left"/>
      <w:rPr>
        <w:rFonts w:ascii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decimal"/>
      <w:lvlText w:val="%1."/>
      <w:lvlJc w:val="left"/>
      <w:rPr>
        <w:rFonts w:ascii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decimal"/>
      <w:lvlText w:val="%1."/>
      <w:lvlJc w:val="left"/>
      <w:rPr>
        <w:rFonts w:ascii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1" w15:restartNumberingAfterBreak="0">
    <w:nsid w:val="0000001B"/>
    <w:multiLevelType w:val="multilevel"/>
    <w:tmpl w:val="0000001A"/>
    <w:lvl w:ilvl="0">
      <w:start w:val="1"/>
      <w:numFmt w:val="decimal"/>
      <w:lvlText w:val="%1."/>
      <w:lvlJc w:val="left"/>
      <w:rPr>
        <w:rFonts w:ascii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start w:val="1"/>
      <w:numFmt w:val="decimal"/>
      <w:lvlText w:val="%1."/>
      <w:lvlJc w:val="left"/>
      <w:rPr>
        <w:rFonts w:ascii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decimal"/>
      <w:lvlText w:val="%1."/>
      <w:lvlJc w:val="left"/>
      <w:rPr>
        <w:rFonts w:ascii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decimal"/>
      <w:lvlText w:val="%1."/>
      <w:lvlJc w:val="left"/>
      <w:rPr>
        <w:rFonts w:ascii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decimal"/>
      <w:lvlText w:val="%1."/>
      <w:lvlJc w:val="left"/>
      <w:rPr>
        <w:rFonts w:ascii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decimal"/>
      <w:lvlText w:val="%1."/>
      <w:lvlJc w:val="left"/>
      <w:rPr>
        <w:rFonts w:ascii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decimal"/>
      <w:lvlText w:val="%1."/>
      <w:lvlJc w:val="left"/>
      <w:rPr>
        <w:rFonts w:ascii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decimal"/>
      <w:lvlText w:val="%1."/>
      <w:lvlJc w:val="left"/>
      <w:rPr>
        <w:rFonts w:ascii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decimal"/>
      <w:lvlText w:val="%1."/>
      <w:lvlJc w:val="left"/>
      <w:rPr>
        <w:rFonts w:ascii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2" w15:restartNumberingAfterBreak="0">
    <w:nsid w:val="00000025"/>
    <w:multiLevelType w:val="multilevel"/>
    <w:tmpl w:val="00000024"/>
    <w:lvl w:ilvl="0">
      <w:start w:val="1"/>
      <w:numFmt w:val="decimal"/>
      <w:lvlText w:val="%1."/>
      <w:lvlJc w:val="left"/>
      <w:rPr>
        <w:rFonts w:ascii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start w:val="1"/>
      <w:numFmt w:val="decimal"/>
      <w:lvlText w:val="%1."/>
      <w:lvlJc w:val="left"/>
      <w:rPr>
        <w:rFonts w:ascii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decimal"/>
      <w:lvlText w:val="%1."/>
      <w:lvlJc w:val="left"/>
      <w:rPr>
        <w:rFonts w:ascii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decimal"/>
      <w:lvlText w:val="%1."/>
      <w:lvlJc w:val="left"/>
      <w:rPr>
        <w:rFonts w:ascii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decimal"/>
      <w:lvlText w:val="%1."/>
      <w:lvlJc w:val="left"/>
      <w:rPr>
        <w:rFonts w:ascii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decimal"/>
      <w:lvlText w:val="%1."/>
      <w:lvlJc w:val="left"/>
      <w:rPr>
        <w:rFonts w:ascii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decimal"/>
      <w:lvlText w:val="%1."/>
      <w:lvlJc w:val="left"/>
      <w:rPr>
        <w:rFonts w:ascii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decimal"/>
      <w:lvlText w:val="%1."/>
      <w:lvlJc w:val="left"/>
      <w:rPr>
        <w:rFonts w:ascii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decimal"/>
      <w:lvlText w:val="%1."/>
      <w:lvlJc w:val="left"/>
      <w:rPr>
        <w:rFonts w:ascii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3" w15:restartNumberingAfterBreak="0">
    <w:nsid w:val="0998467E"/>
    <w:multiLevelType w:val="hybridMultilevel"/>
    <w:tmpl w:val="5BD6BEA4"/>
    <w:lvl w:ilvl="0" w:tplc="E7C65968">
      <w:start w:val="1"/>
      <w:numFmt w:val="decimal"/>
      <w:pStyle w:val="Lista6"/>
      <w:lvlText w:val="%1."/>
      <w:lvlJc w:val="left"/>
      <w:pPr>
        <w:ind w:left="241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493" w:hanging="360"/>
      </w:pPr>
    </w:lvl>
    <w:lvl w:ilvl="2" w:tplc="0C0A001B" w:tentative="1">
      <w:start w:val="1"/>
      <w:numFmt w:val="lowerRoman"/>
      <w:lvlText w:val="%3."/>
      <w:lvlJc w:val="right"/>
      <w:pPr>
        <w:ind w:left="4213" w:hanging="180"/>
      </w:pPr>
    </w:lvl>
    <w:lvl w:ilvl="3" w:tplc="0C0A000F" w:tentative="1">
      <w:start w:val="1"/>
      <w:numFmt w:val="decimal"/>
      <w:lvlText w:val="%4."/>
      <w:lvlJc w:val="left"/>
      <w:pPr>
        <w:ind w:left="4933" w:hanging="360"/>
      </w:pPr>
    </w:lvl>
    <w:lvl w:ilvl="4" w:tplc="0C0A0019" w:tentative="1">
      <w:start w:val="1"/>
      <w:numFmt w:val="lowerLetter"/>
      <w:lvlText w:val="%5."/>
      <w:lvlJc w:val="left"/>
      <w:pPr>
        <w:ind w:left="5653" w:hanging="360"/>
      </w:pPr>
    </w:lvl>
    <w:lvl w:ilvl="5" w:tplc="0C0A001B" w:tentative="1">
      <w:start w:val="1"/>
      <w:numFmt w:val="lowerRoman"/>
      <w:lvlText w:val="%6."/>
      <w:lvlJc w:val="right"/>
      <w:pPr>
        <w:ind w:left="6373" w:hanging="180"/>
      </w:pPr>
    </w:lvl>
    <w:lvl w:ilvl="6" w:tplc="0C0A000F" w:tentative="1">
      <w:start w:val="1"/>
      <w:numFmt w:val="decimal"/>
      <w:lvlText w:val="%7."/>
      <w:lvlJc w:val="left"/>
      <w:pPr>
        <w:ind w:left="7093" w:hanging="360"/>
      </w:pPr>
    </w:lvl>
    <w:lvl w:ilvl="7" w:tplc="0C0A0019" w:tentative="1">
      <w:start w:val="1"/>
      <w:numFmt w:val="lowerLetter"/>
      <w:lvlText w:val="%8."/>
      <w:lvlJc w:val="left"/>
      <w:pPr>
        <w:ind w:left="7813" w:hanging="360"/>
      </w:pPr>
    </w:lvl>
    <w:lvl w:ilvl="8" w:tplc="0C0A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4" w15:restartNumberingAfterBreak="0">
    <w:nsid w:val="0A05208A"/>
    <w:multiLevelType w:val="multilevel"/>
    <w:tmpl w:val="D430D2EA"/>
    <w:name w:val="num4"/>
    <w:lvl w:ilvl="0">
      <w:start w:val="1"/>
      <w:numFmt w:val="decimal"/>
      <w:pStyle w:val="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  <w:color w:val="F79646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  <w:b/>
        <w:color w:val="F79646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15" w15:restartNumberingAfterBreak="0">
    <w:nsid w:val="0B125D75"/>
    <w:multiLevelType w:val="multilevel"/>
    <w:tmpl w:val="D6B2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58413A7"/>
    <w:multiLevelType w:val="hybridMultilevel"/>
    <w:tmpl w:val="89C488D2"/>
    <w:lvl w:ilvl="0" w:tplc="DDB4BC04">
      <w:start w:val="1"/>
      <w:numFmt w:val="decimal"/>
      <w:pStyle w:val="Lista8"/>
      <w:lvlText w:val="%1)"/>
      <w:lvlJc w:val="left"/>
      <w:pPr>
        <w:ind w:left="2838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918" w:hanging="360"/>
      </w:pPr>
    </w:lvl>
    <w:lvl w:ilvl="2" w:tplc="0C0A001B" w:tentative="1">
      <w:start w:val="1"/>
      <w:numFmt w:val="lowerRoman"/>
      <w:lvlText w:val="%3."/>
      <w:lvlJc w:val="right"/>
      <w:pPr>
        <w:ind w:left="4638" w:hanging="180"/>
      </w:pPr>
    </w:lvl>
    <w:lvl w:ilvl="3" w:tplc="0C0A000F" w:tentative="1">
      <w:start w:val="1"/>
      <w:numFmt w:val="decimal"/>
      <w:lvlText w:val="%4."/>
      <w:lvlJc w:val="left"/>
      <w:pPr>
        <w:ind w:left="5358" w:hanging="360"/>
      </w:pPr>
    </w:lvl>
    <w:lvl w:ilvl="4" w:tplc="0C0A0019" w:tentative="1">
      <w:start w:val="1"/>
      <w:numFmt w:val="lowerLetter"/>
      <w:lvlText w:val="%5."/>
      <w:lvlJc w:val="left"/>
      <w:pPr>
        <w:ind w:left="6078" w:hanging="360"/>
      </w:pPr>
    </w:lvl>
    <w:lvl w:ilvl="5" w:tplc="0C0A001B" w:tentative="1">
      <w:start w:val="1"/>
      <w:numFmt w:val="lowerRoman"/>
      <w:lvlText w:val="%6."/>
      <w:lvlJc w:val="right"/>
      <w:pPr>
        <w:ind w:left="6798" w:hanging="180"/>
      </w:pPr>
    </w:lvl>
    <w:lvl w:ilvl="6" w:tplc="0C0A000F" w:tentative="1">
      <w:start w:val="1"/>
      <w:numFmt w:val="decimal"/>
      <w:lvlText w:val="%7."/>
      <w:lvlJc w:val="left"/>
      <w:pPr>
        <w:ind w:left="7518" w:hanging="360"/>
      </w:pPr>
    </w:lvl>
    <w:lvl w:ilvl="7" w:tplc="0C0A0019" w:tentative="1">
      <w:start w:val="1"/>
      <w:numFmt w:val="lowerLetter"/>
      <w:lvlText w:val="%8."/>
      <w:lvlJc w:val="left"/>
      <w:pPr>
        <w:ind w:left="8238" w:hanging="360"/>
      </w:pPr>
    </w:lvl>
    <w:lvl w:ilvl="8" w:tplc="0C0A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7" w15:restartNumberingAfterBreak="0">
    <w:nsid w:val="28DB0E8D"/>
    <w:multiLevelType w:val="multilevel"/>
    <w:tmpl w:val="B8CA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F5691C"/>
    <w:multiLevelType w:val="hybridMultilevel"/>
    <w:tmpl w:val="429A6B14"/>
    <w:lvl w:ilvl="0" w:tplc="54FE1DDE">
      <w:start w:val="1"/>
      <w:numFmt w:val="bullet"/>
      <w:pStyle w:val="Lista7"/>
      <w:lvlText w:val=""/>
      <w:lvlJc w:val="left"/>
      <w:pPr>
        <w:ind w:left="3198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19" w15:restartNumberingAfterBreak="0">
    <w:nsid w:val="29B54549"/>
    <w:multiLevelType w:val="multilevel"/>
    <w:tmpl w:val="95DED380"/>
    <w:lvl w:ilvl="0">
      <w:start w:val="1"/>
      <w:numFmt w:val="bullet"/>
      <w:lvlText w:val=""/>
      <w:lvlJc w:val="left"/>
      <w:pPr>
        <w:ind w:left="2523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3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2E687A70"/>
    <w:multiLevelType w:val="hybridMultilevel"/>
    <w:tmpl w:val="BC26902C"/>
    <w:lvl w:ilvl="0" w:tplc="0BA04998">
      <w:start w:val="1"/>
      <w:numFmt w:val="decimal"/>
      <w:pStyle w:val="Lista0"/>
      <w:lvlText w:val="%1)"/>
      <w:lvlJc w:val="left"/>
      <w:pPr>
        <w:ind w:left="11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478D2F51"/>
    <w:multiLevelType w:val="multilevel"/>
    <w:tmpl w:val="E39C6292"/>
    <w:lvl w:ilvl="0">
      <w:start w:val="1"/>
      <w:numFmt w:val="decimal"/>
      <w:lvlText w:val="%1."/>
      <w:lvlJc w:val="left"/>
      <w:pPr>
        <w:ind w:left="1562" w:hanging="360"/>
      </w:pPr>
      <w:rPr>
        <w:b/>
        <w:i w:val="0"/>
        <w:color w:val="E36C0A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abstractNum w:abstractNumId="22" w15:restartNumberingAfterBreak="0">
    <w:nsid w:val="4DFD3332"/>
    <w:multiLevelType w:val="hybridMultilevel"/>
    <w:tmpl w:val="C33A0C66"/>
    <w:lvl w:ilvl="0" w:tplc="2356FE12">
      <w:start w:val="1"/>
      <w:numFmt w:val="upperLetter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B949F4"/>
    <w:multiLevelType w:val="hybridMultilevel"/>
    <w:tmpl w:val="BD5E50BC"/>
    <w:lvl w:ilvl="0" w:tplc="4B520FEE">
      <w:start w:val="1"/>
      <w:numFmt w:val="bullet"/>
      <w:pStyle w:val="Lista0b"/>
      <w:lvlText w:val=""/>
      <w:lvlJc w:val="left"/>
      <w:pPr>
        <w:ind w:left="1497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24" w15:restartNumberingAfterBreak="0">
    <w:nsid w:val="59834844"/>
    <w:multiLevelType w:val="multilevel"/>
    <w:tmpl w:val="4242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A263DA"/>
    <w:multiLevelType w:val="multilevel"/>
    <w:tmpl w:val="D4E2A458"/>
    <w:styleLink w:val="Vinet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9F2E7C"/>
    <w:multiLevelType w:val="hybridMultilevel"/>
    <w:tmpl w:val="9F10AAF6"/>
    <w:lvl w:ilvl="0" w:tplc="407EA864">
      <w:start w:val="1"/>
      <w:numFmt w:val="decimal"/>
      <w:pStyle w:val="Lista4"/>
      <w:lvlText w:val="%1)"/>
      <w:lvlJc w:val="left"/>
      <w:pPr>
        <w:ind w:left="216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243" w:hanging="360"/>
      </w:pPr>
    </w:lvl>
    <w:lvl w:ilvl="2" w:tplc="0C0A001B" w:tentative="1">
      <w:start w:val="1"/>
      <w:numFmt w:val="lowerRoman"/>
      <w:lvlText w:val="%3."/>
      <w:lvlJc w:val="right"/>
      <w:pPr>
        <w:ind w:left="3963" w:hanging="180"/>
      </w:pPr>
    </w:lvl>
    <w:lvl w:ilvl="3" w:tplc="0C0A000F" w:tentative="1">
      <w:start w:val="1"/>
      <w:numFmt w:val="decimal"/>
      <w:lvlText w:val="%4."/>
      <w:lvlJc w:val="left"/>
      <w:pPr>
        <w:ind w:left="4683" w:hanging="360"/>
      </w:pPr>
    </w:lvl>
    <w:lvl w:ilvl="4" w:tplc="0C0A0019" w:tentative="1">
      <w:start w:val="1"/>
      <w:numFmt w:val="lowerLetter"/>
      <w:lvlText w:val="%5."/>
      <w:lvlJc w:val="left"/>
      <w:pPr>
        <w:ind w:left="5403" w:hanging="360"/>
      </w:pPr>
    </w:lvl>
    <w:lvl w:ilvl="5" w:tplc="0C0A001B" w:tentative="1">
      <w:start w:val="1"/>
      <w:numFmt w:val="lowerRoman"/>
      <w:lvlText w:val="%6."/>
      <w:lvlJc w:val="right"/>
      <w:pPr>
        <w:ind w:left="6123" w:hanging="180"/>
      </w:pPr>
    </w:lvl>
    <w:lvl w:ilvl="6" w:tplc="0C0A000F" w:tentative="1">
      <w:start w:val="1"/>
      <w:numFmt w:val="decimal"/>
      <w:lvlText w:val="%7."/>
      <w:lvlJc w:val="left"/>
      <w:pPr>
        <w:ind w:left="6843" w:hanging="360"/>
      </w:pPr>
    </w:lvl>
    <w:lvl w:ilvl="7" w:tplc="0C0A0019" w:tentative="1">
      <w:start w:val="1"/>
      <w:numFmt w:val="lowerLetter"/>
      <w:lvlText w:val="%8."/>
      <w:lvlJc w:val="left"/>
      <w:pPr>
        <w:ind w:left="7563" w:hanging="360"/>
      </w:pPr>
    </w:lvl>
    <w:lvl w:ilvl="8" w:tplc="0C0A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27" w15:restartNumberingAfterBreak="0">
    <w:nsid w:val="688458F2"/>
    <w:multiLevelType w:val="hybridMultilevel"/>
    <w:tmpl w:val="B15A5990"/>
    <w:lvl w:ilvl="0" w:tplc="50B4899C">
      <w:start w:val="1"/>
      <w:numFmt w:val="decimal"/>
      <w:pStyle w:val="Lista2"/>
      <w:lvlText w:val="%1."/>
      <w:lvlJc w:val="left"/>
      <w:pPr>
        <w:ind w:left="1562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8" w15:restartNumberingAfterBreak="0">
    <w:nsid w:val="69826AE4"/>
    <w:multiLevelType w:val="hybridMultilevel"/>
    <w:tmpl w:val="129C34B4"/>
    <w:lvl w:ilvl="0" w:tplc="673E31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b w:val="0"/>
        <w:i w:val="0"/>
        <w:color w:val="E36C0A"/>
      </w:rPr>
    </w:lvl>
    <w:lvl w:ilvl="1" w:tplc="4C1A0A0A">
      <w:start w:val="1"/>
      <w:numFmt w:val="bullet"/>
      <w:pStyle w:val="Lista1"/>
      <w:lvlText w:val=""/>
      <w:lvlJc w:val="left"/>
      <w:pPr>
        <w:ind w:left="1440" w:hanging="360"/>
      </w:pPr>
      <w:rPr>
        <w:rFonts w:ascii="Wingdings" w:hAnsi="Wingdings" w:hint="default"/>
        <w:b/>
        <w:i w:val="0"/>
        <w:color w:val="E36C0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4E2823"/>
    <w:multiLevelType w:val="hybridMultilevel"/>
    <w:tmpl w:val="19C4FB24"/>
    <w:lvl w:ilvl="0" w:tplc="E5548280">
      <w:start w:val="1"/>
      <w:numFmt w:val="bullet"/>
      <w:pStyle w:val="Lista5"/>
      <w:lvlText w:val=""/>
      <w:lvlJc w:val="left"/>
      <w:pPr>
        <w:ind w:left="2773" w:hanging="360"/>
      </w:pPr>
      <w:rPr>
        <w:rFonts w:ascii="Wingdings" w:hAnsi="Wingdings" w:hint="default"/>
        <w:b/>
        <w:i w:val="0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30" w15:restartNumberingAfterBreak="0">
    <w:nsid w:val="7B3D1F82"/>
    <w:multiLevelType w:val="hybridMultilevel"/>
    <w:tmpl w:val="1D90610E"/>
    <w:lvl w:ilvl="0" w:tplc="5E22CEE8">
      <w:start w:val="1"/>
      <w:numFmt w:val="bullet"/>
      <w:pStyle w:val="Lista3"/>
      <w:lvlText w:val=""/>
      <w:lvlJc w:val="left"/>
      <w:pPr>
        <w:ind w:left="2523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31" w15:restartNumberingAfterBreak="0">
    <w:nsid w:val="7C2B4F3F"/>
    <w:multiLevelType w:val="hybridMultilevel"/>
    <w:tmpl w:val="5860CC9E"/>
    <w:lvl w:ilvl="0" w:tplc="57584110">
      <w:start w:val="1"/>
      <w:numFmt w:val="decimal"/>
      <w:pStyle w:val="Lista9"/>
      <w:lvlText w:val="%1."/>
      <w:lvlJc w:val="left"/>
      <w:pPr>
        <w:ind w:left="33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4417" w:hanging="360"/>
      </w:pPr>
    </w:lvl>
    <w:lvl w:ilvl="2" w:tplc="0C0A001B" w:tentative="1">
      <w:start w:val="1"/>
      <w:numFmt w:val="lowerRoman"/>
      <w:lvlText w:val="%3."/>
      <w:lvlJc w:val="right"/>
      <w:pPr>
        <w:ind w:left="5137" w:hanging="180"/>
      </w:pPr>
    </w:lvl>
    <w:lvl w:ilvl="3" w:tplc="0C0A000F" w:tentative="1">
      <w:start w:val="1"/>
      <w:numFmt w:val="decimal"/>
      <w:lvlText w:val="%4."/>
      <w:lvlJc w:val="left"/>
      <w:pPr>
        <w:ind w:left="5857" w:hanging="360"/>
      </w:pPr>
    </w:lvl>
    <w:lvl w:ilvl="4" w:tplc="0C0A0019" w:tentative="1">
      <w:start w:val="1"/>
      <w:numFmt w:val="lowerLetter"/>
      <w:lvlText w:val="%5."/>
      <w:lvlJc w:val="left"/>
      <w:pPr>
        <w:ind w:left="6577" w:hanging="360"/>
      </w:pPr>
    </w:lvl>
    <w:lvl w:ilvl="5" w:tplc="0C0A001B" w:tentative="1">
      <w:start w:val="1"/>
      <w:numFmt w:val="lowerRoman"/>
      <w:lvlText w:val="%6."/>
      <w:lvlJc w:val="right"/>
      <w:pPr>
        <w:ind w:left="7297" w:hanging="180"/>
      </w:pPr>
    </w:lvl>
    <w:lvl w:ilvl="6" w:tplc="0C0A000F" w:tentative="1">
      <w:start w:val="1"/>
      <w:numFmt w:val="decimal"/>
      <w:lvlText w:val="%7."/>
      <w:lvlJc w:val="left"/>
      <w:pPr>
        <w:ind w:left="8017" w:hanging="360"/>
      </w:pPr>
    </w:lvl>
    <w:lvl w:ilvl="7" w:tplc="0C0A0019" w:tentative="1">
      <w:start w:val="1"/>
      <w:numFmt w:val="lowerLetter"/>
      <w:lvlText w:val="%8."/>
      <w:lvlJc w:val="left"/>
      <w:pPr>
        <w:ind w:left="8737" w:hanging="360"/>
      </w:pPr>
    </w:lvl>
    <w:lvl w:ilvl="8" w:tplc="0C0A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32" w15:restartNumberingAfterBreak="0">
    <w:nsid w:val="7DEF7ABE"/>
    <w:multiLevelType w:val="multilevel"/>
    <w:tmpl w:val="66D6A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79646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53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26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35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 w16cid:durableId="1642424984">
    <w:abstractNumId w:val="32"/>
  </w:num>
  <w:num w:numId="2" w16cid:durableId="1422293295">
    <w:abstractNumId w:val="25"/>
  </w:num>
  <w:num w:numId="3" w16cid:durableId="1450782928">
    <w:abstractNumId w:val="14"/>
  </w:num>
  <w:num w:numId="4" w16cid:durableId="576940844">
    <w:abstractNumId w:val="28"/>
  </w:num>
  <w:num w:numId="5" w16cid:durableId="1857301928">
    <w:abstractNumId w:val="20"/>
  </w:num>
  <w:num w:numId="6" w16cid:durableId="12267597">
    <w:abstractNumId w:val="27"/>
  </w:num>
  <w:num w:numId="7" w16cid:durableId="944575465">
    <w:abstractNumId w:val="26"/>
  </w:num>
  <w:num w:numId="8" w16cid:durableId="1145050102">
    <w:abstractNumId w:val="13"/>
  </w:num>
  <w:num w:numId="9" w16cid:durableId="1158568698">
    <w:abstractNumId w:val="16"/>
  </w:num>
  <w:num w:numId="10" w16cid:durableId="515585144">
    <w:abstractNumId w:val="31"/>
  </w:num>
  <w:num w:numId="11" w16cid:durableId="1889490241">
    <w:abstractNumId w:val="30"/>
  </w:num>
  <w:num w:numId="12" w16cid:durableId="765811778">
    <w:abstractNumId w:val="29"/>
  </w:num>
  <w:num w:numId="13" w16cid:durableId="1940331000">
    <w:abstractNumId w:val="18"/>
  </w:num>
  <w:num w:numId="14" w16cid:durableId="1506046738">
    <w:abstractNumId w:val="23"/>
  </w:num>
  <w:num w:numId="15" w16cid:durableId="2034919579">
    <w:abstractNumId w:val="10"/>
  </w:num>
  <w:num w:numId="16" w16cid:durableId="1371803239">
    <w:abstractNumId w:val="11"/>
  </w:num>
  <w:num w:numId="17" w16cid:durableId="256014263">
    <w:abstractNumId w:val="12"/>
  </w:num>
  <w:num w:numId="18" w16cid:durableId="1686513790">
    <w:abstractNumId w:val="14"/>
  </w:num>
  <w:num w:numId="19" w16cid:durableId="217322215">
    <w:abstractNumId w:val="14"/>
  </w:num>
  <w:num w:numId="20" w16cid:durableId="129595271">
    <w:abstractNumId w:val="8"/>
  </w:num>
  <w:num w:numId="21" w16cid:durableId="1505319220">
    <w:abstractNumId w:val="3"/>
  </w:num>
  <w:num w:numId="22" w16cid:durableId="1300650141">
    <w:abstractNumId w:val="2"/>
  </w:num>
  <w:num w:numId="23" w16cid:durableId="1203906636">
    <w:abstractNumId w:val="1"/>
  </w:num>
  <w:num w:numId="24" w16cid:durableId="1668363801">
    <w:abstractNumId w:val="0"/>
  </w:num>
  <w:num w:numId="25" w16cid:durableId="453791576">
    <w:abstractNumId w:val="9"/>
  </w:num>
  <w:num w:numId="26" w16cid:durableId="157188063">
    <w:abstractNumId w:val="7"/>
  </w:num>
  <w:num w:numId="27" w16cid:durableId="464738740">
    <w:abstractNumId w:val="6"/>
  </w:num>
  <w:num w:numId="28" w16cid:durableId="2110540508">
    <w:abstractNumId w:val="5"/>
  </w:num>
  <w:num w:numId="29" w16cid:durableId="1793862663">
    <w:abstractNumId w:val="4"/>
  </w:num>
  <w:num w:numId="30" w16cid:durableId="1779324952">
    <w:abstractNumId w:val="27"/>
    <w:lvlOverride w:ilvl="0">
      <w:startOverride w:val="1"/>
    </w:lvlOverride>
  </w:num>
  <w:num w:numId="31" w16cid:durableId="2120487243">
    <w:abstractNumId w:val="19"/>
  </w:num>
  <w:num w:numId="32" w16cid:durableId="1214191403">
    <w:abstractNumId w:val="21"/>
  </w:num>
  <w:num w:numId="33" w16cid:durableId="355544448">
    <w:abstractNumId w:val="22"/>
  </w:num>
  <w:num w:numId="34" w16cid:durableId="1165167404">
    <w:abstractNumId w:val="14"/>
  </w:num>
  <w:num w:numId="35" w16cid:durableId="677540267">
    <w:abstractNumId w:val="14"/>
  </w:num>
  <w:num w:numId="36" w16cid:durableId="800809746">
    <w:abstractNumId w:val="14"/>
  </w:num>
  <w:num w:numId="37" w16cid:durableId="1738016087">
    <w:abstractNumId w:val="26"/>
    <w:lvlOverride w:ilvl="0">
      <w:startOverride w:val="1"/>
    </w:lvlOverride>
  </w:num>
  <w:num w:numId="38" w16cid:durableId="1011221228">
    <w:abstractNumId w:val="26"/>
    <w:lvlOverride w:ilvl="0">
      <w:startOverride w:val="1"/>
    </w:lvlOverride>
  </w:num>
  <w:num w:numId="39" w16cid:durableId="2025547879">
    <w:abstractNumId w:val="15"/>
  </w:num>
  <w:num w:numId="40" w16cid:durableId="1352536675">
    <w:abstractNumId w:val="31"/>
    <w:lvlOverride w:ilvl="0">
      <w:startOverride w:val="1"/>
    </w:lvlOverride>
  </w:num>
  <w:num w:numId="41" w16cid:durableId="1023480349">
    <w:abstractNumId w:val="14"/>
  </w:num>
  <w:num w:numId="42" w16cid:durableId="209078713">
    <w:abstractNumId w:val="17"/>
  </w:num>
  <w:num w:numId="43" w16cid:durableId="1755013061">
    <w:abstractNumId w:val="24"/>
  </w:num>
  <w:num w:numId="44" w16cid:durableId="164634506">
    <w:abstractNumId w:val="27"/>
    <w:lvlOverride w:ilvl="0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S" w:vendorID="9" w:dllVersion="512" w:checkStyle="1"/>
  <w:activeWritingStyle w:appName="MSWord" w:lang="es-ES_tradnl" w:vendorID="9" w:dllVersion="512" w:checkStyle="1"/>
  <w:attachedTemplate r:id="rId1"/>
  <w:linkStyles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B0C28D6A-3082-4E16-8493-F88A9EC0EE04}"/>
    <w:docVar w:name="dgnword-eventsink" w:val="137840816"/>
  </w:docVars>
  <w:rsids>
    <w:rsidRoot w:val="00E03078"/>
    <w:rsid w:val="000028E8"/>
    <w:rsid w:val="000036AB"/>
    <w:rsid w:val="00005F07"/>
    <w:rsid w:val="00007481"/>
    <w:rsid w:val="00010A74"/>
    <w:rsid w:val="00010AA4"/>
    <w:rsid w:val="00011EDF"/>
    <w:rsid w:val="0001652C"/>
    <w:rsid w:val="000172ED"/>
    <w:rsid w:val="00023532"/>
    <w:rsid w:val="00030FCF"/>
    <w:rsid w:val="00033E31"/>
    <w:rsid w:val="00034F10"/>
    <w:rsid w:val="000366F3"/>
    <w:rsid w:val="000402D7"/>
    <w:rsid w:val="00040C42"/>
    <w:rsid w:val="00041F2D"/>
    <w:rsid w:val="00043B8E"/>
    <w:rsid w:val="000458FD"/>
    <w:rsid w:val="00047F11"/>
    <w:rsid w:val="00050B10"/>
    <w:rsid w:val="0005121B"/>
    <w:rsid w:val="000614B2"/>
    <w:rsid w:val="000646CE"/>
    <w:rsid w:val="0006560B"/>
    <w:rsid w:val="00071C56"/>
    <w:rsid w:val="00072FF3"/>
    <w:rsid w:val="00081FE5"/>
    <w:rsid w:val="00082F8F"/>
    <w:rsid w:val="00083B2A"/>
    <w:rsid w:val="000861FC"/>
    <w:rsid w:val="00090AAF"/>
    <w:rsid w:val="000924A6"/>
    <w:rsid w:val="00096839"/>
    <w:rsid w:val="000970DC"/>
    <w:rsid w:val="000978FA"/>
    <w:rsid w:val="00097F6C"/>
    <w:rsid w:val="000A08E4"/>
    <w:rsid w:val="000A0B6E"/>
    <w:rsid w:val="000A19E3"/>
    <w:rsid w:val="000A2708"/>
    <w:rsid w:val="000A425A"/>
    <w:rsid w:val="000A4850"/>
    <w:rsid w:val="000A5595"/>
    <w:rsid w:val="000A5C62"/>
    <w:rsid w:val="000A5D96"/>
    <w:rsid w:val="000A6184"/>
    <w:rsid w:val="000B0F7E"/>
    <w:rsid w:val="000B2D7B"/>
    <w:rsid w:val="000C0FE1"/>
    <w:rsid w:val="000C2555"/>
    <w:rsid w:val="000C3B5E"/>
    <w:rsid w:val="000C3EBA"/>
    <w:rsid w:val="000C5D18"/>
    <w:rsid w:val="000C77DE"/>
    <w:rsid w:val="000D0816"/>
    <w:rsid w:val="000D2F46"/>
    <w:rsid w:val="000D2FF2"/>
    <w:rsid w:val="000E3B57"/>
    <w:rsid w:val="000E49B4"/>
    <w:rsid w:val="000F55EC"/>
    <w:rsid w:val="00101855"/>
    <w:rsid w:val="00102B20"/>
    <w:rsid w:val="00103E23"/>
    <w:rsid w:val="00103E27"/>
    <w:rsid w:val="00105BA8"/>
    <w:rsid w:val="00105F5E"/>
    <w:rsid w:val="001065C6"/>
    <w:rsid w:val="00107A5A"/>
    <w:rsid w:val="00107BA7"/>
    <w:rsid w:val="00110CA8"/>
    <w:rsid w:val="00110DAB"/>
    <w:rsid w:val="00111CDB"/>
    <w:rsid w:val="001131F6"/>
    <w:rsid w:val="00113A27"/>
    <w:rsid w:val="00120033"/>
    <w:rsid w:val="00120928"/>
    <w:rsid w:val="00130C65"/>
    <w:rsid w:val="00134CC7"/>
    <w:rsid w:val="00135DCA"/>
    <w:rsid w:val="00137DB9"/>
    <w:rsid w:val="00146CAC"/>
    <w:rsid w:val="00150CFA"/>
    <w:rsid w:val="00150F09"/>
    <w:rsid w:val="00150F9C"/>
    <w:rsid w:val="00151C2E"/>
    <w:rsid w:val="00152019"/>
    <w:rsid w:val="00152BF9"/>
    <w:rsid w:val="0015331E"/>
    <w:rsid w:val="00155FA6"/>
    <w:rsid w:val="00157B7E"/>
    <w:rsid w:val="001609B9"/>
    <w:rsid w:val="0016158B"/>
    <w:rsid w:val="001626F2"/>
    <w:rsid w:val="00163B5D"/>
    <w:rsid w:val="001655A4"/>
    <w:rsid w:val="0016662C"/>
    <w:rsid w:val="001771EA"/>
    <w:rsid w:val="00181ABC"/>
    <w:rsid w:val="00181F66"/>
    <w:rsid w:val="00187D96"/>
    <w:rsid w:val="00191CE3"/>
    <w:rsid w:val="001920BA"/>
    <w:rsid w:val="001A4FAE"/>
    <w:rsid w:val="001A6A09"/>
    <w:rsid w:val="001A6D34"/>
    <w:rsid w:val="001B5457"/>
    <w:rsid w:val="001B7650"/>
    <w:rsid w:val="001C2E6B"/>
    <w:rsid w:val="001C3E9C"/>
    <w:rsid w:val="001C495A"/>
    <w:rsid w:val="001C4D67"/>
    <w:rsid w:val="001D013D"/>
    <w:rsid w:val="001D07F8"/>
    <w:rsid w:val="001D0DCB"/>
    <w:rsid w:val="001D2090"/>
    <w:rsid w:val="001E011D"/>
    <w:rsid w:val="001E1058"/>
    <w:rsid w:val="001E2320"/>
    <w:rsid w:val="001E28D2"/>
    <w:rsid w:val="001E494A"/>
    <w:rsid w:val="001E4DE2"/>
    <w:rsid w:val="001E6915"/>
    <w:rsid w:val="001F3C05"/>
    <w:rsid w:val="001F3CC3"/>
    <w:rsid w:val="002009AE"/>
    <w:rsid w:val="00201B0A"/>
    <w:rsid w:val="002063ED"/>
    <w:rsid w:val="00207DF1"/>
    <w:rsid w:val="002103E9"/>
    <w:rsid w:val="0021263F"/>
    <w:rsid w:val="00213801"/>
    <w:rsid w:val="00213890"/>
    <w:rsid w:val="002144D1"/>
    <w:rsid w:val="00214AAD"/>
    <w:rsid w:val="00217C0D"/>
    <w:rsid w:val="002224C5"/>
    <w:rsid w:val="00222AE9"/>
    <w:rsid w:val="0022327A"/>
    <w:rsid w:val="00224561"/>
    <w:rsid w:val="0023015F"/>
    <w:rsid w:val="00233C46"/>
    <w:rsid w:val="0023444F"/>
    <w:rsid w:val="00234F66"/>
    <w:rsid w:val="0023516C"/>
    <w:rsid w:val="00235D62"/>
    <w:rsid w:val="00243D07"/>
    <w:rsid w:val="0025079C"/>
    <w:rsid w:val="00253923"/>
    <w:rsid w:val="00253B39"/>
    <w:rsid w:val="00254264"/>
    <w:rsid w:val="002553DC"/>
    <w:rsid w:val="00257913"/>
    <w:rsid w:val="00264857"/>
    <w:rsid w:val="00264FE2"/>
    <w:rsid w:val="002655AC"/>
    <w:rsid w:val="00270A70"/>
    <w:rsid w:val="00270F0C"/>
    <w:rsid w:val="0027451C"/>
    <w:rsid w:val="0027467C"/>
    <w:rsid w:val="00275B9B"/>
    <w:rsid w:val="0027685E"/>
    <w:rsid w:val="00277B9A"/>
    <w:rsid w:val="00280A2C"/>
    <w:rsid w:val="0028157C"/>
    <w:rsid w:val="0028337F"/>
    <w:rsid w:val="00283CEE"/>
    <w:rsid w:val="0028643A"/>
    <w:rsid w:val="0028706A"/>
    <w:rsid w:val="00291A2D"/>
    <w:rsid w:val="00293AEC"/>
    <w:rsid w:val="00295E1C"/>
    <w:rsid w:val="0029632E"/>
    <w:rsid w:val="00296D16"/>
    <w:rsid w:val="00297D04"/>
    <w:rsid w:val="002A02EA"/>
    <w:rsid w:val="002A0758"/>
    <w:rsid w:val="002A23DE"/>
    <w:rsid w:val="002A5185"/>
    <w:rsid w:val="002B1EEF"/>
    <w:rsid w:val="002B3E00"/>
    <w:rsid w:val="002B54C5"/>
    <w:rsid w:val="002C0B65"/>
    <w:rsid w:val="002C1700"/>
    <w:rsid w:val="002C36E9"/>
    <w:rsid w:val="002C449D"/>
    <w:rsid w:val="002D6A02"/>
    <w:rsid w:val="002E0637"/>
    <w:rsid w:val="002E1D29"/>
    <w:rsid w:val="002F1603"/>
    <w:rsid w:val="002F1640"/>
    <w:rsid w:val="002F282B"/>
    <w:rsid w:val="002F2B1C"/>
    <w:rsid w:val="002F3C3F"/>
    <w:rsid w:val="002F4BE9"/>
    <w:rsid w:val="00302156"/>
    <w:rsid w:val="00302637"/>
    <w:rsid w:val="0030440F"/>
    <w:rsid w:val="003059E1"/>
    <w:rsid w:val="003102E1"/>
    <w:rsid w:val="003115A4"/>
    <w:rsid w:val="00312825"/>
    <w:rsid w:val="003135E5"/>
    <w:rsid w:val="003143AA"/>
    <w:rsid w:val="00314C7C"/>
    <w:rsid w:val="00315575"/>
    <w:rsid w:val="00324E10"/>
    <w:rsid w:val="00325FBF"/>
    <w:rsid w:val="00326503"/>
    <w:rsid w:val="00326CEE"/>
    <w:rsid w:val="003342D9"/>
    <w:rsid w:val="00343775"/>
    <w:rsid w:val="00345DE9"/>
    <w:rsid w:val="00345E00"/>
    <w:rsid w:val="00346E2B"/>
    <w:rsid w:val="00346E4E"/>
    <w:rsid w:val="00346F68"/>
    <w:rsid w:val="00351F86"/>
    <w:rsid w:val="003522F2"/>
    <w:rsid w:val="00356B56"/>
    <w:rsid w:val="00356B62"/>
    <w:rsid w:val="003600AC"/>
    <w:rsid w:val="00361BCA"/>
    <w:rsid w:val="00362298"/>
    <w:rsid w:val="00363ACB"/>
    <w:rsid w:val="00364F75"/>
    <w:rsid w:val="00365950"/>
    <w:rsid w:val="003659A4"/>
    <w:rsid w:val="00365E5C"/>
    <w:rsid w:val="003734DB"/>
    <w:rsid w:val="003736E4"/>
    <w:rsid w:val="00381E0B"/>
    <w:rsid w:val="00384367"/>
    <w:rsid w:val="003846CC"/>
    <w:rsid w:val="00384D6E"/>
    <w:rsid w:val="003914E4"/>
    <w:rsid w:val="003944A9"/>
    <w:rsid w:val="003956B9"/>
    <w:rsid w:val="0039622E"/>
    <w:rsid w:val="00397C2E"/>
    <w:rsid w:val="003A0401"/>
    <w:rsid w:val="003A38EF"/>
    <w:rsid w:val="003B5799"/>
    <w:rsid w:val="003C1810"/>
    <w:rsid w:val="003C1853"/>
    <w:rsid w:val="003C4074"/>
    <w:rsid w:val="003C412D"/>
    <w:rsid w:val="003C6A66"/>
    <w:rsid w:val="003C6AAC"/>
    <w:rsid w:val="003D1F56"/>
    <w:rsid w:val="003D236B"/>
    <w:rsid w:val="003D3700"/>
    <w:rsid w:val="003D6E61"/>
    <w:rsid w:val="003D769D"/>
    <w:rsid w:val="003E1AF6"/>
    <w:rsid w:val="003E3F9E"/>
    <w:rsid w:val="003E6927"/>
    <w:rsid w:val="003F12C9"/>
    <w:rsid w:val="003F25E6"/>
    <w:rsid w:val="003F2782"/>
    <w:rsid w:val="003F5A4F"/>
    <w:rsid w:val="003F5BB4"/>
    <w:rsid w:val="00400EC7"/>
    <w:rsid w:val="00406B55"/>
    <w:rsid w:val="004105C7"/>
    <w:rsid w:val="00410977"/>
    <w:rsid w:val="00410C19"/>
    <w:rsid w:val="00410C62"/>
    <w:rsid w:val="00414FF9"/>
    <w:rsid w:val="00415A63"/>
    <w:rsid w:val="004161C6"/>
    <w:rsid w:val="0041643E"/>
    <w:rsid w:val="00420EC4"/>
    <w:rsid w:val="0042198D"/>
    <w:rsid w:val="00422E86"/>
    <w:rsid w:val="00424B49"/>
    <w:rsid w:val="00430898"/>
    <w:rsid w:val="004309E7"/>
    <w:rsid w:val="00431317"/>
    <w:rsid w:val="004317A8"/>
    <w:rsid w:val="00433210"/>
    <w:rsid w:val="00433EA7"/>
    <w:rsid w:val="004375BF"/>
    <w:rsid w:val="0044070E"/>
    <w:rsid w:val="004414EC"/>
    <w:rsid w:val="004439A2"/>
    <w:rsid w:val="004458DD"/>
    <w:rsid w:val="00450487"/>
    <w:rsid w:val="00453362"/>
    <w:rsid w:val="00454211"/>
    <w:rsid w:val="004548DF"/>
    <w:rsid w:val="004556EC"/>
    <w:rsid w:val="00460A08"/>
    <w:rsid w:val="00461A2C"/>
    <w:rsid w:val="00467775"/>
    <w:rsid w:val="00471699"/>
    <w:rsid w:val="00471A33"/>
    <w:rsid w:val="004728D3"/>
    <w:rsid w:val="00473422"/>
    <w:rsid w:val="00474294"/>
    <w:rsid w:val="0047685B"/>
    <w:rsid w:val="004773E7"/>
    <w:rsid w:val="0048240F"/>
    <w:rsid w:val="00482F3E"/>
    <w:rsid w:val="0048306F"/>
    <w:rsid w:val="00483B00"/>
    <w:rsid w:val="00486022"/>
    <w:rsid w:val="004949E1"/>
    <w:rsid w:val="0049780B"/>
    <w:rsid w:val="004A153D"/>
    <w:rsid w:val="004B3A2A"/>
    <w:rsid w:val="004B4145"/>
    <w:rsid w:val="004B422C"/>
    <w:rsid w:val="004B4C14"/>
    <w:rsid w:val="004C2CAF"/>
    <w:rsid w:val="004C314D"/>
    <w:rsid w:val="004C5151"/>
    <w:rsid w:val="004C68DD"/>
    <w:rsid w:val="004C7EB9"/>
    <w:rsid w:val="004D128E"/>
    <w:rsid w:val="004D2090"/>
    <w:rsid w:val="004D583D"/>
    <w:rsid w:val="004D72DE"/>
    <w:rsid w:val="004E1DCF"/>
    <w:rsid w:val="004E3573"/>
    <w:rsid w:val="004E6A5E"/>
    <w:rsid w:val="004F2817"/>
    <w:rsid w:val="004F32EA"/>
    <w:rsid w:val="004F3C0A"/>
    <w:rsid w:val="004F71A4"/>
    <w:rsid w:val="00503E4D"/>
    <w:rsid w:val="00505E4C"/>
    <w:rsid w:val="005120D5"/>
    <w:rsid w:val="00521B6A"/>
    <w:rsid w:val="00521DA4"/>
    <w:rsid w:val="00525230"/>
    <w:rsid w:val="0052559D"/>
    <w:rsid w:val="00527C54"/>
    <w:rsid w:val="005302FD"/>
    <w:rsid w:val="00530E0F"/>
    <w:rsid w:val="005409C3"/>
    <w:rsid w:val="00553458"/>
    <w:rsid w:val="005543A6"/>
    <w:rsid w:val="005554F4"/>
    <w:rsid w:val="00555B9C"/>
    <w:rsid w:val="00560D7B"/>
    <w:rsid w:val="00560E32"/>
    <w:rsid w:val="0056110D"/>
    <w:rsid w:val="0056193A"/>
    <w:rsid w:val="00562DF2"/>
    <w:rsid w:val="00564A52"/>
    <w:rsid w:val="005714DB"/>
    <w:rsid w:val="00574028"/>
    <w:rsid w:val="005749F6"/>
    <w:rsid w:val="00574EFE"/>
    <w:rsid w:val="005759A3"/>
    <w:rsid w:val="00576099"/>
    <w:rsid w:val="00577596"/>
    <w:rsid w:val="0058057C"/>
    <w:rsid w:val="00584A65"/>
    <w:rsid w:val="005857BA"/>
    <w:rsid w:val="0058599C"/>
    <w:rsid w:val="00587E39"/>
    <w:rsid w:val="00590058"/>
    <w:rsid w:val="00590624"/>
    <w:rsid w:val="005941DE"/>
    <w:rsid w:val="00594E9E"/>
    <w:rsid w:val="005959FA"/>
    <w:rsid w:val="00595D40"/>
    <w:rsid w:val="005965AC"/>
    <w:rsid w:val="0059723B"/>
    <w:rsid w:val="005A0D49"/>
    <w:rsid w:val="005A4CBF"/>
    <w:rsid w:val="005A5DF5"/>
    <w:rsid w:val="005B2A5C"/>
    <w:rsid w:val="005B31BB"/>
    <w:rsid w:val="005B3DBD"/>
    <w:rsid w:val="005B5A16"/>
    <w:rsid w:val="005B5AA9"/>
    <w:rsid w:val="005C0ADB"/>
    <w:rsid w:val="005C10E5"/>
    <w:rsid w:val="005C23B1"/>
    <w:rsid w:val="005C4D8D"/>
    <w:rsid w:val="005D2406"/>
    <w:rsid w:val="005D371B"/>
    <w:rsid w:val="005E277B"/>
    <w:rsid w:val="005E46C0"/>
    <w:rsid w:val="005E773F"/>
    <w:rsid w:val="005F2715"/>
    <w:rsid w:val="005F4478"/>
    <w:rsid w:val="005F65E8"/>
    <w:rsid w:val="005F70F9"/>
    <w:rsid w:val="005F76BE"/>
    <w:rsid w:val="006029CF"/>
    <w:rsid w:val="00603D03"/>
    <w:rsid w:val="00604E22"/>
    <w:rsid w:val="006050E2"/>
    <w:rsid w:val="00606825"/>
    <w:rsid w:val="006069FB"/>
    <w:rsid w:val="00607693"/>
    <w:rsid w:val="00613686"/>
    <w:rsid w:val="00613E48"/>
    <w:rsid w:val="00613EB8"/>
    <w:rsid w:val="00617C73"/>
    <w:rsid w:val="006202CE"/>
    <w:rsid w:val="00621D7A"/>
    <w:rsid w:val="00622298"/>
    <w:rsid w:val="006268AD"/>
    <w:rsid w:val="0062773C"/>
    <w:rsid w:val="00627817"/>
    <w:rsid w:val="006312E3"/>
    <w:rsid w:val="006342EA"/>
    <w:rsid w:val="00635FEE"/>
    <w:rsid w:val="006409DE"/>
    <w:rsid w:val="00651C40"/>
    <w:rsid w:val="00651E50"/>
    <w:rsid w:val="0065202B"/>
    <w:rsid w:val="006543BA"/>
    <w:rsid w:val="006547D4"/>
    <w:rsid w:val="00656496"/>
    <w:rsid w:val="006577B6"/>
    <w:rsid w:val="00660032"/>
    <w:rsid w:val="00660976"/>
    <w:rsid w:val="006615F5"/>
    <w:rsid w:val="00664D31"/>
    <w:rsid w:val="00665753"/>
    <w:rsid w:val="00665C40"/>
    <w:rsid w:val="0066798A"/>
    <w:rsid w:val="00671AF5"/>
    <w:rsid w:val="006725B1"/>
    <w:rsid w:val="006828E5"/>
    <w:rsid w:val="00687792"/>
    <w:rsid w:val="00687E5A"/>
    <w:rsid w:val="006903DC"/>
    <w:rsid w:val="00691429"/>
    <w:rsid w:val="00693A93"/>
    <w:rsid w:val="006972DA"/>
    <w:rsid w:val="006A4064"/>
    <w:rsid w:val="006A5F19"/>
    <w:rsid w:val="006A5FDC"/>
    <w:rsid w:val="006A6D61"/>
    <w:rsid w:val="006A7B18"/>
    <w:rsid w:val="006B3F08"/>
    <w:rsid w:val="006B4DBF"/>
    <w:rsid w:val="006B5B21"/>
    <w:rsid w:val="006C0A67"/>
    <w:rsid w:val="006C0B79"/>
    <w:rsid w:val="006C0ECB"/>
    <w:rsid w:val="006D1C19"/>
    <w:rsid w:val="006D31B9"/>
    <w:rsid w:val="006E58E7"/>
    <w:rsid w:val="006F18EC"/>
    <w:rsid w:val="006F2D9B"/>
    <w:rsid w:val="006F4AA4"/>
    <w:rsid w:val="006F6356"/>
    <w:rsid w:val="0070256C"/>
    <w:rsid w:val="00703252"/>
    <w:rsid w:val="00710935"/>
    <w:rsid w:val="00710F73"/>
    <w:rsid w:val="00712643"/>
    <w:rsid w:val="00713760"/>
    <w:rsid w:val="00713E87"/>
    <w:rsid w:val="007158BF"/>
    <w:rsid w:val="007169E0"/>
    <w:rsid w:val="00717D80"/>
    <w:rsid w:val="00717E91"/>
    <w:rsid w:val="00721E20"/>
    <w:rsid w:val="00724009"/>
    <w:rsid w:val="00731C38"/>
    <w:rsid w:val="00734297"/>
    <w:rsid w:val="00742057"/>
    <w:rsid w:val="007445DE"/>
    <w:rsid w:val="00746287"/>
    <w:rsid w:val="00747477"/>
    <w:rsid w:val="00747D28"/>
    <w:rsid w:val="00754D62"/>
    <w:rsid w:val="00763F61"/>
    <w:rsid w:val="00764ABA"/>
    <w:rsid w:val="00765E71"/>
    <w:rsid w:val="0076675B"/>
    <w:rsid w:val="00767A6E"/>
    <w:rsid w:val="007704EE"/>
    <w:rsid w:val="00771031"/>
    <w:rsid w:val="0077110E"/>
    <w:rsid w:val="00774A99"/>
    <w:rsid w:val="007768BB"/>
    <w:rsid w:val="00780CD3"/>
    <w:rsid w:val="0078241B"/>
    <w:rsid w:val="00782CEB"/>
    <w:rsid w:val="00782E0C"/>
    <w:rsid w:val="0078365D"/>
    <w:rsid w:val="00783B61"/>
    <w:rsid w:val="00787589"/>
    <w:rsid w:val="007908FC"/>
    <w:rsid w:val="00791535"/>
    <w:rsid w:val="007948A0"/>
    <w:rsid w:val="007967B0"/>
    <w:rsid w:val="00796E84"/>
    <w:rsid w:val="007B06B8"/>
    <w:rsid w:val="007B1213"/>
    <w:rsid w:val="007B2A5E"/>
    <w:rsid w:val="007B4845"/>
    <w:rsid w:val="007B62B6"/>
    <w:rsid w:val="007C064A"/>
    <w:rsid w:val="007C19B0"/>
    <w:rsid w:val="007C602D"/>
    <w:rsid w:val="007D0C62"/>
    <w:rsid w:val="007D1CF2"/>
    <w:rsid w:val="007D6A01"/>
    <w:rsid w:val="007E45BE"/>
    <w:rsid w:val="007E4FA2"/>
    <w:rsid w:val="007E5587"/>
    <w:rsid w:val="007E641C"/>
    <w:rsid w:val="007E6F7B"/>
    <w:rsid w:val="007F22A5"/>
    <w:rsid w:val="007F245C"/>
    <w:rsid w:val="007F5E9A"/>
    <w:rsid w:val="007F64ED"/>
    <w:rsid w:val="007F6A2C"/>
    <w:rsid w:val="0080440A"/>
    <w:rsid w:val="00812668"/>
    <w:rsid w:val="00813642"/>
    <w:rsid w:val="00813F2D"/>
    <w:rsid w:val="0081494D"/>
    <w:rsid w:val="008217AE"/>
    <w:rsid w:val="0082367B"/>
    <w:rsid w:val="00825637"/>
    <w:rsid w:val="0083042D"/>
    <w:rsid w:val="008310B0"/>
    <w:rsid w:val="008321F7"/>
    <w:rsid w:val="00833401"/>
    <w:rsid w:val="00833CD1"/>
    <w:rsid w:val="00834A75"/>
    <w:rsid w:val="008355F0"/>
    <w:rsid w:val="00837F76"/>
    <w:rsid w:val="00842192"/>
    <w:rsid w:val="0085225D"/>
    <w:rsid w:val="00855D2B"/>
    <w:rsid w:val="0085628F"/>
    <w:rsid w:val="00862609"/>
    <w:rsid w:val="008675EA"/>
    <w:rsid w:val="008719DF"/>
    <w:rsid w:val="00872E89"/>
    <w:rsid w:val="008732E6"/>
    <w:rsid w:val="00873EF4"/>
    <w:rsid w:val="00874206"/>
    <w:rsid w:val="008746B8"/>
    <w:rsid w:val="008750BA"/>
    <w:rsid w:val="00876C70"/>
    <w:rsid w:val="00877290"/>
    <w:rsid w:val="008843BC"/>
    <w:rsid w:val="008873ED"/>
    <w:rsid w:val="00890117"/>
    <w:rsid w:val="0089269D"/>
    <w:rsid w:val="008936D5"/>
    <w:rsid w:val="00897211"/>
    <w:rsid w:val="008A03CA"/>
    <w:rsid w:val="008A35E9"/>
    <w:rsid w:val="008B24AE"/>
    <w:rsid w:val="008B4FCC"/>
    <w:rsid w:val="008B53C1"/>
    <w:rsid w:val="008B57B3"/>
    <w:rsid w:val="008B747F"/>
    <w:rsid w:val="008C032B"/>
    <w:rsid w:val="008C6FDC"/>
    <w:rsid w:val="008C7E93"/>
    <w:rsid w:val="008D056B"/>
    <w:rsid w:val="008D1C7F"/>
    <w:rsid w:val="008D21F4"/>
    <w:rsid w:val="008D607F"/>
    <w:rsid w:val="008D723E"/>
    <w:rsid w:val="008E0CBC"/>
    <w:rsid w:val="008E15C8"/>
    <w:rsid w:val="008E5F4D"/>
    <w:rsid w:val="008F00C3"/>
    <w:rsid w:val="008F13A5"/>
    <w:rsid w:val="008F45CE"/>
    <w:rsid w:val="008F4D0A"/>
    <w:rsid w:val="008F607C"/>
    <w:rsid w:val="008F71FF"/>
    <w:rsid w:val="00903597"/>
    <w:rsid w:val="009077FC"/>
    <w:rsid w:val="0091406A"/>
    <w:rsid w:val="00914285"/>
    <w:rsid w:val="00921C34"/>
    <w:rsid w:val="009236BE"/>
    <w:rsid w:val="00923D19"/>
    <w:rsid w:val="0092607D"/>
    <w:rsid w:val="00930168"/>
    <w:rsid w:val="009304B4"/>
    <w:rsid w:val="009305FE"/>
    <w:rsid w:val="00932D92"/>
    <w:rsid w:val="009344FE"/>
    <w:rsid w:val="00934AEE"/>
    <w:rsid w:val="00940FE9"/>
    <w:rsid w:val="0094186A"/>
    <w:rsid w:val="00942138"/>
    <w:rsid w:val="009423FF"/>
    <w:rsid w:val="00943428"/>
    <w:rsid w:val="0094568F"/>
    <w:rsid w:val="009466C7"/>
    <w:rsid w:val="00946EE8"/>
    <w:rsid w:val="009525B4"/>
    <w:rsid w:val="0095431E"/>
    <w:rsid w:val="00955DFC"/>
    <w:rsid w:val="00956994"/>
    <w:rsid w:val="0095706B"/>
    <w:rsid w:val="009610CD"/>
    <w:rsid w:val="00962802"/>
    <w:rsid w:val="00966BF4"/>
    <w:rsid w:val="00970269"/>
    <w:rsid w:val="00970F86"/>
    <w:rsid w:val="00976A93"/>
    <w:rsid w:val="0097726E"/>
    <w:rsid w:val="009777C3"/>
    <w:rsid w:val="00987469"/>
    <w:rsid w:val="00987CF9"/>
    <w:rsid w:val="009912E2"/>
    <w:rsid w:val="00991860"/>
    <w:rsid w:val="00991D44"/>
    <w:rsid w:val="009928BD"/>
    <w:rsid w:val="009A225E"/>
    <w:rsid w:val="009A3105"/>
    <w:rsid w:val="009A6336"/>
    <w:rsid w:val="009A66B5"/>
    <w:rsid w:val="009B0203"/>
    <w:rsid w:val="009B25A9"/>
    <w:rsid w:val="009B285A"/>
    <w:rsid w:val="009B44E7"/>
    <w:rsid w:val="009B6D5F"/>
    <w:rsid w:val="009C2738"/>
    <w:rsid w:val="009C4DF5"/>
    <w:rsid w:val="009C5216"/>
    <w:rsid w:val="009C5B5E"/>
    <w:rsid w:val="009D0633"/>
    <w:rsid w:val="009D19A0"/>
    <w:rsid w:val="009D1D03"/>
    <w:rsid w:val="009D4A10"/>
    <w:rsid w:val="009D61C3"/>
    <w:rsid w:val="009D6419"/>
    <w:rsid w:val="009E0A4B"/>
    <w:rsid w:val="009E1E70"/>
    <w:rsid w:val="009E60D8"/>
    <w:rsid w:val="009E6393"/>
    <w:rsid w:val="009E6A4B"/>
    <w:rsid w:val="009E6A57"/>
    <w:rsid w:val="009E6CA5"/>
    <w:rsid w:val="009F3BD8"/>
    <w:rsid w:val="009F3F0F"/>
    <w:rsid w:val="009F4285"/>
    <w:rsid w:val="009F5A1E"/>
    <w:rsid w:val="009F7168"/>
    <w:rsid w:val="00A010DB"/>
    <w:rsid w:val="00A01C54"/>
    <w:rsid w:val="00A01ED6"/>
    <w:rsid w:val="00A02CE7"/>
    <w:rsid w:val="00A04263"/>
    <w:rsid w:val="00A04716"/>
    <w:rsid w:val="00A12227"/>
    <w:rsid w:val="00A124F5"/>
    <w:rsid w:val="00A2085A"/>
    <w:rsid w:val="00A21323"/>
    <w:rsid w:val="00A271F6"/>
    <w:rsid w:val="00A27374"/>
    <w:rsid w:val="00A3207C"/>
    <w:rsid w:val="00A3569E"/>
    <w:rsid w:val="00A371B6"/>
    <w:rsid w:val="00A379F6"/>
    <w:rsid w:val="00A40163"/>
    <w:rsid w:val="00A40413"/>
    <w:rsid w:val="00A439D6"/>
    <w:rsid w:val="00A454C4"/>
    <w:rsid w:val="00A45EA4"/>
    <w:rsid w:val="00A4640A"/>
    <w:rsid w:val="00A47DB6"/>
    <w:rsid w:val="00A5133F"/>
    <w:rsid w:val="00A51FCA"/>
    <w:rsid w:val="00A52603"/>
    <w:rsid w:val="00A5715E"/>
    <w:rsid w:val="00A6065D"/>
    <w:rsid w:val="00A60660"/>
    <w:rsid w:val="00A6457B"/>
    <w:rsid w:val="00A66967"/>
    <w:rsid w:val="00A669B1"/>
    <w:rsid w:val="00A7003B"/>
    <w:rsid w:val="00A72F07"/>
    <w:rsid w:val="00A844A6"/>
    <w:rsid w:val="00A922EE"/>
    <w:rsid w:val="00A9465C"/>
    <w:rsid w:val="00AA0DEF"/>
    <w:rsid w:val="00AA1117"/>
    <w:rsid w:val="00AA4FF6"/>
    <w:rsid w:val="00AA6075"/>
    <w:rsid w:val="00AA6A73"/>
    <w:rsid w:val="00AA6B2E"/>
    <w:rsid w:val="00AB00A6"/>
    <w:rsid w:val="00AB174A"/>
    <w:rsid w:val="00AB5522"/>
    <w:rsid w:val="00AB6495"/>
    <w:rsid w:val="00AC1ED0"/>
    <w:rsid w:val="00AC2B25"/>
    <w:rsid w:val="00AC5E8D"/>
    <w:rsid w:val="00AD1F0F"/>
    <w:rsid w:val="00AD2932"/>
    <w:rsid w:val="00AE1EAE"/>
    <w:rsid w:val="00AE76EC"/>
    <w:rsid w:val="00AE7FC5"/>
    <w:rsid w:val="00AF00A4"/>
    <w:rsid w:val="00AF41BB"/>
    <w:rsid w:val="00AF52C5"/>
    <w:rsid w:val="00AF60C3"/>
    <w:rsid w:val="00AF6974"/>
    <w:rsid w:val="00B013A3"/>
    <w:rsid w:val="00B07ABB"/>
    <w:rsid w:val="00B106AE"/>
    <w:rsid w:val="00B106B3"/>
    <w:rsid w:val="00B111E9"/>
    <w:rsid w:val="00B13B2F"/>
    <w:rsid w:val="00B14630"/>
    <w:rsid w:val="00B146D1"/>
    <w:rsid w:val="00B20521"/>
    <w:rsid w:val="00B24067"/>
    <w:rsid w:val="00B265EC"/>
    <w:rsid w:val="00B275FF"/>
    <w:rsid w:val="00B36F52"/>
    <w:rsid w:val="00B37BF6"/>
    <w:rsid w:val="00B41F87"/>
    <w:rsid w:val="00B4580A"/>
    <w:rsid w:val="00B51832"/>
    <w:rsid w:val="00B530F0"/>
    <w:rsid w:val="00B56570"/>
    <w:rsid w:val="00B56CD8"/>
    <w:rsid w:val="00B60915"/>
    <w:rsid w:val="00B61404"/>
    <w:rsid w:val="00B618E8"/>
    <w:rsid w:val="00B61A97"/>
    <w:rsid w:val="00B62608"/>
    <w:rsid w:val="00B63CB9"/>
    <w:rsid w:val="00B65A80"/>
    <w:rsid w:val="00B704B6"/>
    <w:rsid w:val="00B7074F"/>
    <w:rsid w:val="00B741D2"/>
    <w:rsid w:val="00B75320"/>
    <w:rsid w:val="00B77976"/>
    <w:rsid w:val="00B80273"/>
    <w:rsid w:val="00B814B6"/>
    <w:rsid w:val="00B81C97"/>
    <w:rsid w:val="00B81D00"/>
    <w:rsid w:val="00B9165F"/>
    <w:rsid w:val="00B94937"/>
    <w:rsid w:val="00B9545E"/>
    <w:rsid w:val="00B957A9"/>
    <w:rsid w:val="00B97DF7"/>
    <w:rsid w:val="00BA402E"/>
    <w:rsid w:val="00BA72DF"/>
    <w:rsid w:val="00BB5961"/>
    <w:rsid w:val="00BC0DB5"/>
    <w:rsid w:val="00BC1211"/>
    <w:rsid w:val="00BC5A5E"/>
    <w:rsid w:val="00BC5E8A"/>
    <w:rsid w:val="00BD0146"/>
    <w:rsid w:val="00BD24FE"/>
    <w:rsid w:val="00BD29E0"/>
    <w:rsid w:val="00BD358D"/>
    <w:rsid w:val="00BD362D"/>
    <w:rsid w:val="00BD59F4"/>
    <w:rsid w:val="00BD6F3B"/>
    <w:rsid w:val="00BE0703"/>
    <w:rsid w:val="00BE0B4D"/>
    <w:rsid w:val="00BE1DC0"/>
    <w:rsid w:val="00BF019B"/>
    <w:rsid w:val="00BF258C"/>
    <w:rsid w:val="00BF5D34"/>
    <w:rsid w:val="00BF5E55"/>
    <w:rsid w:val="00BF76B4"/>
    <w:rsid w:val="00C02280"/>
    <w:rsid w:val="00C02FB0"/>
    <w:rsid w:val="00C06F0B"/>
    <w:rsid w:val="00C07717"/>
    <w:rsid w:val="00C078D8"/>
    <w:rsid w:val="00C103D4"/>
    <w:rsid w:val="00C2076F"/>
    <w:rsid w:val="00C23914"/>
    <w:rsid w:val="00C2711F"/>
    <w:rsid w:val="00C3406C"/>
    <w:rsid w:val="00C41159"/>
    <w:rsid w:val="00C41DD2"/>
    <w:rsid w:val="00C43EF0"/>
    <w:rsid w:val="00C4616D"/>
    <w:rsid w:val="00C5372D"/>
    <w:rsid w:val="00C556A5"/>
    <w:rsid w:val="00C60F9E"/>
    <w:rsid w:val="00C61F18"/>
    <w:rsid w:val="00C6297F"/>
    <w:rsid w:val="00C6367E"/>
    <w:rsid w:val="00C6622D"/>
    <w:rsid w:val="00C7060B"/>
    <w:rsid w:val="00C73190"/>
    <w:rsid w:val="00C73864"/>
    <w:rsid w:val="00C74D51"/>
    <w:rsid w:val="00C74FBD"/>
    <w:rsid w:val="00C82B36"/>
    <w:rsid w:val="00C83B72"/>
    <w:rsid w:val="00C86735"/>
    <w:rsid w:val="00C8750B"/>
    <w:rsid w:val="00C87B69"/>
    <w:rsid w:val="00C90256"/>
    <w:rsid w:val="00C90AA2"/>
    <w:rsid w:val="00C93DF9"/>
    <w:rsid w:val="00C96CBF"/>
    <w:rsid w:val="00CA3C00"/>
    <w:rsid w:val="00CA580C"/>
    <w:rsid w:val="00CA5D22"/>
    <w:rsid w:val="00CA7DEE"/>
    <w:rsid w:val="00CB50AF"/>
    <w:rsid w:val="00CC6BE7"/>
    <w:rsid w:val="00CC735B"/>
    <w:rsid w:val="00CC7A55"/>
    <w:rsid w:val="00CC7B6E"/>
    <w:rsid w:val="00CC7F4D"/>
    <w:rsid w:val="00CD09A1"/>
    <w:rsid w:val="00CD5219"/>
    <w:rsid w:val="00CD59AD"/>
    <w:rsid w:val="00CD752A"/>
    <w:rsid w:val="00CE0953"/>
    <w:rsid w:val="00CE193D"/>
    <w:rsid w:val="00CE34F8"/>
    <w:rsid w:val="00CE3869"/>
    <w:rsid w:val="00CE47A1"/>
    <w:rsid w:val="00CE6FA1"/>
    <w:rsid w:val="00CE72F0"/>
    <w:rsid w:val="00CF1DF5"/>
    <w:rsid w:val="00CF2035"/>
    <w:rsid w:val="00CF4692"/>
    <w:rsid w:val="00CF5D1C"/>
    <w:rsid w:val="00CF6519"/>
    <w:rsid w:val="00D01990"/>
    <w:rsid w:val="00D02A3F"/>
    <w:rsid w:val="00D11D4D"/>
    <w:rsid w:val="00D13EE0"/>
    <w:rsid w:val="00D173E6"/>
    <w:rsid w:val="00D21220"/>
    <w:rsid w:val="00D2563F"/>
    <w:rsid w:val="00D31E15"/>
    <w:rsid w:val="00D332F1"/>
    <w:rsid w:val="00D37887"/>
    <w:rsid w:val="00D432F1"/>
    <w:rsid w:val="00D440A0"/>
    <w:rsid w:val="00D44F84"/>
    <w:rsid w:val="00D45C5B"/>
    <w:rsid w:val="00D4652E"/>
    <w:rsid w:val="00D527A4"/>
    <w:rsid w:val="00D55DEB"/>
    <w:rsid w:val="00D56314"/>
    <w:rsid w:val="00D57346"/>
    <w:rsid w:val="00D6049A"/>
    <w:rsid w:val="00D62849"/>
    <w:rsid w:val="00D62E5D"/>
    <w:rsid w:val="00D71D13"/>
    <w:rsid w:val="00D73284"/>
    <w:rsid w:val="00D76576"/>
    <w:rsid w:val="00D803AA"/>
    <w:rsid w:val="00D81105"/>
    <w:rsid w:val="00D842ED"/>
    <w:rsid w:val="00D92D2D"/>
    <w:rsid w:val="00D934D2"/>
    <w:rsid w:val="00D93A37"/>
    <w:rsid w:val="00D96618"/>
    <w:rsid w:val="00D96FAA"/>
    <w:rsid w:val="00D97068"/>
    <w:rsid w:val="00DA0995"/>
    <w:rsid w:val="00DA2D5B"/>
    <w:rsid w:val="00DA7764"/>
    <w:rsid w:val="00DA7BB5"/>
    <w:rsid w:val="00DB1D69"/>
    <w:rsid w:val="00DB3940"/>
    <w:rsid w:val="00DB5D06"/>
    <w:rsid w:val="00DB7785"/>
    <w:rsid w:val="00DC13CE"/>
    <w:rsid w:val="00DC2CD9"/>
    <w:rsid w:val="00DC48C9"/>
    <w:rsid w:val="00DC5C6A"/>
    <w:rsid w:val="00DD07D3"/>
    <w:rsid w:val="00DD0AB3"/>
    <w:rsid w:val="00DD0AF9"/>
    <w:rsid w:val="00DD1776"/>
    <w:rsid w:val="00DD4E7C"/>
    <w:rsid w:val="00DD50E4"/>
    <w:rsid w:val="00DD6C92"/>
    <w:rsid w:val="00DD7C37"/>
    <w:rsid w:val="00DE021F"/>
    <w:rsid w:val="00DE0224"/>
    <w:rsid w:val="00DE1D03"/>
    <w:rsid w:val="00DE2AD5"/>
    <w:rsid w:val="00DE33D1"/>
    <w:rsid w:val="00DE4D66"/>
    <w:rsid w:val="00DE7E43"/>
    <w:rsid w:val="00DF11AA"/>
    <w:rsid w:val="00DF4C97"/>
    <w:rsid w:val="00DF6F64"/>
    <w:rsid w:val="00E03078"/>
    <w:rsid w:val="00E040B8"/>
    <w:rsid w:val="00E0582F"/>
    <w:rsid w:val="00E11C31"/>
    <w:rsid w:val="00E1647A"/>
    <w:rsid w:val="00E215B6"/>
    <w:rsid w:val="00E21FAB"/>
    <w:rsid w:val="00E22D84"/>
    <w:rsid w:val="00E24F70"/>
    <w:rsid w:val="00E26526"/>
    <w:rsid w:val="00E27A59"/>
    <w:rsid w:val="00E30597"/>
    <w:rsid w:val="00E31456"/>
    <w:rsid w:val="00E36B82"/>
    <w:rsid w:val="00E40A61"/>
    <w:rsid w:val="00E4291A"/>
    <w:rsid w:val="00E42EDA"/>
    <w:rsid w:val="00E44026"/>
    <w:rsid w:val="00E4640F"/>
    <w:rsid w:val="00E508C1"/>
    <w:rsid w:val="00E50FD5"/>
    <w:rsid w:val="00E54ADA"/>
    <w:rsid w:val="00E600A2"/>
    <w:rsid w:val="00E6580F"/>
    <w:rsid w:val="00E7029D"/>
    <w:rsid w:val="00E7417F"/>
    <w:rsid w:val="00E75080"/>
    <w:rsid w:val="00E8071F"/>
    <w:rsid w:val="00E829BF"/>
    <w:rsid w:val="00E82A68"/>
    <w:rsid w:val="00E83E79"/>
    <w:rsid w:val="00E84CB5"/>
    <w:rsid w:val="00E875D4"/>
    <w:rsid w:val="00E906B2"/>
    <w:rsid w:val="00E92DF0"/>
    <w:rsid w:val="00E92EBC"/>
    <w:rsid w:val="00E933B9"/>
    <w:rsid w:val="00E94DCB"/>
    <w:rsid w:val="00E96CF4"/>
    <w:rsid w:val="00E975D1"/>
    <w:rsid w:val="00EA0D29"/>
    <w:rsid w:val="00EA13CB"/>
    <w:rsid w:val="00EA543D"/>
    <w:rsid w:val="00EA7964"/>
    <w:rsid w:val="00EB03B6"/>
    <w:rsid w:val="00EB6763"/>
    <w:rsid w:val="00EB6CC6"/>
    <w:rsid w:val="00EC3909"/>
    <w:rsid w:val="00EC4058"/>
    <w:rsid w:val="00EC7912"/>
    <w:rsid w:val="00ED057B"/>
    <w:rsid w:val="00ED0F0E"/>
    <w:rsid w:val="00ED19A5"/>
    <w:rsid w:val="00ED3564"/>
    <w:rsid w:val="00ED4535"/>
    <w:rsid w:val="00ED6A6D"/>
    <w:rsid w:val="00EE1E1D"/>
    <w:rsid w:val="00EE39FB"/>
    <w:rsid w:val="00EE71A5"/>
    <w:rsid w:val="00EF0795"/>
    <w:rsid w:val="00EF1A23"/>
    <w:rsid w:val="00EF2997"/>
    <w:rsid w:val="00EF2D09"/>
    <w:rsid w:val="00EF7C47"/>
    <w:rsid w:val="00F006E3"/>
    <w:rsid w:val="00F0161B"/>
    <w:rsid w:val="00F04132"/>
    <w:rsid w:val="00F06E39"/>
    <w:rsid w:val="00F101BF"/>
    <w:rsid w:val="00F11482"/>
    <w:rsid w:val="00F1259C"/>
    <w:rsid w:val="00F125B1"/>
    <w:rsid w:val="00F13026"/>
    <w:rsid w:val="00F15BCB"/>
    <w:rsid w:val="00F16C9C"/>
    <w:rsid w:val="00F24378"/>
    <w:rsid w:val="00F248C1"/>
    <w:rsid w:val="00F24E6A"/>
    <w:rsid w:val="00F24F79"/>
    <w:rsid w:val="00F26C54"/>
    <w:rsid w:val="00F315F8"/>
    <w:rsid w:val="00F3331C"/>
    <w:rsid w:val="00F3785F"/>
    <w:rsid w:val="00F411B6"/>
    <w:rsid w:val="00F413F8"/>
    <w:rsid w:val="00F42EEA"/>
    <w:rsid w:val="00F47FB6"/>
    <w:rsid w:val="00F5424C"/>
    <w:rsid w:val="00F56DAE"/>
    <w:rsid w:val="00F60340"/>
    <w:rsid w:val="00F618CC"/>
    <w:rsid w:val="00F61AA5"/>
    <w:rsid w:val="00F62B33"/>
    <w:rsid w:val="00F643ED"/>
    <w:rsid w:val="00F648D7"/>
    <w:rsid w:val="00F653DC"/>
    <w:rsid w:val="00F67DCE"/>
    <w:rsid w:val="00F7006B"/>
    <w:rsid w:val="00F71AFF"/>
    <w:rsid w:val="00F727EB"/>
    <w:rsid w:val="00F7409F"/>
    <w:rsid w:val="00F75431"/>
    <w:rsid w:val="00F75947"/>
    <w:rsid w:val="00F76B3D"/>
    <w:rsid w:val="00F77AD7"/>
    <w:rsid w:val="00F81B08"/>
    <w:rsid w:val="00F82EC6"/>
    <w:rsid w:val="00F83290"/>
    <w:rsid w:val="00F8400A"/>
    <w:rsid w:val="00F841F8"/>
    <w:rsid w:val="00F85D71"/>
    <w:rsid w:val="00F900CC"/>
    <w:rsid w:val="00F91D5B"/>
    <w:rsid w:val="00F9366D"/>
    <w:rsid w:val="00F95AB5"/>
    <w:rsid w:val="00F95BFE"/>
    <w:rsid w:val="00F95D50"/>
    <w:rsid w:val="00F965EE"/>
    <w:rsid w:val="00FA34A4"/>
    <w:rsid w:val="00FA5FF9"/>
    <w:rsid w:val="00FB3E69"/>
    <w:rsid w:val="00FB413F"/>
    <w:rsid w:val="00FC4426"/>
    <w:rsid w:val="00FC5874"/>
    <w:rsid w:val="00FD495C"/>
    <w:rsid w:val="00FD753A"/>
    <w:rsid w:val="00FE1BFB"/>
    <w:rsid w:val="00FF651A"/>
    <w:rsid w:val="00FF6D7C"/>
    <w:rsid w:val="00FF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BA9E52"/>
  <w15:docId w15:val="{B26DC8E2-F4BD-4E89-BB67-1CE9F7E2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2FF2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link w:val="Ttulo1Car"/>
    <w:qFormat/>
    <w:rsid w:val="000D2FF2"/>
    <w:pPr>
      <w:numPr>
        <w:numId w:val="3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link w:val="Ttulo2Car"/>
    <w:qFormat/>
    <w:rsid w:val="000D2FF2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link w:val="Ttulo3Car"/>
    <w:qFormat/>
    <w:rsid w:val="000D2FF2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link w:val="Ttulo4Car"/>
    <w:qFormat/>
    <w:rsid w:val="000D2FF2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link w:val="Ttulo5Car"/>
    <w:qFormat/>
    <w:rsid w:val="000D2FF2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link w:val="Ttulo6Car"/>
    <w:qFormat/>
    <w:rsid w:val="000D2FF2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link w:val="Ttulo7Car"/>
    <w:qFormat/>
    <w:rsid w:val="000D2FF2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rsid w:val="000D2FF2"/>
    <w:pPr>
      <w:numPr>
        <w:ilvl w:val="7"/>
        <w:numId w:val="1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rsid w:val="000D2FF2"/>
    <w:pPr>
      <w:numPr>
        <w:ilvl w:val="8"/>
        <w:numId w:val="1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  <w:rsid w:val="000D2FF2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0D2FF2"/>
  </w:style>
  <w:style w:type="paragraph" w:customStyle="1" w:styleId="Foto-centrada">
    <w:name w:val="Foto - centrada"/>
    <w:basedOn w:val="Normal"/>
    <w:rsid w:val="000D2FF2"/>
    <w:pPr>
      <w:spacing w:before="180" w:after="180"/>
      <w:ind w:left="0"/>
      <w:jc w:val="center"/>
    </w:pPr>
  </w:style>
  <w:style w:type="paragraph" w:customStyle="1" w:styleId="Lista1">
    <w:name w:val="Lista 1"/>
    <w:basedOn w:val="Normal"/>
    <w:rsid w:val="000D2FF2"/>
    <w:pPr>
      <w:numPr>
        <w:ilvl w:val="1"/>
        <w:numId w:val="4"/>
      </w:num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0D2FF2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Encabezado">
    <w:name w:val="header"/>
    <w:basedOn w:val="Normal"/>
    <w:rsid w:val="000D2FF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D2FF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D2FF2"/>
  </w:style>
  <w:style w:type="paragraph" w:customStyle="1" w:styleId="comandoseinstrucciones">
    <w:name w:val="comandos e instrucciones"/>
    <w:link w:val="comandoseinstruccionesCarCar"/>
    <w:rsid w:val="000D2FF2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character" w:customStyle="1" w:styleId="comandoseinstruccionesCarCar">
    <w:name w:val="comandos e instrucciones Car Car"/>
    <w:basedOn w:val="Fuentedeprrafopredeter"/>
    <w:link w:val="comandoseinstrucciones"/>
    <w:rsid w:val="000D2FF2"/>
    <w:rPr>
      <w:rFonts w:ascii="Courier New" w:hAnsi="Courier New"/>
      <w:sz w:val="18"/>
      <w:shd w:val="clear" w:color="auto" w:fill="F6F6E2"/>
    </w:rPr>
  </w:style>
  <w:style w:type="numbering" w:customStyle="1" w:styleId="Vineta">
    <w:name w:val="Vineta"/>
    <w:rsid w:val="000D2FF2"/>
    <w:pPr>
      <w:numPr>
        <w:numId w:val="2"/>
      </w:numPr>
    </w:pPr>
  </w:style>
  <w:style w:type="paragraph" w:customStyle="1" w:styleId="Lista0">
    <w:name w:val="Lista 0"/>
    <w:basedOn w:val="Normal"/>
    <w:qFormat/>
    <w:rsid w:val="000D2FF2"/>
    <w:pPr>
      <w:numPr>
        <w:numId w:val="5"/>
      </w:numPr>
      <w:tabs>
        <w:tab w:val="left" w:pos="1344"/>
      </w:tabs>
      <w:spacing w:before="240"/>
      <w:ind w:left="1344" w:hanging="567"/>
    </w:pPr>
    <w:rPr>
      <w:b/>
      <w:color w:val="000080"/>
    </w:rPr>
  </w:style>
  <w:style w:type="character" w:styleId="Textoennegrita">
    <w:name w:val="Strong"/>
    <w:basedOn w:val="Fuentedeprrafopredeter"/>
    <w:qFormat/>
    <w:rsid w:val="000D2FF2"/>
    <w:rPr>
      <w:b/>
      <w:bCs/>
      <w:color w:val="E36C0A"/>
    </w:rPr>
  </w:style>
  <w:style w:type="character" w:styleId="Hipervnculo">
    <w:name w:val="Hyperlink"/>
    <w:basedOn w:val="Fuentedeprrafopredeter"/>
    <w:uiPriority w:val="99"/>
    <w:rsid w:val="000D2FF2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0D2FF2"/>
    <w:pPr>
      <w:spacing w:before="360" w:after="360"/>
      <w:ind w:left="0"/>
      <w:jc w:val="left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customStyle="1" w:styleId="Estilo1">
    <w:name w:val="Estilo1"/>
    <w:basedOn w:val="Normal"/>
    <w:qFormat/>
    <w:rsid w:val="000D2FF2"/>
  </w:style>
  <w:style w:type="paragraph" w:styleId="Lista2">
    <w:name w:val="List 2"/>
    <w:basedOn w:val="Normal"/>
    <w:rsid w:val="000D2FF2"/>
    <w:pPr>
      <w:numPr>
        <w:numId w:val="6"/>
      </w:numPr>
      <w:tabs>
        <w:tab w:val="left" w:pos="1769"/>
      </w:tabs>
      <w:ind w:left="1769" w:hanging="567"/>
    </w:pPr>
  </w:style>
  <w:style w:type="paragraph" w:styleId="Lista3">
    <w:name w:val="List 3"/>
    <w:basedOn w:val="Normal"/>
    <w:rsid w:val="000D2FF2"/>
    <w:pPr>
      <w:numPr>
        <w:numId w:val="11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0D2FF2"/>
    <w:pPr>
      <w:numPr>
        <w:numId w:val="7"/>
      </w:numPr>
      <w:tabs>
        <w:tab w:val="left" w:pos="2370"/>
      </w:tabs>
    </w:pPr>
  </w:style>
  <w:style w:type="paragraph" w:styleId="Lista5">
    <w:name w:val="List 5"/>
    <w:basedOn w:val="Normal"/>
    <w:rsid w:val="000D2FF2"/>
    <w:pPr>
      <w:numPr>
        <w:numId w:val="12"/>
      </w:num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0D2FF2"/>
    <w:pPr>
      <w:numPr>
        <w:numId w:val="8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0D2FF2"/>
    <w:pPr>
      <w:numPr>
        <w:numId w:val="13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0D2FF2"/>
  </w:style>
  <w:style w:type="paragraph" w:customStyle="1" w:styleId="Lista8">
    <w:name w:val="Lista 8"/>
    <w:basedOn w:val="Normal"/>
    <w:qFormat/>
    <w:rsid w:val="000D2FF2"/>
    <w:pPr>
      <w:numPr>
        <w:numId w:val="9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0D2FF2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0D2FF2"/>
    <w:pPr>
      <w:numPr>
        <w:numId w:val="14"/>
      </w:numPr>
      <w:tabs>
        <w:tab w:val="left" w:pos="1344"/>
      </w:tabs>
      <w:ind w:left="1344" w:hanging="567"/>
    </w:pPr>
    <w:rPr>
      <w:b/>
      <w:color w:val="000080"/>
    </w:rPr>
  </w:style>
  <w:style w:type="paragraph" w:styleId="Textodeglobo">
    <w:name w:val="Balloon Text"/>
    <w:basedOn w:val="Normal"/>
    <w:link w:val="TextodegloboCar"/>
    <w:rsid w:val="000D2FF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D2FF2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rsid w:val="000D2FF2"/>
    <w:pPr>
      <w:spacing w:before="0" w:after="0"/>
      <w:ind w:left="0"/>
      <w:jc w:val="left"/>
    </w:pPr>
    <w:rPr>
      <w:rFonts w:asciiTheme="minorHAnsi" w:hAnsiTheme="minorHAnsi"/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rsid w:val="000D2FF2"/>
    <w:pPr>
      <w:spacing w:before="0" w:after="0"/>
      <w:ind w:left="0"/>
      <w:jc w:val="left"/>
    </w:pPr>
    <w:rPr>
      <w:rFonts w:asciiTheme="minorHAnsi" w:hAnsi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rsid w:val="000D2FF2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5">
    <w:name w:val="toc 5"/>
    <w:basedOn w:val="Normal"/>
    <w:next w:val="Normal"/>
    <w:autoRedefine/>
    <w:uiPriority w:val="39"/>
    <w:rsid w:val="000D2FF2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6">
    <w:name w:val="toc 6"/>
    <w:basedOn w:val="Normal"/>
    <w:next w:val="Normal"/>
    <w:autoRedefine/>
    <w:uiPriority w:val="39"/>
    <w:rsid w:val="000D2FF2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7">
    <w:name w:val="toc 7"/>
    <w:basedOn w:val="Normal"/>
    <w:next w:val="Normal"/>
    <w:autoRedefine/>
    <w:uiPriority w:val="39"/>
    <w:rsid w:val="000D2FF2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rsid w:val="000D2FF2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rsid w:val="000D2FF2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character" w:customStyle="1" w:styleId="Cuerpodeltexto">
    <w:name w:val="Cuerpo del texto_"/>
    <w:link w:val="Cuerpodeltexto1"/>
    <w:uiPriority w:val="99"/>
    <w:rsid w:val="00943428"/>
    <w:rPr>
      <w:rFonts w:ascii="Verdana" w:hAnsi="Verdana" w:cs="Verdana"/>
      <w:sz w:val="14"/>
      <w:szCs w:val="14"/>
      <w:shd w:val="clear" w:color="auto" w:fill="FFFFFF"/>
    </w:rPr>
  </w:style>
  <w:style w:type="character" w:customStyle="1" w:styleId="CuerpodeltextoEspaciado1pto">
    <w:name w:val="Cuerpo del texto + Espaciado 1 pto"/>
    <w:uiPriority w:val="99"/>
    <w:rsid w:val="00943428"/>
    <w:rPr>
      <w:rFonts w:ascii="Verdana" w:hAnsi="Verdana" w:cs="Verdana"/>
      <w:spacing w:val="20"/>
      <w:sz w:val="14"/>
      <w:szCs w:val="14"/>
      <w:u w:val="none"/>
    </w:rPr>
  </w:style>
  <w:style w:type="character" w:customStyle="1" w:styleId="Ttulo70">
    <w:name w:val="Título #7_"/>
    <w:link w:val="Ttulo71"/>
    <w:uiPriority w:val="99"/>
    <w:rsid w:val="00943428"/>
    <w:rPr>
      <w:rFonts w:ascii="Verdana" w:hAnsi="Verdana" w:cs="Verdana"/>
      <w:sz w:val="21"/>
      <w:szCs w:val="21"/>
      <w:shd w:val="clear" w:color="auto" w:fill="FFFFFF"/>
    </w:rPr>
  </w:style>
  <w:style w:type="character" w:customStyle="1" w:styleId="Ttulo72">
    <w:name w:val="Título #7"/>
    <w:uiPriority w:val="99"/>
    <w:rsid w:val="00943428"/>
    <w:rPr>
      <w:rFonts w:ascii="Verdana" w:hAnsi="Verdana" w:cs="Verdana"/>
      <w:sz w:val="21"/>
      <w:szCs w:val="21"/>
      <w:u w:val="single"/>
    </w:rPr>
  </w:style>
  <w:style w:type="character" w:customStyle="1" w:styleId="Cuerpodeltexto2">
    <w:name w:val="Cuerpo del texto (2)_"/>
    <w:link w:val="Cuerpodeltexto21"/>
    <w:uiPriority w:val="99"/>
    <w:rsid w:val="00943428"/>
    <w:rPr>
      <w:rFonts w:ascii="Verdana" w:hAnsi="Verdana" w:cs="Verdana"/>
      <w:sz w:val="17"/>
      <w:szCs w:val="17"/>
      <w:shd w:val="clear" w:color="auto" w:fill="FFFFFF"/>
    </w:rPr>
  </w:style>
  <w:style w:type="character" w:customStyle="1" w:styleId="Cuerpodeltexto213pto">
    <w:name w:val="Cuerpo del texto (2) + 13 pto"/>
    <w:uiPriority w:val="99"/>
    <w:rsid w:val="00943428"/>
    <w:rPr>
      <w:rFonts w:ascii="Verdana" w:hAnsi="Verdana" w:cs="Verdana"/>
      <w:color w:val="0000FF"/>
      <w:sz w:val="26"/>
      <w:szCs w:val="26"/>
      <w:u w:val="none"/>
    </w:rPr>
  </w:style>
  <w:style w:type="character" w:customStyle="1" w:styleId="Cuerpodeltexto20">
    <w:name w:val="Cuerpo del texto (2)"/>
    <w:uiPriority w:val="99"/>
    <w:rsid w:val="00943428"/>
    <w:rPr>
      <w:rFonts w:ascii="Verdana" w:hAnsi="Verdana" w:cs="Verdana"/>
      <w:color w:val="0000FF"/>
      <w:sz w:val="17"/>
      <w:szCs w:val="17"/>
      <w:u w:val="none"/>
    </w:rPr>
  </w:style>
  <w:style w:type="character" w:customStyle="1" w:styleId="Ttulo20">
    <w:name w:val="Título #2_"/>
    <w:link w:val="Ttulo21"/>
    <w:uiPriority w:val="99"/>
    <w:rsid w:val="00943428"/>
    <w:rPr>
      <w:b/>
      <w:bCs/>
      <w:sz w:val="35"/>
      <w:szCs w:val="35"/>
      <w:shd w:val="clear" w:color="auto" w:fill="FFFFFF"/>
    </w:rPr>
  </w:style>
  <w:style w:type="character" w:customStyle="1" w:styleId="Ttulo22">
    <w:name w:val="Título #2"/>
    <w:uiPriority w:val="99"/>
    <w:rsid w:val="00943428"/>
    <w:rPr>
      <w:rFonts w:ascii="Times New Roman" w:hAnsi="Times New Roman" w:cs="Times New Roman"/>
      <w:b/>
      <w:bCs/>
      <w:color w:val="000080"/>
      <w:sz w:val="35"/>
      <w:szCs w:val="35"/>
      <w:u w:val="none"/>
    </w:rPr>
  </w:style>
  <w:style w:type="character" w:customStyle="1" w:styleId="Cuerpodeltexto3">
    <w:name w:val="Cuerpo del texto (3)_"/>
    <w:link w:val="Cuerpodeltexto31"/>
    <w:uiPriority w:val="99"/>
    <w:rsid w:val="00943428"/>
    <w:rPr>
      <w:rFonts w:ascii="Verdana" w:hAnsi="Verdana" w:cs="Verdana"/>
      <w:b/>
      <w:bCs/>
      <w:i/>
      <w:iCs/>
      <w:sz w:val="15"/>
      <w:szCs w:val="15"/>
      <w:shd w:val="clear" w:color="auto" w:fill="FFFFFF"/>
    </w:rPr>
  </w:style>
  <w:style w:type="character" w:customStyle="1" w:styleId="Cuerpodeltexto30">
    <w:name w:val="Cuerpo del texto (3)"/>
    <w:uiPriority w:val="99"/>
    <w:rsid w:val="00943428"/>
    <w:rPr>
      <w:rFonts w:ascii="Verdana" w:hAnsi="Verdana" w:cs="Verdana"/>
      <w:b/>
      <w:bCs/>
      <w:i/>
      <w:iCs/>
      <w:color w:val="FF00FF"/>
      <w:sz w:val="15"/>
      <w:szCs w:val="15"/>
      <w:u w:val="none"/>
    </w:rPr>
  </w:style>
  <w:style w:type="character" w:customStyle="1" w:styleId="Cuerpodeltexto32">
    <w:name w:val="Cuerpo del texto (3)2"/>
    <w:uiPriority w:val="99"/>
    <w:rsid w:val="00943428"/>
    <w:rPr>
      <w:rFonts w:ascii="Verdana" w:hAnsi="Verdana" w:cs="Verdana"/>
      <w:b/>
      <w:bCs/>
      <w:i/>
      <w:iCs/>
      <w:color w:val="0000FF"/>
      <w:sz w:val="15"/>
      <w:szCs w:val="15"/>
      <w:u w:val="single"/>
    </w:rPr>
  </w:style>
  <w:style w:type="character" w:customStyle="1" w:styleId="Cuerpodeltexto4">
    <w:name w:val="Cuerpo del texto (4)_"/>
    <w:link w:val="Cuerpodeltexto41"/>
    <w:uiPriority w:val="99"/>
    <w:rsid w:val="00943428"/>
    <w:rPr>
      <w:rFonts w:ascii="Verdana" w:hAnsi="Verdana" w:cs="Verdana"/>
      <w:b/>
      <w:bCs/>
      <w:shd w:val="clear" w:color="auto" w:fill="FFFFFF"/>
    </w:rPr>
  </w:style>
  <w:style w:type="character" w:customStyle="1" w:styleId="Cuerpodeltexto40">
    <w:name w:val="Cuerpo del texto (4)"/>
    <w:uiPriority w:val="99"/>
    <w:rsid w:val="00943428"/>
    <w:rPr>
      <w:rFonts w:ascii="Verdana" w:hAnsi="Verdana" w:cs="Verdana"/>
      <w:b/>
      <w:bCs/>
      <w:color w:val="000080"/>
      <w:sz w:val="20"/>
      <w:szCs w:val="20"/>
      <w:u w:val="none"/>
    </w:rPr>
  </w:style>
  <w:style w:type="character" w:customStyle="1" w:styleId="Cuerpodeltexto5">
    <w:name w:val="Cuerpo del texto (5)_"/>
    <w:link w:val="Cuerpodeltexto51"/>
    <w:uiPriority w:val="99"/>
    <w:rsid w:val="00943428"/>
    <w:rPr>
      <w:rFonts w:ascii="Verdana" w:hAnsi="Verdana" w:cs="Verdana"/>
      <w:sz w:val="19"/>
      <w:szCs w:val="19"/>
      <w:shd w:val="clear" w:color="auto" w:fill="FFFFFF"/>
    </w:rPr>
  </w:style>
  <w:style w:type="character" w:customStyle="1" w:styleId="Cuerpodeltexto50">
    <w:name w:val="Cuerpo del texto (5)"/>
    <w:uiPriority w:val="99"/>
    <w:rsid w:val="00943428"/>
    <w:rPr>
      <w:rFonts w:ascii="Verdana" w:hAnsi="Verdana" w:cs="Verdana"/>
      <w:color w:val="000080"/>
      <w:sz w:val="19"/>
      <w:szCs w:val="19"/>
      <w:u w:val="none"/>
    </w:rPr>
  </w:style>
  <w:style w:type="character" w:customStyle="1" w:styleId="Cuerpodeltexto55">
    <w:name w:val="Cuerpo del texto (5)5"/>
    <w:uiPriority w:val="99"/>
    <w:rsid w:val="00943428"/>
    <w:rPr>
      <w:rFonts w:ascii="Verdana" w:hAnsi="Verdana" w:cs="Verdana"/>
      <w:color w:val="0000FF"/>
      <w:sz w:val="19"/>
      <w:szCs w:val="19"/>
      <w:u w:val="none"/>
    </w:rPr>
  </w:style>
  <w:style w:type="character" w:customStyle="1" w:styleId="Cuerpodeltexto9">
    <w:name w:val="Cuerpo del texto + 9"/>
    <w:aliases w:val="5 pto,Cuerpo del texto + 5"/>
    <w:uiPriority w:val="99"/>
    <w:rsid w:val="00943428"/>
    <w:rPr>
      <w:rFonts w:ascii="Verdana" w:hAnsi="Verdana" w:cs="Verdana"/>
      <w:color w:val="0000FF"/>
      <w:sz w:val="19"/>
      <w:szCs w:val="19"/>
      <w:u w:val="none"/>
    </w:rPr>
  </w:style>
  <w:style w:type="character" w:customStyle="1" w:styleId="Cuerpodeltexto92">
    <w:name w:val="Cuerpo del texto + 92"/>
    <w:aliases w:val="5 pto18"/>
    <w:uiPriority w:val="99"/>
    <w:rsid w:val="00943428"/>
    <w:rPr>
      <w:rFonts w:ascii="Verdana" w:hAnsi="Verdana" w:cs="Verdana"/>
      <w:sz w:val="19"/>
      <w:szCs w:val="19"/>
      <w:u w:val="none"/>
    </w:rPr>
  </w:style>
  <w:style w:type="character" w:customStyle="1" w:styleId="Cuerpodeltexto10">
    <w:name w:val="Cuerpo del texto + 10"/>
    <w:aliases w:val="5 pto17"/>
    <w:uiPriority w:val="99"/>
    <w:rsid w:val="00943428"/>
    <w:rPr>
      <w:rFonts w:ascii="Verdana" w:hAnsi="Verdana" w:cs="Verdana"/>
      <w:sz w:val="21"/>
      <w:szCs w:val="21"/>
      <w:u w:val="none"/>
    </w:rPr>
  </w:style>
  <w:style w:type="character" w:customStyle="1" w:styleId="Cuerpodeltexto5Exact">
    <w:name w:val="Cuerpo del texto (5) Exact"/>
    <w:uiPriority w:val="99"/>
    <w:rsid w:val="00943428"/>
    <w:rPr>
      <w:rFonts w:ascii="Verdana" w:hAnsi="Verdana" w:cs="Verdana"/>
      <w:sz w:val="18"/>
      <w:szCs w:val="18"/>
      <w:u w:val="none"/>
    </w:rPr>
  </w:style>
  <w:style w:type="character" w:customStyle="1" w:styleId="Cuerpodeltexto5Exact1">
    <w:name w:val="Cuerpo del texto (5) Exact1"/>
    <w:uiPriority w:val="99"/>
    <w:rsid w:val="00943428"/>
    <w:rPr>
      <w:rFonts w:ascii="Verdana" w:hAnsi="Verdana" w:cs="Verdana"/>
      <w:color w:val="000080"/>
      <w:sz w:val="18"/>
      <w:szCs w:val="18"/>
      <w:u w:val="none"/>
    </w:rPr>
  </w:style>
  <w:style w:type="character" w:customStyle="1" w:styleId="Cuerpodeltexto6Exact">
    <w:name w:val="Cuerpo del texto (6) Exact"/>
    <w:uiPriority w:val="99"/>
    <w:rsid w:val="00943428"/>
    <w:rPr>
      <w:rFonts w:ascii="Verdana" w:hAnsi="Verdana" w:cs="Verdana"/>
      <w:spacing w:val="-2"/>
      <w:sz w:val="20"/>
      <w:szCs w:val="20"/>
      <w:u w:val="none"/>
    </w:rPr>
  </w:style>
  <w:style w:type="character" w:customStyle="1" w:styleId="Cuerpodeltexto54">
    <w:name w:val="Cuerpo del texto (5)4"/>
    <w:uiPriority w:val="99"/>
    <w:rsid w:val="00943428"/>
    <w:rPr>
      <w:rFonts w:ascii="Verdana" w:hAnsi="Verdana" w:cs="Verdana"/>
      <w:color w:val="008000"/>
      <w:sz w:val="19"/>
      <w:szCs w:val="19"/>
      <w:u w:val="none"/>
    </w:rPr>
  </w:style>
  <w:style w:type="character" w:customStyle="1" w:styleId="Cuerpodeltexto53">
    <w:name w:val="Cuerpo del texto (5)3"/>
    <w:uiPriority w:val="99"/>
    <w:rsid w:val="00943428"/>
    <w:rPr>
      <w:rFonts w:ascii="Verdana" w:hAnsi="Verdana" w:cs="Verdana"/>
      <w:color w:val="008000"/>
      <w:sz w:val="19"/>
      <w:szCs w:val="19"/>
      <w:u w:val="single"/>
    </w:rPr>
  </w:style>
  <w:style w:type="character" w:customStyle="1" w:styleId="Leyendadelatabla2">
    <w:name w:val="Leyenda de la tabla (2)_"/>
    <w:link w:val="Leyendadelatabla20"/>
    <w:uiPriority w:val="99"/>
    <w:rsid w:val="00943428"/>
    <w:rPr>
      <w:rFonts w:ascii="Verdana" w:hAnsi="Verdana" w:cs="Verdana"/>
      <w:noProof/>
      <w:sz w:val="8"/>
      <w:szCs w:val="8"/>
      <w:shd w:val="clear" w:color="auto" w:fill="FFFFFF"/>
    </w:rPr>
  </w:style>
  <w:style w:type="character" w:customStyle="1" w:styleId="Cuerpodeltexto9pto">
    <w:name w:val="Cuerpo del texto + 9 pto"/>
    <w:aliases w:val="Negrita,Espaciado 0 pto"/>
    <w:uiPriority w:val="99"/>
    <w:rsid w:val="00943428"/>
    <w:rPr>
      <w:rFonts w:ascii="Verdana" w:hAnsi="Verdana" w:cs="Verdana"/>
      <w:b/>
      <w:bCs/>
      <w:spacing w:val="10"/>
      <w:sz w:val="18"/>
      <w:szCs w:val="18"/>
      <w:u w:val="none"/>
    </w:rPr>
  </w:style>
  <w:style w:type="character" w:customStyle="1" w:styleId="Cuerpodeltexto9pto1">
    <w:name w:val="Cuerpo del texto + 9 pto1"/>
    <w:aliases w:val="Negrita8,Espaciado 0 pto2"/>
    <w:uiPriority w:val="99"/>
    <w:rsid w:val="00943428"/>
    <w:rPr>
      <w:rFonts w:ascii="Verdana" w:hAnsi="Verdana" w:cs="Verdana"/>
      <w:b/>
      <w:bCs/>
      <w:noProof/>
      <w:color w:val="FE0000"/>
      <w:spacing w:val="10"/>
      <w:sz w:val="18"/>
      <w:szCs w:val="18"/>
      <w:u w:val="none"/>
    </w:rPr>
  </w:style>
  <w:style w:type="character" w:customStyle="1" w:styleId="Ttulo62">
    <w:name w:val="Título #6 (2)_"/>
    <w:link w:val="Ttulo620"/>
    <w:uiPriority w:val="99"/>
    <w:rsid w:val="00943428"/>
    <w:rPr>
      <w:rFonts w:ascii="Verdana" w:hAnsi="Verdana" w:cs="Verdana"/>
      <w:b/>
      <w:bCs/>
      <w:spacing w:val="10"/>
      <w:sz w:val="18"/>
      <w:szCs w:val="18"/>
      <w:shd w:val="clear" w:color="auto" w:fill="FFFFFF"/>
    </w:rPr>
  </w:style>
  <w:style w:type="character" w:customStyle="1" w:styleId="Cuerpodeltexto510">
    <w:name w:val="Cuerpo del texto (5) + 10"/>
    <w:aliases w:val="5 pto16"/>
    <w:uiPriority w:val="99"/>
    <w:rsid w:val="00943428"/>
    <w:rPr>
      <w:rFonts w:ascii="Verdana" w:hAnsi="Verdana" w:cs="Verdana"/>
      <w:color w:val="3E0E04"/>
      <w:sz w:val="21"/>
      <w:szCs w:val="21"/>
      <w:u w:val="none"/>
    </w:rPr>
  </w:style>
  <w:style w:type="character" w:customStyle="1" w:styleId="Cuerpodeltexto5101">
    <w:name w:val="Cuerpo del texto (5) + 101"/>
    <w:aliases w:val="5 pto15"/>
    <w:uiPriority w:val="99"/>
    <w:rsid w:val="00943428"/>
    <w:rPr>
      <w:rFonts w:ascii="Verdana" w:hAnsi="Verdana" w:cs="Verdana"/>
      <w:sz w:val="21"/>
      <w:szCs w:val="21"/>
      <w:u w:val="none"/>
    </w:rPr>
  </w:style>
  <w:style w:type="character" w:customStyle="1" w:styleId="Ttulo60">
    <w:name w:val="Título #6_"/>
    <w:link w:val="Ttulo61"/>
    <w:uiPriority w:val="99"/>
    <w:rsid w:val="00943428"/>
    <w:rPr>
      <w:rFonts w:ascii="Verdana" w:hAnsi="Verdana" w:cs="Verdana"/>
      <w:sz w:val="21"/>
      <w:szCs w:val="21"/>
      <w:shd w:val="clear" w:color="auto" w:fill="FFFFFF"/>
    </w:rPr>
  </w:style>
  <w:style w:type="character" w:customStyle="1" w:styleId="Ttulo50">
    <w:name w:val="Título #5_"/>
    <w:link w:val="Ttulo51"/>
    <w:uiPriority w:val="99"/>
    <w:rsid w:val="00943428"/>
    <w:rPr>
      <w:rFonts w:ascii="Verdana" w:hAnsi="Verdana" w:cs="Verdana"/>
      <w:b/>
      <w:bCs/>
      <w:sz w:val="23"/>
      <w:szCs w:val="23"/>
      <w:shd w:val="clear" w:color="auto" w:fill="FFFFFF"/>
    </w:rPr>
  </w:style>
  <w:style w:type="character" w:customStyle="1" w:styleId="Ttulo52">
    <w:name w:val="Título #5"/>
    <w:uiPriority w:val="99"/>
    <w:rsid w:val="00943428"/>
    <w:rPr>
      <w:rFonts w:ascii="Verdana" w:hAnsi="Verdana" w:cs="Verdana"/>
      <w:b/>
      <w:bCs/>
      <w:color w:val="000080"/>
      <w:sz w:val="23"/>
      <w:szCs w:val="23"/>
      <w:u w:val="none"/>
    </w:rPr>
  </w:style>
  <w:style w:type="character" w:customStyle="1" w:styleId="Cuerpodeltexto7">
    <w:name w:val="Cuerpo del texto (7)_"/>
    <w:link w:val="Cuerpodeltexto70"/>
    <w:uiPriority w:val="99"/>
    <w:rsid w:val="00943428"/>
    <w:rPr>
      <w:b/>
      <w:bCs/>
      <w:spacing w:val="20"/>
      <w:sz w:val="19"/>
      <w:szCs w:val="19"/>
      <w:shd w:val="clear" w:color="auto" w:fill="FFFFFF"/>
    </w:rPr>
  </w:style>
  <w:style w:type="character" w:customStyle="1" w:styleId="Cuerpodeltexto6">
    <w:name w:val="Cuerpo del texto (6)_"/>
    <w:link w:val="Cuerpodeltexto61"/>
    <w:uiPriority w:val="99"/>
    <w:rsid w:val="00943428"/>
    <w:rPr>
      <w:rFonts w:ascii="Verdana" w:hAnsi="Verdana" w:cs="Verdana"/>
      <w:sz w:val="21"/>
      <w:szCs w:val="21"/>
      <w:shd w:val="clear" w:color="auto" w:fill="FFFFFF"/>
    </w:rPr>
  </w:style>
  <w:style w:type="character" w:customStyle="1" w:styleId="Cuerpodeltexto52">
    <w:name w:val="Cuerpo del texto (5)2"/>
    <w:uiPriority w:val="99"/>
    <w:rsid w:val="00943428"/>
    <w:rPr>
      <w:rFonts w:ascii="Verdana" w:hAnsi="Verdana" w:cs="Verdana"/>
      <w:color w:val="343399"/>
      <w:sz w:val="19"/>
      <w:szCs w:val="19"/>
      <w:u w:val="none"/>
    </w:rPr>
  </w:style>
  <w:style w:type="character" w:customStyle="1" w:styleId="Cuerpodeltexto91">
    <w:name w:val="Cuerpo del texto + 91"/>
    <w:aliases w:val="5 pto14"/>
    <w:uiPriority w:val="99"/>
    <w:rsid w:val="00943428"/>
    <w:rPr>
      <w:rFonts w:ascii="Verdana" w:hAnsi="Verdana" w:cs="Verdana"/>
      <w:color w:val="2E2EF6"/>
      <w:sz w:val="19"/>
      <w:szCs w:val="19"/>
      <w:u w:val="none"/>
    </w:rPr>
  </w:style>
  <w:style w:type="character" w:customStyle="1" w:styleId="CuerpodeltextoCourierNew">
    <w:name w:val="Cuerpo del texto + Courier New"/>
    <w:aliases w:val="Negrita7,Espaciado 2 pto"/>
    <w:uiPriority w:val="99"/>
    <w:rsid w:val="00943428"/>
    <w:rPr>
      <w:rFonts w:ascii="Courier New" w:hAnsi="Courier New" w:cs="Courier New"/>
      <w:b/>
      <w:bCs/>
      <w:color w:val="2E2EF6"/>
      <w:spacing w:val="40"/>
      <w:sz w:val="14"/>
      <w:szCs w:val="14"/>
      <w:u w:val="none"/>
    </w:rPr>
  </w:style>
  <w:style w:type="character" w:customStyle="1" w:styleId="CuerpodeltextoTimesNewRoman">
    <w:name w:val="Cuerpo del texto + Times New Roman"/>
    <w:aliases w:val="11 pto,Negrita6"/>
    <w:uiPriority w:val="99"/>
    <w:rsid w:val="00943428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CuerpodeltextoTimesNewRoman5">
    <w:name w:val="Cuerpo del texto + Times New Roman5"/>
    <w:aliases w:val="11 pto5"/>
    <w:uiPriority w:val="99"/>
    <w:rsid w:val="00943428"/>
    <w:rPr>
      <w:rFonts w:ascii="Times New Roman" w:hAnsi="Times New Roman" w:cs="Times New Roman"/>
      <w:sz w:val="22"/>
      <w:szCs w:val="22"/>
      <w:u w:val="none"/>
    </w:rPr>
  </w:style>
  <w:style w:type="character" w:customStyle="1" w:styleId="Cuerpodeltexto6Exact1">
    <w:name w:val="Cuerpo del texto (6) Exact1"/>
    <w:uiPriority w:val="99"/>
    <w:rsid w:val="00943428"/>
    <w:rPr>
      <w:rFonts w:ascii="Verdana" w:hAnsi="Verdana" w:cs="Verdana"/>
      <w:spacing w:val="-2"/>
      <w:sz w:val="20"/>
      <w:szCs w:val="20"/>
      <w:u w:val="single"/>
    </w:rPr>
  </w:style>
  <w:style w:type="character" w:customStyle="1" w:styleId="Ttulo720">
    <w:name w:val="Título #7 (2)_"/>
    <w:link w:val="Ttulo721"/>
    <w:uiPriority w:val="99"/>
    <w:rsid w:val="00943428"/>
    <w:rPr>
      <w:rFonts w:ascii="Verdana" w:hAnsi="Verdana" w:cs="Verdana"/>
      <w:sz w:val="19"/>
      <w:szCs w:val="19"/>
      <w:shd w:val="clear" w:color="auto" w:fill="FFFFFF"/>
    </w:rPr>
  </w:style>
  <w:style w:type="character" w:customStyle="1" w:styleId="Ttulo722">
    <w:name w:val="Título #7 (2)"/>
    <w:uiPriority w:val="99"/>
    <w:rsid w:val="00943428"/>
    <w:rPr>
      <w:rFonts w:ascii="Verdana" w:hAnsi="Verdana" w:cs="Verdana"/>
      <w:color w:val="008000"/>
      <w:sz w:val="19"/>
      <w:szCs w:val="19"/>
      <w:u w:val="none"/>
    </w:rPr>
  </w:style>
  <w:style w:type="character" w:customStyle="1" w:styleId="Ttulo7210">
    <w:name w:val="Título #7 (2) + 10"/>
    <w:aliases w:val="5 pto13"/>
    <w:uiPriority w:val="99"/>
    <w:rsid w:val="00943428"/>
    <w:rPr>
      <w:rFonts w:ascii="Verdana" w:hAnsi="Verdana" w:cs="Verdana"/>
      <w:sz w:val="21"/>
      <w:szCs w:val="21"/>
      <w:u w:val="none"/>
    </w:rPr>
  </w:style>
  <w:style w:type="character" w:customStyle="1" w:styleId="CuerpodeltextoTimesNewRoman4">
    <w:name w:val="Cuerpo del texto + Times New Roman4"/>
    <w:aliases w:val="11 pto4,Espaciado -2 pto"/>
    <w:uiPriority w:val="99"/>
    <w:rsid w:val="00943428"/>
    <w:rPr>
      <w:rFonts w:ascii="Times New Roman" w:hAnsi="Times New Roman" w:cs="Times New Roman"/>
      <w:spacing w:val="-40"/>
      <w:sz w:val="22"/>
      <w:szCs w:val="22"/>
      <w:u w:val="none"/>
    </w:rPr>
  </w:style>
  <w:style w:type="character" w:customStyle="1" w:styleId="CuerpodeltextoExact">
    <w:name w:val="Cuerpo del texto Exact"/>
    <w:uiPriority w:val="99"/>
    <w:rsid w:val="00943428"/>
    <w:rPr>
      <w:rFonts w:ascii="Verdana" w:hAnsi="Verdana" w:cs="Verdana"/>
      <w:sz w:val="13"/>
      <w:szCs w:val="13"/>
      <w:u w:val="none"/>
    </w:rPr>
  </w:style>
  <w:style w:type="character" w:customStyle="1" w:styleId="CuerpodeltextoExact1">
    <w:name w:val="Cuerpo del texto Exact1"/>
    <w:uiPriority w:val="99"/>
    <w:rsid w:val="00943428"/>
    <w:rPr>
      <w:rFonts w:ascii="Verdana" w:hAnsi="Verdana" w:cs="Verdana"/>
      <w:color w:val="000080"/>
      <w:sz w:val="13"/>
      <w:szCs w:val="13"/>
      <w:u w:val="none"/>
    </w:rPr>
  </w:style>
  <w:style w:type="character" w:customStyle="1" w:styleId="Ttulo30">
    <w:name w:val="Título #3_"/>
    <w:link w:val="Ttulo31"/>
    <w:uiPriority w:val="99"/>
    <w:rsid w:val="00943428"/>
    <w:rPr>
      <w:rFonts w:ascii="Verdana" w:hAnsi="Verdana" w:cs="Verdana"/>
      <w:b/>
      <w:bCs/>
      <w:sz w:val="23"/>
      <w:szCs w:val="23"/>
      <w:shd w:val="clear" w:color="auto" w:fill="FFFFFF"/>
    </w:rPr>
  </w:style>
  <w:style w:type="character" w:customStyle="1" w:styleId="Ttulo32">
    <w:name w:val="Título #3"/>
    <w:uiPriority w:val="99"/>
    <w:rsid w:val="00943428"/>
    <w:rPr>
      <w:rFonts w:ascii="Verdana" w:hAnsi="Verdana" w:cs="Verdana"/>
      <w:b/>
      <w:bCs/>
      <w:color w:val="000080"/>
      <w:sz w:val="23"/>
      <w:szCs w:val="23"/>
      <w:u w:val="none"/>
    </w:rPr>
  </w:style>
  <w:style w:type="character" w:customStyle="1" w:styleId="Cuerpodeltexto8">
    <w:name w:val="Cuerpo del texto (8)_"/>
    <w:link w:val="Cuerpodeltexto81"/>
    <w:uiPriority w:val="99"/>
    <w:rsid w:val="00943428"/>
    <w:rPr>
      <w:b/>
      <w:bCs/>
      <w:sz w:val="17"/>
      <w:szCs w:val="17"/>
      <w:shd w:val="clear" w:color="auto" w:fill="FFFFFF"/>
    </w:rPr>
  </w:style>
  <w:style w:type="character" w:customStyle="1" w:styleId="Cuerpodeltexto80">
    <w:name w:val="Cuerpo del texto (8)"/>
    <w:uiPriority w:val="99"/>
    <w:rsid w:val="00943428"/>
    <w:rPr>
      <w:b/>
      <w:bCs/>
      <w:color w:val="2E2EF6"/>
      <w:sz w:val="17"/>
      <w:szCs w:val="17"/>
      <w:u w:val="single"/>
    </w:rPr>
  </w:style>
  <w:style w:type="character" w:customStyle="1" w:styleId="Cuerpodeltexto811">
    <w:name w:val="Cuerpo del texto (8)11"/>
    <w:uiPriority w:val="99"/>
    <w:rsid w:val="00943428"/>
    <w:rPr>
      <w:rFonts w:ascii="Courier New" w:hAnsi="Courier New" w:cs="Courier New"/>
      <w:b/>
      <w:bCs/>
      <w:noProof/>
      <w:color w:val="0000FF"/>
      <w:sz w:val="17"/>
      <w:szCs w:val="17"/>
      <w:u w:val="single"/>
    </w:rPr>
  </w:style>
  <w:style w:type="character" w:customStyle="1" w:styleId="Cuerpodeltexto810">
    <w:name w:val="Cuerpo del texto (8)10"/>
    <w:uiPriority w:val="99"/>
    <w:rsid w:val="00943428"/>
    <w:rPr>
      <w:b/>
      <w:bCs/>
      <w:color w:val="343399"/>
      <w:sz w:val="17"/>
      <w:szCs w:val="17"/>
      <w:u w:val="single"/>
    </w:rPr>
  </w:style>
  <w:style w:type="character" w:customStyle="1" w:styleId="Cuerpodeltexto89">
    <w:name w:val="Cuerpo del texto (8)9"/>
    <w:uiPriority w:val="99"/>
    <w:rsid w:val="00943428"/>
    <w:rPr>
      <w:rFonts w:ascii="Courier New" w:hAnsi="Courier New" w:cs="Courier New"/>
      <w:b/>
      <w:bCs/>
      <w:noProof/>
      <w:color w:val="343399"/>
      <w:sz w:val="17"/>
      <w:szCs w:val="17"/>
      <w:u w:val="none"/>
    </w:rPr>
  </w:style>
  <w:style w:type="character" w:customStyle="1" w:styleId="Cuerpodeltexto8Sinnegrita">
    <w:name w:val="Cuerpo del texto (8) + Sin negrita"/>
    <w:uiPriority w:val="99"/>
    <w:rsid w:val="00943428"/>
    <w:rPr>
      <w:rFonts w:ascii="Courier New" w:hAnsi="Courier New" w:cs="Courier New"/>
      <w:b w:val="0"/>
      <w:bCs w:val="0"/>
      <w:noProof/>
      <w:color w:val="2E2EF6"/>
      <w:sz w:val="17"/>
      <w:szCs w:val="17"/>
      <w:u w:val="single"/>
    </w:rPr>
  </w:style>
  <w:style w:type="character" w:customStyle="1" w:styleId="Cuerpodeltexto90">
    <w:name w:val="Cuerpo del texto (9)_"/>
    <w:link w:val="Cuerpodeltexto910"/>
    <w:uiPriority w:val="99"/>
    <w:rsid w:val="00943428"/>
    <w:rPr>
      <w:b/>
      <w:bCs/>
      <w:sz w:val="18"/>
      <w:szCs w:val="18"/>
      <w:shd w:val="clear" w:color="auto" w:fill="FFFFFF"/>
    </w:rPr>
  </w:style>
  <w:style w:type="character" w:customStyle="1" w:styleId="Cuerpodeltexto100">
    <w:name w:val="Cuerpo del texto (10)_"/>
    <w:link w:val="Cuerpodeltexto101"/>
    <w:uiPriority w:val="99"/>
    <w:rsid w:val="00943428"/>
    <w:rPr>
      <w:b/>
      <w:bCs/>
      <w:sz w:val="16"/>
      <w:szCs w:val="16"/>
      <w:shd w:val="clear" w:color="auto" w:fill="FFFFFF"/>
    </w:rPr>
  </w:style>
  <w:style w:type="character" w:customStyle="1" w:styleId="Cuerpodeltexto102">
    <w:name w:val="Cuerpo del texto (10)"/>
    <w:uiPriority w:val="99"/>
    <w:rsid w:val="00943428"/>
    <w:rPr>
      <w:b/>
      <w:bCs/>
      <w:color w:val="D07A26"/>
      <w:sz w:val="16"/>
      <w:szCs w:val="16"/>
      <w:u w:val="none"/>
    </w:rPr>
  </w:style>
  <w:style w:type="character" w:customStyle="1" w:styleId="Cuerpodeltexto11">
    <w:name w:val="Cuerpo del texto (11)_"/>
    <w:link w:val="Cuerpodeltexto111"/>
    <w:uiPriority w:val="99"/>
    <w:rsid w:val="00943428"/>
    <w:rPr>
      <w:b/>
      <w:bCs/>
      <w:sz w:val="19"/>
      <w:szCs w:val="19"/>
      <w:shd w:val="clear" w:color="auto" w:fill="FFFFFF"/>
    </w:rPr>
  </w:style>
  <w:style w:type="character" w:customStyle="1" w:styleId="Cuerpodeltexto110">
    <w:name w:val="Cuerpo del texto (11)"/>
    <w:uiPriority w:val="99"/>
    <w:rsid w:val="00943428"/>
    <w:rPr>
      <w:rFonts w:ascii="Times New Roman" w:hAnsi="Times New Roman" w:cs="Times New Roman"/>
      <w:b/>
      <w:bCs/>
      <w:color w:val="243D67"/>
      <w:sz w:val="19"/>
      <w:szCs w:val="19"/>
      <w:u w:val="none"/>
    </w:rPr>
  </w:style>
  <w:style w:type="character" w:customStyle="1" w:styleId="Cuerpodeltexto115">
    <w:name w:val="Cuerpo del texto (11)5"/>
    <w:uiPriority w:val="99"/>
    <w:rsid w:val="00943428"/>
    <w:rPr>
      <w:rFonts w:ascii="Times New Roman" w:hAnsi="Times New Roman" w:cs="Times New Roman"/>
      <w:b/>
      <w:bCs/>
      <w:color w:val="D07A26"/>
      <w:sz w:val="19"/>
      <w:szCs w:val="19"/>
      <w:u w:val="none"/>
    </w:rPr>
  </w:style>
  <w:style w:type="character" w:customStyle="1" w:styleId="Cuerpodeltexto114">
    <w:name w:val="Cuerpo del texto (11)4"/>
    <w:uiPriority w:val="99"/>
    <w:rsid w:val="00943428"/>
    <w:rPr>
      <w:rFonts w:ascii="Times New Roman" w:hAnsi="Times New Roman" w:cs="Times New Roman"/>
      <w:b/>
      <w:bCs/>
      <w:color w:val="D07A26"/>
      <w:sz w:val="19"/>
      <w:szCs w:val="19"/>
      <w:u w:val="single"/>
    </w:rPr>
  </w:style>
  <w:style w:type="character" w:customStyle="1" w:styleId="Cuerpodeltexto11Verdana">
    <w:name w:val="Cuerpo del texto (11) + Verdana"/>
    <w:aliases w:val="8,5 pto12,Sin negrita,Cursiva,Espaciado -1 pto"/>
    <w:uiPriority w:val="99"/>
    <w:rsid w:val="00943428"/>
    <w:rPr>
      <w:rFonts w:ascii="Verdana" w:hAnsi="Verdana" w:cs="Verdana"/>
      <w:b w:val="0"/>
      <w:bCs w:val="0"/>
      <w:i/>
      <w:iCs/>
      <w:noProof/>
      <w:color w:val="D07A26"/>
      <w:spacing w:val="-30"/>
      <w:sz w:val="17"/>
      <w:szCs w:val="17"/>
      <w:u w:val="single"/>
    </w:rPr>
  </w:style>
  <w:style w:type="character" w:customStyle="1" w:styleId="Cuerpodeltexto11Verdana2">
    <w:name w:val="Cuerpo del texto (11) + Verdana2"/>
    <w:aliases w:val="85,5 pto11,Sin negrita5,Cursiva2,Espaciado -1 pto1"/>
    <w:uiPriority w:val="99"/>
    <w:rsid w:val="00943428"/>
    <w:rPr>
      <w:rFonts w:ascii="Verdana" w:hAnsi="Verdana" w:cs="Verdana"/>
      <w:b w:val="0"/>
      <w:bCs w:val="0"/>
      <w:i/>
      <w:iCs/>
      <w:color w:val="D07A26"/>
      <w:spacing w:val="-30"/>
      <w:sz w:val="17"/>
      <w:szCs w:val="17"/>
      <w:u w:val="none"/>
    </w:rPr>
  </w:style>
  <w:style w:type="character" w:customStyle="1" w:styleId="Cuerpodeltexto113">
    <w:name w:val="Cuerpo del texto (11)3"/>
    <w:uiPriority w:val="99"/>
    <w:rsid w:val="00943428"/>
    <w:rPr>
      <w:rFonts w:ascii="Times New Roman" w:hAnsi="Times New Roman" w:cs="Times New Roman"/>
      <w:b/>
      <w:bCs/>
      <w:color w:val="68719F"/>
      <w:sz w:val="19"/>
      <w:szCs w:val="19"/>
      <w:u w:val="none"/>
    </w:rPr>
  </w:style>
  <w:style w:type="character" w:customStyle="1" w:styleId="Cuerpodeltexto108">
    <w:name w:val="Cuerpo del texto (10) + 8"/>
    <w:aliases w:val="5 pto10"/>
    <w:uiPriority w:val="99"/>
    <w:rsid w:val="00943428"/>
    <w:rPr>
      <w:b/>
      <w:bCs/>
      <w:sz w:val="17"/>
      <w:szCs w:val="17"/>
      <w:u w:val="none"/>
    </w:rPr>
  </w:style>
  <w:style w:type="character" w:customStyle="1" w:styleId="Cuerpodeltexto1082">
    <w:name w:val="Cuerpo del texto (10) + 82"/>
    <w:aliases w:val="5 pto9"/>
    <w:uiPriority w:val="99"/>
    <w:rsid w:val="00943428"/>
    <w:rPr>
      <w:b/>
      <w:bCs/>
      <w:sz w:val="17"/>
      <w:szCs w:val="17"/>
      <w:u w:val="single"/>
    </w:rPr>
  </w:style>
  <w:style w:type="character" w:customStyle="1" w:styleId="Cuerpodeltexto1081">
    <w:name w:val="Cuerpo del texto (10) + 81"/>
    <w:aliases w:val="5 pto8"/>
    <w:uiPriority w:val="99"/>
    <w:rsid w:val="00943428"/>
    <w:rPr>
      <w:b/>
      <w:bCs/>
      <w:color w:val="7A4627"/>
      <w:sz w:val="17"/>
      <w:szCs w:val="17"/>
      <w:u w:val="none"/>
    </w:rPr>
  </w:style>
  <w:style w:type="character" w:customStyle="1" w:styleId="Cuerpodeltexto103">
    <w:name w:val="Cuerpo del texto (10)3"/>
    <w:uiPriority w:val="99"/>
    <w:rsid w:val="00943428"/>
    <w:rPr>
      <w:b/>
      <w:bCs/>
      <w:color w:val="243D67"/>
      <w:sz w:val="16"/>
      <w:szCs w:val="16"/>
      <w:u w:val="none"/>
    </w:rPr>
  </w:style>
  <w:style w:type="character" w:customStyle="1" w:styleId="Cuerpodeltexto1020">
    <w:name w:val="Cuerpo del texto (10)2"/>
    <w:uiPriority w:val="99"/>
    <w:rsid w:val="00943428"/>
    <w:rPr>
      <w:b/>
      <w:bCs/>
      <w:color w:val="7A4627"/>
      <w:sz w:val="16"/>
      <w:szCs w:val="16"/>
      <w:u w:val="none"/>
    </w:rPr>
  </w:style>
  <w:style w:type="character" w:customStyle="1" w:styleId="Cuerpodeltexto112">
    <w:name w:val="Cuerpo del texto (11)2"/>
    <w:uiPriority w:val="99"/>
    <w:rsid w:val="00943428"/>
    <w:rPr>
      <w:rFonts w:ascii="Times New Roman" w:hAnsi="Times New Roman" w:cs="Times New Roman"/>
      <w:b/>
      <w:bCs/>
      <w:color w:val="7A4627"/>
      <w:sz w:val="19"/>
      <w:szCs w:val="19"/>
      <w:u w:val="none"/>
    </w:rPr>
  </w:style>
  <w:style w:type="character" w:customStyle="1" w:styleId="Cuerpodeltexto88">
    <w:name w:val="Cuerpo del texto (8)8"/>
    <w:uiPriority w:val="99"/>
    <w:rsid w:val="00943428"/>
    <w:rPr>
      <w:b/>
      <w:bCs/>
      <w:color w:val="000031"/>
      <w:sz w:val="17"/>
      <w:szCs w:val="17"/>
      <w:u w:val="none"/>
    </w:rPr>
  </w:style>
  <w:style w:type="character" w:customStyle="1" w:styleId="Cuerpodeltexto87">
    <w:name w:val="Cuerpo del texto (8)7"/>
    <w:uiPriority w:val="99"/>
    <w:rsid w:val="00943428"/>
    <w:rPr>
      <w:b/>
      <w:bCs/>
      <w:sz w:val="17"/>
      <w:szCs w:val="17"/>
      <w:u w:val="single"/>
    </w:rPr>
  </w:style>
  <w:style w:type="character" w:customStyle="1" w:styleId="Cuerpodeltexto86">
    <w:name w:val="Cuerpo del texto (8)6"/>
    <w:uiPriority w:val="99"/>
    <w:rsid w:val="00943428"/>
    <w:rPr>
      <w:b/>
      <w:bCs/>
      <w:color w:val="400D55"/>
      <w:sz w:val="17"/>
      <w:szCs w:val="17"/>
      <w:u w:val="none"/>
    </w:rPr>
  </w:style>
  <w:style w:type="character" w:customStyle="1" w:styleId="Cuerpodeltexto85">
    <w:name w:val="Cuerpo del texto (8)5"/>
    <w:uiPriority w:val="99"/>
    <w:rsid w:val="00943428"/>
    <w:rPr>
      <w:b/>
      <w:bCs/>
      <w:color w:val="000031"/>
      <w:sz w:val="17"/>
      <w:szCs w:val="17"/>
      <w:u w:val="single"/>
    </w:rPr>
  </w:style>
  <w:style w:type="character" w:customStyle="1" w:styleId="Cuerpodeltexto8Verdana">
    <w:name w:val="Cuerpo del texto (8) + Verdana"/>
    <w:aliases w:val="7 pto,Sin negrita4,Espaciado 1 pto"/>
    <w:uiPriority w:val="99"/>
    <w:rsid w:val="00943428"/>
    <w:rPr>
      <w:rFonts w:ascii="Verdana" w:hAnsi="Verdana" w:cs="Verdana"/>
      <w:b w:val="0"/>
      <w:bCs w:val="0"/>
      <w:spacing w:val="20"/>
      <w:sz w:val="14"/>
      <w:szCs w:val="14"/>
      <w:u w:val="none"/>
    </w:rPr>
  </w:style>
  <w:style w:type="character" w:customStyle="1" w:styleId="CuerpodeltextoCourierNew3">
    <w:name w:val="Cuerpo del texto + Courier New3"/>
    <w:aliases w:val="84,5 pto7,Negrita5"/>
    <w:uiPriority w:val="99"/>
    <w:rsid w:val="00943428"/>
    <w:rPr>
      <w:rFonts w:ascii="Courier New" w:hAnsi="Courier New" w:cs="Courier New"/>
      <w:b/>
      <w:bCs/>
      <w:sz w:val="17"/>
      <w:szCs w:val="17"/>
      <w:u w:val="none"/>
    </w:rPr>
  </w:style>
  <w:style w:type="character" w:customStyle="1" w:styleId="CuerpodeltextoCourierNew2">
    <w:name w:val="Cuerpo del texto + Courier New2"/>
    <w:aliases w:val="83,5 pto6,Negrita4"/>
    <w:uiPriority w:val="99"/>
    <w:rsid w:val="00943428"/>
    <w:rPr>
      <w:rFonts w:ascii="Courier New" w:hAnsi="Courier New" w:cs="Courier New"/>
      <w:b/>
      <w:bCs/>
      <w:sz w:val="17"/>
      <w:szCs w:val="17"/>
      <w:u w:val="single"/>
    </w:rPr>
  </w:style>
  <w:style w:type="character" w:customStyle="1" w:styleId="CuerpodeltextoCourierNew1">
    <w:name w:val="Cuerpo del texto + Courier New1"/>
    <w:aliases w:val="82,5 pto5,Negrita3"/>
    <w:uiPriority w:val="99"/>
    <w:rsid w:val="00943428"/>
    <w:rPr>
      <w:rFonts w:ascii="Courier New" w:hAnsi="Courier New" w:cs="Courier New"/>
      <w:b/>
      <w:bCs/>
      <w:noProof/>
      <w:color w:val="7A4627"/>
      <w:sz w:val="17"/>
      <w:szCs w:val="17"/>
      <w:u w:val="none"/>
    </w:rPr>
  </w:style>
  <w:style w:type="character" w:customStyle="1" w:styleId="CuerpodeltextoEspaciado1pto4">
    <w:name w:val="Cuerpo del texto + Espaciado 1 pto4"/>
    <w:uiPriority w:val="99"/>
    <w:rsid w:val="00943428"/>
    <w:rPr>
      <w:rFonts w:ascii="Verdana" w:hAnsi="Verdana" w:cs="Verdana"/>
      <w:color w:val="7A4627"/>
      <w:spacing w:val="20"/>
      <w:sz w:val="14"/>
      <w:szCs w:val="14"/>
      <w:u w:val="none"/>
    </w:rPr>
  </w:style>
  <w:style w:type="character" w:customStyle="1" w:styleId="CuerpodeltextoEspaciado1pto3">
    <w:name w:val="Cuerpo del texto + Espaciado 1 pto3"/>
    <w:uiPriority w:val="99"/>
    <w:rsid w:val="00943428"/>
    <w:rPr>
      <w:rFonts w:ascii="Verdana" w:hAnsi="Verdana" w:cs="Verdana"/>
      <w:noProof/>
      <w:color w:val="400D55"/>
      <w:spacing w:val="20"/>
      <w:sz w:val="14"/>
      <w:szCs w:val="14"/>
      <w:u w:val="none"/>
    </w:rPr>
  </w:style>
  <w:style w:type="character" w:customStyle="1" w:styleId="Cuerpodeltexto8Verdana1">
    <w:name w:val="Cuerpo del texto (8) + Verdana1"/>
    <w:aliases w:val="7 pto1,Sin negrita3,Espaciado 1 pto2"/>
    <w:uiPriority w:val="99"/>
    <w:rsid w:val="00943428"/>
    <w:rPr>
      <w:rFonts w:ascii="Verdana" w:hAnsi="Verdana" w:cs="Verdana"/>
      <w:b w:val="0"/>
      <w:bCs w:val="0"/>
      <w:noProof/>
      <w:color w:val="000031"/>
      <w:spacing w:val="20"/>
      <w:sz w:val="14"/>
      <w:szCs w:val="14"/>
      <w:u w:val="none"/>
    </w:rPr>
  </w:style>
  <w:style w:type="character" w:customStyle="1" w:styleId="Cuerpodeltexto84">
    <w:name w:val="Cuerpo del texto (8)4"/>
    <w:uiPriority w:val="99"/>
    <w:rsid w:val="00943428"/>
    <w:rPr>
      <w:rFonts w:ascii="Courier New" w:hAnsi="Courier New" w:cs="Courier New"/>
      <w:b/>
      <w:bCs/>
      <w:noProof/>
      <w:color w:val="7A4627"/>
      <w:sz w:val="17"/>
      <w:szCs w:val="17"/>
      <w:u w:val="none"/>
    </w:rPr>
  </w:style>
  <w:style w:type="character" w:customStyle="1" w:styleId="Cuerpodeltexto88pto">
    <w:name w:val="Cuerpo del texto (8) + 8 pto"/>
    <w:uiPriority w:val="99"/>
    <w:rsid w:val="00943428"/>
    <w:rPr>
      <w:rFonts w:ascii="Courier New" w:hAnsi="Courier New" w:cs="Courier New"/>
      <w:b/>
      <w:bCs/>
      <w:noProof/>
      <w:sz w:val="16"/>
      <w:szCs w:val="16"/>
      <w:u w:val="none"/>
    </w:rPr>
  </w:style>
  <w:style w:type="character" w:customStyle="1" w:styleId="Ttulo40">
    <w:name w:val="Título #4_"/>
    <w:link w:val="Ttulo41"/>
    <w:uiPriority w:val="99"/>
    <w:rsid w:val="00943428"/>
    <w:rPr>
      <w:spacing w:val="10"/>
      <w:shd w:val="clear" w:color="auto" w:fill="FFFFFF"/>
    </w:rPr>
  </w:style>
  <w:style w:type="character" w:customStyle="1" w:styleId="Ttulo42">
    <w:name w:val="Título #4"/>
    <w:uiPriority w:val="99"/>
    <w:rsid w:val="00943428"/>
    <w:rPr>
      <w:rFonts w:ascii="Times New Roman" w:hAnsi="Times New Roman" w:cs="Times New Roman"/>
      <w:color w:val="D07A26"/>
      <w:spacing w:val="10"/>
      <w:u w:val="none"/>
    </w:rPr>
  </w:style>
  <w:style w:type="character" w:customStyle="1" w:styleId="Ttulo43">
    <w:name w:val="Título #43"/>
    <w:uiPriority w:val="99"/>
    <w:rsid w:val="00943428"/>
    <w:rPr>
      <w:rFonts w:ascii="Times New Roman" w:hAnsi="Times New Roman" w:cs="Times New Roman"/>
      <w:color w:val="000080"/>
      <w:spacing w:val="10"/>
      <w:u w:val="none"/>
    </w:rPr>
  </w:style>
  <w:style w:type="character" w:customStyle="1" w:styleId="Ttulo420">
    <w:name w:val="Título #42"/>
    <w:uiPriority w:val="99"/>
    <w:rsid w:val="00943428"/>
    <w:rPr>
      <w:rFonts w:ascii="Times New Roman" w:hAnsi="Times New Roman" w:cs="Times New Roman"/>
      <w:color w:val="000080"/>
      <w:spacing w:val="10"/>
      <w:u w:val="single"/>
    </w:rPr>
  </w:style>
  <w:style w:type="character" w:customStyle="1" w:styleId="Cuerpodeltexto83">
    <w:name w:val="Cuerpo del texto (8)3"/>
    <w:uiPriority w:val="99"/>
    <w:rsid w:val="00943428"/>
    <w:rPr>
      <w:b/>
      <w:bCs/>
      <w:color w:val="2E2EF6"/>
      <w:sz w:val="17"/>
      <w:szCs w:val="17"/>
      <w:u w:val="none"/>
    </w:rPr>
  </w:style>
  <w:style w:type="character" w:customStyle="1" w:styleId="Cuerpodeltexto82">
    <w:name w:val="Cuerpo del texto (8)2"/>
    <w:uiPriority w:val="99"/>
    <w:rsid w:val="00943428"/>
    <w:rPr>
      <w:rFonts w:ascii="Courier New" w:hAnsi="Courier New" w:cs="Courier New"/>
      <w:b/>
      <w:bCs/>
      <w:color w:val="140DC7"/>
      <w:sz w:val="17"/>
      <w:szCs w:val="17"/>
      <w:u w:val="none"/>
      <w:lang w:val="en-US" w:eastAsia="en-US"/>
    </w:rPr>
  </w:style>
  <w:style w:type="character" w:customStyle="1" w:styleId="Cuerpodeltexto12">
    <w:name w:val="Cuerpo del texto (12)_"/>
    <w:link w:val="Cuerpodeltexto121"/>
    <w:uiPriority w:val="99"/>
    <w:rsid w:val="00943428"/>
    <w:rPr>
      <w:b/>
      <w:bCs/>
      <w:sz w:val="21"/>
      <w:szCs w:val="21"/>
      <w:shd w:val="clear" w:color="auto" w:fill="FFFFFF"/>
    </w:rPr>
  </w:style>
  <w:style w:type="character" w:customStyle="1" w:styleId="Cuerpodeltexto120">
    <w:name w:val="Cuerpo del texto (12)"/>
    <w:uiPriority w:val="99"/>
    <w:rsid w:val="00943428"/>
    <w:rPr>
      <w:rFonts w:ascii="Times New Roman" w:hAnsi="Times New Roman" w:cs="Times New Roman"/>
      <w:b/>
      <w:bCs/>
      <w:color w:val="243D67"/>
      <w:sz w:val="21"/>
      <w:szCs w:val="21"/>
      <w:u w:val="none"/>
    </w:rPr>
  </w:style>
  <w:style w:type="character" w:customStyle="1" w:styleId="Cuerpodeltexto122">
    <w:name w:val="Cuerpo del texto (12)2"/>
    <w:uiPriority w:val="99"/>
    <w:rsid w:val="00943428"/>
    <w:rPr>
      <w:rFonts w:ascii="Times New Roman" w:hAnsi="Times New Roman" w:cs="Times New Roman"/>
      <w:b/>
      <w:bCs/>
      <w:noProof/>
      <w:color w:val="3E0E04"/>
      <w:sz w:val="21"/>
      <w:szCs w:val="21"/>
      <w:u w:val="none"/>
    </w:rPr>
  </w:style>
  <w:style w:type="character" w:customStyle="1" w:styleId="Cuerpodeltexto93">
    <w:name w:val="Cuerpo del texto (9)"/>
    <w:uiPriority w:val="99"/>
    <w:rsid w:val="00943428"/>
    <w:rPr>
      <w:rFonts w:ascii="Times New Roman" w:hAnsi="Times New Roman" w:cs="Times New Roman"/>
      <w:b/>
      <w:bCs/>
      <w:sz w:val="18"/>
      <w:szCs w:val="18"/>
      <w:u w:val="single"/>
    </w:rPr>
  </w:style>
  <w:style w:type="character" w:customStyle="1" w:styleId="Cuerpodeltexto9CourierNew">
    <w:name w:val="Cuerpo del texto (9) + Courier New"/>
    <w:aliases w:val="10,5 pto4,Cursiva1,Espaciado 0 pto1"/>
    <w:uiPriority w:val="99"/>
    <w:rsid w:val="00943428"/>
    <w:rPr>
      <w:rFonts w:ascii="Courier New" w:hAnsi="Courier New" w:cs="Courier New"/>
      <w:b/>
      <w:bCs/>
      <w:i/>
      <w:iCs/>
      <w:spacing w:val="10"/>
      <w:sz w:val="21"/>
      <w:szCs w:val="21"/>
      <w:u w:val="none"/>
    </w:rPr>
  </w:style>
  <w:style w:type="character" w:customStyle="1" w:styleId="Cuerpodeltexto9Espaciado3pto">
    <w:name w:val="Cuerpo del texto (9) + Espaciado 3 pto"/>
    <w:uiPriority w:val="99"/>
    <w:rsid w:val="00943428"/>
    <w:rPr>
      <w:rFonts w:ascii="Times New Roman" w:hAnsi="Times New Roman" w:cs="Times New Roman"/>
      <w:b/>
      <w:bCs/>
      <w:spacing w:val="60"/>
      <w:sz w:val="18"/>
      <w:szCs w:val="18"/>
      <w:u w:val="none"/>
    </w:rPr>
  </w:style>
  <w:style w:type="character" w:customStyle="1" w:styleId="Cuerpodeltexto920">
    <w:name w:val="Cuerpo del texto (9)2"/>
    <w:basedOn w:val="Cuerpodeltexto90"/>
    <w:uiPriority w:val="99"/>
    <w:rsid w:val="00943428"/>
    <w:rPr>
      <w:b/>
      <w:bCs/>
      <w:sz w:val="18"/>
      <w:szCs w:val="18"/>
      <w:shd w:val="clear" w:color="auto" w:fill="FFFFFF"/>
    </w:rPr>
  </w:style>
  <w:style w:type="character" w:customStyle="1" w:styleId="Cuerpodeltexto11Verdana1">
    <w:name w:val="Cuerpo del texto (11) + Verdana1"/>
    <w:aliases w:val="81,5 pto3,Sin negrita2,Espaciado 1 pto1"/>
    <w:uiPriority w:val="99"/>
    <w:rsid w:val="00943428"/>
    <w:rPr>
      <w:rFonts w:ascii="Verdana" w:hAnsi="Verdana" w:cs="Verdana"/>
      <w:b w:val="0"/>
      <w:bCs w:val="0"/>
      <w:spacing w:val="20"/>
      <w:sz w:val="17"/>
      <w:szCs w:val="17"/>
      <w:u w:val="none"/>
    </w:rPr>
  </w:style>
  <w:style w:type="character" w:customStyle="1" w:styleId="Cuerpodeltexto60">
    <w:name w:val="Cuerpo del texto (6)"/>
    <w:uiPriority w:val="99"/>
    <w:rsid w:val="00943428"/>
    <w:rPr>
      <w:rFonts w:ascii="Verdana" w:hAnsi="Verdana" w:cs="Verdana"/>
      <w:sz w:val="21"/>
      <w:szCs w:val="21"/>
      <w:u w:val="single"/>
    </w:rPr>
  </w:style>
  <w:style w:type="character" w:customStyle="1" w:styleId="Cuerpodeltexto62">
    <w:name w:val="Cuerpo del texto (6)2"/>
    <w:uiPriority w:val="99"/>
    <w:rsid w:val="00943428"/>
    <w:rPr>
      <w:rFonts w:ascii="Verdana" w:hAnsi="Verdana" w:cs="Verdana"/>
      <w:noProof/>
      <w:color w:val="FE0000"/>
      <w:sz w:val="21"/>
      <w:szCs w:val="21"/>
      <w:u w:val="none"/>
    </w:rPr>
  </w:style>
  <w:style w:type="character" w:customStyle="1" w:styleId="Cuerpodeltexto0">
    <w:name w:val="Cuerpo del texto"/>
    <w:uiPriority w:val="99"/>
    <w:rsid w:val="00943428"/>
    <w:rPr>
      <w:rFonts w:ascii="Verdana" w:hAnsi="Verdana" w:cs="Verdana"/>
      <w:color w:val="008000"/>
      <w:sz w:val="14"/>
      <w:szCs w:val="14"/>
      <w:u w:val="none"/>
    </w:rPr>
  </w:style>
  <w:style w:type="character" w:customStyle="1" w:styleId="Cuerpodeltexto42">
    <w:name w:val="Cuerpo del texto4"/>
    <w:uiPriority w:val="99"/>
    <w:rsid w:val="00943428"/>
    <w:rPr>
      <w:rFonts w:ascii="Verdana" w:hAnsi="Verdana" w:cs="Verdana"/>
      <w:color w:val="000080"/>
      <w:sz w:val="14"/>
      <w:szCs w:val="14"/>
      <w:u w:val="none"/>
    </w:rPr>
  </w:style>
  <w:style w:type="character" w:customStyle="1" w:styleId="Cuerpodeltexto33">
    <w:name w:val="Cuerpo del texto3"/>
    <w:uiPriority w:val="99"/>
    <w:rsid w:val="00943428"/>
    <w:rPr>
      <w:rFonts w:ascii="Verdana" w:hAnsi="Verdana" w:cs="Verdana"/>
      <w:color w:val="008000"/>
      <w:sz w:val="14"/>
      <w:szCs w:val="14"/>
      <w:u w:val="single"/>
    </w:rPr>
  </w:style>
  <w:style w:type="character" w:customStyle="1" w:styleId="CuerpodeltextoEspaciado1pto2">
    <w:name w:val="Cuerpo del texto + Espaciado 1 pto2"/>
    <w:uiPriority w:val="99"/>
    <w:rsid w:val="00943428"/>
    <w:rPr>
      <w:rFonts w:ascii="Verdana" w:hAnsi="Verdana" w:cs="Verdana"/>
      <w:spacing w:val="20"/>
      <w:sz w:val="14"/>
      <w:szCs w:val="14"/>
      <w:u w:val="none"/>
    </w:rPr>
  </w:style>
  <w:style w:type="character" w:customStyle="1" w:styleId="CuerpodeltextoEspaciado1pto1">
    <w:name w:val="Cuerpo del texto + Espaciado 1 pto1"/>
    <w:uiPriority w:val="99"/>
    <w:rsid w:val="00943428"/>
    <w:rPr>
      <w:rFonts w:ascii="Verdana" w:hAnsi="Verdana" w:cs="Verdana"/>
      <w:noProof/>
      <w:color w:val="008000"/>
      <w:spacing w:val="20"/>
      <w:sz w:val="14"/>
      <w:szCs w:val="14"/>
      <w:u w:val="none"/>
    </w:rPr>
  </w:style>
  <w:style w:type="character" w:customStyle="1" w:styleId="Cuerpodeltexto13">
    <w:name w:val="Cuerpo del texto (13)_"/>
    <w:link w:val="Cuerpodeltexto130"/>
    <w:uiPriority w:val="99"/>
    <w:rsid w:val="00943428"/>
    <w:rPr>
      <w:rFonts w:ascii="Verdana" w:hAnsi="Verdana" w:cs="Verdana"/>
      <w:noProof/>
      <w:sz w:val="12"/>
      <w:szCs w:val="12"/>
      <w:shd w:val="clear" w:color="auto" w:fill="FFFFFF"/>
    </w:rPr>
  </w:style>
  <w:style w:type="character" w:customStyle="1" w:styleId="Cuerpodeltexto14">
    <w:name w:val="Cuerpo del texto (14)_"/>
    <w:link w:val="Cuerpodeltexto140"/>
    <w:uiPriority w:val="99"/>
    <w:rsid w:val="00943428"/>
    <w:rPr>
      <w:rFonts w:ascii="Verdana" w:hAnsi="Verdana" w:cs="Verdana"/>
      <w:sz w:val="8"/>
      <w:szCs w:val="8"/>
      <w:shd w:val="clear" w:color="auto" w:fill="FFFFFF"/>
    </w:rPr>
  </w:style>
  <w:style w:type="character" w:customStyle="1" w:styleId="Cuerpodeltexto147pto">
    <w:name w:val="Cuerpo del texto (14) + 7 pto"/>
    <w:uiPriority w:val="99"/>
    <w:rsid w:val="00943428"/>
    <w:rPr>
      <w:rFonts w:ascii="Verdana" w:hAnsi="Verdana" w:cs="Verdana"/>
      <w:noProof/>
      <w:sz w:val="14"/>
      <w:szCs w:val="14"/>
      <w:u w:val="none"/>
    </w:rPr>
  </w:style>
  <w:style w:type="character" w:customStyle="1" w:styleId="Cuerpodeltexto15">
    <w:name w:val="Cuerpo del texto (15)_"/>
    <w:link w:val="Cuerpodeltexto150"/>
    <w:uiPriority w:val="99"/>
    <w:rsid w:val="00943428"/>
    <w:rPr>
      <w:rFonts w:ascii="Courier New" w:hAnsi="Courier New" w:cs="Courier New"/>
      <w:b/>
      <w:bCs/>
      <w:noProof/>
      <w:sz w:val="31"/>
      <w:szCs w:val="31"/>
      <w:shd w:val="clear" w:color="auto" w:fill="FFFFFF"/>
    </w:rPr>
  </w:style>
  <w:style w:type="character" w:customStyle="1" w:styleId="Ttulo723">
    <w:name w:val="Título #72"/>
    <w:uiPriority w:val="99"/>
    <w:rsid w:val="00943428"/>
    <w:rPr>
      <w:rFonts w:ascii="Verdana" w:hAnsi="Verdana" w:cs="Verdana"/>
      <w:noProof/>
      <w:color w:val="FE0000"/>
      <w:sz w:val="21"/>
      <w:szCs w:val="21"/>
      <w:u w:val="none"/>
    </w:rPr>
  </w:style>
  <w:style w:type="character" w:customStyle="1" w:styleId="Cuerpodeltexto4Exact">
    <w:name w:val="Cuerpo del texto (4) Exact"/>
    <w:uiPriority w:val="99"/>
    <w:rsid w:val="00943428"/>
    <w:rPr>
      <w:rFonts w:ascii="Verdana" w:hAnsi="Verdana" w:cs="Verdana"/>
      <w:b/>
      <w:bCs/>
      <w:spacing w:val="-2"/>
      <w:sz w:val="19"/>
      <w:szCs w:val="19"/>
      <w:u w:val="none"/>
    </w:rPr>
  </w:style>
  <w:style w:type="character" w:customStyle="1" w:styleId="Cuerpodeltexto4Exact1">
    <w:name w:val="Cuerpo del texto (4) Exact1"/>
    <w:uiPriority w:val="99"/>
    <w:rsid w:val="00943428"/>
    <w:rPr>
      <w:rFonts w:ascii="Verdana" w:hAnsi="Verdana" w:cs="Verdana"/>
      <w:b/>
      <w:bCs/>
      <w:color w:val="000080"/>
      <w:spacing w:val="-2"/>
      <w:sz w:val="19"/>
      <w:szCs w:val="19"/>
      <w:u w:val="none"/>
    </w:rPr>
  </w:style>
  <w:style w:type="character" w:customStyle="1" w:styleId="Cuerpodeltexto6TimesNewRoman">
    <w:name w:val="Cuerpo del texto (6) + Times New Roman"/>
    <w:aliases w:val="11,5 pto2,Espaciado 0 pto Exact"/>
    <w:uiPriority w:val="99"/>
    <w:rsid w:val="00943428"/>
    <w:rPr>
      <w:rFonts w:ascii="Times New Roman" w:hAnsi="Times New Roman" w:cs="Times New Roman"/>
      <w:spacing w:val="12"/>
      <w:sz w:val="23"/>
      <w:szCs w:val="23"/>
      <w:u w:val="none"/>
    </w:rPr>
  </w:style>
  <w:style w:type="character" w:customStyle="1" w:styleId="Cuerpodeltexto16">
    <w:name w:val="Cuerpo del texto (16)_"/>
    <w:link w:val="Cuerpodeltexto160"/>
    <w:uiPriority w:val="99"/>
    <w:rsid w:val="00943428"/>
    <w:rPr>
      <w:rFonts w:ascii="Verdana" w:hAnsi="Verdana" w:cs="Verdana"/>
      <w:b/>
      <w:bCs/>
      <w:sz w:val="15"/>
      <w:szCs w:val="15"/>
      <w:shd w:val="clear" w:color="auto" w:fill="FFFFFF"/>
    </w:rPr>
  </w:style>
  <w:style w:type="character" w:customStyle="1" w:styleId="Cuerpodeltexto167pto">
    <w:name w:val="Cuerpo del texto (16) + 7 pto"/>
    <w:aliases w:val="Sin negrita1"/>
    <w:uiPriority w:val="99"/>
    <w:rsid w:val="00943428"/>
    <w:rPr>
      <w:rFonts w:ascii="Verdana" w:hAnsi="Verdana" w:cs="Verdana"/>
      <w:b w:val="0"/>
      <w:bCs w:val="0"/>
      <w:sz w:val="14"/>
      <w:szCs w:val="14"/>
      <w:u w:val="none"/>
    </w:rPr>
  </w:style>
  <w:style w:type="character" w:customStyle="1" w:styleId="Cuerpodeltexto71">
    <w:name w:val="Cuerpo del texto + 7"/>
    <w:aliases w:val="5 pto1,Negrita2,Cuerpo del texto + 51"/>
    <w:uiPriority w:val="99"/>
    <w:rsid w:val="00943428"/>
    <w:rPr>
      <w:rFonts w:ascii="Verdana" w:hAnsi="Verdana" w:cs="Verdana"/>
      <w:b/>
      <w:bCs/>
      <w:sz w:val="15"/>
      <w:szCs w:val="15"/>
      <w:u w:val="none"/>
    </w:rPr>
  </w:style>
  <w:style w:type="character" w:customStyle="1" w:styleId="Cuerpodeltexto17">
    <w:name w:val="Cuerpo del texto (17)_"/>
    <w:link w:val="Cuerpodeltexto170"/>
    <w:uiPriority w:val="99"/>
    <w:rsid w:val="00943428"/>
    <w:rPr>
      <w:rFonts w:ascii="Verdana" w:hAnsi="Verdana" w:cs="Verdana"/>
      <w:i/>
      <w:iCs/>
      <w:sz w:val="15"/>
      <w:szCs w:val="15"/>
      <w:shd w:val="clear" w:color="auto" w:fill="FFFFFF"/>
    </w:rPr>
  </w:style>
  <w:style w:type="character" w:customStyle="1" w:styleId="Ttulo10">
    <w:name w:val="Título #1_"/>
    <w:link w:val="Ttulo11"/>
    <w:uiPriority w:val="99"/>
    <w:rsid w:val="00943428"/>
    <w:rPr>
      <w:rFonts w:ascii="Verdana" w:hAnsi="Verdana" w:cs="Verdana"/>
      <w:b/>
      <w:bCs/>
      <w:sz w:val="35"/>
      <w:szCs w:val="35"/>
      <w:shd w:val="clear" w:color="auto" w:fill="FFFFFF"/>
    </w:rPr>
  </w:style>
  <w:style w:type="character" w:customStyle="1" w:styleId="Ttulo12">
    <w:name w:val="Título #1"/>
    <w:uiPriority w:val="99"/>
    <w:rsid w:val="00943428"/>
    <w:rPr>
      <w:rFonts w:ascii="Verdana" w:hAnsi="Verdana" w:cs="Verdana"/>
      <w:b/>
      <w:bCs/>
      <w:color w:val="000080"/>
      <w:sz w:val="35"/>
      <w:szCs w:val="35"/>
      <w:u w:val="none"/>
    </w:rPr>
  </w:style>
  <w:style w:type="character" w:customStyle="1" w:styleId="Leyendadelatabla">
    <w:name w:val="Leyenda de la tabla_"/>
    <w:link w:val="Leyendadelatabla0"/>
    <w:uiPriority w:val="99"/>
    <w:rsid w:val="00943428"/>
    <w:rPr>
      <w:rFonts w:ascii="Verdana" w:hAnsi="Verdana" w:cs="Verdana"/>
      <w:sz w:val="14"/>
      <w:szCs w:val="14"/>
      <w:shd w:val="clear" w:color="auto" w:fill="FFFFFF"/>
    </w:rPr>
  </w:style>
  <w:style w:type="character" w:customStyle="1" w:styleId="CuerpodeltextoTimesNewRoman3">
    <w:name w:val="Cuerpo del texto + Times New Roman3"/>
    <w:aliases w:val="11 pto3,Negrita1"/>
    <w:uiPriority w:val="99"/>
    <w:rsid w:val="00943428"/>
    <w:rPr>
      <w:rFonts w:ascii="Times New Roman" w:hAnsi="Times New Roman" w:cs="Times New Roman"/>
      <w:b/>
      <w:bCs/>
      <w:color w:val="FF00FF"/>
      <w:sz w:val="22"/>
      <w:szCs w:val="22"/>
      <w:u w:val="none"/>
    </w:rPr>
  </w:style>
  <w:style w:type="character" w:customStyle="1" w:styleId="CuerpodeltextoTimesNewRoman2">
    <w:name w:val="Cuerpo del texto + Times New Roman2"/>
    <w:aliases w:val="11 pto2"/>
    <w:uiPriority w:val="99"/>
    <w:rsid w:val="00943428"/>
    <w:rPr>
      <w:rFonts w:ascii="Times New Roman" w:hAnsi="Times New Roman" w:cs="Times New Roman"/>
      <w:color w:val="0000FF"/>
      <w:sz w:val="22"/>
      <w:szCs w:val="22"/>
      <w:u w:val="none"/>
    </w:rPr>
  </w:style>
  <w:style w:type="character" w:customStyle="1" w:styleId="Cuerpodeltexto18">
    <w:name w:val="Cuerpo del texto (18)_"/>
    <w:link w:val="Cuerpodeltexto180"/>
    <w:uiPriority w:val="99"/>
    <w:rsid w:val="00943428"/>
    <w:rPr>
      <w:sz w:val="22"/>
      <w:szCs w:val="22"/>
      <w:shd w:val="clear" w:color="auto" w:fill="FFFFFF"/>
    </w:rPr>
  </w:style>
  <w:style w:type="character" w:customStyle="1" w:styleId="CuerpodeltextoTimesNewRoman1">
    <w:name w:val="Cuerpo del texto + Times New Roman1"/>
    <w:aliases w:val="11 pto1"/>
    <w:uiPriority w:val="99"/>
    <w:rsid w:val="00943428"/>
    <w:rPr>
      <w:rFonts w:ascii="Times New Roman" w:hAnsi="Times New Roman" w:cs="Times New Roman"/>
      <w:color w:val="FE0000"/>
      <w:sz w:val="22"/>
      <w:szCs w:val="22"/>
      <w:u w:val="none"/>
    </w:rPr>
  </w:style>
  <w:style w:type="character" w:customStyle="1" w:styleId="Cuerpodeltexto22">
    <w:name w:val="Cuerpo del texto2"/>
    <w:uiPriority w:val="99"/>
    <w:rsid w:val="00943428"/>
    <w:rPr>
      <w:rFonts w:ascii="Verdana" w:hAnsi="Verdana" w:cs="Verdana"/>
      <w:color w:val="FE0000"/>
      <w:sz w:val="14"/>
      <w:szCs w:val="14"/>
      <w:u w:val="none"/>
    </w:rPr>
  </w:style>
  <w:style w:type="character" w:customStyle="1" w:styleId="Cuerpodeltexto2Negrita">
    <w:name w:val="Cuerpo del texto (2) + Negrita"/>
    <w:uiPriority w:val="99"/>
    <w:rsid w:val="00943428"/>
    <w:rPr>
      <w:rFonts w:ascii="Verdana" w:hAnsi="Verdana" w:cs="Verdana"/>
      <w:b/>
      <w:bCs/>
      <w:color w:val="0000FF"/>
      <w:sz w:val="17"/>
      <w:szCs w:val="17"/>
      <w:u w:val="single"/>
    </w:rPr>
  </w:style>
  <w:style w:type="character" w:customStyle="1" w:styleId="Cuerpodeltexto2Negrita1">
    <w:name w:val="Cuerpo del texto (2) + Negrita1"/>
    <w:uiPriority w:val="99"/>
    <w:rsid w:val="00943428"/>
    <w:rPr>
      <w:rFonts w:ascii="Verdana" w:hAnsi="Verdana" w:cs="Verdana"/>
      <w:b/>
      <w:bCs/>
      <w:noProof/>
      <w:color w:val="0000FF"/>
      <w:sz w:val="17"/>
      <w:szCs w:val="17"/>
      <w:u w:val="none"/>
    </w:rPr>
  </w:style>
  <w:style w:type="paragraph" w:customStyle="1" w:styleId="Cuerpodeltexto1">
    <w:name w:val="Cuerpo del texto1"/>
    <w:basedOn w:val="Normal"/>
    <w:link w:val="Cuerpodeltexto"/>
    <w:uiPriority w:val="99"/>
    <w:rsid w:val="00943428"/>
    <w:pPr>
      <w:widowControl w:val="0"/>
      <w:shd w:val="clear" w:color="auto" w:fill="FFFFFF"/>
      <w:spacing w:before="0" w:line="240" w:lineRule="atLeast"/>
      <w:ind w:left="0" w:hanging="480"/>
      <w:jc w:val="left"/>
    </w:pPr>
    <w:rPr>
      <w:rFonts w:ascii="Verdana" w:hAnsi="Verdana" w:cs="Verdana"/>
      <w:sz w:val="14"/>
      <w:szCs w:val="14"/>
    </w:rPr>
  </w:style>
  <w:style w:type="paragraph" w:customStyle="1" w:styleId="Ttulo71">
    <w:name w:val="Título #71"/>
    <w:basedOn w:val="Normal"/>
    <w:link w:val="Ttulo70"/>
    <w:uiPriority w:val="99"/>
    <w:rsid w:val="00943428"/>
    <w:pPr>
      <w:widowControl w:val="0"/>
      <w:shd w:val="clear" w:color="auto" w:fill="FFFFFF"/>
      <w:spacing w:before="240" w:line="240" w:lineRule="atLeast"/>
      <w:ind w:left="0"/>
      <w:jc w:val="left"/>
      <w:outlineLvl w:val="6"/>
    </w:pPr>
    <w:rPr>
      <w:rFonts w:ascii="Verdana" w:hAnsi="Verdana" w:cs="Verdana"/>
      <w:sz w:val="21"/>
      <w:szCs w:val="21"/>
    </w:rPr>
  </w:style>
  <w:style w:type="paragraph" w:customStyle="1" w:styleId="Cuerpodeltexto21">
    <w:name w:val="Cuerpo del texto (2)1"/>
    <w:basedOn w:val="Normal"/>
    <w:link w:val="Cuerpodeltexto2"/>
    <w:uiPriority w:val="99"/>
    <w:rsid w:val="00943428"/>
    <w:pPr>
      <w:widowControl w:val="0"/>
      <w:shd w:val="clear" w:color="auto" w:fill="FFFFFF"/>
      <w:spacing w:after="360" w:line="240" w:lineRule="atLeast"/>
      <w:ind w:left="0"/>
      <w:jc w:val="left"/>
    </w:pPr>
    <w:rPr>
      <w:rFonts w:ascii="Verdana" w:hAnsi="Verdana" w:cs="Verdana"/>
      <w:sz w:val="17"/>
      <w:szCs w:val="17"/>
    </w:rPr>
  </w:style>
  <w:style w:type="paragraph" w:customStyle="1" w:styleId="Ttulo21">
    <w:name w:val="Título #21"/>
    <w:basedOn w:val="Normal"/>
    <w:link w:val="Ttulo20"/>
    <w:uiPriority w:val="99"/>
    <w:rsid w:val="00943428"/>
    <w:pPr>
      <w:widowControl w:val="0"/>
      <w:shd w:val="clear" w:color="auto" w:fill="FFFFFF"/>
      <w:spacing w:before="360" w:after="240" w:line="240" w:lineRule="atLeast"/>
      <w:ind w:left="0"/>
      <w:jc w:val="left"/>
      <w:outlineLvl w:val="1"/>
    </w:pPr>
    <w:rPr>
      <w:rFonts w:ascii="Times New Roman" w:hAnsi="Times New Roman"/>
      <w:b/>
      <w:bCs/>
      <w:sz w:val="35"/>
      <w:szCs w:val="35"/>
    </w:rPr>
  </w:style>
  <w:style w:type="paragraph" w:customStyle="1" w:styleId="Cuerpodeltexto31">
    <w:name w:val="Cuerpo del texto (3)1"/>
    <w:basedOn w:val="Normal"/>
    <w:link w:val="Cuerpodeltexto3"/>
    <w:uiPriority w:val="99"/>
    <w:rsid w:val="00943428"/>
    <w:pPr>
      <w:widowControl w:val="0"/>
      <w:shd w:val="clear" w:color="auto" w:fill="FFFFFF"/>
      <w:spacing w:before="240" w:after="0" w:line="182" w:lineRule="exact"/>
      <w:ind w:left="0"/>
      <w:jc w:val="left"/>
    </w:pPr>
    <w:rPr>
      <w:rFonts w:ascii="Verdana" w:hAnsi="Verdana" w:cs="Verdana"/>
      <w:b/>
      <w:bCs/>
      <w:i/>
      <w:iCs/>
      <w:sz w:val="15"/>
      <w:szCs w:val="15"/>
    </w:rPr>
  </w:style>
  <w:style w:type="paragraph" w:customStyle="1" w:styleId="Cuerpodeltexto41">
    <w:name w:val="Cuerpo del texto (4)1"/>
    <w:basedOn w:val="Normal"/>
    <w:link w:val="Cuerpodeltexto4"/>
    <w:uiPriority w:val="99"/>
    <w:rsid w:val="00943428"/>
    <w:pPr>
      <w:widowControl w:val="0"/>
      <w:shd w:val="clear" w:color="auto" w:fill="FFFFFF"/>
      <w:spacing w:before="4260" w:after="180" w:line="240" w:lineRule="atLeast"/>
      <w:ind w:left="0"/>
    </w:pPr>
    <w:rPr>
      <w:rFonts w:ascii="Verdana" w:hAnsi="Verdana" w:cs="Verdana"/>
      <w:b/>
      <w:bCs/>
      <w:sz w:val="20"/>
      <w:szCs w:val="20"/>
    </w:rPr>
  </w:style>
  <w:style w:type="paragraph" w:customStyle="1" w:styleId="Cuerpodeltexto51">
    <w:name w:val="Cuerpo del texto (5)1"/>
    <w:basedOn w:val="Normal"/>
    <w:link w:val="Cuerpodeltexto5"/>
    <w:uiPriority w:val="99"/>
    <w:rsid w:val="00943428"/>
    <w:pPr>
      <w:widowControl w:val="0"/>
      <w:shd w:val="clear" w:color="auto" w:fill="FFFFFF"/>
      <w:spacing w:before="180" w:after="180" w:line="240" w:lineRule="exact"/>
      <w:ind w:left="0" w:hanging="360"/>
    </w:pPr>
    <w:rPr>
      <w:rFonts w:ascii="Verdana" w:hAnsi="Verdana" w:cs="Verdana"/>
      <w:sz w:val="19"/>
      <w:szCs w:val="19"/>
    </w:rPr>
  </w:style>
  <w:style w:type="paragraph" w:customStyle="1" w:styleId="Cuerpodeltexto61">
    <w:name w:val="Cuerpo del texto (6)1"/>
    <w:basedOn w:val="Normal"/>
    <w:link w:val="Cuerpodeltexto6"/>
    <w:uiPriority w:val="99"/>
    <w:rsid w:val="00943428"/>
    <w:pPr>
      <w:widowControl w:val="0"/>
      <w:shd w:val="clear" w:color="auto" w:fill="FFFFFF"/>
      <w:spacing w:before="0" w:after="0" w:line="288" w:lineRule="exact"/>
      <w:ind w:left="0"/>
      <w:jc w:val="left"/>
    </w:pPr>
    <w:rPr>
      <w:rFonts w:ascii="Verdana" w:hAnsi="Verdana" w:cs="Verdana"/>
      <w:sz w:val="21"/>
      <w:szCs w:val="21"/>
    </w:rPr>
  </w:style>
  <w:style w:type="paragraph" w:customStyle="1" w:styleId="Leyendadelatabla20">
    <w:name w:val="Leyenda de la tabla (2)"/>
    <w:basedOn w:val="Normal"/>
    <w:link w:val="Leyendadelatabla2"/>
    <w:uiPriority w:val="99"/>
    <w:rsid w:val="00943428"/>
    <w:pPr>
      <w:widowControl w:val="0"/>
      <w:shd w:val="clear" w:color="auto" w:fill="FFFFFF"/>
      <w:spacing w:before="0" w:after="0" w:line="240" w:lineRule="atLeast"/>
      <w:ind w:left="0"/>
      <w:jc w:val="left"/>
    </w:pPr>
    <w:rPr>
      <w:rFonts w:ascii="Verdana" w:hAnsi="Verdana" w:cs="Verdana"/>
      <w:noProof/>
      <w:sz w:val="8"/>
      <w:szCs w:val="8"/>
    </w:rPr>
  </w:style>
  <w:style w:type="paragraph" w:customStyle="1" w:styleId="Ttulo620">
    <w:name w:val="Título #6 (2)"/>
    <w:basedOn w:val="Normal"/>
    <w:link w:val="Ttulo62"/>
    <w:uiPriority w:val="99"/>
    <w:rsid w:val="00943428"/>
    <w:pPr>
      <w:widowControl w:val="0"/>
      <w:shd w:val="clear" w:color="auto" w:fill="FFFFFF"/>
      <w:spacing w:before="240" w:after="180" w:line="240" w:lineRule="atLeast"/>
      <w:ind w:left="0"/>
      <w:outlineLvl w:val="5"/>
    </w:pPr>
    <w:rPr>
      <w:rFonts w:ascii="Verdana" w:hAnsi="Verdana" w:cs="Verdana"/>
      <w:b/>
      <w:bCs/>
      <w:spacing w:val="10"/>
      <w:sz w:val="18"/>
      <w:szCs w:val="18"/>
    </w:rPr>
  </w:style>
  <w:style w:type="paragraph" w:customStyle="1" w:styleId="Ttulo61">
    <w:name w:val="Título #6"/>
    <w:basedOn w:val="Normal"/>
    <w:link w:val="Ttulo60"/>
    <w:uiPriority w:val="99"/>
    <w:rsid w:val="00943428"/>
    <w:pPr>
      <w:widowControl w:val="0"/>
      <w:shd w:val="clear" w:color="auto" w:fill="FFFFFF"/>
      <w:spacing w:before="180" w:after="0" w:line="240" w:lineRule="atLeast"/>
      <w:ind w:left="0"/>
      <w:outlineLvl w:val="5"/>
    </w:pPr>
    <w:rPr>
      <w:rFonts w:ascii="Verdana" w:hAnsi="Verdana" w:cs="Verdana"/>
      <w:sz w:val="21"/>
      <w:szCs w:val="21"/>
    </w:rPr>
  </w:style>
  <w:style w:type="paragraph" w:customStyle="1" w:styleId="Ttulo51">
    <w:name w:val="Título #51"/>
    <w:basedOn w:val="Normal"/>
    <w:link w:val="Ttulo50"/>
    <w:uiPriority w:val="99"/>
    <w:rsid w:val="00943428"/>
    <w:pPr>
      <w:widowControl w:val="0"/>
      <w:shd w:val="clear" w:color="auto" w:fill="FFFFFF"/>
      <w:spacing w:before="240" w:after="0" w:line="240" w:lineRule="atLeast"/>
      <w:ind w:left="0"/>
      <w:jc w:val="left"/>
      <w:outlineLvl w:val="4"/>
    </w:pPr>
    <w:rPr>
      <w:rFonts w:ascii="Verdana" w:hAnsi="Verdana" w:cs="Verdana"/>
      <w:b/>
      <w:bCs/>
      <w:sz w:val="23"/>
      <w:szCs w:val="23"/>
    </w:rPr>
  </w:style>
  <w:style w:type="paragraph" w:customStyle="1" w:styleId="Cuerpodeltexto70">
    <w:name w:val="Cuerpo del texto (7)"/>
    <w:basedOn w:val="Normal"/>
    <w:link w:val="Cuerpodeltexto7"/>
    <w:uiPriority w:val="99"/>
    <w:rsid w:val="00943428"/>
    <w:pPr>
      <w:widowControl w:val="0"/>
      <w:shd w:val="clear" w:color="auto" w:fill="FFFFFF"/>
      <w:spacing w:before="180" w:line="240" w:lineRule="atLeast"/>
      <w:ind w:left="0"/>
      <w:jc w:val="left"/>
    </w:pPr>
    <w:rPr>
      <w:rFonts w:ascii="Times New Roman" w:hAnsi="Times New Roman"/>
      <w:b/>
      <w:bCs/>
      <w:spacing w:val="20"/>
      <w:sz w:val="19"/>
      <w:szCs w:val="19"/>
    </w:rPr>
  </w:style>
  <w:style w:type="paragraph" w:customStyle="1" w:styleId="Ttulo721">
    <w:name w:val="Título #7 (2)1"/>
    <w:basedOn w:val="Normal"/>
    <w:link w:val="Ttulo720"/>
    <w:uiPriority w:val="99"/>
    <w:rsid w:val="00943428"/>
    <w:pPr>
      <w:widowControl w:val="0"/>
      <w:shd w:val="clear" w:color="auto" w:fill="FFFFFF"/>
      <w:spacing w:before="180" w:after="180" w:line="240" w:lineRule="atLeast"/>
      <w:ind w:left="0" w:firstLine="300"/>
      <w:jc w:val="left"/>
      <w:outlineLvl w:val="6"/>
    </w:pPr>
    <w:rPr>
      <w:rFonts w:ascii="Verdana" w:hAnsi="Verdana" w:cs="Verdana"/>
      <w:sz w:val="19"/>
      <w:szCs w:val="19"/>
    </w:rPr>
  </w:style>
  <w:style w:type="paragraph" w:customStyle="1" w:styleId="Ttulo31">
    <w:name w:val="Título #31"/>
    <w:basedOn w:val="Normal"/>
    <w:link w:val="Ttulo30"/>
    <w:uiPriority w:val="99"/>
    <w:rsid w:val="00943428"/>
    <w:pPr>
      <w:widowControl w:val="0"/>
      <w:shd w:val="clear" w:color="auto" w:fill="FFFFFF"/>
      <w:spacing w:before="0" w:after="420" w:line="240" w:lineRule="atLeast"/>
      <w:ind w:left="0"/>
      <w:jc w:val="left"/>
      <w:outlineLvl w:val="2"/>
    </w:pPr>
    <w:rPr>
      <w:rFonts w:ascii="Verdana" w:hAnsi="Verdana" w:cs="Verdana"/>
      <w:b/>
      <w:bCs/>
      <w:sz w:val="23"/>
      <w:szCs w:val="23"/>
    </w:rPr>
  </w:style>
  <w:style w:type="paragraph" w:customStyle="1" w:styleId="Cuerpodeltexto81">
    <w:name w:val="Cuerpo del texto (8)1"/>
    <w:basedOn w:val="Normal"/>
    <w:link w:val="Cuerpodeltexto8"/>
    <w:uiPriority w:val="99"/>
    <w:rsid w:val="00943428"/>
    <w:pPr>
      <w:widowControl w:val="0"/>
      <w:shd w:val="clear" w:color="auto" w:fill="FFFFFF"/>
      <w:spacing w:before="420" w:line="240" w:lineRule="atLeast"/>
      <w:ind w:left="0"/>
      <w:jc w:val="left"/>
    </w:pPr>
    <w:rPr>
      <w:rFonts w:ascii="Times New Roman" w:hAnsi="Times New Roman"/>
      <w:b/>
      <w:bCs/>
      <w:sz w:val="17"/>
      <w:szCs w:val="17"/>
    </w:rPr>
  </w:style>
  <w:style w:type="paragraph" w:customStyle="1" w:styleId="Cuerpodeltexto910">
    <w:name w:val="Cuerpo del texto (9)1"/>
    <w:basedOn w:val="Normal"/>
    <w:link w:val="Cuerpodeltexto90"/>
    <w:uiPriority w:val="99"/>
    <w:rsid w:val="00943428"/>
    <w:pPr>
      <w:widowControl w:val="0"/>
      <w:shd w:val="clear" w:color="auto" w:fill="FFFFFF"/>
      <w:spacing w:before="240" w:after="240" w:line="240" w:lineRule="atLeast"/>
      <w:ind w:left="0"/>
      <w:jc w:val="left"/>
    </w:pPr>
    <w:rPr>
      <w:rFonts w:ascii="Times New Roman" w:hAnsi="Times New Roman"/>
      <w:b/>
      <w:bCs/>
      <w:sz w:val="18"/>
      <w:szCs w:val="18"/>
    </w:rPr>
  </w:style>
  <w:style w:type="paragraph" w:customStyle="1" w:styleId="Cuerpodeltexto101">
    <w:name w:val="Cuerpo del texto (10)1"/>
    <w:basedOn w:val="Normal"/>
    <w:link w:val="Cuerpodeltexto100"/>
    <w:uiPriority w:val="99"/>
    <w:rsid w:val="00943428"/>
    <w:pPr>
      <w:widowControl w:val="0"/>
      <w:shd w:val="clear" w:color="auto" w:fill="FFFFFF"/>
      <w:spacing w:before="240" w:after="240" w:line="240" w:lineRule="atLeast"/>
      <w:ind w:left="0" w:hanging="480"/>
      <w:jc w:val="left"/>
    </w:pPr>
    <w:rPr>
      <w:rFonts w:ascii="Times New Roman" w:hAnsi="Times New Roman"/>
      <w:b/>
      <w:bCs/>
      <w:sz w:val="16"/>
      <w:szCs w:val="16"/>
    </w:rPr>
  </w:style>
  <w:style w:type="paragraph" w:customStyle="1" w:styleId="Cuerpodeltexto111">
    <w:name w:val="Cuerpo del texto (11)1"/>
    <w:basedOn w:val="Normal"/>
    <w:link w:val="Cuerpodeltexto11"/>
    <w:uiPriority w:val="99"/>
    <w:rsid w:val="00943428"/>
    <w:pPr>
      <w:widowControl w:val="0"/>
      <w:shd w:val="clear" w:color="auto" w:fill="FFFFFF"/>
      <w:spacing w:before="240" w:after="120" w:line="264" w:lineRule="exact"/>
      <w:ind w:left="0"/>
      <w:jc w:val="left"/>
    </w:pPr>
    <w:rPr>
      <w:rFonts w:ascii="Times New Roman" w:hAnsi="Times New Roman"/>
      <w:b/>
      <w:bCs/>
      <w:sz w:val="19"/>
      <w:szCs w:val="19"/>
    </w:rPr>
  </w:style>
  <w:style w:type="paragraph" w:customStyle="1" w:styleId="Ttulo41">
    <w:name w:val="Título #41"/>
    <w:basedOn w:val="Normal"/>
    <w:link w:val="Ttulo40"/>
    <w:uiPriority w:val="99"/>
    <w:rsid w:val="00943428"/>
    <w:pPr>
      <w:widowControl w:val="0"/>
      <w:shd w:val="clear" w:color="auto" w:fill="FFFFFF"/>
      <w:spacing w:before="480" w:after="420" w:line="240" w:lineRule="atLeast"/>
      <w:ind w:left="0"/>
      <w:jc w:val="left"/>
      <w:outlineLvl w:val="3"/>
    </w:pPr>
    <w:rPr>
      <w:rFonts w:ascii="Times New Roman" w:hAnsi="Times New Roman"/>
      <w:spacing w:val="10"/>
      <w:sz w:val="20"/>
      <w:szCs w:val="20"/>
    </w:rPr>
  </w:style>
  <w:style w:type="paragraph" w:customStyle="1" w:styleId="Cuerpodeltexto121">
    <w:name w:val="Cuerpo del texto (12)1"/>
    <w:basedOn w:val="Normal"/>
    <w:link w:val="Cuerpodeltexto12"/>
    <w:uiPriority w:val="99"/>
    <w:rsid w:val="00943428"/>
    <w:pPr>
      <w:widowControl w:val="0"/>
      <w:shd w:val="clear" w:color="auto" w:fill="FFFFFF"/>
      <w:spacing w:before="240" w:after="240" w:line="240" w:lineRule="atLeast"/>
      <w:ind w:left="0"/>
      <w:jc w:val="center"/>
    </w:pPr>
    <w:rPr>
      <w:rFonts w:ascii="Times New Roman" w:hAnsi="Times New Roman"/>
      <w:b/>
      <w:bCs/>
      <w:sz w:val="21"/>
      <w:szCs w:val="21"/>
    </w:rPr>
  </w:style>
  <w:style w:type="paragraph" w:customStyle="1" w:styleId="Cuerpodeltexto130">
    <w:name w:val="Cuerpo del texto (13)"/>
    <w:basedOn w:val="Normal"/>
    <w:link w:val="Cuerpodeltexto13"/>
    <w:uiPriority w:val="99"/>
    <w:rsid w:val="00943428"/>
    <w:pPr>
      <w:widowControl w:val="0"/>
      <w:shd w:val="clear" w:color="auto" w:fill="FFFFFF"/>
      <w:spacing w:before="0" w:after="120" w:line="240" w:lineRule="atLeast"/>
      <w:ind w:left="0"/>
      <w:jc w:val="left"/>
    </w:pPr>
    <w:rPr>
      <w:rFonts w:ascii="Verdana" w:hAnsi="Verdana" w:cs="Verdana"/>
      <w:noProof/>
      <w:sz w:val="12"/>
      <w:szCs w:val="12"/>
    </w:rPr>
  </w:style>
  <w:style w:type="paragraph" w:customStyle="1" w:styleId="Cuerpodeltexto140">
    <w:name w:val="Cuerpo del texto (14)"/>
    <w:basedOn w:val="Normal"/>
    <w:link w:val="Cuerpodeltexto14"/>
    <w:uiPriority w:val="99"/>
    <w:rsid w:val="00943428"/>
    <w:pPr>
      <w:widowControl w:val="0"/>
      <w:shd w:val="clear" w:color="auto" w:fill="FFFFFF"/>
      <w:spacing w:before="120" w:after="120" w:line="240" w:lineRule="atLeast"/>
      <w:ind w:left="0"/>
      <w:jc w:val="left"/>
    </w:pPr>
    <w:rPr>
      <w:rFonts w:ascii="Verdana" w:hAnsi="Verdana" w:cs="Verdana"/>
      <w:sz w:val="8"/>
      <w:szCs w:val="8"/>
    </w:rPr>
  </w:style>
  <w:style w:type="paragraph" w:customStyle="1" w:styleId="Cuerpodeltexto150">
    <w:name w:val="Cuerpo del texto (15)"/>
    <w:basedOn w:val="Normal"/>
    <w:link w:val="Cuerpodeltexto15"/>
    <w:uiPriority w:val="99"/>
    <w:rsid w:val="00943428"/>
    <w:pPr>
      <w:widowControl w:val="0"/>
      <w:shd w:val="clear" w:color="auto" w:fill="FFFFFF"/>
      <w:spacing w:before="120" w:after="360" w:line="240" w:lineRule="atLeast"/>
      <w:ind w:left="0"/>
      <w:jc w:val="left"/>
    </w:pPr>
    <w:rPr>
      <w:rFonts w:ascii="Courier New" w:hAnsi="Courier New" w:cs="Courier New"/>
      <w:b/>
      <w:bCs/>
      <w:noProof/>
      <w:sz w:val="31"/>
      <w:szCs w:val="31"/>
    </w:rPr>
  </w:style>
  <w:style w:type="paragraph" w:customStyle="1" w:styleId="Cuerpodeltexto160">
    <w:name w:val="Cuerpo del texto (16)"/>
    <w:basedOn w:val="Normal"/>
    <w:link w:val="Cuerpodeltexto16"/>
    <w:uiPriority w:val="99"/>
    <w:rsid w:val="00943428"/>
    <w:pPr>
      <w:widowControl w:val="0"/>
      <w:shd w:val="clear" w:color="auto" w:fill="FFFFFF"/>
      <w:spacing w:before="180" w:after="0" w:line="379" w:lineRule="exact"/>
      <w:ind w:left="0"/>
      <w:jc w:val="left"/>
    </w:pPr>
    <w:rPr>
      <w:rFonts w:ascii="Verdana" w:hAnsi="Verdana" w:cs="Verdana"/>
      <w:b/>
      <w:bCs/>
      <w:sz w:val="15"/>
      <w:szCs w:val="15"/>
    </w:rPr>
  </w:style>
  <w:style w:type="paragraph" w:customStyle="1" w:styleId="Cuerpodeltexto170">
    <w:name w:val="Cuerpo del texto (17)"/>
    <w:basedOn w:val="Normal"/>
    <w:link w:val="Cuerpodeltexto17"/>
    <w:uiPriority w:val="99"/>
    <w:rsid w:val="00943428"/>
    <w:pPr>
      <w:widowControl w:val="0"/>
      <w:shd w:val="clear" w:color="auto" w:fill="FFFFFF"/>
      <w:spacing w:before="180" w:after="180" w:line="178" w:lineRule="exact"/>
      <w:ind w:left="0"/>
      <w:jc w:val="left"/>
    </w:pPr>
    <w:rPr>
      <w:rFonts w:ascii="Verdana" w:hAnsi="Verdana" w:cs="Verdana"/>
      <w:i/>
      <w:iCs/>
      <w:sz w:val="15"/>
      <w:szCs w:val="15"/>
    </w:rPr>
  </w:style>
  <w:style w:type="paragraph" w:customStyle="1" w:styleId="Ttulo11">
    <w:name w:val="Título #11"/>
    <w:basedOn w:val="Normal"/>
    <w:link w:val="Ttulo10"/>
    <w:uiPriority w:val="99"/>
    <w:rsid w:val="00943428"/>
    <w:pPr>
      <w:widowControl w:val="0"/>
      <w:shd w:val="clear" w:color="auto" w:fill="FFFFFF"/>
      <w:spacing w:before="0" w:after="240" w:line="240" w:lineRule="atLeast"/>
      <w:ind w:left="0"/>
      <w:jc w:val="left"/>
      <w:outlineLvl w:val="0"/>
    </w:pPr>
    <w:rPr>
      <w:rFonts w:ascii="Verdana" w:hAnsi="Verdana" w:cs="Verdana"/>
      <w:b/>
      <w:bCs/>
      <w:sz w:val="35"/>
      <w:szCs w:val="35"/>
    </w:rPr>
  </w:style>
  <w:style w:type="paragraph" w:customStyle="1" w:styleId="Leyendadelatabla0">
    <w:name w:val="Leyenda de la tabla"/>
    <w:basedOn w:val="Normal"/>
    <w:link w:val="Leyendadelatabla"/>
    <w:uiPriority w:val="99"/>
    <w:rsid w:val="00943428"/>
    <w:pPr>
      <w:widowControl w:val="0"/>
      <w:shd w:val="clear" w:color="auto" w:fill="FFFFFF"/>
      <w:spacing w:before="0" w:after="0" w:line="240" w:lineRule="atLeast"/>
      <w:ind w:left="0"/>
      <w:jc w:val="left"/>
    </w:pPr>
    <w:rPr>
      <w:rFonts w:ascii="Verdana" w:hAnsi="Verdana" w:cs="Verdana"/>
      <w:sz w:val="14"/>
      <w:szCs w:val="14"/>
    </w:rPr>
  </w:style>
  <w:style w:type="paragraph" w:customStyle="1" w:styleId="Cuerpodeltexto180">
    <w:name w:val="Cuerpo del texto (18)"/>
    <w:basedOn w:val="Normal"/>
    <w:link w:val="Cuerpodeltexto18"/>
    <w:uiPriority w:val="99"/>
    <w:rsid w:val="00943428"/>
    <w:pPr>
      <w:widowControl w:val="0"/>
      <w:shd w:val="clear" w:color="auto" w:fill="FFFFFF"/>
      <w:spacing w:before="0" w:after="0" w:line="274" w:lineRule="exact"/>
      <w:ind w:left="0"/>
      <w:jc w:val="right"/>
    </w:pPr>
    <w:rPr>
      <w:rFonts w:ascii="Times New Roman" w:hAnsi="Times New Roman"/>
      <w:sz w:val="22"/>
      <w:szCs w:val="22"/>
    </w:rPr>
  </w:style>
  <w:style w:type="table" w:styleId="Tablaconcuadrcula">
    <w:name w:val="Table Grid"/>
    <w:basedOn w:val="Tablanormal"/>
    <w:rsid w:val="00943428"/>
    <w:rPr>
      <w:rFonts w:ascii="Courier New" w:hAnsi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uerpodeltexto63">
    <w:name w:val="Cuerpo del texto6"/>
    <w:uiPriority w:val="99"/>
    <w:rsid w:val="00943428"/>
    <w:rPr>
      <w:rFonts w:ascii="Verdana" w:hAnsi="Verdana" w:cs="Verdana"/>
      <w:sz w:val="15"/>
      <w:szCs w:val="15"/>
      <w:u w:val="none"/>
      <w:lang w:val="en-US" w:eastAsia="en-US"/>
    </w:rPr>
  </w:style>
  <w:style w:type="character" w:customStyle="1" w:styleId="Cuerpodeltexto56">
    <w:name w:val="Cuerpo del texto5"/>
    <w:uiPriority w:val="99"/>
    <w:rsid w:val="00943428"/>
    <w:rPr>
      <w:rFonts w:ascii="Verdana" w:hAnsi="Verdana" w:cs="Verdana"/>
      <w:sz w:val="15"/>
      <w:szCs w:val="15"/>
      <w:u w:val="none"/>
    </w:rPr>
  </w:style>
  <w:style w:type="character" w:customStyle="1" w:styleId="CuerpodeltextoNegrita">
    <w:name w:val="Cuerpo del texto + Negrita"/>
    <w:uiPriority w:val="99"/>
    <w:rsid w:val="00943428"/>
    <w:rPr>
      <w:rFonts w:ascii="Verdana" w:hAnsi="Verdana" w:cs="Verdana"/>
      <w:b/>
      <w:bCs/>
      <w:sz w:val="15"/>
      <w:szCs w:val="15"/>
      <w:u w:val="none"/>
    </w:rPr>
  </w:style>
  <w:style w:type="character" w:customStyle="1" w:styleId="Ttulo1Car">
    <w:name w:val="Título 1 Car"/>
    <w:link w:val="Ttulo1"/>
    <w:rsid w:val="00943428"/>
    <w:rPr>
      <w:rFonts w:ascii="Arial" w:hAnsi="Arial" w:cs="Arial"/>
      <w:b/>
      <w:bCs/>
      <w:color w:val="000080"/>
      <w:sz w:val="40"/>
      <w:szCs w:val="48"/>
    </w:rPr>
  </w:style>
  <w:style w:type="character" w:customStyle="1" w:styleId="Ttulo2Car">
    <w:name w:val="Título 2 Car"/>
    <w:link w:val="Ttulo2"/>
    <w:rsid w:val="00943428"/>
    <w:rPr>
      <w:rFonts w:ascii="Arial" w:hAnsi="Arial" w:cs="Arial"/>
      <w:color w:val="000080"/>
      <w:sz w:val="32"/>
      <w:szCs w:val="36"/>
    </w:rPr>
  </w:style>
  <w:style w:type="character" w:customStyle="1" w:styleId="Ttulo3Car">
    <w:name w:val="Título 3 Car"/>
    <w:link w:val="Ttulo3"/>
    <w:rsid w:val="00943428"/>
    <w:rPr>
      <w:rFonts w:ascii="Arial" w:hAnsi="Arial" w:cs="Arial"/>
      <w:b/>
      <w:bCs/>
      <w:color w:val="000080"/>
      <w:sz w:val="28"/>
      <w:szCs w:val="28"/>
    </w:rPr>
  </w:style>
  <w:style w:type="character" w:customStyle="1" w:styleId="Ttulo4Car">
    <w:name w:val="Título 4 Car"/>
    <w:link w:val="Ttulo4"/>
    <w:rsid w:val="00943428"/>
    <w:rPr>
      <w:rFonts w:ascii="Arial" w:hAnsi="Arial" w:cs="Arial"/>
      <w:color w:val="000080"/>
      <w:sz w:val="24"/>
      <w:szCs w:val="22"/>
    </w:rPr>
  </w:style>
  <w:style w:type="character" w:customStyle="1" w:styleId="Ttulo5Car">
    <w:name w:val="Título 5 Car"/>
    <w:link w:val="Ttulo5"/>
    <w:rsid w:val="00943428"/>
    <w:rPr>
      <w:rFonts w:ascii="Arial" w:hAnsi="Arial" w:cs="Arial"/>
      <w:b/>
      <w:bCs/>
      <w:color w:val="000080"/>
      <w:sz w:val="24"/>
      <w:szCs w:val="24"/>
    </w:rPr>
  </w:style>
  <w:style w:type="character" w:customStyle="1" w:styleId="Ttulo6Car">
    <w:name w:val="Título 6 Car"/>
    <w:link w:val="Ttulo6"/>
    <w:rsid w:val="00943428"/>
    <w:rPr>
      <w:rFonts w:ascii="Arial" w:hAnsi="Arial" w:cs="Arial"/>
      <w:color w:val="000080"/>
      <w:szCs w:val="24"/>
    </w:rPr>
  </w:style>
  <w:style w:type="character" w:customStyle="1" w:styleId="Ttulo7Car">
    <w:name w:val="Título 7 Car"/>
    <w:link w:val="Ttulo7"/>
    <w:rsid w:val="00943428"/>
    <w:rPr>
      <w:rFonts w:ascii="Arial" w:hAnsi="Arial" w:cs="Arial"/>
      <w:b/>
      <w:bCs/>
      <w:color w:val="000080"/>
      <w:szCs w:val="24"/>
    </w:rPr>
  </w:style>
  <w:style w:type="paragraph" w:styleId="Prrafodelista">
    <w:name w:val="List Paragraph"/>
    <w:basedOn w:val="Normal"/>
    <w:uiPriority w:val="34"/>
    <w:qFormat/>
    <w:rsid w:val="006069F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9B0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B0203"/>
    <w:rPr>
      <w:rFonts w:ascii="Courier New" w:hAnsi="Courier New" w:cs="Courier New"/>
    </w:rPr>
  </w:style>
  <w:style w:type="character" w:customStyle="1" w:styleId="token">
    <w:name w:val="token"/>
    <w:basedOn w:val="Fuentedeprrafopredeter"/>
    <w:rsid w:val="0077110E"/>
  </w:style>
  <w:style w:type="character" w:styleId="Hipervnculovisitado">
    <w:name w:val="FollowedHyperlink"/>
    <w:basedOn w:val="Fuentedeprrafopredeter"/>
    <w:semiHidden/>
    <w:unhideWhenUsed/>
    <w:rsid w:val="00F3785F"/>
    <w:rPr>
      <w:color w:val="800080" w:themeColor="followedHyperlink"/>
      <w:u w:val="single"/>
    </w:rPr>
  </w:style>
  <w:style w:type="paragraph" w:styleId="Listaconvietas3">
    <w:name w:val="List Bullet 3"/>
    <w:basedOn w:val="Normal"/>
    <w:rsid w:val="000614B2"/>
    <w:pPr>
      <w:tabs>
        <w:tab w:val="left" w:pos="1769"/>
      </w:tabs>
    </w:pPr>
  </w:style>
  <w:style w:type="paragraph" w:styleId="Listaconvietas4">
    <w:name w:val="List Bullet 4"/>
    <w:basedOn w:val="Normal"/>
    <w:rsid w:val="000614B2"/>
    <w:pPr>
      <w:tabs>
        <w:tab w:val="left" w:pos="2370"/>
      </w:tabs>
      <w:ind w:left="2370" w:hanging="567"/>
    </w:pPr>
  </w:style>
  <w:style w:type="character" w:styleId="CdigoHTML">
    <w:name w:val="HTML Code"/>
    <w:basedOn w:val="Fuentedeprrafopredeter"/>
    <w:uiPriority w:val="99"/>
    <w:unhideWhenUsed/>
    <w:rsid w:val="00302156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AA6B2E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234F66"/>
    <w:rPr>
      <w:color w:val="605E5C"/>
      <w:shd w:val="clear" w:color="auto" w:fill="E1DFDD"/>
    </w:rPr>
  </w:style>
  <w:style w:type="character" w:customStyle="1" w:styleId="sqlkeywordcolor">
    <w:name w:val="sqlkeywordcolor"/>
    <w:basedOn w:val="Fuentedeprrafopredeter"/>
    <w:rsid w:val="009E6A57"/>
  </w:style>
  <w:style w:type="character" w:customStyle="1" w:styleId="sqlnumbercolor">
    <w:name w:val="sqlnumbercolor"/>
    <w:basedOn w:val="Fuentedeprrafopredeter"/>
    <w:rsid w:val="009E6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orums.mysql.com/read.php?71,154336,154380" TargetMode="External"/><Relationship Id="rId18" Type="http://schemas.openxmlformats.org/officeDocument/2006/relationships/hyperlink" Target="https://dev.mysql.com/doc/refman/8.0/en/regexp.html" TargetMode="External"/><Relationship Id="rId26" Type="http://schemas.openxmlformats.org/officeDocument/2006/relationships/image" Target="media/image5.png"/><Relationship Id="rId39" Type="http://schemas.openxmlformats.org/officeDocument/2006/relationships/hyperlink" Target="http://dev.mysql.com/doc/refman/5.5/en/data-type-defaults.html" TargetMode="External"/><Relationship Id="rId21" Type="http://schemas.openxmlformats.org/officeDocument/2006/relationships/hyperlink" Target="https://stackoverflow.com/questions/32737478/how-should-i-resolve-secure-file-priv-in-mysql" TargetMode="External"/><Relationship Id="rId34" Type="http://schemas.openxmlformats.org/officeDocument/2006/relationships/image" Target="media/image7.jpeg"/><Relationship Id="rId42" Type="http://schemas.openxmlformats.org/officeDocument/2006/relationships/image" Target="media/image12.png"/><Relationship Id="rId47" Type="http://schemas.openxmlformats.org/officeDocument/2006/relationships/hyperlink" Target="https://dev.mysql.com/doc/refman/8.0/en/create-table-select.html" TargetMode="External"/><Relationship Id="rId50" Type="http://schemas.openxmlformats.org/officeDocument/2006/relationships/hyperlink" Target="https://conclase.net/mysql/curso/sqlsen/ALTER_TABLE" TargetMode="External"/><Relationship Id="rId55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dev.mysql.com/doc/refman/5.7/en/date-calculations.htm" TargetMode="External"/><Relationship Id="rId29" Type="http://schemas.openxmlformats.org/officeDocument/2006/relationships/hyperlink" Target="http://dev.mysql.com/doc/refman/5.7/en/join.html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dev.mysql.com/doc/refman/8.0/en/optimizing-innodb-bulk-data-loading.html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10.png"/><Relationship Id="rId40" Type="http://schemas.openxmlformats.org/officeDocument/2006/relationships/hyperlink" Target="http://www.w3schools.com/sql/sql_unique.asp" TargetMode="External"/><Relationship Id="rId45" Type="http://schemas.openxmlformats.org/officeDocument/2006/relationships/hyperlink" Target="https://mysqlserverteam.com/mysql-8-0-16-introducing-check-constraint/" TargetMode="External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s://www.w3resource.com/mysql/string-functions/mysql-regexp-function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prendeaprogramar.com/course/view.php?id=8" TargetMode="External"/><Relationship Id="rId14" Type="http://schemas.openxmlformats.org/officeDocument/2006/relationships/hyperlink" Target="https://dev.mysql.com/doc/refman/5.6/en/date-and-time-functions.html" TargetMode="External"/><Relationship Id="rId22" Type="http://schemas.openxmlformats.org/officeDocument/2006/relationships/hyperlink" Target="https://dev.mysql.com/doc/refman/8.0/en/insert-optimization.html" TargetMode="External"/><Relationship Id="rId27" Type="http://schemas.openxmlformats.org/officeDocument/2006/relationships/hyperlink" Target="http://dev.mysql.com/doc/refman/5.6/en/truncate-table.html" TargetMode="External"/><Relationship Id="rId30" Type="http://schemas.openxmlformats.org/officeDocument/2006/relationships/hyperlink" Target="https://www.tutorialesprogramacionya.com/mysqlya/temarios/descripcion.php?inicio=63&amp;cod=61&amp;punto=67" TargetMode="External"/><Relationship Id="rId35" Type="http://schemas.openxmlformats.org/officeDocument/2006/relationships/image" Target="media/image8.png"/><Relationship Id="rId43" Type="http://schemas.openxmlformats.org/officeDocument/2006/relationships/image" Target="media/image13.png"/><Relationship Id="rId48" Type="http://schemas.openxmlformats.org/officeDocument/2006/relationships/hyperlink" Target="https://dev.mysql.com/doc/refman/8.0/en/alter-table.html" TargetMode="External"/><Relationship Id="rId56" Type="http://schemas.openxmlformats.org/officeDocument/2006/relationships/footer" Target="footer3.xml"/><Relationship Id="rId8" Type="http://schemas.openxmlformats.org/officeDocument/2006/relationships/hyperlink" Target="http://www.asptutor.com/zip/sql.pdf" TargetMode="External"/><Relationship Id="rId51" Type="http://schemas.openxmlformats.org/officeDocument/2006/relationships/hyperlink" Target="https://tableplus.com/blog/2019/08/add-foreign-key-to-existing-table-mysql.html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www.geeksforgeeks.org/mysql-regular-expressions-regexp/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s://es.wikipedia.org/wiki/Sentencia_JOIN_en_SQL" TargetMode="External"/><Relationship Id="rId38" Type="http://schemas.openxmlformats.org/officeDocument/2006/relationships/hyperlink" Target="https://translate.google.com/translate?hl=es&amp;prev=_t&amp;sl=en&amp;tl=es&amp;u=http://dev.mysql.com/doc/refman/5.6/en/join.html" TargetMode="External"/><Relationship Id="rId46" Type="http://schemas.openxmlformats.org/officeDocument/2006/relationships/hyperlink" Target="https://www.w3resource.com/mysql/creating-table-advance/constraint.php" TargetMode="External"/><Relationship Id="rId20" Type="http://schemas.openxmlformats.org/officeDocument/2006/relationships/hyperlink" Target="https://www.mysqlfaqs.net/mysql-faqs/Export-Data/How-to-use-SELECT-INTO-OUTFILE-statement-to-export-data" TargetMode="External"/><Relationship Id="rId41" Type="http://schemas.openxmlformats.org/officeDocument/2006/relationships/image" Target="media/image11.png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dev.mysql.com/doc/refman/5.7/en/date-calculations.htm" TargetMode="External"/><Relationship Id="rId23" Type="http://schemas.openxmlformats.org/officeDocument/2006/relationships/hyperlink" Target="https://dev.mysql.com/doc/refman/8.0/en/insert-optimization.html" TargetMode="External"/><Relationship Id="rId28" Type="http://schemas.openxmlformats.org/officeDocument/2006/relationships/hyperlink" Target="http://mysql.conclase.net/curso/?sqlsen=TRUNCATE" TargetMode="External"/><Relationship Id="rId36" Type="http://schemas.openxmlformats.org/officeDocument/2006/relationships/image" Target="media/image9.png"/><Relationship Id="rId49" Type="http://schemas.openxmlformats.org/officeDocument/2006/relationships/hyperlink" Target="https://www.w3schools.com/sql/sql_alter.asp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1.png"/><Relationship Id="rId31" Type="http://schemas.openxmlformats.org/officeDocument/2006/relationships/hyperlink" Target="http://dev.mysql.com/doc/refman/5.7/en/join.html" TargetMode="External"/><Relationship Id="rId44" Type="http://schemas.openxmlformats.org/officeDocument/2006/relationships/hyperlink" Target="https://dev.mysql.com/doc/refman/8.0/en/create-table-check-constraints.html" TargetMode="External"/><Relationship Id="rId5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ts\AppData\Roaming\Microsoft\Templates\__Plantilla%20Apuntes%20Clase%2003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7ACE5-5940-4DD6-84A0-18AEEE332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__Plantilla Apuntes Clase 03.dotm</Template>
  <TotalTime>129</TotalTime>
  <Pages>88</Pages>
  <Words>21537</Words>
  <Characters>118454</Characters>
  <Application>Microsoft Office Word</Application>
  <DocSecurity>0</DocSecurity>
  <Lines>987</Lines>
  <Paragraphs>279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</vt:lpstr>
    </vt:vector>
  </TitlesOfParts>
  <Company/>
  <LinksUpToDate>false</LinksUpToDate>
  <CharactersWithSpaces>139712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creator>dani</dc:creator>
  <cp:lastModifiedBy>Daniel Touceda Santorio</cp:lastModifiedBy>
  <cp:revision>36</cp:revision>
  <cp:lastPrinted>2023-04-17T06:36:00Z</cp:lastPrinted>
  <dcterms:created xsi:type="dcterms:W3CDTF">2023-04-17T06:50:00Z</dcterms:created>
  <dcterms:modified xsi:type="dcterms:W3CDTF">2023-10-30T07:23:00Z</dcterms:modified>
</cp:coreProperties>
</file>